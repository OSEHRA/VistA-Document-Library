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25613" w14:textId="77777777" w:rsidR="00820480" w:rsidRPr="0064248C" w:rsidRDefault="00820480" w:rsidP="00306884">
      <w:pPr>
        <w:overflowPunct w:val="0"/>
        <w:autoSpaceDE w:val="0"/>
        <w:autoSpaceDN w:val="0"/>
        <w:adjustRightInd w:val="0"/>
        <w:spacing w:before="500" w:after="0"/>
        <w:jc w:val="center"/>
        <w:textAlignment w:val="baseline"/>
        <w:rPr>
          <w:rFonts w:cs="Arial"/>
          <w:b/>
          <w:noProof/>
          <w:color w:val="auto"/>
          <w:sz w:val="52"/>
          <w:szCs w:val="48"/>
        </w:rPr>
      </w:pPr>
      <w:r w:rsidRPr="0064248C">
        <w:rPr>
          <w:rFonts w:cs="Arial"/>
          <w:b/>
          <w:noProof/>
          <w:color w:val="auto"/>
          <w:sz w:val="52"/>
          <w:szCs w:val="48"/>
        </w:rPr>
        <w:t>Patient Care Encounter (PCE)</w:t>
      </w:r>
    </w:p>
    <w:p w14:paraId="63B25614" w14:textId="77777777" w:rsidR="00820480" w:rsidRPr="0064248C" w:rsidRDefault="00820480" w:rsidP="001A43B5">
      <w:pPr>
        <w:overflowPunct w:val="0"/>
        <w:autoSpaceDE w:val="0"/>
        <w:autoSpaceDN w:val="0"/>
        <w:adjustRightInd w:val="0"/>
        <w:spacing w:before="0" w:after="0"/>
        <w:jc w:val="center"/>
        <w:textAlignment w:val="baseline"/>
        <w:rPr>
          <w:rFonts w:cs="Arial"/>
          <w:b/>
          <w:noProof/>
          <w:color w:val="auto"/>
          <w:sz w:val="28"/>
          <w:szCs w:val="20"/>
        </w:rPr>
      </w:pPr>
    </w:p>
    <w:p w14:paraId="63B25615" w14:textId="77777777" w:rsidR="00820480" w:rsidRPr="0064248C" w:rsidRDefault="00820480" w:rsidP="001A43B5">
      <w:pPr>
        <w:overflowPunct w:val="0"/>
        <w:autoSpaceDE w:val="0"/>
        <w:autoSpaceDN w:val="0"/>
        <w:adjustRightInd w:val="0"/>
        <w:spacing w:before="0" w:after="0"/>
        <w:jc w:val="center"/>
        <w:textAlignment w:val="baseline"/>
        <w:rPr>
          <w:rFonts w:cs="Arial"/>
          <w:b/>
          <w:noProof/>
          <w:color w:val="000000"/>
          <w:sz w:val="52"/>
          <w:szCs w:val="48"/>
        </w:rPr>
      </w:pPr>
      <w:r w:rsidRPr="0064248C">
        <w:rPr>
          <w:rFonts w:cs="Arial"/>
          <w:b/>
          <w:noProof/>
          <w:color w:val="000000"/>
          <w:sz w:val="52"/>
          <w:szCs w:val="48"/>
        </w:rPr>
        <w:t>User Manual</w:t>
      </w:r>
    </w:p>
    <w:p w14:paraId="63B25616" w14:textId="77777777" w:rsidR="00820480" w:rsidRPr="00910534" w:rsidRDefault="00820480" w:rsidP="001A43B5">
      <w:pPr>
        <w:overflowPunct w:val="0"/>
        <w:autoSpaceDE w:val="0"/>
        <w:autoSpaceDN w:val="0"/>
        <w:adjustRightInd w:val="0"/>
        <w:spacing w:before="0" w:after="0"/>
        <w:jc w:val="center"/>
        <w:textAlignment w:val="baseline"/>
        <w:rPr>
          <w:rFonts w:cs="Arial"/>
          <w:noProof/>
          <w:color w:val="auto"/>
          <w:szCs w:val="20"/>
        </w:rPr>
      </w:pPr>
    </w:p>
    <w:p w14:paraId="63B25617" w14:textId="77777777" w:rsidR="00820480" w:rsidRPr="00910534" w:rsidRDefault="00820480" w:rsidP="001A43B5">
      <w:pPr>
        <w:overflowPunct w:val="0"/>
        <w:autoSpaceDE w:val="0"/>
        <w:autoSpaceDN w:val="0"/>
        <w:adjustRightInd w:val="0"/>
        <w:spacing w:before="0" w:after="0"/>
        <w:jc w:val="center"/>
        <w:textAlignment w:val="baseline"/>
        <w:rPr>
          <w:rFonts w:cs="Arial"/>
          <w:noProof/>
          <w:color w:val="auto"/>
          <w:szCs w:val="20"/>
        </w:rPr>
      </w:pPr>
    </w:p>
    <w:p w14:paraId="63B25618" w14:textId="77777777" w:rsidR="00820480" w:rsidRPr="00910534" w:rsidRDefault="00820480" w:rsidP="001A43B5">
      <w:pPr>
        <w:overflowPunct w:val="0"/>
        <w:autoSpaceDE w:val="0"/>
        <w:autoSpaceDN w:val="0"/>
        <w:adjustRightInd w:val="0"/>
        <w:spacing w:before="0" w:after="0"/>
        <w:jc w:val="center"/>
        <w:textAlignment w:val="baseline"/>
        <w:rPr>
          <w:rFonts w:cs="Arial"/>
          <w:noProof/>
          <w:color w:val="auto"/>
          <w:szCs w:val="20"/>
        </w:rPr>
      </w:pPr>
    </w:p>
    <w:p w14:paraId="63B25619" w14:textId="77777777" w:rsidR="00820480" w:rsidRPr="00910534" w:rsidRDefault="00820480" w:rsidP="001A43B5">
      <w:pPr>
        <w:overflowPunct w:val="0"/>
        <w:autoSpaceDE w:val="0"/>
        <w:autoSpaceDN w:val="0"/>
        <w:adjustRightInd w:val="0"/>
        <w:spacing w:before="0" w:after="0"/>
        <w:jc w:val="center"/>
        <w:textAlignment w:val="baseline"/>
        <w:rPr>
          <w:rFonts w:cs="Arial"/>
          <w:noProof/>
          <w:color w:val="auto"/>
          <w:szCs w:val="20"/>
        </w:rPr>
      </w:pPr>
      <w:r w:rsidRPr="00910534">
        <w:rPr>
          <w:rFonts w:cs="Arial"/>
          <w:noProof/>
          <w:color w:val="auto"/>
          <w:szCs w:val="20"/>
        </w:rPr>
        <w:drawing>
          <wp:inline distT="0" distB="0" distL="0" distR="0" wp14:anchorId="63B265BB" wp14:editId="3000065B">
            <wp:extent cx="3016332" cy="2975200"/>
            <wp:effectExtent l="0" t="0" r="0" b="0"/>
            <wp:docPr id="3" name="Picture 3" descr="VA Official Logo - l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4187" cy="2982948"/>
                    </a:xfrm>
                    <a:prstGeom prst="rect">
                      <a:avLst/>
                    </a:prstGeom>
                    <a:noFill/>
                    <a:ln>
                      <a:noFill/>
                    </a:ln>
                  </pic:spPr>
                </pic:pic>
              </a:graphicData>
            </a:graphic>
          </wp:inline>
        </w:drawing>
      </w:r>
    </w:p>
    <w:p w14:paraId="63B2561A" w14:textId="77777777" w:rsidR="00820480" w:rsidRPr="00910534" w:rsidRDefault="00820480" w:rsidP="001A43B5">
      <w:pPr>
        <w:overflowPunct w:val="0"/>
        <w:autoSpaceDE w:val="0"/>
        <w:autoSpaceDN w:val="0"/>
        <w:adjustRightInd w:val="0"/>
        <w:spacing w:before="0" w:after="0"/>
        <w:jc w:val="center"/>
        <w:textAlignment w:val="baseline"/>
        <w:rPr>
          <w:rFonts w:cs="Arial"/>
          <w:noProof/>
          <w:color w:val="auto"/>
          <w:szCs w:val="20"/>
        </w:rPr>
      </w:pPr>
    </w:p>
    <w:p w14:paraId="63B2561B" w14:textId="77777777" w:rsidR="00820480" w:rsidRPr="00910534" w:rsidRDefault="00820480" w:rsidP="001A43B5">
      <w:pPr>
        <w:overflowPunct w:val="0"/>
        <w:autoSpaceDE w:val="0"/>
        <w:autoSpaceDN w:val="0"/>
        <w:adjustRightInd w:val="0"/>
        <w:spacing w:before="0" w:after="0"/>
        <w:jc w:val="center"/>
        <w:textAlignment w:val="baseline"/>
        <w:rPr>
          <w:rFonts w:cs="Arial"/>
          <w:noProof/>
          <w:color w:val="000000"/>
          <w:sz w:val="48"/>
          <w:szCs w:val="48"/>
        </w:rPr>
      </w:pPr>
    </w:p>
    <w:p w14:paraId="63B2561C" w14:textId="77777777" w:rsidR="00820480" w:rsidRPr="00910534" w:rsidRDefault="00820480" w:rsidP="001A43B5">
      <w:pPr>
        <w:overflowPunct w:val="0"/>
        <w:autoSpaceDE w:val="0"/>
        <w:autoSpaceDN w:val="0"/>
        <w:adjustRightInd w:val="0"/>
        <w:spacing w:before="0" w:after="0"/>
        <w:jc w:val="center"/>
        <w:textAlignment w:val="baseline"/>
        <w:rPr>
          <w:rFonts w:cs="Arial"/>
          <w:b/>
          <w:noProof/>
          <w:color w:val="000000"/>
          <w:sz w:val="48"/>
          <w:szCs w:val="48"/>
        </w:rPr>
      </w:pPr>
      <w:r w:rsidRPr="00910534">
        <w:rPr>
          <w:rFonts w:cs="Arial"/>
          <w:b/>
          <w:noProof/>
          <w:color w:val="000000"/>
          <w:sz w:val="48"/>
          <w:szCs w:val="48"/>
        </w:rPr>
        <w:t>Version 1.0</w:t>
      </w:r>
    </w:p>
    <w:p w14:paraId="63B2561D" w14:textId="77777777" w:rsidR="00820480" w:rsidRPr="00910534" w:rsidRDefault="00820480" w:rsidP="001A43B5">
      <w:pPr>
        <w:overflowPunct w:val="0"/>
        <w:autoSpaceDE w:val="0"/>
        <w:autoSpaceDN w:val="0"/>
        <w:adjustRightInd w:val="0"/>
        <w:spacing w:before="0" w:after="0"/>
        <w:jc w:val="center"/>
        <w:textAlignment w:val="baseline"/>
        <w:rPr>
          <w:rFonts w:cs="Arial"/>
          <w:b/>
          <w:noProof/>
          <w:color w:val="auto"/>
          <w:szCs w:val="20"/>
        </w:rPr>
      </w:pPr>
    </w:p>
    <w:p w14:paraId="63B2561E" w14:textId="77777777" w:rsidR="00820480" w:rsidRPr="00910534" w:rsidRDefault="00820480" w:rsidP="001A43B5">
      <w:pPr>
        <w:overflowPunct w:val="0"/>
        <w:autoSpaceDE w:val="0"/>
        <w:autoSpaceDN w:val="0"/>
        <w:adjustRightInd w:val="0"/>
        <w:spacing w:before="0" w:after="0"/>
        <w:jc w:val="center"/>
        <w:textAlignment w:val="baseline"/>
        <w:rPr>
          <w:rFonts w:cs="Arial"/>
          <w:b/>
          <w:noProof/>
          <w:color w:val="auto"/>
          <w:szCs w:val="20"/>
        </w:rPr>
      </w:pPr>
    </w:p>
    <w:p w14:paraId="63B2561F" w14:textId="77777777" w:rsidR="00820480" w:rsidRPr="00910534" w:rsidRDefault="00820480" w:rsidP="001A43B5">
      <w:pPr>
        <w:overflowPunct w:val="0"/>
        <w:autoSpaceDE w:val="0"/>
        <w:autoSpaceDN w:val="0"/>
        <w:adjustRightInd w:val="0"/>
        <w:spacing w:before="0" w:after="0"/>
        <w:jc w:val="center"/>
        <w:textAlignment w:val="baseline"/>
        <w:rPr>
          <w:rFonts w:cs="Arial"/>
          <w:b/>
          <w:noProof/>
          <w:color w:val="000000"/>
          <w:sz w:val="48"/>
          <w:szCs w:val="48"/>
        </w:rPr>
      </w:pPr>
      <w:r w:rsidRPr="00910534">
        <w:rPr>
          <w:rFonts w:cs="Arial"/>
          <w:b/>
          <w:noProof/>
          <w:color w:val="000000"/>
          <w:sz w:val="48"/>
          <w:szCs w:val="48"/>
        </w:rPr>
        <w:t>August 1996</w:t>
      </w:r>
    </w:p>
    <w:p w14:paraId="63B25620" w14:textId="77777777" w:rsidR="00820480" w:rsidRPr="00910534" w:rsidRDefault="00820480" w:rsidP="001A43B5">
      <w:pPr>
        <w:overflowPunct w:val="0"/>
        <w:autoSpaceDE w:val="0"/>
        <w:autoSpaceDN w:val="0"/>
        <w:adjustRightInd w:val="0"/>
        <w:spacing w:before="0" w:after="0"/>
        <w:jc w:val="center"/>
        <w:textAlignment w:val="baseline"/>
        <w:rPr>
          <w:rFonts w:cs="Arial"/>
          <w:b/>
          <w:noProof/>
          <w:color w:val="auto"/>
          <w:szCs w:val="20"/>
        </w:rPr>
      </w:pPr>
    </w:p>
    <w:p w14:paraId="63B25623" w14:textId="77777777" w:rsidR="00820480" w:rsidRPr="00910534" w:rsidRDefault="00820480" w:rsidP="001A43B5">
      <w:pPr>
        <w:overflowPunct w:val="0"/>
        <w:autoSpaceDE w:val="0"/>
        <w:autoSpaceDN w:val="0"/>
        <w:adjustRightInd w:val="0"/>
        <w:spacing w:before="0" w:after="0"/>
        <w:jc w:val="center"/>
        <w:textAlignment w:val="baseline"/>
        <w:rPr>
          <w:rFonts w:cs="Arial"/>
          <w:b/>
          <w:noProof/>
          <w:color w:val="auto"/>
          <w:szCs w:val="20"/>
        </w:rPr>
      </w:pPr>
    </w:p>
    <w:p w14:paraId="63B25624" w14:textId="671E74DE" w:rsidR="00820480" w:rsidRPr="00910534" w:rsidRDefault="00820480" w:rsidP="001A43B5">
      <w:pPr>
        <w:overflowPunct w:val="0"/>
        <w:autoSpaceDE w:val="0"/>
        <w:autoSpaceDN w:val="0"/>
        <w:adjustRightInd w:val="0"/>
        <w:spacing w:before="0" w:after="0"/>
        <w:jc w:val="center"/>
        <w:textAlignment w:val="baseline"/>
        <w:rPr>
          <w:rFonts w:cs="Arial"/>
          <w:b/>
          <w:noProof/>
          <w:color w:val="auto"/>
          <w:sz w:val="48"/>
          <w:szCs w:val="48"/>
        </w:rPr>
      </w:pPr>
      <w:r w:rsidRPr="00910534">
        <w:rPr>
          <w:rFonts w:cs="Arial"/>
          <w:b/>
          <w:noProof/>
          <w:color w:val="auto"/>
          <w:sz w:val="48"/>
          <w:szCs w:val="48"/>
        </w:rPr>
        <w:t xml:space="preserve">(Revised </w:t>
      </w:r>
      <w:r w:rsidR="00EE7A39">
        <w:rPr>
          <w:rFonts w:cs="Arial"/>
          <w:b/>
          <w:noProof/>
          <w:color w:val="auto"/>
          <w:sz w:val="48"/>
          <w:szCs w:val="48"/>
        </w:rPr>
        <w:t>November</w:t>
      </w:r>
      <w:r w:rsidRPr="00910534">
        <w:rPr>
          <w:rFonts w:cs="Arial"/>
          <w:b/>
          <w:noProof/>
          <w:color w:val="auto"/>
          <w:sz w:val="48"/>
          <w:szCs w:val="48"/>
        </w:rPr>
        <w:t xml:space="preserve"> 2016)</w:t>
      </w:r>
    </w:p>
    <w:p w14:paraId="63B25625" w14:textId="77777777" w:rsidR="00820480" w:rsidRPr="00910534" w:rsidRDefault="00820480" w:rsidP="001A43B5">
      <w:pPr>
        <w:overflowPunct w:val="0"/>
        <w:autoSpaceDE w:val="0"/>
        <w:autoSpaceDN w:val="0"/>
        <w:adjustRightInd w:val="0"/>
        <w:spacing w:before="0" w:after="0"/>
        <w:jc w:val="center"/>
        <w:textAlignment w:val="baseline"/>
        <w:rPr>
          <w:rFonts w:cs="Arial"/>
          <w:noProof/>
          <w:color w:val="auto"/>
          <w:szCs w:val="20"/>
        </w:rPr>
      </w:pPr>
      <w:bookmarkStart w:id="0" w:name="_Toc90950328"/>
      <w:bookmarkStart w:id="1" w:name="_Toc91389435"/>
    </w:p>
    <w:p w14:paraId="63B2562B" w14:textId="77777777" w:rsidR="00820480" w:rsidRPr="00910534" w:rsidRDefault="00820480" w:rsidP="001A43B5">
      <w:pPr>
        <w:overflowPunct w:val="0"/>
        <w:autoSpaceDE w:val="0"/>
        <w:autoSpaceDN w:val="0"/>
        <w:adjustRightInd w:val="0"/>
        <w:spacing w:before="0" w:after="0"/>
        <w:jc w:val="center"/>
        <w:textAlignment w:val="baseline"/>
        <w:rPr>
          <w:rFonts w:cs="Arial"/>
          <w:noProof/>
          <w:color w:val="auto"/>
          <w:szCs w:val="20"/>
        </w:rPr>
      </w:pPr>
      <w:r w:rsidRPr="00910534">
        <w:rPr>
          <w:rFonts w:cs="Arial"/>
          <w:noProof/>
          <w:color w:val="auto"/>
          <w:szCs w:val="20"/>
        </w:rPr>
        <w:t>Department Of Veterans Affairs</w:t>
      </w:r>
      <w:bookmarkEnd w:id="0"/>
      <w:bookmarkEnd w:id="1"/>
    </w:p>
    <w:p w14:paraId="63B2562C" w14:textId="77777777" w:rsidR="00820480" w:rsidRPr="00910534" w:rsidRDefault="00820480" w:rsidP="001A43B5">
      <w:pPr>
        <w:overflowPunct w:val="0"/>
        <w:autoSpaceDE w:val="0"/>
        <w:autoSpaceDN w:val="0"/>
        <w:adjustRightInd w:val="0"/>
        <w:spacing w:before="0" w:after="0"/>
        <w:jc w:val="center"/>
        <w:textAlignment w:val="baseline"/>
        <w:rPr>
          <w:rFonts w:cs="Arial"/>
          <w:noProof/>
          <w:color w:val="000000"/>
          <w:szCs w:val="20"/>
        </w:rPr>
      </w:pPr>
      <w:r w:rsidRPr="00910534">
        <w:rPr>
          <w:rFonts w:cs="Arial"/>
          <w:noProof/>
          <w:color w:val="000000"/>
          <w:szCs w:val="20"/>
        </w:rPr>
        <w:t>Office of Information &amp; Technology</w:t>
      </w:r>
    </w:p>
    <w:p w14:paraId="63B2562D" w14:textId="77777777" w:rsidR="00820480" w:rsidRPr="00910534" w:rsidRDefault="00820480" w:rsidP="001A43B5">
      <w:pPr>
        <w:overflowPunct w:val="0"/>
        <w:autoSpaceDE w:val="0"/>
        <w:autoSpaceDN w:val="0"/>
        <w:adjustRightInd w:val="0"/>
        <w:spacing w:before="0" w:after="0"/>
        <w:jc w:val="center"/>
        <w:textAlignment w:val="baseline"/>
        <w:rPr>
          <w:rFonts w:cs="Arial"/>
          <w:noProof/>
          <w:color w:val="000000"/>
          <w:szCs w:val="20"/>
        </w:rPr>
      </w:pPr>
      <w:r w:rsidRPr="00910534">
        <w:rPr>
          <w:rFonts w:cs="Arial"/>
          <w:noProof/>
          <w:color w:val="000000"/>
          <w:szCs w:val="20"/>
        </w:rPr>
        <w:t>Product Development</w:t>
      </w:r>
    </w:p>
    <w:p w14:paraId="63B2562E" w14:textId="77777777" w:rsidR="00E33B69" w:rsidRPr="005505B0" w:rsidRDefault="00E33B69">
      <w:pPr>
        <w:spacing w:after="0"/>
        <w:rPr>
          <w:rFonts w:cs="Arial"/>
          <w:b/>
          <w:bCs/>
          <w:color w:val="auto"/>
          <w:sz w:val="28"/>
          <w:szCs w:val="32"/>
        </w:rPr>
      </w:pPr>
      <w:r w:rsidRPr="005505B0">
        <w:rPr>
          <w:rFonts w:cs="Arial"/>
        </w:rPr>
        <w:br w:type="page"/>
      </w:r>
    </w:p>
    <w:p w14:paraId="63B2562F" w14:textId="77777777" w:rsidR="00C82167" w:rsidRPr="00DA3904" w:rsidRDefault="00C82167" w:rsidP="0025238E">
      <w:pPr>
        <w:overflowPunct w:val="0"/>
        <w:autoSpaceDE w:val="0"/>
        <w:autoSpaceDN w:val="0"/>
        <w:adjustRightInd w:val="0"/>
        <w:spacing w:after="0"/>
        <w:jc w:val="center"/>
        <w:textAlignment w:val="baseline"/>
        <w:rPr>
          <w:b/>
          <w:noProof/>
          <w:color w:val="auto"/>
          <w:sz w:val="36"/>
          <w:szCs w:val="20"/>
          <w:u w:val="single"/>
        </w:rPr>
      </w:pPr>
      <w:bookmarkStart w:id="2" w:name="_Toc392045224"/>
      <w:bookmarkStart w:id="3" w:name="_Toc392051213"/>
      <w:bookmarkStart w:id="4" w:name="_Toc392580742"/>
      <w:r w:rsidRPr="00DA3904">
        <w:rPr>
          <w:b/>
          <w:noProof/>
          <w:color w:val="auto"/>
          <w:sz w:val="36"/>
          <w:szCs w:val="20"/>
          <w:u w:val="single"/>
        </w:rPr>
        <w:lastRenderedPageBreak/>
        <w:t>Revision History</w:t>
      </w:r>
    </w:p>
    <w:tbl>
      <w:tblPr>
        <w:tblW w:w="93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3960"/>
        <w:gridCol w:w="2250"/>
        <w:gridCol w:w="1620"/>
      </w:tblGrid>
      <w:tr w:rsidR="00C82167" w:rsidRPr="005A1FD1" w14:paraId="63B25635" w14:textId="77777777" w:rsidTr="00996494">
        <w:tc>
          <w:tcPr>
            <w:tcW w:w="1530" w:type="dxa"/>
            <w:shd w:val="clear" w:color="auto" w:fill="CCCCCC"/>
          </w:tcPr>
          <w:p w14:paraId="63B25631" w14:textId="3C75D0C0" w:rsidR="00C82167" w:rsidRPr="00C82167" w:rsidRDefault="000C7B35" w:rsidP="001A43B5">
            <w:pPr>
              <w:pStyle w:val="TableHeading"/>
              <w:rPr>
                <w:noProof/>
              </w:rPr>
            </w:pPr>
            <w:r>
              <w:rPr>
                <w:noProof/>
              </w:rPr>
              <w:t>Date</w:t>
            </w:r>
            <w:r w:rsidR="004329E5">
              <w:rPr>
                <w:noProof/>
              </w:rPr>
              <w:t xml:space="preserve"> </w:t>
            </w:r>
          </w:p>
        </w:tc>
        <w:tc>
          <w:tcPr>
            <w:tcW w:w="3960" w:type="dxa"/>
            <w:shd w:val="clear" w:color="auto" w:fill="CCCCCC"/>
          </w:tcPr>
          <w:p w14:paraId="63B25632" w14:textId="77777777" w:rsidR="00C82167" w:rsidRPr="00C82167" w:rsidRDefault="00C82167" w:rsidP="001A43B5">
            <w:pPr>
              <w:pStyle w:val="TableHeading"/>
              <w:rPr>
                <w:noProof/>
              </w:rPr>
            </w:pPr>
            <w:r w:rsidRPr="00C82167">
              <w:rPr>
                <w:noProof/>
              </w:rPr>
              <w:t>Description (Patch # if applicable)</w:t>
            </w:r>
          </w:p>
        </w:tc>
        <w:tc>
          <w:tcPr>
            <w:tcW w:w="2250" w:type="dxa"/>
            <w:shd w:val="clear" w:color="auto" w:fill="CCCCCC"/>
          </w:tcPr>
          <w:p w14:paraId="63B25633" w14:textId="77777777" w:rsidR="00C82167" w:rsidRPr="00724287" w:rsidRDefault="00C82167" w:rsidP="001A43B5">
            <w:pPr>
              <w:pStyle w:val="TableHeading"/>
              <w:rPr>
                <w:rFonts w:eastAsiaTheme="minorHAnsi"/>
                <w:noProof/>
              </w:rPr>
            </w:pPr>
            <w:r w:rsidRPr="00C82167">
              <w:rPr>
                <w:noProof/>
              </w:rPr>
              <w:t>Project Man</w:t>
            </w:r>
            <w:r w:rsidRPr="00724287">
              <w:rPr>
                <w:rFonts w:eastAsiaTheme="minorHAnsi"/>
                <w:noProof/>
              </w:rPr>
              <w:t>ager</w:t>
            </w:r>
          </w:p>
        </w:tc>
        <w:tc>
          <w:tcPr>
            <w:tcW w:w="1620" w:type="dxa"/>
            <w:shd w:val="clear" w:color="auto" w:fill="CCCCCC"/>
          </w:tcPr>
          <w:p w14:paraId="63B25634" w14:textId="77777777" w:rsidR="00C82167" w:rsidRPr="00724287" w:rsidRDefault="00C82167" w:rsidP="001A43B5">
            <w:pPr>
              <w:pStyle w:val="TableHeading"/>
              <w:rPr>
                <w:rFonts w:eastAsiaTheme="minorHAnsi"/>
                <w:noProof/>
              </w:rPr>
            </w:pPr>
            <w:r w:rsidRPr="00724287">
              <w:rPr>
                <w:rFonts w:eastAsiaTheme="minorHAnsi"/>
                <w:noProof/>
              </w:rPr>
              <w:t>Technical Writer</w:t>
            </w:r>
          </w:p>
        </w:tc>
      </w:tr>
      <w:tr w:rsidR="0025238E" w:rsidRPr="005A1FD1" w14:paraId="13E2C82C" w14:textId="77777777" w:rsidTr="00996494">
        <w:tc>
          <w:tcPr>
            <w:tcW w:w="1530" w:type="dxa"/>
          </w:tcPr>
          <w:p w14:paraId="51B5507A" w14:textId="7E260F2E" w:rsidR="0025238E" w:rsidRPr="00724287" w:rsidRDefault="0025238E" w:rsidP="001A43B5">
            <w:pPr>
              <w:pStyle w:val="TableText"/>
              <w:rPr>
                <w:rFonts w:eastAsiaTheme="minorHAnsi"/>
                <w:noProof/>
              </w:rPr>
            </w:pPr>
            <w:r w:rsidRPr="00724287">
              <w:rPr>
                <w:rFonts w:eastAsiaTheme="minorHAnsi"/>
                <w:noProof/>
              </w:rPr>
              <w:t>11/2016</w:t>
            </w:r>
          </w:p>
        </w:tc>
        <w:tc>
          <w:tcPr>
            <w:tcW w:w="3960" w:type="dxa"/>
          </w:tcPr>
          <w:p w14:paraId="33DD4198" w14:textId="5A8BAEAE" w:rsidR="0025238E" w:rsidRPr="00724287" w:rsidRDefault="0025238E" w:rsidP="000C7B35">
            <w:pPr>
              <w:rPr>
                <w:rFonts w:eastAsiaTheme="minorHAnsi"/>
              </w:rPr>
            </w:pPr>
            <w:r w:rsidRPr="00724287">
              <w:rPr>
                <w:rFonts w:eastAsiaTheme="minorHAnsi"/>
              </w:rPr>
              <w:t>OI</w:t>
            </w:r>
            <w:r w:rsidR="000C7B35" w:rsidRPr="00724287">
              <w:rPr>
                <w:rFonts w:eastAsiaTheme="minorHAnsi"/>
              </w:rPr>
              <w:t>&amp;</w:t>
            </w:r>
            <w:r w:rsidRPr="00724287">
              <w:rPr>
                <w:rFonts w:eastAsiaTheme="minorHAnsi"/>
              </w:rPr>
              <w:t xml:space="preserve">T TW Standards </w:t>
            </w:r>
            <w:r w:rsidR="000C7B35" w:rsidRPr="00724287">
              <w:rPr>
                <w:rFonts w:eastAsiaTheme="minorHAnsi"/>
              </w:rPr>
              <w:t xml:space="preserve">implemented </w:t>
            </w:r>
            <w:r w:rsidRPr="00724287">
              <w:rPr>
                <w:rFonts w:eastAsiaTheme="minorHAnsi"/>
              </w:rPr>
              <w:t>and Section 508</w:t>
            </w:r>
            <w:r w:rsidR="000C7B35" w:rsidRPr="00724287">
              <w:rPr>
                <w:rFonts w:eastAsiaTheme="minorHAnsi"/>
              </w:rPr>
              <w:t xml:space="preserve"> accommodations added</w:t>
            </w:r>
          </w:p>
        </w:tc>
        <w:tc>
          <w:tcPr>
            <w:tcW w:w="2250" w:type="dxa"/>
          </w:tcPr>
          <w:p w14:paraId="4A2A45ED" w14:textId="37727217" w:rsidR="0025238E" w:rsidRPr="00724287" w:rsidRDefault="0025238E" w:rsidP="001A43B5">
            <w:pPr>
              <w:pStyle w:val="TableText"/>
              <w:rPr>
                <w:rFonts w:eastAsiaTheme="minorHAnsi"/>
                <w:noProof/>
              </w:rPr>
            </w:pPr>
            <w:r w:rsidRPr="00724287">
              <w:rPr>
                <w:rFonts w:eastAsiaTheme="minorHAnsi"/>
                <w:noProof/>
              </w:rPr>
              <w:t>VA PM: Keith Magoon</w:t>
            </w:r>
          </w:p>
        </w:tc>
        <w:tc>
          <w:tcPr>
            <w:tcW w:w="1620" w:type="dxa"/>
          </w:tcPr>
          <w:p w14:paraId="52C9698B" w14:textId="3C8FB658" w:rsidR="0025238E" w:rsidRPr="00724287" w:rsidRDefault="0025238E" w:rsidP="00CF56B2">
            <w:pPr>
              <w:pStyle w:val="TableText"/>
              <w:rPr>
                <w:rFonts w:eastAsiaTheme="minorHAnsi"/>
                <w:noProof/>
              </w:rPr>
            </w:pPr>
            <w:r w:rsidRPr="00724287">
              <w:rPr>
                <w:rFonts w:eastAsiaTheme="minorHAnsi"/>
                <w:noProof/>
              </w:rPr>
              <w:t>Seema Chaudhry Raymond Steele</w:t>
            </w:r>
          </w:p>
        </w:tc>
      </w:tr>
      <w:tr w:rsidR="00CF56B2" w:rsidRPr="005A1FD1" w14:paraId="2B39E1DA" w14:textId="77777777" w:rsidTr="00996494">
        <w:tc>
          <w:tcPr>
            <w:tcW w:w="1530" w:type="dxa"/>
          </w:tcPr>
          <w:p w14:paraId="08D79B97" w14:textId="669A23E9" w:rsidR="00CF56B2" w:rsidRPr="00724287" w:rsidRDefault="00CF56B2" w:rsidP="001A43B5">
            <w:pPr>
              <w:pStyle w:val="TableText"/>
              <w:rPr>
                <w:rFonts w:eastAsiaTheme="minorHAnsi"/>
                <w:noProof/>
              </w:rPr>
            </w:pPr>
            <w:r w:rsidRPr="00724287">
              <w:rPr>
                <w:rFonts w:eastAsiaTheme="minorHAnsi"/>
                <w:noProof/>
              </w:rPr>
              <w:t>08/2016</w:t>
            </w:r>
          </w:p>
        </w:tc>
        <w:tc>
          <w:tcPr>
            <w:tcW w:w="3960" w:type="dxa"/>
          </w:tcPr>
          <w:p w14:paraId="5278AFFF" w14:textId="30CFF4B0" w:rsidR="00CF56B2" w:rsidRPr="00724287" w:rsidRDefault="00CF56B2" w:rsidP="004D584D">
            <w:pPr>
              <w:rPr>
                <w:rFonts w:eastAsiaTheme="minorHAnsi"/>
              </w:rPr>
            </w:pPr>
            <w:r w:rsidRPr="00724287">
              <w:rPr>
                <w:rFonts w:eastAsiaTheme="minorHAnsi"/>
              </w:rPr>
              <w:t>PX*1*216</w:t>
            </w:r>
            <w:r w:rsidR="008A722F" w:rsidRPr="00724287">
              <w:rPr>
                <w:rFonts w:eastAsiaTheme="minorHAnsi"/>
              </w:rPr>
              <w:t xml:space="preserve"> </w:t>
            </w:r>
            <w:r w:rsidR="002C3718" w:rsidRPr="00724287">
              <w:rPr>
                <w:rFonts w:eastAsiaTheme="minorHAnsi"/>
              </w:rPr>
              <w:t xml:space="preserve">– Made updates to sections: </w:t>
            </w:r>
            <w:r w:rsidR="001C7B1D" w:rsidRPr="00724287">
              <w:rPr>
                <w:rFonts w:eastAsiaTheme="minorHAnsi"/>
              </w:rPr>
              <w:t>3.13</w:t>
            </w:r>
            <w:r w:rsidR="002C3718" w:rsidRPr="00724287">
              <w:rPr>
                <w:rFonts w:eastAsiaTheme="minorHAnsi"/>
              </w:rPr>
              <w:t xml:space="preserve">, </w:t>
            </w:r>
            <w:r w:rsidR="001C7B1D" w:rsidRPr="00724287">
              <w:rPr>
                <w:rFonts w:eastAsiaTheme="minorHAnsi"/>
              </w:rPr>
              <w:t>5.2</w:t>
            </w:r>
            <w:r w:rsidR="002C3718" w:rsidRPr="00724287">
              <w:rPr>
                <w:rFonts w:eastAsiaTheme="minorHAnsi"/>
              </w:rPr>
              <w:t xml:space="preserve">, </w:t>
            </w:r>
            <w:r w:rsidR="001C7B1D" w:rsidRPr="00724287">
              <w:rPr>
                <w:rFonts w:eastAsiaTheme="minorHAnsi"/>
              </w:rPr>
              <w:t>6.4</w:t>
            </w:r>
            <w:r w:rsidR="002C3718" w:rsidRPr="00724287">
              <w:rPr>
                <w:rFonts w:eastAsiaTheme="minorHAnsi"/>
              </w:rPr>
              <w:t xml:space="preserve">, </w:t>
            </w:r>
            <w:r w:rsidR="001C7B1D" w:rsidRPr="00724287">
              <w:rPr>
                <w:rFonts w:eastAsiaTheme="minorHAnsi"/>
              </w:rPr>
              <w:t>6.6</w:t>
            </w:r>
            <w:r w:rsidR="002C3718" w:rsidRPr="00724287">
              <w:rPr>
                <w:rFonts w:eastAsiaTheme="minorHAnsi"/>
              </w:rPr>
              <w:t>. Added new section 9.4.</w:t>
            </w:r>
          </w:p>
        </w:tc>
        <w:tc>
          <w:tcPr>
            <w:tcW w:w="2250" w:type="dxa"/>
          </w:tcPr>
          <w:p w14:paraId="7B04A6AF" w14:textId="79047F17" w:rsidR="00CF56B2" w:rsidRPr="00724287" w:rsidRDefault="00CF56B2" w:rsidP="001A43B5">
            <w:pPr>
              <w:pStyle w:val="TableText"/>
              <w:rPr>
                <w:rFonts w:eastAsiaTheme="minorHAnsi"/>
                <w:noProof/>
              </w:rPr>
            </w:pPr>
            <w:r w:rsidRPr="00724287">
              <w:rPr>
                <w:rFonts w:eastAsiaTheme="minorHAnsi"/>
                <w:noProof/>
              </w:rPr>
              <w:t>VA PM: Keith Magoon</w:t>
            </w:r>
          </w:p>
        </w:tc>
        <w:tc>
          <w:tcPr>
            <w:tcW w:w="1620" w:type="dxa"/>
          </w:tcPr>
          <w:p w14:paraId="137320C9" w14:textId="77777777" w:rsidR="00CF56B2" w:rsidRPr="00724287" w:rsidRDefault="00CF56B2" w:rsidP="00CF56B2">
            <w:pPr>
              <w:pStyle w:val="TableText"/>
              <w:rPr>
                <w:rFonts w:eastAsiaTheme="minorHAnsi"/>
                <w:noProof/>
              </w:rPr>
            </w:pPr>
            <w:r w:rsidRPr="00724287">
              <w:rPr>
                <w:rFonts w:eastAsiaTheme="minorHAnsi"/>
                <w:noProof/>
              </w:rPr>
              <w:t>Alan Monosky/</w:t>
            </w:r>
          </w:p>
          <w:p w14:paraId="7C7B8F6A" w14:textId="42BD7F62" w:rsidR="00CF56B2" w:rsidRPr="00724287" w:rsidRDefault="00CF56B2" w:rsidP="00CF56B2">
            <w:pPr>
              <w:pStyle w:val="TableText"/>
              <w:rPr>
                <w:rFonts w:eastAsiaTheme="minorHAnsi"/>
                <w:noProof/>
              </w:rPr>
            </w:pPr>
            <w:r w:rsidRPr="00724287">
              <w:rPr>
                <w:rFonts w:eastAsiaTheme="minorHAnsi"/>
                <w:noProof/>
              </w:rPr>
              <w:t>Levi Teitelbaum/ Kathy Steele</w:t>
            </w:r>
          </w:p>
        </w:tc>
      </w:tr>
      <w:tr w:rsidR="009D7CB2" w:rsidRPr="005A1FD1" w14:paraId="71DD21F7" w14:textId="77777777" w:rsidTr="00996494">
        <w:tc>
          <w:tcPr>
            <w:tcW w:w="1530" w:type="dxa"/>
          </w:tcPr>
          <w:p w14:paraId="11254150" w14:textId="29C96A7B" w:rsidR="009D7CB2" w:rsidRPr="00724287" w:rsidRDefault="00D7128C" w:rsidP="001A43B5">
            <w:pPr>
              <w:pStyle w:val="TableText"/>
              <w:rPr>
                <w:rFonts w:eastAsiaTheme="minorHAnsi"/>
                <w:noProof/>
              </w:rPr>
            </w:pPr>
            <w:r w:rsidRPr="00724287">
              <w:rPr>
                <w:rFonts w:eastAsiaTheme="minorHAnsi"/>
                <w:noProof/>
              </w:rPr>
              <w:t>08/2016</w:t>
            </w:r>
          </w:p>
        </w:tc>
        <w:tc>
          <w:tcPr>
            <w:tcW w:w="3960" w:type="dxa"/>
          </w:tcPr>
          <w:p w14:paraId="5D475A59" w14:textId="4589F2B9" w:rsidR="009D7CB2" w:rsidRPr="00724287" w:rsidRDefault="009D7CB2" w:rsidP="004D584D">
            <w:pPr>
              <w:rPr>
                <w:rFonts w:eastAsiaTheme="minorHAnsi"/>
              </w:rPr>
            </w:pPr>
            <w:r w:rsidRPr="00724287">
              <w:rPr>
                <w:rFonts w:eastAsiaTheme="minorHAnsi"/>
              </w:rPr>
              <w:t>PX*1*215</w:t>
            </w:r>
            <w:r w:rsidR="00CF56B2" w:rsidRPr="00724287">
              <w:rPr>
                <w:rFonts w:eastAsiaTheme="minorHAnsi"/>
              </w:rPr>
              <w:t xml:space="preserve"> </w:t>
            </w:r>
            <w:r w:rsidR="002C3718" w:rsidRPr="00724287">
              <w:rPr>
                <w:rFonts w:eastAsiaTheme="minorHAnsi"/>
              </w:rPr>
              <w:t xml:space="preserve">– Made updates to sections: 1.5, 3.3.1, 3.5 thru </w:t>
            </w:r>
            <w:r w:rsidR="001C7B1D" w:rsidRPr="00724287">
              <w:rPr>
                <w:rFonts w:eastAsiaTheme="minorHAnsi"/>
              </w:rPr>
              <w:t>3.13, 3.15</w:t>
            </w:r>
            <w:r w:rsidR="002C3718" w:rsidRPr="00724287">
              <w:rPr>
                <w:rFonts w:eastAsiaTheme="minorHAnsi"/>
              </w:rPr>
              <w:t xml:space="preserve"> thru 3.19, </w:t>
            </w:r>
            <w:r w:rsidR="001C7B1D" w:rsidRPr="00724287">
              <w:rPr>
                <w:rFonts w:eastAsiaTheme="minorHAnsi"/>
              </w:rPr>
              <w:t>5.2</w:t>
            </w:r>
            <w:r w:rsidR="002C3718" w:rsidRPr="00724287">
              <w:rPr>
                <w:rFonts w:eastAsiaTheme="minorHAnsi"/>
              </w:rPr>
              <w:t xml:space="preserve">, </w:t>
            </w:r>
            <w:r w:rsidR="001C7B1D" w:rsidRPr="00724287">
              <w:rPr>
                <w:rFonts w:eastAsiaTheme="minorHAnsi"/>
              </w:rPr>
              <w:t>6.1</w:t>
            </w:r>
            <w:r w:rsidR="002C3718" w:rsidRPr="00724287">
              <w:rPr>
                <w:rFonts w:eastAsiaTheme="minorHAnsi"/>
              </w:rPr>
              <w:t xml:space="preserve">, </w:t>
            </w:r>
            <w:r w:rsidR="001C7B1D" w:rsidRPr="00724287">
              <w:rPr>
                <w:rFonts w:eastAsiaTheme="minorHAnsi"/>
              </w:rPr>
              <w:t>6.1.1</w:t>
            </w:r>
            <w:r w:rsidR="002C3718" w:rsidRPr="00724287">
              <w:rPr>
                <w:rFonts w:eastAsiaTheme="minorHAnsi"/>
              </w:rPr>
              <w:t>, 7.1, 7.2.9, 7.3. Added new sections 3.14, 6.7.</w:t>
            </w:r>
          </w:p>
        </w:tc>
        <w:tc>
          <w:tcPr>
            <w:tcW w:w="2250" w:type="dxa"/>
          </w:tcPr>
          <w:p w14:paraId="156202B1" w14:textId="48423632" w:rsidR="009D7CB2" w:rsidRPr="00724287" w:rsidRDefault="009D7CB2" w:rsidP="001A43B5">
            <w:pPr>
              <w:pStyle w:val="TableText"/>
              <w:rPr>
                <w:rFonts w:eastAsiaTheme="minorHAnsi"/>
                <w:noProof/>
              </w:rPr>
            </w:pPr>
            <w:r w:rsidRPr="00724287">
              <w:rPr>
                <w:rFonts w:eastAsiaTheme="minorHAnsi"/>
                <w:noProof/>
              </w:rPr>
              <w:t>VA PM: Keith Magoon</w:t>
            </w:r>
          </w:p>
        </w:tc>
        <w:tc>
          <w:tcPr>
            <w:tcW w:w="1620" w:type="dxa"/>
          </w:tcPr>
          <w:p w14:paraId="016B8314" w14:textId="77777777" w:rsidR="009D7CB2" w:rsidRPr="00724287" w:rsidRDefault="009D7CB2" w:rsidP="009D7CB2">
            <w:pPr>
              <w:pStyle w:val="TableText"/>
              <w:rPr>
                <w:rFonts w:eastAsiaTheme="minorHAnsi"/>
                <w:noProof/>
              </w:rPr>
            </w:pPr>
            <w:r w:rsidRPr="00724287">
              <w:rPr>
                <w:rFonts w:eastAsiaTheme="minorHAnsi"/>
                <w:noProof/>
              </w:rPr>
              <w:t>Alan Monosky/</w:t>
            </w:r>
          </w:p>
          <w:p w14:paraId="6C0E0B87" w14:textId="670BB2AE" w:rsidR="009D7CB2" w:rsidRPr="00724287" w:rsidRDefault="009D7CB2" w:rsidP="009D7CB2">
            <w:pPr>
              <w:pStyle w:val="TableText"/>
              <w:rPr>
                <w:rFonts w:eastAsiaTheme="minorHAnsi"/>
                <w:noProof/>
              </w:rPr>
            </w:pPr>
            <w:r w:rsidRPr="00724287">
              <w:rPr>
                <w:rFonts w:eastAsiaTheme="minorHAnsi"/>
                <w:noProof/>
              </w:rPr>
              <w:t>Levi Teitelbaum</w:t>
            </w:r>
            <w:r w:rsidR="00CF56B2" w:rsidRPr="00724287">
              <w:rPr>
                <w:rFonts w:eastAsiaTheme="minorHAnsi"/>
                <w:noProof/>
              </w:rPr>
              <w:t>/ Kathy Steele</w:t>
            </w:r>
          </w:p>
        </w:tc>
      </w:tr>
      <w:tr w:rsidR="00C82167" w:rsidRPr="005A1FD1" w14:paraId="63B2563A" w14:textId="77777777" w:rsidTr="00996494">
        <w:tc>
          <w:tcPr>
            <w:tcW w:w="1530" w:type="dxa"/>
          </w:tcPr>
          <w:p w14:paraId="63B25636" w14:textId="77777777" w:rsidR="00C82167" w:rsidRPr="00724287" w:rsidRDefault="00C82167" w:rsidP="001A43B5">
            <w:pPr>
              <w:pStyle w:val="TableText"/>
              <w:rPr>
                <w:rFonts w:eastAsiaTheme="minorHAnsi"/>
                <w:noProof/>
              </w:rPr>
            </w:pPr>
            <w:r w:rsidRPr="00724287">
              <w:rPr>
                <w:rFonts w:eastAsiaTheme="minorHAnsi"/>
                <w:noProof/>
              </w:rPr>
              <w:t>01/2016</w:t>
            </w:r>
          </w:p>
        </w:tc>
        <w:tc>
          <w:tcPr>
            <w:tcW w:w="3960" w:type="dxa"/>
          </w:tcPr>
          <w:p w14:paraId="63B25637" w14:textId="6A10BB3B" w:rsidR="00C82167" w:rsidRPr="00724287" w:rsidRDefault="005E0E64" w:rsidP="004D584D">
            <w:pPr>
              <w:rPr>
                <w:rFonts w:eastAsiaTheme="minorHAnsi"/>
              </w:rPr>
            </w:pPr>
            <w:r w:rsidRPr="00724287">
              <w:rPr>
                <w:rFonts w:eastAsiaTheme="minorHAnsi"/>
              </w:rPr>
              <w:t>PX*1*210 – Made updates to sections: 3.13,</w:t>
            </w:r>
            <w:r w:rsidR="00CC5C40" w:rsidRPr="00724287">
              <w:rPr>
                <w:rFonts w:eastAsiaTheme="minorHAnsi"/>
              </w:rPr>
              <w:t xml:space="preserve"> 3.15</w:t>
            </w:r>
            <w:r w:rsidR="005C5530" w:rsidRPr="00724287">
              <w:rPr>
                <w:rFonts w:eastAsiaTheme="minorHAnsi"/>
              </w:rPr>
              <w:t>,</w:t>
            </w:r>
            <w:r w:rsidR="00CC5C40" w:rsidRPr="00724287">
              <w:rPr>
                <w:rFonts w:eastAsiaTheme="minorHAnsi"/>
              </w:rPr>
              <w:t xml:space="preserve"> </w:t>
            </w:r>
            <w:r w:rsidRPr="00724287">
              <w:rPr>
                <w:rFonts w:eastAsiaTheme="minorHAnsi"/>
              </w:rPr>
              <w:t>5.2, 6.1, 6.1.1, Added sections: 6.4, 6.5, 6.6 and formatting edits.</w:t>
            </w:r>
          </w:p>
        </w:tc>
        <w:tc>
          <w:tcPr>
            <w:tcW w:w="2250" w:type="dxa"/>
          </w:tcPr>
          <w:p w14:paraId="63B25638" w14:textId="77777777" w:rsidR="00C82167" w:rsidRPr="00724287" w:rsidRDefault="00C82167" w:rsidP="001A43B5">
            <w:pPr>
              <w:pStyle w:val="TableText"/>
              <w:rPr>
                <w:rFonts w:eastAsiaTheme="minorHAnsi"/>
                <w:noProof/>
              </w:rPr>
            </w:pPr>
            <w:r w:rsidRPr="00724287">
              <w:rPr>
                <w:rFonts w:eastAsiaTheme="minorHAnsi"/>
                <w:noProof/>
              </w:rPr>
              <w:t>VA PM: Keith Magoon</w:t>
            </w:r>
          </w:p>
        </w:tc>
        <w:tc>
          <w:tcPr>
            <w:tcW w:w="1620" w:type="dxa"/>
          </w:tcPr>
          <w:p w14:paraId="63B25639" w14:textId="77777777" w:rsidR="00C82167" w:rsidRPr="00724287" w:rsidRDefault="00C82167" w:rsidP="001A43B5">
            <w:pPr>
              <w:pStyle w:val="TableText"/>
              <w:rPr>
                <w:rFonts w:eastAsiaTheme="minorHAnsi"/>
                <w:noProof/>
              </w:rPr>
            </w:pPr>
            <w:r w:rsidRPr="00724287">
              <w:rPr>
                <w:rFonts w:eastAsiaTheme="minorHAnsi"/>
                <w:noProof/>
              </w:rPr>
              <w:t>Alan Monosky/ Kathy Steele/ Shelita Davis</w:t>
            </w:r>
          </w:p>
        </w:tc>
      </w:tr>
      <w:tr w:rsidR="00C82167" w:rsidRPr="005A1FD1" w14:paraId="63B2563F" w14:textId="77777777" w:rsidTr="00996494">
        <w:tc>
          <w:tcPr>
            <w:tcW w:w="1530" w:type="dxa"/>
          </w:tcPr>
          <w:p w14:paraId="63B2563B" w14:textId="77777777" w:rsidR="00C82167" w:rsidRPr="00724287" w:rsidRDefault="00C82167" w:rsidP="001A43B5">
            <w:pPr>
              <w:pStyle w:val="TableText"/>
              <w:rPr>
                <w:rFonts w:eastAsiaTheme="minorHAnsi"/>
                <w:noProof/>
              </w:rPr>
            </w:pPr>
            <w:r w:rsidRPr="00724287">
              <w:rPr>
                <w:rFonts w:eastAsiaTheme="minorHAnsi"/>
                <w:noProof/>
              </w:rPr>
              <w:t>03/2015</w:t>
            </w:r>
          </w:p>
        </w:tc>
        <w:tc>
          <w:tcPr>
            <w:tcW w:w="3960" w:type="dxa"/>
          </w:tcPr>
          <w:p w14:paraId="63B2563C" w14:textId="77777777" w:rsidR="00C82167" w:rsidRPr="00724287" w:rsidRDefault="00C82167" w:rsidP="004D584D">
            <w:pPr>
              <w:rPr>
                <w:rFonts w:eastAsiaTheme="minorHAnsi"/>
              </w:rPr>
            </w:pPr>
            <w:r w:rsidRPr="00724287">
              <w:rPr>
                <w:rFonts w:eastAsiaTheme="minorHAnsi"/>
              </w:rPr>
              <w:t>PX*1*206 – Updates to Skin Test information.</w:t>
            </w:r>
          </w:p>
        </w:tc>
        <w:tc>
          <w:tcPr>
            <w:tcW w:w="2250" w:type="dxa"/>
          </w:tcPr>
          <w:p w14:paraId="63B2563D" w14:textId="77777777" w:rsidR="00C82167" w:rsidRPr="00724287" w:rsidRDefault="00C82167" w:rsidP="001A43B5">
            <w:pPr>
              <w:pStyle w:val="TableText"/>
              <w:rPr>
                <w:rFonts w:eastAsiaTheme="minorHAnsi"/>
                <w:noProof/>
              </w:rPr>
            </w:pPr>
            <w:r w:rsidRPr="00724287">
              <w:rPr>
                <w:rFonts w:eastAsiaTheme="minorHAnsi"/>
                <w:noProof/>
              </w:rPr>
              <w:t>VA PM: Keith Magoon</w:t>
            </w:r>
          </w:p>
        </w:tc>
        <w:tc>
          <w:tcPr>
            <w:tcW w:w="1620" w:type="dxa"/>
          </w:tcPr>
          <w:p w14:paraId="63B2563E" w14:textId="77777777" w:rsidR="00C82167" w:rsidRPr="00724287" w:rsidRDefault="00C82167" w:rsidP="001A43B5">
            <w:pPr>
              <w:pStyle w:val="TableText"/>
              <w:rPr>
                <w:rFonts w:eastAsiaTheme="minorHAnsi"/>
                <w:noProof/>
              </w:rPr>
            </w:pPr>
            <w:r w:rsidRPr="00724287">
              <w:rPr>
                <w:rFonts w:eastAsiaTheme="minorHAnsi"/>
                <w:noProof/>
              </w:rPr>
              <w:t>Alan Monosky / Kathy Steele</w:t>
            </w:r>
          </w:p>
        </w:tc>
      </w:tr>
      <w:tr w:rsidR="00856AE6" w:rsidRPr="005A1FD1" w14:paraId="1762CC27" w14:textId="77777777" w:rsidTr="00996494">
        <w:tc>
          <w:tcPr>
            <w:tcW w:w="1530" w:type="dxa"/>
          </w:tcPr>
          <w:p w14:paraId="02E6E348" w14:textId="506FACA9" w:rsidR="00856AE6" w:rsidRPr="00724287" w:rsidRDefault="00856AE6" w:rsidP="001A43B5">
            <w:pPr>
              <w:pStyle w:val="TableText"/>
              <w:rPr>
                <w:rFonts w:eastAsiaTheme="minorHAnsi"/>
                <w:noProof/>
              </w:rPr>
            </w:pPr>
            <w:r w:rsidRPr="00724287">
              <w:rPr>
                <w:rFonts w:eastAsiaTheme="minorHAnsi"/>
                <w:noProof/>
              </w:rPr>
              <w:t>12/2014</w:t>
            </w:r>
          </w:p>
        </w:tc>
        <w:tc>
          <w:tcPr>
            <w:tcW w:w="3960" w:type="dxa"/>
          </w:tcPr>
          <w:p w14:paraId="6EA9F514" w14:textId="70C8588E" w:rsidR="00856AE6" w:rsidRPr="00724287" w:rsidRDefault="00856AE6" w:rsidP="004D584D">
            <w:pPr>
              <w:rPr>
                <w:rFonts w:eastAsiaTheme="minorHAnsi"/>
              </w:rPr>
            </w:pPr>
            <w:r w:rsidRPr="00724287">
              <w:rPr>
                <w:rFonts w:eastAsiaTheme="minorHAnsi"/>
              </w:rPr>
              <w:t>PX*1*201 – Remediated doc for 508 compliance.</w:t>
            </w:r>
          </w:p>
        </w:tc>
        <w:tc>
          <w:tcPr>
            <w:tcW w:w="2250" w:type="dxa"/>
          </w:tcPr>
          <w:p w14:paraId="092BFBC1" w14:textId="3B89372D" w:rsidR="00856AE6" w:rsidRPr="00724287" w:rsidRDefault="00856AE6" w:rsidP="001A43B5">
            <w:pPr>
              <w:pStyle w:val="TableText"/>
              <w:rPr>
                <w:rFonts w:eastAsiaTheme="minorHAnsi"/>
                <w:noProof/>
              </w:rPr>
            </w:pPr>
            <w:r w:rsidRPr="00724287">
              <w:rPr>
                <w:rFonts w:eastAsiaTheme="minorHAnsi"/>
                <w:noProof/>
              </w:rPr>
              <w:t>VA PM: Keith Magoon</w:t>
            </w:r>
          </w:p>
        </w:tc>
        <w:tc>
          <w:tcPr>
            <w:tcW w:w="1620" w:type="dxa"/>
          </w:tcPr>
          <w:p w14:paraId="7765CC7D" w14:textId="576A6DF2" w:rsidR="00856AE6" w:rsidRPr="00724287" w:rsidRDefault="00856AE6" w:rsidP="001A43B5">
            <w:pPr>
              <w:pStyle w:val="TableText"/>
              <w:rPr>
                <w:rFonts w:eastAsiaTheme="minorHAnsi"/>
                <w:noProof/>
              </w:rPr>
            </w:pPr>
            <w:r w:rsidRPr="00724287">
              <w:rPr>
                <w:rFonts w:eastAsiaTheme="minorHAnsi"/>
                <w:noProof/>
              </w:rPr>
              <w:t>Helena Gilbert</w:t>
            </w:r>
          </w:p>
        </w:tc>
      </w:tr>
      <w:tr w:rsidR="00856AE6" w:rsidRPr="005A1FD1" w14:paraId="7A426B31" w14:textId="77777777" w:rsidTr="00996494">
        <w:tc>
          <w:tcPr>
            <w:tcW w:w="1530" w:type="dxa"/>
          </w:tcPr>
          <w:p w14:paraId="4C0E8F68" w14:textId="13403276" w:rsidR="00856AE6" w:rsidRPr="00724287" w:rsidRDefault="00856AE6" w:rsidP="001A43B5">
            <w:pPr>
              <w:pStyle w:val="TableText"/>
              <w:rPr>
                <w:rFonts w:eastAsiaTheme="minorHAnsi"/>
                <w:noProof/>
              </w:rPr>
            </w:pPr>
            <w:r w:rsidRPr="00724287">
              <w:rPr>
                <w:rFonts w:eastAsiaTheme="minorHAnsi"/>
                <w:noProof/>
              </w:rPr>
              <w:t>10/2014</w:t>
            </w:r>
          </w:p>
        </w:tc>
        <w:tc>
          <w:tcPr>
            <w:tcW w:w="3960" w:type="dxa"/>
          </w:tcPr>
          <w:p w14:paraId="65A054C2" w14:textId="2CEF3B72" w:rsidR="00856AE6" w:rsidRPr="00724287" w:rsidRDefault="00856AE6" w:rsidP="004D584D">
            <w:pPr>
              <w:rPr>
                <w:rFonts w:eastAsiaTheme="minorHAnsi"/>
              </w:rPr>
            </w:pPr>
            <w:r w:rsidRPr="00724287">
              <w:rPr>
                <w:rFonts w:eastAsiaTheme="minorHAnsi"/>
              </w:rPr>
              <w:t>PX*1*201 – Made additions to the PCE Update Encounter screen and some format edits.</w:t>
            </w:r>
          </w:p>
        </w:tc>
        <w:tc>
          <w:tcPr>
            <w:tcW w:w="2250" w:type="dxa"/>
          </w:tcPr>
          <w:p w14:paraId="52E0775C" w14:textId="54AACB33" w:rsidR="00856AE6" w:rsidRPr="00724287" w:rsidRDefault="00856AE6" w:rsidP="001A43B5">
            <w:pPr>
              <w:pStyle w:val="TableText"/>
              <w:rPr>
                <w:rFonts w:eastAsiaTheme="minorHAnsi"/>
                <w:noProof/>
              </w:rPr>
            </w:pPr>
            <w:r w:rsidRPr="00724287">
              <w:rPr>
                <w:rFonts w:eastAsiaTheme="minorHAnsi"/>
                <w:noProof/>
              </w:rPr>
              <w:t>VA PM: Keith Magoon</w:t>
            </w:r>
          </w:p>
        </w:tc>
        <w:tc>
          <w:tcPr>
            <w:tcW w:w="1620" w:type="dxa"/>
          </w:tcPr>
          <w:p w14:paraId="084FD8F2" w14:textId="249E63C8" w:rsidR="00856AE6" w:rsidRPr="00724287" w:rsidRDefault="00856AE6" w:rsidP="0058691F">
            <w:pPr>
              <w:pStyle w:val="TableText"/>
              <w:rPr>
                <w:rFonts w:eastAsiaTheme="minorHAnsi"/>
                <w:noProof/>
              </w:rPr>
            </w:pPr>
            <w:r w:rsidRPr="00724287">
              <w:rPr>
                <w:rFonts w:eastAsiaTheme="minorHAnsi"/>
                <w:noProof/>
              </w:rPr>
              <w:t xml:space="preserve">Alan Monosky / </w:t>
            </w:r>
            <w:r w:rsidR="0058691F" w:rsidRPr="00724287">
              <w:rPr>
                <w:rFonts w:eastAsiaTheme="minorHAnsi"/>
                <w:noProof/>
              </w:rPr>
              <w:t>Shelita Davis</w:t>
            </w:r>
          </w:p>
        </w:tc>
      </w:tr>
      <w:tr w:rsidR="00C82167" w:rsidRPr="005A1FD1" w14:paraId="63B25644" w14:textId="77777777" w:rsidTr="00996494">
        <w:tc>
          <w:tcPr>
            <w:tcW w:w="1530" w:type="dxa"/>
          </w:tcPr>
          <w:p w14:paraId="63B25640" w14:textId="1A82C9C9" w:rsidR="00C82167" w:rsidRPr="00724287" w:rsidRDefault="00C82167" w:rsidP="001A43B5">
            <w:pPr>
              <w:pStyle w:val="TableText"/>
              <w:rPr>
                <w:rFonts w:eastAsiaTheme="minorHAnsi"/>
                <w:noProof/>
              </w:rPr>
            </w:pPr>
            <w:r w:rsidRPr="00724287">
              <w:rPr>
                <w:rFonts w:eastAsiaTheme="minorHAnsi"/>
                <w:noProof/>
              </w:rPr>
              <w:t>08/2014</w:t>
            </w:r>
          </w:p>
        </w:tc>
        <w:tc>
          <w:tcPr>
            <w:tcW w:w="3960" w:type="dxa"/>
          </w:tcPr>
          <w:p w14:paraId="63B25641" w14:textId="77777777" w:rsidR="00C82167" w:rsidRPr="00724287" w:rsidRDefault="00C82167" w:rsidP="004D584D">
            <w:pPr>
              <w:rPr>
                <w:rFonts w:eastAsiaTheme="minorHAnsi"/>
              </w:rPr>
            </w:pPr>
            <w:r w:rsidRPr="00724287">
              <w:rPr>
                <w:rFonts w:eastAsiaTheme="minorHAnsi"/>
              </w:rPr>
              <w:t>Manual updated to show changes with patch PX*1*201</w:t>
            </w:r>
          </w:p>
        </w:tc>
        <w:tc>
          <w:tcPr>
            <w:tcW w:w="2250" w:type="dxa"/>
          </w:tcPr>
          <w:p w14:paraId="63B25642" w14:textId="77777777" w:rsidR="00C82167" w:rsidRPr="00724287" w:rsidRDefault="00C82167" w:rsidP="001A43B5">
            <w:pPr>
              <w:pStyle w:val="TableText"/>
              <w:rPr>
                <w:rFonts w:eastAsiaTheme="minorHAnsi"/>
                <w:noProof/>
              </w:rPr>
            </w:pPr>
            <w:r w:rsidRPr="00724287">
              <w:rPr>
                <w:rFonts w:eastAsiaTheme="minorHAnsi"/>
                <w:noProof/>
              </w:rPr>
              <w:t>VA PM: Keith Magoon</w:t>
            </w:r>
          </w:p>
        </w:tc>
        <w:tc>
          <w:tcPr>
            <w:tcW w:w="1620" w:type="dxa"/>
          </w:tcPr>
          <w:p w14:paraId="63B25643" w14:textId="77777777" w:rsidR="00C82167" w:rsidRPr="00724287" w:rsidRDefault="00C82167" w:rsidP="001A43B5">
            <w:pPr>
              <w:pStyle w:val="TableText"/>
              <w:rPr>
                <w:rFonts w:eastAsiaTheme="minorHAnsi"/>
                <w:noProof/>
              </w:rPr>
            </w:pPr>
            <w:r w:rsidRPr="00724287">
              <w:rPr>
                <w:rFonts w:eastAsiaTheme="minorHAnsi"/>
                <w:noProof/>
              </w:rPr>
              <w:t>Alan Monosky / Constance Ray / Shelita Davis</w:t>
            </w:r>
          </w:p>
        </w:tc>
      </w:tr>
      <w:tr w:rsidR="00C82167" w:rsidRPr="005A1FD1" w14:paraId="63B2564E" w14:textId="77777777" w:rsidTr="00996494">
        <w:tc>
          <w:tcPr>
            <w:tcW w:w="1530" w:type="dxa"/>
          </w:tcPr>
          <w:p w14:paraId="63B25645" w14:textId="77777777" w:rsidR="00C82167" w:rsidRPr="00724287" w:rsidRDefault="00C82167" w:rsidP="001A43B5">
            <w:pPr>
              <w:pStyle w:val="TableText"/>
              <w:rPr>
                <w:rFonts w:eastAsiaTheme="minorHAnsi"/>
                <w:noProof/>
              </w:rPr>
            </w:pPr>
            <w:r w:rsidRPr="00724287">
              <w:rPr>
                <w:rFonts w:eastAsiaTheme="minorHAnsi"/>
                <w:noProof/>
              </w:rPr>
              <w:t>06/2014</w:t>
            </w:r>
          </w:p>
        </w:tc>
        <w:tc>
          <w:tcPr>
            <w:tcW w:w="3960" w:type="dxa"/>
          </w:tcPr>
          <w:p w14:paraId="63B25646" w14:textId="77777777" w:rsidR="00C82167" w:rsidRPr="00724287" w:rsidRDefault="00C82167" w:rsidP="004D584D">
            <w:pPr>
              <w:rPr>
                <w:rFonts w:eastAsiaTheme="minorHAnsi"/>
              </w:rPr>
            </w:pPr>
            <w:r w:rsidRPr="00724287">
              <w:rPr>
                <w:rFonts w:eastAsiaTheme="minorHAnsi"/>
              </w:rPr>
              <w:t>PX*1*199 – Updates for ICD-10</w:t>
            </w:r>
          </w:p>
          <w:p w14:paraId="63B25647" w14:textId="77777777" w:rsidR="00C82167" w:rsidRPr="00724287" w:rsidRDefault="00C82167" w:rsidP="004D584D">
            <w:pPr>
              <w:rPr>
                <w:rFonts w:eastAsiaTheme="minorHAnsi"/>
              </w:rPr>
            </w:pPr>
            <w:r w:rsidRPr="00724287">
              <w:rPr>
                <w:rFonts w:eastAsiaTheme="minorHAnsi"/>
              </w:rPr>
              <w:t xml:space="preserve">PCE Encounter Actions: </w:t>
            </w:r>
          </w:p>
          <w:p w14:paraId="63B25648" w14:textId="2703F985" w:rsidR="00C82167" w:rsidRPr="00724287" w:rsidRDefault="00C82167" w:rsidP="004D584D">
            <w:pPr>
              <w:rPr>
                <w:rFonts w:eastAsiaTheme="minorHAnsi"/>
              </w:rPr>
            </w:pPr>
            <w:r w:rsidRPr="00724287">
              <w:rPr>
                <w:rFonts w:eastAsiaTheme="minorHAnsi"/>
              </w:rPr>
              <w:t>Changed DX Diagnosis (</w:t>
            </w:r>
            <w:proofErr w:type="spellStart"/>
            <w:r w:rsidRPr="00724287">
              <w:rPr>
                <w:rFonts w:eastAsiaTheme="minorHAnsi"/>
              </w:rPr>
              <w:t>ICD9</w:t>
            </w:r>
            <w:proofErr w:type="spellEnd"/>
            <w:r w:rsidRPr="00724287">
              <w:rPr>
                <w:rFonts w:eastAsiaTheme="minorHAnsi"/>
              </w:rPr>
              <w:t xml:space="preserve">) to </w:t>
            </w:r>
            <w:r w:rsidRPr="00724287">
              <w:rPr>
                <w:rFonts w:eastAsiaTheme="minorHAnsi"/>
              </w:rPr>
              <w:lastRenderedPageBreak/>
              <w:t>DX Diagnosis (ICD) (pp. 19, 21-27, 29-30, 34-36, 38-39, 41-42, 44, 47)</w:t>
            </w:r>
          </w:p>
          <w:p w14:paraId="63B25649" w14:textId="507B6DB0" w:rsidR="00C82167" w:rsidRPr="00724287" w:rsidRDefault="00C82167" w:rsidP="004D584D">
            <w:pPr>
              <w:rPr>
                <w:rFonts w:eastAsiaTheme="minorHAnsi"/>
              </w:rPr>
            </w:pPr>
            <w:r w:rsidRPr="00724287">
              <w:rPr>
                <w:rFonts w:eastAsiaTheme="minorHAnsi"/>
              </w:rPr>
              <w:t>Changed Diagnosis Ranked by Frequency Report codes (pp. 57-59, 105, 113, 115-116)</w:t>
            </w:r>
          </w:p>
          <w:p w14:paraId="63B2564A" w14:textId="5F020CF8" w:rsidR="00C82167" w:rsidRPr="00724287" w:rsidRDefault="00C82167" w:rsidP="004D584D">
            <w:pPr>
              <w:rPr>
                <w:rFonts w:eastAsiaTheme="minorHAnsi"/>
              </w:rPr>
            </w:pPr>
            <w:r w:rsidRPr="00724287">
              <w:rPr>
                <w:rFonts w:eastAsiaTheme="minorHAnsi"/>
              </w:rPr>
              <w:t>Miscellaneous ICD changes (pp. 108, 129, 134) Technical Edit</w:t>
            </w:r>
          </w:p>
        </w:tc>
        <w:tc>
          <w:tcPr>
            <w:tcW w:w="2250" w:type="dxa"/>
          </w:tcPr>
          <w:p w14:paraId="63B2564B" w14:textId="77777777" w:rsidR="00C82167" w:rsidRPr="00724287" w:rsidRDefault="00C82167" w:rsidP="001A43B5">
            <w:pPr>
              <w:pStyle w:val="TableText"/>
              <w:rPr>
                <w:rFonts w:eastAsiaTheme="minorHAnsi"/>
                <w:noProof/>
              </w:rPr>
            </w:pPr>
            <w:r w:rsidRPr="00724287">
              <w:rPr>
                <w:rFonts w:eastAsiaTheme="minorHAnsi"/>
                <w:noProof/>
              </w:rPr>
              <w:lastRenderedPageBreak/>
              <w:t>VA PM: Curtis Clay</w:t>
            </w:r>
          </w:p>
          <w:p w14:paraId="63B2564C" w14:textId="77777777" w:rsidR="00C82167" w:rsidRPr="00724287" w:rsidRDefault="00C82167" w:rsidP="001A43B5">
            <w:pPr>
              <w:pStyle w:val="TableText"/>
              <w:rPr>
                <w:rFonts w:eastAsiaTheme="minorHAnsi"/>
                <w:noProof/>
              </w:rPr>
            </w:pPr>
            <w:r w:rsidRPr="00724287">
              <w:rPr>
                <w:rFonts w:eastAsiaTheme="minorHAnsi"/>
                <w:noProof/>
              </w:rPr>
              <w:t>HP PM: Mike Klein</w:t>
            </w:r>
          </w:p>
        </w:tc>
        <w:tc>
          <w:tcPr>
            <w:tcW w:w="1620" w:type="dxa"/>
          </w:tcPr>
          <w:p w14:paraId="63B2564D" w14:textId="77777777" w:rsidR="00C82167" w:rsidRPr="00724287" w:rsidRDefault="00C82167" w:rsidP="001A43B5">
            <w:pPr>
              <w:pStyle w:val="TableText"/>
              <w:rPr>
                <w:rFonts w:eastAsiaTheme="minorHAnsi"/>
                <w:noProof/>
              </w:rPr>
            </w:pPr>
            <w:r w:rsidRPr="00724287">
              <w:rPr>
                <w:rFonts w:eastAsiaTheme="minorHAnsi"/>
                <w:noProof/>
              </w:rPr>
              <w:t>Ellen Phelps / Bob Thomas</w:t>
            </w:r>
          </w:p>
        </w:tc>
      </w:tr>
      <w:tr w:rsidR="00C82167" w:rsidRPr="005A1FD1" w14:paraId="63B25653" w14:textId="77777777" w:rsidTr="00996494">
        <w:tc>
          <w:tcPr>
            <w:tcW w:w="1530" w:type="dxa"/>
          </w:tcPr>
          <w:p w14:paraId="63B2564F" w14:textId="77777777" w:rsidR="00C82167" w:rsidRPr="00724287" w:rsidRDefault="00C82167" w:rsidP="001A43B5">
            <w:pPr>
              <w:pStyle w:val="TableText"/>
              <w:rPr>
                <w:rFonts w:eastAsiaTheme="minorHAnsi"/>
                <w:noProof/>
              </w:rPr>
            </w:pPr>
            <w:r w:rsidRPr="00724287">
              <w:rPr>
                <w:rFonts w:eastAsiaTheme="minorHAnsi"/>
                <w:noProof/>
              </w:rPr>
              <w:lastRenderedPageBreak/>
              <w:t>11/19/2004</w:t>
            </w:r>
          </w:p>
        </w:tc>
        <w:tc>
          <w:tcPr>
            <w:tcW w:w="3960" w:type="dxa"/>
          </w:tcPr>
          <w:p w14:paraId="63B25650" w14:textId="77777777" w:rsidR="00C82167" w:rsidRPr="00724287" w:rsidRDefault="00C82167" w:rsidP="004D584D">
            <w:pPr>
              <w:rPr>
                <w:rFonts w:eastAsiaTheme="minorHAnsi"/>
              </w:rPr>
            </w:pPr>
            <w:r w:rsidRPr="00724287">
              <w:rPr>
                <w:rFonts w:eastAsiaTheme="minorHAnsi"/>
              </w:rPr>
              <w:t>Manual updated to comply with SOP 192-352 Displaying Sensitive Data</w:t>
            </w:r>
          </w:p>
        </w:tc>
        <w:tc>
          <w:tcPr>
            <w:tcW w:w="2250" w:type="dxa"/>
          </w:tcPr>
          <w:p w14:paraId="63B25651" w14:textId="77777777" w:rsidR="00C82167" w:rsidRPr="00724287" w:rsidRDefault="00C82167" w:rsidP="001A43B5">
            <w:pPr>
              <w:pStyle w:val="TableText"/>
              <w:rPr>
                <w:rFonts w:eastAsiaTheme="minorHAnsi"/>
                <w:noProof/>
              </w:rPr>
            </w:pPr>
          </w:p>
        </w:tc>
        <w:tc>
          <w:tcPr>
            <w:tcW w:w="1620" w:type="dxa"/>
          </w:tcPr>
          <w:p w14:paraId="63B25652" w14:textId="77777777" w:rsidR="00C82167" w:rsidRPr="00724287" w:rsidRDefault="00C82167" w:rsidP="001A43B5">
            <w:pPr>
              <w:pStyle w:val="TableText"/>
              <w:rPr>
                <w:rFonts w:eastAsiaTheme="minorHAnsi"/>
                <w:noProof/>
              </w:rPr>
            </w:pPr>
            <w:r w:rsidRPr="00724287">
              <w:rPr>
                <w:rFonts w:eastAsiaTheme="minorHAnsi"/>
                <w:noProof/>
              </w:rPr>
              <w:t>Corinne Bailey</w:t>
            </w:r>
          </w:p>
        </w:tc>
      </w:tr>
      <w:tr w:rsidR="00C82167" w:rsidRPr="005A1FD1" w14:paraId="63B2565C" w14:textId="77777777" w:rsidTr="00996494">
        <w:tc>
          <w:tcPr>
            <w:tcW w:w="1530" w:type="dxa"/>
            <w:tcBorders>
              <w:top w:val="single" w:sz="4" w:space="0" w:color="auto"/>
              <w:left w:val="single" w:sz="4" w:space="0" w:color="auto"/>
              <w:bottom w:val="single" w:sz="4" w:space="0" w:color="auto"/>
              <w:right w:val="single" w:sz="4" w:space="0" w:color="auto"/>
            </w:tcBorders>
          </w:tcPr>
          <w:p w14:paraId="63B25654" w14:textId="77777777" w:rsidR="00C82167" w:rsidRPr="00724287" w:rsidRDefault="00C82167" w:rsidP="001A43B5">
            <w:pPr>
              <w:pStyle w:val="TableText"/>
              <w:rPr>
                <w:rFonts w:eastAsiaTheme="minorHAnsi"/>
                <w:noProof/>
              </w:rPr>
            </w:pPr>
            <w:r w:rsidRPr="00724287">
              <w:rPr>
                <w:rFonts w:eastAsiaTheme="minorHAnsi"/>
                <w:noProof/>
              </w:rPr>
              <w:t>03/17/2005</w:t>
            </w:r>
          </w:p>
        </w:tc>
        <w:tc>
          <w:tcPr>
            <w:tcW w:w="3960" w:type="dxa"/>
            <w:tcBorders>
              <w:top w:val="single" w:sz="4" w:space="0" w:color="auto"/>
              <w:left w:val="single" w:sz="4" w:space="0" w:color="auto"/>
              <w:bottom w:val="single" w:sz="4" w:space="0" w:color="auto"/>
              <w:right w:val="single" w:sz="4" w:space="0" w:color="auto"/>
            </w:tcBorders>
          </w:tcPr>
          <w:p w14:paraId="63B25655" w14:textId="77777777" w:rsidR="00C82167" w:rsidRPr="00724287" w:rsidRDefault="00C82167" w:rsidP="004D584D">
            <w:pPr>
              <w:rPr>
                <w:rFonts w:eastAsiaTheme="minorHAnsi"/>
              </w:rPr>
            </w:pPr>
            <w:r w:rsidRPr="00724287">
              <w:rPr>
                <w:rFonts w:eastAsiaTheme="minorHAnsi"/>
              </w:rPr>
              <w:t>Manual updated to show changes with Patch PX*1*380</w:t>
            </w:r>
          </w:p>
          <w:p w14:paraId="63B25656" w14:textId="77777777" w:rsidR="00C82167" w:rsidRPr="00724287" w:rsidRDefault="00C82167" w:rsidP="004D584D">
            <w:pPr>
              <w:rPr>
                <w:rFonts w:eastAsiaTheme="minorHAnsi"/>
              </w:rPr>
            </w:pPr>
            <w:r w:rsidRPr="00724287">
              <w:rPr>
                <w:rFonts w:eastAsiaTheme="minorHAnsi"/>
              </w:rPr>
              <w:t>See section:</w:t>
            </w:r>
          </w:p>
          <w:p w14:paraId="63B25657" w14:textId="77777777" w:rsidR="00C82167" w:rsidRPr="00724287" w:rsidRDefault="00C82167" w:rsidP="004D584D">
            <w:pPr>
              <w:rPr>
                <w:rFonts w:eastAsiaTheme="minorHAnsi"/>
              </w:rPr>
            </w:pPr>
            <w:r w:rsidRPr="00724287">
              <w:rPr>
                <w:rFonts w:eastAsiaTheme="minorHAnsi"/>
              </w:rPr>
              <w:t>Glossary – Clinic</w:t>
            </w:r>
          </w:p>
          <w:p w14:paraId="63B25658" w14:textId="77777777" w:rsidR="00C82167" w:rsidRPr="00724287" w:rsidRDefault="00C82167" w:rsidP="004D584D">
            <w:pPr>
              <w:rPr>
                <w:rFonts w:eastAsiaTheme="minorHAnsi"/>
              </w:rPr>
            </w:pPr>
            <w:r w:rsidRPr="00724287">
              <w:rPr>
                <w:rFonts w:eastAsiaTheme="minorHAnsi"/>
              </w:rPr>
              <w:t>Conforming Clinics</w:t>
            </w:r>
          </w:p>
          <w:p w14:paraId="63B25659" w14:textId="77777777" w:rsidR="00C82167" w:rsidRPr="00724287" w:rsidRDefault="00C82167" w:rsidP="004D584D">
            <w:pPr>
              <w:rPr>
                <w:rFonts w:eastAsiaTheme="minorHAnsi"/>
              </w:rPr>
            </w:pPr>
            <w:r w:rsidRPr="00724287">
              <w:rPr>
                <w:rFonts w:eastAsiaTheme="minorHAnsi"/>
              </w:rPr>
              <w:t>Non- Conforming Clinics</w:t>
            </w:r>
          </w:p>
        </w:tc>
        <w:tc>
          <w:tcPr>
            <w:tcW w:w="2250" w:type="dxa"/>
            <w:tcBorders>
              <w:top w:val="single" w:sz="4" w:space="0" w:color="auto"/>
              <w:left w:val="single" w:sz="4" w:space="0" w:color="auto"/>
              <w:bottom w:val="single" w:sz="4" w:space="0" w:color="auto"/>
              <w:right w:val="single" w:sz="4" w:space="0" w:color="auto"/>
            </w:tcBorders>
          </w:tcPr>
          <w:p w14:paraId="63B2565A" w14:textId="77777777" w:rsidR="00C82167" w:rsidRPr="00724287" w:rsidRDefault="00C82167" w:rsidP="001A43B5">
            <w:pPr>
              <w:pStyle w:val="TableText"/>
              <w:rPr>
                <w:rFonts w:eastAsiaTheme="minorHAnsi"/>
                <w:noProof/>
              </w:rPr>
            </w:pPr>
            <w:r w:rsidRPr="00724287">
              <w:rPr>
                <w:rFonts w:eastAsiaTheme="minorHAnsi"/>
                <w:noProof/>
              </w:rPr>
              <w:t>Beverly Jones</w:t>
            </w:r>
          </w:p>
        </w:tc>
        <w:tc>
          <w:tcPr>
            <w:tcW w:w="1620" w:type="dxa"/>
            <w:tcBorders>
              <w:top w:val="single" w:sz="4" w:space="0" w:color="auto"/>
              <w:left w:val="single" w:sz="4" w:space="0" w:color="auto"/>
              <w:bottom w:val="single" w:sz="4" w:space="0" w:color="auto"/>
              <w:right w:val="single" w:sz="4" w:space="0" w:color="auto"/>
            </w:tcBorders>
          </w:tcPr>
          <w:p w14:paraId="63B2565B" w14:textId="77777777" w:rsidR="00C82167" w:rsidRPr="00724287" w:rsidRDefault="00C82167" w:rsidP="001A43B5">
            <w:pPr>
              <w:pStyle w:val="TableText"/>
              <w:rPr>
                <w:rFonts w:eastAsiaTheme="minorHAnsi"/>
                <w:noProof/>
              </w:rPr>
            </w:pPr>
            <w:r w:rsidRPr="00724287">
              <w:rPr>
                <w:rFonts w:eastAsiaTheme="minorHAnsi"/>
                <w:noProof/>
              </w:rPr>
              <w:t>Berry Anderson</w:t>
            </w:r>
          </w:p>
        </w:tc>
      </w:tr>
      <w:tr w:rsidR="00C82167" w:rsidRPr="005A1FD1" w14:paraId="63B25661" w14:textId="77777777" w:rsidTr="00996494">
        <w:tc>
          <w:tcPr>
            <w:tcW w:w="1530" w:type="dxa"/>
          </w:tcPr>
          <w:p w14:paraId="63B2565D" w14:textId="77777777" w:rsidR="00C82167" w:rsidRPr="00724287" w:rsidRDefault="00C82167" w:rsidP="001A43B5">
            <w:pPr>
              <w:pStyle w:val="TableText"/>
              <w:rPr>
                <w:rFonts w:eastAsiaTheme="minorHAnsi"/>
                <w:noProof/>
              </w:rPr>
            </w:pPr>
            <w:r w:rsidRPr="00724287">
              <w:rPr>
                <w:rFonts w:eastAsiaTheme="minorHAnsi"/>
                <w:noProof/>
              </w:rPr>
              <w:t>08/10/2005</w:t>
            </w:r>
          </w:p>
        </w:tc>
        <w:tc>
          <w:tcPr>
            <w:tcW w:w="3960" w:type="dxa"/>
          </w:tcPr>
          <w:p w14:paraId="63B2565E" w14:textId="77777777" w:rsidR="00C82167" w:rsidRPr="00724287" w:rsidRDefault="00C82167" w:rsidP="004D584D">
            <w:pPr>
              <w:rPr>
                <w:rFonts w:eastAsiaTheme="minorHAnsi"/>
              </w:rPr>
            </w:pPr>
            <w:r w:rsidRPr="00724287">
              <w:rPr>
                <w:rFonts w:eastAsiaTheme="minorHAnsi"/>
              </w:rPr>
              <w:t>Manual updated to show changes with patch PX*1*153: added option PCE Delete Encounters W/O Visit</w:t>
            </w:r>
          </w:p>
        </w:tc>
        <w:tc>
          <w:tcPr>
            <w:tcW w:w="2250" w:type="dxa"/>
          </w:tcPr>
          <w:p w14:paraId="63B2565F" w14:textId="77777777" w:rsidR="00C82167" w:rsidRPr="00724287" w:rsidRDefault="00C82167" w:rsidP="001A43B5">
            <w:pPr>
              <w:pStyle w:val="TableText"/>
              <w:rPr>
                <w:rFonts w:eastAsiaTheme="minorHAnsi"/>
                <w:noProof/>
              </w:rPr>
            </w:pPr>
            <w:r w:rsidRPr="00724287">
              <w:rPr>
                <w:rFonts w:eastAsiaTheme="minorHAnsi"/>
                <w:noProof/>
              </w:rPr>
              <w:t>Carol Greening</w:t>
            </w:r>
          </w:p>
        </w:tc>
        <w:tc>
          <w:tcPr>
            <w:tcW w:w="1620" w:type="dxa"/>
          </w:tcPr>
          <w:p w14:paraId="63B25660" w14:textId="77777777" w:rsidR="00C82167" w:rsidRPr="00724287" w:rsidRDefault="00C82167" w:rsidP="001A43B5">
            <w:pPr>
              <w:pStyle w:val="TableText"/>
              <w:rPr>
                <w:rFonts w:eastAsiaTheme="minorHAnsi"/>
                <w:noProof/>
              </w:rPr>
            </w:pPr>
            <w:r w:rsidRPr="00724287">
              <w:rPr>
                <w:rFonts w:eastAsiaTheme="minorHAnsi"/>
                <w:noProof/>
              </w:rPr>
              <w:t>Tim Dawson</w:t>
            </w:r>
          </w:p>
        </w:tc>
      </w:tr>
      <w:tr w:rsidR="00C82167" w:rsidRPr="005A1FD1" w14:paraId="63B25666" w14:textId="77777777" w:rsidTr="00996494">
        <w:tc>
          <w:tcPr>
            <w:tcW w:w="1530" w:type="dxa"/>
          </w:tcPr>
          <w:p w14:paraId="63B25662" w14:textId="77777777" w:rsidR="00C82167" w:rsidRPr="00724287" w:rsidRDefault="00C82167" w:rsidP="001A43B5">
            <w:pPr>
              <w:pStyle w:val="TableText"/>
              <w:rPr>
                <w:rFonts w:eastAsiaTheme="minorHAnsi"/>
                <w:noProof/>
              </w:rPr>
            </w:pPr>
            <w:r w:rsidRPr="00724287">
              <w:rPr>
                <w:rFonts w:eastAsiaTheme="minorHAnsi"/>
                <w:noProof/>
              </w:rPr>
              <w:t>9/05/2005</w:t>
            </w:r>
          </w:p>
        </w:tc>
        <w:tc>
          <w:tcPr>
            <w:tcW w:w="3960" w:type="dxa"/>
          </w:tcPr>
          <w:p w14:paraId="63B25663" w14:textId="77777777" w:rsidR="00C82167" w:rsidRPr="00724287" w:rsidRDefault="00C82167" w:rsidP="004D584D">
            <w:pPr>
              <w:rPr>
                <w:rFonts w:eastAsiaTheme="minorHAnsi"/>
              </w:rPr>
            </w:pPr>
            <w:r w:rsidRPr="00724287">
              <w:rPr>
                <w:rFonts w:eastAsiaTheme="minorHAnsi"/>
              </w:rPr>
              <w:t>Manual updated to show changes with patch PX*1*124</w:t>
            </w:r>
          </w:p>
        </w:tc>
        <w:tc>
          <w:tcPr>
            <w:tcW w:w="2250" w:type="dxa"/>
          </w:tcPr>
          <w:p w14:paraId="63B25664" w14:textId="77777777" w:rsidR="00C82167" w:rsidRPr="00724287" w:rsidRDefault="00C82167" w:rsidP="001A43B5">
            <w:pPr>
              <w:pStyle w:val="TableText"/>
              <w:rPr>
                <w:rFonts w:eastAsiaTheme="minorHAnsi"/>
                <w:noProof/>
              </w:rPr>
            </w:pPr>
          </w:p>
        </w:tc>
        <w:tc>
          <w:tcPr>
            <w:tcW w:w="1620" w:type="dxa"/>
          </w:tcPr>
          <w:p w14:paraId="63B25665" w14:textId="77777777" w:rsidR="00C82167" w:rsidRPr="00724287" w:rsidRDefault="00C82167" w:rsidP="001A43B5">
            <w:pPr>
              <w:pStyle w:val="TableText"/>
              <w:rPr>
                <w:rFonts w:eastAsiaTheme="minorHAnsi"/>
                <w:noProof/>
              </w:rPr>
            </w:pPr>
            <w:r w:rsidRPr="00724287">
              <w:rPr>
                <w:rFonts w:eastAsiaTheme="minorHAnsi"/>
                <w:noProof/>
              </w:rPr>
              <w:t>Brenda Manies</w:t>
            </w:r>
          </w:p>
        </w:tc>
      </w:tr>
      <w:tr w:rsidR="00C82167" w:rsidRPr="005A1FD1" w14:paraId="63B2566B" w14:textId="77777777" w:rsidTr="00996494">
        <w:tc>
          <w:tcPr>
            <w:tcW w:w="1530" w:type="dxa"/>
          </w:tcPr>
          <w:p w14:paraId="63B25667" w14:textId="77777777" w:rsidR="00C82167" w:rsidRPr="00724287" w:rsidRDefault="00C82167" w:rsidP="001A43B5">
            <w:pPr>
              <w:pStyle w:val="TableText"/>
              <w:rPr>
                <w:rFonts w:eastAsiaTheme="minorHAnsi"/>
                <w:noProof/>
              </w:rPr>
            </w:pPr>
            <w:r w:rsidRPr="00724287">
              <w:rPr>
                <w:rFonts w:eastAsiaTheme="minorHAnsi"/>
                <w:noProof/>
              </w:rPr>
              <w:t>7/10/2007</w:t>
            </w:r>
          </w:p>
        </w:tc>
        <w:tc>
          <w:tcPr>
            <w:tcW w:w="3960" w:type="dxa"/>
          </w:tcPr>
          <w:p w14:paraId="63B25668" w14:textId="77777777" w:rsidR="00C82167" w:rsidRPr="00724287" w:rsidRDefault="00C82167" w:rsidP="004D584D">
            <w:pPr>
              <w:rPr>
                <w:rFonts w:eastAsiaTheme="minorHAnsi"/>
              </w:rPr>
            </w:pPr>
            <w:r w:rsidRPr="00724287">
              <w:rPr>
                <w:rFonts w:eastAsiaTheme="minorHAnsi"/>
              </w:rPr>
              <w:t>Manual updated to include clarification of PCE Encounter Data Entry- Supervisor role-PX*1*183</w:t>
            </w:r>
          </w:p>
        </w:tc>
        <w:tc>
          <w:tcPr>
            <w:tcW w:w="2250" w:type="dxa"/>
          </w:tcPr>
          <w:p w14:paraId="63B25669" w14:textId="77777777" w:rsidR="00C82167" w:rsidRPr="00724287" w:rsidRDefault="00C82167" w:rsidP="001A43B5">
            <w:pPr>
              <w:pStyle w:val="TableText"/>
              <w:rPr>
                <w:rFonts w:eastAsiaTheme="minorHAnsi"/>
                <w:noProof/>
              </w:rPr>
            </w:pPr>
            <w:r w:rsidRPr="00724287">
              <w:rPr>
                <w:rFonts w:eastAsiaTheme="minorHAnsi"/>
                <w:noProof/>
              </w:rPr>
              <w:t>Carol Greening</w:t>
            </w:r>
          </w:p>
        </w:tc>
        <w:tc>
          <w:tcPr>
            <w:tcW w:w="1620" w:type="dxa"/>
          </w:tcPr>
          <w:p w14:paraId="63B2566A" w14:textId="77777777" w:rsidR="00C82167" w:rsidRPr="00724287" w:rsidRDefault="00C82167" w:rsidP="001A43B5">
            <w:pPr>
              <w:pStyle w:val="TableText"/>
              <w:rPr>
                <w:rFonts w:eastAsiaTheme="minorHAnsi"/>
                <w:noProof/>
              </w:rPr>
            </w:pPr>
            <w:r w:rsidRPr="00724287">
              <w:rPr>
                <w:rFonts w:eastAsiaTheme="minorHAnsi"/>
                <w:noProof/>
              </w:rPr>
              <w:t>Gary Werner</w:t>
            </w:r>
          </w:p>
        </w:tc>
      </w:tr>
      <w:tr w:rsidR="00C82167" w:rsidRPr="005A1FD1" w14:paraId="63B25670" w14:textId="77777777" w:rsidTr="00996494">
        <w:tc>
          <w:tcPr>
            <w:tcW w:w="1530" w:type="dxa"/>
          </w:tcPr>
          <w:p w14:paraId="63B2566C" w14:textId="77777777" w:rsidR="00C82167" w:rsidRPr="00724287" w:rsidRDefault="00C82167" w:rsidP="001A43B5">
            <w:pPr>
              <w:pStyle w:val="TableText"/>
              <w:rPr>
                <w:rFonts w:eastAsiaTheme="minorHAnsi"/>
                <w:noProof/>
              </w:rPr>
            </w:pPr>
            <w:r w:rsidRPr="00724287">
              <w:rPr>
                <w:rFonts w:eastAsiaTheme="minorHAnsi"/>
                <w:noProof/>
              </w:rPr>
              <w:t>10/31/2008</w:t>
            </w:r>
          </w:p>
        </w:tc>
        <w:tc>
          <w:tcPr>
            <w:tcW w:w="3960" w:type="dxa"/>
          </w:tcPr>
          <w:p w14:paraId="63B2566D" w14:textId="77777777" w:rsidR="00C82167" w:rsidRPr="00724287" w:rsidRDefault="00C82167" w:rsidP="004D584D">
            <w:pPr>
              <w:rPr>
                <w:rFonts w:eastAsiaTheme="minorHAnsi"/>
              </w:rPr>
            </w:pPr>
            <w:r w:rsidRPr="00724287">
              <w:rPr>
                <w:rFonts w:eastAsiaTheme="minorHAnsi"/>
              </w:rPr>
              <w:t>Formatting Edits</w:t>
            </w:r>
          </w:p>
        </w:tc>
        <w:tc>
          <w:tcPr>
            <w:tcW w:w="2250" w:type="dxa"/>
          </w:tcPr>
          <w:p w14:paraId="63B2566E" w14:textId="77777777" w:rsidR="00C82167" w:rsidRPr="00724287" w:rsidRDefault="00C82167" w:rsidP="001A43B5">
            <w:pPr>
              <w:pStyle w:val="TableText"/>
              <w:rPr>
                <w:rFonts w:eastAsiaTheme="minorHAnsi"/>
                <w:noProof/>
              </w:rPr>
            </w:pPr>
          </w:p>
        </w:tc>
        <w:tc>
          <w:tcPr>
            <w:tcW w:w="1620" w:type="dxa"/>
          </w:tcPr>
          <w:p w14:paraId="63B2566F" w14:textId="77777777" w:rsidR="00C82167" w:rsidRPr="00724287" w:rsidRDefault="00C82167" w:rsidP="001A43B5">
            <w:pPr>
              <w:pStyle w:val="TableText"/>
              <w:rPr>
                <w:rFonts w:eastAsiaTheme="minorHAnsi"/>
                <w:noProof/>
              </w:rPr>
            </w:pPr>
            <w:r w:rsidRPr="00724287">
              <w:rPr>
                <w:rFonts w:eastAsiaTheme="minorHAnsi"/>
                <w:noProof/>
              </w:rPr>
              <w:t>Corinne Bailey</w:t>
            </w:r>
          </w:p>
        </w:tc>
      </w:tr>
      <w:tr w:rsidR="00C82167" w:rsidRPr="005A1FD1" w14:paraId="63B25676" w14:textId="77777777" w:rsidTr="00996494">
        <w:tc>
          <w:tcPr>
            <w:tcW w:w="1530" w:type="dxa"/>
          </w:tcPr>
          <w:p w14:paraId="63B25671" w14:textId="77777777" w:rsidR="00C82167" w:rsidRPr="00724287" w:rsidRDefault="00C82167" w:rsidP="001A43B5">
            <w:pPr>
              <w:pStyle w:val="TableText"/>
              <w:rPr>
                <w:rFonts w:eastAsiaTheme="minorHAnsi"/>
                <w:noProof/>
              </w:rPr>
            </w:pPr>
            <w:r w:rsidRPr="00724287">
              <w:rPr>
                <w:rFonts w:eastAsiaTheme="minorHAnsi"/>
                <w:noProof/>
              </w:rPr>
              <w:t>03/30/2009</w:t>
            </w:r>
          </w:p>
        </w:tc>
        <w:tc>
          <w:tcPr>
            <w:tcW w:w="3960" w:type="dxa"/>
          </w:tcPr>
          <w:p w14:paraId="63B25672" w14:textId="77777777" w:rsidR="00C82167" w:rsidRPr="00724287" w:rsidRDefault="00C82167" w:rsidP="004D584D">
            <w:pPr>
              <w:rPr>
                <w:rFonts w:eastAsiaTheme="minorHAnsi"/>
              </w:rPr>
            </w:pPr>
            <w:r w:rsidRPr="00724287">
              <w:rPr>
                <w:rFonts w:eastAsiaTheme="minorHAnsi"/>
              </w:rPr>
              <w:t>PX*1*168 – Enrollment VistA Changes Release 2 (</w:t>
            </w:r>
            <w:proofErr w:type="spellStart"/>
            <w:r w:rsidRPr="00724287">
              <w:rPr>
                <w:rFonts w:eastAsiaTheme="minorHAnsi"/>
              </w:rPr>
              <w:t>EVC</w:t>
            </w:r>
            <w:proofErr w:type="spellEnd"/>
            <w:r w:rsidRPr="00724287">
              <w:rPr>
                <w:rFonts w:eastAsiaTheme="minorHAnsi"/>
              </w:rPr>
              <w:t xml:space="preserve"> </w:t>
            </w:r>
            <w:proofErr w:type="spellStart"/>
            <w:r w:rsidRPr="00724287">
              <w:rPr>
                <w:rFonts w:eastAsiaTheme="minorHAnsi"/>
              </w:rPr>
              <w:t>R2</w:t>
            </w:r>
            <w:proofErr w:type="spellEnd"/>
            <w:r w:rsidRPr="00724287">
              <w:rPr>
                <w:rFonts w:eastAsiaTheme="minorHAnsi"/>
              </w:rPr>
              <w:t>)</w:t>
            </w:r>
          </w:p>
          <w:p w14:paraId="63B25673" w14:textId="77777777" w:rsidR="00C82167" w:rsidRPr="00724287" w:rsidRDefault="00C82167" w:rsidP="004D584D">
            <w:pPr>
              <w:rPr>
                <w:rFonts w:eastAsiaTheme="minorHAnsi"/>
              </w:rPr>
            </w:pPr>
            <w:r w:rsidRPr="00724287">
              <w:rPr>
                <w:rFonts w:eastAsiaTheme="minorHAnsi"/>
              </w:rPr>
              <w:t>Changed environmental contaminants to SW Asia Conditions</w:t>
            </w:r>
          </w:p>
        </w:tc>
        <w:tc>
          <w:tcPr>
            <w:tcW w:w="2250" w:type="dxa"/>
          </w:tcPr>
          <w:p w14:paraId="63B25674" w14:textId="77777777" w:rsidR="00C82167" w:rsidRPr="00724287" w:rsidRDefault="00C82167" w:rsidP="001A43B5">
            <w:pPr>
              <w:pStyle w:val="TableText"/>
              <w:rPr>
                <w:rFonts w:eastAsiaTheme="minorHAnsi"/>
                <w:noProof/>
              </w:rPr>
            </w:pPr>
            <w:r w:rsidRPr="00724287">
              <w:rPr>
                <w:rFonts w:eastAsiaTheme="minorHAnsi"/>
                <w:noProof/>
              </w:rPr>
              <w:t>Laura Prietula</w:t>
            </w:r>
          </w:p>
        </w:tc>
        <w:tc>
          <w:tcPr>
            <w:tcW w:w="1620" w:type="dxa"/>
          </w:tcPr>
          <w:p w14:paraId="63B25675" w14:textId="77777777" w:rsidR="00C82167" w:rsidRPr="00724287" w:rsidRDefault="00C82167" w:rsidP="001A43B5">
            <w:pPr>
              <w:pStyle w:val="TableText"/>
              <w:rPr>
                <w:rFonts w:eastAsiaTheme="minorHAnsi"/>
                <w:noProof/>
              </w:rPr>
            </w:pPr>
            <w:r w:rsidRPr="00724287">
              <w:rPr>
                <w:rFonts w:eastAsiaTheme="minorHAnsi"/>
                <w:noProof/>
              </w:rPr>
              <w:t>Corinne Bailey</w:t>
            </w:r>
          </w:p>
        </w:tc>
      </w:tr>
      <w:bookmarkEnd w:id="2"/>
      <w:bookmarkEnd w:id="3"/>
      <w:bookmarkEnd w:id="4"/>
    </w:tbl>
    <w:p w14:paraId="63B25677" w14:textId="77777777" w:rsidR="00C82167" w:rsidRPr="005A1FD1" w:rsidRDefault="00C82167" w:rsidP="00C82167">
      <w:pPr>
        <w:overflowPunct w:val="0"/>
        <w:autoSpaceDE w:val="0"/>
        <w:autoSpaceDN w:val="0"/>
        <w:adjustRightInd w:val="0"/>
        <w:spacing w:after="0"/>
        <w:textAlignment w:val="baseline"/>
        <w:rPr>
          <w:noProof/>
          <w:color w:val="auto"/>
          <w:sz w:val="20"/>
          <w:szCs w:val="20"/>
        </w:rPr>
      </w:pPr>
    </w:p>
    <w:p w14:paraId="63B25678" w14:textId="77777777" w:rsidR="003B5E96" w:rsidRPr="00724287" w:rsidRDefault="003B5E96" w:rsidP="000B6C40">
      <w:pPr>
        <w:rPr>
          <w:rFonts w:eastAsiaTheme="minorHAnsi" w:cs="Arial"/>
        </w:rPr>
      </w:pPr>
      <w:bookmarkStart w:id="5" w:name="ColumnTitle_01"/>
      <w:bookmarkEnd w:id="5"/>
    </w:p>
    <w:p w14:paraId="63B25679" w14:textId="77777777" w:rsidR="003B5E96" w:rsidRPr="00724287" w:rsidRDefault="003B5E96" w:rsidP="000B6C40">
      <w:pPr>
        <w:rPr>
          <w:rFonts w:eastAsiaTheme="minorHAnsi" w:cs="Arial"/>
        </w:rPr>
        <w:sectPr w:rsidR="003B5E96" w:rsidRPr="00724287" w:rsidSect="003B5E96">
          <w:footerReference w:type="default" r:id="rId15"/>
          <w:pgSz w:w="12240" w:h="15840" w:code="1"/>
          <w:pgMar w:top="1440" w:right="1440" w:bottom="1440" w:left="1440" w:header="720" w:footer="720" w:gutter="0"/>
          <w:pgNumType w:fmt="lowerRoman" w:start="1"/>
          <w:cols w:space="720"/>
          <w:titlePg/>
          <w:docGrid w:linePitch="326"/>
        </w:sectPr>
      </w:pPr>
    </w:p>
    <w:p w14:paraId="63B2567A" w14:textId="77777777" w:rsidR="002F260F" w:rsidRPr="00724287" w:rsidRDefault="00076AEC" w:rsidP="005505B0">
      <w:pPr>
        <w:jc w:val="center"/>
        <w:rPr>
          <w:rFonts w:eastAsiaTheme="minorHAnsi" w:cs="Arial"/>
          <w:b/>
          <w:sz w:val="28"/>
          <w:u w:val="single"/>
        </w:rPr>
      </w:pPr>
      <w:r w:rsidRPr="00724287">
        <w:rPr>
          <w:rFonts w:eastAsiaTheme="minorHAnsi" w:cs="Arial"/>
          <w:b/>
          <w:sz w:val="28"/>
          <w:u w:val="single"/>
        </w:rPr>
        <w:lastRenderedPageBreak/>
        <w:t>Table of Contents</w:t>
      </w:r>
    </w:p>
    <w:p w14:paraId="3B403703" w14:textId="77777777" w:rsidR="00A3424E" w:rsidRDefault="001E7F0B">
      <w:pPr>
        <w:pStyle w:val="TOC1"/>
        <w:rPr>
          <w:rFonts w:asciiTheme="minorHAnsi" w:eastAsiaTheme="minorEastAsia" w:hAnsiTheme="minorHAnsi" w:cstheme="minorBidi"/>
          <w:b w:val="0"/>
          <w:bCs w:val="0"/>
          <w:caps w:val="0"/>
          <w:color w:val="auto"/>
          <w:sz w:val="22"/>
          <w:szCs w:val="22"/>
        </w:rPr>
      </w:pPr>
      <w:r w:rsidRPr="000411AC">
        <w:rPr>
          <w:rFonts w:eastAsiaTheme="minorHAnsi" w:cs="Arial"/>
          <w:sz w:val="28"/>
          <w:szCs w:val="22"/>
        </w:rPr>
        <w:fldChar w:fldCharType="begin"/>
      </w:r>
      <w:r w:rsidRPr="00724287">
        <w:rPr>
          <w:rFonts w:eastAsiaTheme="minorHAnsi" w:cs="Arial"/>
          <w:sz w:val="28"/>
          <w:szCs w:val="22"/>
        </w:rPr>
        <w:instrText xml:space="preserve"> TOC \o "1-3" \h \z \u </w:instrText>
      </w:r>
      <w:r w:rsidRPr="000411AC">
        <w:rPr>
          <w:rFonts w:eastAsiaTheme="minorHAnsi" w:cs="Arial"/>
          <w:sz w:val="28"/>
          <w:szCs w:val="22"/>
        </w:rPr>
        <w:fldChar w:fldCharType="separate"/>
      </w:r>
      <w:hyperlink w:anchor="_Toc468085963" w:history="1">
        <w:r w:rsidR="00A3424E" w:rsidRPr="00E32006">
          <w:rPr>
            <w:rStyle w:val="Hyperlink"/>
          </w:rPr>
          <w:t>1.0</w:t>
        </w:r>
        <w:r w:rsidR="00A3424E">
          <w:rPr>
            <w:rFonts w:asciiTheme="minorHAnsi" w:eastAsiaTheme="minorEastAsia" w:hAnsiTheme="minorHAnsi" w:cstheme="minorBidi"/>
            <w:b w:val="0"/>
            <w:bCs w:val="0"/>
            <w:caps w:val="0"/>
            <w:color w:val="auto"/>
            <w:sz w:val="22"/>
            <w:szCs w:val="22"/>
          </w:rPr>
          <w:tab/>
        </w:r>
        <w:r w:rsidR="00A3424E" w:rsidRPr="00E32006">
          <w:rPr>
            <w:rStyle w:val="Hyperlink"/>
          </w:rPr>
          <w:t>Introduction</w:t>
        </w:r>
        <w:r w:rsidR="00A3424E">
          <w:rPr>
            <w:webHidden/>
          </w:rPr>
          <w:tab/>
        </w:r>
        <w:r w:rsidR="00A3424E">
          <w:rPr>
            <w:webHidden/>
          </w:rPr>
          <w:fldChar w:fldCharType="begin"/>
        </w:r>
        <w:r w:rsidR="00A3424E">
          <w:rPr>
            <w:webHidden/>
          </w:rPr>
          <w:instrText xml:space="preserve"> PAGEREF _Toc468085963 \h </w:instrText>
        </w:r>
        <w:r w:rsidR="00A3424E">
          <w:rPr>
            <w:webHidden/>
          </w:rPr>
        </w:r>
        <w:r w:rsidR="00A3424E">
          <w:rPr>
            <w:webHidden/>
          </w:rPr>
          <w:fldChar w:fldCharType="separate"/>
        </w:r>
        <w:r w:rsidR="00A3424E">
          <w:rPr>
            <w:webHidden/>
          </w:rPr>
          <w:t>1</w:t>
        </w:r>
        <w:r w:rsidR="00A3424E">
          <w:rPr>
            <w:webHidden/>
          </w:rPr>
          <w:fldChar w:fldCharType="end"/>
        </w:r>
      </w:hyperlink>
    </w:p>
    <w:p w14:paraId="298B410A"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5964" w:history="1">
        <w:r w:rsidRPr="00E32006">
          <w:rPr>
            <w:rStyle w:val="Hyperlink"/>
          </w:rPr>
          <w:t>1.1.</w:t>
        </w:r>
        <w:r>
          <w:rPr>
            <w:rFonts w:asciiTheme="minorHAnsi" w:eastAsiaTheme="minorEastAsia" w:hAnsiTheme="minorHAnsi" w:cstheme="minorBidi"/>
            <w:caps w:val="0"/>
            <w:color w:val="auto"/>
            <w:szCs w:val="22"/>
          </w:rPr>
          <w:tab/>
        </w:r>
        <w:r w:rsidRPr="00E32006">
          <w:rPr>
            <w:rStyle w:val="Hyperlink"/>
          </w:rPr>
          <w:t>Purpose and Benefits of PCE</w:t>
        </w:r>
        <w:r>
          <w:rPr>
            <w:webHidden/>
          </w:rPr>
          <w:tab/>
        </w:r>
        <w:r>
          <w:rPr>
            <w:webHidden/>
          </w:rPr>
          <w:fldChar w:fldCharType="begin"/>
        </w:r>
        <w:r>
          <w:rPr>
            <w:webHidden/>
          </w:rPr>
          <w:instrText xml:space="preserve"> PAGEREF _Toc468085964 \h </w:instrText>
        </w:r>
        <w:r>
          <w:rPr>
            <w:webHidden/>
          </w:rPr>
        </w:r>
        <w:r>
          <w:rPr>
            <w:webHidden/>
          </w:rPr>
          <w:fldChar w:fldCharType="separate"/>
        </w:r>
        <w:r>
          <w:rPr>
            <w:webHidden/>
          </w:rPr>
          <w:t>1</w:t>
        </w:r>
        <w:r>
          <w:rPr>
            <w:webHidden/>
          </w:rPr>
          <w:fldChar w:fldCharType="end"/>
        </w:r>
      </w:hyperlink>
    </w:p>
    <w:p w14:paraId="5E4AD307"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5965" w:history="1">
        <w:r w:rsidRPr="00E32006">
          <w:rPr>
            <w:rStyle w:val="Hyperlink"/>
            <w:noProof/>
          </w:rPr>
          <w:t>1.1.1.</w:t>
        </w:r>
        <w:r>
          <w:rPr>
            <w:rFonts w:asciiTheme="minorHAnsi" w:eastAsiaTheme="minorEastAsia" w:hAnsiTheme="minorHAnsi" w:cstheme="minorBidi"/>
            <w:iCs w:val="0"/>
            <w:noProof/>
            <w:color w:val="auto"/>
            <w:szCs w:val="22"/>
          </w:rPr>
          <w:tab/>
        </w:r>
        <w:r w:rsidRPr="00E32006">
          <w:rPr>
            <w:rStyle w:val="Hyperlink"/>
            <w:noProof/>
          </w:rPr>
          <w:t>Goals of Ambulatory Data Capture Project</w:t>
        </w:r>
        <w:r>
          <w:rPr>
            <w:noProof/>
            <w:webHidden/>
          </w:rPr>
          <w:tab/>
        </w:r>
        <w:r>
          <w:rPr>
            <w:noProof/>
            <w:webHidden/>
          </w:rPr>
          <w:fldChar w:fldCharType="begin"/>
        </w:r>
        <w:r>
          <w:rPr>
            <w:noProof/>
            <w:webHidden/>
          </w:rPr>
          <w:instrText xml:space="preserve"> PAGEREF _Toc468085965 \h </w:instrText>
        </w:r>
        <w:r>
          <w:rPr>
            <w:noProof/>
            <w:webHidden/>
          </w:rPr>
        </w:r>
        <w:r>
          <w:rPr>
            <w:noProof/>
            <w:webHidden/>
          </w:rPr>
          <w:fldChar w:fldCharType="separate"/>
        </w:r>
        <w:r>
          <w:rPr>
            <w:noProof/>
            <w:webHidden/>
          </w:rPr>
          <w:t>1</w:t>
        </w:r>
        <w:r>
          <w:rPr>
            <w:noProof/>
            <w:webHidden/>
          </w:rPr>
          <w:fldChar w:fldCharType="end"/>
        </w:r>
      </w:hyperlink>
    </w:p>
    <w:p w14:paraId="778EAECC"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5966" w:history="1">
        <w:r w:rsidRPr="00E32006">
          <w:rPr>
            <w:rStyle w:val="Hyperlink"/>
          </w:rPr>
          <w:t>1.2.</w:t>
        </w:r>
        <w:r>
          <w:rPr>
            <w:rFonts w:asciiTheme="minorHAnsi" w:eastAsiaTheme="minorEastAsia" w:hAnsiTheme="minorHAnsi" w:cstheme="minorBidi"/>
            <w:caps w:val="0"/>
            <w:color w:val="auto"/>
            <w:szCs w:val="22"/>
          </w:rPr>
          <w:tab/>
        </w:r>
        <w:r w:rsidRPr="00E32006">
          <w:rPr>
            <w:rStyle w:val="Hyperlink"/>
          </w:rPr>
          <w:t>Software Necessary to Support ADCP</w:t>
        </w:r>
        <w:r>
          <w:rPr>
            <w:webHidden/>
          </w:rPr>
          <w:tab/>
        </w:r>
        <w:r>
          <w:rPr>
            <w:webHidden/>
          </w:rPr>
          <w:fldChar w:fldCharType="begin"/>
        </w:r>
        <w:r>
          <w:rPr>
            <w:webHidden/>
          </w:rPr>
          <w:instrText xml:space="preserve"> PAGEREF _Toc468085966 \h </w:instrText>
        </w:r>
        <w:r>
          <w:rPr>
            <w:webHidden/>
          </w:rPr>
        </w:r>
        <w:r>
          <w:rPr>
            <w:webHidden/>
          </w:rPr>
          <w:fldChar w:fldCharType="separate"/>
        </w:r>
        <w:r>
          <w:rPr>
            <w:webHidden/>
          </w:rPr>
          <w:t>1</w:t>
        </w:r>
        <w:r>
          <w:rPr>
            <w:webHidden/>
          </w:rPr>
          <w:fldChar w:fldCharType="end"/>
        </w:r>
      </w:hyperlink>
    </w:p>
    <w:p w14:paraId="37D4C098"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5967" w:history="1">
        <w:r w:rsidRPr="00E32006">
          <w:rPr>
            <w:rStyle w:val="Hyperlink"/>
          </w:rPr>
          <w:t>1.3.</w:t>
        </w:r>
        <w:r>
          <w:rPr>
            <w:rFonts w:asciiTheme="minorHAnsi" w:eastAsiaTheme="minorEastAsia" w:hAnsiTheme="minorHAnsi" w:cstheme="minorBidi"/>
            <w:caps w:val="0"/>
            <w:color w:val="auto"/>
            <w:szCs w:val="22"/>
          </w:rPr>
          <w:tab/>
        </w:r>
        <w:r w:rsidRPr="00E32006">
          <w:rPr>
            <w:rStyle w:val="Hyperlink"/>
          </w:rPr>
          <w:t>Functionality of PCE</w:t>
        </w:r>
        <w:r>
          <w:rPr>
            <w:webHidden/>
          </w:rPr>
          <w:tab/>
        </w:r>
        <w:r>
          <w:rPr>
            <w:webHidden/>
          </w:rPr>
          <w:fldChar w:fldCharType="begin"/>
        </w:r>
        <w:r>
          <w:rPr>
            <w:webHidden/>
          </w:rPr>
          <w:instrText xml:space="preserve"> PAGEREF _Toc468085967 \h </w:instrText>
        </w:r>
        <w:r>
          <w:rPr>
            <w:webHidden/>
          </w:rPr>
        </w:r>
        <w:r>
          <w:rPr>
            <w:webHidden/>
          </w:rPr>
          <w:fldChar w:fldCharType="separate"/>
        </w:r>
        <w:r>
          <w:rPr>
            <w:webHidden/>
          </w:rPr>
          <w:t>2</w:t>
        </w:r>
        <w:r>
          <w:rPr>
            <w:webHidden/>
          </w:rPr>
          <w:fldChar w:fldCharType="end"/>
        </w:r>
      </w:hyperlink>
    </w:p>
    <w:p w14:paraId="77ED640D"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5968" w:history="1">
        <w:r w:rsidRPr="00E32006">
          <w:rPr>
            <w:rStyle w:val="Hyperlink"/>
            <w:noProof/>
          </w:rPr>
          <w:t>1.3.1.</w:t>
        </w:r>
        <w:r>
          <w:rPr>
            <w:rFonts w:asciiTheme="minorHAnsi" w:eastAsiaTheme="minorEastAsia" w:hAnsiTheme="minorHAnsi" w:cstheme="minorBidi"/>
            <w:iCs w:val="0"/>
            <w:noProof/>
            <w:color w:val="auto"/>
            <w:szCs w:val="22"/>
          </w:rPr>
          <w:tab/>
        </w:r>
        <w:r w:rsidRPr="00E32006">
          <w:rPr>
            <w:rStyle w:val="Hyperlink"/>
            <w:noProof/>
          </w:rPr>
          <w:t>Interactive Interfaces</w:t>
        </w:r>
        <w:r>
          <w:rPr>
            <w:noProof/>
            <w:webHidden/>
          </w:rPr>
          <w:tab/>
        </w:r>
        <w:r>
          <w:rPr>
            <w:noProof/>
            <w:webHidden/>
          </w:rPr>
          <w:fldChar w:fldCharType="begin"/>
        </w:r>
        <w:r>
          <w:rPr>
            <w:noProof/>
            <w:webHidden/>
          </w:rPr>
          <w:instrText xml:space="preserve"> PAGEREF _Toc468085968 \h </w:instrText>
        </w:r>
        <w:r>
          <w:rPr>
            <w:noProof/>
            <w:webHidden/>
          </w:rPr>
        </w:r>
        <w:r>
          <w:rPr>
            <w:noProof/>
            <w:webHidden/>
          </w:rPr>
          <w:fldChar w:fldCharType="separate"/>
        </w:r>
        <w:r>
          <w:rPr>
            <w:noProof/>
            <w:webHidden/>
          </w:rPr>
          <w:t>2</w:t>
        </w:r>
        <w:r>
          <w:rPr>
            <w:noProof/>
            <w:webHidden/>
          </w:rPr>
          <w:fldChar w:fldCharType="end"/>
        </w:r>
      </w:hyperlink>
    </w:p>
    <w:p w14:paraId="692448F2"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5969" w:history="1">
        <w:r w:rsidRPr="00E32006">
          <w:rPr>
            <w:rStyle w:val="Hyperlink"/>
            <w:noProof/>
          </w:rPr>
          <w:t>1.3.2.</w:t>
        </w:r>
        <w:r>
          <w:rPr>
            <w:rFonts w:asciiTheme="minorHAnsi" w:eastAsiaTheme="minorEastAsia" w:hAnsiTheme="minorHAnsi" w:cstheme="minorBidi"/>
            <w:iCs w:val="0"/>
            <w:noProof/>
            <w:color w:val="auto"/>
            <w:szCs w:val="22"/>
          </w:rPr>
          <w:tab/>
        </w:r>
        <w:r w:rsidRPr="00E32006">
          <w:rPr>
            <w:rStyle w:val="Hyperlink"/>
            <w:noProof/>
          </w:rPr>
          <w:t>Non-interactive Interfaces</w:t>
        </w:r>
        <w:r>
          <w:rPr>
            <w:noProof/>
            <w:webHidden/>
          </w:rPr>
          <w:tab/>
        </w:r>
        <w:r>
          <w:rPr>
            <w:noProof/>
            <w:webHidden/>
          </w:rPr>
          <w:fldChar w:fldCharType="begin"/>
        </w:r>
        <w:r>
          <w:rPr>
            <w:noProof/>
            <w:webHidden/>
          </w:rPr>
          <w:instrText xml:space="preserve"> PAGEREF _Toc468085969 \h </w:instrText>
        </w:r>
        <w:r>
          <w:rPr>
            <w:noProof/>
            <w:webHidden/>
          </w:rPr>
        </w:r>
        <w:r>
          <w:rPr>
            <w:noProof/>
            <w:webHidden/>
          </w:rPr>
          <w:fldChar w:fldCharType="separate"/>
        </w:r>
        <w:r>
          <w:rPr>
            <w:noProof/>
            <w:webHidden/>
          </w:rPr>
          <w:t>2</w:t>
        </w:r>
        <w:r>
          <w:rPr>
            <w:noProof/>
            <w:webHidden/>
          </w:rPr>
          <w:fldChar w:fldCharType="end"/>
        </w:r>
      </w:hyperlink>
    </w:p>
    <w:p w14:paraId="300F6047"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5970" w:history="1">
        <w:r w:rsidRPr="00E32006">
          <w:rPr>
            <w:rStyle w:val="Hyperlink"/>
          </w:rPr>
          <w:t>1.4.</w:t>
        </w:r>
        <w:r>
          <w:rPr>
            <w:rFonts w:asciiTheme="minorHAnsi" w:eastAsiaTheme="minorEastAsia" w:hAnsiTheme="minorHAnsi" w:cstheme="minorBidi"/>
            <w:caps w:val="0"/>
            <w:color w:val="auto"/>
            <w:szCs w:val="22"/>
          </w:rPr>
          <w:tab/>
        </w:r>
        <w:r w:rsidRPr="00E32006">
          <w:rPr>
            <w:rStyle w:val="Hyperlink"/>
          </w:rPr>
          <w:t>Definitions</w:t>
        </w:r>
        <w:r>
          <w:rPr>
            <w:webHidden/>
          </w:rPr>
          <w:tab/>
        </w:r>
        <w:r>
          <w:rPr>
            <w:webHidden/>
          </w:rPr>
          <w:fldChar w:fldCharType="begin"/>
        </w:r>
        <w:r>
          <w:rPr>
            <w:webHidden/>
          </w:rPr>
          <w:instrText xml:space="preserve"> PAGEREF _Toc468085970 \h </w:instrText>
        </w:r>
        <w:r>
          <w:rPr>
            <w:webHidden/>
          </w:rPr>
        </w:r>
        <w:r>
          <w:rPr>
            <w:webHidden/>
          </w:rPr>
          <w:fldChar w:fldCharType="separate"/>
        </w:r>
        <w:r>
          <w:rPr>
            <w:webHidden/>
          </w:rPr>
          <w:t>2</w:t>
        </w:r>
        <w:r>
          <w:rPr>
            <w:webHidden/>
          </w:rPr>
          <w:fldChar w:fldCharType="end"/>
        </w:r>
      </w:hyperlink>
    </w:p>
    <w:p w14:paraId="58ED6101"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5971" w:history="1">
        <w:r w:rsidRPr="00E32006">
          <w:rPr>
            <w:rStyle w:val="Hyperlink"/>
          </w:rPr>
          <w:t>1.5.</w:t>
        </w:r>
        <w:r>
          <w:rPr>
            <w:rFonts w:asciiTheme="minorHAnsi" w:eastAsiaTheme="minorEastAsia" w:hAnsiTheme="minorHAnsi" w:cstheme="minorBidi"/>
            <w:caps w:val="0"/>
            <w:color w:val="auto"/>
            <w:szCs w:val="22"/>
          </w:rPr>
          <w:tab/>
        </w:r>
        <w:r w:rsidRPr="00E32006">
          <w:rPr>
            <w:rStyle w:val="Hyperlink"/>
          </w:rPr>
          <w:t>Potential PCE Workflow</w:t>
        </w:r>
        <w:r>
          <w:rPr>
            <w:webHidden/>
          </w:rPr>
          <w:tab/>
        </w:r>
        <w:r>
          <w:rPr>
            <w:webHidden/>
          </w:rPr>
          <w:fldChar w:fldCharType="begin"/>
        </w:r>
        <w:r>
          <w:rPr>
            <w:webHidden/>
          </w:rPr>
          <w:instrText xml:space="preserve"> PAGEREF _Toc468085971 \h </w:instrText>
        </w:r>
        <w:r>
          <w:rPr>
            <w:webHidden/>
          </w:rPr>
        </w:r>
        <w:r>
          <w:rPr>
            <w:webHidden/>
          </w:rPr>
          <w:fldChar w:fldCharType="separate"/>
        </w:r>
        <w:r>
          <w:rPr>
            <w:webHidden/>
          </w:rPr>
          <w:t>3</w:t>
        </w:r>
        <w:r>
          <w:rPr>
            <w:webHidden/>
          </w:rPr>
          <w:fldChar w:fldCharType="end"/>
        </w:r>
      </w:hyperlink>
    </w:p>
    <w:p w14:paraId="25AF3BB5"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5972" w:history="1">
        <w:r w:rsidRPr="00E32006">
          <w:rPr>
            <w:rStyle w:val="Hyperlink"/>
          </w:rPr>
          <w:t>1.6.</w:t>
        </w:r>
        <w:r>
          <w:rPr>
            <w:rFonts w:asciiTheme="minorHAnsi" w:eastAsiaTheme="minorEastAsia" w:hAnsiTheme="minorHAnsi" w:cstheme="minorBidi"/>
            <w:caps w:val="0"/>
            <w:color w:val="auto"/>
            <w:szCs w:val="22"/>
          </w:rPr>
          <w:tab/>
        </w:r>
        <w:r w:rsidRPr="00E32006">
          <w:rPr>
            <w:rStyle w:val="Hyperlink"/>
          </w:rPr>
          <w:t>Sources of Data</w:t>
        </w:r>
        <w:r>
          <w:rPr>
            <w:webHidden/>
          </w:rPr>
          <w:tab/>
        </w:r>
        <w:r>
          <w:rPr>
            <w:webHidden/>
          </w:rPr>
          <w:fldChar w:fldCharType="begin"/>
        </w:r>
        <w:r>
          <w:rPr>
            <w:webHidden/>
          </w:rPr>
          <w:instrText xml:space="preserve"> PAGEREF _Toc468085972 \h </w:instrText>
        </w:r>
        <w:r>
          <w:rPr>
            <w:webHidden/>
          </w:rPr>
        </w:r>
        <w:r>
          <w:rPr>
            <w:webHidden/>
          </w:rPr>
          <w:fldChar w:fldCharType="separate"/>
        </w:r>
        <w:r>
          <w:rPr>
            <w:webHidden/>
          </w:rPr>
          <w:t>4</w:t>
        </w:r>
        <w:r>
          <w:rPr>
            <w:webHidden/>
          </w:rPr>
          <w:fldChar w:fldCharType="end"/>
        </w:r>
      </w:hyperlink>
    </w:p>
    <w:p w14:paraId="4E924826"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5973" w:history="1">
        <w:r w:rsidRPr="00E32006">
          <w:rPr>
            <w:rStyle w:val="Hyperlink"/>
          </w:rPr>
          <w:t>1.7.</w:t>
        </w:r>
        <w:r>
          <w:rPr>
            <w:rFonts w:asciiTheme="minorHAnsi" w:eastAsiaTheme="minorEastAsia" w:hAnsiTheme="minorHAnsi" w:cstheme="minorBidi"/>
            <w:caps w:val="0"/>
            <w:color w:val="auto"/>
            <w:szCs w:val="22"/>
          </w:rPr>
          <w:tab/>
        </w:r>
        <w:r w:rsidRPr="00E32006">
          <w:rPr>
            <w:rStyle w:val="Hyperlink"/>
          </w:rPr>
          <w:t>Designing Encounter Forms</w:t>
        </w:r>
        <w:r>
          <w:rPr>
            <w:webHidden/>
          </w:rPr>
          <w:tab/>
        </w:r>
        <w:r>
          <w:rPr>
            <w:webHidden/>
          </w:rPr>
          <w:fldChar w:fldCharType="begin"/>
        </w:r>
        <w:r>
          <w:rPr>
            <w:webHidden/>
          </w:rPr>
          <w:instrText xml:space="preserve"> PAGEREF _Toc468085973 \h </w:instrText>
        </w:r>
        <w:r>
          <w:rPr>
            <w:webHidden/>
          </w:rPr>
        </w:r>
        <w:r>
          <w:rPr>
            <w:webHidden/>
          </w:rPr>
          <w:fldChar w:fldCharType="separate"/>
        </w:r>
        <w:r>
          <w:rPr>
            <w:webHidden/>
          </w:rPr>
          <w:t>4</w:t>
        </w:r>
        <w:r>
          <w:rPr>
            <w:webHidden/>
          </w:rPr>
          <w:fldChar w:fldCharType="end"/>
        </w:r>
      </w:hyperlink>
    </w:p>
    <w:p w14:paraId="5CE6B8E3"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5974" w:history="1">
        <w:r w:rsidRPr="00E32006">
          <w:rPr>
            <w:rStyle w:val="Hyperlink"/>
          </w:rPr>
          <w:t>1.8.</w:t>
        </w:r>
        <w:r>
          <w:rPr>
            <w:rFonts w:asciiTheme="minorHAnsi" w:eastAsiaTheme="minorEastAsia" w:hAnsiTheme="minorHAnsi" w:cstheme="minorBidi"/>
            <w:caps w:val="0"/>
            <w:color w:val="auto"/>
            <w:szCs w:val="22"/>
          </w:rPr>
          <w:tab/>
        </w:r>
        <w:r w:rsidRPr="00E32006">
          <w:rPr>
            <w:rStyle w:val="Hyperlink"/>
          </w:rPr>
          <w:t>XU*8*27 - New Person File Patch</w:t>
        </w:r>
        <w:r>
          <w:rPr>
            <w:webHidden/>
          </w:rPr>
          <w:tab/>
        </w:r>
        <w:r>
          <w:rPr>
            <w:webHidden/>
          </w:rPr>
          <w:fldChar w:fldCharType="begin"/>
        </w:r>
        <w:r>
          <w:rPr>
            <w:webHidden/>
          </w:rPr>
          <w:instrText xml:space="preserve"> PAGEREF _Toc468085974 \h </w:instrText>
        </w:r>
        <w:r>
          <w:rPr>
            <w:webHidden/>
          </w:rPr>
        </w:r>
        <w:r>
          <w:rPr>
            <w:webHidden/>
          </w:rPr>
          <w:fldChar w:fldCharType="separate"/>
        </w:r>
        <w:r>
          <w:rPr>
            <w:webHidden/>
          </w:rPr>
          <w:t>4</w:t>
        </w:r>
        <w:r>
          <w:rPr>
            <w:webHidden/>
          </w:rPr>
          <w:fldChar w:fldCharType="end"/>
        </w:r>
      </w:hyperlink>
    </w:p>
    <w:p w14:paraId="1A4FC990" w14:textId="77777777" w:rsidR="00A3424E" w:rsidRDefault="00A3424E">
      <w:pPr>
        <w:pStyle w:val="TOC1"/>
        <w:rPr>
          <w:rFonts w:asciiTheme="minorHAnsi" w:eastAsiaTheme="minorEastAsia" w:hAnsiTheme="minorHAnsi" w:cstheme="minorBidi"/>
          <w:b w:val="0"/>
          <w:bCs w:val="0"/>
          <w:caps w:val="0"/>
          <w:color w:val="auto"/>
          <w:sz w:val="22"/>
          <w:szCs w:val="22"/>
        </w:rPr>
      </w:pPr>
      <w:hyperlink w:anchor="_Toc468085975" w:history="1">
        <w:r w:rsidRPr="00E32006">
          <w:rPr>
            <w:rStyle w:val="Hyperlink"/>
          </w:rPr>
          <w:t>2.0</w:t>
        </w:r>
        <w:r>
          <w:rPr>
            <w:rFonts w:asciiTheme="minorHAnsi" w:eastAsiaTheme="minorEastAsia" w:hAnsiTheme="minorHAnsi" w:cstheme="minorBidi"/>
            <w:b w:val="0"/>
            <w:bCs w:val="0"/>
            <w:caps w:val="0"/>
            <w:color w:val="auto"/>
            <w:sz w:val="22"/>
            <w:szCs w:val="22"/>
          </w:rPr>
          <w:tab/>
        </w:r>
        <w:r w:rsidRPr="00E32006">
          <w:rPr>
            <w:rStyle w:val="Hyperlink"/>
          </w:rPr>
          <w:t>Orientation</w:t>
        </w:r>
        <w:r>
          <w:rPr>
            <w:webHidden/>
          </w:rPr>
          <w:tab/>
        </w:r>
        <w:r>
          <w:rPr>
            <w:webHidden/>
          </w:rPr>
          <w:fldChar w:fldCharType="begin"/>
        </w:r>
        <w:r>
          <w:rPr>
            <w:webHidden/>
          </w:rPr>
          <w:instrText xml:space="preserve"> PAGEREF _Toc468085975 \h </w:instrText>
        </w:r>
        <w:r>
          <w:rPr>
            <w:webHidden/>
          </w:rPr>
        </w:r>
        <w:r>
          <w:rPr>
            <w:webHidden/>
          </w:rPr>
          <w:fldChar w:fldCharType="separate"/>
        </w:r>
        <w:r>
          <w:rPr>
            <w:webHidden/>
          </w:rPr>
          <w:t>5</w:t>
        </w:r>
        <w:r>
          <w:rPr>
            <w:webHidden/>
          </w:rPr>
          <w:fldChar w:fldCharType="end"/>
        </w:r>
      </w:hyperlink>
    </w:p>
    <w:p w14:paraId="01F45EC6"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5976" w:history="1">
        <w:r w:rsidRPr="00E32006">
          <w:rPr>
            <w:rStyle w:val="Hyperlink"/>
          </w:rPr>
          <w:t>2.1.</w:t>
        </w:r>
        <w:r>
          <w:rPr>
            <w:rFonts w:asciiTheme="minorHAnsi" w:eastAsiaTheme="minorEastAsia" w:hAnsiTheme="minorHAnsi" w:cstheme="minorBidi"/>
            <w:caps w:val="0"/>
            <w:color w:val="auto"/>
            <w:szCs w:val="22"/>
          </w:rPr>
          <w:tab/>
        </w:r>
        <w:r w:rsidRPr="00E32006">
          <w:rPr>
            <w:rStyle w:val="Hyperlink"/>
          </w:rPr>
          <w:t>Screen Display</w:t>
        </w:r>
        <w:r>
          <w:rPr>
            <w:webHidden/>
          </w:rPr>
          <w:tab/>
        </w:r>
        <w:r>
          <w:rPr>
            <w:webHidden/>
          </w:rPr>
          <w:fldChar w:fldCharType="begin"/>
        </w:r>
        <w:r>
          <w:rPr>
            <w:webHidden/>
          </w:rPr>
          <w:instrText xml:space="preserve"> PAGEREF _Toc468085976 \h </w:instrText>
        </w:r>
        <w:r>
          <w:rPr>
            <w:webHidden/>
          </w:rPr>
        </w:r>
        <w:r>
          <w:rPr>
            <w:webHidden/>
          </w:rPr>
          <w:fldChar w:fldCharType="separate"/>
        </w:r>
        <w:r>
          <w:rPr>
            <w:webHidden/>
          </w:rPr>
          <w:t>5</w:t>
        </w:r>
        <w:r>
          <w:rPr>
            <w:webHidden/>
          </w:rPr>
          <w:fldChar w:fldCharType="end"/>
        </w:r>
      </w:hyperlink>
    </w:p>
    <w:p w14:paraId="16E49405"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5977" w:history="1">
        <w:r w:rsidRPr="00E32006">
          <w:rPr>
            <w:rStyle w:val="Hyperlink"/>
            <w:noProof/>
          </w:rPr>
          <w:t>2.1.1.</w:t>
        </w:r>
        <w:r>
          <w:rPr>
            <w:rFonts w:asciiTheme="minorHAnsi" w:eastAsiaTheme="minorEastAsia" w:hAnsiTheme="minorHAnsi" w:cstheme="minorBidi"/>
            <w:iCs w:val="0"/>
            <w:noProof/>
            <w:color w:val="auto"/>
            <w:szCs w:val="22"/>
          </w:rPr>
          <w:tab/>
        </w:r>
        <w:r w:rsidRPr="00E32006">
          <w:rPr>
            <w:rStyle w:val="Hyperlink"/>
            <w:noProof/>
          </w:rPr>
          <w:t>Other (Hidden) Actions</w:t>
        </w:r>
        <w:r>
          <w:rPr>
            <w:noProof/>
            <w:webHidden/>
          </w:rPr>
          <w:tab/>
        </w:r>
        <w:r>
          <w:rPr>
            <w:noProof/>
            <w:webHidden/>
          </w:rPr>
          <w:fldChar w:fldCharType="begin"/>
        </w:r>
        <w:r>
          <w:rPr>
            <w:noProof/>
            <w:webHidden/>
          </w:rPr>
          <w:instrText xml:space="preserve"> PAGEREF _Toc468085977 \h </w:instrText>
        </w:r>
        <w:r>
          <w:rPr>
            <w:noProof/>
            <w:webHidden/>
          </w:rPr>
        </w:r>
        <w:r>
          <w:rPr>
            <w:noProof/>
            <w:webHidden/>
          </w:rPr>
          <w:fldChar w:fldCharType="separate"/>
        </w:r>
        <w:r>
          <w:rPr>
            <w:noProof/>
            <w:webHidden/>
          </w:rPr>
          <w:t>5</w:t>
        </w:r>
        <w:r>
          <w:rPr>
            <w:noProof/>
            <w:webHidden/>
          </w:rPr>
          <w:fldChar w:fldCharType="end"/>
        </w:r>
      </w:hyperlink>
    </w:p>
    <w:p w14:paraId="5A0F3F3C"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5978" w:history="1">
        <w:r w:rsidRPr="00E32006">
          <w:rPr>
            <w:rStyle w:val="Hyperlink"/>
          </w:rPr>
          <w:t>2.2.</w:t>
        </w:r>
        <w:r>
          <w:rPr>
            <w:rFonts w:asciiTheme="minorHAnsi" w:eastAsiaTheme="minorEastAsia" w:hAnsiTheme="minorHAnsi" w:cstheme="minorBidi"/>
            <w:caps w:val="0"/>
            <w:color w:val="auto"/>
            <w:szCs w:val="22"/>
          </w:rPr>
          <w:tab/>
        </w:r>
        <w:r w:rsidRPr="00E32006">
          <w:rPr>
            <w:rStyle w:val="Hyperlink"/>
          </w:rPr>
          <w:t>Review Screens</w:t>
        </w:r>
        <w:r>
          <w:rPr>
            <w:webHidden/>
          </w:rPr>
          <w:tab/>
        </w:r>
        <w:r>
          <w:rPr>
            <w:webHidden/>
          </w:rPr>
          <w:fldChar w:fldCharType="begin"/>
        </w:r>
        <w:r>
          <w:rPr>
            <w:webHidden/>
          </w:rPr>
          <w:instrText xml:space="preserve"> PAGEREF _Toc468085978 \h </w:instrText>
        </w:r>
        <w:r>
          <w:rPr>
            <w:webHidden/>
          </w:rPr>
        </w:r>
        <w:r>
          <w:rPr>
            <w:webHidden/>
          </w:rPr>
          <w:fldChar w:fldCharType="separate"/>
        </w:r>
        <w:r>
          <w:rPr>
            <w:webHidden/>
          </w:rPr>
          <w:t>6</w:t>
        </w:r>
        <w:r>
          <w:rPr>
            <w:webHidden/>
          </w:rPr>
          <w:fldChar w:fldCharType="end"/>
        </w:r>
      </w:hyperlink>
    </w:p>
    <w:p w14:paraId="15F9D337"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5979" w:history="1">
        <w:r w:rsidRPr="00E32006">
          <w:rPr>
            <w:rStyle w:val="Hyperlink"/>
            <w:noProof/>
          </w:rPr>
          <w:t>2.2.1.</w:t>
        </w:r>
        <w:r>
          <w:rPr>
            <w:rFonts w:asciiTheme="minorHAnsi" w:eastAsiaTheme="minorEastAsia" w:hAnsiTheme="minorHAnsi" w:cstheme="minorBidi"/>
            <w:iCs w:val="0"/>
            <w:noProof/>
            <w:color w:val="auto"/>
            <w:szCs w:val="22"/>
          </w:rPr>
          <w:tab/>
        </w:r>
        <w:r w:rsidRPr="00E32006">
          <w:rPr>
            <w:rStyle w:val="Hyperlink"/>
            <w:noProof/>
          </w:rPr>
          <w:t>List by Appointment</w:t>
        </w:r>
        <w:r>
          <w:rPr>
            <w:noProof/>
            <w:webHidden/>
          </w:rPr>
          <w:tab/>
        </w:r>
        <w:r>
          <w:rPr>
            <w:noProof/>
            <w:webHidden/>
          </w:rPr>
          <w:fldChar w:fldCharType="begin"/>
        </w:r>
        <w:r>
          <w:rPr>
            <w:noProof/>
            <w:webHidden/>
          </w:rPr>
          <w:instrText xml:space="preserve"> PAGEREF _Toc468085979 \h </w:instrText>
        </w:r>
        <w:r>
          <w:rPr>
            <w:noProof/>
            <w:webHidden/>
          </w:rPr>
        </w:r>
        <w:r>
          <w:rPr>
            <w:noProof/>
            <w:webHidden/>
          </w:rPr>
          <w:fldChar w:fldCharType="separate"/>
        </w:r>
        <w:r>
          <w:rPr>
            <w:noProof/>
            <w:webHidden/>
          </w:rPr>
          <w:t>6</w:t>
        </w:r>
        <w:r>
          <w:rPr>
            <w:noProof/>
            <w:webHidden/>
          </w:rPr>
          <w:fldChar w:fldCharType="end"/>
        </w:r>
      </w:hyperlink>
    </w:p>
    <w:p w14:paraId="2C28A678"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5980" w:history="1">
        <w:r w:rsidRPr="00E32006">
          <w:rPr>
            <w:rStyle w:val="Hyperlink"/>
            <w:noProof/>
          </w:rPr>
          <w:t>2.2.2.</w:t>
        </w:r>
        <w:r>
          <w:rPr>
            <w:rFonts w:asciiTheme="minorHAnsi" w:eastAsiaTheme="minorEastAsia" w:hAnsiTheme="minorHAnsi" w:cstheme="minorBidi"/>
            <w:iCs w:val="0"/>
            <w:noProof/>
            <w:color w:val="auto"/>
            <w:szCs w:val="22"/>
          </w:rPr>
          <w:tab/>
        </w:r>
        <w:r w:rsidRPr="00E32006">
          <w:rPr>
            <w:rStyle w:val="Hyperlink"/>
            <w:noProof/>
          </w:rPr>
          <w:t>List by Encounter</w:t>
        </w:r>
        <w:r>
          <w:rPr>
            <w:noProof/>
            <w:webHidden/>
          </w:rPr>
          <w:tab/>
        </w:r>
        <w:r>
          <w:rPr>
            <w:noProof/>
            <w:webHidden/>
          </w:rPr>
          <w:fldChar w:fldCharType="begin"/>
        </w:r>
        <w:r>
          <w:rPr>
            <w:noProof/>
            <w:webHidden/>
          </w:rPr>
          <w:instrText xml:space="preserve"> PAGEREF _Toc468085980 \h </w:instrText>
        </w:r>
        <w:r>
          <w:rPr>
            <w:noProof/>
            <w:webHidden/>
          </w:rPr>
        </w:r>
        <w:r>
          <w:rPr>
            <w:noProof/>
            <w:webHidden/>
          </w:rPr>
          <w:fldChar w:fldCharType="separate"/>
        </w:r>
        <w:r>
          <w:rPr>
            <w:noProof/>
            <w:webHidden/>
          </w:rPr>
          <w:t>7</w:t>
        </w:r>
        <w:r>
          <w:rPr>
            <w:noProof/>
            <w:webHidden/>
          </w:rPr>
          <w:fldChar w:fldCharType="end"/>
        </w:r>
      </w:hyperlink>
    </w:p>
    <w:p w14:paraId="2E8719FE"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5981" w:history="1">
        <w:r w:rsidRPr="00E32006">
          <w:rPr>
            <w:rStyle w:val="Hyperlink"/>
          </w:rPr>
          <w:t>2.3.</w:t>
        </w:r>
        <w:r>
          <w:rPr>
            <w:rFonts w:asciiTheme="minorHAnsi" w:eastAsiaTheme="minorEastAsia" w:hAnsiTheme="minorHAnsi" w:cstheme="minorBidi"/>
            <w:caps w:val="0"/>
            <w:color w:val="auto"/>
            <w:szCs w:val="22"/>
          </w:rPr>
          <w:tab/>
        </w:r>
        <w:r w:rsidRPr="00E32006">
          <w:rPr>
            <w:rStyle w:val="Hyperlink"/>
          </w:rPr>
          <w:t>Select New Patient, View by Clinic, Change Date Range</w:t>
        </w:r>
        <w:r>
          <w:rPr>
            <w:webHidden/>
          </w:rPr>
          <w:tab/>
        </w:r>
        <w:r>
          <w:rPr>
            <w:webHidden/>
          </w:rPr>
          <w:fldChar w:fldCharType="begin"/>
        </w:r>
        <w:r>
          <w:rPr>
            <w:webHidden/>
          </w:rPr>
          <w:instrText xml:space="preserve"> PAGEREF _Toc468085981 \h </w:instrText>
        </w:r>
        <w:r>
          <w:rPr>
            <w:webHidden/>
          </w:rPr>
        </w:r>
        <w:r>
          <w:rPr>
            <w:webHidden/>
          </w:rPr>
          <w:fldChar w:fldCharType="separate"/>
        </w:r>
        <w:r>
          <w:rPr>
            <w:webHidden/>
          </w:rPr>
          <w:t>7</w:t>
        </w:r>
        <w:r>
          <w:rPr>
            <w:webHidden/>
          </w:rPr>
          <w:fldChar w:fldCharType="end"/>
        </w:r>
      </w:hyperlink>
    </w:p>
    <w:p w14:paraId="0FFCFB4B"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5982" w:history="1">
        <w:r w:rsidRPr="00E32006">
          <w:rPr>
            <w:rStyle w:val="Hyperlink"/>
            <w:noProof/>
          </w:rPr>
          <w:t>2.3.1.</w:t>
        </w:r>
        <w:r>
          <w:rPr>
            <w:rFonts w:asciiTheme="minorHAnsi" w:eastAsiaTheme="minorEastAsia" w:hAnsiTheme="minorHAnsi" w:cstheme="minorBidi"/>
            <w:iCs w:val="0"/>
            <w:noProof/>
            <w:color w:val="auto"/>
            <w:szCs w:val="22"/>
          </w:rPr>
          <w:tab/>
        </w:r>
        <w:r w:rsidRPr="00E32006">
          <w:rPr>
            <w:rStyle w:val="Hyperlink"/>
            <w:noProof/>
          </w:rPr>
          <w:t>Expand Appointment</w:t>
        </w:r>
        <w:r>
          <w:rPr>
            <w:noProof/>
            <w:webHidden/>
          </w:rPr>
          <w:tab/>
        </w:r>
        <w:r>
          <w:rPr>
            <w:noProof/>
            <w:webHidden/>
          </w:rPr>
          <w:fldChar w:fldCharType="begin"/>
        </w:r>
        <w:r>
          <w:rPr>
            <w:noProof/>
            <w:webHidden/>
          </w:rPr>
          <w:instrText xml:space="preserve"> PAGEREF _Toc468085982 \h </w:instrText>
        </w:r>
        <w:r>
          <w:rPr>
            <w:noProof/>
            <w:webHidden/>
          </w:rPr>
        </w:r>
        <w:r>
          <w:rPr>
            <w:noProof/>
            <w:webHidden/>
          </w:rPr>
          <w:fldChar w:fldCharType="separate"/>
        </w:r>
        <w:r>
          <w:rPr>
            <w:noProof/>
            <w:webHidden/>
          </w:rPr>
          <w:t>8</w:t>
        </w:r>
        <w:r>
          <w:rPr>
            <w:noProof/>
            <w:webHidden/>
          </w:rPr>
          <w:fldChar w:fldCharType="end"/>
        </w:r>
      </w:hyperlink>
    </w:p>
    <w:p w14:paraId="774133CD"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5983" w:history="1">
        <w:r w:rsidRPr="00E32006">
          <w:rPr>
            <w:rStyle w:val="Hyperlink"/>
            <w:noProof/>
          </w:rPr>
          <w:t>2.3.2.</w:t>
        </w:r>
        <w:r>
          <w:rPr>
            <w:rFonts w:asciiTheme="minorHAnsi" w:eastAsiaTheme="minorEastAsia" w:hAnsiTheme="minorHAnsi" w:cstheme="minorBidi"/>
            <w:iCs w:val="0"/>
            <w:noProof/>
            <w:color w:val="auto"/>
            <w:szCs w:val="22"/>
          </w:rPr>
          <w:tab/>
        </w:r>
        <w:r w:rsidRPr="00E32006">
          <w:rPr>
            <w:rStyle w:val="Hyperlink"/>
            <w:noProof/>
          </w:rPr>
          <w:t>Appointment</w:t>
        </w:r>
        <w:r>
          <w:rPr>
            <w:noProof/>
            <w:webHidden/>
          </w:rPr>
          <w:tab/>
        </w:r>
        <w:r>
          <w:rPr>
            <w:noProof/>
            <w:webHidden/>
          </w:rPr>
          <w:fldChar w:fldCharType="begin"/>
        </w:r>
        <w:r>
          <w:rPr>
            <w:noProof/>
            <w:webHidden/>
          </w:rPr>
          <w:instrText xml:space="preserve"> PAGEREF _Toc468085983 \h </w:instrText>
        </w:r>
        <w:r>
          <w:rPr>
            <w:noProof/>
            <w:webHidden/>
          </w:rPr>
        </w:r>
        <w:r>
          <w:rPr>
            <w:noProof/>
            <w:webHidden/>
          </w:rPr>
          <w:fldChar w:fldCharType="separate"/>
        </w:r>
        <w:r>
          <w:rPr>
            <w:noProof/>
            <w:webHidden/>
          </w:rPr>
          <w:t>10</w:t>
        </w:r>
        <w:r>
          <w:rPr>
            <w:noProof/>
            <w:webHidden/>
          </w:rPr>
          <w:fldChar w:fldCharType="end"/>
        </w:r>
      </w:hyperlink>
    </w:p>
    <w:p w14:paraId="1B6D2B39" w14:textId="77777777" w:rsidR="00A3424E" w:rsidRDefault="00A3424E">
      <w:pPr>
        <w:pStyle w:val="TOC1"/>
        <w:rPr>
          <w:rFonts w:asciiTheme="minorHAnsi" w:eastAsiaTheme="minorEastAsia" w:hAnsiTheme="minorHAnsi" w:cstheme="minorBidi"/>
          <w:b w:val="0"/>
          <w:bCs w:val="0"/>
          <w:caps w:val="0"/>
          <w:color w:val="auto"/>
          <w:sz w:val="22"/>
          <w:szCs w:val="22"/>
        </w:rPr>
      </w:pPr>
      <w:hyperlink w:anchor="_Toc468085984" w:history="1">
        <w:r w:rsidRPr="00E32006">
          <w:rPr>
            <w:rStyle w:val="Hyperlink"/>
          </w:rPr>
          <w:t>3.0</w:t>
        </w:r>
        <w:r>
          <w:rPr>
            <w:rFonts w:asciiTheme="minorHAnsi" w:eastAsiaTheme="minorEastAsia" w:hAnsiTheme="minorHAnsi" w:cstheme="minorBidi"/>
            <w:b w:val="0"/>
            <w:bCs w:val="0"/>
            <w:caps w:val="0"/>
            <w:color w:val="auto"/>
            <w:sz w:val="22"/>
            <w:szCs w:val="22"/>
          </w:rPr>
          <w:tab/>
        </w:r>
        <w:r w:rsidRPr="00E32006">
          <w:rPr>
            <w:rStyle w:val="Hyperlink"/>
          </w:rPr>
          <w:t>Using PCE</w:t>
        </w:r>
        <w:r>
          <w:rPr>
            <w:webHidden/>
          </w:rPr>
          <w:tab/>
        </w:r>
        <w:r>
          <w:rPr>
            <w:webHidden/>
          </w:rPr>
          <w:fldChar w:fldCharType="begin"/>
        </w:r>
        <w:r>
          <w:rPr>
            <w:webHidden/>
          </w:rPr>
          <w:instrText xml:space="preserve"> PAGEREF _Toc468085984 \h </w:instrText>
        </w:r>
        <w:r>
          <w:rPr>
            <w:webHidden/>
          </w:rPr>
        </w:r>
        <w:r>
          <w:rPr>
            <w:webHidden/>
          </w:rPr>
          <w:fldChar w:fldCharType="separate"/>
        </w:r>
        <w:r>
          <w:rPr>
            <w:webHidden/>
          </w:rPr>
          <w:t>11</w:t>
        </w:r>
        <w:r>
          <w:rPr>
            <w:webHidden/>
          </w:rPr>
          <w:fldChar w:fldCharType="end"/>
        </w:r>
      </w:hyperlink>
    </w:p>
    <w:p w14:paraId="461FE4D3"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5985" w:history="1">
        <w:r w:rsidRPr="00E32006">
          <w:rPr>
            <w:rStyle w:val="Hyperlink"/>
          </w:rPr>
          <w:t>3.1.</w:t>
        </w:r>
        <w:r>
          <w:rPr>
            <w:rFonts w:asciiTheme="minorHAnsi" w:eastAsiaTheme="minorEastAsia" w:hAnsiTheme="minorHAnsi" w:cstheme="minorBidi"/>
            <w:caps w:val="0"/>
            <w:color w:val="auto"/>
            <w:szCs w:val="22"/>
          </w:rPr>
          <w:tab/>
        </w:r>
        <w:r w:rsidRPr="00E32006">
          <w:rPr>
            <w:rStyle w:val="Hyperlink"/>
          </w:rPr>
          <w:t>PCE Data Entry Options</w:t>
        </w:r>
        <w:r>
          <w:rPr>
            <w:webHidden/>
          </w:rPr>
          <w:tab/>
        </w:r>
        <w:r>
          <w:rPr>
            <w:webHidden/>
          </w:rPr>
          <w:fldChar w:fldCharType="begin"/>
        </w:r>
        <w:r>
          <w:rPr>
            <w:webHidden/>
          </w:rPr>
          <w:instrText xml:space="preserve"> PAGEREF _Toc468085985 \h </w:instrText>
        </w:r>
        <w:r>
          <w:rPr>
            <w:webHidden/>
          </w:rPr>
        </w:r>
        <w:r>
          <w:rPr>
            <w:webHidden/>
          </w:rPr>
          <w:fldChar w:fldCharType="separate"/>
        </w:r>
        <w:r>
          <w:rPr>
            <w:webHidden/>
          </w:rPr>
          <w:t>11</w:t>
        </w:r>
        <w:r>
          <w:rPr>
            <w:webHidden/>
          </w:rPr>
          <w:fldChar w:fldCharType="end"/>
        </w:r>
      </w:hyperlink>
    </w:p>
    <w:p w14:paraId="509A588E"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5986" w:history="1">
        <w:r w:rsidRPr="00E32006">
          <w:rPr>
            <w:rStyle w:val="Hyperlink"/>
            <w:noProof/>
          </w:rPr>
          <w:t>3.1.1.</w:t>
        </w:r>
        <w:r>
          <w:rPr>
            <w:rFonts w:asciiTheme="minorHAnsi" w:eastAsiaTheme="minorEastAsia" w:hAnsiTheme="minorHAnsi" w:cstheme="minorBidi"/>
            <w:iCs w:val="0"/>
            <w:noProof/>
            <w:color w:val="auto"/>
            <w:szCs w:val="22"/>
          </w:rPr>
          <w:tab/>
        </w:r>
        <w:r w:rsidRPr="00E32006">
          <w:rPr>
            <w:rStyle w:val="Hyperlink"/>
            <w:noProof/>
          </w:rPr>
          <w:t>PCE Encounter Data Entry - Supervisor</w:t>
        </w:r>
        <w:r>
          <w:rPr>
            <w:noProof/>
            <w:webHidden/>
          </w:rPr>
          <w:tab/>
        </w:r>
        <w:r>
          <w:rPr>
            <w:noProof/>
            <w:webHidden/>
          </w:rPr>
          <w:fldChar w:fldCharType="begin"/>
        </w:r>
        <w:r>
          <w:rPr>
            <w:noProof/>
            <w:webHidden/>
          </w:rPr>
          <w:instrText xml:space="preserve"> PAGEREF _Toc468085986 \h </w:instrText>
        </w:r>
        <w:r>
          <w:rPr>
            <w:noProof/>
            <w:webHidden/>
          </w:rPr>
        </w:r>
        <w:r>
          <w:rPr>
            <w:noProof/>
            <w:webHidden/>
          </w:rPr>
          <w:fldChar w:fldCharType="separate"/>
        </w:r>
        <w:r>
          <w:rPr>
            <w:noProof/>
            <w:webHidden/>
          </w:rPr>
          <w:t>11</w:t>
        </w:r>
        <w:r>
          <w:rPr>
            <w:noProof/>
            <w:webHidden/>
          </w:rPr>
          <w:fldChar w:fldCharType="end"/>
        </w:r>
      </w:hyperlink>
    </w:p>
    <w:p w14:paraId="4C441AA0"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5987" w:history="1">
        <w:r w:rsidRPr="00E32006">
          <w:rPr>
            <w:rStyle w:val="Hyperlink"/>
            <w:noProof/>
          </w:rPr>
          <w:t>3.1.2.</w:t>
        </w:r>
        <w:r>
          <w:rPr>
            <w:rFonts w:asciiTheme="minorHAnsi" w:eastAsiaTheme="minorEastAsia" w:hAnsiTheme="minorHAnsi" w:cstheme="minorBidi"/>
            <w:iCs w:val="0"/>
            <w:noProof/>
            <w:color w:val="auto"/>
            <w:szCs w:val="22"/>
          </w:rPr>
          <w:tab/>
        </w:r>
        <w:r w:rsidRPr="00E32006">
          <w:rPr>
            <w:rStyle w:val="Hyperlink"/>
            <w:noProof/>
          </w:rPr>
          <w:t>PCE Encounter Data Entry</w:t>
        </w:r>
        <w:r>
          <w:rPr>
            <w:noProof/>
            <w:webHidden/>
          </w:rPr>
          <w:tab/>
        </w:r>
        <w:r>
          <w:rPr>
            <w:noProof/>
            <w:webHidden/>
          </w:rPr>
          <w:fldChar w:fldCharType="begin"/>
        </w:r>
        <w:r>
          <w:rPr>
            <w:noProof/>
            <w:webHidden/>
          </w:rPr>
          <w:instrText xml:space="preserve"> PAGEREF _Toc468085987 \h </w:instrText>
        </w:r>
        <w:r>
          <w:rPr>
            <w:noProof/>
            <w:webHidden/>
          </w:rPr>
        </w:r>
        <w:r>
          <w:rPr>
            <w:noProof/>
            <w:webHidden/>
          </w:rPr>
          <w:fldChar w:fldCharType="separate"/>
        </w:r>
        <w:r>
          <w:rPr>
            <w:noProof/>
            <w:webHidden/>
          </w:rPr>
          <w:t>11</w:t>
        </w:r>
        <w:r>
          <w:rPr>
            <w:noProof/>
            <w:webHidden/>
          </w:rPr>
          <w:fldChar w:fldCharType="end"/>
        </w:r>
      </w:hyperlink>
    </w:p>
    <w:p w14:paraId="6BBE3A33"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5988" w:history="1">
        <w:r w:rsidRPr="00E32006">
          <w:rPr>
            <w:rStyle w:val="Hyperlink"/>
            <w:noProof/>
          </w:rPr>
          <w:t>3.1.3.</w:t>
        </w:r>
        <w:r>
          <w:rPr>
            <w:rFonts w:asciiTheme="minorHAnsi" w:eastAsiaTheme="minorEastAsia" w:hAnsiTheme="minorHAnsi" w:cstheme="minorBidi"/>
            <w:iCs w:val="0"/>
            <w:noProof/>
            <w:color w:val="auto"/>
            <w:szCs w:val="22"/>
          </w:rPr>
          <w:tab/>
        </w:r>
        <w:r w:rsidRPr="00E32006">
          <w:rPr>
            <w:rStyle w:val="Hyperlink"/>
            <w:noProof/>
          </w:rPr>
          <w:t>PCE Encounter Data Entry and Delete</w:t>
        </w:r>
        <w:r>
          <w:rPr>
            <w:noProof/>
            <w:webHidden/>
          </w:rPr>
          <w:tab/>
        </w:r>
        <w:r>
          <w:rPr>
            <w:noProof/>
            <w:webHidden/>
          </w:rPr>
          <w:fldChar w:fldCharType="begin"/>
        </w:r>
        <w:r>
          <w:rPr>
            <w:noProof/>
            <w:webHidden/>
          </w:rPr>
          <w:instrText xml:space="preserve"> PAGEREF _Toc468085988 \h </w:instrText>
        </w:r>
        <w:r>
          <w:rPr>
            <w:noProof/>
            <w:webHidden/>
          </w:rPr>
        </w:r>
        <w:r>
          <w:rPr>
            <w:noProof/>
            <w:webHidden/>
          </w:rPr>
          <w:fldChar w:fldCharType="separate"/>
        </w:r>
        <w:r>
          <w:rPr>
            <w:noProof/>
            <w:webHidden/>
          </w:rPr>
          <w:t>11</w:t>
        </w:r>
        <w:r>
          <w:rPr>
            <w:noProof/>
            <w:webHidden/>
          </w:rPr>
          <w:fldChar w:fldCharType="end"/>
        </w:r>
      </w:hyperlink>
    </w:p>
    <w:p w14:paraId="7BCB9AB4"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5989" w:history="1">
        <w:r w:rsidRPr="00E32006">
          <w:rPr>
            <w:rStyle w:val="Hyperlink"/>
            <w:noProof/>
          </w:rPr>
          <w:t>3.1.4.</w:t>
        </w:r>
        <w:r>
          <w:rPr>
            <w:rFonts w:asciiTheme="minorHAnsi" w:eastAsiaTheme="minorEastAsia" w:hAnsiTheme="minorHAnsi" w:cstheme="minorBidi"/>
            <w:iCs w:val="0"/>
            <w:noProof/>
            <w:color w:val="auto"/>
            <w:szCs w:val="22"/>
          </w:rPr>
          <w:tab/>
        </w:r>
        <w:r w:rsidRPr="00E32006">
          <w:rPr>
            <w:rStyle w:val="Hyperlink"/>
            <w:noProof/>
          </w:rPr>
          <w:t>PCE Encounter Data Entry without Delete</w:t>
        </w:r>
        <w:r>
          <w:rPr>
            <w:noProof/>
            <w:webHidden/>
          </w:rPr>
          <w:tab/>
        </w:r>
        <w:r>
          <w:rPr>
            <w:noProof/>
            <w:webHidden/>
          </w:rPr>
          <w:fldChar w:fldCharType="begin"/>
        </w:r>
        <w:r>
          <w:rPr>
            <w:noProof/>
            <w:webHidden/>
          </w:rPr>
          <w:instrText xml:space="preserve"> PAGEREF _Toc468085989 \h </w:instrText>
        </w:r>
        <w:r>
          <w:rPr>
            <w:noProof/>
            <w:webHidden/>
          </w:rPr>
        </w:r>
        <w:r>
          <w:rPr>
            <w:noProof/>
            <w:webHidden/>
          </w:rPr>
          <w:fldChar w:fldCharType="separate"/>
        </w:r>
        <w:r>
          <w:rPr>
            <w:noProof/>
            <w:webHidden/>
          </w:rPr>
          <w:t>11</w:t>
        </w:r>
        <w:r>
          <w:rPr>
            <w:noProof/>
            <w:webHidden/>
          </w:rPr>
          <w:fldChar w:fldCharType="end"/>
        </w:r>
      </w:hyperlink>
    </w:p>
    <w:p w14:paraId="4CFAE60C"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5990" w:history="1">
        <w:r w:rsidRPr="00E32006">
          <w:rPr>
            <w:rStyle w:val="Hyperlink"/>
          </w:rPr>
          <w:t>3.2.</w:t>
        </w:r>
        <w:r>
          <w:rPr>
            <w:rFonts w:asciiTheme="minorHAnsi" w:eastAsiaTheme="minorEastAsia" w:hAnsiTheme="minorHAnsi" w:cstheme="minorBidi"/>
            <w:caps w:val="0"/>
            <w:color w:val="auto"/>
            <w:szCs w:val="22"/>
          </w:rPr>
          <w:tab/>
        </w:r>
        <w:r w:rsidRPr="00E32006">
          <w:rPr>
            <w:rStyle w:val="Hyperlink"/>
          </w:rPr>
          <w:t>PCE Actions</w:t>
        </w:r>
        <w:r>
          <w:rPr>
            <w:webHidden/>
          </w:rPr>
          <w:tab/>
        </w:r>
        <w:r>
          <w:rPr>
            <w:webHidden/>
          </w:rPr>
          <w:fldChar w:fldCharType="begin"/>
        </w:r>
        <w:r>
          <w:rPr>
            <w:webHidden/>
          </w:rPr>
          <w:instrText xml:space="preserve"> PAGEREF _Toc468085990 \h </w:instrText>
        </w:r>
        <w:r>
          <w:rPr>
            <w:webHidden/>
          </w:rPr>
        </w:r>
        <w:r>
          <w:rPr>
            <w:webHidden/>
          </w:rPr>
          <w:fldChar w:fldCharType="separate"/>
        </w:r>
        <w:r>
          <w:rPr>
            <w:webHidden/>
          </w:rPr>
          <w:t>12</w:t>
        </w:r>
        <w:r>
          <w:rPr>
            <w:webHidden/>
          </w:rPr>
          <w:fldChar w:fldCharType="end"/>
        </w:r>
      </w:hyperlink>
    </w:p>
    <w:p w14:paraId="50584189"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5991" w:history="1">
        <w:r w:rsidRPr="00E32006">
          <w:rPr>
            <w:rStyle w:val="Hyperlink"/>
          </w:rPr>
          <w:t>3.3.</w:t>
        </w:r>
        <w:r>
          <w:rPr>
            <w:rFonts w:asciiTheme="minorHAnsi" w:eastAsiaTheme="minorEastAsia" w:hAnsiTheme="minorHAnsi" w:cstheme="minorBidi"/>
            <w:caps w:val="0"/>
            <w:color w:val="auto"/>
            <w:szCs w:val="22"/>
          </w:rPr>
          <w:tab/>
        </w:r>
        <w:r w:rsidRPr="00E32006">
          <w:rPr>
            <w:rStyle w:val="Hyperlink"/>
          </w:rPr>
          <w:t>Adding and Editing Patient Care Encounters</w:t>
        </w:r>
        <w:r>
          <w:rPr>
            <w:webHidden/>
          </w:rPr>
          <w:tab/>
        </w:r>
        <w:r>
          <w:rPr>
            <w:webHidden/>
          </w:rPr>
          <w:fldChar w:fldCharType="begin"/>
        </w:r>
        <w:r>
          <w:rPr>
            <w:webHidden/>
          </w:rPr>
          <w:instrText xml:space="preserve"> PAGEREF _Toc468085991 \h </w:instrText>
        </w:r>
        <w:r>
          <w:rPr>
            <w:webHidden/>
          </w:rPr>
        </w:r>
        <w:r>
          <w:rPr>
            <w:webHidden/>
          </w:rPr>
          <w:fldChar w:fldCharType="separate"/>
        </w:r>
        <w:r>
          <w:rPr>
            <w:webHidden/>
          </w:rPr>
          <w:t>13</w:t>
        </w:r>
        <w:r>
          <w:rPr>
            <w:webHidden/>
          </w:rPr>
          <w:fldChar w:fldCharType="end"/>
        </w:r>
      </w:hyperlink>
    </w:p>
    <w:p w14:paraId="64D7032D"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5992" w:history="1">
        <w:r w:rsidRPr="00E32006">
          <w:rPr>
            <w:rStyle w:val="Hyperlink"/>
            <w:noProof/>
          </w:rPr>
          <w:t>3.3.1.</w:t>
        </w:r>
        <w:r>
          <w:rPr>
            <w:rFonts w:asciiTheme="minorHAnsi" w:eastAsiaTheme="minorEastAsia" w:hAnsiTheme="minorHAnsi" w:cstheme="minorBidi"/>
            <w:iCs w:val="0"/>
            <w:noProof/>
            <w:color w:val="auto"/>
            <w:szCs w:val="22"/>
          </w:rPr>
          <w:tab/>
        </w:r>
        <w:r w:rsidRPr="00E32006">
          <w:rPr>
            <w:rStyle w:val="Hyperlink"/>
            <w:noProof/>
          </w:rPr>
          <w:t>Adding New Encounters</w:t>
        </w:r>
        <w:r>
          <w:rPr>
            <w:noProof/>
            <w:webHidden/>
          </w:rPr>
          <w:tab/>
        </w:r>
        <w:r>
          <w:rPr>
            <w:noProof/>
            <w:webHidden/>
          </w:rPr>
          <w:fldChar w:fldCharType="begin"/>
        </w:r>
        <w:r>
          <w:rPr>
            <w:noProof/>
            <w:webHidden/>
          </w:rPr>
          <w:instrText xml:space="preserve"> PAGEREF _Toc468085992 \h </w:instrText>
        </w:r>
        <w:r>
          <w:rPr>
            <w:noProof/>
            <w:webHidden/>
          </w:rPr>
        </w:r>
        <w:r>
          <w:rPr>
            <w:noProof/>
            <w:webHidden/>
          </w:rPr>
          <w:fldChar w:fldCharType="separate"/>
        </w:r>
        <w:r>
          <w:rPr>
            <w:noProof/>
            <w:webHidden/>
          </w:rPr>
          <w:t>13</w:t>
        </w:r>
        <w:r>
          <w:rPr>
            <w:noProof/>
            <w:webHidden/>
          </w:rPr>
          <w:fldChar w:fldCharType="end"/>
        </w:r>
      </w:hyperlink>
    </w:p>
    <w:p w14:paraId="27A1D075"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5993" w:history="1">
        <w:r w:rsidRPr="00E32006">
          <w:rPr>
            <w:rStyle w:val="Hyperlink"/>
          </w:rPr>
          <w:t>3.4.</w:t>
        </w:r>
        <w:r>
          <w:rPr>
            <w:rFonts w:asciiTheme="minorHAnsi" w:eastAsiaTheme="minorEastAsia" w:hAnsiTheme="minorHAnsi" w:cstheme="minorBidi"/>
            <w:caps w:val="0"/>
            <w:color w:val="auto"/>
            <w:szCs w:val="22"/>
          </w:rPr>
          <w:tab/>
        </w:r>
        <w:r w:rsidRPr="00E32006">
          <w:rPr>
            <w:rStyle w:val="Hyperlink"/>
          </w:rPr>
          <w:t>Make a Historical Encounter</w:t>
        </w:r>
        <w:r>
          <w:rPr>
            <w:webHidden/>
          </w:rPr>
          <w:tab/>
        </w:r>
        <w:r>
          <w:rPr>
            <w:webHidden/>
          </w:rPr>
          <w:fldChar w:fldCharType="begin"/>
        </w:r>
        <w:r>
          <w:rPr>
            <w:webHidden/>
          </w:rPr>
          <w:instrText xml:space="preserve"> PAGEREF _Toc468085993 \h </w:instrText>
        </w:r>
        <w:r>
          <w:rPr>
            <w:webHidden/>
          </w:rPr>
        </w:r>
        <w:r>
          <w:rPr>
            <w:webHidden/>
          </w:rPr>
          <w:fldChar w:fldCharType="separate"/>
        </w:r>
        <w:r>
          <w:rPr>
            <w:webHidden/>
          </w:rPr>
          <w:t>14</w:t>
        </w:r>
        <w:r>
          <w:rPr>
            <w:webHidden/>
          </w:rPr>
          <w:fldChar w:fldCharType="end"/>
        </w:r>
      </w:hyperlink>
    </w:p>
    <w:p w14:paraId="05C6DCB1"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5994" w:history="1">
        <w:r w:rsidRPr="00E32006">
          <w:rPr>
            <w:rStyle w:val="Hyperlink"/>
          </w:rPr>
          <w:t>3.5.</w:t>
        </w:r>
        <w:r>
          <w:rPr>
            <w:rFonts w:asciiTheme="minorHAnsi" w:eastAsiaTheme="minorEastAsia" w:hAnsiTheme="minorHAnsi" w:cstheme="minorBidi"/>
            <w:caps w:val="0"/>
            <w:color w:val="auto"/>
            <w:szCs w:val="22"/>
          </w:rPr>
          <w:tab/>
        </w:r>
        <w:r w:rsidRPr="00E32006">
          <w:rPr>
            <w:rStyle w:val="Hyperlink"/>
          </w:rPr>
          <w:t>Update Encounter</w:t>
        </w:r>
        <w:r>
          <w:rPr>
            <w:webHidden/>
          </w:rPr>
          <w:tab/>
        </w:r>
        <w:r>
          <w:rPr>
            <w:webHidden/>
          </w:rPr>
          <w:fldChar w:fldCharType="begin"/>
        </w:r>
        <w:r>
          <w:rPr>
            <w:webHidden/>
          </w:rPr>
          <w:instrText xml:space="preserve"> PAGEREF _Toc468085994 \h </w:instrText>
        </w:r>
        <w:r>
          <w:rPr>
            <w:webHidden/>
          </w:rPr>
        </w:r>
        <w:r>
          <w:rPr>
            <w:webHidden/>
          </w:rPr>
          <w:fldChar w:fldCharType="separate"/>
        </w:r>
        <w:r>
          <w:rPr>
            <w:webHidden/>
          </w:rPr>
          <w:t>15</w:t>
        </w:r>
        <w:r>
          <w:rPr>
            <w:webHidden/>
          </w:rPr>
          <w:fldChar w:fldCharType="end"/>
        </w:r>
      </w:hyperlink>
    </w:p>
    <w:p w14:paraId="390D3104"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5995" w:history="1">
        <w:r w:rsidRPr="00E32006">
          <w:rPr>
            <w:rStyle w:val="Hyperlink"/>
            <w:noProof/>
          </w:rPr>
          <w:t>3.5.1.</w:t>
        </w:r>
        <w:r>
          <w:rPr>
            <w:rFonts w:asciiTheme="minorHAnsi" w:eastAsiaTheme="minorEastAsia" w:hAnsiTheme="minorHAnsi" w:cstheme="minorBidi"/>
            <w:iCs w:val="0"/>
            <w:noProof/>
            <w:color w:val="auto"/>
            <w:szCs w:val="22"/>
          </w:rPr>
          <w:tab/>
        </w:r>
        <w:r w:rsidRPr="00E32006">
          <w:rPr>
            <w:rStyle w:val="Hyperlink"/>
            <w:noProof/>
          </w:rPr>
          <w:t>Quick Tricks</w:t>
        </w:r>
        <w:r>
          <w:rPr>
            <w:noProof/>
            <w:webHidden/>
          </w:rPr>
          <w:tab/>
        </w:r>
        <w:r>
          <w:rPr>
            <w:noProof/>
            <w:webHidden/>
          </w:rPr>
          <w:fldChar w:fldCharType="begin"/>
        </w:r>
        <w:r>
          <w:rPr>
            <w:noProof/>
            <w:webHidden/>
          </w:rPr>
          <w:instrText xml:space="preserve"> PAGEREF _Toc468085995 \h </w:instrText>
        </w:r>
        <w:r>
          <w:rPr>
            <w:noProof/>
            <w:webHidden/>
          </w:rPr>
        </w:r>
        <w:r>
          <w:rPr>
            <w:noProof/>
            <w:webHidden/>
          </w:rPr>
          <w:fldChar w:fldCharType="separate"/>
        </w:r>
        <w:r>
          <w:rPr>
            <w:noProof/>
            <w:webHidden/>
          </w:rPr>
          <w:t>16</w:t>
        </w:r>
        <w:r>
          <w:rPr>
            <w:noProof/>
            <w:webHidden/>
          </w:rPr>
          <w:fldChar w:fldCharType="end"/>
        </w:r>
      </w:hyperlink>
    </w:p>
    <w:p w14:paraId="4A1E4191"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5996" w:history="1">
        <w:r w:rsidRPr="00E32006">
          <w:rPr>
            <w:rStyle w:val="Hyperlink"/>
          </w:rPr>
          <w:t>3.6.</w:t>
        </w:r>
        <w:r>
          <w:rPr>
            <w:rFonts w:asciiTheme="minorHAnsi" w:eastAsiaTheme="minorEastAsia" w:hAnsiTheme="minorHAnsi" w:cstheme="minorBidi"/>
            <w:caps w:val="0"/>
            <w:color w:val="auto"/>
            <w:szCs w:val="22"/>
          </w:rPr>
          <w:tab/>
        </w:r>
        <w:r w:rsidRPr="00E32006">
          <w:rPr>
            <w:rStyle w:val="Hyperlink"/>
          </w:rPr>
          <w:t>Edit an Item</w:t>
        </w:r>
        <w:r>
          <w:rPr>
            <w:webHidden/>
          </w:rPr>
          <w:tab/>
        </w:r>
        <w:r>
          <w:rPr>
            <w:webHidden/>
          </w:rPr>
          <w:fldChar w:fldCharType="begin"/>
        </w:r>
        <w:r>
          <w:rPr>
            <w:webHidden/>
          </w:rPr>
          <w:instrText xml:space="preserve"> PAGEREF _Toc468085996 \h </w:instrText>
        </w:r>
        <w:r>
          <w:rPr>
            <w:webHidden/>
          </w:rPr>
        </w:r>
        <w:r>
          <w:rPr>
            <w:webHidden/>
          </w:rPr>
          <w:fldChar w:fldCharType="separate"/>
        </w:r>
        <w:r>
          <w:rPr>
            <w:webHidden/>
          </w:rPr>
          <w:t>17</w:t>
        </w:r>
        <w:r>
          <w:rPr>
            <w:webHidden/>
          </w:rPr>
          <w:fldChar w:fldCharType="end"/>
        </w:r>
      </w:hyperlink>
    </w:p>
    <w:p w14:paraId="05C62CB9"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5997" w:history="1">
        <w:r w:rsidRPr="00E32006">
          <w:rPr>
            <w:rStyle w:val="Hyperlink"/>
          </w:rPr>
          <w:t>3.7.</w:t>
        </w:r>
        <w:r>
          <w:rPr>
            <w:rFonts w:asciiTheme="minorHAnsi" w:eastAsiaTheme="minorEastAsia" w:hAnsiTheme="minorHAnsi" w:cstheme="minorBidi"/>
            <w:caps w:val="0"/>
            <w:color w:val="auto"/>
            <w:szCs w:val="22"/>
          </w:rPr>
          <w:tab/>
        </w:r>
        <w:r w:rsidRPr="00E32006">
          <w:rPr>
            <w:rStyle w:val="Hyperlink"/>
          </w:rPr>
          <w:t>Delete an Item</w:t>
        </w:r>
        <w:r>
          <w:rPr>
            <w:webHidden/>
          </w:rPr>
          <w:tab/>
        </w:r>
        <w:r>
          <w:rPr>
            <w:webHidden/>
          </w:rPr>
          <w:fldChar w:fldCharType="begin"/>
        </w:r>
        <w:r>
          <w:rPr>
            <w:webHidden/>
          </w:rPr>
          <w:instrText xml:space="preserve"> PAGEREF _Toc468085997 \h </w:instrText>
        </w:r>
        <w:r>
          <w:rPr>
            <w:webHidden/>
          </w:rPr>
        </w:r>
        <w:r>
          <w:rPr>
            <w:webHidden/>
          </w:rPr>
          <w:fldChar w:fldCharType="separate"/>
        </w:r>
        <w:r>
          <w:rPr>
            <w:webHidden/>
          </w:rPr>
          <w:t>19</w:t>
        </w:r>
        <w:r>
          <w:rPr>
            <w:webHidden/>
          </w:rPr>
          <w:fldChar w:fldCharType="end"/>
        </w:r>
      </w:hyperlink>
    </w:p>
    <w:p w14:paraId="1EAE6EE7"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5998" w:history="1">
        <w:r w:rsidRPr="00E32006">
          <w:rPr>
            <w:rStyle w:val="Hyperlink"/>
          </w:rPr>
          <w:t>3.8.</w:t>
        </w:r>
        <w:r>
          <w:rPr>
            <w:rFonts w:asciiTheme="minorHAnsi" w:eastAsiaTheme="minorEastAsia" w:hAnsiTheme="minorHAnsi" w:cstheme="minorBidi"/>
            <w:caps w:val="0"/>
            <w:color w:val="auto"/>
            <w:szCs w:val="22"/>
          </w:rPr>
          <w:tab/>
        </w:r>
        <w:r w:rsidRPr="00E32006">
          <w:rPr>
            <w:rStyle w:val="Hyperlink"/>
          </w:rPr>
          <w:t>How to Add or Edit an Encounter</w:t>
        </w:r>
        <w:r>
          <w:rPr>
            <w:webHidden/>
          </w:rPr>
          <w:tab/>
        </w:r>
        <w:r>
          <w:rPr>
            <w:webHidden/>
          </w:rPr>
          <w:fldChar w:fldCharType="begin"/>
        </w:r>
        <w:r>
          <w:rPr>
            <w:webHidden/>
          </w:rPr>
          <w:instrText xml:space="preserve"> PAGEREF _Toc468085998 \h </w:instrText>
        </w:r>
        <w:r>
          <w:rPr>
            <w:webHidden/>
          </w:rPr>
        </w:r>
        <w:r>
          <w:rPr>
            <w:webHidden/>
          </w:rPr>
          <w:fldChar w:fldCharType="separate"/>
        </w:r>
        <w:r>
          <w:rPr>
            <w:webHidden/>
          </w:rPr>
          <w:t>20</w:t>
        </w:r>
        <w:r>
          <w:rPr>
            <w:webHidden/>
          </w:rPr>
          <w:fldChar w:fldCharType="end"/>
        </w:r>
      </w:hyperlink>
    </w:p>
    <w:p w14:paraId="24E16884"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5999" w:history="1">
        <w:r w:rsidRPr="00E32006">
          <w:rPr>
            <w:rStyle w:val="Hyperlink"/>
          </w:rPr>
          <w:t>3.9.</w:t>
        </w:r>
        <w:r>
          <w:rPr>
            <w:rFonts w:asciiTheme="minorHAnsi" w:eastAsiaTheme="minorEastAsia" w:hAnsiTheme="minorHAnsi" w:cstheme="minorBidi"/>
            <w:caps w:val="0"/>
            <w:color w:val="auto"/>
            <w:szCs w:val="22"/>
          </w:rPr>
          <w:tab/>
        </w:r>
        <w:r w:rsidRPr="00E32006">
          <w:rPr>
            <w:rStyle w:val="Hyperlink"/>
          </w:rPr>
          <w:t>How to Add or Edit a Provider</w:t>
        </w:r>
        <w:r>
          <w:rPr>
            <w:webHidden/>
          </w:rPr>
          <w:tab/>
        </w:r>
        <w:r>
          <w:rPr>
            <w:webHidden/>
          </w:rPr>
          <w:fldChar w:fldCharType="begin"/>
        </w:r>
        <w:r>
          <w:rPr>
            <w:webHidden/>
          </w:rPr>
          <w:instrText xml:space="preserve"> PAGEREF _Toc468085999 \h </w:instrText>
        </w:r>
        <w:r>
          <w:rPr>
            <w:webHidden/>
          </w:rPr>
        </w:r>
        <w:r>
          <w:rPr>
            <w:webHidden/>
          </w:rPr>
          <w:fldChar w:fldCharType="separate"/>
        </w:r>
        <w:r>
          <w:rPr>
            <w:webHidden/>
          </w:rPr>
          <w:t>21</w:t>
        </w:r>
        <w:r>
          <w:rPr>
            <w:webHidden/>
          </w:rPr>
          <w:fldChar w:fldCharType="end"/>
        </w:r>
      </w:hyperlink>
    </w:p>
    <w:p w14:paraId="76734633"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00" w:history="1">
        <w:r w:rsidRPr="00E32006">
          <w:rPr>
            <w:rStyle w:val="Hyperlink"/>
          </w:rPr>
          <w:t>3.10.</w:t>
        </w:r>
        <w:r>
          <w:rPr>
            <w:rFonts w:asciiTheme="minorHAnsi" w:eastAsiaTheme="minorEastAsia" w:hAnsiTheme="minorHAnsi" w:cstheme="minorBidi"/>
            <w:caps w:val="0"/>
            <w:color w:val="auto"/>
            <w:szCs w:val="22"/>
          </w:rPr>
          <w:tab/>
        </w:r>
        <w:r w:rsidRPr="00E32006">
          <w:rPr>
            <w:rStyle w:val="Hyperlink"/>
          </w:rPr>
          <w:t>How to Add or Edit Diagnoses (ICD9)</w:t>
        </w:r>
        <w:r>
          <w:rPr>
            <w:webHidden/>
          </w:rPr>
          <w:tab/>
        </w:r>
        <w:r>
          <w:rPr>
            <w:webHidden/>
          </w:rPr>
          <w:fldChar w:fldCharType="begin"/>
        </w:r>
        <w:r>
          <w:rPr>
            <w:webHidden/>
          </w:rPr>
          <w:instrText xml:space="preserve"> PAGEREF _Toc468086000 \h </w:instrText>
        </w:r>
        <w:r>
          <w:rPr>
            <w:webHidden/>
          </w:rPr>
        </w:r>
        <w:r>
          <w:rPr>
            <w:webHidden/>
          </w:rPr>
          <w:fldChar w:fldCharType="separate"/>
        </w:r>
        <w:r>
          <w:rPr>
            <w:webHidden/>
          </w:rPr>
          <w:t>22</w:t>
        </w:r>
        <w:r>
          <w:rPr>
            <w:webHidden/>
          </w:rPr>
          <w:fldChar w:fldCharType="end"/>
        </w:r>
      </w:hyperlink>
    </w:p>
    <w:p w14:paraId="3F58FFD9"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01" w:history="1">
        <w:r w:rsidRPr="00E32006">
          <w:rPr>
            <w:rStyle w:val="Hyperlink"/>
          </w:rPr>
          <w:t>3.11.</w:t>
        </w:r>
        <w:r>
          <w:rPr>
            <w:rFonts w:asciiTheme="minorHAnsi" w:eastAsiaTheme="minorEastAsia" w:hAnsiTheme="minorHAnsi" w:cstheme="minorBidi"/>
            <w:caps w:val="0"/>
            <w:color w:val="auto"/>
            <w:szCs w:val="22"/>
          </w:rPr>
          <w:tab/>
        </w:r>
        <w:r w:rsidRPr="00E32006">
          <w:rPr>
            <w:rStyle w:val="Hyperlink"/>
          </w:rPr>
          <w:t>How to Add or Edit a CPT (Procedure)</w:t>
        </w:r>
        <w:r>
          <w:rPr>
            <w:webHidden/>
          </w:rPr>
          <w:tab/>
        </w:r>
        <w:r>
          <w:rPr>
            <w:webHidden/>
          </w:rPr>
          <w:fldChar w:fldCharType="begin"/>
        </w:r>
        <w:r>
          <w:rPr>
            <w:webHidden/>
          </w:rPr>
          <w:instrText xml:space="preserve"> PAGEREF _Toc468086001 \h </w:instrText>
        </w:r>
        <w:r>
          <w:rPr>
            <w:webHidden/>
          </w:rPr>
        </w:r>
        <w:r>
          <w:rPr>
            <w:webHidden/>
          </w:rPr>
          <w:fldChar w:fldCharType="separate"/>
        </w:r>
        <w:r>
          <w:rPr>
            <w:webHidden/>
          </w:rPr>
          <w:t>24</w:t>
        </w:r>
        <w:r>
          <w:rPr>
            <w:webHidden/>
          </w:rPr>
          <w:fldChar w:fldCharType="end"/>
        </w:r>
      </w:hyperlink>
    </w:p>
    <w:p w14:paraId="545C0245"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02" w:history="1">
        <w:r w:rsidRPr="00E32006">
          <w:rPr>
            <w:rStyle w:val="Hyperlink"/>
            <w:rFonts w:eastAsiaTheme="minorHAnsi"/>
            <w:noProof/>
          </w:rPr>
          <w:t>3.11.1.</w:t>
        </w:r>
        <w:r>
          <w:rPr>
            <w:rFonts w:asciiTheme="minorHAnsi" w:eastAsiaTheme="minorEastAsia" w:hAnsiTheme="minorHAnsi" w:cstheme="minorBidi"/>
            <w:iCs w:val="0"/>
            <w:noProof/>
            <w:color w:val="auto"/>
            <w:szCs w:val="22"/>
          </w:rPr>
          <w:tab/>
        </w:r>
        <w:r w:rsidRPr="00E32006">
          <w:rPr>
            <w:rStyle w:val="Hyperlink"/>
            <w:rFonts w:eastAsiaTheme="minorHAnsi"/>
            <w:noProof/>
          </w:rPr>
          <w:t>Steps to edit a CPT:</w:t>
        </w:r>
        <w:r>
          <w:rPr>
            <w:noProof/>
            <w:webHidden/>
          </w:rPr>
          <w:tab/>
        </w:r>
        <w:r>
          <w:rPr>
            <w:noProof/>
            <w:webHidden/>
          </w:rPr>
          <w:fldChar w:fldCharType="begin"/>
        </w:r>
        <w:r>
          <w:rPr>
            <w:noProof/>
            <w:webHidden/>
          </w:rPr>
          <w:instrText xml:space="preserve"> PAGEREF _Toc468086002 \h </w:instrText>
        </w:r>
        <w:r>
          <w:rPr>
            <w:noProof/>
            <w:webHidden/>
          </w:rPr>
        </w:r>
        <w:r>
          <w:rPr>
            <w:noProof/>
            <w:webHidden/>
          </w:rPr>
          <w:fldChar w:fldCharType="separate"/>
        </w:r>
        <w:r>
          <w:rPr>
            <w:noProof/>
            <w:webHidden/>
          </w:rPr>
          <w:t>24</w:t>
        </w:r>
        <w:r>
          <w:rPr>
            <w:noProof/>
            <w:webHidden/>
          </w:rPr>
          <w:fldChar w:fldCharType="end"/>
        </w:r>
      </w:hyperlink>
    </w:p>
    <w:p w14:paraId="68CFF41F"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03" w:history="1">
        <w:r w:rsidRPr="00E32006">
          <w:rPr>
            <w:rStyle w:val="Hyperlink"/>
          </w:rPr>
          <w:t>3.12.</w:t>
        </w:r>
        <w:r>
          <w:rPr>
            <w:rFonts w:asciiTheme="minorHAnsi" w:eastAsiaTheme="minorEastAsia" w:hAnsiTheme="minorHAnsi" w:cstheme="minorBidi"/>
            <w:caps w:val="0"/>
            <w:color w:val="auto"/>
            <w:szCs w:val="22"/>
          </w:rPr>
          <w:tab/>
        </w:r>
        <w:r w:rsidRPr="00E32006">
          <w:rPr>
            <w:rStyle w:val="Hyperlink"/>
          </w:rPr>
          <w:t>How to Add or edit Treatments</w:t>
        </w:r>
        <w:r>
          <w:rPr>
            <w:webHidden/>
          </w:rPr>
          <w:tab/>
        </w:r>
        <w:r>
          <w:rPr>
            <w:webHidden/>
          </w:rPr>
          <w:fldChar w:fldCharType="begin"/>
        </w:r>
        <w:r>
          <w:rPr>
            <w:webHidden/>
          </w:rPr>
          <w:instrText xml:space="preserve"> PAGEREF _Toc468086003 \h </w:instrText>
        </w:r>
        <w:r>
          <w:rPr>
            <w:webHidden/>
          </w:rPr>
        </w:r>
        <w:r>
          <w:rPr>
            <w:webHidden/>
          </w:rPr>
          <w:fldChar w:fldCharType="separate"/>
        </w:r>
        <w:r>
          <w:rPr>
            <w:webHidden/>
          </w:rPr>
          <w:t>27</w:t>
        </w:r>
        <w:r>
          <w:rPr>
            <w:webHidden/>
          </w:rPr>
          <w:fldChar w:fldCharType="end"/>
        </w:r>
      </w:hyperlink>
    </w:p>
    <w:p w14:paraId="0CD5280D"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04" w:history="1">
        <w:r w:rsidRPr="00E32006">
          <w:rPr>
            <w:rStyle w:val="Hyperlink"/>
          </w:rPr>
          <w:t>3.13.</w:t>
        </w:r>
        <w:r>
          <w:rPr>
            <w:rFonts w:asciiTheme="minorHAnsi" w:eastAsiaTheme="minorEastAsia" w:hAnsiTheme="minorHAnsi" w:cstheme="minorBidi"/>
            <w:caps w:val="0"/>
            <w:color w:val="auto"/>
            <w:szCs w:val="22"/>
          </w:rPr>
          <w:tab/>
        </w:r>
        <w:r w:rsidRPr="00E32006">
          <w:rPr>
            <w:rStyle w:val="Hyperlink"/>
          </w:rPr>
          <w:t>How to Add or Edit an Immunization</w:t>
        </w:r>
        <w:r>
          <w:rPr>
            <w:webHidden/>
          </w:rPr>
          <w:tab/>
        </w:r>
        <w:r>
          <w:rPr>
            <w:webHidden/>
          </w:rPr>
          <w:fldChar w:fldCharType="begin"/>
        </w:r>
        <w:r>
          <w:rPr>
            <w:webHidden/>
          </w:rPr>
          <w:instrText xml:space="preserve"> PAGEREF _Toc468086004 \h </w:instrText>
        </w:r>
        <w:r>
          <w:rPr>
            <w:webHidden/>
          </w:rPr>
        </w:r>
        <w:r>
          <w:rPr>
            <w:webHidden/>
          </w:rPr>
          <w:fldChar w:fldCharType="separate"/>
        </w:r>
        <w:r>
          <w:rPr>
            <w:webHidden/>
          </w:rPr>
          <w:t>27</w:t>
        </w:r>
        <w:r>
          <w:rPr>
            <w:webHidden/>
          </w:rPr>
          <w:fldChar w:fldCharType="end"/>
        </w:r>
      </w:hyperlink>
    </w:p>
    <w:p w14:paraId="686E2594"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05" w:history="1">
        <w:r w:rsidRPr="00E32006">
          <w:rPr>
            <w:rStyle w:val="Hyperlink"/>
          </w:rPr>
          <w:t>3.14.</w:t>
        </w:r>
        <w:r>
          <w:rPr>
            <w:rFonts w:asciiTheme="minorHAnsi" w:eastAsiaTheme="minorEastAsia" w:hAnsiTheme="minorHAnsi" w:cstheme="minorBidi"/>
            <w:caps w:val="0"/>
            <w:color w:val="auto"/>
            <w:szCs w:val="22"/>
          </w:rPr>
          <w:tab/>
        </w:r>
        <w:r w:rsidRPr="00E32006">
          <w:rPr>
            <w:rStyle w:val="Hyperlink"/>
          </w:rPr>
          <w:t>How to Add or Edit Immunization Contraindication/Refusal Events</w:t>
        </w:r>
        <w:r>
          <w:rPr>
            <w:webHidden/>
          </w:rPr>
          <w:tab/>
        </w:r>
        <w:r>
          <w:rPr>
            <w:webHidden/>
          </w:rPr>
          <w:fldChar w:fldCharType="begin"/>
        </w:r>
        <w:r>
          <w:rPr>
            <w:webHidden/>
          </w:rPr>
          <w:instrText xml:space="preserve"> PAGEREF _Toc468086005 \h </w:instrText>
        </w:r>
        <w:r>
          <w:rPr>
            <w:webHidden/>
          </w:rPr>
        </w:r>
        <w:r>
          <w:rPr>
            <w:webHidden/>
          </w:rPr>
          <w:fldChar w:fldCharType="separate"/>
        </w:r>
        <w:r>
          <w:rPr>
            <w:webHidden/>
          </w:rPr>
          <w:t>29</w:t>
        </w:r>
        <w:r>
          <w:rPr>
            <w:webHidden/>
          </w:rPr>
          <w:fldChar w:fldCharType="end"/>
        </w:r>
      </w:hyperlink>
    </w:p>
    <w:p w14:paraId="64A49B12"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06" w:history="1">
        <w:r w:rsidRPr="00E32006">
          <w:rPr>
            <w:rStyle w:val="Hyperlink"/>
          </w:rPr>
          <w:t>3.15.</w:t>
        </w:r>
        <w:r>
          <w:rPr>
            <w:rFonts w:asciiTheme="minorHAnsi" w:eastAsiaTheme="minorEastAsia" w:hAnsiTheme="minorHAnsi" w:cstheme="minorBidi"/>
            <w:caps w:val="0"/>
            <w:color w:val="auto"/>
            <w:szCs w:val="22"/>
          </w:rPr>
          <w:tab/>
        </w:r>
        <w:r w:rsidRPr="00E32006">
          <w:rPr>
            <w:rStyle w:val="Hyperlink"/>
          </w:rPr>
          <w:t>How to Add or Edit a Patient Ed</w:t>
        </w:r>
        <w:r>
          <w:rPr>
            <w:webHidden/>
          </w:rPr>
          <w:tab/>
        </w:r>
        <w:r>
          <w:rPr>
            <w:webHidden/>
          </w:rPr>
          <w:fldChar w:fldCharType="begin"/>
        </w:r>
        <w:r>
          <w:rPr>
            <w:webHidden/>
          </w:rPr>
          <w:instrText xml:space="preserve"> PAGEREF _Toc468086006 \h </w:instrText>
        </w:r>
        <w:r>
          <w:rPr>
            <w:webHidden/>
          </w:rPr>
        </w:r>
        <w:r>
          <w:rPr>
            <w:webHidden/>
          </w:rPr>
          <w:fldChar w:fldCharType="separate"/>
        </w:r>
        <w:r>
          <w:rPr>
            <w:webHidden/>
          </w:rPr>
          <w:t>30</w:t>
        </w:r>
        <w:r>
          <w:rPr>
            <w:webHidden/>
          </w:rPr>
          <w:fldChar w:fldCharType="end"/>
        </w:r>
      </w:hyperlink>
    </w:p>
    <w:p w14:paraId="19DDE87E"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07" w:history="1">
        <w:r w:rsidRPr="00E32006">
          <w:rPr>
            <w:rStyle w:val="Hyperlink"/>
          </w:rPr>
          <w:t>3.16.</w:t>
        </w:r>
        <w:r>
          <w:rPr>
            <w:rFonts w:asciiTheme="minorHAnsi" w:eastAsiaTheme="minorEastAsia" w:hAnsiTheme="minorHAnsi" w:cstheme="minorBidi"/>
            <w:caps w:val="0"/>
            <w:color w:val="auto"/>
            <w:szCs w:val="22"/>
          </w:rPr>
          <w:tab/>
        </w:r>
        <w:r w:rsidRPr="00E32006">
          <w:rPr>
            <w:rStyle w:val="Hyperlink"/>
          </w:rPr>
          <w:t>How to Add or Edit a Skin Test</w:t>
        </w:r>
        <w:r>
          <w:rPr>
            <w:webHidden/>
          </w:rPr>
          <w:tab/>
        </w:r>
        <w:r>
          <w:rPr>
            <w:webHidden/>
          </w:rPr>
          <w:fldChar w:fldCharType="begin"/>
        </w:r>
        <w:r>
          <w:rPr>
            <w:webHidden/>
          </w:rPr>
          <w:instrText xml:space="preserve"> PAGEREF _Toc468086007 \h </w:instrText>
        </w:r>
        <w:r>
          <w:rPr>
            <w:webHidden/>
          </w:rPr>
        </w:r>
        <w:r>
          <w:rPr>
            <w:webHidden/>
          </w:rPr>
          <w:fldChar w:fldCharType="separate"/>
        </w:r>
        <w:r>
          <w:rPr>
            <w:webHidden/>
          </w:rPr>
          <w:t>31</w:t>
        </w:r>
        <w:r>
          <w:rPr>
            <w:webHidden/>
          </w:rPr>
          <w:fldChar w:fldCharType="end"/>
        </w:r>
      </w:hyperlink>
    </w:p>
    <w:p w14:paraId="712CF347"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08" w:history="1">
        <w:r w:rsidRPr="00E32006">
          <w:rPr>
            <w:rStyle w:val="Hyperlink"/>
          </w:rPr>
          <w:t>3.17.</w:t>
        </w:r>
        <w:r>
          <w:rPr>
            <w:rFonts w:asciiTheme="minorHAnsi" w:eastAsiaTheme="minorEastAsia" w:hAnsiTheme="minorHAnsi" w:cstheme="minorBidi"/>
            <w:caps w:val="0"/>
            <w:color w:val="auto"/>
            <w:szCs w:val="22"/>
          </w:rPr>
          <w:tab/>
        </w:r>
        <w:r w:rsidRPr="00E32006">
          <w:rPr>
            <w:rStyle w:val="Hyperlink"/>
          </w:rPr>
          <w:t>How to Add or Edit an Exam</w:t>
        </w:r>
        <w:r>
          <w:rPr>
            <w:webHidden/>
          </w:rPr>
          <w:tab/>
        </w:r>
        <w:r>
          <w:rPr>
            <w:webHidden/>
          </w:rPr>
          <w:fldChar w:fldCharType="begin"/>
        </w:r>
        <w:r>
          <w:rPr>
            <w:webHidden/>
          </w:rPr>
          <w:instrText xml:space="preserve"> PAGEREF _Toc468086008 \h </w:instrText>
        </w:r>
        <w:r>
          <w:rPr>
            <w:webHidden/>
          </w:rPr>
        </w:r>
        <w:r>
          <w:rPr>
            <w:webHidden/>
          </w:rPr>
          <w:fldChar w:fldCharType="separate"/>
        </w:r>
        <w:r>
          <w:rPr>
            <w:webHidden/>
          </w:rPr>
          <w:t>33</w:t>
        </w:r>
        <w:r>
          <w:rPr>
            <w:webHidden/>
          </w:rPr>
          <w:fldChar w:fldCharType="end"/>
        </w:r>
      </w:hyperlink>
    </w:p>
    <w:p w14:paraId="647DCBE6"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09" w:history="1">
        <w:r w:rsidRPr="00E32006">
          <w:rPr>
            <w:rStyle w:val="Hyperlink"/>
          </w:rPr>
          <w:t>3.18.</w:t>
        </w:r>
        <w:r>
          <w:rPr>
            <w:rFonts w:asciiTheme="minorHAnsi" w:eastAsiaTheme="minorEastAsia" w:hAnsiTheme="minorHAnsi" w:cstheme="minorBidi"/>
            <w:caps w:val="0"/>
            <w:color w:val="auto"/>
            <w:szCs w:val="22"/>
          </w:rPr>
          <w:tab/>
        </w:r>
        <w:r w:rsidRPr="00E32006">
          <w:rPr>
            <w:rStyle w:val="Hyperlink"/>
          </w:rPr>
          <w:t>How to Add or Edit Health Factors</w:t>
        </w:r>
        <w:r>
          <w:rPr>
            <w:webHidden/>
          </w:rPr>
          <w:tab/>
        </w:r>
        <w:r>
          <w:rPr>
            <w:webHidden/>
          </w:rPr>
          <w:fldChar w:fldCharType="begin"/>
        </w:r>
        <w:r>
          <w:rPr>
            <w:webHidden/>
          </w:rPr>
          <w:instrText xml:space="preserve"> PAGEREF _Toc468086009 \h </w:instrText>
        </w:r>
        <w:r>
          <w:rPr>
            <w:webHidden/>
          </w:rPr>
        </w:r>
        <w:r>
          <w:rPr>
            <w:webHidden/>
          </w:rPr>
          <w:fldChar w:fldCharType="separate"/>
        </w:r>
        <w:r>
          <w:rPr>
            <w:webHidden/>
          </w:rPr>
          <w:t>34</w:t>
        </w:r>
        <w:r>
          <w:rPr>
            <w:webHidden/>
          </w:rPr>
          <w:fldChar w:fldCharType="end"/>
        </w:r>
      </w:hyperlink>
    </w:p>
    <w:p w14:paraId="49041FFB"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10" w:history="1">
        <w:r w:rsidRPr="00E32006">
          <w:rPr>
            <w:rStyle w:val="Hyperlink"/>
          </w:rPr>
          <w:t>3.19.</w:t>
        </w:r>
        <w:r>
          <w:rPr>
            <w:rFonts w:asciiTheme="minorHAnsi" w:eastAsiaTheme="minorEastAsia" w:hAnsiTheme="minorHAnsi" w:cstheme="minorBidi"/>
            <w:caps w:val="0"/>
            <w:color w:val="auto"/>
            <w:szCs w:val="22"/>
          </w:rPr>
          <w:tab/>
        </w:r>
        <w:r w:rsidRPr="00E32006">
          <w:rPr>
            <w:rStyle w:val="Hyperlink"/>
          </w:rPr>
          <w:t>How to Add or Edit the Checkout Interview</w:t>
        </w:r>
        <w:r>
          <w:rPr>
            <w:webHidden/>
          </w:rPr>
          <w:tab/>
        </w:r>
        <w:r>
          <w:rPr>
            <w:webHidden/>
          </w:rPr>
          <w:fldChar w:fldCharType="begin"/>
        </w:r>
        <w:r>
          <w:rPr>
            <w:webHidden/>
          </w:rPr>
          <w:instrText xml:space="preserve"> PAGEREF _Toc468086010 \h </w:instrText>
        </w:r>
        <w:r>
          <w:rPr>
            <w:webHidden/>
          </w:rPr>
        </w:r>
        <w:r>
          <w:rPr>
            <w:webHidden/>
          </w:rPr>
          <w:fldChar w:fldCharType="separate"/>
        </w:r>
        <w:r>
          <w:rPr>
            <w:webHidden/>
          </w:rPr>
          <w:t>35</w:t>
        </w:r>
        <w:r>
          <w:rPr>
            <w:webHidden/>
          </w:rPr>
          <w:fldChar w:fldCharType="end"/>
        </w:r>
      </w:hyperlink>
    </w:p>
    <w:p w14:paraId="3E4BA977"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11" w:history="1">
        <w:r w:rsidRPr="00E32006">
          <w:rPr>
            <w:rStyle w:val="Hyperlink"/>
            <w:rFonts w:eastAsiaTheme="minorHAnsi"/>
            <w:noProof/>
          </w:rPr>
          <w:t>3.19.1.</w:t>
        </w:r>
        <w:r>
          <w:rPr>
            <w:rFonts w:asciiTheme="minorHAnsi" w:eastAsiaTheme="minorEastAsia" w:hAnsiTheme="minorHAnsi" w:cstheme="minorBidi"/>
            <w:iCs w:val="0"/>
            <w:noProof/>
            <w:color w:val="auto"/>
            <w:szCs w:val="22"/>
          </w:rPr>
          <w:tab/>
        </w:r>
        <w:r w:rsidRPr="00E32006">
          <w:rPr>
            <w:rStyle w:val="Hyperlink"/>
            <w:rFonts w:eastAsiaTheme="minorHAnsi"/>
            <w:noProof/>
          </w:rPr>
          <w:t>Steps to add a Checkout Interview:</w:t>
        </w:r>
        <w:r>
          <w:rPr>
            <w:noProof/>
            <w:webHidden/>
          </w:rPr>
          <w:tab/>
        </w:r>
        <w:r>
          <w:rPr>
            <w:noProof/>
            <w:webHidden/>
          </w:rPr>
          <w:fldChar w:fldCharType="begin"/>
        </w:r>
        <w:r>
          <w:rPr>
            <w:noProof/>
            <w:webHidden/>
          </w:rPr>
          <w:instrText xml:space="preserve"> PAGEREF _Toc468086011 \h </w:instrText>
        </w:r>
        <w:r>
          <w:rPr>
            <w:noProof/>
            <w:webHidden/>
          </w:rPr>
        </w:r>
        <w:r>
          <w:rPr>
            <w:noProof/>
            <w:webHidden/>
          </w:rPr>
          <w:fldChar w:fldCharType="separate"/>
        </w:r>
        <w:r>
          <w:rPr>
            <w:noProof/>
            <w:webHidden/>
          </w:rPr>
          <w:t>35</w:t>
        </w:r>
        <w:r>
          <w:rPr>
            <w:noProof/>
            <w:webHidden/>
          </w:rPr>
          <w:fldChar w:fldCharType="end"/>
        </w:r>
      </w:hyperlink>
    </w:p>
    <w:p w14:paraId="77B1066E"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12" w:history="1">
        <w:r w:rsidRPr="00E32006">
          <w:rPr>
            <w:rStyle w:val="Hyperlink"/>
          </w:rPr>
          <w:t>3.20.</w:t>
        </w:r>
        <w:r>
          <w:rPr>
            <w:rFonts w:asciiTheme="minorHAnsi" w:eastAsiaTheme="minorEastAsia" w:hAnsiTheme="minorHAnsi" w:cstheme="minorBidi"/>
            <w:caps w:val="0"/>
            <w:color w:val="auto"/>
            <w:szCs w:val="22"/>
          </w:rPr>
          <w:tab/>
        </w:r>
        <w:r w:rsidRPr="00E32006">
          <w:rPr>
            <w:rStyle w:val="Hyperlink"/>
          </w:rPr>
          <w:t>Adding or Editing Directions to Patient</w:t>
        </w:r>
        <w:r w:rsidRPr="00E32006">
          <w:rPr>
            <w:rStyle w:val="Hyperlink"/>
            <w:rFonts w:hint="eastAsia"/>
          </w:rPr>
          <w:t>’</w:t>
        </w:r>
        <w:r w:rsidRPr="00E32006">
          <w:rPr>
            <w:rStyle w:val="Hyperlink"/>
          </w:rPr>
          <w:t>s Home</w:t>
        </w:r>
        <w:r>
          <w:rPr>
            <w:webHidden/>
          </w:rPr>
          <w:tab/>
        </w:r>
        <w:r>
          <w:rPr>
            <w:webHidden/>
          </w:rPr>
          <w:fldChar w:fldCharType="begin"/>
        </w:r>
        <w:r>
          <w:rPr>
            <w:webHidden/>
          </w:rPr>
          <w:instrText xml:space="preserve"> PAGEREF _Toc468086012 \h </w:instrText>
        </w:r>
        <w:r>
          <w:rPr>
            <w:webHidden/>
          </w:rPr>
        </w:r>
        <w:r>
          <w:rPr>
            <w:webHidden/>
          </w:rPr>
          <w:fldChar w:fldCharType="separate"/>
        </w:r>
        <w:r>
          <w:rPr>
            <w:webHidden/>
          </w:rPr>
          <w:t>38</w:t>
        </w:r>
        <w:r>
          <w:rPr>
            <w:webHidden/>
          </w:rPr>
          <w:fldChar w:fldCharType="end"/>
        </w:r>
      </w:hyperlink>
    </w:p>
    <w:p w14:paraId="5D509FBF"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13" w:history="1">
        <w:r w:rsidRPr="00E32006">
          <w:rPr>
            <w:rStyle w:val="Hyperlink"/>
          </w:rPr>
          <w:t>3.21.</w:t>
        </w:r>
        <w:r>
          <w:rPr>
            <w:rFonts w:asciiTheme="minorHAnsi" w:eastAsiaTheme="minorEastAsia" w:hAnsiTheme="minorHAnsi" w:cstheme="minorBidi"/>
            <w:caps w:val="0"/>
            <w:color w:val="auto"/>
            <w:szCs w:val="22"/>
          </w:rPr>
          <w:tab/>
        </w:r>
        <w:r w:rsidRPr="00E32006">
          <w:rPr>
            <w:rStyle w:val="Hyperlink"/>
          </w:rPr>
          <w:t>Key Concepts</w:t>
        </w:r>
        <w:r>
          <w:rPr>
            <w:webHidden/>
          </w:rPr>
          <w:tab/>
        </w:r>
        <w:r>
          <w:rPr>
            <w:webHidden/>
          </w:rPr>
          <w:fldChar w:fldCharType="begin"/>
        </w:r>
        <w:r>
          <w:rPr>
            <w:webHidden/>
          </w:rPr>
          <w:instrText xml:space="preserve"> PAGEREF _Toc468086013 \h </w:instrText>
        </w:r>
        <w:r>
          <w:rPr>
            <w:webHidden/>
          </w:rPr>
        </w:r>
        <w:r>
          <w:rPr>
            <w:webHidden/>
          </w:rPr>
          <w:fldChar w:fldCharType="separate"/>
        </w:r>
        <w:r>
          <w:rPr>
            <w:webHidden/>
          </w:rPr>
          <w:t>39</w:t>
        </w:r>
        <w:r>
          <w:rPr>
            <w:webHidden/>
          </w:rPr>
          <w:fldChar w:fldCharType="end"/>
        </w:r>
      </w:hyperlink>
    </w:p>
    <w:p w14:paraId="790D50E7" w14:textId="77777777" w:rsidR="00A3424E" w:rsidRDefault="00A3424E">
      <w:pPr>
        <w:pStyle w:val="TOC1"/>
        <w:rPr>
          <w:rFonts w:asciiTheme="minorHAnsi" w:eastAsiaTheme="minorEastAsia" w:hAnsiTheme="minorHAnsi" w:cstheme="minorBidi"/>
          <w:b w:val="0"/>
          <w:bCs w:val="0"/>
          <w:caps w:val="0"/>
          <w:color w:val="auto"/>
          <w:sz w:val="22"/>
          <w:szCs w:val="22"/>
        </w:rPr>
      </w:pPr>
      <w:hyperlink w:anchor="_Toc468086014" w:history="1">
        <w:r w:rsidRPr="00E32006">
          <w:rPr>
            <w:rStyle w:val="Hyperlink"/>
          </w:rPr>
          <w:t>4.0</w:t>
        </w:r>
        <w:r>
          <w:rPr>
            <w:rFonts w:asciiTheme="minorHAnsi" w:eastAsiaTheme="minorEastAsia" w:hAnsiTheme="minorHAnsi" w:cstheme="minorBidi"/>
            <w:b w:val="0"/>
            <w:bCs w:val="0"/>
            <w:caps w:val="0"/>
            <w:color w:val="auto"/>
            <w:sz w:val="22"/>
            <w:szCs w:val="22"/>
          </w:rPr>
          <w:tab/>
        </w:r>
        <w:r w:rsidRPr="00E32006">
          <w:rPr>
            <w:rStyle w:val="Hyperlink"/>
          </w:rPr>
          <w:t>PCE and Health Summary</w:t>
        </w:r>
        <w:r>
          <w:rPr>
            <w:webHidden/>
          </w:rPr>
          <w:tab/>
        </w:r>
        <w:r>
          <w:rPr>
            <w:webHidden/>
          </w:rPr>
          <w:fldChar w:fldCharType="begin"/>
        </w:r>
        <w:r>
          <w:rPr>
            <w:webHidden/>
          </w:rPr>
          <w:instrText xml:space="preserve"> PAGEREF _Toc468086014 \h </w:instrText>
        </w:r>
        <w:r>
          <w:rPr>
            <w:webHidden/>
          </w:rPr>
        </w:r>
        <w:r>
          <w:rPr>
            <w:webHidden/>
          </w:rPr>
          <w:fldChar w:fldCharType="separate"/>
        </w:r>
        <w:r>
          <w:rPr>
            <w:webHidden/>
          </w:rPr>
          <w:t>40</w:t>
        </w:r>
        <w:r>
          <w:rPr>
            <w:webHidden/>
          </w:rPr>
          <w:fldChar w:fldCharType="end"/>
        </w:r>
      </w:hyperlink>
    </w:p>
    <w:p w14:paraId="0EE5AB0D"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15" w:history="1">
        <w:r w:rsidRPr="00E32006">
          <w:rPr>
            <w:rStyle w:val="Hyperlink"/>
          </w:rPr>
          <w:t>4.1.</w:t>
        </w:r>
        <w:r>
          <w:rPr>
            <w:rFonts w:asciiTheme="minorHAnsi" w:eastAsiaTheme="minorEastAsia" w:hAnsiTheme="minorHAnsi" w:cstheme="minorBidi"/>
            <w:caps w:val="0"/>
            <w:color w:val="auto"/>
            <w:szCs w:val="22"/>
          </w:rPr>
          <w:tab/>
        </w:r>
        <w:r w:rsidRPr="00E32006">
          <w:rPr>
            <w:rStyle w:val="Hyperlink"/>
          </w:rPr>
          <w:t>PCE Clinical Reports</w:t>
        </w:r>
        <w:r>
          <w:rPr>
            <w:webHidden/>
          </w:rPr>
          <w:tab/>
        </w:r>
        <w:r>
          <w:rPr>
            <w:webHidden/>
          </w:rPr>
          <w:fldChar w:fldCharType="begin"/>
        </w:r>
        <w:r>
          <w:rPr>
            <w:webHidden/>
          </w:rPr>
          <w:instrText xml:space="preserve"> PAGEREF _Toc468086015 \h </w:instrText>
        </w:r>
        <w:r>
          <w:rPr>
            <w:webHidden/>
          </w:rPr>
        </w:r>
        <w:r>
          <w:rPr>
            <w:webHidden/>
          </w:rPr>
          <w:fldChar w:fldCharType="separate"/>
        </w:r>
        <w:r>
          <w:rPr>
            <w:webHidden/>
          </w:rPr>
          <w:t>41</w:t>
        </w:r>
        <w:r>
          <w:rPr>
            <w:webHidden/>
          </w:rPr>
          <w:fldChar w:fldCharType="end"/>
        </w:r>
      </w:hyperlink>
    </w:p>
    <w:p w14:paraId="1BDFD23D"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16" w:history="1">
        <w:r w:rsidRPr="00E32006">
          <w:rPr>
            <w:rStyle w:val="Hyperlink"/>
          </w:rPr>
          <w:t>4.2.</w:t>
        </w:r>
        <w:r>
          <w:rPr>
            <w:rFonts w:asciiTheme="minorHAnsi" w:eastAsiaTheme="minorEastAsia" w:hAnsiTheme="minorHAnsi" w:cstheme="minorBidi"/>
            <w:caps w:val="0"/>
            <w:color w:val="auto"/>
            <w:szCs w:val="22"/>
          </w:rPr>
          <w:tab/>
        </w:r>
        <w:r w:rsidRPr="00E32006">
          <w:rPr>
            <w:rStyle w:val="Hyperlink"/>
          </w:rPr>
          <w:t>Caseload Profile by Clinic</w:t>
        </w:r>
        <w:r>
          <w:rPr>
            <w:webHidden/>
          </w:rPr>
          <w:tab/>
        </w:r>
        <w:r>
          <w:rPr>
            <w:webHidden/>
          </w:rPr>
          <w:fldChar w:fldCharType="begin"/>
        </w:r>
        <w:r>
          <w:rPr>
            <w:webHidden/>
          </w:rPr>
          <w:instrText xml:space="preserve"> PAGEREF _Toc468086016 \h </w:instrText>
        </w:r>
        <w:r>
          <w:rPr>
            <w:webHidden/>
          </w:rPr>
        </w:r>
        <w:r>
          <w:rPr>
            <w:webHidden/>
          </w:rPr>
          <w:fldChar w:fldCharType="separate"/>
        </w:r>
        <w:r>
          <w:rPr>
            <w:webHidden/>
          </w:rPr>
          <w:t>41</w:t>
        </w:r>
        <w:r>
          <w:rPr>
            <w:webHidden/>
          </w:rPr>
          <w:fldChar w:fldCharType="end"/>
        </w:r>
      </w:hyperlink>
    </w:p>
    <w:p w14:paraId="749130B2"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17" w:history="1">
        <w:r w:rsidRPr="00E32006">
          <w:rPr>
            <w:rStyle w:val="Hyperlink"/>
          </w:rPr>
          <w:t>4.3.</w:t>
        </w:r>
        <w:r>
          <w:rPr>
            <w:rFonts w:asciiTheme="minorHAnsi" w:eastAsiaTheme="minorEastAsia" w:hAnsiTheme="minorHAnsi" w:cstheme="minorBidi"/>
            <w:caps w:val="0"/>
            <w:color w:val="auto"/>
            <w:szCs w:val="22"/>
          </w:rPr>
          <w:tab/>
        </w:r>
        <w:r w:rsidRPr="00E32006">
          <w:rPr>
            <w:rStyle w:val="Hyperlink"/>
          </w:rPr>
          <w:t>Workload by Clinic</w:t>
        </w:r>
        <w:r>
          <w:rPr>
            <w:webHidden/>
          </w:rPr>
          <w:tab/>
        </w:r>
        <w:r>
          <w:rPr>
            <w:webHidden/>
          </w:rPr>
          <w:fldChar w:fldCharType="begin"/>
        </w:r>
        <w:r>
          <w:rPr>
            <w:webHidden/>
          </w:rPr>
          <w:instrText xml:space="preserve"> PAGEREF _Toc468086017 \h </w:instrText>
        </w:r>
        <w:r>
          <w:rPr>
            <w:webHidden/>
          </w:rPr>
        </w:r>
        <w:r>
          <w:rPr>
            <w:webHidden/>
          </w:rPr>
          <w:fldChar w:fldCharType="separate"/>
        </w:r>
        <w:r>
          <w:rPr>
            <w:webHidden/>
          </w:rPr>
          <w:t>43</w:t>
        </w:r>
        <w:r>
          <w:rPr>
            <w:webHidden/>
          </w:rPr>
          <w:fldChar w:fldCharType="end"/>
        </w:r>
      </w:hyperlink>
    </w:p>
    <w:p w14:paraId="010601E5"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18" w:history="1">
        <w:r w:rsidRPr="00E32006">
          <w:rPr>
            <w:rStyle w:val="Hyperlink"/>
          </w:rPr>
          <w:t>4.4.</w:t>
        </w:r>
        <w:r>
          <w:rPr>
            <w:rFonts w:asciiTheme="minorHAnsi" w:eastAsiaTheme="minorEastAsia" w:hAnsiTheme="minorHAnsi" w:cstheme="minorBidi"/>
            <w:caps w:val="0"/>
            <w:color w:val="auto"/>
            <w:szCs w:val="22"/>
          </w:rPr>
          <w:tab/>
        </w:r>
        <w:r w:rsidRPr="00E32006">
          <w:rPr>
            <w:rStyle w:val="Hyperlink"/>
          </w:rPr>
          <w:t>Diagnoses Ranked by Frequency</w:t>
        </w:r>
        <w:r>
          <w:rPr>
            <w:webHidden/>
          </w:rPr>
          <w:tab/>
        </w:r>
        <w:r>
          <w:rPr>
            <w:webHidden/>
          </w:rPr>
          <w:fldChar w:fldCharType="begin"/>
        </w:r>
        <w:r>
          <w:rPr>
            <w:webHidden/>
          </w:rPr>
          <w:instrText xml:space="preserve"> PAGEREF _Toc468086018 \h </w:instrText>
        </w:r>
        <w:r>
          <w:rPr>
            <w:webHidden/>
          </w:rPr>
        </w:r>
        <w:r>
          <w:rPr>
            <w:webHidden/>
          </w:rPr>
          <w:fldChar w:fldCharType="separate"/>
        </w:r>
        <w:r>
          <w:rPr>
            <w:webHidden/>
          </w:rPr>
          <w:t>45</w:t>
        </w:r>
        <w:r>
          <w:rPr>
            <w:webHidden/>
          </w:rPr>
          <w:fldChar w:fldCharType="end"/>
        </w:r>
      </w:hyperlink>
    </w:p>
    <w:p w14:paraId="5E8370F3"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19" w:history="1">
        <w:r w:rsidRPr="00E32006">
          <w:rPr>
            <w:rStyle w:val="Hyperlink"/>
          </w:rPr>
          <w:t>4.5.</w:t>
        </w:r>
        <w:r>
          <w:rPr>
            <w:rFonts w:asciiTheme="minorHAnsi" w:eastAsiaTheme="minorEastAsia" w:hAnsiTheme="minorHAnsi" w:cstheme="minorBidi"/>
            <w:caps w:val="0"/>
            <w:color w:val="auto"/>
            <w:szCs w:val="22"/>
          </w:rPr>
          <w:tab/>
        </w:r>
        <w:r w:rsidRPr="00E32006">
          <w:rPr>
            <w:rStyle w:val="Hyperlink"/>
          </w:rPr>
          <w:t>Location Encounter Counts</w:t>
        </w:r>
        <w:r>
          <w:rPr>
            <w:webHidden/>
          </w:rPr>
          <w:tab/>
        </w:r>
        <w:r>
          <w:rPr>
            <w:webHidden/>
          </w:rPr>
          <w:fldChar w:fldCharType="begin"/>
        </w:r>
        <w:r>
          <w:rPr>
            <w:webHidden/>
          </w:rPr>
          <w:instrText xml:space="preserve"> PAGEREF _Toc468086019 \h </w:instrText>
        </w:r>
        <w:r>
          <w:rPr>
            <w:webHidden/>
          </w:rPr>
        </w:r>
        <w:r>
          <w:rPr>
            <w:webHidden/>
          </w:rPr>
          <w:fldChar w:fldCharType="separate"/>
        </w:r>
        <w:r>
          <w:rPr>
            <w:webHidden/>
          </w:rPr>
          <w:t>47</w:t>
        </w:r>
        <w:r>
          <w:rPr>
            <w:webHidden/>
          </w:rPr>
          <w:fldChar w:fldCharType="end"/>
        </w:r>
      </w:hyperlink>
    </w:p>
    <w:p w14:paraId="73911469"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20" w:history="1">
        <w:r w:rsidRPr="00E32006">
          <w:rPr>
            <w:rStyle w:val="Hyperlink"/>
          </w:rPr>
          <w:t>4.6.</w:t>
        </w:r>
        <w:r>
          <w:rPr>
            <w:rFonts w:asciiTheme="minorHAnsi" w:eastAsiaTheme="minorEastAsia" w:hAnsiTheme="minorHAnsi" w:cstheme="minorBidi"/>
            <w:caps w:val="0"/>
            <w:color w:val="auto"/>
            <w:szCs w:val="22"/>
          </w:rPr>
          <w:tab/>
        </w:r>
        <w:r w:rsidRPr="00E32006">
          <w:rPr>
            <w:rStyle w:val="Hyperlink"/>
          </w:rPr>
          <w:t>Provider Encounter Counts</w:t>
        </w:r>
        <w:r>
          <w:rPr>
            <w:webHidden/>
          </w:rPr>
          <w:tab/>
        </w:r>
        <w:r>
          <w:rPr>
            <w:webHidden/>
          </w:rPr>
          <w:fldChar w:fldCharType="begin"/>
        </w:r>
        <w:r>
          <w:rPr>
            <w:webHidden/>
          </w:rPr>
          <w:instrText xml:space="preserve"> PAGEREF _Toc468086020 \h </w:instrText>
        </w:r>
        <w:r>
          <w:rPr>
            <w:webHidden/>
          </w:rPr>
        </w:r>
        <w:r>
          <w:rPr>
            <w:webHidden/>
          </w:rPr>
          <w:fldChar w:fldCharType="separate"/>
        </w:r>
        <w:r>
          <w:rPr>
            <w:webHidden/>
          </w:rPr>
          <w:t>48</w:t>
        </w:r>
        <w:r>
          <w:rPr>
            <w:webHidden/>
          </w:rPr>
          <w:fldChar w:fldCharType="end"/>
        </w:r>
      </w:hyperlink>
    </w:p>
    <w:p w14:paraId="1FC8E84C"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21" w:history="1">
        <w:r w:rsidRPr="00E32006">
          <w:rPr>
            <w:rStyle w:val="Hyperlink"/>
          </w:rPr>
          <w:t>4.7.</w:t>
        </w:r>
        <w:r>
          <w:rPr>
            <w:rFonts w:asciiTheme="minorHAnsi" w:eastAsiaTheme="minorEastAsia" w:hAnsiTheme="minorHAnsi" w:cstheme="minorBidi"/>
            <w:caps w:val="0"/>
            <w:color w:val="auto"/>
            <w:szCs w:val="22"/>
          </w:rPr>
          <w:tab/>
        </w:r>
        <w:r w:rsidRPr="00E32006">
          <w:rPr>
            <w:rStyle w:val="Hyperlink"/>
          </w:rPr>
          <w:t>Selected Person Classes</w:t>
        </w:r>
        <w:r>
          <w:rPr>
            <w:webHidden/>
          </w:rPr>
          <w:tab/>
        </w:r>
        <w:r>
          <w:rPr>
            <w:webHidden/>
          </w:rPr>
          <w:fldChar w:fldCharType="begin"/>
        </w:r>
        <w:r>
          <w:rPr>
            <w:webHidden/>
          </w:rPr>
          <w:instrText xml:space="preserve"> PAGEREF _Toc468086021 \h </w:instrText>
        </w:r>
        <w:r>
          <w:rPr>
            <w:webHidden/>
          </w:rPr>
        </w:r>
        <w:r>
          <w:rPr>
            <w:webHidden/>
          </w:rPr>
          <w:fldChar w:fldCharType="separate"/>
        </w:r>
        <w:r>
          <w:rPr>
            <w:webHidden/>
          </w:rPr>
          <w:t>50</w:t>
        </w:r>
        <w:r>
          <w:rPr>
            <w:webHidden/>
          </w:rPr>
          <w:fldChar w:fldCharType="end"/>
        </w:r>
      </w:hyperlink>
    </w:p>
    <w:p w14:paraId="79847184"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22" w:history="1">
        <w:r w:rsidRPr="00E32006">
          <w:rPr>
            <w:rStyle w:val="Hyperlink"/>
          </w:rPr>
          <w:t>4.8.</w:t>
        </w:r>
        <w:r>
          <w:rPr>
            <w:rFonts w:asciiTheme="minorHAnsi" w:eastAsiaTheme="minorEastAsia" w:hAnsiTheme="minorHAnsi" w:cstheme="minorBidi"/>
            <w:caps w:val="0"/>
            <w:color w:val="auto"/>
            <w:szCs w:val="22"/>
          </w:rPr>
          <w:tab/>
        </w:r>
        <w:r w:rsidRPr="00E32006">
          <w:rPr>
            <w:rStyle w:val="Hyperlink"/>
          </w:rPr>
          <w:t>Patient Activity by Location</w:t>
        </w:r>
        <w:r>
          <w:rPr>
            <w:webHidden/>
          </w:rPr>
          <w:tab/>
        </w:r>
        <w:r>
          <w:rPr>
            <w:webHidden/>
          </w:rPr>
          <w:fldChar w:fldCharType="begin"/>
        </w:r>
        <w:r>
          <w:rPr>
            <w:webHidden/>
          </w:rPr>
          <w:instrText xml:space="preserve"> PAGEREF _Toc468086022 \h </w:instrText>
        </w:r>
        <w:r>
          <w:rPr>
            <w:webHidden/>
          </w:rPr>
        </w:r>
        <w:r>
          <w:rPr>
            <w:webHidden/>
          </w:rPr>
          <w:fldChar w:fldCharType="separate"/>
        </w:r>
        <w:r>
          <w:rPr>
            <w:webHidden/>
          </w:rPr>
          <w:t>51</w:t>
        </w:r>
        <w:r>
          <w:rPr>
            <w:webHidden/>
          </w:rPr>
          <w:fldChar w:fldCharType="end"/>
        </w:r>
      </w:hyperlink>
    </w:p>
    <w:p w14:paraId="6903C0D9"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23" w:history="1">
        <w:r w:rsidRPr="00E32006">
          <w:rPr>
            <w:rStyle w:val="Hyperlink"/>
            <w:noProof/>
          </w:rPr>
          <w:t>4.8.1.</w:t>
        </w:r>
        <w:r>
          <w:rPr>
            <w:rFonts w:asciiTheme="minorHAnsi" w:eastAsiaTheme="minorEastAsia" w:hAnsiTheme="minorHAnsi" w:cstheme="minorBidi"/>
            <w:iCs w:val="0"/>
            <w:noProof/>
            <w:color w:val="auto"/>
            <w:szCs w:val="22"/>
          </w:rPr>
          <w:tab/>
        </w:r>
        <w:r w:rsidRPr="00E32006">
          <w:rPr>
            <w:rStyle w:val="Hyperlink"/>
            <w:noProof/>
          </w:rPr>
          <w:t>Admission/Discharge Activities</w:t>
        </w:r>
        <w:r>
          <w:rPr>
            <w:noProof/>
            <w:webHidden/>
          </w:rPr>
          <w:tab/>
        </w:r>
        <w:r>
          <w:rPr>
            <w:noProof/>
            <w:webHidden/>
          </w:rPr>
          <w:fldChar w:fldCharType="begin"/>
        </w:r>
        <w:r>
          <w:rPr>
            <w:noProof/>
            <w:webHidden/>
          </w:rPr>
          <w:instrText xml:space="preserve"> PAGEREF _Toc468086023 \h </w:instrText>
        </w:r>
        <w:r>
          <w:rPr>
            <w:noProof/>
            <w:webHidden/>
          </w:rPr>
        </w:r>
        <w:r>
          <w:rPr>
            <w:noProof/>
            <w:webHidden/>
          </w:rPr>
          <w:fldChar w:fldCharType="separate"/>
        </w:r>
        <w:r>
          <w:rPr>
            <w:noProof/>
            <w:webHidden/>
          </w:rPr>
          <w:t>52</w:t>
        </w:r>
        <w:r>
          <w:rPr>
            <w:noProof/>
            <w:webHidden/>
          </w:rPr>
          <w:fldChar w:fldCharType="end"/>
        </w:r>
      </w:hyperlink>
    </w:p>
    <w:p w14:paraId="500A3440"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24" w:history="1">
        <w:r w:rsidRPr="00E32006">
          <w:rPr>
            <w:rStyle w:val="Hyperlink"/>
            <w:noProof/>
          </w:rPr>
          <w:t>4.8.2.</w:t>
        </w:r>
        <w:r>
          <w:rPr>
            <w:rFonts w:asciiTheme="minorHAnsi" w:eastAsiaTheme="minorEastAsia" w:hAnsiTheme="minorHAnsi" w:cstheme="minorBidi"/>
            <w:iCs w:val="0"/>
            <w:noProof/>
            <w:color w:val="auto"/>
            <w:szCs w:val="22"/>
          </w:rPr>
          <w:tab/>
        </w:r>
        <w:r w:rsidRPr="00E32006">
          <w:rPr>
            <w:rStyle w:val="Hyperlink"/>
            <w:noProof/>
          </w:rPr>
          <w:t>Emergency Room Clinic Activities</w:t>
        </w:r>
        <w:r>
          <w:rPr>
            <w:noProof/>
            <w:webHidden/>
          </w:rPr>
          <w:tab/>
        </w:r>
        <w:r>
          <w:rPr>
            <w:noProof/>
            <w:webHidden/>
          </w:rPr>
          <w:fldChar w:fldCharType="begin"/>
        </w:r>
        <w:r>
          <w:rPr>
            <w:noProof/>
            <w:webHidden/>
          </w:rPr>
          <w:instrText xml:space="preserve"> PAGEREF _Toc468086024 \h </w:instrText>
        </w:r>
        <w:r>
          <w:rPr>
            <w:noProof/>
            <w:webHidden/>
          </w:rPr>
        </w:r>
        <w:r>
          <w:rPr>
            <w:noProof/>
            <w:webHidden/>
          </w:rPr>
          <w:fldChar w:fldCharType="separate"/>
        </w:r>
        <w:r>
          <w:rPr>
            <w:noProof/>
            <w:webHidden/>
          </w:rPr>
          <w:t>52</w:t>
        </w:r>
        <w:r>
          <w:rPr>
            <w:noProof/>
            <w:webHidden/>
          </w:rPr>
          <w:fldChar w:fldCharType="end"/>
        </w:r>
      </w:hyperlink>
    </w:p>
    <w:p w14:paraId="328358E9"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25" w:history="1">
        <w:r w:rsidRPr="00E32006">
          <w:rPr>
            <w:rStyle w:val="Hyperlink"/>
            <w:noProof/>
          </w:rPr>
          <w:t>4.8.3.</w:t>
        </w:r>
        <w:r>
          <w:rPr>
            <w:rFonts w:asciiTheme="minorHAnsi" w:eastAsiaTheme="minorEastAsia" w:hAnsiTheme="minorHAnsi" w:cstheme="minorBidi"/>
            <w:iCs w:val="0"/>
            <w:noProof/>
            <w:color w:val="auto"/>
            <w:szCs w:val="22"/>
          </w:rPr>
          <w:tab/>
        </w:r>
        <w:r w:rsidRPr="00E32006">
          <w:rPr>
            <w:rStyle w:val="Hyperlink"/>
            <w:noProof/>
          </w:rPr>
          <w:t>Critical Lab Values</w:t>
        </w:r>
        <w:r>
          <w:rPr>
            <w:noProof/>
            <w:webHidden/>
          </w:rPr>
          <w:tab/>
        </w:r>
        <w:r>
          <w:rPr>
            <w:noProof/>
            <w:webHidden/>
          </w:rPr>
          <w:fldChar w:fldCharType="begin"/>
        </w:r>
        <w:r>
          <w:rPr>
            <w:noProof/>
            <w:webHidden/>
          </w:rPr>
          <w:instrText xml:space="preserve"> PAGEREF _Toc468086025 \h </w:instrText>
        </w:r>
        <w:r>
          <w:rPr>
            <w:noProof/>
            <w:webHidden/>
          </w:rPr>
        </w:r>
        <w:r>
          <w:rPr>
            <w:noProof/>
            <w:webHidden/>
          </w:rPr>
          <w:fldChar w:fldCharType="separate"/>
        </w:r>
        <w:r>
          <w:rPr>
            <w:noProof/>
            <w:webHidden/>
          </w:rPr>
          <w:t>52</w:t>
        </w:r>
        <w:r>
          <w:rPr>
            <w:noProof/>
            <w:webHidden/>
          </w:rPr>
          <w:fldChar w:fldCharType="end"/>
        </w:r>
      </w:hyperlink>
    </w:p>
    <w:p w14:paraId="73F6BE6E"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26" w:history="1">
        <w:r w:rsidRPr="00E32006">
          <w:rPr>
            <w:rStyle w:val="Hyperlink"/>
          </w:rPr>
          <w:t>4.9.</w:t>
        </w:r>
        <w:r>
          <w:rPr>
            <w:rFonts w:asciiTheme="minorHAnsi" w:eastAsiaTheme="minorEastAsia" w:hAnsiTheme="minorHAnsi" w:cstheme="minorBidi"/>
            <w:caps w:val="0"/>
            <w:color w:val="auto"/>
            <w:szCs w:val="22"/>
          </w:rPr>
          <w:tab/>
        </w:r>
        <w:r w:rsidRPr="00E32006">
          <w:rPr>
            <w:rStyle w:val="Hyperlink"/>
          </w:rPr>
          <w:t>Key Concepts</w:t>
        </w:r>
        <w:r>
          <w:rPr>
            <w:webHidden/>
          </w:rPr>
          <w:tab/>
        </w:r>
        <w:r>
          <w:rPr>
            <w:webHidden/>
          </w:rPr>
          <w:fldChar w:fldCharType="begin"/>
        </w:r>
        <w:r>
          <w:rPr>
            <w:webHidden/>
          </w:rPr>
          <w:instrText xml:space="preserve"> PAGEREF _Toc468086026 \h </w:instrText>
        </w:r>
        <w:r>
          <w:rPr>
            <w:webHidden/>
          </w:rPr>
        </w:r>
        <w:r>
          <w:rPr>
            <w:webHidden/>
          </w:rPr>
          <w:fldChar w:fldCharType="separate"/>
        </w:r>
        <w:r>
          <w:rPr>
            <w:webHidden/>
          </w:rPr>
          <w:t>54</w:t>
        </w:r>
        <w:r>
          <w:rPr>
            <w:webHidden/>
          </w:rPr>
          <w:fldChar w:fldCharType="end"/>
        </w:r>
      </w:hyperlink>
    </w:p>
    <w:p w14:paraId="5BF46F5B" w14:textId="77777777" w:rsidR="00A3424E" w:rsidRDefault="00A3424E">
      <w:pPr>
        <w:pStyle w:val="TOC1"/>
        <w:rPr>
          <w:rFonts w:asciiTheme="minorHAnsi" w:eastAsiaTheme="minorEastAsia" w:hAnsiTheme="minorHAnsi" w:cstheme="minorBidi"/>
          <w:b w:val="0"/>
          <w:bCs w:val="0"/>
          <w:caps w:val="0"/>
          <w:color w:val="auto"/>
          <w:sz w:val="22"/>
          <w:szCs w:val="22"/>
        </w:rPr>
      </w:pPr>
      <w:hyperlink w:anchor="_Toc468086027" w:history="1">
        <w:r w:rsidRPr="00E32006">
          <w:rPr>
            <w:rStyle w:val="Hyperlink"/>
          </w:rPr>
          <w:t>5.0</w:t>
        </w:r>
        <w:r>
          <w:rPr>
            <w:rFonts w:asciiTheme="minorHAnsi" w:eastAsiaTheme="minorEastAsia" w:hAnsiTheme="minorHAnsi" w:cstheme="minorBidi"/>
            <w:b w:val="0"/>
            <w:bCs w:val="0"/>
            <w:caps w:val="0"/>
            <w:color w:val="auto"/>
            <w:sz w:val="22"/>
            <w:szCs w:val="22"/>
          </w:rPr>
          <w:tab/>
        </w:r>
        <w:r w:rsidRPr="00E32006">
          <w:rPr>
            <w:rStyle w:val="Hyperlink"/>
          </w:rPr>
          <w:t>Managing PCE</w:t>
        </w:r>
        <w:r>
          <w:rPr>
            <w:webHidden/>
          </w:rPr>
          <w:tab/>
        </w:r>
        <w:r>
          <w:rPr>
            <w:webHidden/>
          </w:rPr>
          <w:fldChar w:fldCharType="begin"/>
        </w:r>
        <w:r>
          <w:rPr>
            <w:webHidden/>
          </w:rPr>
          <w:instrText xml:space="preserve"> PAGEREF _Toc468086027 \h </w:instrText>
        </w:r>
        <w:r>
          <w:rPr>
            <w:webHidden/>
          </w:rPr>
        </w:r>
        <w:r>
          <w:rPr>
            <w:webHidden/>
          </w:rPr>
          <w:fldChar w:fldCharType="separate"/>
        </w:r>
        <w:r>
          <w:rPr>
            <w:webHidden/>
          </w:rPr>
          <w:t>54</w:t>
        </w:r>
        <w:r>
          <w:rPr>
            <w:webHidden/>
          </w:rPr>
          <w:fldChar w:fldCharType="end"/>
        </w:r>
      </w:hyperlink>
    </w:p>
    <w:p w14:paraId="4B60D764"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28" w:history="1">
        <w:r w:rsidRPr="00E32006">
          <w:rPr>
            <w:rStyle w:val="Hyperlink"/>
          </w:rPr>
          <w:t>5.1.</w:t>
        </w:r>
        <w:r>
          <w:rPr>
            <w:rFonts w:asciiTheme="minorHAnsi" w:eastAsiaTheme="minorEastAsia" w:hAnsiTheme="minorHAnsi" w:cstheme="minorBidi"/>
            <w:caps w:val="0"/>
            <w:color w:val="auto"/>
            <w:szCs w:val="22"/>
          </w:rPr>
          <w:tab/>
        </w:r>
        <w:r w:rsidRPr="00E32006">
          <w:rPr>
            <w:rStyle w:val="Hyperlink"/>
          </w:rPr>
          <w:t>PCE Menus and Options</w:t>
        </w:r>
        <w:r>
          <w:rPr>
            <w:webHidden/>
          </w:rPr>
          <w:tab/>
        </w:r>
        <w:r>
          <w:rPr>
            <w:webHidden/>
          </w:rPr>
          <w:fldChar w:fldCharType="begin"/>
        </w:r>
        <w:r>
          <w:rPr>
            <w:webHidden/>
          </w:rPr>
          <w:instrText xml:space="preserve"> PAGEREF _Toc468086028 \h </w:instrText>
        </w:r>
        <w:r>
          <w:rPr>
            <w:webHidden/>
          </w:rPr>
        </w:r>
        <w:r>
          <w:rPr>
            <w:webHidden/>
          </w:rPr>
          <w:fldChar w:fldCharType="separate"/>
        </w:r>
        <w:r>
          <w:rPr>
            <w:webHidden/>
          </w:rPr>
          <w:t>55</w:t>
        </w:r>
        <w:r>
          <w:rPr>
            <w:webHidden/>
          </w:rPr>
          <w:fldChar w:fldCharType="end"/>
        </w:r>
      </w:hyperlink>
    </w:p>
    <w:p w14:paraId="5D33EF4B"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29" w:history="1">
        <w:r w:rsidRPr="00E32006">
          <w:rPr>
            <w:rStyle w:val="Hyperlink"/>
          </w:rPr>
          <w:t>5.2.</w:t>
        </w:r>
        <w:r>
          <w:rPr>
            <w:rFonts w:asciiTheme="minorHAnsi" w:eastAsiaTheme="minorEastAsia" w:hAnsiTheme="minorHAnsi" w:cstheme="minorBidi"/>
            <w:caps w:val="0"/>
            <w:color w:val="auto"/>
            <w:szCs w:val="22"/>
          </w:rPr>
          <w:tab/>
        </w:r>
        <w:r w:rsidRPr="00E32006">
          <w:rPr>
            <w:rStyle w:val="Hyperlink"/>
          </w:rPr>
          <w:t>PCE Coordinator Menu</w:t>
        </w:r>
        <w:r>
          <w:rPr>
            <w:webHidden/>
          </w:rPr>
          <w:tab/>
        </w:r>
        <w:r>
          <w:rPr>
            <w:webHidden/>
          </w:rPr>
          <w:fldChar w:fldCharType="begin"/>
        </w:r>
        <w:r>
          <w:rPr>
            <w:webHidden/>
          </w:rPr>
          <w:instrText xml:space="preserve"> PAGEREF _Toc468086029 \h </w:instrText>
        </w:r>
        <w:r>
          <w:rPr>
            <w:webHidden/>
          </w:rPr>
        </w:r>
        <w:r>
          <w:rPr>
            <w:webHidden/>
          </w:rPr>
          <w:fldChar w:fldCharType="separate"/>
        </w:r>
        <w:r>
          <w:rPr>
            <w:webHidden/>
          </w:rPr>
          <w:t>55</w:t>
        </w:r>
        <w:r>
          <w:rPr>
            <w:webHidden/>
          </w:rPr>
          <w:fldChar w:fldCharType="end"/>
        </w:r>
      </w:hyperlink>
    </w:p>
    <w:p w14:paraId="2C6FF387"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30" w:history="1">
        <w:r w:rsidRPr="00E32006">
          <w:rPr>
            <w:rStyle w:val="Hyperlink"/>
          </w:rPr>
          <w:t>5.3.</w:t>
        </w:r>
        <w:r>
          <w:rPr>
            <w:rFonts w:asciiTheme="minorHAnsi" w:eastAsiaTheme="minorEastAsia" w:hAnsiTheme="minorHAnsi" w:cstheme="minorBidi"/>
            <w:caps w:val="0"/>
            <w:color w:val="auto"/>
            <w:szCs w:val="22"/>
          </w:rPr>
          <w:tab/>
        </w:r>
        <w:r w:rsidRPr="00E32006">
          <w:rPr>
            <w:rStyle w:val="Hyperlink"/>
          </w:rPr>
          <w:t>Key Concepts</w:t>
        </w:r>
        <w:r>
          <w:rPr>
            <w:webHidden/>
          </w:rPr>
          <w:tab/>
        </w:r>
        <w:r>
          <w:rPr>
            <w:webHidden/>
          </w:rPr>
          <w:fldChar w:fldCharType="begin"/>
        </w:r>
        <w:r>
          <w:rPr>
            <w:webHidden/>
          </w:rPr>
          <w:instrText xml:space="preserve"> PAGEREF _Toc468086030 \h </w:instrText>
        </w:r>
        <w:r>
          <w:rPr>
            <w:webHidden/>
          </w:rPr>
        </w:r>
        <w:r>
          <w:rPr>
            <w:webHidden/>
          </w:rPr>
          <w:fldChar w:fldCharType="separate"/>
        </w:r>
        <w:r>
          <w:rPr>
            <w:webHidden/>
          </w:rPr>
          <w:t>56</w:t>
        </w:r>
        <w:r>
          <w:rPr>
            <w:webHidden/>
          </w:rPr>
          <w:fldChar w:fldCharType="end"/>
        </w:r>
      </w:hyperlink>
    </w:p>
    <w:p w14:paraId="5DDE4F5E"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31" w:history="1">
        <w:r w:rsidRPr="00E32006">
          <w:rPr>
            <w:rStyle w:val="Hyperlink"/>
          </w:rPr>
          <w:t>5.4.</w:t>
        </w:r>
        <w:r>
          <w:rPr>
            <w:rFonts w:asciiTheme="minorHAnsi" w:eastAsiaTheme="minorEastAsia" w:hAnsiTheme="minorHAnsi" w:cstheme="minorBidi"/>
            <w:caps w:val="0"/>
            <w:color w:val="auto"/>
            <w:szCs w:val="22"/>
          </w:rPr>
          <w:tab/>
        </w:r>
        <w:r w:rsidRPr="00E32006">
          <w:rPr>
            <w:rStyle w:val="Hyperlink"/>
          </w:rPr>
          <w:t>PCE Site Parameters</w:t>
        </w:r>
        <w:r>
          <w:rPr>
            <w:webHidden/>
          </w:rPr>
          <w:tab/>
        </w:r>
        <w:r>
          <w:rPr>
            <w:webHidden/>
          </w:rPr>
          <w:fldChar w:fldCharType="begin"/>
        </w:r>
        <w:r>
          <w:rPr>
            <w:webHidden/>
          </w:rPr>
          <w:instrText xml:space="preserve"> PAGEREF _Toc468086031 \h </w:instrText>
        </w:r>
        <w:r>
          <w:rPr>
            <w:webHidden/>
          </w:rPr>
        </w:r>
        <w:r>
          <w:rPr>
            <w:webHidden/>
          </w:rPr>
          <w:fldChar w:fldCharType="separate"/>
        </w:r>
        <w:r>
          <w:rPr>
            <w:webHidden/>
          </w:rPr>
          <w:t>56</w:t>
        </w:r>
        <w:r>
          <w:rPr>
            <w:webHidden/>
          </w:rPr>
          <w:fldChar w:fldCharType="end"/>
        </w:r>
      </w:hyperlink>
    </w:p>
    <w:p w14:paraId="3497B45F"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32" w:history="1">
        <w:r w:rsidRPr="00E32006">
          <w:rPr>
            <w:rStyle w:val="Hyperlink"/>
            <w:noProof/>
          </w:rPr>
          <w:t>5.4.1.</w:t>
        </w:r>
        <w:r>
          <w:rPr>
            <w:rFonts w:asciiTheme="minorHAnsi" w:eastAsiaTheme="minorEastAsia" w:hAnsiTheme="minorHAnsi" w:cstheme="minorBidi"/>
            <w:iCs w:val="0"/>
            <w:noProof/>
            <w:color w:val="auto"/>
            <w:szCs w:val="22"/>
          </w:rPr>
          <w:tab/>
        </w:r>
        <w:r w:rsidRPr="00E32006">
          <w:rPr>
            <w:rStyle w:val="Hyperlink"/>
            <w:noProof/>
          </w:rPr>
          <w:t>PCE Site Parameters Menu</w:t>
        </w:r>
        <w:r>
          <w:rPr>
            <w:noProof/>
            <w:webHidden/>
          </w:rPr>
          <w:tab/>
        </w:r>
        <w:r>
          <w:rPr>
            <w:noProof/>
            <w:webHidden/>
          </w:rPr>
          <w:fldChar w:fldCharType="begin"/>
        </w:r>
        <w:r>
          <w:rPr>
            <w:noProof/>
            <w:webHidden/>
          </w:rPr>
          <w:instrText xml:space="preserve"> PAGEREF _Toc468086032 \h </w:instrText>
        </w:r>
        <w:r>
          <w:rPr>
            <w:noProof/>
            <w:webHidden/>
          </w:rPr>
        </w:r>
        <w:r>
          <w:rPr>
            <w:noProof/>
            <w:webHidden/>
          </w:rPr>
          <w:fldChar w:fldCharType="separate"/>
        </w:r>
        <w:r>
          <w:rPr>
            <w:noProof/>
            <w:webHidden/>
          </w:rPr>
          <w:t>56</w:t>
        </w:r>
        <w:r>
          <w:rPr>
            <w:noProof/>
            <w:webHidden/>
          </w:rPr>
          <w:fldChar w:fldCharType="end"/>
        </w:r>
      </w:hyperlink>
    </w:p>
    <w:p w14:paraId="3AEF7794"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33" w:history="1">
        <w:r w:rsidRPr="00E32006">
          <w:rPr>
            <w:rStyle w:val="Hyperlink"/>
            <w:noProof/>
          </w:rPr>
          <w:t>5.4.2.</w:t>
        </w:r>
        <w:r>
          <w:rPr>
            <w:rFonts w:asciiTheme="minorHAnsi" w:eastAsiaTheme="minorEastAsia" w:hAnsiTheme="minorHAnsi" w:cstheme="minorBidi"/>
            <w:iCs w:val="0"/>
            <w:noProof/>
            <w:color w:val="auto"/>
            <w:szCs w:val="22"/>
          </w:rPr>
          <w:tab/>
        </w:r>
        <w:r w:rsidRPr="00E32006">
          <w:rPr>
            <w:rStyle w:val="Hyperlink"/>
            <w:noProof/>
          </w:rPr>
          <w:t>Option Descriptions</w:t>
        </w:r>
        <w:r>
          <w:rPr>
            <w:noProof/>
            <w:webHidden/>
          </w:rPr>
          <w:tab/>
        </w:r>
        <w:r>
          <w:rPr>
            <w:noProof/>
            <w:webHidden/>
          </w:rPr>
          <w:fldChar w:fldCharType="begin"/>
        </w:r>
        <w:r>
          <w:rPr>
            <w:noProof/>
            <w:webHidden/>
          </w:rPr>
          <w:instrText xml:space="preserve"> PAGEREF _Toc468086033 \h </w:instrText>
        </w:r>
        <w:r>
          <w:rPr>
            <w:noProof/>
            <w:webHidden/>
          </w:rPr>
        </w:r>
        <w:r>
          <w:rPr>
            <w:noProof/>
            <w:webHidden/>
          </w:rPr>
          <w:fldChar w:fldCharType="separate"/>
        </w:r>
        <w:r>
          <w:rPr>
            <w:noProof/>
            <w:webHidden/>
          </w:rPr>
          <w:t>57</w:t>
        </w:r>
        <w:r>
          <w:rPr>
            <w:noProof/>
            <w:webHidden/>
          </w:rPr>
          <w:fldChar w:fldCharType="end"/>
        </w:r>
      </w:hyperlink>
    </w:p>
    <w:p w14:paraId="0FCB4528"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34" w:history="1">
        <w:r w:rsidRPr="00E32006">
          <w:rPr>
            <w:rStyle w:val="Hyperlink"/>
            <w:noProof/>
          </w:rPr>
          <w:t>5.4.3.</w:t>
        </w:r>
        <w:r>
          <w:rPr>
            <w:rFonts w:asciiTheme="minorHAnsi" w:eastAsiaTheme="minorEastAsia" w:hAnsiTheme="minorHAnsi" w:cstheme="minorBidi"/>
            <w:iCs w:val="0"/>
            <w:noProof/>
            <w:color w:val="auto"/>
            <w:szCs w:val="22"/>
          </w:rPr>
          <w:tab/>
        </w:r>
        <w:r w:rsidRPr="00E32006">
          <w:rPr>
            <w:rStyle w:val="Hyperlink"/>
            <w:noProof/>
          </w:rPr>
          <w:t>PCE HS/RPT Parameter Menu</w:t>
        </w:r>
        <w:r>
          <w:rPr>
            <w:noProof/>
            <w:webHidden/>
          </w:rPr>
          <w:tab/>
        </w:r>
        <w:r>
          <w:rPr>
            <w:noProof/>
            <w:webHidden/>
          </w:rPr>
          <w:fldChar w:fldCharType="begin"/>
        </w:r>
        <w:r>
          <w:rPr>
            <w:noProof/>
            <w:webHidden/>
          </w:rPr>
          <w:instrText xml:space="preserve"> PAGEREF _Toc468086034 \h </w:instrText>
        </w:r>
        <w:r>
          <w:rPr>
            <w:noProof/>
            <w:webHidden/>
          </w:rPr>
        </w:r>
        <w:r>
          <w:rPr>
            <w:noProof/>
            <w:webHidden/>
          </w:rPr>
          <w:fldChar w:fldCharType="separate"/>
        </w:r>
        <w:r>
          <w:rPr>
            <w:noProof/>
            <w:webHidden/>
          </w:rPr>
          <w:t>57</w:t>
        </w:r>
        <w:r>
          <w:rPr>
            <w:noProof/>
            <w:webHidden/>
          </w:rPr>
          <w:fldChar w:fldCharType="end"/>
        </w:r>
      </w:hyperlink>
    </w:p>
    <w:p w14:paraId="0428C196"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35" w:history="1">
        <w:r w:rsidRPr="00E32006">
          <w:rPr>
            <w:rStyle w:val="Hyperlink"/>
            <w:noProof/>
          </w:rPr>
          <w:t>5.4.4.</w:t>
        </w:r>
        <w:r>
          <w:rPr>
            <w:rFonts w:asciiTheme="minorHAnsi" w:eastAsiaTheme="minorEastAsia" w:hAnsiTheme="minorHAnsi" w:cstheme="minorBidi"/>
            <w:iCs w:val="0"/>
            <w:noProof/>
            <w:color w:val="auto"/>
            <w:szCs w:val="22"/>
          </w:rPr>
          <w:tab/>
        </w:r>
        <w:r w:rsidRPr="00E32006">
          <w:rPr>
            <w:rStyle w:val="Hyperlink"/>
            <w:noProof/>
          </w:rPr>
          <w:t>PCE Site Parameters Edit Example</w:t>
        </w:r>
        <w:r>
          <w:rPr>
            <w:noProof/>
            <w:webHidden/>
          </w:rPr>
          <w:tab/>
        </w:r>
        <w:r>
          <w:rPr>
            <w:noProof/>
            <w:webHidden/>
          </w:rPr>
          <w:fldChar w:fldCharType="begin"/>
        </w:r>
        <w:r>
          <w:rPr>
            <w:noProof/>
            <w:webHidden/>
          </w:rPr>
          <w:instrText xml:space="preserve"> PAGEREF _Toc468086035 \h </w:instrText>
        </w:r>
        <w:r>
          <w:rPr>
            <w:noProof/>
            <w:webHidden/>
          </w:rPr>
        </w:r>
        <w:r>
          <w:rPr>
            <w:noProof/>
            <w:webHidden/>
          </w:rPr>
          <w:fldChar w:fldCharType="separate"/>
        </w:r>
        <w:r>
          <w:rPr>
            <w:noProof/>
            <w:webHidden/>
          </w:rPr>
          <w:t>58</w:t>
        </w:r>
        <w:r>
          <w:rPr>
            <w:noProof/>
            <w:webHidden/>
          </w:rPr>
          <w:fldChar w:fldCharType="end"/>
        </w:r>
      </w:hyperlink>
    </w:p>
    <w:p w14:paraId="2A9757DB"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36" w:history="1">
        <w:r w:rsidRPr="00E32006">
          <w:rPr>
            <w:rStyle w:val="Hyperlink"/>
            <w:noProof/>
          </w:rPr>
          <w:t>5.4.5.</w:t>
        </w:r>
        <w:r>
          <w:rPr>
            <w:rFonts w:asciiTheme="minorHAnsi" w:eastAsiaTheme="minorEastAsia" w:hAnsiTheme="minorHAnsi" w:cstheme="minorBidi"/>
            <w:iCs w:val="0"/>
            <w:noProof/>
            <w:color w:val="auto"/>
            <w:szCs w:val="22"/>
          </w:rPr>
          <w:tab/>
        </w:r>
        <w:r w:rsidRPr="00E32006">
          <w:rPr>
            <w:rStyle w:val="Hyperlink"/>
            <w:noProof/>
          </w:rPr>
          <w:t>PCE Edit Disposition Clinics</w:t>
        </w:r>
        <w:r>
          <w:rPr>
            <w:noProof/>
            <w:webHidden/>
          </w:rPr>
          <w:tab/>
        </w:r>
        <w:r>
          <w:rPr>
            <w:noProof/>
            <w:webHidden/>
          </w:rPr>
          <w:fldChar w:fldCharType="begin"/>
        </w:r>
        <w:r>
          <w:rPr>
            <w:noProof/>
            <w:webHidden/>
          </w:rPr>
          <w:instrText xml:space="preserve"> PAGEREF _Toc468086036 \h </w:instrText>
        </w:r>
        <w:r>
          <w:rPr>
            <w:noProof/>
            <w:webHidden/>
          </w:rPr>
        </w:r>
        <w:r>
          <w:rPr>
            <w:noProof/>
            <w:webHidden/>
          </w:rPr>
          <w:fldChar w:fldCharType="separate"/>
        </w:r>
        <w:r>
          <w:rPr>
            <w:noProof/>
            <w:webHidden/>
          </w:rPr>
          <w:t>58</w:t>
        </w:r>
        <w:r>
          <w:rPr>
            <w:noProof/>
            <w:webHidden/>
          </w:rPr>
          <w:fldChar w:fldCharType="end"/>
        </w:r>
      </w:hyperlink>
    </w:p>
    <w:p w14:paraId="0B124786"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37" w:history="1">
        <w:r w:rsidRPr="00E32006">
          <w:rPr>
            <w:rStyle w:val="Hyperlink"/>
            <w:noProof/>
          </w:rPr>
          <w:t>5.4.6.</w:t>
        </w:r>
        <w:r>
          <w:rPr>
            <w:rFonts w:asciiTheme="minorHAnsi" w:eastAsiaTheme="minorEastAsia" w:hAnsiTheme="minorHAnsi" w:cstheme="minorBidi"/>
            <w:iCs w:val="0"/>
            <w:noProof/>
            <w:color w:val="auto"/>
            <w:szCs w:val="22"/>
          </w:rPr>
          <w:tab/>
        </w:r>
        <w:r w:rsidRPr="00E32006">
          <w:rPr>
            <w:rStyle w:val="Hyperlink"/>
            <w:noProof/>
          </w:rPr>
          <w:t>Key Concepts</w:t>
        </w:r>
        <w:r>
          <w:rPr>
            <w:noProof/>
            <w:webHidden/>
          </w:rPr>
          <w:tab/>
        </w:r>
        <w:r>
          <w:rPr>
            <w:noProof/>
            <w:webHidden/>
          </w:rPr>
          <w:fldChar w:fldCharType="begin"/>
        </w:r>
        <w:r>
          <w:rPr>
            <w:noProof/>
            <w:webHidden/>
          </w:rPr>
          <w:instrText xml:space="preserve"> PAGEREF _Toc468086037 \h </w:instrText>
        </w:r>
        <w:r>
          <w:rPr>
            <w:noProof/>
            <w:webHidden/>
          </w:rPr>
        </w:r>
        <w:r>
          <w:rPr>
            <w:noProof/>
            <w:webHidden/>
          </w:rPr>
          <w:fldChar w:fldCharType="separate"/>
        </w:r>
        <w:r>
          <w:rPr>
            <w:noProof/>
            <w:webHidden/>
          </w:rPr>
          <w:t>59</w:t>
        </w:r>
        <w:r>
          <w:rPr>
            <w:noProof/>
            <w:webHidden/>
          </w:rPr>
          <w:fldChar w:fldCharType="end"/>
        </w:r>
      </w:hyperlink>
    </w:p>
    <w:p w14:paraId="574EA6C9" w14:textId="77777777" w:rsidR="00A3424E" w:rsidRDefault="00A3424E">
      <w:pPr>
        <w:pStyle w:val="TOC1"/>
        <w:rPr>
          <w:rFonts w:asciiTheme="minorHAnsi" w:eastAsiaTheme="minorEastAsia" w:hAnsiTheme="minorHAnsi" w:cstheme="minorBidi"/>
          <w:b w:val="0"/>
          <w:bCs w:val="0"/>
          <w:caps w:val="0"/>
          <w:color w:val="auto"/>
          <w:sz w:val="22"/>
          <w:szCs w:val="22"/>
        </w:rPr>
      </w:pPr>
      <w:hyperlink w:anchor="_Toc468086038" w:history="1">
        <w:r w:rsidRPr="00E32006">
          <w:rPr>
            <w:rStyle w:val="Hyperlink"/>
          </w:rPr>
          <w:t>6.0</w:t>
        </w:r>
        <w:r>
          <w:rPr>
            <w:rFonts w:asciiTheme="minorHAnsi" w:eastAsiaTheme="minorEastAsia" w:hAnsiTheme="minorHAnsi" w:cstheme="minorBidi"/>
            <w:b w:val="0"/>
            <w:bCs w:val="0"/>
            <w:caps w:val="0"/>
            <w:color w:val="auto"/>
            <w:sz w:val="22"/>
            <w:szCs w:val="22"/>
          </w:rPr>
          <w:tab/>
        </w:r>
        <w:r w:rsidRPr="00E32006">
          <w:rPr>
            <w:rStyle w:val="Hyperlink"/>
          </w:rPr>
          <w:t>Table Maintenance</w:t>
        </w:r>
        <w:r>
          <w:rPr>
            <w:webHidden/>
          </w:rPr>
          <w:tab/>
        </w:r>
        <w:r>
          <w:rPr>
            <w:webHidden/>
          </w:rPr>
          <w:fldChar w:fldCharType="begin"/>
        </w:r>
        <w:r>
          <w:rPr>
            <w:webHidden/>
          </w:rPr>
          <w:instrText xml:space="preserve"> PAGEREF _Toc468086038 \h </w:instrText>
        </w:r>
        <w:r>
          <w:rPr>
            <w:webHidden/>
          </w:rPr>
        </w:r>
        <w:r>
          <w:rPr>
            <w:webHidden/>
          </w:rPr>
          <w:fldChar w:fldCharType="separate"/>
        </w:r>
        <w:r>
          <w:rPr>
            <w:webHidden/>
          </w:rPr>
          <w:t>59</w:t>
        </w:r>
        <w:r>
          <w:rPr>
            <w:webHidden/>
          </w:rPr>
          <w:fldChar w:fldCharType="end"/>
        </w:r>
      </w:hyperlink>
    </w:p>
    <w:p w14:paraId="7F615551"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39" w:history="1">
        <w:r w:rsidRPr="00E32006">
          <w:rPr>
            <w:rStyle w:val="Hyperlink"/>
          </w:rPr>
          <w:t>6.1.</w:t>
        </w:r>
        <w:r>
          <w:rPr>
            <w:rFonts w:asciiTheme="minorHAnsi" w:eastAsiaTheme="minorEastAsia" w:hAnsiTheme="minorHAnsi" w:cstheme="minorBidi"/>
            <w:caps w:val="0"/>
            <w:color w:val="auto"/>
            <w:szCs w:val="22"/>
          </w:rPr>
          <w:tab/>
        </w:r>
        <w:r w:rsidRPr="00E32006">
          <w:rPr>
            <w:rStyle w:val="Hyperlink"/>
          </w:rPr>
          <w:t>PCE Table Maintenance Menu</w:t>
        </w:r>
        <w:r>
          <w:rPr>
            <w:webHidden/>
          </w:rPr>
          <w:tab/>
        </w:r>
        <w:r>
          <w:rPr>
            <w:webHidden/>
          </w:rPr>
          <w:fldChar w:fldCharType="begin"/>
        </w:r>
        <w:r>
          <w:rPr>
            <w:webHidden/>
          </w:rPr>
          <w:instrText xml:space="preserve"> PAGEREF _Toc468086039 \h </w:instrText>
        </w:r>
        <w:r>
          <w:rPr>
            <w:webHidden/>
          </w:rPr>
        </w:r>
        <w:r>
          <w:rPr>
            <w:webHidden/>
          </w:rPr>
          <w:fldChar w:fldCharType="separate"/>
        </w:r>
        <w:r>
          <w:rPr>
            <w:webHidden/>
          </w:rPr>
          <w:t>59</w:t>
        </w:r>
        <w:r>
          <w:rPr>
            <w:webHidden/>
          </w:rPr>
          <w:fldChar w:fldCharType="end"/>
        </w:r>
      </w:hyperlink>
    </w:p>
    <w:p w14:paraId="5412FEA2"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40" w:history="1">
        <w:r w:rsidRPr="00E32006">
          <w:rPr>
            <w:rStyle w:val="Hyperlink"/>
            <w:noProof/>
          </w:rPr>
          <w:t>6.1.1.</w:t>
        </w:r>
        <w:r>
          <w:rPr>
            <w:rFonts w:asciiTheme="minorHAnsi" w:eastAsiaTheme="minorEastAsia" w:hAnsiTheme="minorHAnsi" w:cstheme="minorBidi"/>
            <w:iCs w:val="0"/>
            <w:noProof/>
            <w:color w:val="auto"/>
            <w:szCs w:val="22"/>
          </w:rPr>
          <w:tab/>
        </w:r>
        <w:r w:rsidRPr="00E32006">
          <w:rPr>
            <w:rStyle w:val="Hyperlink"/>
            <w:noProof/>
          </w:rPr>
          <w:t>Option Descriptions</w:t>
        </w:r>
        <w:r>
          <w:rPr>
            <w:noProof/>
            <w:webHidden/>
          </w:rPr>
          <w:tab/>
        </w:r>
        <w:r>
          <w:rPr>
            <w:noProof/>
            <w:webHidden/>
          </w:rPr>
          <w:fldChar w:fldCharType="begin"/>
        </w:r>
        <w:r>
          <w:rPr>
            <w:noProof/>
            <w:webHidden/>
          </w:rPr>
          <w:instrText xml:space="preserve"> PAGEREF _Toc468086040 \h </w:instrText>
        </w:r>
        <w:r>
          <w:rPr>
            <w:noProof/>
            <w:webHidden/>
          </w:rPr>
        </w:r>
        <w:r>
          <w:rPr>
            <w:noProof/>
            <w:webHidden/>
          </w:rPr>
          <w:fldChar w:fldCharType="separate"/>
        </w:r>
        <w:r>
          <w:rPr>
            <w:noProof/>
            <w:webHidden/>
          </w:rPr>
          <w:t>60</w:t>
        </w:r>
        <w:r>
          <w:rPr>
            <w:noProof/>
            <w:webHidden/>
          </w:rPr>
          <w:fldChar w:fldCharType="end"/>
        </w:r>
      </w:hyperlink>
    </w:p>
    <w:p w14:paraId="77BF7094"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41" w:history="1">
        <w:r w:rsidRPr="00E32006">
          <w:rPr>
            <w:rStyle w:val="Hyperlink"/>
          </w:rPr>
          <w:t>6.2.</w:t>
        </w:r>
        <w:r>
          <w:rPr>
            <w:rFonts w:asciiTheme="minorHAnsi" w:eastAsiaTheme="minorEastAsia" w:hAnsiTheme="minorHAnsi" w:cstheme="minorBidi"/>
            <w:caps w:val="0"/>
            <w:color w:val="auto"/>
            <w:szCs w:val="22"/>
          </w:rPr>
          <w:tab/>
        </w:r>
        <w:r w:rsidRPr="00E32006">
          <w:rPr>
            <w:rStyle w:val="Hyperlink"/>
          </w:rPr>
          <w:t>Editing the Education Topic File</w:t>
        </w:r>
        <w:r>
          <w:rPr>
            <w:webHidden/>
          </w:rPr>
          <w:tab/>
        </w:r>
        <w:r>
          <w:rPr>
            <w:webHidden/>
          </w:rPr>
          <w:fldChar w:fldCharType="begin"/>
        </w:r>
        <w:r>
          <w:rPr>
            <w:webHidden/>
          </w:rPr>
          <w:instrText xml:space="preserve"> PAGEREF _Toc468086041 \h </w:instrText>
        </w:r>
        <w:r>
          <w:rPr>
            <w:webHidden/>
          </w:rPr>
        </w:r>
        <w:r>
          <w:rPr>
            <w:webHidden/>
          </w:rPr>
          <w:fldChar w:fldCharType="separate"/>
        </w:r>
        <w:r>
          <w:rPr>
            <w:webHidden/>
          </w:rPr>
          <w:t>61</w:t>
        </w:r>
        <w:r>
          <w:rPr>
            <w:webHidden/>
          </w:rPr>
          <w:fldChar w:fldCharType="end"/>
        </w:r>
      </w:hyperlink>
    </w:p>
    <w:p w14:paraId="064ED4E8"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42" w:history="1">
        <w:r w:rsidRPr="00E32006">
          <w:rPr>
            <w:rStyle w:val="Hyperlink"/>
          </w:rPr>
          <w:t>6.3.</w:t>
        </w:r>
        <w:r>
          <w:rPr>
            <w:rFonts w:asciiTheme="minorHAnsi" w:eastAsiaTheme="minorEastAsia" w:hAnsiTheme="minorHAnsi" w:cstheme="minorBidi"/>
            <w:caps w:val="0"/>
            <w:color w:val="auto"/>
            <w:szCs w:val="22"/>
          </w:rPr>
          <w:tab/>
        </w:r>
        <w:r w:rsidRPr="00E32006">
          <w:rPr>
            <w:rStyle w:val="Hyperlink"/>
          </w:rPr>
          <w:t>Key Concepts</w:t>
        </w:r>
        <w:r>
          <w:rPr>
            <w:webHidden/>
          </w:rPr>
          <w:tab/>
        </w:r>
        <w:r>
          <w:rPr>
            <w:webHidden/>
          </w:rPr>
          <w:fldChar w:fldCharType="begin"/>
        </w:r>
        <w:r>
          <w:rPr>
            <w:webHidden/>
          </w:rPr>
          <w:instrText xml:space="preserve"> PAGEREF _Toc468086042 \h </w:instrText>
        </w:r>
        <w:r>
          <w:rPr>
            <w:webHidden/>
          </w:rPr>
        </w:r>
        <w:r>
          <w:rPr>
            <w:webHidden/>
          </w:rPr>
          <w:fldChar w:fldCharType="separate"/>
        </w:r>
        <w:r>
          <w:rPr>
            <w:webHidden/>
          </w:rPr>
          <w:t>62</w:t>
        </w:r>
        <w:r>
          <w:rPr>
            <w:webHidden/>
          </w:rPr>
          <w:fldChar w:fldCharType="end"/>
        </w:r>
      </w:hyperlink>
    </w:p>
    <w:p w14:paraId="194A746B"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43" w:history="1">
        <w:r w:rsidRPr="00E32006">
          <w:rPr>
            <w:rStyle w:val="Hyperlink"/>
          </w:rPr>
          <w:t>6.4.</w:t>
        </w:r>
        <w:r>
          <w:rPr>
            <w:rFonts w:asciiTheme="minorHAnsi" w:eastAsiaTheme="minorEastAsia" w:hAnsiTheme="minorHAnsi" w:cstheme="minorBidi"/>
            <w:caps w:val="0"/>
            <w:color w:val="auto"/>
            <w:szCs w:val="22"/>
          </w:rPr>
          <w:tab/>
        </w:r>
        <w:r w:rsidRPr="00E32006">
          <w:rPr>
            <w:rStyle w:val="Hyperlink"/>
          </w:rPr>
          <w:t>Enter/Edit Immunization Lot file</w:t>
        </w:r>
        <w:r>
          <w:rPr>
            <w:webHidden/>
          </w:rPr>
          <w:tab/>
        </w:r>
        <w:r>
          <w:rPr>
            <w:webHidden/>
          </w:rPr>
          <w:fldChar w:fldCharType="begin"/>
        </w:r>
        <w:r>
          <w:rPr>
            <w:webHidden/>
          </w:rPr>
          <w:instrText xml:space="preserve"> PAGEREF _Toc468086043 \h </w:instrText>
        </w:r>
        <w:r>
          <w:rPr>
            <w:webHidden/>
          </w:rPr>
        </w:r>
        <w:r>
          <w:rPr>
            <w:webHidden/>
          </w:rPr>
          <w:fldChar w:fldCharType="separate"/>
        </w:r>
        <w:r>
          <w:rPr>
            <w:webHidden/>
          </w:rPr>
          <w:t>62</w:t>
        </w:r>
        <w:r>
          <w:rPr>
            <w:webHidden/>
          </w:rPr>
          <w:fldChar w:fldCharType="end"/>
        </w:r>
      </w:hyperlink>
    </w:p>
    <w:p w14:paraId="5860DFD2"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44" w:history="1">
        <w:r w:rsidRPr="00E32006">
          <w:rPr>
            <w:rStyle w:val="Hyperlink"/>
          </w:rPr>
          <w:t>6.5.</w:t>
        </w:r>
        <w:r>
          <w:rPr>
            <w:rFonts w:asciiTheme="minorHAnsi" w:eastAsiaTheme="minorEastAsia" w:hAnsiTheme="minorHAnsi" w:cstheme="minorBidi"/>
            <w:caps w:val="0"/>
            <w:color w:val="auto"/>
            <w:szCs w:val="22"/>
          </w:rPr>
          <w:tab/>
        </w:r>
        <w:r w:rsidRPr="00E32006">
          <w:rPr>
            <w:rStyle w:val="Hyperlink"/>
          </w:rPr>
          <w:t>Key Concepts</w:t>
        </w:r>
        <w:r>
          <w:rPr>
            <w:webHidden/>
          </w:rPr>
          <w:tab/>
        </w:r>
        <w:r>
          <w:rPr>
            <w:webHidden/>
          </w:rPr>
          <w:fldChar w:fldCharType="begin"/>
        </w:r>
        <w:r>
          <w:rPr>
            <w:webHidden/>
          </w:rPr>
          <w:instrText xml:space="preserve"> PAGEREF _Toc468086044 \h </w:instrText>
        </w:r>
        <w:r>
          <w:rPr>
            <w:webHidden/>
          </w:rPr>
        </w:r>
        <w:r>
          <w:rPr>
            <w:webHidden/>
          </w:rPr>
          <w:fldChar w:fldCharType="separate"/>
        </w:r>
        <w:r>
          <w:rPr>
            <w:webHidden/>
          </w:rPr>
          <w:t>63</w:t>
        </w:r>
        <w:r>
          <w:rPr>
            <w:webHidden/>
          </w:rPr>
          <w:fldChar w:fldCharType="end"/>
        </w:r>
      </w:hyperlink>
    </w:p>
    <w:p w14:paraId="177768E9"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45" w:history="1">
        <w:r w:rsidRPr="00E32006">
          <w:rPr>
            <w:rStyle w:val="Hyperlink"/>
          </w:rPr>
          <w:t>6.6.</w:t>
        </w:r>
        <w:r>
          <w:rPr>
            <w:rFonts w:asciiTheme="minorHAnsi" w:eastAsiaTheme="minorEastAsia" w:hAnsiTheme="minorHAnsi" w:cstheme="minorBidi"/>
            <w:caps w:val="0"/>
            <w:color w:val="auto"/>
            <w:szCs w:val="22"/>
          </w:rPr>
          <w:tab/>
        </w:r>
        <w:r w:rsidRPr="00E32006">
          <w:rPr>
            <w:rStyle w:val="Hyperlink"/>
          </w:rPr>
          <w:t>Display Immunization Inventory Report</w:t>
        </w:r>
        <w:r>
          <w:rPr>
            <w:webHidden/>
          </w:rPr>
          <w:tab/>
        </w:r>
        <w:r>
          <w:rPr>
            <w:webHidden/>
          </w:rPr>
          <w:fldChar w:fldCharType="begin"/>
        </w:r>
        <w:r>
          <w:rPr>
            <w:webHidden/>
          </w:rPr>
          <w:instrText xml:space="preserve"> PAGEREF _Toc468086045 \h </w:instrText>
        </w:r>
        <w:r>
          <w:rPr>
            <w:webHidden/>
          </w:rPr>
        </w:r>
        <w:r>
          <w:rPr>
            <w:webHidden/>
          </w:rPr>
          <w:fldChar w:fldCharType="separate"/>
        </w:r>
        <w:r>
          <w:rPr>
            <w:webHidden/>
          </w:rPr>
          <w:t>64</w:t>
        </w:r>
        <w:r>
          <w:rPr>
            <w:webHidden/>
          </w:rPr>
          <w:fldChar w:fldCharType="end"/>
        </w:r>
      </w:hyperlink>
    </w:p>
    <w:p w14:paraId="5B008284"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46" w:history="1">
        <w:r w:rsidRPr="00E32006">
          <w:rPr>
            <w:rStyle w:val="Hyperlink"/>
          </w:rPr>
          <w:t>6.7.</w:t>
        </w:r>
        <w:r>
          <w:rPr>
            <w:rFonts w:asciiTheme="minorHAnsi" w:eastAsiaTheme="minorEastAsia" w:hAnsiTheme="minorHAnsi" w:cstheme="minorBidi"/>
            <w:caps w:val="0"/>
            <w:color w:val="auto"/>
            <w:szCs w:val="22"/>
          </w:rPr>
          <w:tab/>
        </w:r>
        <w:r w:rsidRPr="00E32006">
          <w:rPr>
            <w:rStyle w:val="Hyperlink"/>
            <w:rFonts w:eastAsia="SimSun"/>
          </w:rPr>
          <w:t>Immunization Default Responses Enter/Edit</w:t>
        </w:r>
        <w:r>
          <w:rPr>
            <w:webHidden/>
          </w:rPr>
          <w:tab/>
        </w:r>
        <w:r>
          <w:rPr>
            <w:webHidden/>
          </w:rPr>
          <w:fldChar w:fldCharType="begin"/>
        </w:r>
        <w:r>
          <w:rPr>
            <w:webHidden/>
          </w:rPr>
          <w:instrText xml:space="preserve"> PAGEREF _Toc468086046 \h </w:instrText>
        </w:r>
        <w:r>
          <w:rPr>
            <w:webHidden/>
          </w:rPr>
        </w:r>
        <w:r>
          <w:rPr>
            <w:webHidden/>
          </w:rPr>
          <w:fldChar w:fldCharType="separate"/>
        </w:r>
        <w:r>
          <w:rPr>
            <w:webHidden/>
          </w:rPr>
          <w:t>66</w:t>
        </w:r>
        <w:r>
          <w:rPr>
            <w:webHidden/>
          </w:rPr>
          <w:fldChar w:fldCharType="end"/>
        </w:r>
      </w:hyperlink>
    </w:p>
    <w:p w14:paraId="3D9BF3EB" w14:textId="77777777" w:rsidR="00A3424E" w:rsidRDefault="00A3424E">
      <w:pPr>
        <w:pStyle w:val="TOC1"/>
        <w:rPr>
          <w:rFonts w:asciiTheme="minorHAnsi" w:eastAsiaTheme="minorEastAsia" w:hAnsiTheme="minorHAnsi" w:cstheme="minorBidi"/>
          <w:b w:val="0"/>
          <w:bCs w:val="0"/>
          <w:caps w:val="0"/>
          <w:color w:val="auto"/>
          <w:sz w:val="22"/>
          <w:szCs w:val="22"/>
        </w:rPr>
      </w:pPr>
      <w:hyperlink w:anchor="_Toc468086047" w:history="1">
        <w:r w:rsidRPr="00E32006">
          <w:rPr>
            <w:rStyle w:val="Hyperlink"/>
          </w:rPr>
          <w:t>7.0</w:t>
        </w:r>
        <w:r>
          <w:rPr>
            <w:rFonts w:asciiTheme="minorHAnsi" w:eastAsiaTheme="minorEastAsia" w:hAnsiTheme="minorHAnsi" w:cstheme="minorBidi"/>
            <w:b w:val="0"/>
            <w:bCs w:val="0"/>
            <w:caps w:val="0"/>
            <w:color w:val="auto"/>
            <w:sz w:val="22"/>
            <w:szCs w:val="22"/>
          </w:rPr>
          <w:tab/>
        </w:r>
        <w:r w:rsidRPr="00E32006">
          <w:rPr>
            <w:rStyle w:val="Hyperlink"/>
          </w:rPr>
          <w:t>PCE Information Only</w:t>
        </w:r>
        <w:r>
          <w:rPr>
            <w:webHidden/>
          </w:rPr>
          <w:tab/>
        </w:r>
        <w:r>
          <w:rPr>
            <w:webHidden/>
          </w:rPr>
          <w:fldChar w:fldCharType="begin"/>
        </w:r>
        <w:r>
          <w:rPr>
            <w:webHidden/>
          </w:rPr>
          <w:instrText xml:space="preserve"> PAGEREF _Toc468086047 \h </w:instrText>
        </w:r>
        <w:r>
          <w:rPr>
            <w:webHidden/>
          </w:rPr>
        </w:r>
        <w:r>
          <w:rPr>
            <w:webHidden/>
          </w:rPr>
          <w:fldChar w:fldCharType="separate"/>
        </w:r>
        <w:r>
          <w:rPr>
            <w:webHidden/>
          </w:rPr>
          <w:t>66</w:t>
        </w:r>
        <w:r>
          <w:rPr>
            <w:webHidden/>
          </w:rPr>
          <w:fldChar w:fldCharType="end"/>
        </w:r>
      </w:hyperlink>
    </w:p>
    <w:p w14:paraId="22E962C7"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48" w:history="1">
        <w:r w:rsidRPr="00E32006">
          <w:rPr>
            <w:rStyle w:val="Hyperlink"/>
          </w:rPr>
          <w:t>7.1.</w:t>
        </w:r>
        <w:r>
          <w:rPr>
            <w:rFonts w:asciiTheme="minorHAnsi" w:eastAsiaTheme="minorEastAsia" w:hAnsiTheme="minorHAnsi" w:cstheme="minorBidi"/>
            <w:caps w:val="0"/>
            <w:color w:val="auto"/>
            <w:szCs w:val="22"/>
          </w:rPr>
          <w:tab/>
        </w:r>
        <w:r w:rsidRPr="00E32006">
          <w:rPr>
            <w:rStyle w:val="Hyperlink"/>
          </w:rPr>
          <w:t>PCE Information Only Menu</w:t>
        </w:r>
        <w:r>
          <w:rPr>
            <w:webHidden/>
          </w:rPr>
          <w:tab/>
        </w:r>
        <w:r>
          <w:rPr>
            <w:webHidden/>
          </w:rPr>
          <w:fldChar w:fldCharType="begin"/>
        </w:r>
        <w:r>
          <w:rPr>
            <w:webHidden/>
          </w:rPr>
          <w:instrText xml:space="preserve"> PAGEREF _Toc468086048 \h </w:instrText>
        </w:r>
        <w:r>
          <w:rPr>
            <w:webHidden/>
          </w:rPr>
        </w:r>
        <w:r>
          <w:rPr>
            <w:webHidden/>
          </w:rPr>
          <w:fldChar w:fldCharType="separate"/>
        </w:r>
        <w:r>
          <w:rPr>
            <w:webHidden/>
          </w:rPr>
          <w:t>67</w:t>
        </w:r>
        <w:r>
          <w:rPr>
            <w:webHidden/>
          </w:rPr>
          <w:fldChar w:fldCharType="end"/>
        </w:r>
      </w:hyperlink>
    </w:p>
    <w:p w14:paraId="6E7F2F0D"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49" w:history="1">
        <w:r w:rsidRPr="00E32006">
          <w:rPr>
            <w:rStyle w:val="Hyperlink"/>
          </w:rPr>
          <w:t>7.2.</w:t>
        </w:r>
        <w:r>
          <w:rPr>
            <w:rFonts w:asciiTheme="minorHAnsi" w:eastAsiaTheme="minorEastAsia" w:hAnsiTheme="minorHAnsi" w:cstheme="minorBidi"/>
            <w:caps w:val="0"/>
            <w:color w:val="auto"/>
            <w:szCs w:val="22"/>
          </w:rPr>
          <w:tab/>
        </w:r>
        <w:r w:rsidRPr="00E32006">
          <w:rPr>
            <w:rStyle w:val="Hyperlink"/>
          </w:rPr>
          <w:t>Option Descriptions</w:t>
        </w:r>
        <w:r>
          <w:rPr>
            <w:webHidden/>
          </w:rPr>
          <w:tab/>
        </w:r>
        <w:r>
          <w:rPr>
            <w:webHidden/>
          </w:rPr>
          <w:fldChar w:fldCharType="begin"/>
        </w:r>
        <w:r>
          <w:rPr>
            <w:webHidden/>
          </w:rPr>
          <w:instrText xml:space="preserve"> PAGEREF _Toc468086049 \h </w:instrText>
        </w:r>
        <w:r>
          <w:rPr>
            <w:webHidden/>
          </w:rPr>
        </w:r>
        <w:r>
          <w:rPr>
            <w:webHidden/>
          </w:rPr>
          <w:fldChar w:fldCharType="separate"/>
        </w:r>
        <w:r>
          <w:rPr>
            <w:webHidden/>
          </w:rPr>
          <w:t>67</w:t>
        </w:r>
        <w:r>
          <w:rPr>
            <w:webHidden/>
          </w:rPr>
          <w:fldChar w:fldCharType="end"/>
        </w:r>
      </w:hyperlink>
    </w:p>
    <w:p w14:paraId="203CFFDC"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50" w:history="1">
        <w:r w:rsidRPr="00E32006">
          <w:rPr>
            <w:rStyle w:val="Hyperlink"/>
            <w:noProof/>
          </w:rPr>
          <w:t>7.2.1.</w:t>
        </w:r>
        <w:r>
          <w:rPr>
            <w:rFonts w:asciiTheme="minorHAnsi" w:eastAsiaTheme="minorEastAsia" w:hAnsiTheme="minorHAnsi" w:cstheme="minorBidi"/>
            <w:iCs w:val="0"/>
            <w:noProof/>
            <w:color w:val="auto"/>
            <w:szCs w:val="22"/>
          </w:rPr>
          <w:tab/>
        </w:r>
        <w:r w:rsidRPr="00E32006">
          <w:rPr>
            <w:rStyle w:val="Hyperlink"/>
            <w:noProof/>
          </w:rPr>
          <w:t xml:space="preserve">Active Educ. Topic List </w:t>
        </w:r>
        <w:r w:rsidRPr="00E32006">
          <w:rPr>
            <w:rStyle w:val="Hyperlink"/>
            <w:rFonts w:hint="eastAsia"/>
            <w:noProof/>
          </w:rPr>
          <w:t>–</w:t>
        </w:r>
        <w:r w:rsidRPr="00E32006">
          <w:rPr>
            <w:rStyle w:val="Hyperlink"/>
            <w:noProof/>
          </w:rPr>
          <w:t xml:space="preserve"> Detailed</w:t>
        </w:r>
        <w:r>
          <w:rPr>
            <w:noProof/>
            <w:webHidden/>
          </w:rPr>
          <w:tab/>
        </w:r>
        <w:r>
          <w:rPr>
            <w:noProof/>
            <w:webHidden/>
          </w:rPr>
          <w:fldChar w:fldCharType="begin"/>
        </w:r>
        <w:r>
          <w:rPr>
            <w:noProof/>
            <w:webHidden/>
          </w:rPr>
          <w:instrText xml:space="preserve"> PAGEREF _Toc468086050 \h </w:instrText>
        </w:r>
        <w:r>
          <w:rPr>
            <w:noProof/>
            <w:webHidden/>
          </w:rPr>
        </w:r>
        <w:r>
          <w:rPr>
            <w:noProof/>
            <w:webHidden/>
          </w:rPr>
          <w:fldChar w:fldCharType="separate"/>
        </w:r>
        <w:r>
          <w:rPr>
            <w:noProof/>
            <w:webHidden/>
          </w:rPr>
          <w:t>67</w:t>
        </w:r>
        <w:r>
          <w:rPr>
            <w:noProof/>
            <w:webHidden/>
          </w:rPr>
          <w:fldChar w:fldCharType="end"/>
        </w:r>
      </w:hyperlink>
    </w:p>
    <w:p w14:paraId="5F30513E"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51" w:history="1">
        <w:r w:rsidRPr="00E32006">
          <w:rPr>
            <w:rStyle w:val="Hyperlink"/>
            <w:noProof/>
          </w:rPr>
          <w:t>7.2.2.</w:t>
        </w:r>
        <w:r>
          <w:rPr>
            <w:rFonts w:asciiTheme="minorHAnsi" w:eastAsiaTheme="minorEastAsia" w:hAnsiTheme="minorHAnsi" w:cstheme="minorBidi"/>
            <w:iCs w:val="0"/>
            <w:noProof/>
            <w:color w:val="auto"/>
            <w:szCs w:val="22"/>
          </w:rPr>
          <w:tab/>
        </w:r>
        <w:r w:rsidRPr="00E32006">
          <w:rPr>
            <w:rStyle w:val="Hyperlink"/>
            <w:noProof/>
          </w:rPr>
          <w:t>Education Topic List</w:t>
        </w:r>
        <w:r>
          <w:rPr>
            <w:noProof/>
            <w:webHidden/>
          </w:rPr>
          <w:tab/>
        </w:r>
        <w:r>
          <w:rPr>
            <w:noProof/>
            <w:webHidden/>
          </w:rPr>
          <w:fldChar w:fldCharType="begin"/>
        </w:r>
        <w:r>
          <w:rPr>
            <w:noProof/>
            <w:webHidden/>
          </w:rPr>
          <w:instrText xml:space="preserve"> PAGEREF _Toc468086051 \h </w:instrText>
        </w:r>
        <w:r>
          <w:rPr>
            <w:noProof/>
            <w:webHidden/>
          </w:rPr>
        </w:r>
        <w:r>
          <w:rPr>
            <w:noProof/>
            <w:webHidden/>
          </w:rPr>
          <w:fldChar w:fldCharType="separate"/>
        </w:r>
        <w:r>
          <w:rPr>
            <w:noProof/>
            <w:webHidden/>
          </w:rPr>
          <w:t>67</w:t>
        </w:r>
        <w:r>
          <w:rPr>
            <w:noProof/>
            <w:webHidden/>
          </w:rPr>
          <w:fldChar w:fldCharType="end"/>
        </w:r>
      </w:hyperlink>
    </w:p>
    <w:p w14:paraId="5BA9ABD0"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52" w:history="1">
        <w:r w:rsidRPr="00E32006">
          <w:rPr>
            <w:rStyle w:val="Hyperlink"/>
            <w:noProof/>
          </w:rPr>
          <w:t>7.2.3.</w:t>
        </w:r>
        <w:r>
          <w:rPr>
            <w:rFonts w:asciiTheme="minorHAnsi" w:eastAsiaTheme="minorEastAsia" w:hAnsiTheme="minorHAnsi" w:cstheme="minorBidi"/>
            <w:iCs w:val="0"/>
            <w:noProof/>
            <w:color w:val="auto"/>
            <w:szCs w:val="22"/>
          </w:rPr>
          <w:tab/>
        </w:r>
        <w:r w:rsidRPr="00E32006">
          <w:rPr>
            <w:rStyle w:val="Hyperlink"/>
            <w:noProof/>
          </w:rPr>
          <w:t>Education Topic Inquiry</w:t>
        </w:r>
        <w:r>
          <w:rPr>
            <w:noProof/>
            <w:webHidden/>
          </w:rPr>
          <w:tab/>
        </w:r>
        <w:r>
          <w:rPr>
            <w:noProof/>
            <w:webHidden/>
          </w:rPr>
          <w:fldChar w:fldCharType="begin"/>
        </w:r>
        <w:r>
          <w:rPr>
            <w:noProof/>
            <w:webHidden/>
          </w:rPr>
          <w:instrText xml:space="preserve"> PAGEREF _Toc468086052 \h </w:instrText>
        </w:r>
        <w:r>
          <w:rPr>
            <w:noProof/>
            <w:webHidden/>
          </w:rPr>
        </w:r>
        <w:r>
          <w:rPr>
            <w:noProof/>
            <w:webHidden/>
          </w:rPr>
          <w:fldChar w:fldCharType="separate"/>
        </w:r>
        <w:r>
          <w:rPr>
            <w:noProof/>
            <w:webHidden/>
          </w:rPr>
          <w:t>67</w:t>
        </w:r>
        <w:r>
          <w:rPr>
            <w:noProof/>
            <w:webHidden/>
          </w:rPr>
          <w:fldChar w:fldCharType="end"/>
        </w:r>
      </w:hyperlink>
    </w:p>
    <w:p w14:paraId="173120CF"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53" w:history="1">
        <w:r w:rsidRPr="00E32006">
          <w:rPr>
            <w:rStyle w:val="Hyperlink"/>
            <w:noProof/>
          </w:rPr>
          <w:t>7.2.4.</w:t>
        </w:r>
        <w:r>
          <w:rPr>
            <w:rFonts w:asciiTheme="minorHAnsi" w:eastAsiaTheme="minorEastAsia" w:hAnsiTheme="minorHAnsi" w:cstheme="minorBidi"/>
            <w:iCs w:val="0"/>
            <w:noProof/>
            <w:color w:val="auto"/>
            <w:szCs w:val="22"/>
          </w:rPr>
          <w:tab/>
        </w:r>
        <w:r w:rsidRPr="00E32006">
          <w:rPr>
            <w:rStyle w:val="Hyperlink"/>
            <w:noProof/>
          </w:rPr>
          <w:t>Exam List</w:t>
        </w:r>
        <w:r>
          <w:rPr>
            <w:noProof/>
            <w:webHidden/>
          </w:rPr>
          <w:tab/>
        </w:r>
        <w:r>
          <w:rPr>
            <w:noProof/>
            <w:webHidden/>
          </w:rPr>
          <w:fldChar w:fldCharType="begin"/>
        </w:r>
        <w:r>
          <w:rPr>
            <w:noProof/>
            <w:webHidden/>
          </w:rPr>
          <w:instrText xml:space="preserve"> PAGEREF _Toc468086053 \h </w:instrText>
        </w:r>
        <w:r>
          <w:rPr>
            <w:noProof/>
            <w:webHidden/>
          </w:rPr>
        </w:r>
        <w:r>
          <w:rPr>
            <w:noProof/>
            <w:webHidden/>
          </w:rPr>
          <w:fldChar w:fldCharType="separate"/>
        </w:r>
        <w:r>
          <w:rPr>
            <w:noProof/>
            <w:webHidden/>
          </w:rPr>
          <w:t>67</w:t>
        </w:r>
        <w:r>
          <w:rPr>
            <w:noProof/>
            <w:webHidden/>
          </w:rPr>
          <w:fldChar w:fldCharType="end"/>
        </w:r>
      </w:hyperlink>
    </w:p>
    <w:p w14:paraId="52C45B4C"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54" w:history="1">
        <w:r w:rsidRPr="00E32006">
          <w:rPr>
            <w:rStyle w:val="Hyperlink"/>
            <w:noProof/>
          </w:rPr>
          <w:t>7.2.5.</w:t>
        </w:r>
        <w:r>
          <w:rPr>
            <w:rFonts w:asciiTheme="minorHAnsi" w:eastAsiaTheme="minorEastAsia" w:hAnsiTheme="minorHAnsi" w:cstheme="minorBidi"/>
            <w:iCs w:val="0"/>
            <w:noProof/>
            <w:color w:val="auto"/>
            <w:szCs w:val="22"/>
          </w:rPr>
          <w:tab/>
        </w:r>
        <w:r w:rsidRPr="00E32006">
          <w:rPr>
            <w:rStyle w:val="Hyperlink"/>
            <w:noProof/>
          </w:rPr>
          <w:t>Health Factor List</w:t>
        </w:r>
        <w:r>
          <w:rPr>
            <w:noProof/>
            <w:webHidden/>
          </w:rPr>
          <w:tab/>
        </w:r>
        <w:r>
          <w:rPr>
            <w:noProof/>
            <w:webHidden/>
          </w:rPr>
          <w:fldChar w:fldCharType="begin"/>
        </w:r>
        <w:r>
          <w:rPr>
            <w:noProof/>
            <w:webHidden/>
          </w:rPr>
          <w:instrText xml:space="preserve"> PAGEREF _Toc468086054 \h </w:instrText>
        </w:r>
        <w:r>
          <w:rPr>
            <w:noProof/>
            <w:webHidden/>
          </w:rPr>
        </w:r>
        <w:r>
          <w:rPr>
            <w:noProof/>
            <w:webHidden/>
          </w:rPr>
          <w:fldChar w:fldCharType="separate"/>
        </w:r>
        <w:r>
          <w:rPr>
            <w:noProof/>
            <w:webHidden/>
          </w:rPr>
          <w:t>67</w:t>
        </w:r>
        <w:r>
          <w:rPr>
            <w:noProof/>
            <w:webHidden/>
          </w:rPr>
          <w:fldChar w:fldCharType="end"/>
        </w:r>
      </w:hyperlink>
    </w:p>
    <w:p w14:paraId="51EF51FE"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55" w:history="1">
        <w:r w:rsidRPr="00E32006">
          <w:rPr>
            <w:rStyle w:val="Hyperlink"/>
            <w:noProof/>
          </w:rPr>
          <w:t>7.2.6.</w:t>
        </w:r>
        <w:r>
          <w:rPr>
            <w:rFonts w:asciiTheme="minorHAnsi" w:eastAsiaTheme="minorEastAsia" w:hAnsiTheme="minorHAnsi" w:cstheme="minorBidi"/>
            <w:iCs w:val="0"/>
            <w:noProof/>
            <w:color w:val="auto"/>
            <w:szCs w:val="22"/>
          </w:rPr>
          <w:tab/>
        </w:r>
        <w:r w:rsidRPr="00E32006">
          <w:rPr>
            <w:rStyle w:val="Hyperlink"/>
            <w:noProof/>
          </w:rPr>
          <w:t>Immunization List</w:t>
        </w:r>
        <w:r>
          <w:rPr>
            <w:noProof/>
            <w:webHidden/>
          </w:rPr>
          <w:tab/>
        </w:r>
        <w:r>
          <w:rPr>
            <w:noProof/>
            <w:webHidden/>
          </w:rPr>
          <w:fldChar w:fldCharType="begin"/>
        </w:r>
        <w:r>
          <w:rPr>
            <w:noProof/>
            <w:webHidden/>
          </w:rPr>
          <w:instrText xml:space="preserve"> PAGEREF _Toc468086055 \h </w:instrText>
        </w:r>
        <w:r>
          <w:rPr>
            <w:noProof/>
            <w:webHidden/>
          </w:rPr>
        </w:r>
        <w:r>
          <w:rPr>
            <w:noProof/>
            <w:webHidden/>
          </w:rPr>
          <w:fldChar w:fldCharType="separate"/>
        </w:r>
        <w:r>
          <w:rPr>
            <w:noProof/>
            <w:webHidden/>
          </w:rPr>
          <w:t>67</w:t>
        </w:r>
        <w:r>
          <w:rPr>
            <w:noProof/>
            <w:webHidden/>
          </w:rPr>
          <w:fldChar w:fldCharType="end"/>
        </w:r>
      </w:hyperlink>
    </w:p>
    <w:p w14:paraId="65295FE1"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56" w:history="1">
        <w:r w:rsidRPr="00E32006">
          <w:rPr>
            <w:rStyle w:val="Hyperlink"/>
            <w:noProof/>
          </w:rPr>
          <w:t>7.2.7.</w:t>
        </w:r>
        <w:r>
          <w:rPr>
            <w:rFonts w:asciiTheme="minorHAnsi" w:eastAsiaTheme="minorEastAsia" w:hAnsiTheme="minorHAnsi" w:cstheme="minorBidi"/>
            <w:iCs w:val="0"/>
            <w:noProof/>
            <w:color w:val="auto"/>
            <w:szCs w:val="22"/>
          </w:rPr>
          <w:tab/>
        </w:r>
        <w:r w:rsidRPr="00E32006">
          <w:rPr>
            <w:rStyle w:val="Hyperlink"/>
            <w:noProof/>
          </w:rPr>
          <w:t>Skin Test List</w:t>
        </w:r>
        <w:r>
          <w:rPr>
            <w:noProof/>
            <w:webHidden/>
          </w:rPr>
          <w:tab/>
        </w:r>
        <w:r>
          <w:rPr>
            <w:noProof/>
            <w:webHidden/>
          </w:rPr>
          <w:fldChar w:fldCharType="begin"/>
        </w:r>
        <w:r>
          <w:rPr>
            <w:noProof/>
            <w:webHidden/>
          </w:rPr>
          <w:instrText xml:space="preserve"> PAGEREF _Toc468086056 \h </w:instrText>
        </w:r>
        <w:r>
          <w:rPr>
            <w:noProof/>
            <w:webHidden/>
          </w:rPr>
        </w:r>
        <w:r>
          <w:rPr>
            <w:noProof/>
            <w:webHidden/>
          </w:rPr>
          <w:fldChar w:fldCharType="separate"/>
        </w:r>
        <w:r>
          <w:rPr>
            <w:noProof/>
            <w:webHidden/>
          </w:rPr>
          <w:t>68</w:t>
        </w:r>
        <w:r>
          <w:rPr>
            <w:noProof/>
            <w:webHidden/>
          </w:rPr>
          <w:fldChar w:fldCharType="end"/>
        </w:r>
      </w:hyperlink>
    </w:p>
    <w:p w14:paraId="7F501613"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57" w:history="1">
        <w:r w:rsidRPr="00E32006">
          <w:rPr>
            <w:rStyle w:val="Hyperlink"/>
            <w:noProof/>
          </w:rPr>
          <w:t>7.2.8.</w:t>
        </w:r>
        <w:r>
          <w:rPr>
            <w:rFonts w:asciiTheme="minorHAnsi" w:eastAsiaTheme="minorEastAsia" w:hAnsiTheme="minorHAnsi" w:cstheme="minorBidi"/>
            <w:iCs w:val="0"/>
            <w:noProof/>
            <w:color w:val="auto"/>
            <w:szCs w:val="22"/>
          </w:rPr>
          <w:tab/>
        </w:r>
        <w:r w:rsidRPr="00E32006">
          <w:rPr>
            <w:rStyle w:val="Hyperlink"/>
            <w:noProof/>
          </w:rPr>
          <w:t>Treatment List</w:t>
        </w:r>
        <w:r>
          <w:rPr>
            <w:noProof/>
            <w:webHidden/>
          </w:rPr>
          <w:tab/>
        </w:r>
        <w:r>
          <w:rPr>
            <w:noProof/>
            <w:webHidden/>
          </w:rPr>
          <w:fldChar w:fldCharType="begin"/>
        </w:r>
        <w:r>
          <w:rPr>
            <w:noProof/>
            <w:webHidden/>
          </w:rPr>
          <w:instrText xml:space="preserve"> PAGEREF _Toc468086057 \h </w:instrText>
        </w:r>
        <w:r>
          <w:rPr>
            <w:noProof/>
            <w:webHidden/>
          </w:rPr>
        </w:r>
        <w:r>
          <w:rPr>
            <w:noProof/>
            <w:webHidden/>
          </w:rPr>
          <w:fldChar w:fldCharType="separate"/>
        </w:r>
        <w:r>
          <w:rPr>
            <w:noProof/>
            <w:webHidden/>
          </w:rPr>
          <w:t>68</w:t>
        </w:r>
        <w:r>
          <w:rPr>
            <w:noProof/>
            <w:webHidden/>
          </w:rPr>
          <w:fldChar w:fldCharType="end"/>
        </w:r>
      </w:hyperlink>
    </w:p>
    <w:p w14:paraId="3E6BC0DA"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58" w:history="1">
        <w:r w:rsidRPr="00E32006">
          <w:rPr>
            <w:rStyle w:val="Hyperlink"/>
            <w:noProof/>
          </w:rPr>
          <w:t>7.2.9.</w:t>
        </w:r>
        <w:r>
          <w:rPr>
            <w:rFonts w:asciiTheme="minorHAnsi" w:eastAsiaTheme="minorEastAsia" w:hAnsiTheme="minorHAnsi" w:cstheme="minorBidi"/>
            <w:iCs w:val="0"/>
            <w:noProof/>
            <w:color w:val="auto"/>
            <w:szCs w:val="22"/>
          </w:rPr>
          <w:tab/>
        </w:r>
        <w:r w:rsidRPr="00E32006">
          <w:rPr>
            <w:rStyle w:val="Hyperlink"/>
            <w:noProof/>
          </w:rPr>
          <w:t>PCE Code Mapping List</w:t>
        </w:r>
        <w:r>
          <w:rPr>
            <w:noProof/>
            <w:webHidden/>
          </w:rPr>
          <w:tab/>
        </w:r>
        <w:r>
          <w:rPr>
            <w:noProof/>
            <w:webHidden/>
          </w:rPr>
          <w:fldChar w:fldCharType="begin"/>
        </w:r>
        <w:r>
          <w:rPr>
            <w:noProof/>
            <w:webHidden/>
          </w:rPr>
          <w:instrText xml:space="preserve"> PAGEREF _Toc468086058 \h </w:instrText>
        </w:r>
        <w:r>
          <w:rPr>
            <w:noProof/>
            <w:webHidden/>
          </w:rPr>
        </w:r>
        <w:r>
          <w:rPr>
            <w:noProof/>
            <w:webHidden/>
          </w:rPr>
          <w:fldChar w:fldCharType="separate"/>
        </w:r>
        <w:r>
          <w:rPr>
            <w:noProof/>
            <w:webHidden/>
          </w:rPr>
          <w:t>68</w:t>
        </w:r>
        <w:r>
          <w:rPr>
            <w:noProof/>
            <w:webHidden/>
          </w:rPr>
          <w:fldChar w:fldCharType="end"/>
        </w:r>
      </w:hyperlink>
    </w:p>
    <w:p w14:paraId="46D23EE4"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59" w:history="1">
        <w:r w:rsidRPr="00E32006">
          <w:rPr>
            <w:rStyle w:val="Hyperlink"/>
          </w:rPr>
          <w:t>7.3.</w:t>
        </w:r>
        <w:r>
          <w:rPr>
            <w:rFonts w:asciiTheme="minorHAnsi" w:eastAsiaTheme="minorEastAsia" w:hAnsiTheme="minorHAnsi" w:cstheme="minorBidi"/>
            <w:caps w:val="0"/>
            <w:color w:val="auto"/>
            <w:szCs w:val="22"/>
          </w:rPr>
          <w:tab/>
        </w:r>
        <w:r w:rsidRPr="00E32006">
          <w:rPr>
            <w:rStyle w:val="Hyperlink"/>
          </w:rPr>
          <w:t>Key Concepts</w:t>
        </w:r>
        <w:r>
          <w:rPr>
            <w:webHidden/>
          </w:rPr>
          <w:tab/>
        </w:r>
        <w:r>
          <w:rPr>
            <w:webHidden/>
          </w:rPr>
          <w:fldChar w:fldCharType="begin"/>
        </w:r>
        <w:r>
          <w:rPr>
            <w:webHidden/>
          </w:rPr>
          <w:instrText xml:space="preserve"> PAGEREF _Toc468086059 \h </w:instrText>
        </w:r>
        <w:r>
          <w:rPr>
            <w:webHidden/>
          </w:rPr>
        </w:r>
        <w:r>
          <w:rPr>
            <w:webHidden/>
          </w:rPr>
          <w:fldChar w:fldCharType="separate"/>
        </w:r>
        <w:r>
          <w:rPr>
            <w:webHidden/>
          </w:rPr>
          <w:t>68</w:t>
        </w:r>
        <w:r>
          <w:rPr>
            <w:webHidden/>
          </w:rPr>
          <w:fldChar w:fldCharType="end"/>
        </w:r>
      </w:hyperlink>
    </w:p>
    <w:p w14:paraId="0AC3868D" w14:textId="77777777" w:rsidR="00A3424E" w:rsidRDefault="00A3424E">
      <w:pPr>
        <w:pStyle w:val="TOC1"/>
        <w:rPr>
          <w:rFonts w:asciiTheme="minorHAnsi" w:eastAsiaTheme="minorEastAsia" w:hAnsiTheme="minorHAnsi" w:cstheme="minorBidi"/>
          <w:b w:val="0"/>
          <w:bCs w:val="0"/>
          <w:caps w:val="0"/>
          <w:color w:val="auto"/>
          <w:sz w:val="22"/>
          <w:szCs w:val="22"/>
        </w:rPr>
      </w:pPr>
      <w:hyperlink w:anchor="_Toc468086060" w:history="1">
        <w:r w:rsidRPr="00E32006">
          <w:rPr>
            <w:rStyle w:val="Hyperlink"/>
          </w:rPr>
          <w:t>8.0</w:t>
        </w:r>
        <w:r>
          <w:rPr>
            <w:rFonts w:asciiTheme="minorHAnsi" w:eastAsiaTheme="minorEastAsia" w:hAnsiTheme="minorHAnsi" w:cstheme="minorBidi"/>
            <w:b w:val="0"/>
            <w:bCs w:val="0"/>
            <w:caps w:val="0"/>
            <w:color w:val="auto"/>
            <w:sz w:val="22"/>
            <w:szCs w:val="22"/>
          </w:rPr>
          <w:tab/>
        </w:r>
        <w:r w:rsidRPr="00E32006">
          <w:rPr>
            <w:rStyle w:val="Hyperlink"/>
          </w:rPr>
          <w:t>Clinical Reminders</w:t>
        </w:r>
        <w:r>
          <w:rPr>
            <w:webHidden/>
          </w:rPr>
          <w:tab/>
        </w:r>
        <w:r>
          <w:rPr>
            <w:webHidden/>
          </w:rPr>
          <w:fldChar w:fldCharType="begin"/>
        </w:r>
        <w:r>
          <w:rPr>
            <w:webHidden/>
          </w:rPr>
          <w:instrText xml:space="preserve"> PAGEREF _Toc468086060 \h </w:instrText>
        </w:r>
        <w:r>
          <w:rPr>
            <w:webHidden/>
          </w:rPr>
        </w:r>
        <w:r>
          <w:rPr>
            <w:webHidden/>
          </w:rPr>
          <w:fldChar w:fldCharType="separate"/>
        </w:r>
        <w:r>
          <w:rPr>
            <w:webHidden/>
          </w:rPr>
          <w:t>68</w:t>
        </w:r>
        <w:r>
          <w:rPr>
            <w:webHidden/>
          </w:rPr>
          <w:fldChar w:fldCharType="end"/>
        </w:r>
      </w:hyperlink>
    </w:p>
    <w:p w14:paraId="0A0D7AE9"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61" w:history="1">
        <w:r w:rsidRPr="00E32006">
          <w:rPr>
            <w:rStyle w:val="Hyperlink"/>
          </w:rPr>
          <w:t>8.1.</w:t>
        </w:r>
        <w:r>
          <w:rPr>
            <w:rFonts w:asciiTheme="minorHAnsi" w:eastAsiaTheme="minorEastAsia" w:hAnsiTheme="minorHAnsi" w:cstheme="minorBidi"/>
            <w:caps w:val="0"/>
            <w:color w:val="auto"/>
            <w:szCs w:val="22"/>
          </w:rPr>
          <w:tab/>
        </w:r>
        <w:r w:rsidRPr="00E32006">
          <w:rPr>
            <w:rStyle w:val="Hyperlink"/>
          </w:rPr>
          <w:t>Overview</w:t>
        </w:r>
        <w:r>
          <w:rPr>
            <w:webHidden/>
          </w:rPr>
          <w:tab/>
        </w:r>
        <w:r>
          <w:rPr>
            <w:webHidden/>
          </w:rPr>
          <w:fldChar w:fldCharType="begin"/>
        </w:r>
        <w:r>
          <w:rPr>
            <w:webHidden/>
          </w:rPr>
          <w:instrText xml:space="preserve"> PAGEREF _Toc468086061 \h </w:instrText>
        </w:r>
        <w:r>
          <w:rPr>
            <w:webHidden/>
          </w:rPr>
        </w:r>
        <w:r>
          <w:rPr>
            <w:webHidden/>
          </w:rPr>
          <w:fldChar w:fldCharType="separate"/>
        </w:r>
        <w:r>
          <w:rPr>
            <w:webHidden/>
          </w:rPr>
          <w:t>69</w:t>
        </w:r>
        <w:r>
          <w:rPr>
            <w:webHidden/>
          </w:rPr>
          <w:fldChar w:fldCharType="end"/>
        </w:r>
      </w:hyperlink>
    </w:p>
    <w:p w14:paraId="4230EC26"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62" w:history="1">
        <w:r w:rsidRPr="00E32006">
          <w:rPr>
            <w:rStyle w:val="Hyperlink"/>
          </w:rPr>
          <w:t>8.2.</w:t>
        </w:r>
        <w:r>
          <w:rPr>
            <w:rFonts w:asciiTheme="minorHAnsi" w:eastAsiaTheme="minorEastAsia" w:hAnsiTheme="minorHAnsi" w:cstheme="minorBidi"/>
            <w:caps w:val="0"/>
            <w:color w:val="auto"/>
            <w:szCs w:val="22"/>
          </w:rPr>
          <w:tab/>
        </w:r>
        <w:r w:rsidRPr="00E32006">
          <w:rPr>
            <w:rStyle w:val="Hyperlink"/>
          </w:rPr>
          <w:t>Manual Data Entry</w:t>
        </w:r>
        <w:r>
          <w:rPr>
            <w:webHidden/>
          </w:rPr>
          <w:tab/>
        </w:r>
        <w:r>
          <w:rPr>
            <w:webHidden/>
          </w:rPr>
          <w:fldChar w:fldCharType="begin"/>
        </w:r>
        <w:r>
          <w:rPr>
            <w:webHidden/>
          </w:rPr>
          <w:instrText xml:space="preserve"> PAGEREF _Toc468086062 \h </w:instrText>
        </w:r>
        <w:r>
          <w:rPr>
            <w:webHidden/>
          </w:rPr>
        </w:r>
        <w:r>
          <w:rPr>
            <w:webHidden/>
          </w:rPr>
          <w:fldChar w:fldCharType="separate"/>
        </w:r>
        <w:r>
          <w:rPr>
            <w:webHidden/>
          </w:rPr>
          <w:t>70</w:t>
        </w:r>
        <w:r>
          <w:rPr>
            <w:webHidden/>
          </w:rPr>
          <w:fldChar w:fldCharType="end"/>
        </w:r>
      </w:hyperlink>
    </w:p>
    <w:p w14:paraId="69E04DC9"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63" w:history="1">
        <w:r w:rsidRPr="00E32006">
          <w:rPr>
            <w:rStyle w:val="Hyperlink"/>
          </w:rPr>
          <w:t>8.3.</w:t>
        </w:r>
        <w:r>
          <w:rPr>
            <w:rFonts w:asciiTheme="minorHAnsi" w:eastAsiaTheme="minorEastAsia" w:hAnsiTheme="minorHAnsi" w:cstheme="minorBidi"/>
            <w:caps w:val="0"/>
            <w:color w:val="auto"/>
            <w:szCs w:val="22"/>
          </w:rPr>
          <w:tab/>
        </w:r>
        <w:r w:rsidRPr="00E32006">
          <w:rPr>
            <w:rStyle w:val="Hyperlink"/>
          </w:rPr>
          <w:t>Automated Data Capture</w:t>
        </w:r>
        <w:r>
          <w:rPr>
            <w:webHidden/>
          </w:rPr>
          <w:tab/>
        </w:r>
        <w:r>
          <w:rPr>
            <w:webHidden/>
          </w:rPr>
          <w:fldChar w:fldCharType="begin"/>
        </w:r>
        <w:r>
          <w:rPr>
            <w:webHidden/>
          </w:rPr>
          <w:instrText xml:space="preserve"> PAGEREF _Toc468086063 \h </w:instrText>
        </w:r>
        <w:r>
          <w:rPr>
            <w:webHidden/>
          </w:rPr>
        </w:r>
        <w:r>
          <w:rPr>
            <w:webHidden/>
          </w:rPr>
          <w:fldChar w:fldCharType="separate"/>
        </w:r>
        <w:r>
          <w:rPr>
            <w:webHidden/>
          </w:rPr>
          <w:t>70</w:t>
        </w:r>
        <w:r>
          <w:rPr>
            <w:webHidden/>
          </w:rPr>
          <w:fldChar w:fldCharType="end"/>
        </w:r>
      </w:hyperlink>
    </w:p>
    <w:p w14:paraId="5D150C02"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64" w:history="1">
        <w:r w:rsidRPr="00E32006">
          <w:rPr>
            <w:rStyle w:val="Hyperlink"/>
          </w:rPr>
          <w:t>8.4.</w:t>
        </w:r>
        <w:r>
          <w:rPr>
            <w:rFonts w:asciiTheme="minorHAnsi" w:eastAsiaTheme="minorEastAsia" w:hAnsiTheme="minorHAnsi" w:cstheme="minorBidi"/>
            <w:caps w:val="0"/>
            <w:color w:val="auto"/>
            <w:szCs w:val="22"/>
          </w:rPr>
          <w:tab/>
        </w:r>
        <w:r w:rsidRPr="00E32006">
          <w:rPr>
            <w:rStyle w:val="Hyperlink"/>
          </w:rPr>
          <w:t>Clinical Reminders and Health Summary Packages Data Use</w:t>
        </w:r>
        <w:r>
          <w:rPr>
            <w:webHidden/>
          </w:rPr>
          <w:tab/>
        </w:r>
        <w:r>
          <w:rPr>
            <w:webHidden/>
          </w:rPr>
          <w:fldChar w:fldCharType="begin"/>
        </w:r>
        <w:r>
          <w:rPr>
            <w:webHidden/>
          </w:rPr>
          <w:instrText xml:space="preserve"> PAGEREF _Toc468086064 \h </w:instrText>
        </w:r>
        <w:r>
          <w:rPr>
            <w:webHidden/>
          </w:rPr>
        </w:r>
        <w:r>
          <w:rPr>
            <w:webHidden/>
          </w:rPr>
          <w:fldChar w:fldCharType="separate"/>
        </w:r>
        <w:r>
          <w:rPr>
            <w:webHidden/>
          </w:rPr>
          <w:t>70</w:t>
        </w:r>
        <w:r>
          <w:rPr>
            <w:webHidden/>
          </w:rPr>
          <w:fldChar w:fldCharType="end"/>
        </w:r>
      </w:hyperlink>
    </w:p>
    <w:p w14:paraId="0B7A8976"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65" w:history="1">
        <w:r w:rsidRPr="00E32006">
          <w:rPr>
            <w:rStyle w:val="Hyperlink"/>
          </w:rPr>
          <w:t>8.5.</w:t>
        </w:r>
        <w:r>
          <w:rPr>
            <w:rFonts w:asciiTheme="minorHAnsi" w:eastAsiaTheme="minorEastAsia" w:hAnsiTheme="minorHAnsi" w:cstheme="minorBidi"/>
            <w:caps w:val="0"/>
            <w:color w:val="auto"/>
            <w:szCs w:val="22"/>
          </w:rPr>
          <w:tab/>
        </w:r>
        <w:r w:rsidRPr="00E32006">
          <w:rPr>
            <w:rStyle w:val="Hyperlink"/>
          </w:rPr>
          <w:t>Health Summary Reminder Components</w:t>
        </w:r>
        <w:r>
          <w:rPr>
            <w:webHidden/>
          </w:rPr>
          <w:tab/>
        </w:r>
        <w:r>
          <w:rPr>
            <w:webHidden/>
          </w:rPr>
          <w:fldChar w:fldCharType="begin"/>
        </w:r>
        <w:r>
          <w:rPr>
            <w:webHidden/>
          </w:rPr>
          <w:instrText xml:space="preserve"> PAGEREF _Toc468086065 \h </w:instrText>
        </w:r>
        <w:r>
          <w:rPr>
            <w:webHidden/>
          </w:rPr>
        </w:r>
        <w:r>
          <w:rPr>
            <w:webHidden/>
          </w:rPr>
          <w:fldChar w:fldCharType="separate"/>
        </w:r>
        <w:r>
          <w:rPr>
            <w:webHidden/>
          </w:rPr>
          <w:t>70</w:t>
        </w:r>
        <w:r>
          <w:rPr>
            <w:webHidden/>
          </w:rPr>
          <w:fldChar w:fldCharType="end"/>
        </w:r>
      </w:hyperlink>
    </w:p>
    <w:p w14:paraId="76F83A72"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66" w:history="1">
        <w:r w:rsidRPr="00E32006">
          <w:rPr>
            <w:rStyle w:val="Hyperlink"/>
          </w:rPr>
          <w:t>8.6.</w:t>
        </w:r>
        <w:r>
          <w:rPr>
            <w:rFonts w:asciiTheme="minorHAnsi" w:eastAsiaTheme="minorEastAsia" w:hAnsiTheme="minorHAnsi" w:cstheme="minorBidi"/>
            <w:caps w:val="0"/>
            <w:color w:val="auto"/>
            <w:szCs w:val="22"/>
          </w:rPr>
          <w:tab/>
        </w:r>
        <w:r w:rsidRPr="00E32006">
          <w:rPr>
            <w:rStyle w:val="Hyperlink"/>
          </w:rPr>
          <w:t>Clinician</w:t>
        </w:r>
        <w:r w:rsidRPr="00E32006">
          <w:rPr>
            <w:rStyle w:val="Hyperlink"/>
            <w:rFonts w:hint="eastAsia"/>
          </w:rPr>
          <w:t>’</w:t>
        </w:r>
        <w:r w:rsidRPr="00E32006">
          <w:rPr>
            <w:rStyle w:val="Hyperlink"/>
          </w:rPr>
          <w:t>s Role in Clinical Reminders</w:t>
        </w:r>
        <w:r>
          <w:rPr>
            <w:webHidden/>
          </w:rPr>
          <w:tab/>
        </w:r>
        <w:r>
          <w:rPr>
            <w:webHidden/>
          </w:rPr>
          <w:fldChar w:fldCharType="begin"/>
        </w:r>
        <w:r>
          <w:rPr>
            <w:webHidden/>
          </w:rPr>
          <w:instrText xml:space="preserve"> PAGEREF _Toc468086066 \h </w:instrText>
        </w:r>
        <w:r>
          <w:rPr>
            <w:webHidden/>
          </w:rPr>
        </w:r>
        <w:r>
          <w:rPr>
            <w:webHidden/>
          </w:rPr>
          <w:fldChar w:fldCharType="separate"/>
        </w:r>
        <w:r>
          <w:rPr>
            <w:webHidden/>
          </w:rPr>
          <w:t>71</w:t>
        </w:r>
        <w:r>
          <w:rPr>
            <w:webHidden/>
          </w:rPr>
          <w:fldChar w:fldCharType="end"/>
        </w:r>
      </w:hyperlink>
    </w:p>
    <w:p w14:paraId="2BE72BAA"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67" w:history="1">
        <w:r w:rsidRPr="00E32006">
          <w:rPr>
            <w:rStyle w:val="Hyperlink"/>
          </w:rPr>
          <w:t>8.7.</w:t>
        </w:r>
        <w:r>
          <w:rPr>
            <w:rFonts w:asciiTheme="minorHAnsi" w:eastAsiaTheme="minorEastAsia" w:hAnsiTheme="minorHAnsi" w:cstheme="minorBidi"/>
            <w:caps w:val="0"/>
            <w:color w:val="auto"/>
            <w:szCs w:val="22"/>
          </w:rPr>
          <w:tab/>
        </w:r>
        <w:r w:rsidRPr="00E32006">
          <w:rPr>
            <w:rStyle w:val="Hyperlink"/>
          </w:rPr>
          <w:t>Implementing Clinical Reminders</w:t>
        </w:r>
        <w:r>
          <w:rPr>
            <w:webHidden/>
          </w:rPr>
          <w:tab/>
        </w:r>
        <w:r>
          <w:rPr>
            <w:webHidden/>
          </w:rPr>
          <w:fldChar w:fldCharType="begin"/>
        </w:r>
        <w:r>
          <w:rPr>
            <w:webHidden/>
          </w:rPr>
          <w:instrText xml:space="preserve"> PAGEREF _Toc468086067 \h </w:instrText>
        </w:r>
        <w:r>
          <w:rPr>
            <w:webHidden/>
          </w:rPr>
        </w:r>
        <w:r>
          <w:rPr>
            <w:webHidden/>
          </w:rPr>
          <w:fldChar w:fldCharType="separate"/>
        </w:r>
        <w:r>
          <w:rPr>
            <w:webHidden/>
          </w:rPr>
          <w:t>72</w:t>
        </w:r>
        <w:r>
          <w:rPr>
            <w:webHidden/>
          </w:rPr>
          <w:fldChar w:fldCharType="end"/>
        </w:r>
      </w:hyperlink>
    </w:p>
    <w:p w14:paraId="5E82E329"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68" w:history="1">
        <w:r w:rsidRPr="00E32006">
          <w:rPr>
            <w:rStyle w:val="Hyperlink"/>
          </w:rPr>
          <w:t>8.8.</w:t>
        </w:r>
        <w:r>
          <w:rPr>
            <w:rFonts w:asciiTheme="minorHAnsi" w:eastAsiaTheme="minorEastAsia" w:hAnsiTheme="minorHAnsi" w:cstheme="minorBidi"/>
            <w:caps w:val="0"/>
            <w:color w:val="auto"/>
            <w:szCs w:val="22"/>
          </w:rPr>
          <w:tab/>
        </w:r>
        <w:r w:rsidRPr="00E32006">
          <w:rPr>
            <w:rStyle w:val="Hyperlink"/>
          </w:rPr>
          <w:t>Defining Clinical Terms with PCE Tables</w:t>
        </w:r>
        <w:r>
          <w:rPr>
            <w:webHidden/>
          </w:rPr>
          <w:tab/>
        </w:r>
        <w:r>
          <w:rPr>
            <w:webHidden/>
          </w:rPr>
          <w:fldChar w:fldCharType="begin"/>
        </w:r>
        <w:r>
          <w:rPr>
            <w:webHidden/>
          </w:rPr>
          <w:instrText xml:space="preserve"> PAGEREF _Toc468086068 \h </w:instrText>
        </w:r>
        <w:r>
          <w:rPr>
            <w:webHidden/>
          </w:rPr>
        </w:r>
        <w:r>
          <w:rPr>
            <w:webHidden/>
          </w:rPr>
          <w:fldChar w:fldCharType="separate"/>
        </w:r>
        <w:r>
          <w:rPr>
            <w:webHidden/>
          </w:rPr>
          <w:t>76</w:t>
        </w:r>
        <w:r>
          <w:rPr>
            <w:webHidden/>
          </w:rPr>
          <w:fldChar w:fldCharType="end"/>
        </w:r>
      </w:hyperlink>
    </w:p>
    <w:p w14:paraId="5E5183E5"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69" w:history="1">
        <w:r w:rsidRPr="00E32006">
          <w:rPr>
            <w:rStyle w:val="Hyperlink"/>
          </w:rPr>
          <w:t>8.9.</w:t>
        </w:r>
        <w:r>
          <w:rPr>
            <w:rFonts w:asciiTheme="minorHAnsi" w:eastAsiaTheme="minorEastAsia" w:hAnsiTheme="minorHAnsi" w:cstheme="minorBidi"/>
            <w:caps w:val="0"/>
            <w:color w:val="auto"/>
            <w:szCs w:val="22"/>
          </w:rPr>
          <w:tab/>
        </w:r>
        <w:r w:rsidRPr="00E32006">
          <w:rPr>
            <w:rStyle w:val="Hyperlink"/>
          </w:rPr>
          <w:t>PCE Reminder Maintenance Menu</w:t>
        </w:r>
        <w:r>
          <w:rPr>
            <w:webHidden/>
          </w:rPr>
          <w:tab/>
        </w:r>
        <w:r>
          <w:rPr>
            <w:webHidden/>
          </w:rPr>
          <w:fldChar w:fldCharType="begin"/>
        </w:r>
        <w:r>
          <w:rPr>
            <w:webHidden/>
          </w:rPr>
          <w:instrText xml:space="preserve"> PAGEREF _Toc468086069 \h </w:instrText>
        </w:r>
        <w:r>
          <w:rPr>
            <w:webHidden/>
          </w:rPr>
        </w:r>
        <w:r>
          <w:rPr>
            <w:webHidden/>
          </w:rPr>
          <w:fldChar w:fldCharType="separate"/>
        </w:r>
        <w:r>
          <w:rPr>
            <w:webHidden/>
          </w:rPr>
          <w:t>76</w:t>
        </w:r>
        <w:r>
          <w:rPr>
            <w:webHidden/>
          </w:rPr>
          <w:fldChar w:fldCharType="end"/>
        </w:r>
      </w:hyperlink>
    </w:p>
    <w:p w14:paraId="783DC686"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70" w:history="1">
        <w:r w:rsidRPr="00E32006">
          <w:rPr>
            <w:rStyle w:val="Hyperlink"/>
            <w:noProof/>
          </w:rPr>
          <w:t>8.9.1.</w:t>
        </w:r>
        <w:r>
          <w:rPr>
            <w:rFonts w:asciiTheme="minorHAnsi" w:eastAsiaTheme="minorEastAsia" w:hAnsiTheme="minorHAnsi" w:cstheme="minorBidi"/>
            <w:iCs w:val="0"/>
            <w:noProof/>
            <w:color w:val="auto"/>
            <w:szCs w:val="22"/>
          </w:rPr>
          <w:tab/>
        </w:r>
        <w:r w:rsidRPr="00E32006">
          <w:rPr>
            <w:rStyle w:val="Hyperlink"/>
            <w:noProof/>
          </w:rPr>
          <w:t>Option Descriptions</w:t>
        </w:r>
        <w:r>
          <w:rPr>
            <w:noProof/>
            <w:webHidden/>
          </w:rPr>
          <w:tab/>
        </w:r>
        <w:r>
          <w:rPr>
            <w:noProof/>
            <w:webHidden/>
          </w:rPr>
          <w:fldChar w:fldCharType="begin"/>
        </w:r>
        <w:r>
          <w:rPr>
            <w:noProof/>
            <w:webHidden/>
          </w:rPr>
          <w:instrText xml:space="preserve"> PAGEREF _Toc468086070 \h </w:instrText>
        </w:r>
        <w:r>
          <w:rPr>
            <w:noProof/>
            <w:webHidden/>
          </w:rPr>
        </w:r>
        <w:r>
          <w:rPr>
            <w:noProof/>
            <w:webHidden/>
          </w:rPr>
          <w:fldChar w:fldCharType="separate"/>
        </w:r>
        <w:r>
          <w:rPr>
            <w:noProof/>
            <w:webHidden/>
          </w:rPr>
          <w:t>76</w:t>
        </w:r>
        <w:r>
          <w:rPr>
            <w:noProof/>
            <w:webHidden/>
          </w:rPr>
          <w:fldChar w:fldCharType="end"/>
        </w:r>
      </w:hyperlink>
    </w:p>
    <w:p w14:paraId="74F5F6D1"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71" w:history="1">
        <w:r w:rsidRPr="00E32006">
          <w:rPr>
            <w:rStyle w:val="Hyperlink"/>
          </w:rPr>
          <w:t>8.10.</w:t>
        </w:r>
        <w:r>
          <w:rPr>
            <w:rFonts w:asciiTheme="minorHAnsi" w:eastAsiaTheme="minorEastAsia" w:hAnsiTheme="minorHAnsi" w:cstheme="minorBidi"/>
            <w:caps w:val="0"/>
            <w:color w:val="auto"/>
            <w:szCs w:val="22"/>
          </w:rPr>
          <w:tab/>
        </w:r>
        <w:r w:rsidRPr="00E32006">
          <w:rPr>
            <w:rStyle w:val="Hyperlink"/>
          </w:rPr>
          <w:t>Copying and Editing a Reminder</w:t>
        </w:r>
        <w:r>
          <w:rPr>
            <w:webHidden/>
          </w:rPr>
          <w:tab/>
        </w:r>
        <w:r>
          <w:rPr>
            <w:webHidden/>
          </w:rPr>
          <w:fldChar w:fldCharType="begin"/>
        </w:r>
        <w:r>
          <w:rPr>
            <w:webHidden/>
          </w:rPr>
          <w:instrText xml:space="preserve"> PAGEREF _Toc468086071 \h </w:instrText>
        </w:r>
        <w:r>
          <w:rPr>
            <w:webHidden/>
          </w:rPr>
        </w:r>
        <w:r>
          <w:rPr>
            <w:webHidden/>
          </w:rPr>
          <w:fldChar w:fldCharType="separate"/>
        </w:r>
        <w:r>
          <w:rPr>
            <w:webHidden/>
          </w:rPr>
          <w:t>77</w:t>
        </w:r>
        <w:r>
          <w:rPr>
            <w:webHidden/>
          </w:rPr>
          <w:fldChar w:fldCharType="end"/>
        </w:r>
      </w:hyperlink>
    </w:p>
    <w:p w14:paraId="1B0A9E99"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72" w:history="1">
        <w:r w:rsidRPr="00E32006">
          <w:rPr>
            <w:rStyle w:val="Hyperlink"/>
          </w:rPr>
          <w:t>8.11.</w:t>
        </w:r>
        <w:r>
          <w:rPr>
            <w:rFonts w:asciiTheme="minorHAnsi" w:eastAsiaTheme="minorEastAsia" w:hAnsiTheme="minorHAnsi" w:cstheme="minorBidi"/>
            <w:caps w:val="0"/>
            <w:color w:val="auto"/>
            <w:szCs w:val="22"/>
          </w:rPr>
          <w:tab/>
        </w:r>
        <w:r w:rsidRPr="00E32006">
          <w:rPr>
            <w:rStyle w:val="Hyperlink"/>
          </w:rPr>
          <w:t>Health Summary Example</w:t>
        </w:r>
        <w:r>
          <w:rPr>
            <w:webHidden/>
          </w:rPr>
          <w:tab/>
        </w:r>
        <w:r>
          <w:rPr>
            <w:webHidden/>
          </w:rPr>
          <w:fldChar w:fldCharType="begin"/>
        </w:r>
        <w:r>
          <w:rPr>
            <w:webHidden/>
          </w:rPr>
          <w:instrText xml:space="preserve"> PAGEREF _Toc468086072 \h </w:instrText>
        </w:r>
        <w:r>
          <w:rPr>
            <w:webHidden/>
          </w:rPr>
        </w:r>
        <w:r>
          <w:rPr>
            <w:webHidden/>
          </w:rPr>
          <w:fldChar w:fldCharType="separate"/>
        </w:r>
        <w:r>
          <w:rPr>
            <w:webHidden/>
          </w:rPr>
          <w:t>82</w:t>
        </w:r>
        <w:r>
          <w:rPr>
            <w:webHidden/>
          </w:rPr>
          <w:fldChar w:fldCharType="end"/>
        </w:r>
      </w:hyperlink>
    </w:p>
    <w:p w14:paraId="01731200"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73" w:history="1">
        <w:r w:rsidRPr="00E32006">
          <w:rPr>
            <w:rStyle w:val="Hyperlink"/>
          </w:rPr>
          <w:t>8.12.</w:t>
        </w:r>
        <w:r>
          <w:rPr>
            <w:rFonts w:asciiTheme="minorHAnsi" w:eastAsiaTheme="minorEastAsia" w:hAnsiTheme="minorHAnsi" w:cstheme="minorBidi"/>
            <w:caps w:val="0"/>
            <w:color w:val="auto"/>
            <w:szCs w:val="22"/>
          </w:rPr>
          <w:tab/>
        </w:r>
        <w:r w:rsidRPr="00E32006">
          <w:rPr>
            <w:rStyle w:val="Hyperlink"/>
          </w:rPr>
          <w:t>Key Concepts</w:t>
        </w:r>
        <w:r>
          <w:rPr>
            <w:webHidden/>
          </w:rPr>
          <w:tab/>
        </w:r>
        <w:r>
          <w:rPr>
            <w:webHidden/>
          </w:rPr>
          <w:fldChar w:fldCharType="begin"/>
        </w:r>
        <w:r>
          <w:rPr>
            <w:webHidden/>
          </w:rPr>
          <w:instrText xml:space="preserve"> PAGEREF _Toc468086073 \h </w:instrText>
        </w:r>
        <w:r>
          <w:rPr>
            <w:webHidden/>
          </w:rPr>
        </w:r>
        <w:r>
          <w:rPr>
            <w:webHidden/>
          </w:rPr>
          <w:fldChar w:fldCharType="separate"/>
        </w:r>
        <w:r>
          <w:rPr>
            <w:webHidden/>
          </w:rPr>
          <w:t>83</w:t>
        </w:r>
        <w:r>
          <w:rPr>
            <w:webHidden/>
          </w:rPr>
          <w:fldChar w:fldCharType="end"/>
        </w:r>
      </w:hyperlink>
    </w:p>
    <w:p w14:paraId="3686493E" w14:textId="77777777" w:rsidR="00A3424E" w:rsidRDefault="00A3424E">
      <w:pPr>
        <w:pStyle w:val="TOC1"/>
        <w:rPr>
          <w:rFonts w:asciiTheme="minorHAnsi" w:eastAsiaTheme="minorEastAsia" w:hAnsiTheme="minorHAnsi" w:cstheme="minorBidi"/>
          <w:b w:val="0"/>
          <w:bCs w:val="0"/>
          <w:caps w:val="0"/>
          <w:color w:val="auto"/>
          <w:sz w:val="22"/>
          <w:szCs w:val="22"/>
        </w:rPr>
      </w:pPr>
      <w:hyperlink w:anchor="_Toc468086074" w:history="1">
        <w:r w:rsidRPr="00E32006">
          <w:rPr>
            <w:rStyle w:val="Hyperlink"/>
          </w:rPr>
          <w:t>9.0</w:t>
        </w:r>
        <w:r>
          <w:rPr>
            <w:rFonts w:asciiTheme="minorHAnsi" w:eastAsiaTheme="minorEastAsia" w:hAnsiTheme="minorHAnsi" w:cstheme="minorBidi"/>
            <w:b w:val="0"/>
            <w:bCs w:val="0"/>
            <w:caps w:val="0"/>
            <w:color w:val="auto"/>
            <w:sz w:val="22"/>
            <w:szCs w:val="22"/>
          </w:rPr>
          <w:tab/>
        </w:r>
        <w:r w:rsidRPr="00E32006">
          <w:rPr>
            <w:rStyle w:val="Hyperlink"/>
          </w:rPr>
          <w:t>PCE Clinical Reports</w:t>
        </w:r>
        <w:r>
          <w:rPr>
            <w:webHidden/>
          </w:rPr>
          <w:tab/>
        </w:r>
        <w:r>
          <w:rPr>
            <w:webHidden/>
          </w:rPr>
          <w:fldChar w:fldCharType="begin"/>
        </w:r>
        <w:r>
          <w:rPr>
            <w:webHidden/>
          </w:rPr>
          <w:instrText xml:space="preserve"> PAGEREF _Toc468086074 \h </w:instrText>
        </w:r>
        <w:r>
          <w:rPr>
            <w:webHidden/>
          </w:rPr>
        </w:r>
        <w:r>
          <w:rPr>
            <w:webHidden/>
          </w:rPr>
          <w:fldChar w:fldCharType="separate"/>
        </w:r>
        <w:r>
          <w:rPr>
            <w:webHidden/>
          </w:rPr>
          <w:t>84</w:t>
        </w:r>
        <w:r>
          <w:rPr>
            <w:webHidden/>
          </w:rPr>
          <w:fldChar w:fldCharType="end"/>
        </w:r>
      </w:hyperlink>
    </w:p>
    <w:p w14:paraId="58B48EB0"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75" w:history="1">
        <w:r w:rsidRPr="00E32006">
          <w:rPr>
            <w:rStyle w:val="Hyperlink"/>
          </w:rPr>
          <w:t>9.1.</w:t>
        </w:r>
        <w:r>
          <w:rPr>
            <w:rFonts w:asciiTheme="minorHAnsi" w:eastAsiaTheme="minorEastAsia" w:hAnsiTheme="minorHAnsi" w:cstheme="minorBidi"/>
            <w:caps w:val="0"/>
            <w:color w:val="auto"/>
            <w:szCs w:val="22"/>
          </w:rPr>
          <w:tab/>
        </w:r>
        <w:r w:rsidRPr="00E32006">
          <w:rPr>
            <w:rStyle w:val="Hyperlink"/>
          </w:rPr>
          <w:t>PCE Clinical Reports Menu</w:t>
        </w:r>
        <w:r>
          <w:rPr>
            <w:webHidden/>
          </w:rPr>
          <w:tab/>
        </w:r>
        <w:r>
          <w:rPr>
            <w:webHidden/>
          </w:rPr>
          <w:fldChar w:fldCharType="begin"/>
        </w:r>
        <w:r>
          <w:rPr>
            <w:webHidden/>
          </w:rPr>
          <w:instrText xml:space="preserve"> PAGEREF _Toc468086075 \h </w:instrText>
        </w:r>
        <w:r>
          <w:rPr>
            <w:webHidden/>
          </w:rPr>
        </w:r>
        <w:r>
          <w:rPr>
            <w:webHidden/>
          </w:rPr>
          <w:fldChar w:fldCharType="separate"/>
        </w:r>
        <w:r>
          <w:rPr>
            <w:webHidden/>
          </w:rPr>
          <w:t>84</w:t>
        </w:r>
        <w:r>
          <w:rPr>
            <w:webHidden/>
          </w:rPr>
          <w:fldChar w:fldCharType="end"/>
        </w:r>
      </w:hyperlink>
    </w:p>
    <w:p w14:paraId="21D2DFF7"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76" w:history="1">
        <w:r w:rsidRPr="00E32006">
          <w:rPr>
            <w:rStyle w:val="Hyperlink"/>
          </w:rPr>
          <w:t>9.2.</w:t>
        </w:r>
        <w:r>
          <w:rPr>
            <w:rFonts w:asciiTheme="minorHAnsi" w:eastAsiaTheme="minorEastAsia" w:hAnsiTheme="minorHAnsi" w:cstheme="minorBidi"/>
            <w:caps w:val="0"/>
            <w:color w:val="auto"/>
            <w:szCs w:val="22"/>
          </w:rPr>
          <w:tab/>
        </w:r>
        <w:r w:rsidRPr="00E32006">
          <w:rPr>
            <w:rStyle w:val="Hyperlink"/>
          </w:rPr>
          <w:t>Option Descriptions</w:t>
        </w:r>
        <w:r>
          <w:rPr>
            <w:webHidden/>
          </w:rPr>
          <w:tab/>
        </w:r>
        <w:r>
          <w:rPr>
            <w:webHidden/>
          </w:rPr>
          <w:fldChar w:fldCharType="begin"/>
        </w:r>
        <w:r>
          <w:rPr>
            <w:webHidden/>
          </w:rPr>
          <w:instrText xml:space="preserve"> PAGEREF _Toc468086076 \h </w:instrText>
        </w:r>
        <w:r>
          <w:rPr>
            <w:webHidden/>
          </w:rPr>
        </w:r>
        <w:r>
          <w:rPr>
            <w:webHidden/>
          </w:rPr>
          <w:fldChar w:fldCharType="separate"/>
        </w:r>
        <w:r>
          <w:rPr>
            <w:webHidden/>
          </w:rPr>
          <w:t>84</w:t>
        </w:r>
        <w:r>
          <w:rPr>
            <w:webHidden/>
          </w:rPr>
          <w:fldChar w:fldCharType="end"/>
        </w:r>
      </w:hyperlink>
    </w:p>
    <w:p w14:paraId="31E6BB08"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77" w:history="1">
        <w:r w:rsidRPr="00E32006">
          <w:rPr>
            <w:rStyle w:val="Hyperlink"/>
            <w:noProof/>
          </w:rPr>
          <w:t>9.2.1.</w:t>
        </w:r>
        <w:r>
          <w:rPr>
            <w:rFonts w:asciiTheme="minorHAnsi" w:eastAsiaTheme="minorEastAsia" w:hAnsiTheme="minorHAnsi" w:cstheme="minorBidi"/>
            <w:iCs w:val="0"/>
            <w:noProof/>
            <w:color w:val="auto"/>
            <w:szCs w:val="22"/>
          </w:rPr>
          <w:tab/>
        </w:r>
        <w:r w:rsidRPr="00E32006">
          <w:rPr>
            <w:rStyle w:val="Hyperlink"/>
            <w:noProof/>
          </w:rPr>
          <w:t>Patient Activity by Clinic</w:t>
        </w:r>
        <w:r>
          <w:rPr>
            <w:noProof/>
            <w:webHidden/>
          </w:rPr>
          <w:tab/>
        </w:r>
        <w:r>
          <w:rPr>
            <w:noProof/>
            <w:webHidden/>
          </w:rPr>
          <w:fldChar w:fldCharType="begin"/>
        </w:r>
        <w:r>
          <w:rPr>
            <w:noProof/>
            <w:webHidden/>
          </w:rPr>
          <w:instrText xml:space="preserve"> PAGEREF _Toc468086077 \h </w:instrText>
        </w:r>
        <w:r>
          <w:rPr>
            <w:noProof/>
            <w:webHidden/>
          </w:rPr>
        </w:r>
        <w:r>
          <w:rPr>
            <w:noProof/>
            <w:webHidden/>
          </w:rPr>
          <w:fldChar w:fldCharType="separate"/>
        </w:r>
        <w:r>
          <w:rPr>
            <w:noProof/>
            <w:webHidden/>
          </w:rPr>
          <w:t>84</w:t>
        </w:r>
        <w:r>
          <w:rPr>
            <w:noProof/>
            <w:webHidden/>
          </w:rPr>
          <w:fldChar w:fldCharType="end"/>
        </w:r>
      </w:hyperlink>
    </w:p>
    <w:p w14:paraId="7BA1F380"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78" w:history="1">
        <w:r w:rsidRPr="00E32006">
          <w:rPr>
            <w:rStyle w:val="Hyperlink"/>
            <w:noProof/>
          </w:rPr>
          <w:t>9.2.2.</w:t>
        </w:r>
        <w:r>
          <w:rPr>
            <w:rFonts w:asciiTheme="minorHAnsi" w:eastAsiaTheme="minorEastAsia" w:hAnsiTheme="minorHAnsi" w:cstheme="minorBidi"/>
            <w:iCs w:val="0"/>
            <w:noProof/>
            <w:color w:val="auto"/>
            <w:szCs w:val="22"/>
          </w:rPr>
          <w:tab/>
        </w:r>
        <w:r w:rsidRPr="00E32006">
          <w:rPr>
            <w:rStyle w:val="Hyperlink"/>
            <w:noProof/>
          </w:rPr>
          <w:t>Caseload Profile by Clinic</w:t>
        </w:r>
        <w:r>
          <w:rPr>
            <w:noProof/>
            <w:webHidden/>
          </w:rPr>
          <w:tab/>
        </w:r>
        <w:r>
          <w:rPr>
            <w:noProof/>
            <w:webHidden/>
          </w:rPr>
          <w:fldChar w:fldCharType="begin"/>
        </w:r>
        <w:r>
          <w:rPr>
            <w:noProof/>
            <w:webHidden/>
          </w:rPr>
          <w:instrText xml:space="preserve"> PAGEREF _Toc468086078 \h </w:instrText>
        </w:r>
        <w:r>
          <w:rPr>
            <w:noProof/>
            <w:webHidden/>
          </w:rPr>
        </w:r>
        <w:r>
          <w:rPr>
            <w:noProof/>
            <w:webHidden/>
          </w:rPr>
          <w:fldChar w:fldCharType="separate"/>
        </w:r>
        <w:r>
          <w:rPr>
            <w:noProof/>
            <w:webHidden/>
          </w:rPr>
          <w:t>84</w:t>
        </w:r>
        <w:r>
          <w:rPr>
            <w:noProof/>
            <w:webHidden/>
          </w:rPr>
          <w:fldChar w:fldCharType="end"/>
        </w:r>
      </w:hyperlink>
    </w:p>
    <w:p w14:paraId="0F076E4A"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79" w:history="1">
        <w:r w:rsidRPr="00E32006">
          <w:rPr>
            <w:rStyle w:val="Hyperlink"/>
            <w:noProof/>
          </w:rPr>
          <w:t>9.2.3.</w:t>
        </w:r>
        <w:r>
          <w:rPr>
            <w:rFonts w:asciiTheme="minorHAnsi" w:eastAsiaTheme="minorEastAsia" w:hAnsiTheme="minorHAnsi" w:cstheme="minorBidi"/>
            <w:iCs w:val="0"/>
            <w:noProof/>
            <w:color w:val="auto"/>
            <w:szCs w:val="22"/>
          </w:rPr>
          <w:tab/>
        </w:r>
        <w:r w:rsidRPr="00E32006">
          <w:rPr>
            <w:rStyle w:val="Hyperlink"/>
            <w:noProof/>
          </w:rPr>
          <w:t>Workload by Clinic</w:t>
        </w:r>
        <w:r>
          <w:rPr>
            <w:noProof/>
            <w:webHidden/>
          </w:rPr>
          <w:tab/>
        </w:r>
        <w:r>
          <w:rPr>
            <w:noProof/>
            <w:webHidden/>
          </w:rPr>
          <w:fldChar w:fldCharType="begin"/>
        </w:r>
        <w:r>
          <w:rPr>
            <w:noProof/>
            <w:webHidden/>
          </w:rPr>
          <w:instrText xml:space="preserve"> PAGEREF _Toc468086079 \h </w:instrText>
        </w:r>
        <w:r>
          <w:rPr>
            <w:noProof/>
            <w:webHidden/>
          </w:rPr>
        </w:r>
        <w:r>
          <w:rPr>
            <w:noProof/>
            <w:webHidden/>
          </w:rPr>
          <w:fldChar w:fldCharType="separate"/>
        </w:r>
        <w:r>
          <w:rPr>
            <w:noProof/>
            <w:webHidden/>
          </w:rPr>
          <w:t>85</w:t>
        </w:r>
        <w:r>
          <w:rPr>
            <w:noProof/>
            <w:webHidden/>
          </w:rPr>
          <w:fldChar w:fldCharType="end"/>
        </w:r>
      </w:hyperlink>
    </w:p>
    <w:p w14:paraId="2B1EB8DE"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80" w:history="1">
        <w:r w:rsidRPr="00E32006">
          <w:rPr>
            <w:rStyle w:val="Hyperlink"/>
            <w:noProof/>
          </w:rPr>
          <w:t>9.2.4.</w:t>
        </w:r>
        <w:r>
          <w:rPr>
            <w:rFonts w:asciiTheme="minorHAnsi" w:eastAsiaTheme="minorEastAsia" w:hAnsiTheme="minorHAnsi" w:cstheme="minorBidi"/>
            <w:iCs w:val="0"/>
            <w:noProof/>
            <w:color w:val="auto"/>
            <w:szCs w:val="22"/>
          </w:rPr>
          <w:tab/>
        </w:r>
        <w:r w:rsidRPr="00E32006">
          <w:rPr>
            <w:rStyle w:val="Hyperlink"/>
            <w:noProof/>
          </w:rPr>
          <w:t>Diagnoses Ranked by Frequency</w:t>
        </w:r>
        <w:r>
          <w:rPr>
            <w:noProof/>
            <w:webHidden/>
          </w:rPr>
          <w:tab/>
        </w:r>
        <w:r>
          <w:rPr>
            <w:noProof/>
            <w:webHidden/>
          </w:rPr>
          <w:fldChar w:fldCharType="begin"/>
        </w:r>
        <w:r>
          <w:rPr>
            <w:noProof/>
            <w:webHidden/>
          </w:rPr>
          <w:instrText xml:space="preserve"> PAGEREF _Toc468086080 \h </w:instrText>
        </w:r>
        <w:r>
          <w:rPr>
            <w:noProof/>
            <w:webHidden/>
          </w:rPr>
        </w:r>
        <w:r>
          <w:rPr>
            <w:noProof/>
            <w:webHidden/>
          </w:rPr>
          <w:fldChar w:fldCharType="separate"/>
        </w:r>
        <w:r>
          <w:rPr>
            <w:noProof/>
            <w:webHidden/>
          </w:rPr>
          <w:t>85</w:t>
        </w:r>
        <w:r>
          <w:rPr>
            <w:noProof/>
            <w:webHidden/>
          </w:rPr>
          <w:fldChar w:fldCharType="end"/>
        </w:r>
      </w:hyperlink>
    </w:p>
    <w:p w14:paraId="54A6E806"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81" w:history="1">
        <w:r w:rsidRPr="00E32006">
          <w:rPr>
            <w:rStyle w:val="Hyperlink"/>
            <w:noProof/>
          </w:rPr>
          <w:t>9.2.5.</w:t>
        </w:r>
        <w:r>
          <w:rPr>
            <w:rFonts w:asciiTheme="minorHAnsi" w:eastAsiaTheme="minorEastAsia" w:hAnsiTheme="minorHAnsi" w:cstheme="minorBidi"/>
            <w:iCs w:val="0"/>
            <w:noProof/>
            <w:color w:val="auto"/>
            <w:szCs w:val="22"/>
          </w:rPr>
          <w:tab/>
        </w:r>
        <w:r w:rsidRPr="00E32006">
          <w:rPr>
            <w:rStyle w:val="Hyperlink"/>
            <w:noProof/>
          </w:rPr>
          <w:t>Location Encounter Counts</w:t>
        </w:r>
        <w:r>
          <w:rPr>
            <w:noProof/>
            <w:webHidden/>
          </w:rPr>
          <w:tab/>
        </w:r>
        <w:r>
          <w:rPr>
            <w:noProof/>
            <w:webHidden/>
          </w:rPr>
          <w:fldChar w:fldCharType="begin"/>
        </w:r>
        <w:r>
          <w:rPr>
            <w:noProof/>
            <w:webHidden/>
          </w:rPr>
          <w:instrText xml:space="preserve"> PAGEREF _Toc468086081 \h </w:instrText>
        </w:r>
        <w:r>
          <w:rPr>
            <w:noProof/>
            <w:webHidden/>
          </w:rPr>
        </w:r>
        <w:r>
          <w:rPr>
            <w:noProof/>
            <w:webHidden/>
          </w:rPr>
          <w:fldChar w:fldCharType="separate"/>
        </w:r>
        <w:r>
          <w:rPr>
            <w:noProof/>
            <w:webHidden/>
          </w:rPr>
          <w:t>85</w:t>
        </w:r>
        <w:r>
          <w:rPr>
            <w:noProof/>
            <w:webHidden/>
          </w:rPr>
          <w:fldChar w:fldCharType="end"/>
        </w:r>
      </w:hyperlink>
    </w:p>
    <w:p w14:paraId="2220240B"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82" w:history="1">
        <w:r w:rsidRPr="00E32006">
          <w:rPr>
            <w:rStyle w:val="Hyperlink"/>
            <w:noProof/>
          </w:rPr>
          <w:t>9.2.6.</w:t>
        </w:r>
        <w:r>
          <w:rPr>
            <w:rFonts w:asciiTheme="minorHAnsi" w:eastAsiaTheme="minorEastAsia" w:hAnsiTheme="minorHAnsi" w:cstheme="minorBidi"/>
            <w:iCs w:val="0"/>
            <w:noProof/>
            <w:color w:val="auto"/>
            <w:szCs w:val="22"/>
          </w:rPr>
          <w:tab/>
        </w:r>
        <w:r w:rsidRPr="00E32006">
          <w:rPr>
            <w:rStyle w:val="Hyperlink"/>
            <w:noProof/>
          </w:rPr>
          <w:t>Provider Encounter Counts</w:t>
        </w:r>
        <w:r>
          <w:rPr>
            <w:noProof/>
            <w:webHidden/>
          </w:rPr>
          <w:tab/>
        </w:r>
        <w:r>
          <w:rPr>
            <w:noProof/>
            <w:webHidden/>
          </w:rPr>
          <w:fldChar w:fldCharType="begin"/>
        </w:r>
        <w:r>
          <w:rPr>
            <w:noProof/>
            <w:webHidden/>
          </w:rPr>
          <w:instrText xml:space="preserve"> PAGEREF _Toc468086082 \h </w:instrText>
        </w:r>
        <w:r>
          <w:rPr>
            <w:noProof/>
            <w:webHidden/>
          </w:rPr>
        </w:r>
        <w:r>
          <w:rPr>
            <w:noProof/>
            <w:webHidden/>
          </w:rPr>
          <w:fldChar w:fldCharType="separate"/>
        </w:r>
        <w:r>
          <w:rPr>
            <w:noProof/>
            <w:webHidden/>
          </w:rPr>
          <w:t>85</w:t>
        </w:r>
        <w:r>
          <w:rPr>
            <w:noProof/>
            <w:webHidden/>
          </w:rPr>
          <w:fldChar w:fldCharType="end"/>
        </w:r>
      </w:hyperlink>
    </w:p>
    <w:p w14:paraId="4613891F"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83" w:history="1">
        <w:r w:rsidRPr="00E32006">
          <w:rPr>
            <w:rStyle w:val="Hyperlink"/>
            <w:noProof/>
          </w:rPr>
          <w:t>9.2.7.</w:t>
        </w:r>
        <w:r>
          <w:rPr>
            <w:rFonts w:asciiTheme="minorHAnsi" w:eastAsiaTheme="minorEastAsia" w:hAnsiTheme="minorHAnsi" w:cstheme="minorBidi"/>
            <w:iCs w:val="0"/>
            <w:noProof/>
            <w:color w:val="auto"/>
            <w:szCs w:val="22"/>
          </w:rPr>
          <w:tab/>
        </w:r>
        <w:r w:rsidRPr="00E32006">
          <w:rPr>
            <w:rStyle w:val="Hyperlink"/>
            <w:noProof/>
          </w:rPr>
          <w:t>Patient Activity by Clinic</w:t>
        </w:r>
        <w:r>
          <w:rPr>
            <w:noProof/>
            <w:webHidden/>
          </w:rPr>
          <w:tab/>
        </w:r>
        <w:r>
          <w:rPr>
            <w:noProof/>
            <w:webHidden/>
          </w:rPr>
          <w:fldChar w:fldCharType="begin"/>
        </w:r>
        <w:r>
          <w:rPr>
            <w:noProof/>
            <w:webHidden/>
          </w:rPr>
          <w:instrText xml:space="preserve"> PAGEREF _Toc468086083 \h </w:instrText>
        </w:r>
        <w:r>
          <w:rPr>
            <w:noProof/>
            <w:webHidden/>
          </w:rPr>
        </w:r>
        <w:r>
          <w:rPr>
            <w:noProof/>
            <w:webHidden/>
          </w:rPr>
          <w:fldChar w:fldCharType="separate"/>
        </w:r>
        <w:r>
          <w:rPr>
            <w:noProof/>
            <w:webHidden/>
          </w:rPr>
          <w:t>85</w:t>
        </w:r>
        <w:r>
          <w:rPr>
            <w:noProof/>
            <w:webHidden/>
          </w:rPr>
          <w:fldChar w:fldCharType="end"/>
        </w:r>
      </w:hyperlink>
    </w:p>
    <w:p w14:paraId="76803CE8"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84" w:history="1">
        <w:r w:rsidRPr="00E32006">
          <w:rPr>
            <w:rStyle w:val="Hyperlink"/>
            <w:noProof/>
          </w:rPr>
          <w:t>9.2.8.</w:t>
        </w:r>
        <w:r>
          <w:rPr>
            <w:rFonts w:asciiTheme="minorHAnsi" w:eastAsiaTheme="minorEastAsia" w:hAnsiTheme="minorHAnsi" w:cstheme="minorBidi"/>
            <w:iCs w:val="0"/>
            <w:noProof/>
            <w:color w:val="auto"/>
            <w:szCs w:val="22"/>
          </w:rPr>
          <w:tab/>
        </w:r>
        <w:r w:rsidRPr="00E32006">
          <w:rPr>
            <w:rStyle w:val="Hyperlink"/>
            <w:noProof/>
          </w:rPr>
          <w:t>Caseload Profile by Clinic</w:t>
        </w:r>
        <w:r>
          <w:rPr>
            <w:noProof/>
            <w:webHidden/>
          </w:rPr>
          <w:tab/>
        </w:r>
        <w:r>
          <w:rPr>
            <w:noProof/>
            <w:webHidden/>
          </w:rPr>
          <w:fldChar w:fldCharType="begin"/>
        </w:r>
        <w:r>
          <w:rPr>
            <w:noProof/>
            <w:webHidden/>
          </w:rPr>
          <w:instrText xml:space="preserve"> PAGEREF _Toc468086084 \h </w:instrText>
        </w:r>
        <w:r>
          <w:rPr>
            <w:noProof/>
            <w:webHidden/>
          </w:rPr>
        </w:r>
        <w:r>
          <w:rPr>
            <w:noProof/>
            <w:webHidden/>
          </w:rPr>
          <w:fldChar w:fldCharType="separate"/>
        </w:r>
        <w:r>
          <w:rPr>
            <w:noProof/>
            <w:webHidden/>
          </w:rPr>
          <w:t>86</w:t>
        </w:r>
        <w:r>
          <w:rPr>
            <w:noProof/>
            <w:webHidden/>
          </w:rPr>
          <w:fldChar w:fldCharType="end"/>
        </w:r>
      </w:hyperlink>
    </w:p>
    <w:p w14:paraId="30AD7789"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85" w:history="1">
        <w:r w:rsidRPr="00E32006">
          <w:rPr>
            <w:rStyle w:val="Hyperlink"/>
            <w:noProof/>
          </w:rPr>
          <w:t>9.2.9.</w:t>
        </w:r>
        <w:r>
          <w:rPr>
            <w:rFonts w:asciiTheme="minorHAnsi" w:eastAsiaTheme="minorEastAsia" w:hAnsiTheme="minorHAnsi" w:cstheme="minorBidi"/>
            <w:iCs w:val="0"/>
            <w:noProof/>
            <w:color w:val="auto"/>
            <w:szCs w:val="22"/>
          </w:rPr>
          <w:tab/>
        </w:r>
        <w:r w:rsidRPr="00E32006">
          <w:rPr>
            <w:rStyle w:val="Hyperlink"/>
            <w:noProof/>
          </w:rPr>
          <w:t>Technical Description</w:t>
        </w:r>
        <w:r>
          <w:rPr>
            <w:noProof/>
            <w:webHidden/>
          </w:rPr>
          <w:tab/>
        </w:r>
        <w:r>
          <w:rPr>
            <w:noProof/>
            <w:webHidden/>
          </w:rPr>
          <w:fldChar w:fldCharType="begin"/>
        </w:r>
        <w:r>
          <w:rPr>
            <w:noProof/>
            <w:webHidden/>
          </w:rPr>
          <w:instrText xml:space="preserve"> PAGEREF _Toc468086085 \h </w:instrText>
        </w:r>
        <w:r>
          <w:rPr>
            <w:noProof/>
            <w:webHidden/>
          </w:rPr>
        </w:r>
        <w:r>
          <w:rPr>
            <w:noProof/>
            <w:webHidden/>
          </w:rPr>
          <w:fldChar w:fldCharType="separate"/>
        </w:r>
        <w:r>
          <w:rPr>
            <w:noProof/>
            <w:webHidden/>
          </w:rPr>
          <w:t>87</w:t>
        </w:r>
        <w:r>
          <w:rPr>
            <w:noProof/>
            <w:webHidden/>
          </w:rPr>
          <w:fldChar w:fldCharType="end"/>
        </w:r>
      </w:hyperlink>
    </w:p>
    <w:p w14:paraId="09CF81CA"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86" w:history="1">
        <w:r w:rsidRPr="00E32006">
          <w:rPr>
            <w:rStyle w:val="Hyperlink"/>
            <w:noProof/>
          </w:rPr>
          <w:t>9.2.10.</w:t>
        </w:r>
        <w:r>
          <w:rPr>
            <w:rFonts w:asciiTheme="minorHAnsi" w:eastAsiaTheme="minorEastAsia" w:hAnsiTheme="minorHAnsi" w:cstheme="minorBidi"/>
            <w:iCs w:val="0"/>
            <w:noProof/>
            <w:color w:val="auto"/>
            <w:szCs w:val="22"/>
          </w:rPr>
          <w:tab/>
        </w:r>
        <w:r w:rsidRPr="00E32006">
          <w:rPr>
            <w:rStyle w:val="Hyperlink"/>
            <w:noProof/>
          </w:rPr>
          <w:t>Workload by Clinic</w:t>
        </w:r>
        <w:r>
          <w:rPr>
            <w:noProof/>
            <w:webHidden/>
          </w:rPr>
          <w:tab/>
        </w:r>
        <w:r>
          <w:rPr>
            <w:noProof/>
            <w:webHidden/>
          </w:rPr>
          <w:fldChar w:fldCharType="begin"/>
        </w:r>
        <w:r>
          <w:rPr>
            <w:noProof/>
            <w:webHidden/>
          </w:rPr>
          <w:instrText xml:space="preserve"> PAGEREF _Toc468086086 \h </w:instrText>
        </w:r>
        <w:r>
          <w:rPr>
            <w:noProof/>
            <w:webHidden/>
          </w:rPr>
        </w:r>
        <w:r>
          <w:rPr>
            <w:noProof/>
            <w:webHidden/>
          </w:rPr>
          <w:fldChar w:fldCharType="separate"/>
        </w:r>
        <w:r>
          <w:rPr>
            <w:noProof/>
            <w:webHidden/>
          </w:rPr>
          <w:t>89</w:t>
        </w:r>
        <w:r>
          <w:rPr>
            <w:noProof/>
            <w:webHidden/>
          </w:rPr>
          <w:fldChar w:fldCharType="end"/>
        </w:r>
      </w:hyperlink>
    </w:p>
    <w:p w14:paraId="78B2CCA4"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87" w:history="1">
        <w:r w:rsidRPr="00E32006">
          <w:rPr>
            <w:rStyle w:val="Hyperlink"/>
            <w:noProof/>
          </w:rPr>
          <w:t>9.2.11.</w:t>
        </w:r>
        <w:r>
          <w:rPr>
            <w:rFonts w:asciiTheme="minorHAnsi" w:eastAsiaTheme="minorEastAsia" w:hAnsiTheme="minorHAnsi" w:cstheme="minorBidi"/>
            <w:iCs w:val="0"/>
            <w:noProof/>
            <w:color w:val="auto"/>
            <w:szCs w:val="22"/>
          </w:rPr>
          <w:tab/>
        </w:r>
        <w:r w:rsidRPr="00E32006">
          <w:rPr>
            <w:rStyle w:val="Hyperlink"/>
            <w:noProof/>
          </w:rPr>
          <w:t>Diagnosis Ranked by Frequency</w:t>
        </w:r>
        <w:r>
          <w:rPr>
            <w:noProof/>
            <w:webHidden/>
          </w:rPr>
          <w:tab/>
        </w:r>
        <w:r>
          <w:rPr>
            <w:noProof/>
            <w:webHidden/>
          </w:rPr>
          <w:fldChar w:fldCharType="begin"/>
        </w:r>
        <w:r>
          <w:rPr>
            <w:noProof/>
            <w:webHidden/>
          </w:rPr>
          <w:instrText xml:space="preserve"> PAGEREF _Toc468086087 \h </w:instrText>
        </w:r>
        <w:r>
          <w:rPr>
            <w:noProof/>
            <w:webHidden/>
          </w:rPr>
        </w:r>
        <w:r>
          <w:rPr>
            <w:noProof/>
            <w:webHidden/>
          </w:rPr>
          <w:fldChar w:fldCharType="separate"/>
        </w:r>
        <w:r>
          <w:rPr>
            <w:noProof/>
            <w:webHidden/>
          </w:rPr>
          <w:t>90</w:t>
        </w:r>
        <w:r>
          <w:rPr>
            <w:noProof/>
            <w:webHidden/>
          </w:rPr>
          <w:fldChar w:fldCharType="end"/>
        </w:r>
      </w:hyperlink>
    </w:p>
    <w:p w14:paraId="7E619A7F"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88" w:history="1">
        <w:r w:rsidRPr="00E32006">
          <w:rPr>
            <w:rStyle w:val="Hyperlink"/>
            <w:noProof/>
          </w:rPr>
          <w:t>9.2.12.</w:t>
        </w:r>
        <w:r>
          <w:rPr>
            <w:rFonts w:asciiTheme="minorHAnsi" w:eastAsiaTheme="minorEastAsia" w:hAnsiTheme="minorHAnsi" w:cstheme="minorBidi"/>
            <w:iCs w:val="0"/>
            <w:noProof/>
            <w:color w:val="auto"/>
            <w:szCs w:val="22"/>
          </w:rPr>
          <w:tab/>
        </w:r>
        <w:r w:rsidRPr="00E32006">
          <w:rPr>
            <w:rStyle w:val="Hyperlink"/>
            <w:noProof/>
          </w:rPr>
          <w:t>Provider Encounter Counts</w:t>
        </w:r>
        <w:r>
          <w:rPr>
            <w:noProof/>
            <w:webHidden/>
          </w:rPr>
          <w:tab/>
        </w:r>
        <w:r>
          <w:rPr>
            <w:noProof/>
            <w:webHidden/>
          </w:rPr>
          <w:fldChar w:fldCharType="begin"/>
        </w:r>
        <w:r>
          <w:rPr>
            <w:noProof/>
            <w:webHidden/>
          </w:rPr>
          <w:instrText xml:space="preserve"> PAGEREF _Toc468086088 \h </w:instrText>
        </w:r>
        <w:r>
          <w:rPr>
            <w:noProof/>
            <w:webHidden/>
          </w:rPr>
        </w:r>
        <w:r>
          <w:rPr>
            <w:noProof/>
            <w:webHidden/>
          </w:rPr>
          <w:fldChar w:fldCharType="separate"/>
        </w:r>
        <w:r>
          <w:rPr>
            <w:noProof/>
            <w:webHidden/>
          </w:rPr>
          <w:t>94</w:t>
        </w:r>
        <w:r>
          <w:rPr>
            <w:noProof/>
            <w:webHidden/>
          </w:rPr>
          <w:fldChar w:fldCharType="end"/>
        </w:r>
      </w:hyperlink>
    </w:p>
    <w:p w14:paraId="01710223"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89" w:history="1">
        <w:r w:rsidRPr="00E32006">
          <w:rPr>
            <w:rStyle w:val="Hyperlink"/>
            <w:noProof/>
          </w:rPr>
          <w:t>9.2.13.</w:t>
        </w:r>
        <w:r>
          <w:rPr>
            <w:rFonts w:asciiTheme="minorHAnsi" w:eastAsiaTheme="minorEastAsia" w:hAnsiTheme="minorHAnsi" w:cstheme="minorBidi"/>
            <w:iCs w:val="0"/>
            <w:noProof/>
            <w:color w:val="auto"/>
            <w:szCs w:val="22"/>
          </w:rPr>
          <w:tab/>
        </w:r>
        <w:r w:rsidRPr="00E32006">
          <w:rPr>
            <w:rStyle w:val="Hyperlink"/>
            <w:noProof/>
          </w:rPr>
          <w:t>Selected Person Classes</w:t>
        </w:r>
        <w:r>
          <w:rPr>
            <w:noProof/>
            <w:webHidden/>
          </w:rPr>
          <w:tab/>
        </w:r>
        <w:r>
          <w:rPr>
            <w:noProof/>
            <w:webHidden/>
          </w:rPr>
          <w:fldChar w:fldCharType="begin"/>
        </w:r>
        <w:r>
          <w:rPr>
            <w:noProof/>
            <w:webHidden/>
          </w:rPr>
          <w:instrText xml:space="preserve"> PAGEREF _Toc468086089 \h </w:instrText>
        </w:r>
        <w:r>
          <w:rPr>
            <w:noProof/>
            <w:webHidden/>
          </w:rPr>
        </w:r>
        <w:r>
          <w:rPr>
            <w:noProof/>
            <w:webHidden/>
          </w:rPr>
          <w:fldChar w:fldCharType="separate"/>
        </w:r>
        <w:r>
          <w:rPr>
            <w:noProof/>
            <w:webHidden/>
          </w:rPr>
          <w:t>96</w:t>
        </w:r>
        <w:r>
          <w:rPr>
            <w:noProof/>
            <w:webHidden/>
          </w:rPr>
          <w:fldChar w:fldCharType="end"/>
        </w:r>
      </w:hyperlink>
    </w:p>
    <w:p w14:paraId="676B9FE6"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90" w:history="1">
        <w:r w:rsidRPr="00E32006">
          <w:rPr>
            <w:rStyle w:val="Hyperlink"/>
            <w:noProof/>
          </w:rPr>
          <w:t>9.2.14.</w:t>
        </w:r>
        <w:r>
          <w:rPr>
            <w:rFonts w:asciiTheme="minorHAnsi" w:eastAsiaTheme="minorEastAsia" w:hAnsiTheme="minorHAnsi" w:cstheme="minorBidi"/>
            <w:iCs w:val="0"/>
            <w:noProof/>
            <w:color w:val="auto"/>
            <w:szCs w:val="22"/>
          </w:rPr>
          <w:tab/>
        </w:r>
        <w:r w:rsidRPr="00E32006">
          <w:rPr>
            <w:rStyle w:val="Hyperlink"/>
            <w:noProof/>
          </w:rPr>
          <w:t>Location Encounter Counts</w:t>
        </w:r>
        <w:r>
          <w:rPr>
            <w:noProof/>
            <w:webHidden/>
          </w:rPr>
          <w:tab/>
        </w:r>
        <w:r>
          <w:rPr>
            <w:noProof/>
            <w:webHidden/>
          </w:rPr>
          <w:fldChar w:fldCharType="begin"/>
        </w:r>
        <w:r>
          <w:rPr>
            <w:noProof/>
            <w:webHidden/>
          </w:rPr>
          <w:instrText xml:space="preserve"> PAGEREF _Toc468086090 \h </w:instrText>
        </w:r>
        <w:r>
          <w:rPr>
            <w:noProof/>
            <w:webHidden/>
          </w:rPr>
        </w:r>
        <w:r>
          <w:rPr>
            <w:noProof/>
            <w:webHidden/>
          </w:rPr>
          <w:fldChar w:fldCharType="separate"/>
        </w:r>
        <w:r>
          <w:rPr>
            <w:noProof/>
            <w:webHidden/>
          </w:rPr>
          <w:t>97</w:t>
        </w:r>
        <w:r>
          <w:rPr>
            <w:noProof/>
            <w:webHidden/>
          </w:rPr>
          <w:fldChar w:fldCharType="end"/>
        </w:r>
      </w:hyperlink>
    </w:p>
    <w:p w14:paraId="26E23AAF" w14:textId="77777777" w:rsidR="00A3424E" w:rsidRDefault="00A3424E">
      <w:pPr>
        <w:pStyle w:val="TOC3"/>
        <w:tabs>
          <w:tab w:val="left" w:pos="1440"/>
          <w:tab w:val="right" w:leader="dot" w:pos="9350"/>
        </w:tabs>
        <w:rPr>
          <w:rFonts w:asciiTheme="minorHAnsi" w:eastAsiaTheme="minorEastAsia" w:hAnsiTheme="minorHAnsi" w:cstheme="minorBidi"/>
          <w:iCs w:val="0"/>
          <w:noProof/>
          <w:color w:val="auto"/>
          <w:szCs w:val="22"/>
        </w:rPr>
      </w:pPr>
      <w:hyperlink w:anchor="_Toc468086091" w:history="1">
        <w:r w:rsidRPr="00E32006">
          <w:rPr>
            <w:rStyle w:val="Hyperlink"/>
            <w:noProof/>
          </w:rPr>
          <w:t>9.2.15.</w:t>
        </w:r>
        <w:r>
          <w:rPr>
            <w:rFonts w:asciiTheme="minorHAnsi" w:eastAsiaTheme="minorEastAsia" w:hAnsiTheme="minorHAnsi" w:cstheme="minorBidi"/>
            <w:iCs w:val="0"/>
            <w:noProof/>
            <w:color w:val="auto"/>
            <w:szCs w:val="22"/>
          </w:rPr>
          <w:tab/>
        </w:r>
        <w:r w:rsidRPr="00E32006">
          <w:rPr>
            <w:rStyle w:val="Hyperlink"/>
            <w:noProof/>
          </w:rPr>
          <w:t>Key Concepts</w:t>
        </w:r>
        <w:r>
          <w:rPr>
            <w:noProof/>
            <w:webHidden/>
          </w:rPr>
          <w:tab/>
        </w:r>
        <w:r>
          <w:rPr>
            <w:noProof/>
            <w:webHidden/>
          </w:rPr>
          <w:fldChar w:fldCharType="begin"/>
        </w:r>
        <w:r>
          <w:rPr>
            <w:noProof/>
            <w:webHidden/>
          </w:rPr>
          <w:instrText xml:space="preserve"> PAGEREF _Toc468086091 \h </w:instrText>
        </w:r>
        <w:r>
          <w:rPr>
            <w:noProof/>
            <w:webHidden/>
          </w:rPr>
        </w:r>
        <w:r>
          <w:rPr>
            <w:noProof/>
            <w:webHidden/>
          </w:rPr>
          <w:fldChar w:fldCharType="separate"/>
        </w:r>
        <w:r>
          <w:rPr>
            <w:noProof/>
            <w:webHidden/>
          </w:rPr>
          <w:t>98</w:t>
        </w:r>
        <w:r>
          <w:rPr>
            <w:noProof/>
            <w:webHidden/>
          </w:rPr>
          <w:fldChar w:fldCharType="end"/>
        </w:r>
      </w:hyperlink>
    </w:p>
    <w:p w14:paraId="4FF221BE"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92" w:history="1">
        <w:r w:rsidRPr="00E32006">
          <w:rPr>
            <w:rStyle w:val="Hyperlink"/>
          </w:rPr>
          <w:t>9.3.</w:t>
        </w:r>
        <w:r>
          <w:rPr>
            <w:rFonts w:asciiTheme="minorHAnsi" w:eastAsiaTheme="minorEastAsia" w:hAnsiTheme="minorHAnsi" w:cstheme="minorBidi"/>
            <w:caps w:val="0"/>
            <w:color w:val="auto"/>
            <w:szCs w:val="22"/>
          </w:rPr>
          <w:tab/>
        </w:r>
        <w:r w:rsidRPr="00E32006">
          <w:rPr>
            <w:rStyle w:val="Hyperlink"/>
          </w:rPr>
          <w:t>Missing Data Report</w:t>
        </w:r>
        <w:r>
          <w:rPr>
            <w:webHidden/>
          </w:rPr>
          <w:tab/>
        </w:r>
        <w:r>
          <w:rPr>
            <w:webHidden/>
          </w:rPr>
          <w:fldChar w:fldCharType="begin"/>
        </w:r>
        <w:r>
          <w:rPr>
            <w:webHidden/>
          </w:rPr>
          <w:instrText xml:space="preserve"> PAGEREF _Toc468086092 \h </w:instrText>
        </w:r>
        <w:r>
          <w:rPr>
            <w:webHidden/>
          </w:rPr>
        </w:r>
        <w:r>
          <w:rPr>
            <w:webHidden/>
          </w:rPr>
          <w:fldChar w:fldCharType="separate"/>
        </w:r>
        <w:r>
          <w:rPr>
            <w:webHidden/>
          </w:rPr>
          <w:t>99</w:t>
        </w:r>
        <w:r>
          <w:rPr>
            <w:webHidden/>
          </w:rPr>
          <w:fldChar w:fldCharType="end"/>
        </w:r>
      </w:hyperlink>
    </w:p>
    <w:p w14:paraId="17054B85"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93" w:history="1">
        <w:r w:rsidRPr="00E32006">
          <w:rPr>
            <w:rStyle w:val="Hyperlink"/>
          </w:rPr>
          <w:t>9.4.</w:t>
        </w:r>
        <w:r>
          <w:rPr>
            <w:rFonts w:asciiTheme="minorHAnsi" w:eastAsiaTheme="minorEastAsia" w:hAnsiTheme="minorHAnsi" w:cstheme="minorBidi"/>
            <w:caps w:val="0"/>
            <w:color w:val="auto"/>
            <w:szCs w:val="22"/>
          </w:rPr>
          <w:tab/>
        </w:r>
        <w:r w:rsidRPr="00E32006">
          <w:rPr>
            <w:rStyle w:val="Hyperlink"/>
          </w:rPr>
          <w:t>Accounting Of Immunization Disclosures Report</w:t>
        </w:r>
        <w:r>
          <w:rPr>
            <w:webHidden/>
          </w:rPr>
          <w:tab/>
        </w:r>
        <w:r>
          <w:rPr>
            <w:webHidden/>
          </w:rPr>
          <w:fldChar w:fldCharType="begin"/>
        </w:r>
        <w:r>
          <w:rPr>
            <w:webHidden/>
          </w:rPr>
          <w:instrText xml:space="preserve"> PAGEREF _Toc468086093 \h </w:instrText>
        </w:r>
        <w:r>
          <w:rPr>
            <w:webHidden/>
          </w:rPr>
        </w:r>
        <w:r>
          <w:rPr>
            <w:webHidden/>
          </w:rPr>
          <w:fldChar w:fldCharType="separate"/>
        </w:r>
        <w:r>
          <w:rPr>
            <w:webHidden/>
          </w:rPr>
          <w:t>99</w:t>
        </w:r>
        <w:r>
          <w:rPr>
            <w:webHidden/>
          </w:rPr>
          <w:fldChar w:fldCharType="end"/>
        </w:r>
      </w:hyperlink>
    </w:p>
    <w:p w14:paraId="412EEA75" w14:textId="77777777" w:rsidR="00A3424E" w:rsidRDefault="00A3424E">
      <w:pPr>
        <w:pStyle w:val="TOC1"/>
        <w:rPr>
          <w:rFonts w:asciiTheme="minorHAnsi" w:eastAsiaTheme="minorEastAsia" w:hAnsiTheme="minorHAnsi" w:cstheme="minorBidi"/>
          <w:b w:val="0"/>
          <w:bCs w:val="0"/>
          <w:caps w:val="0"/>
          <w:color w:val="auto"/>
          <w:sz w:val="22"/>
          <w:szCs w:val="22"/>
        </w:rPr>
      </w:pPr>
      <w:hyperlink w:anchor="_Toc468086094" w:history="1">
        <w:r w:rsidRPr="00E32006">
          <w:rPr>
            <w:rStyle w:val="Hyperlink"/>
          </w:rPr>
          <w:t>10.0</w:t>
        </w:r>
        <w:r>
          <w:rPr>
            <w:rFonts w:asciiTheme="minorHAnsi" w:eastAsiaTheme="minorEastAsia" w:hAnsiTheme="minorHAnsi" w:cstheme="minorBidi"/>
            <w:b w:val="0"/>
            <w:bCs w:val="0"/>
            <w:caps w:val="0"/>
            <w:color w:val="auto"/>
            <w:sz w:val="22"/>
            <w:szCs w:val="22"/>
          </w:rPr>
          <w:tab/>
        </w:r>
        <w:r w:rsidRPr="00E32006">
          <w:rPr>
            <w:rStyle w:val="Hyperlink"/>
          </w:rPr>
          <w:t>Supplementary Material</w:t>
        </w:r>
        <w:r>
          <w:rPr>
            <w:webHidden/>
          </w:rPr>
          <w:tab/>
        </w:r>
        <w:r>
          <w:rPr>
            <w:webHidden/>
          </w:rPr>
          <w:fldChar w:fldCharType="begin"/>
        </w:r>
        <w:r>
          <w:rPr>
            <w:webHidden/>
          </w:rPr>
          <w:instrText xml:space="preserve"> PAGEREF _Toc468086094 \h </w:instrText>
        </w:r>
        <w:r>
          <w:rPr>
            <w:webHidden/>
          </w:rPr>
        </w:r>
        <w:r>
          <w:rPr>
            <w:webHidden/>
          </w:rPr>
          <w:fldChar w:fldCharType="separate"/>
        </w:r>
        <w:r>
          <w:rPr>
            <w:webHidden/>
          </w:rPr>
          <w:t>100</w:t>
        </w:r>
        <w:r>
          <w:rPr>
            <w:webHidden/>
          </w:rPr>
          <w:fldChar w:fldCharType="end"/>
        </w:r>
      </w:hyperlink>
    </w:p>
    <w:p w14:paraId="3FE56CBC"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95" w:history="1">
        <w:r w:rsidRPr="00E32006">
          <w:rPr>
            <w:rStyle w:val="Hyperlink"/>
          </w:rPr>
          <w:t>10.1.</w:t>
        </w:r>
        <w:r>
          <w:rPr>
            <w:rFonts w:asciiTheme="minorHAnsi" w:eastAsiaTheme="minorEastAsia" w:hAnsiTheme="minorHAnsi" w:cstheme="minorBidi"/>
            <w:caps w:val="0"/>
            <w:color w:val="auto"/>
            <w:szCs w:val="22"/>
          </w:rPr>
          <w:tab/>
        </w:r>
        <w:r w:rsidRPr="00E32006">
          <w:rPr>
            <w:rStyle w:val="Hyperlink"/>
          </w:rPr>
          <w:t>Helpful Hints</w:t>
        </w:r>
        <w:r>
          <w:rPr>
            <w:webHidden/>
          </w:rPr>
          <w:tab/>
        </w:r>
        <w:r>
          <w:rPr>
            <w:webHidden/>
          </w:rPr>
          <w:fldChar w:fldCharType="begin"/>
        </w:r>
        <w:r>
          <w:rPr>
            <w:webHidden/>
          </w:rPr>
          <w:instrText xml:space="preserve"> PAGEREF _Toc468086095 \h </w:instrText>
        </w:r>
        <w:r>
          <w:rPr>
            <w:webHidden/>
          </w:rPr>
        </w:r>
        <w:r>
          <w:rPr>
            <w:webHidden/>
          </w:rPr>
          <w:fldChar w:fldCharType="separate"/>
        </w:r>
        <w:r>
          <w:rPr>
            <w:webHidden/>
          </w:rPr>
          <w:t>100</w:t>
        </w:r>
        <w:r>
          <w:rPr>
            <w:webHidden/>
          </w:rPr>
          <w:fldChar w:fldCharType="end"/>
        </w:r>
      </w:hyperlink>
    </w:p>
    <w:p w14:paraId="5F894728" w14:textId="77777777" w:rsidR="00A3424E" w:rsidRDefault="00A3424E">
      <w:pPr>
        <w:pStyle w:val="TOC2"/>
        <w:tabs>
          <w:tab w:val="left" w:pos="960"/>
          <w:tab w:val="right" w:leader="dot" w:pos="9350"/>
        </w:tabs>
        <w:rPr>
          <w:rFonts w:asciiTheme="minorHAnsi" w:eastAsiaTheme="minorEastAsia" w:hAnsiTheme="minorHAnsi" w:cstheme="minorBidi"/>
          <w:caps w:val="0"/>
          <w:color w:val="auto"/>
          <w:szCs w:val="22"/>
        </w:rPr>
      </w:pPr>
      <w:hyperlink w:anchor="_Toc468086096" w:history="1">
        <w:r w:rsidRPr="00E32006">
          <w:rPr>
            <w:rStyle w:val="Hyperlink"/>
          </w:rPr>
          <w:t>10.2.</w:t>
        </w:r>
        <w:r>
          <w:rPr>
            <w:rFonts w:asciiTheme="minorHAnsi" w:eastAsiaTheme="minorEastAsia" w:hAnsiTheme="minorHAnsi" w:cstheme="minorBidi"/>
            <w:caps w:val="0"/>
            <w:color w:val="auto"/>
            <w:szCs w:val="22"/>
          </w:rPr>
          <w:tab/>
        </w:r>
        <w:r w:rsidRPr="00E32006">
          <w:rPr>
            <w:rStyle w:val="Hyperlink"/>
          </w:rPr>
          <w:t>Frequently Asked Questions</w:t>
        </w:r>
        <w:r>
          <w:rPr>
            <w:webHidden/>
          </w:rPr>
          <w:tab/>
        </w:r>
        <w:r>
          <w:rPr>
            <w:webHidden/>
          </w:rPr>
          <w:fldChar w:fldCharType="begin"/>
        </w:r>
        <w:r>
          <w:rPr>
            <w:webHidden/>
          </w:rPr>
          <w:instrText xml:space="preserve"> PAGEREF _Toc468086096 \h </w:instrText>
        </w:r>
        <w:r>
          <w:rPr>
            <w:webHidden/>
          </w:rPr>
        </w:r>
        <w:r>
          <w:rPr>
            <w:webHidden/>
          </w:rPr>
          <w:fldChar w:fldCharType="separate"/>
        </w:r>
        <w:r>
          <w:rPr>
            <w:webHidden/>
          </w:rPr>
          <w:t>101</w:t>
        </w:r>
        <w:r>
          <w:rPr>
            <w:webHidden/>
          </w:rPr>
          <w:fldChar w:fldCharType="end"/>
        </w:r>
      </w:hyperlink>
    </w:p>
    <w:p w14:paraId="307BA1B9" w14:textId="77777777" w:rsidR="00A3424E" w:rsidRDefault="00A3424E">
      <w:pPr>
        <w:pStyle w:val="TOC1"/>
        <w:rPr>
          <w:rFonts w:asciiTheme="minorHAnsi" w:eastAsiaTheme="minorEastAsia" w:hAnsiTheme="minorHAnsi" w:cstheme="minorBidi"/>
          <w:b w:val="0"/>
          <w:bCs w:val="0"/>
          <w:caps w:val="0"/>
          <w:color w:val="auto"/>
          <w:sz w:val="22"/>
          <w:szCs w:val="22"/>
        </w:rPr>
      </w:pPr>
      <w:hyperlink w:anchor="_Toc468086097" w:history="1">
        <w:r w:rsidRPr="00E32006">
          <w:rPr>
            <w:rStyle w:val="Hyperlink"/>
          </w:rPr>
          <w:t>11.0</w:t>
        </w:r>
        <w:r>
          <w:rPr>
            <w:rFonts w:asciiTheme="minorHAnsi" w:eastAsiaTheme="minorEastAsia" w:hAnsiTheme="minorHAnsi" w:cstheme="minorBidi"/>
            <w:b w:val="0"/>
            <w:bCs w:val="0"/>
            <w:caps w:val="0"/>
            <w:color w:val="auto"/>
            <w:sz w:val="22"/>
            <w:szCs w:val="22"/>
          </w:rPr>
          <w:tab/>
        </w:r>
        <w:r w:rsidRPr="00E32006">
          <w:rPr>
            <w:rStyle w:val="Hyperlink"/>
          </w:rPr>
          <w:t>Device Interface Error Reports</w:t>
        </w:r>
        <w:r>
          <w:rPr>
            <w:webHidden/>
          </w:rPr>
          <w:tab/>
        </w:r>
        <w:r>
          <w:rPr>
            <w:webHidden/>
          </w:rPr>
          <w:fldChar w:fldCharType="begin"/>
        </w:r>
        <w:r>
          <w:rPr>
            <w:webHidden/>
          </w:rPr>
          <w:instrText xml:space="preserve"> PAGEREF _Toc468086097 \h </w:instrText>
        </w:r>
        <w:r>
          <w:rPr>
            <w:webHidden/>
          </w:rPr>
        </w:r>
        <w:r>
          <w:rPr>
            <w:webHidden/>
          </w:rPr>
          <w:fldChar w:fldCharType="separate"/>
        </w:r>
        <w:r>
          <w:rPr>
            <w:webHidden/>
          </w:rPr>
          <w:t>104</w:t>
        </w:r>
        <w:r>
          <w:rPr>
            <w:webHidden/>
          </w:rPr>
          <w:fldChar w:fldCharType="end"/>
        </w:r>
      </w:hyperlink>
    </w:p>
    <w:p w14:paraId="11F80808" w14:textId="77777777" w:rsidR="00A3424E" w:rsidRDefault="00A3424E">
      <w:pPr>
        <w:pStyle w:val="TOC1"/>
        <w:rPr>
          <w:rFonts w:asciiTheme="minorHAnsi" w:eastAsiaTheme="minorEastAsia" w:hAnsiTheme="minorHAnsi" w:cstheme="minorBidi"/>
          <w:b w:val="0"/>
          <w:bCs w:val="0"/>
          <w:caps w:val="0"/>
          <w:color w:val="auto"/>
          <w:sz w:val="22"/>
          <w:szCs w:val="22"/>
        </w:rPr>
      </w:pPr>
      <w:hyperlink w:anchor="_Toc468086098" w:history="1">
        <w:r w:rsidRPr="00E32006">
          <w:rPr>
            <w:rStyle w:val="Hyperlink"/>
          </w:rPr>
          <w:t>12.0</w:t>
        </w:r>
        <w:r>
          <w:rPr>
            <w:rFonts w:asciiTheme="minorHAnsi" w:eastAsiaTheme="minorEastAsia" w:hAnsiTheme="minorHAnsi" w:cstheme="minorBidi"/>
            <w:b w:val="0"/>
            <w:bCs w:val="0"/>
            <w:caps w:val="0"/>
            <w:color w:val="auto"/>
            <w:sz w:val="22"/>
            <w:szCs w:val="22"/>
          </w:rPr>
          <w:tab/>
        </w:r>
        <w:r w:rsidRPr="00E32006">
          <w:rPr>
            <w:rStyle w:val="Hyperlink"/>
          </w:rPr>
          <w:t>Glossary</w:t>
        </w:r>
        <w:r>
          <w:rPr>
            <w:webHidden/>
          </w:rPr>
          <w:tab/>
        </w:r>
        <w:r>
          <w:rPr>
            <w:webHidden/>
          </w:rPr>
          <w:fldChar w:fldCharType="begin"/>
        </w:r>
        <w:r>
          <w:rPr>
            <w:webHidden/>
          </w:rPr>
          <w:instrText xml:space="preserve"> PAGEREF _Toc468086098 \h </w:instrText>
        </w:r>
        <w:r>
          <w:rPr>
            <w:webHidden/>
          </w:rPr>
        </w:r>
        <w:r>
          <w:rPr>
            <w:webHidden/>
          </w:rPr>
          <w:fldChar w:fldCharType="separate"/>
        </w:r>
        <w:r>
          <w:rPr>
            <w:webHidden/>
          </w:rPr>
          <w:t>105</w:t>
        </w:r>
        <w:r>
          <w:rPr>
            <w:webHidden/>
          </w:rPr>
          <w:fldChar w:fldCharType="end"/>
        </w:r>
      </w:hyperlink>
    </w:p>
    <w:p w14:paraId="7358DBDE" w14:textId="77777777" w:rsidR="00A3424E" w:rsidRDefault="00A3424E">
      <w:pPr>
        <w:pStyle w:val="TOC1"/>
        <w:rPr>
          <w:rFonts w:asciiTheme="minorHAnsi" w:eastAsiaTheme="minorEastAsia" w:hAnsiTheme="minorHAnsi" w:cstheme="minorBidi"/>
          <w:b w:val="0"/>
          <w:bCs w:val="0"/>
          <w:caps w:val="0"/>
          <w:color w:val="auto"/>
          <w:sz w:val="22"/>
          <w:szCs w:val="22"/>
        </w:rPr>
      </w:pPr>
      <w:hyperlink w:anchor="_Toc468086099" w:history="1">
        <w:r w:rsidRPr="00E32006">
          <w:rPr>
            <w:rStyle w:val="Hyperlink"/>
          </w:rPr>
          <w:t>13.0</w:t>
        </w:r>
        <w:r>
          <w:rPr>
            <w:rFonts w:asciiTheme="minorHAnsi" w:eastAsiaTheme="minorEastAsia" w:hAnsiTheme="minorHAnsi" w:cstheme="minorBidi"/>
            <w:b w:val="0"/>
            <w:bCs w:val="0"/>
            <w:caps w:val="0"/>
            <w:color w:val="auto"/>
            <w:sz w:val="22"/>
            <w:szCs w:val="22"/>
          </w:rPr>
          <w:tab/>
        </w:r>
        <w:r w:rsidRPr="00E32006">
          <w:rPr>
            <w:rStyle w:val="Hyperlink"/>
          </w:rPr>
          <w:t xml:space="preserve">Appendix </w:t>
        </w:r>
        <w:r w:rsidRPr="00E32006">
          <w:rPr>
            <w:rStyle w:val="Hyperlink"/>
            <w:rFonts w:hint="eastAsia"/>
          </w:rPr>
          <w:t>–</w:t>
        </w:r>
        <w:r w:rsidRPr="00E32006">
          <w:rPr>
            <w:rStyle w:val="Hyperlink"/>
          </w:rPr>
          <w:t xml:space="preserve"> Sample MDR Report</w:t>
        </w:r>
        <w:r>
          <w:rPr>
            <w:webHidden/>
          </w:rPr>
          <w:tab/>
        </w:r>
        <w:r>
          <w:rPr>
            <w:webHidden/>
          </w:rPr>
          <w:fldChar w:fldCharType="begin"/>
        </w:r>
        <w:r>
          <w:rPr>
            <w:webHidden/>
          </w:rPr>
          <w:instrText xml:space="preserve"> PAGEREF _Toc468086099 \h </w:instrText>
        </w:r>
        <w:r>
          <w:rPr>
            <w:webHidden/>
          </w:rPr>
        </w:r>
        <w:r>
          <w:rPr>
            <w:webHidden/>
          </w:rPr>
          <w:fldChar w:fldCharType="separate"/>
        </w:r>
        <w:r>
          <w:rPr>
            <w:webHidden/>
          </w:rPr>
          <w:t>107</w:t>
        </w:r>
        <w:r>
          <w:rPr>
            <w:webHidden/>
          </w:rPr>
          <w:fldChar w:fldCharType="end"/>
        </w:r>
      </w:hyperlink>
    </w:p>
    <w:p w14:paraId="63B25701" w14:textId="7F3F89D8" w:rsidR="003B5E96" w:rsidRPr="000411AC" w:rsidRDefault="001E7F0B" w:rsidP="004D584D">
      <w:pPr>
        <w:pStyle w:val="BodyText"/>
        <w:rPr>
          <w:rFonts w:eastAsiaTheme="minorHAnsi" w:cstheme="minorBidi"/>
        </w:rPr>
        <w:sectPr w:rsidR="003B5E96" w:rsidRPr="000411AC" w:rsidSect="003B5E96">
          <w:headerReference w:type="default" r:id="rId16"/>
          <w:footerReference w:type="default" r:id="rId17"/>
          <w:pgSz w:w="12240" w:h="15840" w:code="9"/>
          <w:pgMar w:top="1440" w:right="1440" w:bottom="1440" w:left="1440" w:header="720" w:footer="720" w:gutter="0"/>
          <w:pgNumType w:fmt="lowerRoman" w:start="4"/>
          <w:cols w:space="720"/>
        </w:sectPr>
      </w:pPr>
      <w:r w:rsidRPr="000411AC">
        <w:rPr>
          <w:rFonts w:eastAsiaTheme="minorHAnsi" w:cs="Arial"/>
          <w:sz w:val="28"/>
          <w:szCs w:val="22"/>
        </w:rPr>
        <w:fldChar w:fldCharType="end"/>
      </w:r>
      <w:bookmarkStart w:id="6" w:name="_Toc150325211"/>
      <w:bookmarkStart w:id="7" w:name="_Toc403630050"/>
    </w:p>
    <w:p w14:paraId="63B25702" w14:textId="77777777" w:rsidR="007B78E7" w:rsidRPr="004D584D" w:rsidRDefault="000332B9" w:rsidP="004D584D">
      <w:pPr>
        <w:pStyle w:val="Heading1"/>
      </w:pPr>
      <w:bookmarkStart w:id="8" w:name="_Toc428364974"/>
      <w:bookmarkStart w:id="9" w:name="_Toc468085963"/>
      <w:r w:rsidRPr="004D584D">
        <w:lastRenderedPageBreak/>
        <w:t>Introduction</w:t>
      </w:r>
      <w:bookmarkEnd w:id="6"/>
      <w:bookmarkEnd w:id="7"/>
      <w:bookmarkEnd w:id="8"/>
      <w:bookmarkEnd w:id="9"/>
    </w:p>
    <w:p w14:paraId="63B25703" w14:textId="77777777" w:rsidR="00DE6F01" w:rsidRPr="00724287" w:rsidRDefault="00DE6F01" w:rsidP="001D6D15">
      <w:pPr>
        <w:rPr>
          <w:rFonts w:eastAsiaTheme="minorHAnsi" w:cstheme="minorBidi"/>
        </w:rPr>
      </w:pPr>
      <w:r w:rsidRPr="000411AC">
        <w:rPr>
          <w:rFonts w:eastAsiaTheme="minorHAnsi" w:cstheme="minorBidi"/>
        </w:rPr>
        <w:t>Patient Care Encounter (PCE) helps sites collect, man</w:t>
      </w:r>
      <w:r w:rsidRPr="00724287">
        <w:rPr>
          <w:rFonts w:eastAsiaTheme="minorHAnsi" w:cstheme="minorBidi"/>
        </w:rPr>
        <w:t xml:space="preserve">age, and display outpatient encounter data (including providers, procedure codes, and diagnostic codes) in compliance with the 10/1/96 Ambulatory Care Data Capture mandate from the Undersecretary of Health. </w:t>
      </w:r>
    </w:p>
    <w:p w14:paraId="63B25704" w14:textId="77777777" w:rsidR="00DE6F01" w:rsidRPr="00724287" w:rsidRDefault="00DE6F01" w:rsidP="001D6D15">
      <w:pPr>
        <w:rPr>
          <w:rFonts w:eastAsiaTheme="minorHAnsi" w:cstheme="minorBidi"/>
        </w:rPr>
      </w:pPr>
      <w:r w:rsidRPr="00724287">
        <w:rPr>
          <w:rFonts w:eastAsiaTheme="minorHAnsi" w:cstheme="minorBidi"/>
        </w:rPr>
        <w:t>PCE also helps sites document patient education, examinations, treatments, skin tests, and immunizations, as well as collect and manage other clinically significant data, such as defining Health Factors and Health Maintenance Reminders.</w:t>
      </w:r>
    </w:p>
    <w:p w14:paraId="63B25705" w14:textId="77777777" w:rsidR="00714CC4" w:rsidRPr="00724287" w:rsidRDefault="00DE6F01" w:rsidP="001D6D15">
      <w:pPr>
        <w:rPr>
          <w:rFonts w:eastAsiaTheme="minorHAnsi" w:cstheme="minorBidi"/>
        </w:rPr>
      </w:pPr>
      <w:r w:rsidRPr="00724287">
        <w:rPr>
          <w:rFonts w:eastAsiaTheme="minorHAnsi" w:cstheme="minorBidi"/>
        </w:rPr>
        <w:t>PCE data may come from several sources, including external data acquisition devices (such as mark sense scanners), provider interaction (through workstations or portable computers), or clerical data entry. PCE allows new types of data (such as immunizations and purpose of visit) to be entered and stored, which can be retrieved by patient, ward, or clinic. Information entered through PCE can be viewed on Health Summaries or other reports.</w:t>
      </w:r>
    </w:p>
    <w:p w14:paraId="63B25706" w14:textId="77777777" w:rsidR="007B78E7" w:rsidRDefault="00DE6F01" w:rsidP="00CA0589">
      <w:pPr>
        <w:pStyle w:val="Heading2"/>
      </w:pPr>
      <w:bookmarkStart w:id="10" w:name="_Toc428364975"/>
      <w:bookmarkStart w:id="11" w:name="_Toc468085964"/>
      <w:r>
        <w:t>Purpose and Benefits of PCE</w:t>
      </w:r>
      <w:bookmarkEnd w:id="10"/>
      <w:bookmarkEnd w:id="11"/>
    </w:p>
    <w:p w14:paraId="63B25707" w14:textId="77777777" w:rsidR="00DE6F01" w:rsidRPr="00724287" w:rsidRDefault="00DE6F01" w:rsidP="001D6D15">
      <w:pPr>
        <w:rPr>
          <w:rFonts w:eastAsiaTheme="minorHAnsi" w:cstheme="minorBidi"/>
        </w:rPr>
      </w:pPr>
      <w:r w:rsidRPr="00724287">
        <w:rPr>
          <w:rFonts w:eastAsiaTheme="minorHAnsi" w:cstheme="minorBidi"/>
        </w:rPr>
        <w:t>The Veterans Health Administration has determined that it must have adequate, accurate, and timely information about each ambulatory care encounter/service provided in order to enhance patient care and to manage our health care resources into the future. Effective October 1, 1996, VHA facilities are required to report each ambulatory encounter and/or ancillary service. Provider, procedure, and diagnosis information is included in the minimum data set that will be reported to the National Patient Care Data Base (</w:t>
      </w:r>
      <w:proofErr w:type="spellStart"/>
      <w:r w:rsidRPr="00724287">
        <w:rPr>
          <w:rFonts w:eastAsiaTheme="minorHAnsi" w:cstheme="minorBidi"/>
        </w:rPr>
        <w:t>NPCDB</w:t>
      </w:r>
      <w:proofErr w:type="spellEnd"/>
      <w:r w:rsidRPr="00724287">
        <w:rPr>
          <w:rFonts w:eastAsiaTheme="minorHAnsi" w:cstheme="minorBidi"/>
        </w:rPr>
        <w:t>). The Ambulatory Data Capture Project was formed to coordinate the many software packages and their developers who support this effort.</w:t>
      </w:r>
    </w:p>
    <w:p w14:paraId="63B25708" w14:textId="77777777" w:rsidR="006847BA" w:rsidRDefault="00DE6F01" w:rsidP="00DE6F01">
      <w:pPr>
        <w:pStyle w:val="Heading3"/>
      </w:pPr>
      <w:bookmarkStart w:id="12" w:name="_Toc428364976"/>
      <w:bookmarkStart w:id="13" w:name="_Toc468085965"/>
      <w:r>
        <w:t>Goals of Ambulatory Data Capture Project</w:t>
      </w:r>
      <w:bookmarkEnd w:id="12"/>
      <w:bookmarkEnd w:id="13"/>
    </w:p>
    <w:p w14:paraId="63B25709" w14:textId="77777777" w:rsidR="00DE6F01" w:rsidRPr="00724287" w:rsidRDefault="00DE6F01" w:rsidP="001D6D15">
      <w:pPr>
        <w:pStyle w:val="ListParagraph"/>
        <w:numPr>
          <w:ilvl w:val="0"/>
          <w:numId w:val="70"/>
        </w:numPr>
        <w:rPr>
          <w:rFonts w:eastAsiaTheme="minorHAnsi" w:cstheme="minorBidi"/>
        </w:rPr>
      </w:pPr>
      <w:r w:rsidRPr="00724287">
        <w:rPr>
          <w:rFonts w:eastAsiaTheme="minorHAnsi" w:cstheme="minorBidi"/>
        </w:rPr>
        <w:t>Capture purpose of visit/problem, diagnoses, procedures, and providers</w:t>
      </w:r>
    </w:p>
    <w:p w14:paraId="63B2570A" w14:textId="77777777" w:rsidR="00DE6F01" w:rsidRPr="00724287" w:rsidRDefault="00DE6F01" w:rsidP="001D6D15">
      <w:pPr>
        <w:pStyle w:val="ListParagraph"/>
        <w:numPr>
          <w:ilvl w:val="0"/>
          <w:numId w:val="70"/>
        </w:numPr>
        <w:rPr>
          <w:rFonts w:eastAsiaTheme="minorHAnsi" w:cstheme="minorBidi"/>
        </w:rPr>
      </w:pPr>
      <w:r w:rsidRPr="00724287">
        <w:rPr>
          <w:rFonts w:eastAsiaTheme="minorHAnsi" w:cstheme="minorBidi"/>
        </w:rPr>
        <w:t>Develop a fast, accurate method for getting ambulatory care data into VistA</w:t>
      </w:r>
    </w:p>
    <w:p w14:paraId="63B2570B" w14:textId="77777777" w:rsidR="00DE6F01" w:rsidRPr="00724287" w:rsidRDefault="00DE6F01" w:rsidP="001D6D15">
      <w:pPr>
        <w:pStyle w:val="ListParagraph"/>
        <w:numPr>
          <w:ilvl w:val="0"/>
          <w:numId w:val="70"/>
        </w:numPr>
        <w:rPr>
          <w:rFonts w:eastAsiaTheme="minorHAnsi" w:cstheme="minorBidi"/>
        </w:rPr>
      </w:pPr>
      <w:r w:rsidRPr="00724287">
        <w:rPr>
          <w:rFonts w:eastAsiaTheme="minorHAnsi" w:cstheme="minorBidi"/>
        </w:rPr>
        <w:t>Return clinically relevant data back to the Clinician</w:t>
      </w:r>
    </w:p>
    <w:p w14:paraId="63B2570C" w14:textId="77777777" w:rsidR="00DE6F01" w:rsidRPr="00724287" w:rsidRDefault="00DE6F01" w:rsidP="001D6D15">
      <w:pPr>
        <w:pStyle w:val="ListParagraph"/>
        <w:numPr>
          <w:ilvl w:val="0"/>
          <w:numId w:val="70"/>
        </w:numPr>
        <w:rPr>
          <w:rFonts w:eastAsiaTheme="minorHAnsi" w:cstheme="minorBidi"/>
        </w:rPr>
      </w:pPr>
      <w:r w:rsidRPr="00724287">
        <w:rPr>
          <w:rFonts w:eastAsiaTheme="minorHAnsi" w:cstheme="minorBidi"/>
        </w:rPr>
        <w:t xml:space="preserve">Make data available for workload reporting, </w:t>
      </w:r>
      <w:proofErr w:type="spellStart"/>
      <w:r w:rsidRPr="00724287">
        <w:rPr>
          <w:rFonts w:eastAsiaTheme="minorHAnsi" w:cstheme="minorBidi"/>
        </w:rPr>
        <w:t>DSS</w:t>
      </w:r>
      <w:proofErr w:type="spellEnd"/>
      <w:r w:rsidRPr="00724287">
        <w:rPr>
          <w:rFonts w:eastAsiaTheme="minorHAnsi" w:cstheme="minorBidi"/>
        </w:rPr>
        <w:t xml:space="preserve">, research, </w:t>
      </w:r>
      <w:proofErr w:type="spellStart"/>
      <w:r w:rsidRPr="00724287">
        <w:rPr>
          <w:rFonts w:eastAsiaTheme="minorHAnsi" w:cstheme="minorBidi"/>
        </w:rPr>
        <w:t>MCCR</w:t>
      </w:r>
      <w:proofErr w:type="spellEnd"/>
      <w:r w:rsidRPr="00724287">
        <w:rPr>
          <w:rFonts w:eastAsiaTheme="minorHAnsi" w:cstheme="minorBidi"/>
        </w:rPr>
        <w:t>, and other ongoing VHA needs</w:t>
      </w:r>
    </w:p>
    <w:p w14:paraId="63B2570D" w14:textId="77777777" w:rsidR="00A3444B" w:rsidRDefault="00DE6F01" w:rsidP="00DB745D">
      <w:pPr>
        <w:pStyle w:val="Heading2"/>
      </w:pPr>
      <w:bookmarkStart w:id="14" w:name="_Toc428364977"/>
      <w:bookmarkStart w:id="15" w:name="_Toc468085966"/>
      <w:r>
        <w:t xml:space="preserve">Software Necessary to Support </w:t>
      </w:r>
      <w:proofErr w:type="spellStart"/>
      <w:r>
        <w:t>ADCP</w:t>
      </w:r>
      <w:bookmarkEnd w:id="14"/>
      <w:bookmarkEnd w:id="15"/>
      <w:proofErr w:type="spellEnd"/>
    </w:p>
    <w:p w14:paraId="63B2570E" w14:textId="77777777" w:rsidR="00DE6F01" w:rsidRPr="00724287" w:rsidRDefault="00DE6F01" w:rsidP="001D6D15">
      <w:pPr>
        <w:pStyle w:val="ListParagraph"/>
        <w:numPr>
          <w:ilvl w:val="0"/>
          <w:numId w:val="71"/>
        </w:numPr>
        <w:rPr>
          <w:rFonts w:eastAsiaTheme="minorHAnsi" w:cstheme="minorBidi"/>
        </w:rPr>
      </w:pPr>
      <w:r w:rsidRPr="00724287">
        <w:rPr>
          <w:rFonts w:eastAsiaTheme="minorHAnsi" w:cstheme="minorBidi"/>
        </w:rPr>
        <w:t>Automated Information Collection System (AICS) and other capture solutions</w:t>
      </w:r>
    </w:p>
    <w:p w14:paraId="63B2570F" w14:textId="77777777" w:rsidR="00DE6F01" w:rsidRPr="00724287" w:rsidRDefault="00DE6F01" w:rsidP="001D6D15">
      <w:pPr>
        <w:pStyle w:val="ListParagraph"/>
        <w:numPr>
          <w:ilvl w:val="0"/>
          <w:numId w:val="71"/>
        </w:numPr>
        <w:rPr>
          <w:rFonts w:eastAsiaTheme="minorHAnsi" w:cstheme="minorBidi"/>
        </w:rPr>
      </w:pPr>
      <w:r w:rsidRPr="00724287">
        <w:rPr>
          <w:rFonts w:eastAsiaTheme="minorHAnsi" w:cstheme="minorBidi"/>
        </w:rPr>
        <w:t xml:space="preserve">Patient Care Encounter </w:t>
      </w:r>
    </w:p>
    <w:p w14:paraId="63B25710" w14:textId="77777777" w:rsidR="00DE6F01" w:rsidRPr="00724287" w:rsidRDefault="00DE6F01" w:rsidP="001D6D15">
      <w:pPr>
        <w:pStyle w:val="ListParagraph"/>
        <w:numPr>
          <w:ilvl w:val="0"/>
          <w:numId w:val="71"/>
        </w:numPr>
        <w:rPr>
          <w:rFonts w:eastAsiaTheme="minorHAnsi" w:cstheme="minorBidi"/>
        </w:rPr>
      </w:pPr>
      <w:r w:rsidRPr="00724287">
        <w:rPr>
          <w:rFonts w:eastAsiaTheme="minorHAnsi" w:cstheme="minorBidi"/>
        </w:rPr>
        <w:t xml:space="preserve">Problem List </w:t>
      </w:r>
    </w:p>
    <w:p w14:paraId="63B25711" w14:textId="77777777" w:rsidR="00DE6F01" w:rsidRPr="00724287" w:rsidRDefault="00DE6F01" w:rsidP="001D6D15">
      <w:pPr>
        <w:pStyle w:val="ListParagraph"/>
        <w:numPr>
          <w:ilvl w:val="0"/>
          <w:numId w:val="71"/>
        </w:numPr>
        <w:rPr>
          <w:rFonts w:eastAsiaTheme="minorHAnsi" w:cstheme="minorBidi"/>
        </w:rPr>
      </w:pPr>
      <w:r w:rsidRPr="00724287">
        <w:rPr>
          <w:rFonts w:eastAsiaTheme="minorHAnsi" w:cstheme="minorBidi"/>
        </w:rPr>
        <w:t>Patient Information</w:t>
      </w:r>
      <w:r w:rsidR="00CB2D63" w:rsidRPr="00724287">
        <w:rPr>
          <w:rFonts w:eastAsiaTheme="minorHAnsi" w:cstheme="minorBidi"/>
        </w:rPr>
        <w:t xml:space="preserve"> </w:t>
      </w:r>
      <w:r w:rsidRPr="00724287">
        <w:rPr>
          <w:rFonts w:eastAsiaTheme="minorHAnsi" w:cstheme="minorBidi"/>
        </w:rPr>
        <w:t>Management System</w:t>
      </w:r>
    </w:p>
    <w:p w14:paraId="63B25712" w14:textId="77777777" w:rsidR="00DE6F01" w:rsidRPr="00724287" w:rsidRDefault="00DE6F01" w:rsidP="001D6D15">
      <w:pPr>
        <w:pStyle w:val="ListParagraph"/>
        <w:numPr>
          <w:ilvl w:val="0"/>
          <w:numId w:val="71"/>
        </w:numPr>
        <w:rPr>
          <w:rFonts w:eastAsiaTheme="minorHAnsi" w:cstheme="minorBidi"/>
        </w:rPr>
      </w:pPr>
      <w:r w:rsidRPr="00724287">
        <w:rPr>
          <w:rFonts w:eastAsiaTheme="minorHAnsi" w:cstheme="minorBidi"/>
        </w:rPr>
        <w:lastRenderedPageBreak/>
        <w:t>National Patient Care Data Base</w:t>
      </w:r>
    </w:p>
    <w:p w14:paraId="63B25713" w14:textId="77777777" w:rsidR="00DE6F01" w:rsidRPr="00724287" w:rsidRDefault="00DE6F01" w:rsidP="001D6D15">
      <w:pPr>
        <w:rPr>
          <w:rFonts w:eastAsiaTheme="minorHAnsi" w:cstheme="minorBidi"/>
        </w:rPr>
      </w:pPr>
      <w:r w:rsidRPr="00724287">
        <w:rPr>
          <w:rFonts w:eastAsiaTheme="minorHAnsi" w:cstheme="minorBidi"/>
        </w:rPr>
        <w:t>Patient Care Encounter (PCE) ensures that every encounter has an associated provider(s), procedure code(s), and diagnostic code(s), in accordance with this mandate.</w:t>
      </w:r>
    </w:p>
    <w:p w14:paraId="63B25714" w14:textId="77777777" w:rsidR="00DE6F01" w:rsidRPr="00724287" w:rsidRDefault="00DE6F01" w:rsidP="001D6D15">
      <w:pPr>
        <w:rPr>
          <w:rFonts w:eastAsiaTheme="minorHAnsi" w:cstheme="minorBidi"/>
        </w:rPr>
      </w:pPr>
      <w:r w:rsidRPr="00724287">
        <w:rPr>
          <w:rFonts w:eastAsiaTheme="minorHAnsi" w:cstheme="minorBidi"/>
        </w:rPr>
        <w:t>PCE also helps fill a gap in current VISTA patient information by capturing other clinical data such as exams, health factors, immunizations, skin tests, treatments, and patient education, which can then be viewed on Health Summaries and other clinical reports, and can be used to produce clinical reminders on Health Summaries.</w:t>
      </w:r>
    </w:p>
    <w:p w14:paraId="63B25715" w14:textId="77777777" w:rsidR="00DE6F01" w:rsidRDefault="008258E7" w:rsidP="00DB745D">
      <w:pPr>
        <w:pStyle w:val="Heading2"/>
      </w:pPr>
      <w:bookmarkStart w:id="16" w:name="_Toc428364978"/>
      <w:bookmarkStart w:id="17" w:name="_Toc468085967"/>
      <w:r>
        <w:t>Functionality of PCE</w:t>
      </w:r>
      <w:bookmarkEnd w:id="16"/>
      <w:bookmarkEnd w:id="17"/>
    </w:p>
    <w:p w14:paraId="63B25716" w14:textId="77777777" w:rsidR="008258E7" w:rsidRPr="00724287" w:rsidRDefault="008258E7" w:rsidP="001D6D15">
      <w:pPr>
        <w:rPr>
          <w:rFonts w:eastAsiaTheme="minorHAnsi" w:cstheme="minorBidi"/>
        </w:rPr>
      </w:pPr>
      <w:r w:rsidRPr="00724287">
        <w:rPr>
          <w:rFonts w:eastAsiaTheme="minorHAnsi" w:cstheme="minorBidi"/>
        </w:rPr>
        <w:t>Version 1.0 of PCE provides options that allow:</w:t>
      </w:r>
    </w:p>
    <w:p w14:paraId="63B25717" w14:textId="77777777" w:rsidR="008258E7" w:rsidRPr="00724287" w:rsidRDefault="008258E7" w:rsidP="001D6D15">
      <w:pPr>
        <w:pStyle w:val="ListParagraph"/>
        <w:numPr>
          <w:ilvl w:val="0"/>
          <w:numId w:val="72"/>
        </w:numPr>
        <w:rPr>
          <w:rFonts w:eastAsiaTheme="minorHAnsi" w:cstheme="minorBidi"/>
        </w:rPr>
      </w:pPr>
      <w:r w:rsidRPr="00724287">
        <w:rPr>
          <w:rFonts w:eastAsiaTheme="minorHAnsi" w:cstheme="minorBidi"/>
        </w:rPr>
        <w:t>Collection and management of outpatient encounter data.</w:t>
      </w:r>
    </w:p>
    <w:p w14:paraId="63B25718" w14:textId="77777777" w:rsidR="008258E7" w:rsidRPr="00724287" w:rsidRDefault="008258E7" w:rsidP="001D6D15">
      <w:pPr>
        <w:pStyle w:val="ListParagraph"/>
        <w:numPr>
          <w:ilvl w:val="0"/>
          <w:numId w:val="72"/>
        </w:numPr>
        <w:rPr>
          <w:rFonts w:eastAsiaTheme="minorHAnsi" w:cstheme="minorBidi"/>
        </w:rPr>
      </w:pPr>
      <w:r w:rsidRPr="00724287">
        <w:rPr>
          <w:rFonts w:eastAsiaTheme="minorHAnsi" w:cstheme="minorBidi"/>
        </w:rPr>
        <w:t xml:space="preserve">Presentation of outpatient encounter data through Health Summary components and Clinical Reports. Outpatient encounter data is captured through interactive and non-interactive interfaces. </w:t>
      </w:r>
    </w:p>
    <w:p w14:paraId="63B25719" w14:textId="77777777" w:rsidR="008258E7" w:rsidRPr="008258E7" w:rsidRDefault="008258E7" w:rsidP="008258E7">
      <w:pPr>
        <w:pStyle w:val="Heading3"/>
      </w:pPr>
      <w:bookmarkStart w:id="18" w:name="_Toc428364979"/>
      <w:bookmarkStart w:id="19" w:name="_Toc468085968"/>
      <w:r w:rsidRPr="008258E7">
        <w:t xml:space="preserve">Interactive </w:t>
      </w:r>
      <w:r w:rsidR="00D1402A">
        <w:t>I</w:t>
      </w:r>
      <w:r w:rsidRPr="008258E7">
        <w:t>nterfaces</w:t>
      </w:r>
      <w:bookmarkEnd w:id="18"/>
      <w:bookmarkEnd w:id="19"/>
    </w:p>
    <w:p w14:paraId="63B2571A" w14:textId="77777777" w:rsidR="008258E7" w:rsidRPr="00724287" w:rsidRDefault="008258E7" w:rsidP="001D6D15">
      <w:pPr>
        <w:rPr>
          <w:rFonts w:eastAsiaTheme="minorHAnsi" w:cstheme="minorBidi"/>
        </w:rPr>
      </w:pPr>
      <w:r w:rsidRPr="00724287">
        <w:rPr>
          <w:rFonts w:eastAsiaTheme="minorHAnsi" w:cstheme="minorBidi"/>
        </w:rPr>
        <w:t>Online data capture using a user interface developed with List Manager tools.</w:t>
      </w:r>
      <w:r w:rsidR="001D6D15" w:rsidRPr="00724287">
        <w:rPr>
          <w:rFonts w:eastAsiaTheme="minorHAnsi" w:cstheme="minorBidi"/>
        </w:rPr>
        <w:t xml:space="preserve"> </w:t>
      </w:r>
      <w:r w:rsidRPr="00724287">
        <w:rPr>
          <w:rFonts w:eastAsiaTheme="minorHAnsi" w:cstheme="minorBidi"/>
        </w:rPr>
        <w:t>Online data capture in which Scheduling integrates with PCE to collect checkout information.</w:t>
      </w:r>
    </w:p>
    <w:p w14:paraId="63B2571B" w14:textId="77777777" w:rsidR="008258E7" w:rsidRPr="008258E7" w:rsidRDefault="008258E7" w:rsidP="008258E7">
      <w:pPr>
        <w:pStyle w:val="Heading3"/>
      </w:pPr>
      <w:bookmarkStart w:id="20" w:name="_Toc428364980"/>
      <w:bookmarkStart w:id="21" w:name="_Toc468085969"/>
      <w:r w:rsidRPr="008258E7">
        <w:t xml:space="preserve">Non-interactive </w:t>
      </w:r>
      <w:r w:rsidR="00D1402A">
        <w:t>I</w:t>
      </w:r>
      <w:r w:rsidRPr="008258E7">
        <w:t>nterfaces</w:t>
      </w:r>
      <w:bookmarkEnd w:id="20"/>
      <w:bookmarkEnd w:id="21"/>
    </w:p>
    <w:p w14:paraId="63B2571C" w14:textId="7F9BCBF3" w:rsidR="008258E7" w:rsidRPr="00724287" w:rsidRDefault="008258E7" w:rsidP="001D6D15">
      <w:pPr>
        <w:rPr>
          <w:rFonts w:eastAsiaTheme="minorHAnsi" w:cstheme="minorBidi"/>
        </w:rPr>
      </w:pPr>
      <w:r w:rsidRPr="00724287">
        <w:rPr>
          <w:rFonts w:eastAsiaTheme="minorHAnsi" w:cstheme="minorBidi"/>
        </w:rPr>
        <w:t>PCE Device Interface, which supports the collection of encounter form data from scanners</w:t>
      </w:r>
      <w:r w:rsidR="00BF5509" w:rsidRPr="00724287">
        <w:rPr>
          <w:rFonts w:eastAsiaTheme="minorHAnsi" w:cstheme="minorBidi"/>
        </w:rPr>
        <w:t xml:space="preserve"> such as PANDAS, Pen-based TeleF</w:t>
      </w:r>
      <w:r w:rsidRPr="00724287">
        <w:rPr>
          <w:rFonts w:eastAsiaTheme="minorHAnsi" w:cstheme="minorBidi"/>
        </w:rPr>
        <w:t>orm, and Automated Information Collection System (AICS). The interface also supports workstation collection of outpatient encounter data.</w:t>
      </w:r>
    </w:p>
    <w:p w14:paraId="63B2571D" w14:textId="77777777" w:rsidR="008258E7" w:rsidRPr="00724287" w:rsidRDefault="008258E7" w:rsidP="001D6D15">
      <w:pPr>
        <w:rPr>
          <w:rFonts w:eastAsiaTheme="minorHAnsi" w:cstheme="minorBidi"/>
        </w:rPr>
      </w:pPr>
      <w:r w:rsidRPr="00724287">
        <w:rPr>
          <w:rFonts w:eastAsiaTheme="minorHAnsi" w:cstheme="minorBidi"/>
        </w:rPr>
        <w:t>PCE application programming interface (API) which supports the collection of outpatient encounter data from ancillary packages such as Laboratory, Radiology, Text Integration Utility (TIU), and Computerized Patient Record System (CPRS).</w:t>
      </w:r>
    </w:p>
    <w:p w14:paraId="63B2571E" w14:textId="77777777" w:rsidR="008258E7" w:rsidRDefault="008258E7" w:rsidP="00DB745D">
      <w:pPr>
        <w:pStyle w:val="Heading2"/>
      </w:pPr>
      <w:bookmarkStart w:id="22" w:name="_Toc428364981"/>
      <w:bookmarkStart w:id="23" w:name="_Toc468085970"/>
      <w:r>
        <w:t>Definitions</w:t>
      </w:r>
      <w:bookmarkEnd w:id="22"/>
      <w:bookmarkEnd w:id="23"/>
    </w:p>
    <w:p w14:paraId="63B2571F" w14:textId="77777777" w:rsidR="008258E7" w:rsidRPr="00724287" w:rsidRDefault="008258E7" w:rsidP="001D6D15">
      <w:pPr>
        <w:rPr>
          <w:rFonts w:eastAsiaTheme="minorHAnsi" w:cstheme="minorBidi"/>
        </w:rPr>
      </w:pPr>
      <w:r w:rsidRPr="00724287">
        <w:rPr>
          <w:rFonts w:eastAsiaTheme="minorHAnsi" w:cstheme="minorBidi"/>
          <w:b/>
        </w:rPr>
        <w:t>Outpatient Visit:</w:t>
      </w:r>
      <w:r w:rsidRPr="00724287">
        <w:rPr>
          <w:rFonts w:eastAsiaTheme="minorHAnsi" w:cstheme="minorBidi"/>
        </w:rPr>
        <w:t xml:space="preserve">  The visit of an outpatient to one or more units or facilities located in or directed by the provider maintaining the outpatient health care services (clinic, physician’s office, hospital/medical center) within one calendar day.</w:t>
      </w:r>
    </w:p>
    <w:p w14:paraId="63B25720" w14:textId="77777777" w:rsidR="008258E7" w:rsidRPr="00724287" w:rsidRDefault="00D1402A" w:rsidP="001D6D15">
      <w:pPr>
        <w:rPr>
          <w:rFonts w:eastAsiaTheme="minorHAnsi" w:cstheme="minorBidi"/>
        </w:rPr>
      </w:pPr>
      <w:r w:rsidRPr="00724287">
        <w:rPr>
          <w:rFonts w:eastAsiaTheme="minorHAnsi" w:cstheme="minorBidi"/>
          <w:b/>
        </w:rPr>
        <w:t>Encounter:</w:t>
      </w:r>
      <w:r w:rsidRPr="00724287">
        <w:rPr>
          <w:rFonts w:eastAsiaTheme="minorHAnsi" w:cstheme="minorBidi"/>
        </w:rPr>
        <w:t xml:space="preserve">  </w:t>
      </w:r>
      <w:r w:rsidR="008258E7" w:rsidRPr="00724287">
        <w:rPr>
          <w:rFonts w:eastAsiaTheme="minorHAnsi" w:cstheme="minorBidi"/>
        </w:rPr>
        <w:t>A contact between a patient and a provider who has primary responsibility for assessing and treating the patient at a given contact, exercising independent judgment. A patient may have multiple encounters per visit. Outpatient encounters include scheduled appointments and walk-in unscheduled visits. A clinician’s telephone communications with a patient may be represented by a separate visit entry. If the patient is seen in an outpatient clinic while an inpatient, this is treated as a separate encounter.</w:t>
      </w:r>
    </w:p>
    <w:p w14:paraId="63B25721" w14:textId="77777777" w:rsidR="008258E7" w:rsidRPr="00724287" w:rsidRDefault="008258E7" w:rsidP="001D6D15">
      <w:pPr>
        <w:rPr>
          <w:rFonts w:eastAsiaTheme="minorHAnsi" w:cstheme="minorBidi"/>
        </w:rPr>
      </w:pPr>
      <w:r w:rsidRPr="00724287">
        <w:rPr>
          <w:rFonts w:eastAsiaTheme="minorHAnsi" w:cstheme="minorBidi"/>
          <w:b/>
        </w:rPr>
        <w:lastRenderedPageBreak/>
        <w:t>Episode of Care:</w:t>
      </w:r>
      <w:r w:rsidRPr="00724287">
        <w:rPr>
          <w:rFonts w:eastAsiaTheme="minorHAnsi" w:cstheme="minorBidi"/>
        </w:rPr>
        <w:t xml:space="preserve">  Many encounters for the same problem can constitute an episode of care. An outpatient episode of care may be a single encounter or can encompass multiple encounters over a long period of time. The definition of an episode of care may be interpreted differently by different professional services even for the same problem. Therefore, the duration of an episode of care is dependent on the viewpoints of individuals delivering or reviewing the care provided.</w:t>
      </w:r>
    </w:p>
    <w:p w14:paraId="63B25722" w14:textId="77777777" w:rsidR="008258E7" w:rsidRPr="00724287" w:rsidRDefault="008258E7" w:rsidP="001D6D15">
      <w:pPr>
        <w:rPr>
          <w:rFonts w:eastAsiaTheme="minorHAnsi" w:cstheme="minorBidi"/>
        </w:rPr>
      </w:pPr>
      <w:r w:rsidRPr="00724287">
        <w:rPr>
          <w:rFonts w:eastAsiaTheme="minorHAnsi" w:cstheme="minorBidi"/>
          <w:b/>
        </w:rPr>
        <w:t>Ancillary Service/Occasion of Service:</w:t>
      </w:r>
      <w:r w:rsidRPr="00724287">
        <w:rPr>
          <w:rFonts w:eastAsiaTheme="minorHAnsi" w:cstheme="minorBidi"/>
        </w:rPr>
        <w:t xml:space="preserve">  A specified instance of an act of service involved in the care of a patient or consumer which is not an encounter. These occasions of service may be the result of an encounter; for example, tests or procedures ordered as part of an encounter. A patient may have multiple occasions of service per encounter or per visit.</w:t>
      </w:r>
    </w:p>
    <w:p w14:paraId="63B25723" w14:textId="77777777" w:rsidR="008258E7" w:rsidRPr="00724287" w:rsidRDefault="008258E7" w:rsidP="001D6D15">
      <w:pPr>
        <w:rPr>
          <w:rFonts w:eastAsiaTheme="minorHAnsi" w:cstheme="minorBidi"/>
        </w:rPr>
      </w:pPr>
      <w:r w:rsidRPr="00724287">
        <w:rPr>
          <w:rFonts w:eastAsiaTheme="minorHAnsi" w:cstheme="minorBidi"/>
          <w:b/>
        </w:rPr>
        <w:t>Provider:</w:t>
      </w:r>
      <w:r w:rsidRPr="00724287">
        <w:rPr>
          <w:rFonts w:eastAsiaTheme="minorHAnsi" w:cstheme="minorBidi"/>
        </w:rPr>
        <w:t xml:space="preserve">  The entity which furnishes health care to a consumer. This definition includes an individual or defined group of individuals who provide a defined unit of health care services (defined = </w:t>
      </w:r>
      <w:proofErr w:type="spellStart"/>
      <w:r w:rsidRPr="00724287">
        <w:rPr>
          <w:rFonts w:eastAsiaTheme="minorHAnsi" w:cstheme="minorBidi"/>
        </w:rPr>
        <w:t>codable</w:t>
      </w:r>
      <w:proofErr w:type="spellEnd"/>
      <w:r w:rsidRPr="00724287">
        <w:rPr>
          <w:rFonts w:eastAsiaTheme="minorHAnsi" w:cstheme="minorBidi"/>
        </w:rPr>
        <w:t>) to one or more individuals at a single session.</w:t>
      </w:r>
    </w:p>
    <w:p w14:paraId="63B25724" w14:textId="77777777" w:rsidR="008258E7" w:rsidRDefault="008258E7" w:rsidP="00DB745D">
      <w:pPr>
        <w:pStyle w:val="Heading2"/>
      </w:pPr>
      <w:bookmarkStart w:id="24" w:name="_Potential_PCE_Workflow"/>
      <w:bookmarkStart w:id="25" w:name="_Toc428364982"/>
      <w:bookmarkStart w:id="26" w:name="_Toc468085971"/>
      <w:bookmarkEnd w:id="24"/>
      <w:r>
        <w:t>Potential PCE Workflow</w:t>
      </w:r>
      <w:bookmarkEnd w:id="25"/>
      <w:bookmarkEnd w:id="26"/>
    </w:p>
    <w:p w14:paraId="63B25725" w14:textId="77777777" w:rsidR="008258E7" w:rsidRPr="00724287" w:rsidRDefault="008258E7" w:rsidP="001D6D15">
      <w:pPr>
        <w:pStyle w:val="ListParagraph"/>
        <w:numPr>
          <w:ilvl w:val="0"/>
          <w:numId w:val="73"/>
        </w:numPr>
        <w:rPr>
          <w:rFonts w:eastAsiaTheme="minorHAnsi" w:cstheme="minorBidi"/>
        </w:rPr>
      </w:pPr>
      <w:r w:rsidRPr="00724287">
        <w:rPr>
          <w:rFonts w:eastAsiaTheme="minorHAnsi" w:cstheme="minorBidi"/>
        </w:rPr>
        <w:t xml:space="preserve">A provider has a patient encounter (appointment, walk-in, telephone call, mail conversation, etc.). </w:t>
      </w:r>
    </w:p>
    <w:p w14:paraId="63B25726" w14:textId="77777777" w:rsidR="008258E7" w:rsidRPr="00724287" w:rsidRDefault="008258E7" w:rsidP="001D6D15">
      <w:pPr>
        <w:ind w:left="720"/>
        <w:rPr>
          <w:rFonts w:eastAsiaTheme="minorHAnsi" w:cstheme="minorBidi"/>
        </w:rPr>
      </w:pPr>
      <w:r w:rsidRPr="00724287">
        <w:rPr>
          <w:rFonts w:eastAsiaTheme="minorHAnsi" w:cstheme="minorBidi"/>
        </w:rPr>
        <w:t>Materials available to provider:</w:t>
      </w:r>
    </w:p>
    <w:p w14:paraId="63B25727" w14:textId="77777777" w:rsidR="008258E7" w:rsidRPr="00724287" w:rsidRDefault="008258E7" w:rsidP="001D6D15">
      <w:pPr>
        <w:pStyle w:val="ListParagraph"/>
        <w:numPr>
          <w:ilvl w:val="0"/>
          <w:numId w:val="74"/>
        </w:numPr>
        <w:ind w:left="1170"/>
        <w:rPr>
          <w:rFonts w:eastAsiaTheme="minorHAnsi" w:cstheme="minorBidi"/>
        </w:rPr>
      </w:pPr>
      <w:r w:rsidRPr="00724287">
        <w:rPr>
          <w:rFonts w:eastAsiaTheme="minorHAnsi" w:cstheme="minorBidi"/>
        </w:rPr>
        <w:t>Health Summary with new components summarizing previous encounters, and a health reminders component based on clinical repository data</w:t>
      </w:r>
    </w:p>
    <w:p w14:paraId="63B25728" w14:textId="77777777" w:rsidR="008258E7" w:rsidRPr="00724287" w:rsidRDefault="008258E7" w:rsidP="001D6D15">
      <w:pPr>
        <w:pStyle w:val="ListParagraph"/>
        <w:numPr>
          <w:ilvl w:val="0"/>
          <w:numId w:val="74"/>
        </w:numPr>
        <w:ind w:left="1170"/>
        <w:rPr>
          <w:rFonts w:eastAsiaTheme="minorHAnsi" w:cstheme="minorBidi"/>
        </w:rPr>
      </w:pPr>
      <w:r w:rsidRPr="00724287">
        <w:rPr>
          <w:rFonts w:eastAsiaTheme="minorHAnsi" w:cstheme="minorBidi"/>
        </w:rPr>
        <w:t>Encounter Form (hard copy or workstation) with pre-defined terminology for the provider’s clinic/service type</w:t>
      </w:r>
    </w:p>
    <w:p w14:paraId="63B25729" w14:textId="77777777" w:rsidR="008258E7" w:rsidRPr="00724287" w:rsidRDefault="008258E7" w:rsidP="001D6D15">
      <w:pPr>
        <w:pStyle w:val="ListParagraph"/>
        <w:numPr>
          <w:ilvl w:val="0"/>
          <w:numId w:val="74"/>
        </w:numPr>
        <w:ind w:left="1170"/>
        <w:rPr>
          <w:rFonts w:eastAsiaTheme="minorHAnsi" w:cstheme="minorBidi"/>
        </w:rPr>
      </w:pPr>
      <w:r w:rsidRPr="00724287">
        <w:rPr>
          <w:rFonts w:eastAsiaTheme="minorHAnsi" w:cstheme="minorBidi"/>
        </w:rPr>
        <w:t>PCE Clinical Reports, Action Profile, Daily Order Summary, Lab Interim report, and other VISTA reports.</w:t>
      </w:r>
    </w:p>
    <w:p w14:paraId="63B2572A" w14:textId="77777777" w:rsidR="008258E7" w:rsidRPr="00724287" w:rsidRDefault="008258E7" w:rsidP="001D6D15">
      <w:pPr>
        <w:pStyle w:val="ListParagraph"/>
        <w:numPr>
          <w:ilvl w:val="0"/>
          <w:numId w:val="73"/>
        </w:numPr>
        <w:rPr>
          <w:rFonts w:eastAsiaTheme="minorHAnsi" w:cstheme="minorBidi"/>
        </w:rPr>
      </w:pPr>
      <w:r w:rsidRPr="00724287">
        <w:rPr>
          <w:rFonts w:eastAsiaTheme="minorHAnsi" w:cstheme="minorBidi"/>
        </w:rPr>
        <w:t>The provider documents the encounter (on hard copy or online).</w:t>
      </w:r>
    </w:p>
    <w:p w14:paraId="63B2572B" w14:textId="77777777" w:rsidR="008258E7" w:rsidRPr="00724287" w:rsidRDefault="008258E7" w:rsidP="001D6D15">
      <w:pPr>
        <w:ind w:left="720"/>
        <w:rPr>
          <w:rFonts w:eastAsiaTheme="minorHAnsi" w:cstheme="minorBidi"/>
        </w:rPr>
      </w:pPr>
      <w:r w:rsidRPr="00724287">
        <w:rPr>
          <w:rFonts w:eastAsiaTheme="minorHAnsi" w:cstheme="minorBidi"/>
        </w:rPr>
        <w:t>Types of data collected and stored in PCE:</w:t>
      </w:r>
    </w:p>
    <w:p w14:paraId="63B2572C" w14:textId="77777777" w:rsidR="008258E7" w:rsidRPr="00724287" w:rsidRDefault="008258E7" w:rsidP="001D6D15">
      <w:pPr>
        <w:pStyle w:val="ListParagraph"/>
        <w:numPr>
          <w:ilvl w:val="0"/>
          <w:numId w:val="74"/>
        </w:numPr>
        <w:ind w:left="1170"/>
        <w:rPr>
          <w:rFonts w:eastAsiaTheme="minorHAnsi" w:cstheme="minorBidi"/>
        </w:rPr>
      </w:pPr>
      <w:r w:rsidRPr="00724287">
        <w:rPr>
          <w:rFonts w:eastAsiaTheme="minorHAnsi" w:cstheme="minorBidi"/>
        </w:rPr>
        <w:t>Providers</w:t>
      </w:r>
    </w:p>
    <w:p w14:paraId="63B2572D" w14:textId="77777777" w:rsidR="008258E7" w:rsidRPr="00724287" w:rsidRDefault="008258E7" w:rsidP="001D6D15">
      <w:pPr>
        <w:pStyle w:val="ListParagraph"/>
        <w:numPr>
          <w:ilvl w:val="0"/>
          <w:numId w:val="74"/>
        </w:numPr>
        <w:ind w:left="1170"/>
        <w:rPr>
          <w:rFonts w:eastAsiaTheme="minorHAnsi" w:cstheme="minorBidi"/>
        </w:rPr>
      </w:pPr>
      <w:r w:rsidRPr="00724287">
        <w:rPr>
          <w:rFonts w:eastAsiaTheme="minorHAnsi" w:cstheme="minorBidi"/>
        </w:rPr>
        <w:t>Diagnoses</w:t>
      </w:r>
    </w:p>
    <w:p w14:paraId="63B2572E" w14:textId="77777777" w:rsidR="008258E7" w:rsidRPr="00724287" w:rsidRDefault="008258E7" w:rsidP="001D6D15">
      <w:pPr>
        <w:pStyle w:val="ListParagraph"/>
        <w:numPr>
          <w:ilvl w:val="0"/>
          <w:numId w:val="74"/>
        </w:numPr>
        <w:ind w:left="1170"/>
        <w:rPr>
          <w:rFonts w:eastAsiaTheme="minorHAnsi" w:cstheme="minorBidi"/>
        </w:rPr>
      </w:pPr>
      <w:r w:rsidRPr="00724287">
        <w:rPr>
          <w:rFonts w:eastAsiaTheme="minorHAnsi" w:cstheme="minorBidi"/>
        </w:rPr>
        <w:t>CPT procedures provided</w:t>
      </w:r>
    </w:p>
    <w:p w14:paraId="26AD0E7A" w14:textId="77777777" w:rsidR="002F10E2" w:rsidRPr="00724287" w:rsidRDefault="008258E7" w:rsidP="001F0AA4">
      <w:pPr>
        <w:pStyle w:val="ListParagraph"/>
        <w:numPr>
          <w:ilvl w:val="0"/>
          <w:numId w:val="74"/>
        </w:numPr>
        <w:ind w:left="1170"/>
        <w:rPr>
          <w:rFonts w:eastAsiaTheme="minorHAnsi" w:cstheme="minorBidi"/>
        </w:rPr>
      </w:pPr>
      <w:r w:rsidRPr="00724287">
        <w:rPr>
          <w:rFonts w:eastAsiaTheme="minorHAnsi" w:cstheme="minorBidi"/>
        </w:rPr>
        <w:t>Immunizations (CPT-mappable)</w:t>
      </w:r>
    </w:p>
    <w:p w14:paraId="4A813276" w14:textId="58111D2F" w:rsidR="002F10E2" w:rsidRPr="00724287" w:rsidRDefault="002F10E2" w:rsidP="001F0AA4">
      <w:pPr>
        <w:pStyle w:val="ListParagraph"/>
        <w:numPr>
          <w:ilvl w:val="0"/>
          <w:numId w:val="74"/>
        </w:numPr>
        <w:ind w:left="1170"/>
        <w:rPr>
          <w:rFonts w:eastAsiaTheme="minorHAnsi" w:cstheme="minorBidi"/>
        </w:rPr>
      </w:pPr>
      <w:r w:rsidRPr="00724287">
        <w:rPr>
          <w:rFonts w:eastAsiaTheme="minorHAnsi" w:cstheme="minorBidi"/>
        </w:rPr>
        <w:t>Immunization Contraindications/Refusals</w:t>
      </w:r>
    </w:p>
    <w:p w14:paraId="63B25730" w14:textId="77777777" w:rsidR="008258E7" w:rsidRPr="00724287" w:rsidRDefault="008258E7" w:rsidP="001D6D15">
      <w:pPr>
        <w:pStyle w:val="ListParagraph"/>
        <w:numPr>
          <w:ilvl w:val="0"/>
          <w:numId w:val="74"/>
        </w:numPr>
        <w:ind w:left="1170"/>
        <w:rPr>
          <w:rFonts w:eastAsiaTheme="minorHAnsi" w:cstheme="minorBidi"/>
        </w:rPr>
      </w:pPr>
      <w:r w:rsidRPr="00724287">
        <w:rPr>
          <w:rFonts w:eastAsiaTheme="minorHAnsi" w:cstheme="minorBidi"/>
        </w:rPr>
        <w:t>Skin tests (CPT-mappable)</w:t>
      </w:r>
    </w:p>
    <w:p w14:paraId="63B25731" w14:textId="77777777" w:rsidR="008258E7" w:rsidRPr="00724287" w:rsidRDefault="008258E7" w:rsidP="001D6D15">
      <w:pPr>
        <w:pStyle w:val="ListParagraph"/>
        <w:numPr>
          <w:ilvl w:val="0"/>
          <w:numId w:val="74"/>
        </w:numPr>
        <w:ind w:left="1170"/>
        <w:rPr>
          <w:rFonts w:eastAsiaTheme="minorHAnsi" w:cstheme="minorBidi"/>
        </w:rPr>
      </w:pPr>
      <w:r w:rsidRPr="00724287">
        <w:rPr>
          <w:rFonts w:eastAsiaTheme="minorHAnsi" w:cstheme="minorBidi"/>
        </w:rPr>
        <w:t>Patient education</w:t>
      </w:r>
    </w:p>
    <w:p w14:paraId="63B25732" w14:textId="77777777" w:rsidR="008258E7" w:rsidRPr="00724287" w:rsidRDefault="008258E7" w:rsidP="001D6D15">
      <w:pPr>
        <w:pStyle w:val="ListParagraph"/>
        <w:numPr>
          <w:ilvl w:val="0"/>
          <w:numId w:val="74"/>
        </w:numPr>
        <w:ind w:left="1170"/>
        <w:rPr>
          <w:rFonts w:eastAsiaTheme="minorHAnsi" w:cstheme="minorBidi"/>
        </w:rPr>
      </w:pPr>
      <w:r w:rsidRPr="00724287">
        <w:rPr>
          <w:rFonts w:eastAsiaTheme="minorHAnsi" w:cstheme="minorBidi"/>
        </w:rPr>
        <w:t>Exams (non-CPT-mappable)</w:t>
      </w:r>
    </w:p>
    <w:p w14:paraId="63B25733" w14:textId="77777777" w:rsidR="008258E7" w:rsidRPr="00724287" w:rsidRDefault="008258E7" w:rsidP="001D6D15">
      <w:pPr>
        <w:pStyle w:val="ListParagraph"/>
        <w:numPr>
          <w:ilvl w:val="0"/>
          <w:numId w:val="74"/>
        </w:numPr>
        <w:ind w:left="1170"/>
        <w:rPr>
          <w:rFonts w:eastAsiaTheme="minorHAnsi" w:cstheme="minorBidi"/>
        </w:rPr>
      </w:pPr>
      <w:r w:rsidRPr="00724287">
        <w:rPr>
          <w:rFonts w:eastAsiaTheme="minorHAnsi" w:cstheme="minorBidi"/>
        </w:rPr>
        <w:t>Treatments (non-CPT-mappable)</w:t>
      </w:r>
    </w:p>
    <w:p w14:paraId="63B25734" w14:textId="77777777" w:rsidR="008258E7" w:rsidRPr="00724287" w:rsidRDefault="008258E7" w:rsidP="001D6D15">
      <w:pPr>
        <w:pStyle w:val="ListParagraph"/>
        <w:numPr>
          <w:ilvl w:val="0"/>
          <w:numId w:val="73"/>
        </w:numPr>
        <w:rPr>
          <w:rFonts w:eastAsiaTheme="minorHAnsi" w:cstheme="minorBidi"/>
        </w:rPr>
      </w:pPr>
      <w:r w:rsidRPr="00724287">
        <w:rPr>
          <w:rFonts w:eastAsiaTheme="minorHAnsi" w:cstheme="minorBidi"/>
        </w:rPr>
        <w:lastRenderedPageBreak/>
        <w:t>Information from a hard copy encounter form is entered into VISTA by a data entry clerk or scanned via an interface utility.</w:t>
      </w:r>
    </w:p>
    <w:p w14:paraId="63B25735" w14:textId="77777777" w:rsidR="008258E7" w:rsidRPr="00724287" w:rsidRDefault="008258E7" w:rsidP="001D6D15">
      <w:pPr>
        <w:pStyle w:val="ListParagraph"/>
        <w:numPr>
          <w:ilvl w:val="0"/>
          <w:numId w:val="73"/>
        </w:numPr>
        <w:rPr>
          <w:rFonts w:eastAsiaTheme="minorHAnsi" w:cstheme="minorBidi"/>
        </w:rPr>
      </w:pPr>
      <w:r w:rsidRPr="00724287">
        <w:rPr>
          <w:rFonts w:eastAsiaTheme="minorHAnsi" w:cstheme="minorBidi"/>
        </w:rPr>
        <w:t>Encounter form data that isn’t scanned or is scanned incorrectly can be entered or edited through the PCE data entry program described in this manual.</w:t>
      </w:r>
    </w:p>
    <w:p w14:paraId="63B25736" w14:textId="77777777" w:rsidR="008258E7" w:rsidRPr="00724287" w:rsidRDefault="008258E7" w:rsidP="001D6D15">
      <w:pPr>
        <w:pStyle w:val="ListParagraph"/>
        <w:numPr>
          <w:ilvl w:val="0"/>
          <w:numId w:val="73"/>
        </w:numPr>
        <w:rPr>
          <w:rFonts w:eastAsiaTheme="minorHAnsi" w:cstheme="minorBidi"/>
        </w:rPr>
      </w:pPr>
      <w:r w:rsidRPr="00724287">
        <w:rPr>
          <w:rFonts w:eastAsiaTheme="minorHAnsi" w:cstheme="minorBidi"/>
        </w:rPr>
        <w:t>Providers can enter immunizations, patient education, or other pieces of clinical information through PCE.</w:t>
      </w:r>
    </w:p>
    <w:p w14:paraId="63B25737" w14:textId="77777777" w:rsidR="008258E7" w:rsidRPr="00724287" w:rsidRDefault="008258E7" w:rsidP="001D6D15">
      <w:pPr>
        <w:pStyle w:val="ListParagraph"/>
        <w:numPr>
          <w:ilvl w:val="0"/>
          <w:numId w:val="73"/>
        </w:numPr>
        <w:rPr>
          <w:rFonts w:eastAsiaTheme="minorHAnsi" w:cstheme="minorBidi"/>
        </w:rPr>
      </w:pPr>
      <w:r w:rsidRPr="00724287">
        <w:rPr>
          <w:rFonts w:eastAsiaTheme="minorHAnsi" w:cstheme="minorBidi"/>
        </w:rPr>
        <w:t>Providers can view items entered into PCE on a Health Summary or customized report. If any of these items have been set up for clinical reminders, these reminders will appear on the patient's health summary.</w:t>
      </w:r>
    </w:p>
    <w:p w14:paraId="63B25738" w14:textId="77777777" w:rsidR="008258E7" w:rsidRDefault="008258E7" w:rsidP="00DB745D">
      <w:pPr>
        <w:pStyle w:val="Heading2"/>
      </w:pPr>
      <w:bookmarkStart w:id="27" w:name="_Toc428364983"/>
      <w:bookmarkStart w:id="28" w:name="_Toc468085972"/>
      <w:r>
        <w:t>Sources of Data</w:t>
      </w:r>
      <w:bookmarkEnd w:id="27"/>
      <w:bookmarkEnd w:id="28"/>
    </w:p>
    <w:p w14:paraId="63B25739" w14:textId="77777777" w:rsidR="008258E7" w:rsidRPr="00724287" w:rsidRDefault="008258E7" w:rsidP="001D6D15">
      <w:pPr>
        <w:rPr>
          <w:rFonts w:eastAsiaTheme="minorHAnsi" w:cstheme="minorBidi"/>
        </w:rPr>
      </w:pPr>
      <w:r w:rsidRPr="00724287">
        <w:rPr>
          <w:rFonts w:eastAsiaTheme="minorHAnsi" w:cstheme="minorBidi"/>
        </w:rPr>
        <w:t>PCE data can be entered through many mechanisms, including:</w:t>
      </w:r>
    </w:p>
    <w:p w14:paraId="63B2573A" w14:textId="77777777" w:rsidR="008258E7" w:rsidRPr="00724287" w:rsidRDefault="008258E7" w:rsidP="00CF063C">
      <w:pPr>
        <w:pStyle w:val="ListParagraph"/>
        <w:numPr>
          <w:ilvl w:val="0"/>
          <w:numId w:val="77"/>
        </w:numPr>
        <w:rPr>
          <w:rFonts w:eastAsiaTheme="minorHAnsi" w:cstheme="minorBidi"/>
        </w:rPr>
      </w:pPr>
      <w:r w:rsidRPr="00724287">
        <w:rPr>
          <w:rFonts w:eastAsiaTheme="minorHAnsi" w:cstheme="minorBidi"/>
        </w:rPr>
        <w:t>Scheduling (PIMS) check-out process</w:t>
      </w:r>
    </w:p>
    <w:p w14:paraId="63B2573B" w14:textId="77777777" w:rsidR="008258E7" w:rsidRPr="00724287" w:rsidRDefault="008258E7" w:rsidP="00CF063C">
      <w:pPr>
        <w:pStyle w:val="ListParagraph"/>
        <w:numPr>
          <w:ilvl w:val="0"/>
          <w:numId w:val="77"/>
        </w:numPr>
        <w:rPr>
          <w:rFonts w:eastAsiaTheme="minorHAnsi" w:cstheme="minorBidi"/>
        </w:rPr>
      </w:pPr>
      <w:r w:rsidRPr="00724287">
        <w:rPr>
          <w:rFonts w:eastAsiaTheme="minorHAnsi" w:cstheme="minorBidi"/>
        </w:rPr>
        <w:t>AICS Encounter Forms</w:t>
      </w:r>
    </w:p>
    <w:p w14:paraId="63B2573C" w14:textId="77777777" w:rsidR="008258E7" w:rsidRPr="00724287" w:rsidRDefault="008258E7" w:rsidP="00CF063C">
      <w:pPr>
        <w:pStyle w:val="ListParagraph"/>
        <w:numPr>
          <w:ilvl w:val="0"/>
          <w:numId w:val="77"/>
        </w:numPr>
        <w:rPr>
          <w:rFonts w:eastAsiaTheme="minorHAnsi" w:cstheme="minorBidi"/>
        </w:rPr>
      </w:pPr>
      <w:r w:rsidRPr="00724287">
        <w:rPr>
          <w:rFonts w:eastAsiaTheme="minorHAnsi" w:cstheme="minorBidi"/>
        </w:rPr>
        <w:t>PANDAS</w:t>
      </w:r>
      <w:r w:rsidRPr="00724287">
        <w:rPr>
          <w:rFonts w:eastAsiaTheme="minorHAnsi" w:cstheme="minorBidi"/>
        </w:rPr>
        <w:sym w:font="Symbol" w:char="F0E4"/>
      </w:r>
      <w:r w:rsidRPr="00724287">
        <w:rPr>
          <w:rFonts w:eastAsiaTheme="minorHAnsi" w:cstheme="minorBidi"/>
        </w:rPr>
        <w:t xml:space="preserve"> scanning system</w:t>
      </w:r>
    </w:p>
    <w:p w14:paraId="63B2573D" w14:textId="53B1218E" w:rsidR="008258E7" w:rsidRPr="00724287" w:rsidRDefault="008258E7" w:rsidP="00CF063C">
      <w:pPr>
        <w:pStyle w:val="ListParagraph"/>
        <w:numPr>
          <w:ilvl w:val="0"/>
          <w:numId w:val="77"/>
        </w:numPr>
        <w:rPr>
          <w:rFonts w:eastAsiaTheme="minorHAnsi" w:cstheme="minorBidi"/>
        </w:rPr>
      </w:pPr>
      <w:r w:rsidRPr="00724287">
        <w:rPr>
          <w:rFonts w:eastAsiaTheme="minorHAnsi" w:cstheme="minorBidi"/>
        </w:rPr>
        <w:t>T</w:t>
      </w:r>
      <w:r w:rsidR="00BF5509" w:rsidRPr="00724287">
        <w:rPr>
          <w:rFonts w:eastAsiaTheme="minorHAnsi" w:cstheme="minorBidi"/>
        </w:rPr>
        <w:t>ele</w:t>
      </w:r>
      <w:r w:rsidRPr="00724287">
        <w:rPr>
          <w:rFonts w:eastAsiaTheme="minorHAnsi" w:cstheme="minorBidi"/>
        </w:rPr>
        <w:t>F</w:t>
      </w:r>
      <w:r w:rsidR="00BF5509" w:rsidRPr="00724287">
        <w:rPr>
          <w:rFonts w:eastAsiaTheme="minorHAnsi" w:cstheme="minorBidi"/>
        </w:rPr>
        <w:t>orm</w:t>
      </w:r>
      <w:r w:rsidRPr="00724287">
        <w:rPr>
          <w:rFonts w:eastAsiaTheme="minorHAnsi" w:cstheme="minorBidi"/>
        </w:rPr>
        <w:t xml:space="preserve"> scanning system</w:t>
      </w:r>
    </w:p>
    <w:p w14:paraId="63B2573E" w14:textId="77777777" w:rsidR="008258E7" w:rsidRPr="00724287" w:rsidRDefault="008258E7" w:rsidP="00CF063C">
      <w:pPr>
        <w:pStyle w:val="ListParagraph"/>
        <w:numPr>
          <w:ilvl w:val="0"/>
          <w:numId w:val="77"/>
        </w:numPr>
        <w:rPr>
          <w:rFonts w:eastAsiaTheme="minorHAnsi" w:cstheme="minorBidi"/>
        </w:rPr>
      </w:pPr>
      <w:r w:rsidRPr="00724287">
        <w:rPr>
          <w:rFonts w:eastAsiaTheme="minorHAnsi" w:cstheme="minorBidi"/>
        </w:rPr>
        <w:t>Imaging workstation</w:t>
      </w:r>
    </w:p>
    <w:p w14:paraId="63B2573F" w14:textId="77777777" w:rsidR="008258E7" w:rsidRPr="00724287" w:rsidRDefault="008258E7" w:rsidP="00CF063C">
      <w:pPr>
        <w:pStyle w:val="ListParagraph"/>
        <w:numPr>
          <w:ilvl w:val="0"/>
          <w:numId w:val="77"/>
        </w:numPr>
        <w:rPr>
          <w:rFonts w:eastAsiaTheme="minorHAnsi" w:cstheme="minorBidi"/>
        </w:rPr>
      </w:pPr>
      <w:r w:rsidRPr="00724287">
        <w:rPr>
          <w:rFonts w:eastAsiaTheme="minorHAnsi" w:cstheme="minorBidi"/>
        </w:rPr>
        <w:t>Clinical Workstation</w:t>
      </w:r>
    </w:p>
    <w:p w14:paraId="63B25740" w14:textId="77777777" w:rsidR="008258E7" w:rsidRPr="005C60F4" w:rsidRDefault="008258E7" w:rsidP="00DB745D">
      <w:pPr>
        <w:pStyle w:val="Heading2"/>
      </w:pPr>
      <w:bookmarkStart w:id="29" w:name="_Toc308859097"/>
      <w:bookmarkStart w:id="30" w:name="_Toc312473152"/>
      <w:bookmarkStart w:id="31" w:name="_Toc316188889"/>
      <w:bookmarkStart w:id="32" w:name="_Toc316191696"/>
      <w:bookmarkStart w:id="33" w:name="_Toc316441265"/>
      <w:bookmarkStart w:id="34" w:name="_Toc317660605"/>
      <w:bookmarkStart w:id="35" w:name="_Toc317661159"/>
      <w:bookmarkStart w:id="36" w:name="_Toc317661527"/>
      <w:bookmarkStart w:id="37" w:name="_Toc320505208"/>
      <w:bookmarkStart w:id="38" w:name="_Toc320510281"/>
      <w:bookmarkStart w:id="39" w:name="_Toc324929389"/>
      <w:bookmarkStart w:id="40" w:name="_Toc336929492"/>
      <w:bookmarkStart w:id="41" w:name="_Toc336929560"/>
      <w:bookmarkStart w:id="42" w:name="_Toc311372446"/>
      <w:bookmarkStart w:id="43" w:name="_Toc316619625"/>
      <w:bookmarkStart w:id="44" w:name="_Toc333123943"/>
      <w:bookmarkStart w:id="45" w:name="_Toc398017736"/>
      <w:bookmarkStart w:id="46" w:name="_Toc428364984"/>
      <w:bookmarkStart w:id="47" w:name="_Toc468085973"/>
      <w:r w:rsidRPr="005C60F4">
        <w:t>Designing Encounter Forms</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63B25741" w14:textId="77777777" w:rsidR="008258E7" w:rsidRPr="00724287" w:rsidRDefault="008258E7" w:rsidP="001D6D15">
      <w:pPr>
        <w:rPr>
          <w:rFonts w:eastAsiaTheme="minorHAnsi" w:cstheme="minorBidi"/>
        </w:rPr>
      </w:pPr>
      <w:r w:rsidRPr="00724287">
        <w:rPr>
          <w:rFonts w:eastAsiaTheme="minorHAnsi" w:cstheme="minorBidi"/>
        </w:rPr>
        <w:t>To use AICS Encounter Forms with scanners or for direct data entry (either clinician or data entry clerk), you can design encounter forms for your hospital or clinic with the AICS Encounter Form generator. See the AICS User Manual for instructions about creating Encounter Forms.</w:t>
      </w:r>
    </w:p>
    <w:p w14:paraId="63B25742" w14:textId="77777777" w:rsidR="008258E7" w:rsidRPr="005C60F4" w:rsidRDefault="008258E7" w:rsidP="00DB745D">
      <w:pPr>
        <w:pStyle w:val="Heading2"/>
      </w:pPr>
      <w:bookmarkStart w:id="48" w:name="_Toc333123944"/>
      <w:bookmarkStart w:id="49" w:name="_Toc398017737"/>
      <w:bookmarkStart w:id="50" w:name="_Toc428364985"/>
      <w:bookmarkStart w:id="51" w:name="_Toc468085974"/>
      <w:r w:rsidRPr="005C60F4">
        <w:t>XU*8*27 - New Person File Patch</w:t>
      </w:r>
      <w:bookmarkEnd w:id="48"/>
      <w:bookmarkEnd w:id="49"/>
      <w:bookmarkEnd w:id="50"/>
      <w:bookmarkEnd w:id="51"/>
    </w:p>
    <w:p w14:paraId="63B25743" w14:textId="77777777" w:rsidR="008258E7" w:rsidRPr="00724287" w:rsidRDefault="008258E7" w:rsidP="001D6D15">
      <w:pPr>
        <w:rPr>
          <w:rFonts w:eastAsiaTheme="minorHAnsi" w:cstheme="minorBidi"/>
        </w:rPr>
      </w:pPr>
      <w:r w:rsidRPr="00724287">
        <w:rPr>
          <w:rFonts w:eastAsiaTheme="minorHAnsi" w:cstheme="minorBidi"/>
        </w:rPr>
        <w:t xml:space="preserve">As part of the October 1, 1996 mandate, VAMCs must collect provider information. The provider information reported is the "Person Class" defined for all providers associated with ambulatory care delivery. </w:t>
      </w:r>
    </w:p>
    <w:p w14:paraId="63B25744" w14:textId="77777777" w:rsidR="008258E7" w:rsidRPr="00724287" w:rsidRDefault="008258E7" w:rsidP="00CF063C">
      <w:pPr>
        <w:rPr>
          <w:rFonts w:eastAsiaTheme="minorHAnsi" w:cstheme="minorBidi"/>
        </w:rPr>
      </w:pPr>
      <w:r w:rsidRPr="00724287">
        <w:rPr>
          <w:rFonts w:eastAsiaTheme="minorHAnsi" w:cstheme="minorBidi"/>
        </w:rPr>
        <w:t xml:space="preserve">To comply with this requirement, all </w:t>
      </w:r>
      <w:proofErr w:type="spellStart"/>
      <w:r w:rsidRPr="00724287">
        <w:rPr>
          <w:rFonts w:eastAsiaTheme="minorHAnsi" w:cstheme="minorBidi"/>
        </w:rPr>
        <w:t>VAMC</w:t>
      </w:r>
      <w:proofErr w:type="spellEnd"/>
      <w:r w:rsidRPr="00724287">
        <w:rPr>
          <w:rFonts w:eastAsiaTheme="minorHAnsi" w:cstheme="minorBidi"/>
        </w:rPr>
        <w:t xml:space="preserve"> providers must be assigned a Profession/Occupation code (Person Class) so that a Person Class can be associated with each ambulatory patient encounter by October 1. </w:t>
      </w:r>
    </w:p>
    <w:p w14:paraId="63B25745" w14:textId="77777777" w:rsidR="008258E7" w:rsidRPr="00724287" w:rsidRDefault="008258E7" w:rsidP="00CF063C">
      <w:pPr>
        <w:rPr>
          <w:rFonts w:eastAsiaTheme="minorHAnsi" w:cstheme="minorBidi"/>
        </w:rPr>
      </w:pPr>
      <w:r w:rsidRPr="00724287">
        <w:rPr>
          <w:rFonts w:eastAsiaTheme="minorHAnsi" w:cstheme="minorBidi"/>
        </w:rPr>
        <w:t>Patch XU*8*27 has been developed to provide functionality that will enable you to assign Person Class information.</w:t>
      </w:r>
    </w:p>
    <w:p w14:paraId="63B25746" w14:textId="77777777" w:rsidR="008258E7" w:rsidRDefault="008258E7" w:rsidP="008258E7">
      <w:pPr>
        <w:pStyle w:val="Heading1"/>
      </w:pPr>
      <w:bookmarkStart w:id="52" w:name="_Toc428364986"/>
      <w:bookmarkStart w:id="53" w:name="_Toc468085975"/>
      <w:r>
        <w:lastRenderedPageBreak/>
        <w:t>Orientation</w:t>
      </w:r>
      <w:bookmarkEnd w:id="52"/>
      <w:bookmarkEnd w:id="53"/>
    </w:p>
    <w:p w14:paraId="63B25747" w14:textId="051B8263" w:rsidR="008258E7" w:rsidRDefault="008258E7" w:rsidP="00DB745D">
      <w:pPr>
        <w:pStyle w:val="Heading2"/>
      </w:pPr>
      <w:bookmarkStart w:id="54" w:name="_Toc428364987"/>
      <w:bookmarkStart w:id="55" w:name="_Toc468085976"/>
      <w:r>
        <w:t>Screen Display</w:t>
      </w:r>
      <w:bookmarkEnd w:id="54"/>
      <w:bookmarkEnd w:id="55"/>
      <w:r w:rsidR="00747AF6">
        <w:t xml:space="preserve"> </w:t>
      </w:r>
    </w:p>
    <w:p w14:paraId="63B25748" w14:textId="77777777" w:rsidR="008258E7" w:rsidRPr="00724287" w:rsidRDefault="008258E7" w:rsidP="00CF063C">
      <w:pPr>
        <w:rPr>
          <w:rFonts w:eastAsiaTheme="minorHAnsi" w:cstheme="minorBidi"/>
        </w:rPr>
      </w:pPr>
      <w:r w:rsidRPr="00724287">
        <w:rPr>
          <w:rFonts w:eastAsiaTheme="minorHAnsi" w:cstheme="minorBidi"/>
        </w:rPr>
        <w:t xml:space="preserve">PCE uses the List Manager </w:t>
      </w:r>
      <w:r w:rsidR="004B107D" w:rsidRPr="00724287">
        <w:rPr>
          <w:rFonts w:eastAsiaTheme="minorHAnsi" w:cstheme="minorBidi"/>
        </w:rPr>
        <w:t>Utility,</w:t>
      </w:r>
      <w:r w:rsidRPr="00724287">
        <w:rPr>
          <w:rFonts w:eastAsiaTheme="minorHAnsi" w:cstheme="minorBidi"/>
        </w:rPr>
        <w:t xml:space="preserve"> which allows PCE to display a list of items in a screen format, with possible actions (add, edit, print) listed below. If the list is longer than one screen, the header and action portions of the screen remain stable, while the center display scrolls. So if there are too many patient encounters to fit within the scrolling portion of the screen, when you press the return key, that portion of the screen scrolls while the top and bottom stay unchanged.</w:t>
      </w:r>
    </w:p>
    <w:p w14:paraId="63B25749" w14:textId="77777777" w:rsidR="008258E7" w:rsidRPr="005A1FD1" w:rsidRDefault="008258E7" w:rsidP="006C6706">
      <w:pPr>
        <w:pStyle w:val="screen"/>
      </w:pPr>
      <w:r w:rsidRPr="005A1FD1">
        <w:t>PCE Appointment List  May 12, 1995 12:53:07  Page: 1 of 3</w:t>
      </w:r>
    </w:p>
    <w:p w14:paraId="63B2574A" w14:textId="77777777" w:rsidR="008258E7" w:rsidRPr="005A1FD1" w:rsidRDefault="008258E7" w:rsidP="006C6706">
      <w:pPr>
        <w:pStyle w:val="screen"/>
      </w:pPr>
      <w:r w:rsidRPr="005A1FD1">
        <w:t>PCEPATIENT,ONE     000-45-6789           Clinic:  All</w:t>
      </w:r>
    </w:p>
    <w:p w14:paraId="63B2574B" w14:textId="77777777" w:rsidR="008258E7" w:rsidRPr="005A1FD1" w:rsidRDefault="008258E7" w:rsidP="006C6706">
      <w:pPr>
        <w:pStyle w:val="screen"/>
      </w:pPr>
      <w:r w:rsidRPr="005A1FD1">
        <w:t>Date range:  03/13/95 to 05/26/95</w:t>
      </w:r>
    </w:p>
    <w:p w14:paraId="63B2574C" w14:textId="77777777" w:rsidR="008258E7" w:rsidRPr="005A1FD1" w:rsidRDefault="008258E7" w:rsidP="006C6706">
      <w:pPr>
        <w:pStyle w:val="screen"/>
      </w:pPr>
      <w:r w:rsidRPr="005A1FD1">
        <w:t xml:space="preserve">        Clinic            Appt Date/Time       Status</w:t>
      </w:r>
      <w:r w:rsidRPr="005A1FD1">
        <w:tab/>
      </w:r>
    </w:p>
    <w:p w14:paraId="63B2574D" w14:textId="77777777" w:rsidR="008258E7" w:rsidRPr="005A1FD1" w:rsidRDefault="008258E7" w:rsidP="006C6706">
      <w:pPr>
        <w:pStyle w:val="screen"/>
      </w:pPr>
      <w:r w:rsidRPr="005A1FD1">
        <w:t xml:space="preserve">    1   Xyz               Mar 27, 1995 08:00   Cancelled By Patient</w:t>
      </w:r>
    </w:p>
    <w:p w14:paraId="63B2574E" w14:textId="77777777" w:rsidR="008258E7" w:rsidRPr="005A1FD1" w:rsidRDefault="008258E7" w:rsidP="006C6706">
      <w:pPr>
        <w:pStyle w:val="screen"/>
      </w:pPr>
      <w:r w:rsidRPr="005A1FD1">
        <w:t xml:space="preserve">    2   Xyz               Mar 27, 1995 09:00   No-show</w:t>
      </w:r>
    </w:p>
    <w:p w14:paraId="63B2574F" w14:textId="77777777" w:rsidR="008258E7" w:rsidRPr="005A1FD1" w:rsidRDefault="008258E7" w:rsidP="006C6706">
      <w:pPr>
        <w:pStyle w:val="screen"/>
      </w:pPr>
      <w:r w:rsidRPr="005A1FD1">
        <w:t xml:space="preserve">    3   Xyz               Mar 27, 1995 09:30   Cancelled By Patient</w:t>
      </w:r>
    </w:p>
    <w:p w14:paraId="63B25750" w14:textId="77777777" w:rsidR="008258E7" w:rsidRPr="005A1FD1" w:rsidRDefault="008258E7" w:rsidP="006C6706">
      <w:pPr>
        <w:pStyle w:val="screen"/>
      </w:pPr>
      <w:r w:rsidRPr="005A1FD1">
        <w:t xml:space="preserve">    4   Xyz               Mar 27, 1995 10:00   No-show</w:t>
      </w:r>
    </w:p>
    <w:p w14:paraId="63B25751" w14:textId="77777777" w:rsidR="008258E7" w:rsidRPr="005A1FD1" w:rsidRDefault="008258E7" w:rsidP="006C6706">
      <w:pPr>
        <w:pStyle w:val="screen"/>
      </w:pPr>
      <w:r w:rsidRPr="005A1FD1">
        <w:t xml:space="preserve">    5   Xyz               Mar 28, 1995 08:30   Checked Out</w:t>
      </w:r>
    </w:p>
    <w:p w14:paraId="63B25752" w14:textId="77777777" w:rsidR="008258E7" w:rsidRPr="005A1FD1" w:rsidRDefault="008258E7" w:rsidP="006C6706">
      <w:pPr>
        <w:pStyle w:val="screen"/>
      </w:pPr>
      <w:r w:rsidRPr="005A1FD1">
        <w:t xml:space="preserve">    6   Xyz               Mar 28, 1995 08:50   No-show</w:t>
      </w:r>
    </w:p>
    <w:p w14:paraId="63B25753" w14:textId="77777777" w:rsidR="008258E7" w:rsidRPr="005A1FD1" w:rsidRDefault="008258E7" w:rsidP="006C6706">
      <w:pPr>
        <w:pStyle w:val="screen"/>
      </w:pPr>
      <w:r w:rsidRPr="005A1FD1">
        <w:t>+         + Next Screen   - Prev Screen   ?? More Actions</w:t>
      </w:r>
    </w:p>
    <w:p w14:paraId="63B25754" w14:textId="77777777" w:rsidR="008258E7" w:rsidRPr="005A1FD1" w:rsidRDefault="008258E7" w:rsidP="006C6706">
      <w:pPr>
        <w:pStyle w:val="screen"/>
      </w:pPr>
      <w:r w:rsidRPr="005A1FD1">
        <w:t>UE Update Encounter   SP Select New Patient   VC View by Clinic</w:t>
      </w:r>
    </w:p>
    <w:p w14:paraId="63B25755" w14:textId="77777777" w:rsidR="008258E7" w:rsidRPr="005A1FD1" w:rsidRDefault="008258E7" w:rsidP="006C6706">
      <w:pPr>
        <w:pStyle w:val="screen"/>
      </w:pPr>
      <w:r w:rsidRPr="005A1FD1">
        <w:t>LI List by Encounter  CD Change Date Range    DD Display Detail</w:t>
      </w:r>
    </w:p>
    <w:p w14:paraId="63B25756" w14:textId="77777777" w:rsidR="008258E7" w:rsidRPr="005A1FD1" w:rsidRDefault="008258E7" w:rsidP="006C6706">
      <w:pPr>
        <w:pStyle w:val="screen"/>
      </w:pPr>
      <w:r w:rsidRPr="005A1FD1">
        <w:t>AD Add Standalone Enc.                        EP Expand Appointment</w:t>
      </w:r>
    </w:p>
    <w:p w14:paraId="63B25757" w14:textId="77777777" w:rsidR="008258E7" w:rsidRPr="005A1FD1" w:rsidRDefault="008258E7" w:rsidP="006C6706">
      <w:pPr>
        <w:pStyle w:val="screen"/>
      </w:pPr>
      <w:r w:rsidRPr="005A1FD1">
        <w:t>AL Appointment Lists  IN Check Out Interview  QU Quit</w:t>
      </w:r>
    </w:p>
    <w:p w14:paraId="63B25758" w14:textId="77777777" w:rsidR="008258E7" w:rsidRPr="005A1FD1" w:rsidRDefault="008258E7" w:rsidP="006C6706">
      <w:pPr>
        <w:pStyle w:val="screen"/>
      </w:pPr>
      <w:r w:rsidRPr="005A1FD1">
        <w:t>Select Action: Quit// AD   Add New Encounter</w:t>
      </w:r>
    </w:p>
    <w:p w14:paraId="63B25759" w14:textId="77777777" w:rsidR="008258E7" w:rsidRPr="00724287" w:rsidRDefault="008258E7" w:rsidP="00CF063C">
      <w:pPr>
        <w:rPr>
          <w:rFonts w:eastAsiaTheme="minorHAnsi" w:cstheme="minorBidi"/>
        </w:rPr>
      </w:pPr>
      <w:r w:rsidRPr="00724287">
        <w:rPr>
          <w:rFonts w:eastAsiaTheme="minorHAnsi" w:cstheme="minorBidi"/>
        </w:rPr>
        <w:t>Without leaving the option, you can:</w:t>
      </w:r>
    </w:p>
    <w:p w14:paraId="63B2575A" w14:textId="77777777" w:rsidR="008258E7" w:rsidRPr="00724287" w:rsidRDefault="008258E7" w:rsidP="00CF063C">
      <w:pPr>
        <w:pStyle w:val="ListParagraph"/>
        <w:numPr>
          <w:ilvl w:val="0"/>
          <w:numId w:val="78"/>
        </w:numPr>
        <w:rPr>
          <w:rFonts w:eastAsiaTheme="minorHAnsi" w:cstheme="minorBidi"/>
        </w:rPr>
      </w:pPr>
      <w:r w:rsidRPr="00724287">
        <w:rPr>
          <w:rFonts w:eastAsiaTheme="minorHAnsi" w:cstheme="minorBidi"/>
        </w:rPr>
        <w:t>B</w:t>
      </w:r>
      <w:r w:rsidR="00FB0529" w:rsidRPr="00724287">
        <w:rPr>
          <w:rFonts w:eastAsiaTheme="minorHAnsi" w:cstheme="minorBidi"/>
        </w:rPr>
        <w:t>rowse through the list</w:t>
      </w:r>
    </w:p>
    <w:p w14:paraId="63B2575B" w14:textId="77777777" w:rsidR="008258E7" w:rsidRPr="00724287" w:rsidRDefault="008258E7" w:rsidP="00CF063C">
      <w:pPr>
        <w:pStyle w:val="ListParagraph"/>
        <w:numPr>
          <w:ilvl w:val="0"/>
          <w:numId w:val="78"/>
        </w:numPr>
        <w:rPr>
          <w:rFonts w:eastAsiaTheme="minorHAnsi" w:cstheme="minorBidi"/>
        </w:rPr>
      </w:pPr>
      <w:r w:rsidRPr="00724287">
        <w:rPr>
          <w:rFonts w:eastAsiaTheme="minorHAnsi" w:cstheme="minorBidi"/>
        </w:rPr>
        <w:t>S</w:t>
      </w:r>
      <w:r w:rsidR="00FB0529" w:rsidRPr="00724287">
        <w:rPr>
          <w:rFonts w:eastAsiaTheme="minorHAnsi" w:cstheme="minorBidi"/>
        </w:rPr>
        <w:t>elect items that need action</w:t>
      </w:r>
    </w:p>
    <w:p w14:paraId="63B2575C" w14:textId="77777777" w:rsidR="008258E7" w:rsidRPr="00724287" w:rsidRDefault="008258E7" w:rsidP="00CF063C">
      <w:pPr>
        <w:pStyle w:val="ListParagraph"/>
        <w:numPr>
          <w:ilvl w:val="0"/>
          <w:numId w:val="78"/>
        </w:numPr>
        <w:rPr>
          <w:rFonts w:eastAsiaTheme="minorHAnsi" w:cstheme="minorBidi"/>
        </w:rPr>
      </w:pPr>
      <w:r w:rsidRPr="00724287">
        <w:rPr>
          <w:rFonts w:eastAsiaTheme="minorHAnsi" w:cstheme="minorBidi"/>
        </w:rPr>
        <w:t>Take action on those items</w:t>
      </w:r>
    </w:p>
    <w:p w14:paraId="63B2575D" w14:textId="77777777" w:rsidR="008258E7" w:rsidRPr="00724287" w:rsidRDefault="008258E7" w:rsidP="00CF063C">
      <w:pPr>
        <w:pStyle w:val="ListParagraph"/>
        <w:numPr>
          <w:ilvl w:val="0"/>
          <w:numId w:val="78"/>
        </w:numPr>
        <w:rPr>
          <w:rFonts w:eastAsiaTheme="minorHAnsi" w:cstheme="minorBidi"/>
        </w:rPr>
      </w:pPr>
      <w:r w:rsidRPr="00724287">
        <w:rPr>
          <w:rFonts w:eastAsiaTheme="minorHAnsi" w:cstheme="minorBidi"/>
        </w:rPr>
        <w:t>S</w:t>
      </w:r>
      <w:r w:rsidR="00FB0529" w:rsidRPr="00724287">
        <w:rPr>
          <w:rFonts w:eastAsiaTheme="minorHAnsi" w:cstheme="minorBidi"/>
        </w:rPr>
        <w:t>elect other actions</w:t>
      </w:r>
    </w:p>
    <w:p w14:paraId="63B2575E" w14:textId="77777777" w:rsidR="008258E7" w:rsidRPr="00724287" w:rsidRDefault="008258E7" w:rsidP="00CF063C">
      <w:pPr>
        <w:rPr>
          <w:rFonts w:eastAsiaTheme="minorHAnsi" w:cstheme="minorBidi"/>
        </w:rPr>
      </w:pPr>
      <w:r w:rsidRPr="00724287">
        <w:rPr>
          <w:rFonts w:eastAsiaTheme="minorHAnsi" w:cstheme="minorBidi"/>
        </w:rPr>
        <w:t xml:space="preserve">You select an action by typing the name or abbreviation at the </w:t>
      </w:r>
      <w:r w:rsidR="00FB0529" w:rsidRPr="00724287">
        <w:rPr>
          <w:rFonts w:eastAsiaTheme="minorHAnsi" w:cstheme="minorBidi"/>
        </w:rPr>
        <w:t>Select Action</w:t>
      </w:r>
      <w:r w:rsidRPr="00724287">
        <w:rPr>
          <w:rFonts w:eastAsiaTheme="minorHAnsi" w:cstheme="minorBidi"/>
        </w:rPr>
        <w:t xml:space="preserve"> prompt.</w:t>
      </w:r>
    </w:p>
    <w:p w14:paraId="63B2575F" w14:textId="77777777" w:rsidR="008258E7" w:rsidRPr="00724287" w:rsidRDefault="008258E7" w:rsidP="00CF063C">
      <w:pPr>
        <w:rPr>
          <w:rFonts w:eastAsiaTheme="minorHAnsi" w:cstheme="minorBidi"/>
        </w:rPr>
      </w:pPr>
      <w:r w:rsidRPr="00724287">
        <w:rPr>
          <w:rFonts w:eastAsiaTheme="minorHAnsi" w:cstheme="minorBidi"/>
        </w:rPr>
        <w:t xml:space="preserve">Actions may be preselected by typing the action abbreviation, then the number of the encounter on the list. For example, </w:t>
      </w:r>
      <w:proofErr w:type="spellStart"/>
      <w:r w:rsidRPr="00724287">
        <w:rPr>
          <w:rFonts w:eastAsiaTheme="minorHAnsi" w:cstheme="minorBidi"/>
        </w:rPr>
        <w:t>UE</w:t>
      </w:r>
      <w:proofErr w:type="spellEnd"/>
      <w:r w:rsidRPr="00724287">
        <w:rPr>
          <w:rFonts w:eastAsiaTheme="minorHAnsi" w:cstheme="minorBidi"/>
        </w:rPr>
        <w:t>=1 will process entry 1 for Update Encounter</w:t>
      </w:r>
    </w:p>
    <w:p w14:paraId="63B25760" w14:textId="77777777" w:rsidR="008258E7" w:rsidRPr="005C60F4" w:rsidRDefault="008258E7" w:rsidP="00E14218">
      <w:pPr>
        <w:pStyle w:val="Heading3"/>
        <w:keepNext/>
      </w:pPr>
      <w:bookmarkStart w:id="56" w:name="_Toc328098661"/>
      <w:bookmarkStart w:id="57" w:name="_Toc428364988"/>
      <w:bookmarkStart w:id="58" w:name="_Toc468085977"/>
      <w:r w:rsidRPr="005C60F4">
        <w:t>Other (</w:t>
      </w:r>
      <w:r w:rsidR="00FB0529">
        <w:t>H</w:t>
      </w:r>
      <w:r w:rsidRPr="005C60F4">
        <w:t>idden) Actions</w:t>
      </w:r>
      <w:bookmarkEnd w:id="56"/>
      <w:bookmarkEnd w:id="57"/>
      <w:bookmarkEnd w:id="58"/>
    </w:p>
    <w:p w14:paraId="63B25761" w14:textId="77777777" w:rsidR="008258E7" w:rsidRPr="00724287" w:rsidRDefault="008258E7" w:rsidP="00CF063C">
      <w:pPr>
        <w:rPr>
          <w:rFonts w:eastAsiaTheme="minorHAnsi" w:cstheme="minorBidi"/>
        </w:rPr>
      </w:pPr>
      <w:r w:rsidRPr="00724287">
        <w:rPr>
          <w:rFonts w:eastAsiaTheme="minorHAnsi" w:cstheme="minorBidi"/>
        </w:rPr>
        <w:t>If you enter two question marks (??) at the Select Item(s) prompt, you will see a list of other actions that you can use with PCE.</w:t>
      </w:r>
    </w:p>
    <w:p w14:paraId="63B25762" w14:textId="77777777" w:rsidR="008258E7" w:rsidRPr="005A1FD1" w:rsidRDefault="008258E7" w:rsidP="000F63DC">
      <w:pPr>
        <w:pStyle w:val="screen"/>
      </w:pPr>
      <w:r w:rsidRPr="005A1FD1">
        <w:t>Select Item(s): Quit// ??</w:t>
      </w:r>
    </w:p>
    <w:p w14:paraId="63B25763" w14:textId="77777777" w:rsidR="008258E7" w:rsidRPr="005A1FD1" w:rsidRDefault="008258E7" w:rsidP="000F63DC">
      <w:pPr>
        <w:pStyle w:val="screen"/>
      </w:pPr>
      <w:r w:rsidRPr="005A1FD1">
        <w:t>The following actions are also available:</w:t>
      </w:r>
    </w:p>
    <w:p w14:paraId="63B25764" w14:textId="77777777" w:rsidR="008258E7" w:rsidRPr="005A1FD1" w:rsidRDefault="008258E7" w:rsidP="000F63DC">
      <w:pPr>
        <w:pStyle w:val="screen"/>
      </w:pPr>
      <w:r w:rsidRPr="005A1FD1">
        <w:t xml:space="preserve">+  Next Screen   </w:t>
      </w:r>
      <w:r w:rsidR="00C01D41" w:rsidRPr="005A1FD1">
        <w:t xml:space="preserve">  </w:t>
      </w:r>
      <w:r w:rsidRPr="005A1FD1">
        <w:t xml:space="preserve"> FS   First Screen     SL   Search List</w:t>
      </w:r>
    </w:p>
    <w:p w14:paraId="63B25765" w14:textId="77777777" w:rsidR="008258E7" w:rsidRPr="005A1FD1" w:rsidRDefault="008258E7" w:rsidP="000F63DC">
      <w:pPr>
        <w:pStyle w:val="screen"/>
      </w:pPr>
      <w:r w:rsidRPr="005A1FD1">
        <w:t>-  Previous Screen  LS   Last Screen        ADPL Auto Display(On/Off)</w:t>
      </w:r>
    </w:p>
    <w:p w14:paraId="63B25766" w14:textId="77777777" w:rsidR="008258E7" w:rsidRPr="005A1FD1" w:rsidRDefault="008258E7" w:rsidP="000F63DC">
      <w:pPr>
        <w:pStyle w:val="screen"/>
      </w:pPr>
      <w:r w:rsidRPr="005A1FD1">
        <w:t>UP   Up a Line            GO   Go to Page</w:t>
      </w:r>
    </w:p>
    <w:p w14:paraId="63B25767" w14:textId="77777777" w:rsidR="008258E7" w:rsidRPr="005A1FD1" w:rsidRDefault="008258E7" w:rsidP="000F63DC">
      <w:pPr>
        <w:pStyle w:val="screen"/>
      </w:pPr>
      <w:r w:rsidRPr="005A1FD1">
        <w:t>DN   Down a Line          RD   Re Display Screen  SP   Leave Update and</w:t>
      </w:r>
    </w:p>
    <w:p w14:paraId="63B25768" w14:textId="77777777" w:rsidR="008258E7" w:rsidRPr="005A1FD1" w:rsidRDefault="008258E7" w:rsidP="000F63DC">
      <w:pPr>
        <w:pStyle w:val="screen"/>
      </w:pPr>
      <w:r w:rsidRPr="005A1FD1">
        <w:t>&gt;    Shift View to Right  PS   Print Screen            Select New Patient</w:t>
      </w:r>
    </w:p>
    <w:p w14:paraId="63B25769" w14:textId="77777777" w:rsidR="008258E7" w:rsidRPr="005A1FD1" w:rsidRDefault="008258E7" w:rsidP="000F63DC">
      <w:pPr>
        <w:pStyle w:val="screen"/>
      </w:pPr>
      <w:r w:rsidRPr="005A1FD1">
        <w:lastRenderedPageBreak/>
        <w:t>&lt;    Shift View to Left   PL   Print List</w:t>
      </w:r>
    </w:p>
    <w:p w14:paraId="63B2576A" w14:textId="77777777" w:rsidR="008258E7" w:rsidRPr="005A1FD1" w:rsidRDefault="008258E7" w:rsidP="000F63DC">
      <w:pPr>
        <w:pStyle w:val="screen"/>
      </w:pPr>
      <w:r w:rsidRPr="005A1FD1">
        <w:t>Press RETURN to continue or '^' to exit:</w:t>
      </w:r>
    </w:p>
    <w:p w14:paraId="63B2576B" w14:textId="77777777" w:rsidR="008258E7" w:rsidRDefault="008258E7" w:rsidP="00DB745D">
      <w:pPr>
        <w:pStyle w:val="Heading2"/>
      </w:pPr>
      <w:bookmarkStart w:id="59" w:name="_Toc428364989"/>
      <w:bookmarkStart w:id="60" w:name="_Toc468085978"/>
      <w:r>
        <w:t>Review Screens</w:t>
      </w:r>
      <w:bookmarkEnd w:id="59"/>
      <w:bookmarkEnd w:id="60"/>
    </w:p>
    <w:p w14:paraId="63B2576C" w14:textId="77777777" w:rsidR="008258E7" w:rsidRPr="00724287" w:rsidRDefault="008258E7" w:rsidP="00936BB2">
      <w:pPr>
        <w:rPr>
          <w:rFonts w:eastAsiaTheme="minorHAnsi" w:cstheme="minorBidi"/>
        </w:rPr>
      </w:pPr>
      <w:r w:rsidRPr="00724287">
        <w:rPr>
          <w:rFonts w:eastAsiaTheme="minorHAnsi" w:cstheme="minorBidi"/>
        </w:rPr>
        <w:t>PCE provides several different perspectives for viewing encounter data. You can change to any of these views whenever you're at a Select Action: prompt.</w:t>
      </w:r>
    </w:p>
    <w:p w14:paraId="63B2576D" w14:textId="77777777" w:rsidR="008258E7" w:rsidRPr="00724287" w:rsidRDefault="008258E7" w:rsidP="00936BB2">
      <w:pPr>
        <w:pStyle w:val="ListParagraph"/>
        <w:numPr>
          <w:ilvl w:val="0"/>
          <w:numId w:val="79"/>
        </w:numPr>
        <w:rPr>
          <w:rFonts w:eastAsiaTheme="minorHAnsi" w:cstheme="minorBidi"/>
        </w:rPr>
      </w:pPr>
      <w:r w:rsidRPr="00724287">
        <w:rPr>
          <w:rFonts w:eastAsiaTheme="minorHAnsi" w:cstheme="minorBidi"/>
        </w:rPr>
        <w:t>List by Appointment</w:t>
      </w:r>
    </w:p>
    <w:p w14:paraId="63B2576E" w14:textId="77777777" w:rsidR="008258E7" w:rsidRPr="00724287" w:rsidRDefault="008258E7" w:rsidP="00936BB2">
      <w:pPr>
        <w:pStyle w:val="ListParagraph"/>
        <w:numPr>
          <w:ilvl w:val="0"/>
          <w:numId w:val="79"/>
        </w:numPr>
        <w:rPr>
          <w:rFonts w:eastAsiaTheme="minorHAnsi" w:cstheme="minorBidi"/>
        </w:rPr>
      </w:pPr>
      <w:r w:rsidRPr="00724287">
        <w:rPr>
          <w:rFonts w:eastAsiaTheme="minorHAnsi" w:cstheme="minorBidi"/>
        </w:rPr>
        <w:t>List by Encounter</w:t>
      </w:r>
    </w:p>
    <w:p w14:paraId="63B2576F" w14:textId="77777777" w:rsidR="008258E7" w:rsidRPr="00724287" w:rsidRDefault="008258E7" w:rsidP="00936BB2">
      <w:pPr>
        <w:pStyle w:val="ListParagraph"/>
        <w:numPr>
          <w:ilvl w:val="0"/>
          <w:numId w:val="79"/>
        </w:numPr>
        <w:rPr>
          <w:rFonts w:eastAsiaTheme="minorHAnsi" w:cstheme="minorBidi"/>
        </w:rPr>
      </w:pPr>
      <w:r w:rsidRPr="00724287">
        <w:rPr>
          <w:rFonts w:eastAsiaTheme="minorHAnsi" w:cstheme="minorBidi"/>
        </w:rPr>
        <w:t>Select New Patient</w:t>
      </w:r>
    </w:p>
    <w:p w14:paraId="63B25770" w14:textId="77777777" w:rsidR="008258E7" w:rsidRPr="00724287" w:rsidRDefault="008258E7" w:rsidP="00936BB2">
      <w:pPr>
        <w:pStyle w:val="ListParagraph"/>
        <w:numPr>
          <w:ilvl w:val="0"/>
          <w:numId w:val="79"/>
        </w:numPr>
        <w:rPr>
          <w:rFonts w:eastAsiaTheme="minorHAnsi" w:cstheme="minorBidi"/>
        </w:rPr>
      </w:pPr>
      <w:r w:rsidRPr="00724287">
        <w:rPr>
          <w:rFonts w:eastAsiaTheme="minorHAnsi" w:cstheme="minorBidi"/>
        </w:rPr>
        <w:t>View by Clinic/Ward</w:t>
      </w:r>
    </w:p>
    <w:p w14:paraId="63B25771" w14:textId="77777777" w:rsidR="008258E7" w:rsidRPr="00724287" w:rsidRDefault="008258E7" w:rsidP="00936BB2">
      <w:pPr>
        <w:pStyle w:val="ListParagraph"/>
        <w:numPr>
          <w:ilvl w:val="0"/>
          <w:numId w:val="79"/>
        </w:numPr>
        <w:rPr>
          <w:rFonts w:eastAsiaTheme="minorHAnsi" w:cstheme="minorBidi"/>
        </w:rPr>
      </w:pPr>
      <w:r w:rsidRPr="00724287">
        <w:rPr>
          <w:rFonts w:eastAsiaTheme="minorHAnsi" w:cstheme="minorBidi"/>
        </w:rPr>
        <w:t>Change Date Range</w:t>
      </w:r>
    </w:p>
    <w:p w14:paraId="63B25772" w14:textId="77777777" w:rsidR="008258E7" w:rsidRPr="00724287" w:rsidRDefault="008258E7" w:rsidP="00936BB2">
      <w:pPr>
        <w:pStyle w:val="ListParagraph"/>
        <w:numPr>
          <w:ilvl w:val="0"/>
          <w:numId w:val="79"/>
        </w:numPr>
        <w:rPr>
          <w:rFonts w:eastAsiaTheme="minorHAnsi" w:cstheme="minorBidi"/>
        </w:rPr>
      </w:pPr>
      <w:r w:rsidRPr="00724287">
        <w:rPr>
          <w:rFonts w:eastAsiaTheme="minorHAnsi" w:cstheme="minorBidi"/>
        </w:rPr>
        <w:t>Display Detail</w:t>
      </w:r>
    </w:p>
    <w:p w14:paraId="63B25773" w14:textId="77777777" w:rsidR="008258E7" w:rsidRPr="00724287" w:rsidRDefault="008258E7" w:rsidP="00936BB2">
      <w:pPr>
        <w:pStyle w:val="ListParagraph"/>
        <w:numPr>
          <w:ilvl w:val="0"/>
          <w:numId w:val="79"/>
        </w:numPr>
        <w:rPr>
          <w:rFonts w:eastAsiaTheme="minorHAnsi" w:cstheme="minorBidi"/>
        </w:rPr>
      </w:pPr>
      <w:r w:rsidRPr="00724287">
        <w:rPr>
          <w:rFonts w:eastAsiaTheme="minorHAnsi" w:cstheme="minorBidi"/>
        </w:rPr>
        <w:t>Expand Appointment</w:t>
      </w:r>
    </w:p>
    <w:p w14:paraId="63B25774" w14:textId="77777777" w:rsidR="008258E7" w:rsidRPr="00724287" w:rsidRDefault="008258E7" w:rsidP="00936BB2">
      <w:pPr>
        <w:pStyle w:val="ListParagraph"/>
        <w:numPr>
          <w:ilvl w:val="0"/>
          <w:numId w:val="79"/>
        </w:numPr>
        <w:rPr>
          <w:rFonts w:eastAsiaTheme="minorHAnsi" w:cstheme="minorBidi"/>
        </w:rPr>
      </w:pPr>
      <w:r w:rsidRPr="00724287">
        <w:rPr>
          <w:rFonts w:eastAsiaTheme="minorHAnsi" w:cstheme="minorBidi"/>
        </w:rPr>
        <w:t>Appointment Lists</w:t>
      </w:r>
    </w:p>
    <w:p w14:paraId="63B25775" w14:textId="77777777" w:rsidR="008258E7" w:rsidRPr="005C60F4" w:rsidRDefault="008258E7" w:rsidP="00936BB2">
      <w:pPr>
        <w:pStyle w:val="Heading3"/>
        <w:keepNext/>
      </w:pPr>
      <w:bookmarkStart w:id="61" w:name="_Toc336929565"/>
      <w:bookmarkStart w:id="62" w:name="_Toc121732507"/>
      <w:bookmarkStart w:id="63" w:name="_Toc428364990"/>
      <w:bookmarkStart w:id="64" w:name="_Toc468085979"/>
      <w:r w:rsidRPr="005C60F4">
        <w:t>List by Appointment</w:t>
      </w:r>
      <w:bookmarkEnd w:id="61"/>
      <w:bookmarkEnd w:id="62"/>
      <w:bookmarkEnd w:id="63"/>
      <w:bookmarkEnd w:id="64"/>
    </w:p>
    <w:p w14:paraId="63B25776" w14:textId="77777777" w:rsidR="008258E7" w:rsidRPr="00724287" w:rsidRDefault="008258E7" w:rsidP="00936BB2">
      <w:pPr>
        <w:rPr>
          <w:rFonts w:eastAsiaTheme="minorHAnsi" w:cstheme="minorBidi"/>
        </w:rPr>
      </w:pPr>
      <w:r w:rsidRPr="00724287">
        <w:rPr>
          <w:rFonts w:eastAsiaTheme="minorHAnsi" w:cstheme="minorBidi"/>
        </w:rPr>
        <w:t>Most encounters are associated with an appointment (the exceptions are Standalone Encounters, which are usually walk-ins, and Historical Encounters, which usually took place at another location). Therefore, you need to identify an appointment to associate encounter information with before you enter this information. You can change your view to List by Encounter if you wish to enter standalone or historical encounters. You can also change your default view (whether you see the Appointment List or the Encounter List when you enter PCE) through the option, PCE Parameters Add/Edit.</w:t>
      </w:r>
    </w:p>
    <w:p w14:paraId="63B25777" w14:textId="77777777" w:rsidR="008258E7" w:rsidRPr="005A1FD1" w:rsidRDefault="008258E7" w:rsidP="000F63DC">
      <w:pPr>
        <w:pStyle w:val="screen"/>
      </w:pPr>
      <w:r w:rsidRPr="005A1FD1">
        <w:t>PCE Appointment List  Jul 26, 1996 08:07:20  Page:  1 of 1</w:t>
      </w:r>
    </w:p>
    <w:p w14:paraId="63B25778" w14:textId="77777777" w:rsidR="008258E7" w:rsidRPr="005A1FD1" w:rsidRDefault="008258E7" w:rsidP="000F63DC">
      <w:pPr>
        <w:pStyle w:val="screen"/>
      </w:pPr>
      <w:r w:rsidRPr="005A1FD1">
        <w:t>PCEPATIENT,ONE    000-45-6789          Clinic:  All</w:t>
      </w:r>
    </w:p>
    <w:p w14:paraId="63B25779" w14:textId="77777777" w:rsidR="008258E7" w:rsidRPr="005A1FD1" w:rsidRDefault="008258E7" w:rsidP="000F63DC">
      <w:pPr>
        <w:pStyle w:val="screen"/>
      </w:pPr>
      <w:r w:rsidRPr="005A1FD1">
        <w:t>Date range:  07/16/96 to 07/30/96       Total Appointment Profile</w:t>
      </w:r>
    </w:p>
    <w:p w14:paraId="63B2577A" w14:textId="77777777" w:rsidR="008258E7" w:rsidRPr="005A1FD1" w:rsidRDefault="008258E7" w:rsidP="000F63DC">
      <w:pPr>
        <w:pStyle w:val="screen"/>
      </w:pPr>
      <w:r w:rsidRPr="005A1FD1">
        <w:t xml:space="preserve">        Clinic                 Appt Date/Time       Status</w:t>
      </w:r>
      <w:r w:rsidRPr="005A1FD1">
        <w:tab/>
      </w:r>
    </w:p>
    <w:p w14:paraId="63B2577B" w14:textId="77777777" w:rsidR="008258E7" w:rsidRPr="005A1FD1" w:rsidRDefault="008258E7" w:rsidP="000F63DC">
      <w:pPr>
        <w:pStyle w:val="screen"/>
      </w:pPr>
      <w:r w:rsidRPr="005A1FD1">
        <w:t xml:space="preserve">    1   Diabetes Clinic     May 18, 1996 16:48   Action Req/Checked Out</w:t>
      </w:r>
    </w:p>
    <w:p w14:paraId="63B2577C" w14:textId="77777777" w:rsidR="008258E7" w:rsidRPr="005A1FD1" w:rsidRDefault="008258E7" w:rsidP="000F63DC">
      <w:pPr>
        <w:pStyle w:val="screen"/>
      </w:pPr>
      <w:r w:rsidRPr="005A1FD1">
        <w:t xml:space="preserve">    2   Cardiology          May 22, 1996 09:00   Checked Out</w:t>
      </w:r>
    </w:p>
    <w:p w14:paraId="63B2577D" w14:textId="77777777" w:rsidR="008258E7" w:rsidRPr="005A1FD1" w:rsidRDefault="008258E7" w:rsidP="000F63DC">
      <w:pPr>
        <w:pStyle w:val="screen"/>
      </w:pPr>
      <w:r w:rsidRPr="005A1FD1">
        <w:t xml:space="preserve">    3   Diabetes Clinic     Jun 22, 1996 11:00   Checked Out</w:t>
      </w:r>
    </w:p>
    <w:p w14:paraId="63B2577E" w14:textId="77777777" w:rsidR="008258E7" w:rsidRPr="005A1FD1" w:rsidRDefault="008258E7" w:rsidP="000F63DC">
      <w:pPr>
        <w:pStyle w:val="screen"/>
      </w:pPr>
      <w:r w:rsidRPr="005A1FD1">
        <w:t xml:space="preserve">    4   Cardiology          Jun 23, 1996 09:00   No Action Taken</w:t>
      </w:r>
    </w:p>
    <w:p w14:paraId="63B2577F" w14:textId="77777777" w:rsidR="008258E7" w:rsidRPr="005A1FD1" w:rsidRDefault="008258E7" w:rsidP="000F63DC">
      <w:pPr>
        <w:pStyle w:val="screen"/>
      </w:pPr>
      <w:r w:rsidRPr="005A1FD1">
        <w:t xml:space="preserve">    5   Diabetes Clinic     Jun 23, 1996 09:30   Checked Out</w:t>
      </w:r>
    </w:p>
    <w:p w14:paraId="63B25780" w14:textId="77777777" w:rsidR="008258E7" w:rsidRPr="005A1FD1" w:rsidRDefault="008258E7" w:rsidP="000F63DC">
      <w:pPr>
        <w:pStyle w:val="screen"/>
      </w:pPr>
      <w:r w:rsidRPr="005A1FD1">
        <w:t xml:space="preserve">    6   Diabetes Clinic     Jul 23, 1996 10:00   No Action Taken</w:t>
      </w:r>
    </w:p>
    <w:p w14:paraId="63B25781" w14:textId="77777777" w:rsidR="008258E7" w:rsidRPr="005A1FD1" w:rsidRDefault="008258E7" w:rsidP="000F63DC">
      <w:pPr>
        <w:pStyle w:val="screen"/>
      </w:pPr>
      <w:r w:rsidRPr="005A1FD1">
        <w:t xml:space="preserve">    7   Cardiology          Jul 25, 1996 09:00   Checked Out</w:t>
      </w:r>
    </w:p>
    <w:p w14:paraId="63B25782" w14:textId="77777777" w:rsidR="008258E7" w:rsidRPr="005A1FD1" w:rsidRDefault="008258E7" w:rsidP="000F63DC">
      <w:pPr>
        <w:pStyle w:val="screen"/>
      </w:pPr>
      <w:r w:rsidRPr="005A1FD1">
        <w:t xml:space="preserve"> </w:t>
      </w:r>
    </w:p>
    <w:p w14:paraId="63B25783" w14:textId="77777777" w:rsidR="008258E7" w:rsidRPr="005A1FD1" w:rsidRDefault="008258E7" w:rsidP="000F63DC">
      <w:pPr>
        <w:pStyle w:val="screen"/>
      </w:pPr>
      <w:r w:rsidRPr="005A1FD1">
        <w:t xml:space="preserve">          + Next Screen   - Prev Screen   ?? More Actions</w:t>
      </w:r>
    </w:p>
    <w:p w14:paraId="63B25784" w14:textId="77777777" w:rsidR="008258E7" w:rsidRPr="005A1FD1" w:rsidRDefault="008258E7" w:rsidP="000F63DC">
      <w:pPr>
        <w:pStyle w:val="screen"/>
      </w:pPr>
      <w:r w:rsidRPr="005A1FD1">
        <w:t>UE  Update Encounter    SP  Select New Patient   VC  View by Clinic</w:t>
      </w:r>
    </w:p>
    <w:p w14:paraId="63B25785" w14:textId="77777777" w:rsidR="008258E7" w:rsidRPr="005A1FD1" w:rsidRDefault="008258E7" w:rsidP="000F63DC">
      <w:pPr>
        <w:pStyle w:val="screen"/>
      </w:pPr>
      <w:r w:rsidRPr="005A1FD1">
        <w:t>LI  List by Encounter   CD  Change Date Range    DD  Display Detail</w:t>
      </w:r>
    </w:p>
    <w:p w14:paraId="63B25786" w14:textId="77777777" w:rsidR="008258E7" w:rsidRPr="005A1FD1" w:rsidRDefault="008258E7" w:rsidP="000F63DC">
      <w:pPr>
        <w:pStyle w:val="screen"/>
      </w:pPr>
      <w:r w:rsidRPr="005A1FD1">
        <w:t>AD  Add Standalone Enc.                          EP  Expand Appointment</w:t>
      </w:r>
    </w:p>
    <w:p w14:paraId="63B25787" w14:textId="77777777" w:rsidR="008258E7" w:rsidRPr="005A1FD1" w:rsidRDefault="008258E7" w:rsidP="000F63DC">
      <w:pPr>
        <w:pStyle w:val="screen"/>
      </w:pPr>
      <w:r w:rsidRPr="005A1FD1">
        <w:t xml:space="preserve">AL  Appointment Lists   IN  Check Out Interview  QU  Quit </w:t>
      </w:r>
    </w:p>
    <w:p w14:paraId="63B25788" w14:textId="77777777" w:rsidR="008258E7" w:rsidRPr="005A1FD1" w:rsidRDefault="008258E7" w:rsidP="000F63DC">
      <w:pPr>
        <w:pStyle w:val="screen"/>
      </w:pPr>
      <w:r w:rsidRPr="005A1FD1">
        <w:t>Select Action: Quit//</w:t>
      </w:r>
    </w:p>
    <w:p w14:paraId="63B25789" w14:textId="77777777" w:rsidR="008258E7" w:rsidRPr="005C60F4" w:rsidRDefault="008258E7" w:rsidP="004B107D">
      <w:pPr>
        <w:pStyle w:val="Heading3"/>
        <w:keepNext/>
      </w:pPr>
      <w:bookmarkStart w:id="65" w:name="_Toc336929566"/>
      <w:bookmarkStart w:id="66" w:name="_Toc121732508"/>
      <w:bookmarkStart w:id="67" w:name="_Toc428364991"/>
      <w:bookmarkStart w:id="68" w:name="_Toc468085980"/>
      <w:r w:rsidRPr="005C60F4">
        <w:lastRenderedPageBreak/>
        <w:t>List by Encounter</w:t>
      </w:r>
      <w:bookmarkEnd w:id="65"/>
      <w:bookmarkEnd w:id="66"/>
      <w:bookmarkEnd w:id="67"/>
      <w:bookmarkEnd w:id="68"/>
    </w:p>
    <w:p w14:paraId="63B2578A" w14:textId="77777777" w:rsidR="008258E7" w:rsidRPr="005A1FD1" w:rsidRDefault="008258E7" w:rsidP="000F63DC">
      <w:pPr>
        <w:pStyle w:val="screen"/>
      </w:pPr>
      <w:r w:rsidRPr="005A1FD1">
        <w:t>PCE Encounter List         Jul 26, 1996 08:14:24        Page:  1 of  2</w:t>
      </w:r>
    </w:p>
    <w:p w14:paraId="63B2578B" w14:textId="77777777" w:rsidR="008258E7" w:rsidRPr="005A1FD1" w:rsidRDefault="008258E7" w:rsidP="000F63DC">
      <w:pPr>
        <w:pStyle w:val="screen"/>
      </w:pPr>
      <w:r w:rsidRPr="005A1FD1">
        <w:t>PCEPATIENT,ONE    000-45-6789          Clinic:  All</w:t>
      </w:r>
    </w:p>
    <w:p w14:paraId="63B2578C" w14:textId="77777777" w:rsidR="008258E7" w:rsidRPr="005A1FD1" w:rsidRDefault="008258E7" w:rsidP="000F63DC">
      <w:pPr>
        <w:pStyle w:val="screen"/>
      </w:pPr>
      <w:r w:rsidRPr="005A1FD1">
        <w:t>Date range:  07/16/96 to 07/30/96</w:t>
      </w:r>
    </w:p>
    <w:p w14:paraId="63B2578D" w14:textId="77777777" w:rsidR="008258E7" w:rsidRPr="005A1FD1" w:rsidRDefault="008258E7" w:rsidP="000F63DC">
      <w:pPr>
        <w:pStyle w:val="screen"/>
      </w:pPr>
      <w:r w:rsidRPr="005A1FD1">
        <w:t xml:space="preserve">      Encounter          Clinic                      Clinic Stop</w:t>
      </w:r>
      <w:r w:rsidRPr="005A1FD1">
        <w:tab/>
      </w:r>
    </w:p>
    <w:p w14:paraId="63B2578E" w14:textId="77777777" w:rsidR="008258E7" w:rsidRPr="005A1FD1" w:rsidRDefault="008258E7" w:rsidP="000F63DC">
      <w:pPr>
        <w:pStyle w:val="screen"/>
      </w:pPr>
      <w:r w:rsidRPr="005A1FD1">
        <w:t xml:space="preserve">   1 07/26/96  07:56    DIABETES CLINIC             306 DIABETES</w:t>
      </w:r>
    </w:p>
    <w:p w14:paraId="63B2578F" w14:textId="77777777" w:rsidR="008258E7" w:rsidRPr="005A1FD1" w:rsidRDefault="008258E7" w:rsidP="000F63DC">
      <w:pPr>
        <w:pStyle w:val="screen"/>
      </w:pPr>
      <w:r w:rsidRPr="005A1FD1">
        <w:t xml:space="preserve">   2 07/25/96  09:00    CARDIOLOGY                  303 CARDIOLOGY</w:t>
      </w:r>
    </w:p>
    <w:p w14:paraId="63B25790" w14:textId="77777777" w:rsidR="008258E7" w:rsidRPr="005A1FD1" w:rsidRDefault="008258E7" w:rsidP="000F63DC">
      <w:pPr>
        <w:pStyle w:val="screen"/>
      </w:pPr>
      <w:r w:rsidRPr="005A1FD1">
        <w:t xml:space="preserve">   3 07/23/96  16:28    HAND                        409 ORTHOPEDICS</w:t>
      </w:r>
    </w:p>
    <w:p w14:paraId="63B25791" w14:textId="77777777" w:rsidR="008258E7" w:rsidRPr="005A1FD1" w:rsidRDefault="008258E7" w:rsidP="000F63DC">
      <w:pPr>
        <w:pStyle w:val="screen"/>
      </w:pPr>
      <w:r w:rsidRPr="005A1FD1">
        <w:t xml:space="preserve">   4 06/22/96  09:00    CARDIOLOGY                  303 CARDIOLOGY</w:t>
      </w:r>
    </w:p>
    <w:p w14:paraId="63B25792" w14:textId="77777777" w:rsidR="008258E7" w:rsidRPr="005A1FD1" w:rsidRDefault="008258E7" w:rsidP="000F63DC">
      <w:pPr>
        <w:pStyle w:val="screen"/>
      </w:pPr>
      <w:r w:rsidRPr="005A1FD1">
        <w:t xml:space="preserve">   5 06/22/96  11:00    DIABETES CLINIC             306 DIABETES</w:t>
      </w:r>
    </w:p>
    <w:p w14:paraId="63B25793" w14:textId="77777777" w:rsidR="008258E7" w:rsidRPr="005A1FD1" w:rsidRDefault="008258E7" w:rsidP="000F63DC">
      <w:pPr>
        <w:pStyle w:val="screen"/>
      </w:pPr>
      <w:r w:rsidRPr="005A1FD1">
        <w:t xml:space="preserve">   6 05/22/96  16:19    DIABETES CLINIC             306 DIABETES</w:t>
      </w:r>
    </w:p>
    <w:p w14:paraId="63B25794" w14:textId="77777777" w:rsidR="008258E7" w:rsidRPr="005A1FD1" w:rsidRDefault="008258E7" w:rsidP="000F63DC">
      <w:pPr>
        <w:pStyle w:val="screen"/>
      </w:pPr>
      <w:r w:rsidRPr="005A1FD1">
        <w:t>+         + Next Screen   - Prev Screen   ?? More Actions</w:t>
      </w:r>
    </w:p>
    <w:p w14:paraId="63B25795" w14:textId="77777777" w:rsidR="008258E7" w:rsidRPr="005A1FD1" w:rsidRDefault="008258E7" w:rsidP="000F63DC">
      <w:pPr>
        <w:pStyle w:val="screen"/>
      </w:pPr>
      <w:r w:rsidRPr="005A1FD1">
        <w:t>UE  Update Encounter      SP  Select New Patient    VC  View by Clinic</w:t>
      </w:r>
    </w:p>
    <w:p w14:paraId="63B25796" w14:textId="77777777" w:rsidR="008258E7" w:rsidRPr="005A1FD1" w:rsidRDefault="008258E7" w:rsidP="000F63DC">
      <w:pPr>
        <w:pStyle w:val="screen"/>
      </w:pPr>
      <w:r w:rsidRPr="005A1FD1">
        <w:t>LI  List by Appointment   CD  Change Date Range     DD  Display Detail</w:t>
      </w:r>
    </w:p>
    <w:p w14:paraId="63B25797" w14:textId="77777777" w:rsidR="008258E7" w:rsidRPr="005A1FD1" w:rsidRDefault="008258E7" w:rsidP="000F63DC">
      <w:pPr>
        <w:pStyle w:val="screen"/>
      </w:pPr>
      <w:r w:rsidRPr="005A1FD1">
        <w:t>AD  Add Standalone Enc.   CC  Change Clinic</w:t>
      </w:r>
    </w:p>
    <w:p w14:paraId="63B25798" w14:textId="77777777" w:rsidR="008258E7" w:rsidRPr="005A1FD1" w:rsidRDefault="008258E7" w:rsidP="000F63DC">
      <w:pPr>
        <w:pStyle w:val="screen"/>
      </w:pPr>
      <w:r w:rsidRPr="005A1FD1">
        <w:t>HI  Make Historical Enc.  IN  Check Out Interview   QU  Quit</w:t>
      </w:r>
    </w:p>
    <w:p w14:paraId="63B25799" w14:textId="77777777" w:rsidR="008258E7" w:rsidRPr="005A1FD1" w:rsidRDefault="008258E7" w:rsidP="000F63DC">
      <w:pPr>
        <w:pStyle w:val="screen"/>
      </w:pPr>
      <w:r w:rsidRPr="005A1FD1">
        <w:t>Select Action: Next Screen//</w:t>
      </w:r>
    </w:p>
    <w:p w14:paraId="63B2579A" w14:textId="77777777" w:rsidR="00854187" w:rsidRPr="00724287" w:rsidRDefault="008258E7" w:rsidP="00936BB2">
      <w:pPr>
        <w:rPr>
          <w:rFonts w:eastAsiaTheme="minorHAnsi" w:cstheme="minorBidi"/>
        </w:rPr>
      </w:pPr>
      <w:r w:rsidRPr="00724287">
        <w:rPr>
          <w:rFonts w:eastAsiaTheme="minorHAnsi" w:cstheme="minorBidi"/>
        </w:rPr>
        <w:t>List by Encounters includes ancillary encount</w:t>
      </w:r>
      <w:r w:rsidR="00854187" w:rsidRPr="00724287">
        <w:rPr>
          <w:rFonts w:eastAsiaTheme="minorHAnsi" w:cstheme="minorBidi"/>
        </w:rPr>
        <w:t xml:space="preserve">ers only if the process starts </w:t>
      </w:r>
      <w:r w:rsidRPr="00724287">
        <w:rPr>
          <w:rFonts w:eastAsiaTheme="minorHAnsi" w:cstheme="minorBidi"/>
        </w:rPr>
        <w:t xml:space="preserve">either through PCE Encounter Data Entry Supervisor or </w:t>
      </w:r>
      <w:proofErr w:type="spellStart"/>
      <w:r w:rsidRPr="00724287">
        <w:rPr>
          <w:rFonts w:eastAsiaTheme="minorHAnsi" w:cstheme="minorBidi"/>
        </w:rPr>
        <w:t>PXCE</w:t>
      </w:r>
      <w:proofErr w:type="spellEnd"/>
      <w:r w:rsidRPr="00724287">
        <w:rPr>
          <w:rFonts w:eastAsiaTheme="minorHAnsi" w:cstheme="minorBidi"/>
        </w:rPr>
        <w:t xml:space="preserve"> Encounter Viewer.</w:t>
      </w:r>
    </w:p>
    <w:p w14:paraId="63B2579B" w14:textId="77777777" w:rsidR="008258E7" w:rsidRPr="005C60F4" w:rsidRDefault="00854187" w:rsidP="00DB745D">
      <w:pPr>
        <w:pStyle w:val="Heading2"/>
      </w:pPr>
      <w:bookmarkStart w:id="69" w:name="_Toc428364992"/>
      <w:bookmarkStart w:id="70" w:name="_Toc468085981"/>
      <w:r>
        <w:t>S</w:t>
      </w:r>
      <w:r w:rsidR="008258E7" w:rsidRPr="005C60F4">
        <w:t>elect New Patient, View by Clinic, Change Date Range</w:t>
      </w:r>
      <w:bookmarkEnd w:id="69"/>
      <w:bookmarkEnd w:id="70"/>
    </w:p>
    <w:p w14:paraId="63B2579C" w14:textId="77777777" w:rsidR="008258E7" w:rsidRPr="00724287" w:rsidRDefault="008258E7" w:rsidP="00936BB2">
      <w:pPr>
        <w:rPr>
          <w:rFonts w:eastAsiaTheme="minorHAnsi" w:cstheme="minorBidi"/>
        </w:rPr>
      </w:pPr>
      <w:r w:rsidRPr="00724287">
        <w:rPr>
          <w:rFonts w:eastAsiaTheme="minorHAnsi" w:cstheme="minorBidi"/>
        </w:rPr>
        <w:t>You can change to another patient, another Clinic, or to a different date range and start all over just by selecting one of these actions at any Select Action prompt.</w:t>
      </w:r>
    </w:p>
    <w:p w14:paraId="63B2579D" w14:textId="77777777" w:rsidR="008258E7" w:rsidRPr="00724287" w:rsidRDefault="008258E7" w:rsidP="00936BB2">
      <w:pPr>
        <w:rPr>
          <w:rFonts w:eastAsiaTheme="minorHAnsi" w:cstheme="minorBidi"/>
          <w:b/>
        </w:rPr>
      </w:pPr>
      <w:bookmarkStart w:id="71" w:name="_Toc336929567"/>
      <w:r w:rsidRPr="00724287">
        <w:rPr>
          <w:rFonts w:eastAsiaTheme="minorHAnsi" w:cstheme="minorBidi"/>
          <w:b/>
        </w:rPr>
        <w:t>Display Detail</w:t>
      </w:r>
      <w:bookmarkEnd w:id="71"/>
    </w:p>
    <w:p w14:paraId="63B2579E" w14:textId="77777777" w:rsidR="008258E7" w:rsidRPr="005A1FD1" w:rsidRDefault="008258E7" w:rsidP="000F63DC">
      <w:pPr>
        <w:pStyle w:val="screen"/>
      </w:pPr>
      <w:r w:rsidRPr="005A1FD1">
        <w:t>PCE Encounter List     Jul 26, 1996 08:14:24      Page:  1 of  2</w:t>
      </w:r>
    </w:p>
    <w:p w14:paraId="63B2579F" w14:textId="77777777" w:rsidR="008258E7" w:rsidRPr="005A1FD1" w:rsidRDefault="008258E7" w:rsidP="000F63DC">
      <w:pPr>
        <w:pStyle w:val="screen"/>
      </w:pPr>
      <w:r w:rsidRPr="005A1FD1">
        <w:t>PCEPATIENT,ONE    000-45-6789          Clinic:  All</w:t>
      </w:r>
    </w:p>
    <w:p w14:paraId="63B257A0" w14:textId="77777777" w:rsidR="008258E7" w:rsidRPr="005A1FD1" w:rsidRDefault="008258E7" w:rsidP="000F63DC">
      <w:pPr>
        <w:pStyle w:val="screen"/>
      </w:pPr>
      <w:r w:rsidRPr="005A1FD1">
        <w:t>Date range:  07/16/96 to 07/30/96</w:t>
      </w:r>
    </w:p>
    <w:p w14:paraId="63B257A1" w14:textId="77777777" w:rsidR="008258E7" w:rsidRPr="005A1FD1" w:rsidRDefault="008258E7" w:rsidP="000F63DC">
      <w:pPr>
        <w:pStyle w:val="screen"/>
      </w:pPr>
      <w:r w:rsidRPr="005A1FD1">
        <w:t xml:space="preserve">      Encounter          Clinic                      Clinic Stop</w:t>
      </w:r>
      <w:r w:rsidRPr="005A1FD1">
        <w:tab/>
      </w:r>
    </w:p>
    <w:p w14:paraId="63B257A2" w14:textId="77777777" w:rsidR="008258E7" w:rsidRPr="005A1FD1" w:rsidRDefault="008258E7" w:rsidP="000F63DC">
      <w:pPr>
        <w:pStyle w:val="screen"/>
      </w:pPr>
      <w:r w:rsidRPr="005A1FD1">
        <w:t xml:space="preserve">   1 07/26/96  07:56    DIABETES CLINIC             306 DIABETES</w:t>
      </w:r>
    </w:p>
    <w:p w14:paraId="63B257A3" w14:textId="77777777" w:rsidR="008258E7" w:rsidRPr="005A1FD1" w:rsidRDefault="008258E7" w:rsidP="000F63DC">
      <w:pPr>
        <w:pStyle w:val="screen"/>
      </w:pPr>
      <w:r w:rsidRPr="005A1FD1">
        <w:t xml:space="preserve">   2 07/25/96  09:00    CARDIOLOGY                  303 CARDIOLOGY</w:t>
      </w:r>
    </w:p>
    <w:p w14:paraId="63B257A4" w14:textId="77777777" w:rsidR="008258E7" w:rsidRPr="005A1FD1" w:rsidRDefault="008258E7" w:rsidP="000F63DC">
      <w:pPr>
        <w:pStyle w:val="screen"/>
      </w:pPr>
      <w:r w:rsidRPr="005A1FD1">
        <w:t xml:space="preserve">   3 07/23/96  16:28    HAND                        409 ORTHOPEDICS</w:t>
      </w:r>
    </w:p>
    <w:p w14:paraId="63B257A5" w14:textId="77777777" w:rsidR="008258E7" w:rsidRPr="005A1FD1" w:rsidRDefault="008258E7" w:rsidP="000F63DC">
      <w:pPr>
        <w:pStyle w:val="screen"/>
      </w:pPr>
      <w:r w:rsidRPr="005A1FD1">
        <w:t xml:space="preserve">   4 06/22/96  09:00    CARDIOLOGY                  303 CARDIOLOGY</w:t>
      </w:r>
    </w:p>
    <w:p w14:paraId="63B257A6" w14:textId="77777777" w:rsidR="008258E7" w:rsidRPr="005A1FD1" w:rsidRDefault="008258E7" w:rsidP="000F63DC">
      <w:pPr>
        <w:pStyle w:val="screen"/>
      </w:pPr>
      <w:r w:rsidRPr="005A1FD1">
        <w:t xml:space="preserve">   5 06/22/96  11:00    DIABETES CLINIC             306 DIABETES</w:t>
      </w:r>
    </w:p>
    <w:p w14:paraId="63B257A7" w14:textId="77777777" w:rsidR="008258E7" w:rsidRPr="005A1FD1" w:rsidRDefault="008258E7" w:rsidP="000F63DC">
      <w:pPr>
        <w:pStyle w:val="screen"/>
      </w:pPr>
      <w:r w:rsidRPr="005A1FD1">
        <w:t xml:space="preserve">   6 05/22/96  16:19    DIABETES CLINIC             306 DIABETES</w:t>
      </w:r>
    </w:p>
    <w:p w14:paraId="63B257A8" w14:textId="77777777" w:rsidR="008258E7" w:rsidRPr="005A1FD1" w:rsidRDefault="008258E7" w:rsidP="000F63DC">
      <w:pPr>
        <w:pStyle w:val="screen"/>
      </w:pPr>
      <w:r w:rsidRPr="005A1FD1">
        <w:t>+         + Next Screen   - Prev Screen   ?? More Actions</w:t>
      </w:r>
    </w:p>
    <w:p w14:paraId="63B257A9" w14:textId="77777777" w:rsidR="008258E7" w:rsidRPr="005A1FD1" w:rsidRDefault="008258E7" w:rsidP="000F63DC">
      <w:pPr>
        <w:pStyle w:val="screen"/>
      </w:pPr>
      <w:r w:rsidRPr="005A1FD1">
        <w:t>UE  Update Encounter      SP  Select New Patient    VC  View by Clinic</w:t>
      </w:r>
    </w:p>
    <w:p w14:paraId="63B257AA" w14:textId="77777777" w:rsidR="008258E7" w:rsidRPr="005A1FD1" w:rsidRDefault="008258E7" w:rsidP="000F63DC">
      <w:pPr>
        <w:pStyle w:val="screen"/>
      </w:pPr>
      <w:r w:rsidRPr="005A1FD1">
        <w:t>LI  List by Appointment   CD  Change Date Range     DD  Display Detail</w:t>
      </w:r>
    </w:p>
    <w:p w14:paraId="63B257AB" w14:textId="77777777" w:rsidR="008258E7" w:rsidRPr="005A1FD1" w:rsidRDefault="008258E7" w:rsidP="000F63DC">
      <w:pPr>
        <w:pStyle w:val="screen"/>
      </w:pPr>
      <w:r w:rsidRPr="005A1FD1">
        <w:t>AD  Add Standalone Enc.   CC  Change Clinic</w:t>
      </w:r>
    </w:p>
    <w:p w14:paraId="63B257AC" w14:textId="77777777" w:rsidR="008258E7" w:rsidRPr="005A1FD1" w:rsidRDefault="008258E7" w:rsidP="000F63DC">
      <w:pPr>
        <w:pStyle w:val="screen"/>
      </w:pPr>
      <w:r w:rsidRPr="005A1FD1">
        <w:t>HI  Make Historical Enc.  IN  Check Out Interview   QU  Quit</w:t>
      </w:r>
    </w:p>
    <w:p w14:paraId="63B257AD" w14:textId="77777777" w:rsidR="008258E7" w:rsidRPr="005A1FD1" w:rsidRDefault="008258E7" w:rsidP="000F63DC">
      <w:pPr>
        <w:pStyle w:val="screen"/>
      </w:pPr>
      <w:r w:rsidRPr="005A1FD1">
        <w:t>Select Action: Next Screen//dd   Display Detail</w:t>
      </w:r>
    </w:p>
    <w:p w14:paraId="63B257AE" w14:textId="77777777" w:rsidR="008258E7" w:rsidRPr="005A1FD1" w:rsidRDefault="008258E7" w:rsidP="000F63DC">
      <w:pPr>
        <w:pStyle w:val="screen"/>
      </w:pPr>
      <w:r w:rsidRPr="005A1FD1">
        <w:t>Select Encounter (1-22): 1</w:t>
      </w:r>
    </w:p>
    <w:p w14:paraId="63B257AF" w14:textId="77777777" w:rsidR="008258E7" w:rsidRPr="00724287" w:rsidRDefault="008258E7" w:rsidP="008258E7">
      <w:pPr>
        <w:rPr>
          <w:rFonts w:eastAsiaTheme="minorHAnsi" w:cstheme="minorBidi"/>
        </w:rPr>
      </w:pPr>
    </w:p>
    <w:p w14:paraId="63B257B0" w14:textId="77777777" w:rsidR="008258E7" w:rsidRPr="005A1FD1" w:rsidRDefault="008258E7" w:rsidP="00E14218">
      <w:pPr>
        <w:pStyle w:val="screen"/>
        <w:keepNext/>
      </w:pPr>
      <w:r w:rsidRPr="005A1FD1">
        <w:t>Encounter Profile      Jul 26, 1996 08:42:06     Page:   1 of  1</w:t>
      </w:r>
    </w:p>
    <w:p w14:paraId="63B257B1" w14:textId="77777777" w:rsidR="008258E7" w:rsidRPr="005A1FD1" w:rsidRDefault="008258E7" w:rsidP="000F63DC">
      <w:pPr>
        <w:pStyle w:val="screen"/>
      </w:pPr>
      <w:r w:rsidRPr="005A1FD1">
        <w:t>PCEPATIENT,ONE    000-45-6789          Clinic:  DIABETES CLINIC</w:t>
      </w:r>
    </w:p>
    <w:p w14:paraId="63B257B2" w14:textId="77777777" w:rsidR="008258E7" w:rsidRPr="005A1FD1" w:rsidRDefault="008258E7" w:rsidP="000F63DC">
      <w:pPr>
        <w:pStyle w:val="screen"/>
      </w:pPr>
      <w:r w:rsidRPr="005A1FD1">
        <w:t>Encounter Date  07/26/96  07:56         Clinic Stop:  306  DIABETES</w:t>
      </w:r>
    </w:p>
    <w:p w14:paraId="63B257B3" w14:textId="77777777" w:rsidR="008258E7" w:rsidRPr="005A1FD1" w:rsidRDefault="008258E7" w:rsidP="000F63DC">
      <w:pPr>
        <w:pStyle w:val="screen"/>
      </w:pPr>
      <w:r w:rsidRPr="005A1FD1">
        <w:t xml:space="preserve"> </w:t>
      </w:r>
    </w:p>
    <w:p w14:paraId="63B257B4" w14:textId="77777777" w:rsidR="008258E7" w:rsidRPr="005A1FD1" w:rsidRDefault="008258E7" w:rsidP="000F63DC">
      <w:pPr>
        <w:pStyle w:val="screen"/>
      </w:pPr>
      <w:r w:rsidRPr="005A1FD1">
        <w:t xml:space="preserve">  1 Encounter Date and Time:  JUL 26, 1996@07:56:37</w:t>
      </w:r>
      <w:r w:rsidRPr="005A1FD1">
        <w:tab/>
      </w:r>
    </w:p>
    <w:p w14:paraId="63B257B5" w14:textId="77777777" w:rsidR="008258E7" w:rsidRPr="005A1FD1" w:rsidRDefault="008258E7" w:rsidP="000F63DC">
      <w:pPr>
        <w:pStyle w:val="screen"/>
      </w:pPr>
      <w:r w:rsidRPr="005A1FD1">
        <w:t xml:space="preserve">    Patient Name:  PCEPATIENT,ONE</w:t>
      </w:r>
    </w:p>
    <w:p w14:paraId="63B257B6" w14:textId="77777777" w:rsidR="008258E7" w:rsidRPr="005A1FD1" w:rsidRDefault="008258E7" w:rsidP="000F63DC">
      <w:pPr>
        <w:pStyle w:val="screen"/>
      </w:pPr>
      <w:r w:rsidRPr="005A1FD1">
        <w:t xml:space="preserve">    Hospital Location:  DIABETES CLINIC</w:t>
      </w:r>
    </w:p>
    <w:p w14:paraId="63B257B7" w14:textId="77777777" w:rsidR="008258E7" w:rsidRPr="005A1FD1" w:rsidRDefault="008258E7" w:rsidP="000F63DC">
      <w:pPr>
        <w:pStyle w:val="screen"/>
      </w:pPr>
      <w:r w:rsidRPr="005A1FD1">
        <w:t xml:space="preserve">    Clinic Stop:  306  DIABETES</w:t>
      </w:r>
    </w:p>
    <w:p w14:paraId="63B257B8" w14:textId="77777777" w:rsidR="008258E7" w:rsidRPr="005A1FD1" w:rsidRDefault="008258E7" w:rsidP="000F63DC">
      <w:pPr>
        <w:pStyle w:val="screen"/>
      </w:pPr>
      <w:r w:rsidRPr="005A1FD1">
        <w:lastRenderedPageBreak/>
        <w:t xml:space="preserve">    Service Connected:  NO</w:t>
      </w:r>
    </w:p>
    <w:p w14:paraId="63B257B9" w14:textId="77777777" w:rsidR="008258E7" w:rsidRPr="005A1FD1" w:rsidRDefault="008258E7" w:rsidP="000F63DC">
      <w:pPr>
        <w:pStyle w:val="screen"/>
      </w:pPr>
      <w:r w:rsidRPr="005A1FD1">
        <w:t xml:space="preserve">    Combat Veteran:  NO</w:t>
      </w:r>
    </w:p>
    <w:p w14:paraId="63B257BA" w14:textId="77777777" w:rsidR="008258E7" w:rsidRPr="005A1FD1" w:rsidRDefault="008258E7" w:rsidP="000F63DC">
      <w:pPr>
        <w:pStyle w:val="screen"/>
      </w:pPr>
      <w:r w:rsidRPr="005A1FD1">
        <w:t xml:space="preserve">    Agent Orange Exposure:  NO</w:t>
      </w:r>
    </w:p>
    <w:p w14:paraId="63B257BB" w14:textId="77777777" w:rsidR="008258E7" w:rsidRPr="005A1FD1" w:rsidRDefault="008258E7" w:rsidP="000F63DC">
      <w:pPr>
        <w:pStyle w:val="screen"/>
      </w:pPr>
      <w:r w:rsidRPr="005A1FD1">
        <w:t xml:space="preserve">    Ionizing Radiation Exposure:  NO</w:t>
      </w:r>
    </w:p>
    <w:p w14:paraId="63B257BC" w14:textId="77777777" w:rsidR="008258E7" w:rsidRPr="005A1FD1" w:rsidRDefault="008258E7" w:rsidP="000F63DC">
      <w:pPr>
        <w:pStyle w:val="screen"/>
      </w:pPr>
      <w:r w:rsidRPr="005A1FD1">
        <w:t xml:space="preserve">    SW Asia Conditions:  NO</w:t>
      </w:r>
    </w:p>
    <w:p w14:paraId="63B257BD" w14:textId="77777777" w:rsidR="008258E7" w:rsidRPr="005A1FD1" w:rsidRDefault="008258E7" w:rsidP="000F63DC">
      <w:pPr>
        <w:pStyle w:val="screen"/>
      </w:pPr>
      <w:r w:rsidRPr="005A1FD1">
        <w:t xml:space="preserve">    Military Sexual Trauma: NO</w:t>
      </w:r>
    </w:p>
    <w:p w14:paraId="63B257BE" w14:textId="77777777" w:rsidR="008258E7" w:rsidRPr="005A1FD1" w:rsidRDefault="008258E7" w:rsidP="000F63DC">
      <w:pPr>
        <w:pStyle w:val="screen"/>
      </w:pPr>
      <w:r w:rsidRPr="005A1FD1">
        <w:t xml:space="preserve">    Head and/or Neck Cancer: NO</w:t>
      </w:r>
    </w:p>
    <w:p w14:paraId="63B257BF" w14:textId="77777777" w:rsidR="008258E7" w:rsidRPr="005A1FD1" w:rsidRDefault="008258E7" w:rsidP="000F63DC">
      <w:pPr>
        <w:pStyle w:val="screen"/>
      </w:pPr>
      <w:r w:rsidRPr="005A1FD1">
        <w:t xml:space="preserve"> </w:t>
      </w:r>
    </w:p>
    <w:p w14:paraId="63B257C0" w14:textId="77777777" w:rsidR="008258E7" w:rsidRPr="005A1FD1" w:rsidRDefault="008258E7" w:rsidP="000F63DC">
      <w:pPr>
        <w:pStyle w:val="screen"/>
      </w:pPr>
      <w:r w:rsidRPr="005A1FD1">
        <w:t>+ Next Screen   - Prev Screen   ?? More Actions</w:t>
      </w:r>
    </w:p>
    <w:p w14:paraId="63B257C1" w14:textId="77777777" w:rsidR="008258E7" w:rsidRPr="005A1FD1" w:rsidRDefault="008258E7" w:rsidP="000F63DC">
      <w:pPr>
        <w:pStyle w:val="screen"/>
      </w:pPr>
      <w:r w:rsidRPr="005A1FD1">
        <w:t xml:space="preserve"> EP  Expand Entry</w:t>
      </w:r>
    </w:p>
    <w:p w14:paraId="63B257C2" w14:textId="77777777" w:rsidR="008258E7" w:rsidRPr="005A1FD1" w:rsidRDefault="008258E7" w:rsidP="000F63DC">
      <w:pPr>
        <w:pStyle w:val="screen"/>
      </w:pPr>
      <w:r w:rsidRPr="005A1FD1">
        <w:t>Select Action:Quit// ep   Expand Entry</w:t>
      </w:r>
    </w:p>
    <w:p w14:paraId="63B257C3" w14:textId="77777777" w:rsidR="008258E7" w:rsidRPr="005C60F4" w:rsidRDefault="008258E7" w:rsidP="00854187">
      <w:pPr>
        <w:pStyle w:val="Heading3"/>
      </w:pPr>
      <w:bookmarkStart w:id="72" w:name="_Toc336929568"/>
      <w:bookmarkStart w:id="73" w:name="_Toc121732509"/>
      <w:bookmarkStart w:id="74" w:name="_Toc428364993"/>
      <w:bookmarkStart w:id="75" w:name="_Toc468085982"/>
      <w:r w:rsidRPr="005C60F4">
        <w:t>Expand Appointment</w:t>
      </w:r>
      <w:bookmarkEnd w:id="72"/>
      <w:bookmarkEnd w:id="73"/>
      <w:bookmarkEnd w:id="74"/>
      <w:bookmarkEnd w:id="75"/>
    </w:p>
    <w:p w14:paraId="63B257C4" w14:textId="77777777" w:rsidR="008258E7" w:rsidRPr="00724287" w:rsidRDefault="008258E7" w:rsidP="00013A44">
      <w:pPr>
        <w:rPr>
          <w:rFonts w:eastAsiaTheme="minorHAnsi" w:cstheme="minorBidi"/>
        </w:rPr>
      </w:pPr>
      <w:r w:rsidRPr="00724287">
        <w:rPr>
          <w:rFonts w:eastAsiaTheme="minorHAnsi" w:cstheme="minorBidi"/>
        </w:rPr>
        <w:t>This action lets you see an Expanded Profile for a selected patient appointment. Note that the top line says Page: 1 of 5, indicating that you should press ENTER after each screen display to see the entire expanded profile. To scroll</w:t>
      </w:r>
      <w:r w:rsidR="00854187" w:rsidRPr="00724287">
        <w:rPr>
          <w:rFonts w:eastAsiaTheme="minorHAnsi" w:cstheme="minorBidi"/>
        </w:rPr>
        <w:t xml:space="preserve"> back, press the minus (-) key.</w:t>
      </w:r>
    </w:p>
    <w:p w14:paraId="63B257C5" w14:textId="77777777" w:rsidR="008258E7" w:rsidRPr="005A1FD1" w:rsidRDefault="008258E7" w:rsidP="000F63DC">
      <w:pPr>
        <w:pStyle w:val="screen"/>
      </w:pPr>
      <w:r w:rsidRPr="005A1FD1">
        <w:t>Expanded Profile          Jul 26, 1996 08:48:51        Page:   1 of   5</w:t>
      </w:r>
    </w:p>
    <w:p w14:paraId="63B257C6" w14:textId="77777777" w:rsidR="008258E7" w:rsidRPr="005A1FD1" w:rsidRDefault="008258E7" w:rsidP="000F63DC">
      <w:pPr>
        <w:pStyle w:val="screen"/>
      </w:pPr>
      <w:r w:rsidRPr="005A1FD1">
        <w:t>Patient: PCEPATIENT,ONE (6789)                              Outpatient</w:t>
      </w:r>
    </w:p>
    <w:p w14:paraId="63B257C7" w14:textId="77777777" w:rsidR="008258E7" w:rsidRPr="005A1FD1" w:rsidRDefault="008258E7" w:rsidP="000F63DC">
      <w:pPr>
        <w:pStyle w:val="screen"/>
      </w:pPr>
      <w:r w:rsidRPr="005A1FD1">
        <w:t>Appointment #: 1                                Clinic: DIABETES CLINIC</w:t>
      </w:r>
    </w:p>
    <w:p w14:paraId="63B257C8" w14:textId="77777777" w:rsidR="008258E7" w:rsidRPr="005A1FD1" w:rsidRDefault="008258E7" w:rsidP="000F63DC">
      <w:pPr>
        <w:pStyle w:val="screen"/>
      </w:pPr>
      <w:r w:rsidRPr="005A1FD1">
        <w:tab/>
        <w:t xml:space="preserve"> </w:t>
      </w:r>
    </w:p>
    <w:p w14:paraId="63B257C9" w14:textId="77777777" w:rsidR="008258E7" w:rsidRPr="005A1FD1" w:rsidRDefault="008258E7" w:rsidP="000F63DC">
      <w:pPr>
        <w:pStyle w:val="screen"/>
      </w:pPr>
      <w:r w:rsidRPr="005A1FD1">
        <w:t xml:space="preserve">                       *** Appointment Demographics ***</w:t>
      </w:r>
    </w:p>
    <w:p w14:paraId="63B257CA" w14:textId="77777777" w:rsidR="008258E7" w:rsidRPr="005A1FD1" w:rsidRDefault="008258E7" w:rsidP="000F63DC">
      <w:pPr>
        <w:pStyle w:val="screen"/>
      </w:pPr>
      <w:r w:rsidRPr="005A1FD1">
        <w:t xml:space="preserve"> </w:t>
      </w:r>
    </w:p>
    <w:p w14:paraId="63B257CB" w14:textId="77777777" w:rsidR="008258E7" w:rsidRPr="005A1FD1" w:rsidRDefault="008258E7" w:rsidP="000F63DC">
      <w:pPr>
        <w:pStyle w:val="screen"/>
      </w:pPr>
      <w:r w:rsidRPr="005A1FD1">
        <w:t xml:space="preserve">           Name: PCEPATIENT,ONE              Clinic: DIABETES CLINIC</w:t>
      </w:r>
    </w:p>
    <w:p w14:paraId="63B257CC" w14:textId="77777777" w:rsidR="008258E7" w:rsidRPr="005A1FD1" w:rsidRDefault="008258E7" w:rsidP="000F63DC">
      <w:pPr>
        <w:pStyle w:val="screen"/>
      </w:pPr>
      <w:r w:rsidRPr="005A1FD1">
        <w:t xml:space="preserve">             ID: 000-45-6789              Date/Time: JUL 18, 1996@16:48</w:t>
      </w:r>
    </w:p>
    <w:p w14:paraId="63B257CD" w14:textId="77777777" w:rsidR="008258E7" w:rsidRPr="005A1FD1" w:rsidRDefault="008258E7" w:rsidP="000F63DC">
      <w:pPr>
        <w:pStyle w:val="screen"/>
      </w:pPr>
      <w:r w:rsidRPr="005A1FD1">
        <w:t xml:space="preserve">         Status: ACTION REQ/CHECKED OUT</w:t>
      </w:r>
    </w:p>
    <w:p w14:paraId="63B257CE" w14:textId="77777777" w:rsidR="008258E7" w:rsidRPr="005A1FD1" w:rsidRDefault="008258E7" w:rsidP="000F63DC">
      <w:pPr>
        <w:pStyle w:val="screen"/>
      </w:pPr>
      <w:r w:rsidRPr="005A1FD1">
        <w:t>Purpose of Vst.: UNSCHEDULED</w:t>
      </w:r>
    </w:p>
    <w:p w14:paraId="63B257CF" w14:textId="77777777" w:rsidR="008258E7" w:rsidRPr="005A1FD1" w:rsidRDefault="008258E7" w:rsidP="000F63DC">
      <w:pPr>
        <w:pStyle w:val="screen"/>
      </w:pPr>
      <w:r w:rsidRPr="005A1FD1">
        <w:t xml:space="preserve"> Length of Appt: 30                          Appt Type: REGULAR</w:t>
      </w:r>
    </w:p>
    <w:p w14:paraId="63B257D0" w14:textId="77777777" w:rsidR="008258E7" w:rsidRPr="005A1FD1" w:rsidRDefault="008258E7" w:rsidP="000F63DC">
      <w:pPr>
        <w:pStyle w:val="screen"/>
      </w:pPr>
      <w:r w:rsidRPr="005A1FD1">
        <w:t xml:space="preserve">            Lab:                          Elig of Appt: SC LESS THAN 50%</w:t>
      </w:r>
    </w:p>
    <w:p w14:paraId="63B257D1" w14:textId="77777777" w:rsidR="008258E7" w:rsidRPr="005A1FD1" w:rsidRDefault="008258E7" w:rsidP="000F63DC">
      <w:pPr>
        <w:pStyle w:val="screen"/>
      </w:pPr>
      <w:r w:rsidRPr="005A1FD1">
        <w:t xml:space="preserve">          X-ray:                              Overbook: NO</w:t>
      </w:r>
    </w:p>
    <w:p w14:paraId="63B257D2" w14:textId="77777777" w:rsidR="008258E7" w:rsidRPr="005A1FD1" w:rsidRDefault="008258E7" w:rsidP="000F63DC">
      <w:pPr>
        <w:pStyle w:val="screen"/>
      </w:pPr>
      <w:r w:rsidRPr="005A1FD1">
        <w:t xml:space="preserve">            EKG:                       Collateral Appt: NO</w:t>
      </w:r>
    </w:p>
    <w:p w14:paraId="63B257D3" w14:textId="77777777" w:rsidR="008258E7" w:rsidRPr="005A1FD1" w:rsidRDefault="008258E7" w:rsidP="000F63DC">
      <w:pPr>
        <w:pStyle w:val="screen"/>
      </w:pPr>
      <w:r w:rsidRPr="005A1FD1">
        <w:t xml:space="preserve">     Other Info:</w:t>
      </w:r>
    </w:p>
    <w:p w14:paraId="63B257D4" w14:textId="77777777" w:rsidR="008258E7" w:rsidRPr="005A1FD1" w:rsidRDefault="008258E7" w:rsidP="000F63DC">
      <w:pPr>
        <w:pStyle w:val="screen"/>
      </w:pPr>
      <w:r w:rsidRPr="005A1FD1">
        <w:t>Enrolled in this clinic: YES                OPT or AC:  OPT</w:t>
      </w:r>
    </w:p>
    <w:p w14:paraId="63B257D5" w14:textId="77777777" w:rsidR="008258E7" w:rsidRPr="005A1FD1" w:rsidRDefault="008258E7" w:rsidP="000F63DC">
      <w:pPr>
        <w:pStyle w:val="screen"/>
      </w:pPr>
      <w:r w:rsidRPr="005A1FD1">
        <w:t xml:space="preserve">   Enrollment Date/Time: JUN 04, 1995</w:t>
      </w:r>
    </w:p>
    <w:p w14:paraId="63B257D6" w14:textId="77777777" w:rsidR="008258E7" w:rsidRPr="005A1FD1" w:rsidRDefault="008258E7" w:rsidP="000F63DC">
      <w:pPr>
        <w:pStyle w:val="screen"/>
      </w:pPr>
      <w:r w:rsidRPr="005A1FD1">
        <w:t>+         Enter ?? for more actions</w:t>
      </w:r>
    </w:p>
    <w:p w14:paraId="63B257D7" w14:textId="77777777" w:rsidR="008258E7" w:rsidRPr="005A1FD1" w:rsidRDefault="008258E7" w:rsidP="000F63DC">
      <w:pPr>
        <w:pStyle w:val="screen"/>
      </w:pPr>
      <w:r w:rsidRPr="005A1FD1">
        <w:t xml:space="preserve"> </w:t>
      </w:r>
    </w:p>
    <w:p w14:paraId="63B257D8" w14:textId="77777777" w:rsidR="008258E7" w:rsidRPr="005A1FD1" w:rsidRDefault="008258E7" w:rsidP="000F63DC">
      <w:pPr>
        <w:pStyle w:val="screen"/>
      </w:pPr>
      <w:r w:rsidRPr="005A1FD1">
        <w:t>Select Action: Next Screen// [ENTER]</w:t>
      </w:r>
    </w:p>
    <w:p w14:paraId="63B257D9" w14:textId="77777777" w:rsidR="008258E7" w:rsidRPr="00724287" w:rsidRDefault="008258E7" w:rsidP="00854187">
      <w:pPr>
        <w:rPr>
          <w:rFonts w:eastAsiaTheme="minorHAnsi" w:cstheme="minorBidi"/>
        </w:rPr>
      </w:pPr>
    </w:p>
    <w:p w14:paraId="63B257DA" w14:textId="77777777" w:rsidR="008258E7" w:rsidRPr="005A1FD1" w:rsidRDefault="008258E7" w:rsidP="000F63DC">
      <w:pPr>
        <w:pStyle w:val="screen"/>
      </w:pPr>
      <w:r w:rsidRPr="005A1FD1">
        <w:t>Expanded Profile  Jul 26, 1996 08:52:10   Page:  2 of  5</w:t>
      </w:r>
    </w:p>
    <w:p w14:paraId="63B257DB" w14:textId="77777777" w:rsidR="008258E7" w:rsidRPr="005A1FD1" w:rsidRDefault="008258E7" w:rsidP="000F63DC">
      <w:pPr>
        <w:pStyle w:val="screen"/>
      </w:pPr>
      <w:r w:rsidRPr="005A1FD1">
        <w:t>Patient: PCEPATIENT,ONE (6789)                              Outpatient</w:t>
      </w:r>
    </w:p>
    <w:p w14:paraId="63B257DC" w14:textId="77777777" w:rsidR="008258E7" w:rsidRPr="005A1FD1" w:rsidRDefault="008258E7" w:rsidP="000F63DC">
      <w:pPr>
        <w:pStyle w:val="screen"/>
      </w:pPr>
      <w:r w:rsidRPr="005A1FD1">
        <w:t>Appointment #: 1   Clinic: DIABETES CLINIC</w:t>
      </w:r>
    </w:p>
    <w:p w14:paraId="63B257DD" w14:textId="77777777" w:rsidR="008258E7" w:rsidRPr="005A1FD1" w:rsidRDefault="008258E7" w:rsidP="000F63DC">
      <w:pPr>
        <w:pStyle w:val="screen"/>
      </w:pPr>
      <w:r w:rsidRPr="005A1FD1">
        <w:t>+</w:t>
      </w:r>
      <w:r w:rsidRPr="005A1FD1">
        <w:tab/>
      </w:r>
    </w:p>
    <w:p w14:paraId="63B257DE" w14:textId="77777777" w:rsidR="008258E7" w:rsidRPr="005A1FD1" w:rsidRDefault="008258E7" w:rsidP="000F63DC">
      <w:pPr>
        <w:pStyle w:val="screen"/>
      </w:pPr>
      <w:r w:rsidRPr="005A1FD1">
        <w:t xml:space="preserve">                       *** Appointment Event Log ***</w:t>
      </w:r>
    </w:p>
    <w:p w14:paraId="63B257DF" w14:textId="77777777" w:rsidR="008258E7" w:rsidRPr="005A1FD1" w:rsidRDefault="008258E7" w:rsidP="000F63DC">
      <w:pPr>
        <w:pStyle w:val="screen"/>
      </w:pPr>
      <w:r w:rsidRPr="005A1FD1">
        <w:t xml:space="preserve"> Event                  Date                     User</w:t>
      </w:r>
    </w:p>
    <w:p w14:paraId="63B257E0" w14:textId="77777777" w:rsidR="008258E7" w:rsidRPr="005A1FD1" w:rsidRDefault="008258E7" w:rsidP="000F63DC">
      <w:pPr>
        <w:pStyle w:val="screen"/>
      </w:pPr>
      <w:r w:rsidRPr="005A1FD1">
        <w:t xml:space="preserve"> -----                  ----                     ----</w:t>
      </w:r>
    </w:p>
    <w:p w14:paraId="63B257E1" w14:textId="77777777" w:rsidR="008258E7" w:rsidRPr="005A1FD1" w:rsidRDefault="008258E7" w:rsidP="000F63DC">
      <w:pPr>
        <w:pStyle w:val="screen"/>
      </w:pPr>
      <w:r w:rsidRPr="005A1FD1">
        <w:t xml:space="preserve"> Appt Made              JUL 18, 1996             PCEUSER,ONE</w:t>
      </w:r>
    </w:p>
    <w:p w14:paraId="63B257E2" w14:textId="77777777" w:rsidR="008258E7" w:rsidRPr="005A1FD1" w:rsidRDefault="008258E7" w:rsidP="000F63DC">
      <w:pPr>
        <w:pStyle w:val="screen"/>
      </w:pPr>
      <w:r w:rsidRPr="005A1FD1">
        <w:t xml:space="preserve"> Check In</w:t>
      </w:r>
    </w:p>
    <w:p w14:paraId="63B257E3" w14:textId="77777777" w:rsidR="008258E7" w:rsidRPr="005A1FD1" w:rsidRDefault="008258E7" w:rsidP="000F63DC">
      <w:pPr>
        <w:pStyle w:val="screen"/>
      </w:pPr>
      <w:r w:rsidRPr="005A1FD1">
        <w:t xml:space="preserve"> Check Out              JUL 18, 1996@16:48       PCEUSER,ONE</w:t>
      </w:r>
    </w:p>
    <w:p w14:paraId="63B257E4" w14:textId="77777777" w:rsidR="008258E7" w:rsidRPr="005A1FD1" w:rsidRDefault="008258E7" w:rsidP="000F63DC">
      <w:pPr>
        <w:pStyle w:val="screen"/>
      </w:pPr>
      <w:r w:rsidRPr="005A1FD1">
        <w:t xml:space="preserve"> Check Out Entered      JUL 18, 1996@16:49:05</w:t>
      </w:r>
    </w:p>
    <w:p w14:paraId="63B257E5" w14:textId="77777777" w:rsidR="008258E7" w:rsidRPr="005A1FD1" w:rsidRDefault="008258E7" w:rsidP="000F63DC">
      <w:pPr>
        <w:pStyle w:val="screen"/>
      </w:pPr>
      <w:r w:rsidRPr="005A1FD1">
        <w:t xml:space="preserve"> No-Show/Cancel</w:t>
      </w:r>
    </w:p>
    <w:p w14:paraId="63B257E6" w14:textId="77777777" w:rsidR="008258E7" w:rsidRPr="005A1FD1" w:rsidRDefault="008258E7" w:rsidP="000F63DC">
      <w:pPr>
        <w:pStyle w:val="screen"/>
      </w:pPr>
      <w:r w:rsidRPr="005A1FD1">
        <w:t xml:space="preserve"> </w:t>
      </w:r>
    </w:p>
    <w:p w14:paraId="63B257E7" w14:textId="77777777" w:rsidR="008258E7" w:rsidRPr="005A1FD1" w:rsidRDefault="008258E7" w:rsidP="000F63DC">
      <w:pPr>
        <w:pStyle w:val="screen"/>
      </w:pPr>
      <w:r w:rsidRPr="005A1FD1">
        <w:t xml:space="preserve">        Checked Out:</w:t>
      </w:r>
    </w:p>
    <w:p w14:paraId="63B257E8" w14:textId="77777777" w:rsidR="008258E7" w:rsidRPr="005A1FD1" w:rsidRDefault="008258E7" w:rsidP="000F63DC">
      <w:pPr>
        <w:pStyle w:val="screen"/>
      </w:pPr>
      <w:r w:rsidRPr="005A1FD1">
        <w:lastRenderedPageBreak/>
        <w:t xml:space="preserve">      Cancel Reason:</w:t>
      </w:r>
    </w:p>
    <w:p w14:paraId="63B257E9" w14:textId="77777777" w:rsidR="008258E7" w:rsidRPr="005A1FD1" w:rsidRDefault="008258E7" w:rsidP="000F63DC">
      <w:pPr>
        <w:pStyle w:val="screen"/>
      </w:pPr>
      <w:r w:rsidRPr="005A1FD1">
        <w:t xml:space="preserve">      Cancel Remark:</w:t>
      </w:r>
    </w:p>
    <w:p w14:paraId="63B257EA" w14:textId="77777777" w:rsidR="008258E7" w:rsidRPr="005A1FD1" w:rsidRDefault="008258E7" w:rsidP="000F63DC">
      <w:pPr>
        <w:pStyle w:val="screen"/>
      </w:pPr>
      <w:r w:rsidRPr="005A1FD1">
        <w:t xml:space="preserve">      Rebooked Date:</w:t>
      </w:r>
    </w:p>
    <w:p w14:paraId="63B257EB" w14:textId="77777777" w:rsidR="008258E7" w:rsidRPr="005A1FD1" w:rsidRDefault="008258E7" w:rsidP="000F63DC">
      <w:pPr>
        <w:pStyle w:val="screen"/>
      </w:pPr>
      <w:r w:rsidRPr="005A1FD1">
        <w:t>+         Enter ?? for more actions</w:t>
      </w:r>
    </w:p>
    <w:p w14:paraId="63B257EC" w14:textId="77777777" w:rsidR="008258E7" w:rsidRPr="005A1FD1" w:rsidRDefault="008258E7" w:rsidP="000F63DC">
      <w:pPr>
        <w:pStyle w:val="screen"/>
      </w:pPr>
      <w:r w:rsidRPr="005A1FD1">
        <w:t xml:space="preserve"> </w:t>
      </w:r>
    </w:p>
    <w:p w14:paraId="63B257ED" w14:textId="77777777" w:rsidR="008258E7" w:rsidRPr="005A1FD1" w:rsidRDefault="008258E7" w:rsidP="000F63DC">
      <w:pPr>
        <w:pStyle w:val="screen"/>
      </w:pPr>
      <w:r w:rsidRPr="005A1FD1">
        <w:t>Select Action: Next Screen// [ENTER]</w:t>
      </w:r>
    </w:p>
    <w:p w14:paraId="63B257EE" w14:textId="77777777" w:rsidR="00854187" w:rsidRPr="00724287" w:rsidRDefault="00854187" w:rsidP="00854187">
      <w:pPr>
        <w:rPr>
          <w:rFonts w:eastAsiaTheme="minorHAnsi" w:cstheme="minorBidi"/>
        </w:rPr>
      </w:pPr>
    </w:p>
    <w:p w14:paraId="63B257EF" w14:textId="77777777" w:rsidR="008258E7" w:rsidRPr="005A1FD1" w:rsidRDefault="008258E7" w:rsidP="000F63DC">
      <w:pPr>
        <w:pStyle w:val="screen"/>
      </w:pPr>
      <w:r w:rsidRPr="005A1FD1">
        <w:t>Expanded Profile    Jul 26, 1996 08:52:10   Page:</w:t>
      </w:r>
      <w:r w:rsidR="0066241F" w:rsidRPr="005A1FD1">
        <w:t xml:space="preserve"> </w:t>
      </w:r>
      <w:r w:rsidRPr="005A1FD1">
        <w:t xml:space="preserve"> 3 of  5</w:t>
      </w:r>
    </w:p>
    <w:p w14:paraId="63B257F0" w14:textId="77777777" w:rsidR="008258E7" w:rsidRPr="005A1FD1" w:rsidRDefault="008258E7" w:rsidP="000F63DC">
      <w:pPr>
        <w:pStyle w:val="screen"/>
      </w:pPr>
      <w:r w:rsidRPr="005A1FD1">
        <w:t>Patient: PCEPATIENT,ONE (6789)                        Outpatient</w:t>
      </w:r>
    </w:p>
    <w:p w14:paraId="63B257F1" w14:textId="77777777" w:rsidR="008258E7" w:rsidRPr="005A1FD1" w:rsidRDefault="008258E7" w:rsidP="000F63DC">
      <w:pPr>
        <w:pStyle w:val="screen"/>
      </w:pPr>
      <w:r w:rsidRPr="005A1FD1">
        <w:t>Appointment #: 1                                Clinic: DIABETES CLINIC</w:t>
      </w:r>
      <w:r w:rsidRPr="005A1FD1">
        <w:tab/>
      </w:r>
    </w:p>
    <w:p w14:paraId="63B257F2" w14:textId="77777777" w:rsidR="008258E7" w:rsidRPr="005A1FD1" w:rsidRDefault="008258E7" w:rsidP="000F63DC">
      <w:pPr>
        <w:pStyle w:val="screen"/>
      </w:pPr>
      <w:r w:rsidRPr="005A1FD1">
        <w:t xml:space="preserve">                       *** Patient Information ***</w:t>
      </w:r>
    </w:p>
    <w:p w14:paraId="63B257F3" w14:textId="77777777" w:rsidR="008258E7" w:rsidRPr="005A1FD1" w:rsidRDefault="008258E7" w:rsidP="000F63DC">
      <w:pPr>
        <w:pStyle w:val="screen"/>
      </w:pPr>
      <w:r w:rsidRPr="005A1FD1">
        <w:t>Date of Birth: APR 01, 1944                    ID: 000-45-6789</w:t>
      </w:r>
    </w:p>
    <w:p w14:paraId="63B257F4" w14:textId="77777777" w:rsidR="008258E7" w:rsidRPr="005A1FD1" w:rsidRDefault="008258E7" w:rsidP="000F63DC">
      <w:pPr>
        <w:pStyle w:val="screen"/>
      </w:pPr>
      <w:r w:rsidRPr="005A1FD1">
        <w:t xml:space="preserve">          Sex: FEMALE              Marital Status: SINGLE</w:t>
      </w:r>
    </w:p>
    <w:p w14:paraId="63B257F5" w14:textId="77777777" w:rsidR="008258E7" w:rsidRPr="005A1FD1" w:rsidRDefault="008258E7" w:rsidP="000F63DC">
      <w:pPr>
        <w:pStyle w:val="screen"/>
      </w:pPr>
      <w:r w:rsidRPr="005A1FD1">
        <w:t xml:space="preserve">                                  Religious Pref.: UNKNOWN/NO PREFERENC</w:t>
      </w:r>
    </w:p>
    <w:p w14:paraId="63B257F6" w14:textId="77777777" w:rsidR="008258E7" w:rsidRPr="005A1FD1" w:rsidRDefault="008258E7" w:rsidP="000F63DC">
      <w:pPr>
        <w:pStyle w:val="screen"/>
      </w:pPr>
      <w:r w:rsidRPr="005A1FD1">
        <w:t xml:space="preserve"> </w:t>
      </w:r>
    </w:p>
    <w:p w14:paraId="63B257F7" w14:textId="77777777" w:rsidR="008258E7" w:rsidRPr="005A1FD1" w:rsidRDefault="008258E7" w:rsidP="000F63DC">
      <w:pPr>
        <w:pStyle w:val="screen"/>
      </w:pPr>
      <w:r w:rsidRPr="005A1FD1">
        <w:t>Primary Elig.: SC, LESS THAN 50%                      POS: VIETNAM ERA</w:t>
      </w:r>
    </w:p>
    <w:p w14:paraId="63B257F8" w14:textId="77777777" w:rsidR="008258E7" w:rsidRPr="005A1FD1" w:rsidRDefault="008258E7" w:rsidP="000F63DC">
      <w:pPr>
        <w:pStyle w:val="screen"/>
      </w:pPr>
      <w:r w:rsidRPr="005A1FD1">
        <w:t xml:space="preserve">      Address:                                      Phone:</w:t>
      </w:r>
    </w:p>
    <w:p w14:paraId="63B257F9" w14:textId="77777777" w:rsidR="008258E7" w:rsidRPr="005A1FD1" w:rsidRDefault="008258E7" w:rsidP="000F63DC">
      <w:pPr>
        <w:pStyle w:val="screen"/>
      </w:pPr>
      <w:r w:rsidRPr="005A1FD1">
        <w:t xml:space="preserve">         321 S 3400 E</w:t>
      </w:r>
    </w:p>
    <w:p w14:paraId="63B257FA" w14:textId="77777777" w:rsidR="008258E7" w:rsidRPr="005A1FD1" w:rsidRDefault="008258E7" w:rsidP="000F63DC">
      <w:pPr>
        <w:pStyle w:val="screen"/>
      </w:pPr>
      <w:r w:rsidRPr="005A1FD1">
        <w:t xml:space="preserve">         SALT LAKE CITY, UTAH  84105</w:t>
      </w:r>
    </w:p>
    <w:p w14:paraId="63B257FB" w14:textId="77777777" w:rsidR="008258E7" w:rsidRPr="005A1FD1" w:rsidRDefault="008258E7" w:rsidP="000F63DC">
      <w:pPr>
        <w:pStyle w:val="screen"/>
      </w:pPr>
      <w:r w:rsidRPr="005A1FD1">
        <w:t>Radiation Exposure: YES                            Status: NO INPT./LOD. ACT.</w:t>
      </w:r>
    </w:p>
    <w:p w14:paraId="63B257FC" w14:textId="77777777" w:rsidR="008258E7" w:rsidRPr="005A1FD1" w:rsidRDefault="008258E7" w:rsidP="000F63DC">
      <w:pPr>
        <w:pStyle w:val="screen"/>
      </w:pPr>
      <w:r w:rsidRPr="005A1FD1">
        <w:t xml:space="preserve">   Prisoner of War: NO             Last Admit/Lodger Date:</w:t>
      </w:r>
    </w:p>
    <w:p w14:paraId="63B257FD" w14:textId="77777777" w:rsidR="008258E7" w:rsidRPr="005A1FD1" w:rsidRDefault="008258E7" w:rsidP="000F63DC">
      <w:pPr>
        <w:pStyle w:val="screen"/>
      </w:pPr>
      <w:r w:rsidRPr="005A1FD1">
        <w:t xml:space="preserve">       AO Exposure: YES           Last Disch./Lodger Date:</w:t>
      </w:r>
    </w:p>
    <w:p w14:paraId="63B257FE" w14:textId="77777777" w:rsidR="008258E7" w:rsidRPr="005A1FD1" w:rsidRDefault="008258E7" w:rsidP="000F63DC">
      <w:pPr>
        <w:pStyle w:val="screen"/>
      </w:pPr>
      <w:r w:rsidRPr="005A1FD1">
        <w:t>+         Enter ?? for more actions</w:t>
      </w:r>
    </w:p>
    <w:p w14:paraId="63B257FF" w14:textId="77777777" w:rsidR="008258E7" w:rsidRPr="005A1FD1" w:rsidRDefault="008258E7" w:rsidP="000F63DC">
      <w:pPr>
        <w:pStyle w:val="screen"/>
      </w:pPr>
    </w:p>
    <w:p w14:paraId="63B25800" w14:textId="77777777" w:rsidR="008258E7" w:rsidRPr="005A1FD1" w:rsidRDefault="008258E7" w:rsidP="000F63DC">
      <w:pPr>
        <w:pStyle w:val="screen"/>
      </w:pPr>
      <w:r w:rsidRPr="005A1FD1">
        <w:t>Select Action: Next Screen// [ENTER]</w:t>
      </w:r>
    </w:p>
    <w:p w14:paraId="63B25801" w14:textId="77777777" w:rsidR="008258E7" w:rsidRPr="00724287" w:rsidRDefault="008258E7" w:rsidP="00854187">
      <w:pPr>
        <w:rPr>
          <w:rFonts w:eastAsiaTheme="minorHAnsi" w:cstheme="minorBidi"/>
        </w:rPr>
      </w:pPr>
    </w:p>
    <w:p w14:paraId="63B25802" w14:textId="77777777" w:rsidR="008258E7" w:rsidRPr="005A1FD1" w:rsidRDefault="008258E7" w:rsidP="000F63DC">
      <w:pPr>
        <w:pStyle w:val="screen"/>
      </w:pPr>
      <w:r w:rsidRPr="005A1FD1">
        <w:t>Expanded Profile    Jul 26, 1996 08:52:10   Page:  4 of  5</w:t>
      </w:r>
    </w:p>
    <w:p w14:paraId="63B25803" w14:textId="77777777" w:rsidR="008258E7" w:rsidRPr="005A1FD1" w:rsidRDefault="008258E7" w:rsidP="000F63DC">
      <w:pPr>
        <w:pStyle w:val="screen"/>
      </w:pPr>
      <w:r w:rsidRPr="005A1FD1">
        <w:t>Patient: PCEPATIENT,ONE (6789)                        Outpatient</w:t>
      </w:r>
    </w:p>
    <w:p w14:paraId="63B25804" w14:textId="77777777" w:rsidR="008258E7" w:rsidRPr="005A1FD1" w:rsidRDefault="008258E7" w:rsidP="000F63DC">
      <w:pPr>
        <w:pStyle w:val="screen"/>
      </w:pPr>
      <w:r w:rsidRPr="005A1FD1">
        <w:t>Appointment #: 1                                Clinic: DIABETES CLINIC</w:t>
      </w:r>
      <w:r w:rsidRPr="005A1FD1">
        <w:tab/>
      </w:r>
    </w:p>
    <w:p w14:paraId="63B25805" w14:textId="77777777" w:rsidR="008258E7" w:rsidRPr="005A1FD1" w:rsidRDefault="008258E7" w:rsidP="000F63DC">
      <w:pPr>
        <w:pStyle w:val="screen"/>
      </w:pPr>
      <w:r w:rsidRPr="005A1FD1">
        <w:t xml:space="preserve">                      *** Check Out ***</w:t>
      </w:r>
    </w:p>
    <w:p w14:paraId="63B25806" w14:textId="77777777" w:rsidR="008258E7" w:rsidRPr="005A1FD1" w:rsidRDefault="008258E7" w:rsidP="000F63DC">
      <w:pPr>
        <w:pStyle w:val="screen"/>
      </w:pPr>
      <w:r w:rsidRPr="005A1FD1">
        <w:t xml:space="preserve">     CLASSIFICATION    [Required]</w:t>
      </w:r>
    </w:p>
    <w:p w14:paraId="63B25807" w14:textId="77777777" w:rsidR="008258E7" w:rsidRPr="005A1FD1" w:rsidRDefault="008258E7" w:rsidP="000F63DC">
      <w:pPr>
        <w:pStyle w:val="screen"/>
      </w:pPr>
      <w:r w:rsidRPr="005A1FD1">
        <w:t xml:space="preserve"> 1      Treatment for SC Condition: NO</w:t>
      </w:r>
    </w:p>
    <w:p w14:paraId="63B25808" w14:textId="77777777" w:rsidR="008258E7" w:rsidRPr="005A1FD1" w:rsidRDefault="008258E7" w:rsidP="000F63DC">
      <w:pPr>
        <w:pStyle w:val="screen"/>
      </w:pPr>
      <w:r w:rsidRPr="005A1FD1">
        <w:t xml:space="preserve"> 2                  Combat Veteran: NO</w:t>
      </w:r>
    </w:p>
    <w:p w14:paraId="63B25809" w14:textId="77777777" w:rsidR="008258E7" w:rsidRPr="005A1FD1" w:rsidRDefault="008258E7" w:rsidP="000F63DC">
      <w:pPr>
        <w:pStyle w:val="screen"/>
      </w:pPr>
      <w:r w:rsidRPr="005A1FD1">
        <w:t xml:space="preserve"> 3           Agent Orange Exposure: YES</w:t>
      </w:r>
    </w:p>
    <w:p w14:paraId="63B2580A" w14:textId="77777777" w:rsidR="008258E7" w:rsidRPr="005A1FD1" w:rsidRDefault="008258E7" w:rsidP="000F63DC">
      <w:pPr>
        <w:pStyle w:val="screen"/>
      </w:pPr>
      <w:r w:rsidRPr="005A1FD1">
        <w:t xml:space="preserve"> 4     Ionizing Radiation Exposure: NO</w:t>
      </w:r>
    </w:p>
    <w:p w14:paraId="63B2580B" w14:textId="77777777" w:rsidR="008258E7" w:rsidRPr="005A1FD1" w:rsidRDefault="008258E7" w:rsidP="000F63DC">
      <w:pPr>
        <w:pStyle w:val="screen"/>
      </w:pPr>
      <w:r w:rsidRPr="005A1FD1">
        <w:t xml:space="preserve"> 5              SW Asia Conditions: NO</w:t>
      </w:r>
    </w:p>
    <w:p w14:paraId="63B2580C" w14:textId="77777777" w:rsidR="008258E7" w:rsidRPr="005A1FD1" w:rsidRDefault="008258E7" w:rsidP="000F63DC">
      <w:pPr>
        <w:pStyle w:val="screen"/>
      </w:pPr>
      <w:r w:rsidRPr="005A1FD1">
        <w:t xml:space="preserve"> 6          Military Sexual Trauma: NO</w:t>
      </w:r>
    </w:p>
    <w:p w14:paraId="63B2580D" w14:textId="77777777" w:rsidR="008258E7" w:rsidRPr="005A1FD1" w:rsidRDefault="008258E7" w:rsidP="000F63DC">
      <w:pPr>
        <w:pStyle w:val="screen"/>
      </w:pPr>
      <w:r w:rsidRPr="005A1FD1">
        <w:t xml:space="preserve"> 7         Head and/or Neck Cancer: NO</w:t>
      </w:r>
    </w:p>
    <w:p w14:paraId="63B2580E" w14:textId="77777777" w:rsidR="008258E7" w:rsidRPr="005A1FD1" w:rsidRDefault="008258E7" w:rsidP="000F63DC">
      <w:pPr>
        <w:pStyle w:val="screen"/>
      </w:pPr>
      <w:r w:rsidRPr="005A1FD1">
        <w:t xml:space="preserve"> </w:t>
      </w:r>
    </w:p>
    <w:p w14:paraId="63B2580F" w14:textId="77777777" w:rsidR="008258E7" w:rsidRPr="005A1FD1" w:rsidRDefault="008258E7" w:rsidP="000F63DC">
      <w:pPr>
        <w:pStyle w:val="screen"/>
      </w:pPr>
      <w:r w:rsidRPr="005A1FD1">
        <w:t xml:space="preserve">     PROVIDER    [Required]        DIAGNOSIS    [Required]</w:t>
      </w:r>
    </w:p>
    <w:p w14:paraId="63B25810" w14:textId="77777777" w:rsidR="008258E7" w:rsidRPr="005A1FD1" w:rsidRDefault="008258E7" w:rsidP="000F63DC">
      <w:pPr>
        <w:pStyle w:val="screen"/>
      </w:pPr>
      <w:r w:rsidRPr="005A1FD1">
        <w:t xml:space="preserve"> 1  PCEPROVIDER,ONE+        </w:t>
      </w:r>
    </w:p>
    <w:p w14:paraId="63B25811" w14:textId="77777777" w:rsidR="008258E7" w:rsidRPr="005A1FD1" w:rsidRDefault="008258E7" w:rsidP="000F63DC">
      <w:pPr>
        <w:pStyle w:val="screen"/>
      </w:pPr>
      <w:r w:rsidRPr="005A1FD1">
        <w:t xml:space="preserve">                   Enter ?? for more actions</w:t>
      </w:r>
    </w:p>
    <w:p w14:paraId="63B25812" w14:textId="77777777" w:rsidR="008258E7" w:rsidRPr="005A1FD1" w:rsidRDefault="008258E7" w:rsidP="000F63DC">
      <w:pPr>
        <w:pStyle w:val="screen"/>
      </w:pPr>
    </w:p>
    <w:p w14:paraId="63B25813" w14:textId="77777777" w:rsidR="008258E7" w:rsidRPr="005A1FD1" w:rsidRDefault="008258E7" w:rsidP="000F63DC">
      <w:pPr>
        <w:pStyle w:val="screen"/>
      </w:pPr>
      <w:r w:rsidRPr="005A1FD1">
        <w:t>Select Action: Next Screen// [ENTER]</w:t>
      </w:r>
    </w:p>
    <w:p w14:paraId="63B25814" w14:textId="77777777" w:rsidR="008258E7" w:rsidRPr="00724287" w:rsidRDefault="008258E7" w:rsidP="00854187">
      <w:pPr>
        <w:rPr>
          <w:rFonts w:eastAsiaTheme="minorHAnsi" w:cstheme="minorBidi"/>
        </w:rPr>
      </w:pPr>
    </w:p>
    <w:p w14:paraId="63B25815" w14:textId="77777777" w:rsidR="008258E7" w:rsidRPr="005A1FD1" w:rsidRDefault="008258E7" w:rsidP="000F63DC">
      <w:pPr>
        <w:pStyle w:val="screen"/>
      </w:pPr>
      <w:r w:rsidRPr="005A1FD1">
        <w:t>Expanded Profile          Jul 26, 1996 08:52:10      Page:    5 of    5</w:t>
      </w:r>
    </w:p>
    <w:p w14:paraId="63B25816" w14:textId="77777777" w:rsidR="008258E7" w:rsidRPr="005A1FD1" w:rsidRDefault="008258E7" w:rsidP="000F63DC">
      <w:pPr>
        <w:pStyle w:val="screen"/>
      </w:pPr>
      <w:r w:rsidRPr="005A1FD1">
        <w:t>Patient: PCEPATIENT,ONE (6789)                 Outpatient</w:t>
      </w:r>
    </w:p>
    <w:p w14:paraId="63B25817" w14:textId="77777777" w:rsidR="008258E7" w:rsidRPr="005A1FD1" w:rsidRDefault="008258E7" w:rsidP="000F63DC">
      <w:pPr>
        <w:pStyle w:val="screen"/>
      </w:pPr>
      <w:r w:rsidRPr="005A1FD1">
        <w:t>Appointment #: 1                                Clinic: DIABETES CLINIC</w:t>
      </w:r>
      <w:r w:rsidRPr="005A1FD1">
        <w:tab/>
      </w:r>
    </w:p>
    <w:p w14:paraId="63B25818" w14:textId="77777777" w:rsidR="008258E7" w:rsidRPr="005A1FD1" w:rsidRDefault="008258E7" w:rsidP="000F63DC">
      <w:pPr>
        <w:pStyle w:val="screen"/>
      </w:pPr>
      <w:r w:rsidRPr="005A1FD1">
        <w:t>+</w:t>
      </w:r>
    </w:p>
    <w:p w14:paraId="63B2581A" w14:textId="77777777" w:rsidR="008258E7" w:rsidRPr="005A1FD1" w:rsidRDefault="008258E7" w:rsidP="000F63DC">
      <w:pPr>
        <w:pStyle w:val="screen"/>
      </w:pPr>
      <w:r w:rsidRPr="005A1FD1">
        <w:t xml:space="preserve">     STOP CODES            [Not Required]</w:t>
      </w:r>
    </w:p>
    <w:p w14:paraId="63B2581C" w14:textId="77777777" w:rsidR="008258E7" w:rsidRPr="005A1FD1" w:rsidRDefault="008258E7" w:rsidP="000F63DC">
      <w:pPr>
        <w:pStyle w:val="screen"/>
      </w:pPr>
    </w:p>
    <w:p w14:paraId="63B2581D" w14:textId="77777777" w:rsidR="008258E7" w:rsidRPr="005A1FD1" w:rsidRDefault="008258E7" w:rsidP="000F63DC">
      <w:pPr>
        <w:pStyle w:val="screen"/>
      </w:pPr>
      <w:r w:rsidRPr="005A1FD1">
        <w:t xml:space="preserve">          Enter ?? for more actions</w:t>
      </w:r>
    </w:p>
    <w:p w14:paraId="63B2581E" w14:textId="77777777" w:rsidR="008258E7" w:rsidRPr="005A1FD1" w:rsidRDefault="008258E7" w:rsidP="000F63DC">
      <w:pPr>
        <w:pStyle w:val="screen"/>
      </w:pPr>
    </w:p>
    <w:p w14:paraId="63B2581F" w14:textId="77777777" w:rsidR="008258E7" w:rsidRPr="005A1FD1" w:rsidRDefault="008258E7" w:rsidP="000F63DC">
      <w:pPr>
        <w:pStyle w:val="screen"/>
      </w:pPr>
      <w:r w:rsidRPr="005A1FD1">
        <w:t>Select Action: Quit// [ENTER]</w:t>
      </w:r>
    </w:p>
    <w:p w14:paraId="63B25820" w14:textId="77777777" w:rsidR="008258E7" w:rsidRPr="005C60F4" w:rsidRDefault="008258E7" w:rsidP="008258E7">
      <w:pPr>
        <w:pStyle w:val="Heading3"/>
      </w:pPr>
      <w:bookmarkStart w:id="76" w:name="_Toc316441272"/>
      <w:bookmarkStart w:id="77" w:name="_Toc317660611"/>
      <w:bookmarkStart w:id="78" w:name="_Toc317661165"/>
      <w:bookmarkStart w:id="79" w:name="_Toc317661533"/>
      <w:bookmarkStart w:id="80" w:name="_Toc320505211"/>
      <w:bookmarkStart w:id="81" w:name="_Toc320510284"/>
      <w:bookmarkStart w:id="82" w:name="_Toc336929569"/>
      <w:bookmarkStart w:id="83" w:name="_Toc121732510"/>
      <w:bookmarkStart w:id="84" w:name="_Toc428364994"/>
      <w:bookmarkStart w:id="85" w:name="_Toc468085983"/>
      <w:r w:rsidRPr="005C60F4">
        <w:t>Appointment</w:t>
      </w:r>
      <w:bookmarkEnd w:id="76"/>
      <w:bookmarkEnd w:id="77"/>
      <w:bookmarkEnd w:id="78"/>
      <w:bookmarkEnd w:id="79"/>
      <w:bookmarkEnd w:id="80"/>
      <w:bookmarkEnd w:id="81"/>
      <w:bookmarkEnd w:id="82"/>
      <w:bookmarkEnd w:id="83"/>
      <w:bookmarkEnd w:id="84"/>
      <w:bookmarkEnd w:id="85"/>
    </w:p>
    <w:p w14:paraId="63B25821" w14:textId="77777777" w:rsidR="008258E7" w:rsidRPr="00724287" w:rsidRDefault="008258E7" w:rsidP="00013A44">
      <w:pPr>
        <w:rPr>
          <w:rFonts w:eastAsiaTheme="minorHAnsi" w:cstheme="minorBidi"/>
        </w:rPr>
      </w:pPr>
      <w:r w:rsidRPr="00724287">
        <w:rPr>
          <w:rFonts w:eastAsiaTheme="minorHAnsi" w:cstheme="minorBidi"/>
        </w:rPr>
        <w:t>This action gives you a list of possible appointment statuses and lets you change the appointments that will appear on the list, based on their statuses.</w:t>
      </w:r>
    </w:p>
    <w:p w14:paraId="63B25822" w14:textId="77777777" w:rsidR="008258E7" w:rsidRPr="005A1FD1" w:rsidRDefault="008258E7" w:rsidP="000F63DC">
      <w:pPr>
        <w:pStyle w:val="screen"/>
      </w:pPr>
      <w:r w:rsidRPr="005A1FD1">
        <w:t>PCE Appointment  Jul 26, 1996 09:04:16      Page:  1 of  1</w:t>
      </w:r>
    </w:p>
    <w:p w14:paraId="63B25823" w14:textId="77777777" w:rsidR="008258E7" w:rsidRPr="005A1FD1" w:rsidRDefault="008258E7" w:rsidP="000F63DC">
      <w:pPr>
        <w:pStyle w:val="screen"/>
      </w:pPr>
      <w:r w:rsidRPr="005A1FD1">
        <w:t>PCEPATIENT,ONE     000-45-6789          Clinic:  All</w:t>
      </w:r>
    </w:p>
    <w:p w14:paraId="63B25824" w14:textId="77777777" w:rsidR="008258E7" w:rsidRPr="005A1FD1" w:rsidRDefault="008258E7" w:rsidP="000F63DC">
      <w:pPr>
        <w:pStyle w:val="screen"/>
      </w:pPr>
      <w:r w:rsidRPr="005A1FD1">
        <w:t>Date range:  07/16/96 to 07/30/96       Total Appointment Profile</w:t>
      </w:r>
    </w:p>
    <w:p w14:paraId="63B25825" w14:textId="77777777" w:rsidR="008258E7" w:rsidRPr="005A1FD1" w:rsidRDefault="008258E7" w:rsidP="000F63DC">
      <w:pPr>
        <w:pStyle w:val="screen"/>
      </w:pPr>
      <w:r w:rsidRPr="005A1FD1">
        <w:t xml:space="preserve">        Clinic              Appt Date/Time       Status</w:t>
      </w:r>
      <w:r w:rsidRPr="005A1FD1">
        <w:tab/>
      </w:r>
    </w:p>
    <w:p w14:paraId="63B25826" w14:textId="77777777" w:rsidR="008258E7" w:rsidRPr="005A1FD1" w:rsidRDefault="008258E7" w:rsidP="000F63DC">
      <w:pPr>
        <w:pStyle w:val="screen"/>
      </w:pPr>
      <w:r w:rsidRPr="005A1FD1">
        <w:t xml:space="preserve">  1   Diabetes Clinic        Jul 18, 1996 16:48   Action Req/Checked Out</w:t>
      </w:r>
    </w:p>
    <w:p w14:paraId="63B25827" w14:textId="77777777" w:rsidR="008258E7" w:rsidRPr="005A1FD1" w:rsidRDefault="008258E7" w:rsidP="000F63DC">
      <w:pPr>
        <w:pStyle w:val="screen"/>
      </w:pPr>
      <w:r w:rsidRPr="005A1FD1">
        <w:t xml:space="preserve">  3   Cardiology             Jul 22, 1996 09:00   Checked Out</w:t>
      </w:r>
    </w:p>
    <w:p w14:paraId="63B25828" w14:textId="77777777" w:rsidR="008258E7" w:rsidRPr="005A1FD1" w:rsidRDefault="008258E7" w:rsidP="000F63DC">
      <w:pPr>
        <w:pStyle w:val="screen"/>
      </w:pPr>
      <w:r w:rsidRPr="005A1FD1">
        <w:t xml:space="preserve">  4   Cardiology             Jul 22, 1996 10:00   Checked Out</w:t>
      </w:r>
    </w:p>
    <w:p w14:paraId="63B25829" w14:textId="77777777" w:rsidR="008258E7" w:rsidRPr="005A1FD1" w:rsidRDefault="008258E7" w:rsidP="000F63DC">
      <w:pPr>
        <w:pStyle w:val="screen"/>
      </w:pPr>
      <w:r w:rsidRPr="005A1FD1">
        <w:t xml:space="preserve">  5   Diabetes Clinic        Jun 22, 1996 11:00   Checked Out</w:t>
      </w:r>
    </w:p>
    <w:p w14:paraId="63B2582A" w14:textId="77777777" w:rsidR="008258E7" w:rsidRPr="005A1FD1" w:rsidRDefault="008258E7" w:rsidP="000F63DC">
      <w:pPr>
        <w:pStyle w:val="screen"/>
      </w:pPr>
      <w:r w:rsidRPr="005A1FD1">
        <w:t xml:space="preserve">  7   Cardiology             Jun 23, 1996 09:00   No Action Taken</w:t>
      </w:r>
    </w:p>
    <w:p w14:paraId="63B2582B" w14:textId="77777777" w:rsidR="008258E7" w:rsidRPr="005A1FD1" w:rsidRDefault="008258E7" w:rsidP="000F63DC">
      <w:pPr>
        <w:pStyle w:val="screen"/>
      </w:pPr>
      <w:r w:rsidRPr="005A1FD1">
        <w:t xml:space="preserve">  11  Cardiology             May 25, 1996 09:00   Checked Out</w:t>
      </w:r>
    </w:p>
    <w:p w14:paraId="63B2582C" w14:textId="77777777" w:rsidR="008258E7" w:rsidRPr="005A1FD1" w:rsidRDefault="008258E7" w:rsidP="000F63DC">
      <w:pPr>
        <w:pStyle w:val="screen"/>
      </w:pPr>
      <w:r w:rsidRPr="005A1FD1">
        <w:t xml:space="preserve"> </w:t>
      </w:r>
    </w:p>
    <w:p w14:paraId="63B2582D" w14:textId="77777777" w:rsidR="008258E7" w:rsidRPr="005A1FD1" w:rsidRDefault="008258E7" w:rsidP="000F63DC">
      <w:pPr>
        <w:pStyle w:val="screen"/>
      </w:pPr>
      <w:r w:rsidRPr="005A1FD1">
        <w:t xml:space="preserve"> </w:t>
      </w:r>
    </w:p>
    <w:p w14:paraId="63B2582E" w14:textId="77777777" w:rsidR="008258E7" w:rsidRPr="005A1FD1" w:rsidRDefault="008258E7" w:rsidP="000F63DC">
      <w:pPr>
        <w:pStyle w:val="screen"/>
      </w:pPr>
      <w:r w:rsidRPr="005A1FD1">
        <w:t xml:space="preserve">          + Next Screen   - Prev Screen   ?? More Actions</w:t>
      </w:r>
    </w:p>
    <w:p w14:paraId="63B2582F" w14:textId="77777777" w:rsidR="008258E7" w:rsidRPr="005A1FD1" w:rsidRDefault="008258E7" w:rsidP="000F63DC">
      <w:pPr>
        <w:pStyle w:val="screen"/>
      </w:pPr>
      <w:r w:rsidRPr="005A1FD1">
        <w:t>UE  Update Encounter    SP  Select New Patient   VC  View by Clinic</w:t>
      </w:r>
    </w:p>
    <w:p w14:paraId="63B25830" w14:textId="77777777" w:rsidR="008258E7" w:rsidRPr="005A1FD1" w:rsidRDefault="008258E7" w:rsidP="000F63DC">
      <w:pPr>
        <w:pStyle w:val="screen"/>
      </w:pPr>
      <w:r w:rsidRPr="005A1FD1">
        <w:t>LI  List by Encounter   CD  Change Date Range    DD  Display Detail</w:t>
      </w:r>
    </w:p>
    <w:p w14:paraId="63B25831" w14:textId="77777777" w:rsidR="008258E7" w:rsidRPr="005A1FD1" w:rsidRDefault="008258E7" w:rsidP="000F63DC">
      <w:pPr>
        <w:pStyle w:val="screen"/>
      </w:pPr>
      <w:r w:rsidRPr="005A1FD1">
        <w:t>AD  Add Standalone Enc.                          EP  Expand Appointment</w:t>
      </w:r>
    </w:p>
    <w:p w14:paraId="63B25832" w14:textId="77777777" w:rsidR="008258E7" w:rsidRPr="005A1FD1" w:rsidRDefault="008258E7" w:rsidP="000F63DC">
      <w:pPr>
        <w:pStyle w:val="screen"/>
      </w:pPr>
      <w:r w:rsidRPr="005A1FD1">
        <w:t>AL  Appointment Lists   IN  Check Out Interview  QU  Quit</w:t>
      </w:r>
    </w:p>
    <w:p w14:paraId="63B25833" w14:textId="77777777" w:rsidR="008258E7" w:rsidRPr="005A1FD1" w:rsidRDefault="008258E7" w:rsidP="000F63DC">
      <w:pPr>
        <w:pStyle w:val="screen"/>
      </w:pPr>
      <w:r w:rsidRPr="005A1FD1">
        <w:t>Select Action: Quit// AL   Appointment Lists</w:t>
      </w:r>
    </w:p>
    <w:p w14:paraId="63B25834" w14:textId="77777777" w:rsidR="008258E7" w:rsidRPr="005A1FD1" w:rsidRDefault="008258E7" w:rsidP="000F63DC">
      <w:pPr>
        <w:pStyle w:val="screen"/>
      </w:pPr>
      <w:r w:rsidRPr="005A1FD1">
        <w:t xml:space="preserve"> </w:t>
      </w:r>
    </w:p>
    <w:p w14:paraId="63B25835" w14:textId="77777777" w:rsidR="008258E7" w:rsidRPr="005A1FD1" w:rsidRDefault="008258E7" w:rsidP="000F63DC">
      <w:pPr>
        <w:pStyle w:val="screen"/>
      </w:pPr>
      <w:r w:rsidRPr="005A1FD1">
        <w:t>Select List:Total Appt Profile// ?</w:t>
      </w:r>
    </w:p>
    <w:p w14:paraId="63B25836" w14:textId="77777777" w:rsidR="008258E7" w:rsidRPr="005A1FD1" w:rsidRDefault="008258E7" w:rsidP="000F63DC">
      <w:pPr>
        <w:pStyle w:val="screen"/>
      </w:pPr>
      <w:r w:rsidRPr="005A1FD1">
        <w:t xml:space="preserve"> </w:t>
      </w:r>
    </w:p>
    <w:p w14:paraId="63B25837" w14:textId="77777777" w:rsidR="008258E7" w:rsidRPr="005A1FD1" w:rsidRDefault="008258E7" w:rsidP="000F63DC">
      <w:pPr>
        <w:pStyle w:val="screen"/>
      </w:pPr>
      <w:r w:rsidRPr="005A1FD1">
        <w:t>CA   Cancelled                          NA   No Action Taken</w:t>
      </w:r>
    </w:p>
    <w:p w14:paraId="63B25838" w14:textId="77777777" w:rsidR="008258E7" w:rsidRPr="005A1FD1" w:rsidRDefault="008258E7" w:rsidP="000F63DC">
      <w:pPr>
        <w:pStyle w:val="screen"/>
      </w:pPr>
      <w:r w:rsidRPr="005A1FD1">
        <w:t>CI   Checked In                         NC   Non Count Appointments</w:t>
      </w:r>
    </w:p>
    <w:p w14:paraId="63B25839" w14:textId="77777777" w:rsidR="008258E7" w:rsidRPr="005A1FD1" w:rsidRDefault="008258E7" w:rsidP="000F63DC">
      <w:pPr>
        <w:pStyle w:val="screen"/>
      </w:pPr>
      <w:r w:rsidRPr="005A1FD1">
        <w:t>CO   Checked Out                        NS   No Shows</w:t>
      </w:r>
    </w:p>
    <w:p w14:paraId="63B2583A" w14:textId="77777777" w:rsidR="008258E7" w:rsidRPr="005A1FD1" w:rsidRDefault="008258E7" w:rsidP="000F63DC">
      <w:pPr>
        <w:pStyle w:val="screen"/>
      </w:pPr>
      <w:r w:rsidRPr="005A1FD1">
        <w:t>FU   Future Appointments                TA   Total Appt Profile</w:t>
      </w:r>
    </w:p>
    <w:p w14:paraId="63B2583B" w14:textId="77777777" w:rsidR="008258E7" w:rsidRPr="005A1FD1" w:rsidRDefault="008258E7" w:rsidP="000F63DC">
      <w:pPr>
        <w:pStyle w:val="screen"/>
      </w:pPr>
      <w:r w:rsidRPr="005A1FD1">
        <w:t>IP   Inpatient Appointments</w:t>
      </w:r>
    </w:p>
    <w:p w14:paraId="63B2583C" w14:textId="77777777" w:rsidR="008258E7" w:rsidRPr="005A1FD1" w:rsidRDefault="008258E7" w:rsidP="000F63DC">
      <w:pPr>
        <w:pStyle w:val="screen"/>
      </w:pPr>
      <w:r w:rsidRPr="005A1FD1">
        <w:t xml:space="preserve"> </w:t>
      </w:r>
    </w:p>
    <w:p w14:paraId="63B2583D" w14:textId="77777777" w:rsidR="008258E7" w:rsidRPr="005A1FD1" w:rsidRDefault="008258E7" w:rsidP="000F63DC">
      <w:pPr>
        <w:pStyle w:val="screen"/>
      </w:pPr>
      <w:r w:rsidRPr="005A1FD1">
        <w:t>Enter selection(s) by typing the name(s), number(s), or abbreviation(s).</w:t>
      </w:r>
    </w:p>
    <w:p w14:paraId="63B2583E" w14:textId="77777777" w:rsidR="008258E7" w:rsidRPr="005A1FD1" w:rsidRDefault="008258E7" w:rsidP="000F63DC">
      <w:pPr>
        <w:pStyle w:val="screen"/>
      </w:pPr>
      <w:r w:rsidRPr="005A1FD1">
        <w:t xml:space="preserve"> </w:t>
      </w:r>
    </w:p>
    <w:p w14:paraId="63B2583F" w14:textId="77777777" w:rsidR="008258E7" w:rsidRPr="005A1FD1" w:rsidRDefault="008258E7" w:rsidP="000F63DC">
      <w:pPr>
        <w:pStyle w:val="screen"/>
      </w:pPr>
      <w:r w:rsidRPr="005A1FD1">
        <w:t>Select List:Total Appt Profile// CO</w:t>
      </w:r>
    </w:p>
    <w:p w14:paraId="63B25840" w14:textId="77777777" w:rsidR="008258E7" w:rsidRPr="00724287" w:rsidRDefault="008258E7" w:rsidP="008258E7">
      <w:pPr>
        <w:rPr>
          <w:rFonts w:eastAsiaTheme="minorHAnsi" w:cstheme="minorBidi"/>
        </w:rPr>
      </w:pPr>
    </w:p>
    <w:p w14:paraId="63B25841" w14:textId="77777777" w:rsidR="008258E7" w:rsidRPr="005A1FD1" w:rsidRDefault="008258E7" w:rsidP="000F63DC">
      <w:pPr>
        <w:pStyle w:val="screen"/>
      </w:pPr>
      <w:r w:rsidRPr="005A1FD1">
        <w:t>PCE Appointment List  Jul 26, 1996 09:11:39   Page: 1 of 1</w:t>
      </w:r>
    </w:p>
    <w:p w14:paraId="63B25842" w14:textId="77777777" w:rsidR="008258E7" w:rsidRPr="005A1FD1" w:rsidRDefault="008258E7" w:rsidP="000F63DC">
      <w:pPr>
        <w:pStyle w:val="screen"/>
      </w:pPr>
      <w:r w:rsidRPr="005A1FD1">
        <w:t>PCEPATIENT,ONE     000-45-6789          Clinic:  All</w:t>
      </w:r>
    </w:p>
    <w:p w14:paraId="63B25843" w14:textId="77777777" w:rsidR="008258E7" w:rsidRPr="005A1FD1" w:rsidRDefault="008258E7" w:rsidP="000F63DC">
      <w:pPr>
        <w:pStyle w:val="screen"/>
      </w:pPr>
      <w:r w:rsidRPr="005A1FD1">
        <w:t>Date range:  07/16/96 to 07/30/96       Checked Out Appointments</w:t>
      </w:r>
    </w:p>
    <w:p w14:paraId="63B25844" w14:textId="77777777" w:rsidR="008258E7" w:rsidRPr="005A1FD1" w:rsidRDefault="008258E7" w:rsidP="000F63DC">
      <w:pPr>
        <w:pStyle w:val="screen"/>
      </w:pPr>
      <w:r w:rsidRPr="005A1FD1">
        <w:t xml:space="preserve">        Clinic                 Appt Date/Time       Status</w:t>
      </w:r>
      <w:r w:rsidRPr="005A1FD1">
        <w:tab/>
      </w:r>
    </w:p>
    <w:p w14:paraId="63B25845" w14:textId="77777777" w:rsidR="008258E7" w:rsidRPr="005A1FD1" w:rsidRDefault="008258E7" w:rsidP="000F63DC">
      <w:pPr>
        <w:pStyle w:val="screen"/>
      </w:pPr>
      <w:r w:rsidRPr="005A1FD1">
        <w:t xml:space="preserve">    2   Cardiology             Jul 22, 1996 09:00   Checked Out</w:t>
      </w:r>
    </w:p>
    <w:p w14:paraId="63B25846" w14:textId="77777777" w:rsidR="008258E7" w:rsidRPr="005A1FD1" w:rsidRDefault="008258E7" w:rsidP="000F63DC">
      <w:pPr>
        <w:pStyle w:val="screen"/>
      </w:pPr>
      <w:r w:rsidRPr="005A1FD1">
        <w:t xml:space="preserve">    4   Diabetes Clinic        Jul 22, 1996 11:00   Checked Out</w:t>
      </w:r>
    </w:p>
    <w:p w14:paraId="63B25847" w14:textId="77777777" w:rsidR="008258E7" w:rsidRPr="005A1FD1" w:rsidRDefault="008258E7" w:rsidP="000F63DC">
      <w:pPr>
        <w:pStyle w:val="screen"/>
      </w:pPr>
      <w:r w:rsidRPr="005A1FD1">
        <w:t xml:space="preserve">    7   Diabetes Clinic        Jun 24, 1996 09:00   Checked Out</w:t>
      </w:r>
    </w:p>
    <w:p w14:paraId="63B25848" w14:textId="77777777" w:rsidR="008258E7" w:rsidRPr="005A1FD1" w:rsidRDefault="008258E7" w:rsidP="000F63DC">
      <w:pPr>
        <w:pStyle w:val="screen"/>
      </w:pPr>
      <w:r w:rsidRPr="005A1FD1">
        <w:t xml:space="preserve">    8   Cardiology             Jun 25, 1996 09:00   Checked Out</w:t>
      </w:r>
    </w:p>
    <w:p w14:paraId="63B25849" w14:textId="77777777" w:rsidR="008258E7" w:rsidRPr="005A1FD1" w:rsidRDefault="008258E7" w:rsidP="000F63DC">
      <w:pPr>
        <w:pStyle w:val="screen"/>
      </w:pPr>
      <w:r w:rsidRPr="005A1FD1">
        <w:t xml:space="preserve"> </w:t>
      </w:r>
    </w:p>
    <w:p w14:paraId="63B2584A" w14:textId="77777777" w:rsidR="008258E7" w:rsidRPr="005A1FD1" w:rsidRDefault="008258E7" w:rsidP="000F63DC">
      <w:pPr>
        <w:pStyle w:val="screen"/>
      </w:pPr>
      <w:r w:rsidRPr="005A1FD1">
        <w:t xml:space="preserve"> </w:t>
      </w:r>
    </w:p>
    <w:p w14:paraId="63B2584B" w14:textId="77777777" w:rsidR="008258E7" w:rsidRPr="005A1FD1" w:rsidRDefault="008258E7" w:rsidP="000F63DC">
      <w:pPr>
        <w:pStyle w:val="screen"/>
      </w:pPr>
      <w:r w:rsidRPr="005A1FD1">
        <w:t xml:space="preserve">          + Next Screen   - Prev Screen   ?? More Actions</w:t>
      </w:r>
    </w:p>
    <w:p w14:paraId="63B2584C" w14:textId="77777777" w:rsidR="008258E7" w:rsidRPr="005A1FD1" w:rsidRDefault="008258E7" w:rsidP="000F63DC">
      <w:pPr>
        <w:pStyle w:val="screen"/>
      </w:pPr>
      <w:r w:rsidRPr="005A1FD1">
        <w:t>UE  Update Encounter    SP  Select New Patient  VC  View by Clinic</w:t>
      </w:r>
    </w:p>
    <w:p w14:paraId="63B2584D" w14:textId="77777777" w:rsidR="008258E7" w:rsidRPr="005A1FD1" w:rsidRDefault="008258E7" w:rsidP="000F63DC">
      <w:pPr>
        <w:pStyle w:val="screen"/>
      </w:pPr>
      <w:r w:rsidRPr="005A1FD1">
        <w:t>LI  List by Encounter   CD  Change Date Range   DD  Display Detail</w:t>
      </w:r>
    </w:p>
    <w:p w14:paraId="63B2584E" w14:textId="77777777" w:rsidR="008258E7" w:rsidRPr="005A1FD1" w:rsidRDefault="008258E7" w:rsidP="000F63DC">
      <w:pPr>
        <w:pStyle w:val="screen"/>
      </w:pPr>
      <w:r w:rsidRPr="005A1FD1">
        <w:t>AD  Add Standalone Enc.                         EP  Expand Appointment</w:t>
      </w:r>
    </w:p>
    <w:p w14:paraId="63B2584F" w14:textId="77777777" w:rsidR="008258E7" w:rsidRPr="005A1FD1" w:rsidRDefault="008258E7" w:rsidP="000F63DC">
      <w:pPr>
        <w:pStyle w:val="screen"/>
      </w:pPr>
      <w:r w:rsidRPr="005A1FD1">
        <w:t>AL  Appointment Lists   IN  Check Out Interview QU  Quit</w:t>
      </w:r>
    </w:p>
    <w:p w14:paraId="63B25850" w14:textId="77777777" w:rsidR="008258E7" w:rsidRPr="005A1FD1" w:rsidRDefault="008258E7" w:rsidP="000F63DC">
      <w:pPr>
        <w:pStyle w:val="screen"/>
      </w:pPr>
      <w:r w:rsidRPr="005A1FD1">
        <w:t>Select Action: Quit// [ENTER]</w:t>
      </w:r>
    </w:p>
    <w:p w14:paraId="63B25851" w14:textId="77777777" w:rsidR="008258E7" w:rsidRDefault="00854187" w:rsidP="00854187">
      <w:pPr>
        <w:pStyle w:val="Heading1"/>
      </w:pPr>
      <w:bookmarkStart w:id="86" w:name="_Toc428364995"/>
      <w:bookmarkStart w:id="87" w:name="_Toc468085984"/>
      <w:r>
        <w:lastRenderedPageBreak/>
        <w:t>Using PCE</w:t>
      </w:r>
      <w:bookmarkEnd w:id="86"/>
      <w:bookmarkEnd w:id="87"/>
    </w:p>
    <w:p w14:paraId="63B25852" w14:textId="77777777" w:rsidR="004C3497" w:rsidRPr="00724287" w:rsidRDefault="004C3497" w:rsidP="00013A44">
      <w:pPr>
        <w:rPr>
          <w:rFonts w:eastAsiaTheme="minorHAnsi" w:cstheme="minorBidi"/>
        </w:rPr>
      </w:pPr>
      <w:r w:rsidRPr="00724287">
        <w:rPr>
          <w:rFonts w:eastAsiaTheme="minorHAnsi" w:cstheme="minorBidi"/>
        </w:rPr>
        <w:t>Health Care Providers and data entry clerks primarily use PCE to enter or edit encounter data, to create clinical reminders to be viewed on Health Summaries, and to view or print clinical reports summarizing various information about patients in a clinic. This section describes how to perform these functions.</w:t>
      </w:r>
    </w:p>
    <w:p w14:paraId="63B25853" w14:textId="77777777" w:rsidR="00854187" w:rsidRDefault="004C3497" w:rsidP="00DB745D">
      <w:pPr>
        <w:pStyle w:val="Heading2"/>
      </w:pPr>
      <w:bookmarkStart w:id="88" w:name="_Toc428364996"/>
      <w:bookmarkStart w:id="89" w:name="_Toc468085985"/>
      <w:r>
        <w:t>PCE Data Entry Options</w:t>
      </w:r>
      <w:bookmarkEnd w:id="88"/>
      <w:bookmarkEnd w:id="89"/>
    </w:p>
    <w:p w14:paraId="63B25854" w14:textId="77777777" w:rsidR="004C3497" w:rsidRPr="00724287" w:rsidRDefault="004C3497" w:rsidP="00013A44">
      <w:pPr>
        <w:rPr>
          <w:rFonts w:eastAsiaTheme="minorHAnsi" w:cstheme="minorBidi"/>
        </w:rPr>
      </w:pPr>
      <w:r w:rsidRPr="00724287">
        <w:rPr>
          <w:rFonts w:eastAsiaTheme="minorHAnsi" w:cstheme="minorBidi"/>
        </w:rPr>
        <w:t xml:space="preserve">Patient Care Encounter lets you add information, edit information, or add a new encounter to a patient's database. When you enter the program through the PCE User Interface described in this manual, you first view a list of encounters for a patient (by appointment). Appointments are provided to the PCE program by the Checkout process of the Scheduling package. </w:t>
      </w:r>
    </w:p>
    <w:p w14:paraId="63B25855" w14:textId="77777777" w:rsidR="004C3497" w:rsidRPr="00724287" w:rsidRDefault="004C3497" w:rsidP="00013A44">
      <w:pPr>
        <w:rPr>
          <w:rFonts w:eastAsiaTheme="minorHAnsi" w:cstheme="minorBidi"/>
        </w:rPr>
      </w:pPr>
      <w:r w:rsidRPr="00724287">
        <w:rPr>
          <w:rFonts w:eastAsiaTheme="minorHAnsi" w:cstheme="minorBidi"/>
        </w:rPr>
        <w:t>After you select a particular view and the appointments or encounters are displayed on your screen, you can add or edit information.</w:t>
      </w:r>
    </w:p>
    <w:p w14:paraId="63B25856" w14:textId="77777777" w:rsidR="004C3497" w:rsidRPr="00724287" w:rsidRDefault="004C3497" w:rsidP="00013A44">
      <w:pPr>
        <w:rPr>
          <w:rFonts w:eastAsiaTheme="minorHAnsi" w:cstheme="minorBidi"/>
        </w:rPr>
      </w:pPr>
      <w:r w:rsidRPr="00724287">
        <w:rPr>
          <w:rFonts w:eastAsiaTheme="minorHAnsi" w:cstheme="minorBidi"/>
        </w:rPr>
        <w:t>PCE has four options for adding or editing encounter information.</w:t>
      </w:r>
    </w:p>
    <w:p w14:paraId="63B25857" w14:textId="77777777" w:rsidR="004C3497" w:rsidRPr="004C3497" w:rsidRDefault="004C3497" w:rsidP="004C3497">
      <w:pPr>
        <w:pStyle w:val="Heading3"/>
      </w:pPr>
      <w:bookmarkStart w:id="90" w:name="_Toc428364997"/>
      <w:bookmarkStart w:id="91" w:name="_Toc468085986"/>
      <w:r w:rsidRPr="004C3497">
        <w:t>PCE Encounter Data Entry - Supervisor</w:t>
      </w:r>
      <w:bookmarkEnd w:id="90"/>
      <w:bookmarkEnd w:id="91"/>
    </w:p>
    <w:p w14:paraId="63B25858" w14:textId="77777777" w:rsidR="004C3497" w:rsidRPr="00724287" w:rsidRDefault="004C3497" w:rsidP="00013A44">
      <w:pPr>
        <w:rPr>
          <w:rFonts w:eastAsiaTheme="minorHAnsi" w:cstheme="minorBidi"/>
        </w:rPr>
      </w:pPr>
      <w:r w:rsidRPr="00724287">
        <w:rPr>
          <w:rFonts w:eastAsiaTheme="minorHAnsi" w:cstheme="minorBidi"/>
        </w:rPr>
        <w:t>This option is for users who can document a clinical encounter in PCE, and can also delete any encounter entries, even though they are not the creator of the entries. This option is intended for the Coordinator for PCE and/or supervisor of the encounter data entry staff.</w:t>
      </w:r>
    </w:p>
    <w:p w14:paraId="63B25859" w14:textId="77777777" w:rsidR="004C3497" w:rsidRPr="004C3497" w:rsidRDefault="004C3497" w:rsidP="004C3497">
      <w:pPr>
        <w:pStyle w:val="Heading3"/>
      </w:pPr>
      <w:bookmarkStart w:id="92" w:name="_Toc428364998"/>
      <w:bookmarkStart w:id="93" w:name="_Toc468085987"/>
      <w:r w:rsidRPr="004C3497">
        <w:t>PCE Encounter Data Entry</w:t>
      </w:r>
      <w:bookmarkEnd w:id="92"/>
      <w:bookmarkEnd w:id="93"/>
    </w:p>
    <w:p w14:paraId="63B2585A" w14:textId="77777777" w:rsidR="004C3497" w:rsidRPr="00724287" w:rsidRDefault="004C3497" w:rsidP="00013A44">
      <w:pPr>
        <w:rPr>
          <w:rFonts w:eastAsiaTheme="minorHAnsi" w:cstheme="minorBidi"/>
        </w:rPr>
      </w:pPr>
      <w:r w:rsidRPr="00724287">
        <w:rPr>
          <w:rFonts w:eastAsiaTheme="minorHAnsi" w:cstheme="minorBidi"/>
        </w:rPr>
        <w:t>This option is for users who can document a clinical encounter in PCE, but can only delete entries they have created. The data entered via this option includes visit information (where and when), and clinical data related to the visit: providers of care, problems treated, procedures and treatments done, and immunizations, skin tests, and patient education given</w:t>
      </w:r>
      <w:r w:rsidR="00013A44" w:rsidRPr="00724287">
        <w:rPr>
          <w:rFonts w:eastAsiaTheme="minorHAnsi" w:cstheme="minorBidi"/>
        </w:rPr>
        <w:t>.</w:t>
      </w:r>
    </w:p>
    <w:p w14:paraId="63B2585B" w14:textId="77777777" w:rsidR="004C3497" w:rsidRPr="004C3497" w:rsidRDefault="004C3497" w:rsidP="004C3497">
      <w:pPr>
        <w:pStyle w:val="Heading3"/>
      </w:pPr>
      <w:bookmarkStart w:id="94" w:name="_Toc428364999"/>
      <w:bookmarkStart w:id="95" w:name="_Toc468085988"/>
      <w:r w:rsidRPr="004C3497">
        <w:t>PCE Encounter Data Entry and Delete</w:t>
      </w:r>
      <w:bookmarkEnd w:id="94"/>
      <w:bookmarkEnd w:id="95"/>
    </w:p>
    <w:p w14:paraId="63B2585C" w14:textId="77777777" w:rsidR="004C3497" w:rsidRPr="00724287" w:rsidRDefault="004C3497" w:rsidP="00013A44">
      <w:pPr>
        <w:rPr>
          <w:rFonts w:eastAsiaTheme="minorHAnsi" w:cstheme="minorBidi"/>
        </w:rPr>
      </w:pPr>
      <w:r w:rsidRPr="00724287">
        <w:rPr>
          <w:rFonts w:eastAsiaTheme="minorHAnsi" w:cstheme="minorBidi"/>
        </w:rPr>
        <w:t>This option is for users who can document a clinical encounter in PCE, and can also delete any encounter entries, even though they are not the creator of the entries. This option is on the Clinician menu.</w:t>
      </w:r>
    </w:p>
    <w:p w14:paraId="63B2585D" w14:textId="77777777" w:rsidR="004C3497" w:rsidRPr="004C3497" w:rsidRDefault="004C3497" w:rsidP="004C3497">
      <w:pPr>
        <w:pStyle w:val="Heading3"/>
      </w:pPr>
      <w:bookmarkStart w:id="96" w:name="_Toc428365000"/>
      <w:bookmarkStart w:id="97" w:name="_Toc468085989"/>
      <w:r w:rsidRPr="004C3497">
        <w:t>PCE Encounter Data Entry without Delete</w:t>
      </w:r>
      <w:bookmarkEnd w:id="96"/>
      <w:bookmarkEnd w:id="97"/>
    </w:p>
    <w:p w14:paraId="63B2585E" w14:textId="77777777" w:rsidR="004C3497" w:rsidRPr="00724287" w:rsidRDefault="004C3497" w:rsidP="00013A44">
      <w:pPr>
        <w:rPr>
          <w:rFonts w:eastAsiaTheme="minorHAnsi" w:cstheme="minorBidi"/>
        </w:rPr>
      </w:pPr>
      <w:r w:rsidRPr="00724287">
        <w:rPr>
          <w:rFonts w:eastAsiaTheme="minorHAnsi" w:cstheme="minorBidi"/>
        </w:rPr>
        <w:t xml:space="preserve">This option is for users who can document a clinical encounter in the PCE, but should not be able to delete any entries, including ones that they have created. </w:t>
      </w:r>
    </w:p>
    <w:p w14:paraId="63B2585F" w14:textId="77777777" w:rsidR="004C3497" w:rsidRDefault="004C3497" w:rsidP="00DB745D">
      <w:pPr>
        <w:pStyle w:val="Heading2"/>
      </w:pPr>
      <w:bookmarkStart w:id="98" w:name="_Toc428365001"/>
      <w:bookmarkStart w:id="99" w:name="_Toc468085990"/>
      <w:r>
        <w:lastRenderedPageBreak/>
        <w:t>PCE Actions</w:t>
      </w:r>
      <w:bookmarkEnd w:id="98"/>
      <w:bookmarkEnd w:id="99"/>
    </w:p>
    <w:p w14:paraId="63B25860" w14:textId="77777777" w:rsidR="004C3497" w:rsidRPr="00724287" w:rsidRDefault="004C3497" w:rsidP="00013A44">
      <w:pPr>
        <w:rPr>
          <w:rFonts w:eastAsiaTheme="minorHAnsi" w:cstheme="minorBidi"/>
        </w:rPr>
      </w:pPr>
      <w:r w:rsidRPr="00724287">
        <w:rPr>
          <w:rFonts w:eastAsiaTheme="minorHAnsi" w:cstheme="minorBidi"/>
        </w:rPr>
        <w:t xml:space="preserve">"Actions" are the choices listed at the bottom of the PCE screens (following the shaded bar) which you can select, either to edit or add to the appointments or encounter shown in the top part of the screen, or to see a different view of that information. </w:t>
      </w:r>
    </w:p>
    <w:p w14:paraId="63B25861" w14:textId="77777777" w:rsidR="004C3497" w:rsidRPr="005A1FD1" w:rsidRDefault="004C3497" w:rsidP="000F63DC">
      <w:pPr>
        <w:pStyle w:val="screen"/>
      </w:pPr>
      <w:r w:rsidRPr="005A1FD1">
        <w:t>UE  Update Encounter    SP  Select New Patient   VC  View by Clinic</w:t>
      </w:r>
    </w:p>
    <w:p w14:paraId="63B25862" w14:textId="77777777" w:rsidR="004C3497" w:rsidRPr="005A1FD1" w:rsidRDefault="004C3497" w:rsidP="000F63DC">
      <w:pPr>
        <w:pStyle w:val="screen"/>
      </w:pPr>
      <w:r w:rsidRPr="005A1FD1">
        <w:t>LI  List by Encounter   CD  Change Date Range    DD  Display Detail</w:t>
      </w:r>
    </w:p>
    <w:p w14:paraId="63B25863" w14:textId="77777777" w:rsidR="004C3497" w:rsidRPr="005A1FD1" w:rsidRDefault="004C3497" w:rsidP="000F63DC">
      <w:pPr>
        <w:pStyle w:val="screen"/>
      </w:pPr>
      <w:r w:rsidRPr="005A1FD1">
        <w:t>AD  Add Standalone Enc. EP  Expand Appointment</w:t>
      </w:r>
    </w:p>
    <w:p w14:paraId="63B25864" w14:textId="77777777" w:rsidR="004C3497" w:rsidRPr="005A1FD1" w:rsidRDefault="004C3497" w:rsidP="000F63DC">
      <w:pPr>
        <w:pStyle w:val="screen"/>
      </w:pPr>
      <w:r w:rsidRPr="005A1FD1">
        <w:t>AL  Appointment Lists   IN  Check Out Interview  QU  Quit</w:t>
      </w:r>
    </w:p>
    <w:p w14:paraId="63B25865" w14:textId="77777777" w:rsidR="004C3497" w:rsidRPr="00724287" w:rsidRDefault="004C3497" w:rsidP="00013A44">
      <w:pPr>
        <w:rPr>
          <w:rFonts w:eastAsiaTheme="minorHAnsi" w:cstheme="minorBidi"/>
        </w:rPr>
      </w:pPr>
      <w:r w:rsidRPr="00724287">
        <w:rPr>
          <w:rFonts w:eastAsiaTheme="minorHAnsi" w:cstheme="minorBidi"/>
        </w:rPr>
        <w:t>The following actions can be used at the Appointment List or Encounter List screens.</w:t>
      </w:r>
    </w:p>
    <w:p w14:paraId="63B25866" w14:textId="77777777" w:rsidR="004C3497" w:rsidRPr="00724287" w:rsidRDefault="004C3497" w:rsidP="00013A44">
      <w:pPr>
        <w:rPr>
          <w:rFonts w:eastAsiaTheme="minorHAnsi" w:cstheme="minorBidi"/>
        </w:rPr>
      </w:pPr>
      <w:r w:rsidRPr="00724287">
        <w:rPr>
          <w:rFonts w:eastAsiaTheme="minorHAnsi" w:cstheme="minorBidi"/>
          <w:b/>
        </w:rPr>
        <w:t xml:space="preserve">ADD STANDALONE </w:t>
      </w:r>
      <w:proofErr w:type="spellStart"/>
      <w:r w:rsidRPr="00724287">
        <w:rPr>
          <w:rFonts w:eastAsiaTheme="minorHAnsi" w:cstheme="minorBidi"/>
          <w:b/>
        </w:rPr>
        <w:t>ENC</w:t>
      </w:r>
      <w:proofErr w:type="spellEnd"/>
      <w:r w:rsidR="000A4A64" w:rsidRPr="00724287">
        <w:rPr>
          <w:rFonts w:eastAsiaTheme="minorHAnsi" w:cstheme="minorBidi"/>
        </w:rPr>
        <w:t xml:space="preserve"> –</w:t>
      </w:r>
      <w:r w:rsidRPr="00724287">
        <w:rPr>
          <w:rFonts w:eastAsiaTheme="minorHAnsi" w:cstheme="minorBidi"/>
        </w:rPr>
        <w:t xml:space="preserve"> This action lets you add a new encounter not associated with a credit stop.</w:t>
      </w:r>
    </w:p>
    <w:p w14:paraId="63B25867" w14:textId="77777777" w:rsidR="004C3497" w:rsidRPr="00724287" w:rsidRDefault="004C3497" w:rsidP="00013A44">
      <w:pPr>
        <w:rPr>
          <w:rFonts w:eastAsiaTheme="minorHAnsi" w:cstheme="minorBidi"/>
        </w:rPr>
      </w:pPr>
      <w:r w:rsidRPr="00724287">
        <w:rPr>
          <w:rFonts w:eastAsiaTheme="minorHAnsi" w:cstheme="minorBidi"/>
          <w:b/>
        </w:rPr>
        <w:t>APPOINTMENT LISTS</w:t>
      </w:r>
      <w:r w:rsidR="000A4A64" w:rsidRPr="00724287">
        <w:rPr>
          <w:rFonts w:eastAsiaTheme="minorHAnsi" w:cstheme="minorBidi"/>
        </w:rPr>
        <w:t xml:space="preserve"> – </w:t>
      </w:r>
      <w:r w:rsidRPr="00724287">
        <w:rPr>
          <w:rFonts w:eastAsiaTheme="minorHAnsi" w:cstheme="minorBidi"/>
        </w:rPr>
        <w:t>This action allows you to change which appointments will be displayed based on their status. For example, you may change the display to list cancelled, checked in, checked out, future appointments, inpatient appointments, appointment where no action has been taken, non-count appointments, no show appointments, or all appointments.</w:t>
      </w:r>
    </w:p>
    <w:p w14:paraId="63B25868" w14:textId="77777777" w:rsidR="004C3497" w:rsidRPr="00724287" w:rsidRDefault="004C3497" w:rsidP="00013A44">
      <w:pPr>
        <w:rPr>
          <w:rFonts w:eastAsiaTheme="minorHAnsi" w:cstheme="minorBidi"/>
        </w:rPr>
      </w:pPr>
      <w:r w:rsidRPr="00724287">
        <w:rPr>
          <w:rFonts w:eastAsiaTheme="minorHAnsi" w:cstheme="minorBidi"/>
          <w:b/>
        </w:rPr>
        <w:t>CHANGE CLINIC</w:t>
      </w:r>
      <w:r w:rsidR="000A4A64" w:rsidRPr="00724287">
        <w:rPr>
          <w:rFonts w:eastAsiaTheme="minorHAnsi" w:cstheme="minorBidi"/>
        </w:rPr>
        <w:t xml:space="preserve"> – </w:t>
      </w:r>
      <w:r w:rsidRPr="00724287">
        <w:rPr>
          <w:rFonts w:eastAsiaTheme="minorHAnsi" w:cstheme="minorBidi"/>
        </w:rPr>
        <w:t>This action lets you change the display list of encounters based on hospital location. If the list includes encounters for all locations, you can select a new location and the list will be redisplayed with only encounters that relate to that location.</w:t>
      </w:r>
    </w:p>
    <w:p w14:paraId="63B25869" w14:textId="77777777" w:rsidR="004C3497" w:rsidRPr="00724287" w:rsidRDefault="004C3497" w:rsidP="00013A44">
      <w:pPr>
        <w:rPr>
          <w:rFonts w:eastAsiaTheme="minorHAnsi" w:cstheme="minorBidi"/>
        </w:rPr>
      </w:pPr>
      <w:r w:rsidRPr="00724287">
        <w:rPr>
          <w:rFonts w:eastAsiaTheme="minorHAnsi" w:cstheme="minorBidi"/>
          <w:b/>
        </w:rPr>
        <w:t>CHANGE DATE RANGE</w:t>
      </w:r>
      <w:r w:rsidR="000A4A64" w:rsidRPr="00724287">
        <w:rPr>
          <w:rFonts w:eastAsiaTheme="minorHAnsi" w:cstheme="minorBidi"/>
        </w:rPr>
        <w:t xml:space="preserve"> – </w:t>
      </w:r>
      <w:r w:rsidRPr="00724287">
        <w:rPr>
          <w:rFonts w:eastAsiaTheme="minorHAnsi" w:cstheme="minorBidi"/>
        </w:rPr>
        <w:t>This action allows you to change the date range used for displaying encounters or appointments.  You may change the beginning and/or ending date.</w:t>
      </w:r>
    </w:p>
    <w:p w14:paraId="63B2586A" w14:textId="77777777" w:rsidR="004C3497" w:rsidRPr="00724287" w:rsidRDefault="004C3497" w:rsidP="00013A44">
      <w:pPr>
        <w:rPr>
          <w:rFonts w:eastAsiaTheme="minorHAnsi" w:cstheme="minorBidi"/>
        </w:rPr>
      </w:pPr>
      <w:r w:rsidRPr="00724287">
        <w:rPr>
          <w:rFonts w:eastAsiaTheme="minorHAnsi" w:cstheme="minorBidi"/>
          <w:b/>
        </w:rPr>
        <w:t>CHECKOUT INTERVIEW</w:t>
      </w:r>
      <w:r w:rsidR="000A4A64" w:rsidRPr="00724287">
        <w:rPr>
          <w:rFonts w:eastAsiaTheme="minorHAnsi" w:cstheme="minorBidi"/>
        </w:rPr>
        <w:t xml:space="preserve"> – </w:t>
      </w:r>
      <w:r w:rsidRPr="00724287">
        <w:rPr>
          <w:rFonts w:eastAsiaTheme="minorHAnsi" w:cstheme="minorBidi"/>
        </w:rPr>
        <w:t>This action allows you to go through the interview questions for an encounter that is associated with an appointment. You may also edit additional information such as provider, diagnosis, and procedure. You may also edit an encounter that is associated with an appointment by entering the number associated with the item at the "Select Action" prompt or using the Update Encounter.</w:t>
      </w:r>
    </w:p>
    <w:p w14:paraId="63B2586B" w14:textId="77777777" w:rsidR="004C3497" w:rsidRPr="00724287" w:rsidRDefault="004C3497" w:rsidP="00013A44">
      <w:pPr>
        <w:rPr>
          <w:rFonts w:eastAsiaTheme="minorHAnsi" w:cstheme="minorBidi"/>
        </w:rPr>
      </w:pPr>
      <w:r w:rsidRPr="00724287">
        <w:rPr>
          <w:rFonts w:eastAsiaTheme="minorHAnsi" w:cstheme="minorBidi"/>
          <w:b/>
        </w:rPr>
        <w:t>DISPLAY DETAIL</w:t>
      </w:r>
      <w:r w:rsidR="000A4A64" w:rsidRPr="00724287">
        <w:rPr>
          <w:rFonts w:eastAsiaTheme="minorHAnsi" w:cstheme="minorBidi"/>
        </w:rPr>
        <w:t xml:space="preserve"> – </w:t>
      </w:r>
      <w:r w:rsidRPr="00724287">
        <w:rPr>
          <w:rFonts w:eastAsiaTheme="minorHAnsi" w:cstheme="minorBidi"/>
        </w:rPr>
        <w:t>This action displays all available information related to one encounter for a selected appointment.</w:t>
      </w:r>
    </w:p>
    <w:p w14:paraId="63B2586C" w14:textId="77777777" w:rsidR="004C3497" w:rsidRPr="00724287" w:rsidRDefault="004C3497" w:rsidP="00013A44">
      <w:pPr>
        <w:rPr>
          <w:rFonts w:eastAsiaTheme="minorHAnsi" w:cstheme="minorBidi"/>
        </w:rPr>
      </w:pPr>
      <w:r w:rsidRPr="00724287">
        <w:rPr>
          <w:rFonts w:eastAsiaTheme="minorHAnsi" w:cstheme="minorBidi"/>
          <w:b/>
        </w:rPr>
        <w:t>EXPAND APPOINTMENT</w:t>
      </w:r>
      <w:r w:rsidR="000A4A64" w:rsidRPr="00724287">
        <w:rPr>
          <w:rFonts w:eastAsiaTheme="minorHAnsi" w:cstheme="minorBidi"/>
        </w:rPr>
        <w:t xml:space="preserve"> – </w:t>
      </w:r>
      <w:r w:rsidRPr="00724287">
        <w:rPr>
          <w:rFonts w:eastAsiaTheme="minorHAnsi" w:cstheme="minorBidi"/>
        </w:rPr>
        <w:t>This action allows you to display all the patient demographics and appointment event log items that have been entered for a selected patient appointment. Expand Appointment displays information from the Scheduling package and not from PCE.</w:t>
      </w:r>
    </w:p>
    <w:p w14:paraId="63B2586D" w14:textId="77777777" w:rsidR="004C3497" w:rsidRPr="00724287" w:rsidRDefault="004C3497" w:rsidP="00013A44">
      <w:pPr>
        <w:rPr>
          <w:rFonts w:eastAsiaTheme="minorHAnsi" w:cstheme="minorBidi"/>
        </w:rPr>
      </w:pPr>
      <w:r w:rsidRPr="00724287">
        <w:rPr>
          <w:rFonts w:eastAsiaTheme="minorHAnsi" w:cstheme="minorBidi"/>
          <w:b/>
        </w:rPr>
        <w:t>LIST BY ENCOUNTER</w:t>
      </w:r>
      <w:r w:rsidR="000A4A64" w:rsidRPr="00724287">
        <w:rPr>
          <w:rFonts w:eastAsiaTheme="minorHAnsi" w:cstheme="minorBidi"/>
        </w:rPr>
        <w:t xml:space="preserve"> – </w:t>
      </w:r>
      <w:r w:rsidRPr="00724287">
        <w:rPr>
          <w:rFonts w:eastAsiaTheme="minorHAnsi" w:cstheme="minorBidi"/>
        </w:rPr>
        <w:t>This action allows you to change the display from a list of appointments for this patient or clinic to a list of encounters for the same patient or clinic. There may be several encounters for one appointment.</w:t>
      </w:r>
    </w:p>
    <w:p w14:paraId="63B2586E" w14:textId="77777777" w:rsidR="004C3497" w:rsidRPr="00724287" w:rsidRDefault="004C3497" w:rsidP="00013A44">
      <w:pPr>
        <w:rPr>
          <w:rFonts w:eastAsiaTheme="minorHAnsi" w:cstheme="minorBidi"/>
        </w:rPr>
      </w:pPr>
      <w:r w:rsidRPr="00724287">
        <w:rPr>
          <w:rFonts w:eastAsiaTheme="minorHAnsi" w:cstheme="minorBidi"/>
          <w:b/>
        </w:rPr>
        <w:t>LIST BY APPOINTMENT</w:t>
      </w:r>
      <w:r w:rsidR="000A4A64" w:rsidRPr="00724287">
        <w:rPr>
          <w:rFonts w:eastAsiaTheme="minorHAnsi" w:cstheme="minorBidi"/>
        </w:rPr>
        <w:t xml:space="preserve"> – </w:t>
      </w:r>
      <w:r w:rsidRPr="00724287">
        <w:rPr>
          <w:rFonts w:eastAsiaTheme="minorHAnsi" w:cstheme="minorBidi"/>
        </w:rPr>
        <w:t>This action allows you to change the display from a list of encounters for this patient or clinic to a list of appointments for the same patient or clinic. Not every appointment may have an encounter associated with it, so you can add encounters from this view.</w:t>
      </w:r>
    </w:p>
    <w:p w14:paraId="63B2586F" w14:textId="77777777" w:rsidR="004C3497" w:rsidRPr="00724287" w:rsidRDefault="004C3497" w:rsidP="00013A44">
      <w:pPr>
        <w:rPr>
          <w:rFonts w:eastAsiaTheme="minorHAnsi" w:cstheme="minorBidi"/>
        </w:rPr>
      </w:pPr>
      <w:r w:rsidRPr="00724287">
        <w:rPr>
          <w:rFonts w:eastAsiaTheme="minorHAnsi" w:cstheme="minorBidi"/>
          <w:b/>
        </w:rPr>
        <w:lastRenderedPageBreak/>
        <w:t xml:space="preserve">MAKE HISTORICAL </w:t>
      </w:r>
      <w:proofErr w:type="spellStart"/>
      <w:r w:rsidRPr="00724287">
        <w:rPr>
          <w:rFonts w:eastAsiaTheme="minorHAnsi" w:cstheme="minorBidi"/>
          <w:b/>
        </w:rPr>
        <w:t>ENC</w:t>
      </w:r>
      <w:proofErr w:type="spellEnd"/>
      <w:r w:rsidR="000A4A64" w:rsidRPr="00724287">
        <w:rPr>
          <w:rFonts w:eastAsiaTheme="minorHAnsi" w:cstheme="minorBidi"/>
        </w:rPr>
        <w:t xml:space="preserve"> – </w:t>
      </w:r>
      <w:r w:rsidRPr="00724287">
        <w:rPr>
          <w:rFonts w:eastAsiaTheme="minorHAnsi" w:cstheme="minorBidi"/>
        </w:rPr>
        <w:t>This action lets you add encounter information for an old encounter or one that took place at another hospital or clinic (VA or non-VA). Although you can't get workload credit for this kind of encounter, it can be used to help compute clinical reminders.</w:t>
      </w:r>
    </w:p>
    <w:p w14:paraId="63B25870" w14:textId="77777777" w:rsidR="004C3497" w:rsidRPr="00724287" w:rsidRDefault="004C3497" w:rsidP="00013A44">
      <w:pPr>
        <w:rPr>
          <w:rFonts w:eastAsiaTheme="minorHAnsi" w:cstheme="minorBidi"/>
        </w:rPr>
      </w:pPr>
      <w:r w:rsidRPr="00724287">
        <w:rPr>
          <w:rFonts w:eastAsiaTheme="minorHAnsi" w:cstheme="minorBidi"/>
          <w:b/>
        </w:rPr>
        <w:t>SELECT NEW PATIENT</w:t>
      </w:r>
      <w:r w:rsidR="000A4A64" w:rsidRPr="00724287">
        <w:rPr>
          <w:rFonts w:eastAsiaTheme="minorHAnsi" w:cstheme="minorBidi"/>
        </w:rPr>
        <w:t xml:space="preserve"> – </w:t>
      </w:r>
      <w:r w:rsidRPr="00724287">
        <w:rPr>
          <w:rFonts w:eastAsiaTheme="minorHAnsi" w:cstheme="minorBidi"/>
        </w:rPr>
        <w:t>This action allows you to change the display of encounters based on the patient. If you select a new patient, the display will include encounters or appointments for the selected patient.</w:t>
      </w:r>
    </w:p>
    <w:p w14:paraId="63B25871" w14:textId="77777777" w:rsidR="004C3497" w:rsidRPr="00724287" w:rsidRDefault="000A4A64" w:rsidP="00013A44">
      <w:pPr>
        <w:rPr>
          <w:rFonts w:eastAsiaTheme="minorHAnsi" w:cstheme="minorBidi"/>
        </w:rPr>
      </w:pPr>
      <w:r w:rsidRPr="00724287">
        <w:rPr>
          <w:rFonts w:eastAsiaTheme="minorHAnsi" w:cstheme="minorBidi"/>
          <w:b/>
        </w:rPr>
        <w:t>UPDATE ENCOUNTER</w:t>
      </w:r>
      <w:r w:rsidRPr="00724287">
        <w:rPr>
          <w:rFonts w:eastAsiaTheme="minorHAnsi" w:cstheme="minorBidi"/>
        </w:rPr>
        <w:t xml:space="preserve"> – </w:t>
      </w:r>
      <w:r w:rsidR="004C3497" w:rsidRPr="00724287">
        <w:rPr>
          <w:rFonts w:eastAsiaTheme="minorHAnsi" w:cstheme="minorBidi"/>
        </w:rPr>
        <w:t>This action lets you edit an encounter that is associated with an appointment. You may edit information such as provider, diagnosis, procedure, treatment, immunization, skin test, patient education, exams, and treatments, as well as date, service connection, and demographic data.</w:t>
      </w:r>
    </w:p>
    <w:p w14:paraId="63B25872" w14:textId="77777777" w:rsidR="004C3497" w:rsidRPr="00724287" w:rsidRDefault="000A4A64" w:rsidP="00013A44">
      <w:pPr>
        <w:rPr>
          <w:rFonts w:eastAsiaTheme="minorHAnsi" w:cstheme="minorBidi"/>
        </w:rPr>
      </w:pPr>
      <w:r w:rsidRPr="00724287">
        <w:rPr>
          <w:rFonts w:eastAsiaTheme="minorHAnsi" w:cstheme="minorBidi"/>
          <w:b/>
        </w:rPr>
        <w:t>VIEW BY CLINIC</w:t>
      </w:r>
      <w:r w:rsidRPr="00724287">
        <w:rPr>
          <w:rFonts w:eastAsiaTheme="minorHAnsi" w:cstheme="minorBidi"/>
        </w:rPr>
        <w:t xml:space="preserve"> – </w:t>
      </w:r>
      <w:r w:rsidR="004C3497" w:rsidRPr="00724287">
        <w:rPr>
          <w:rFonts w:eastAsiaTheme="minorHAnsi" w:cstheme="minorBidi"/>
        </w:rPr>
        <w:t>This action allows you to change the display of appointments or encounters based on a Clinic. For example, if your current list includes all appointments for a specified date range for the selected patient, and you want to display all appointments for a specific clinic, you may use this action to change the display to include appointments or encounters for the desired clinic.</w:t>
      </w:r>
    </w:p>
    <w:p w14:paraId="63B25873" w14:textId="77777777" w:rsidR="004C3497" w:rsidRPr="00724287" w:rsidRDefault="000A4A64" w:rsidP="00013A44">
      <w:pPr>
        <w:rPr>
          <w:rFonts w:eastAsiaTheme="minorHAnsi" w:cstheme="minorBidi"/>
        </w:rPr>
      </w:pPr>
      <w:r w:rsidRPr="00724287">
        <w:rPr>
          <w:rFonts w:eastAsiaTheme="minorHAnsi" w:cstheme="minorBidi"/>
          <w:b/>
        </w:rPr>
        <w:t>QUIT</w:t>
      </w:r>
      <w:r w:rsidRPr="00724287">
        <w:rPr>
          <w:rFonts w:eastAsiaTheme="minorHAnsi" w:cstheme="minorBidi"/>
        </w:rPr>
        <w:t xml:space="preserve"> – </w:t>
      </w:r>
      <w:r w:rsidR="004C3497" w:rsidRPr="00724287">
        <w:rPr>
          <w:rFonts w:eastAsiaTheme="minorHAnsi" w:cstheme="minorBidi"/>
        </w:rPr>
        <w:t>This action allows you to exit PCE and return to your menu.</w:t>
      </w:r>
    </w:p>
    <w:p w14:paraId="63B25874" w14:textId="77777777" w:rsidR="004C3497" w:rsidRPr="00724287" w:rsidRDefault="004C3497" w:rsidP="00013A44">
      <w:pPr>
        <w:rPr>
          <w:rFonts w:eastAsiaTheme="minorHAnsi" w:cstheme="minorBidi"/>
        </w:rPr>
      </w:pPr>
      <w:r w:rsidRPr="00724287">
        <w:rPr>
          <w:rFonts w:eastAsiaTheme="minorHAnsi" w:cstheme="minorBidi"/>
        </w:rPr>
        <w:t>N</w:t>
      </w:r>
      <w:r w:rsidR="000A4A64" w:rsidRPr="00724287">
        <w:rPr>
          <w:rFonts w:eastAsiaTheme="minorHAnsi" w:cstheme="minorBidi"/>
        </w:rPr>
        <w:t>ote:</w:t>
      </w:r>
      <w:r w:rsidR="00013A44" w:rsidRPr="00724287">
        <w:rPr>
          <w:rFonts w:eastAsiaTheme="minorHAnsi" w:cstheme="minorBidi"/>
        </w:rPr>
        <w:t xml:space="preserve">  </w:t>
      </w:r>
      <w:r w:rsidRPr="00724287">
        <w:rPr>
          <w:rFonts w:eastAsiaTheme="minorHAnsi" w:cstheme="minorBidi"/>
        </w:rPr>
        <w:t>You can add Health Summary, Problem List, and Progress Notes as actions to the PCE screens, to enable you to go directly to these programs. See the PCE Installation Guide for instructions.</w:t>
      </w:r>
    </w:p>
    <w:p w14:paraId="63B25875" w14:textId="77777777" w:rsidR="004C3497" w:rsidRDefault="004C3497" w:rsidP="00DB745D">
      <w:pPr>
        <w:pStyle w:val="Heading2"/>
      </w:pPr>
      <w:bookmarkStart w:id="100" w:name="_Toc428365002"/>
      <w:bookmarkStart w:id="101" w:name="_Toc468085991"/>
      <w:r>
        <w:t>Adding and Editing Patient Care Encounters</w:t>
      </w:r>
      <w:bookmarkEnd w:id="100"/>
      <w:bookmarkEnd w:id="101"/>
    </w:p>
    <w:p w14:paraId="63B25876" w14:textId="77777777" w:rsidR="004C3497" w:rsidRPr="00724287" w:rsidRDefault="004C3497" w:rsidP="00013A44">
      <w:pPr>
        <w:rPr>
          <w:rFonts w:eastAsiaTheme="minorHAnsi" w:cstheme="minorBidi"/>
        </w:rPr>
      </w:pPr>
      <w:r w:rsidRPr="00724287">
        <w:rPr>
          <w:rFonts w:eastAsiaTheme="minorHAnsi" w:cstheme="minorBidi"/>
        </w:rPr>
        <w:t>Follow the steps in the next few pages to add, delete, or edit encounters.</w:t>
      </w:r>
    </w:p>
    <w:p w14:paraId="63B25877" w14:textId="77777777" w:rsidR="004C3497" w:rsidRDefault="004C3497" w:rsidP="004C3497">
      <w:pPr>
        <w:pStyle w:val="Heading3"/>
      </w:pPr>
      <w:bookmarkStart w:id="102" w:name="_Adding_New_Encounters"/>
      <w:bookmarkStart w:id="103" w:name="_Toc328207271"/>
      <w:bookmarkStart w:id="104" w:name="_Toc324755946"/>
      <w:bookmarkStart w:id="105" w:name="_Toc322328581"/>
      <w:bookmarkStart w:id="106" w:name="_Toc316619630"/>
      <w:bookmarkStart w:id="107" w:name="_Toc311372452"/>
      <w:bookmarkStart w:id="108" w:name="_Toc336929571"/>
      <w:bookmarkStart w:id="109" w:name="_Toc336929498"/>
      <w:bookmarkStart w:id="110" w:name="_Toc324929395"/>
      <w:bookmarkStart w:id="111" w:name="_Toc317661550"/>
      <w:bookmarkStart w:id="112" w:name="_Toc317661182"/>
      <w:bookmarkStart w:id="113" w:name="_Toc317660628"/>
      <w:bookmarkStart w:id="114" w:name="_Toc316441289"/>
      <w:bookmarkStart w:id="115" w:name="_Toc316191720"/>
      <w:bookmarkStart w:id="116" w:name="_Toc316189281"/>
      <w:bookmarkStart w:id="117" w:name="_Toc312473542"/>
      <w:bookmarkStart w:id="118" w:name="_Toc308859105"/>
      <w:bookmarkStart w:id="119" w:name="_Toc428365003"/>
      <w:bookmarkStart w:id="120" w:name="_Toc468085992"/>
      <w:bookmarkEnd w:id="102"/>
      <w:r>
        <w:t>Adding New Encounters</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63B25878" w14:textId="77777777" w:rsidR="004C3497" w:rsidRPr="00724287" w:rsidRDefault="004C3497" w:rsidP="00013A44">
      <w:pPr>
        <w:rPr>
          <w:rFonts w:eastAsiaTheme="minorHAnsi" w:cstheme="minorBidi"/>
        </w:rPr>
      </w:pPr>
      <w:r w:rsidRPr="00724287">
        <w:rPr>
          <w:rFonts w:eastAsiaTheme="minorHAnsi" w:cstheme="minorBidi"/>
        </w:rPr>
        <w:t>Use the Add Standalone Enc. action to enter a new encounter which may or may not have an appointment associated with it.</w:t>
      </w:r>
    </w:p>
    <w:p w14:paraId="63B25879" w14:textId="77777777" w:rsidR="004C3497" w:rsidRPr="00724287" w:rsidRDefault="004C3497" w:rsidP="00293600">
      <w:pPr>
        <w:pStyle w:val="ListParagraph"/>
        <w:numPr>
          <w:ilvl w:val="0"/>
          <w:numId w:val="81"/>
        </w:numPr>
        <w:rPr>
          <w:rFonts w:eastAsiaTheme="minorHAnsi" w:cstheme="minorBidi"/>
        </w:rPr>
      </w:pPr>
      <w:r w:rsidRPr="00724287">
        <w:rPr>
          <w:rFonts w:eastAsiaTheme="minorHAnsi" w:cstheme="minorBidi"/>
        </w:rPr>
        <w:t>Select the PCE Encounter Data Entry option and a patient or clinic.</w:t>
      </w:r>
    </w:p>
    <w:p w14:paraId="63B2587A" w14:textId="77777777" w:rsidR="004C3497" w:rsidRPr="005A1FD1" w:rsidRDefault="004C3497" w:rsidP="000F63DC">
      <w:pPr>
        <w:pStyle w:val="screen"/>
        <w:ind w:left="720"/>
      </w:pPr>
      <w:r w:rsidRPr="005A1FD1">
        <w:t>Select PCE Clinician Menu Option: ENC PCE Encounter Data Entry and Delete</w:t>
      </w:r>
    </w:p>
    <w:p w14:paraId="63B2587B" w14:textId="77777777" w:rsidR="004C3497" w:rsidRPr="005A1FD1" w:rsidRDefault="004C3497" w:rsidP="000F63DC">
      <w:pPr>
        <w:pStyle w:val="screen"/>
        <w:ind w:left="720"/>
      </w:pPr>
      <w:r w:rsidRPr="005A1FD1">
        <w:t>Select Patient or Clinic name: PCEPATIENT,ONE</w:t>
      </w:r>
    </w:p>
    <w:p w14:paraId="63B2587C" w14:textId="333BEFB4" w:rsidR="004C3497" w:rsidRPr="00724287" w:rsidRDefault="004C3497" w:rsidP="00293600">
      <w:pPr>
        <w:pStyle w:val="ListParagraph"/>
        <w:numPr>
          <w:ilvl w:val="0"/>
          <w:numId w:val="81"/>
        </w:numPr>
        <w:rPr>
          <w:rFonts w:eastAsiaTheme="minorHAnsi" w:cstheme="minorBidi"/>
        </w:rPr>
      </w:pPr>
      <w:r w:rsidRPr="00724287">
        <w:rPr>
          <w:rFonts w:eastAsiaTheme="minorHAnsi" w:cstheme="minorBidi"/>
        </w:rPr>
        <w:t>Select Add Standalone Enc</w:t>
      </w:r>
      <w:r w:rsidR="005D4A73" w:rsidRPr="00724287">
        <w:rPr>
          <w:rFonts w:eastAsiaTheme="minorHAnsi" w:cstheme="minorBidi"/>
        </w:rPr>
        <w:t>.</w:t>
      </w:r>
      <w:r w:rsidRPr="00724287">
        <w:rPr>
          <w:rFonts w:eastAsiaTheme="minorHAnsi" w:cstheme="minorBidi"/>
        </w:rPr>
        <w:t xml:space="preserve"> at the Select Action prompt.</w:t>
      </w:r>
    </w:p>
    <w:p w14:paraId="63B2587D" w14:textId="77777777" w:rsidR="004C3497" w:rsidRPr="005A1FD1" w:rsidRDefault="004C3497" w:rsidP="000F63DC">
      <w:pPr>
        <w:pStyle w:val="screen"/>
        <w:ind w:left="720"/>
      </w:pPr>
      <w:r w:rsidRPr="005A1FD1">
        <w:t>PCE Encounter List     Jul 26, 1996 07:46:56   Page: 1 of 2</w:t>
      </w:r>
    </w:p>
    <w:p w14:paraId="63B2587E" w14:textId="77777777" w:rsidR="004C3497" w:rsidRPr="005A1FD1" w:rsidRDefault="004C3497" w:rsidP="000F63DC">
      <w:pPr>
        <w:pStyle w:val="screen"/>
        <w:ind w:left="720"/>
      </w:pPr>
      <w:r w:rsidRPr="005A1FD1">
        <w:t>PCEPATIENT,ONE    000-45-6789          Clinic:  All</w:t>
      </w:r>
    </w:p>
    <w:p w14:paraId="63B2587F" w14:textId="77777777" w:rsidR="004C3497" w:rsidRPr="005A1FD1" w:rsidRDefault="004C3497" w:rsidP="000F63DC">
      <w:pPr>
        <w:pStyle w:val="screen"/>
        <w:ind w:left="720"/>
      </w:pPr>
      <w:r w:rsidRPr="005A1FD1">
        <w:t>Date range:  07/16/96 to 07/30/96</w:t>
      </w:r>
    </w:p>
    <w:p w14:paraId="63B25880" w14:textId="77777777" w:rsidR="004C3497" w:rsidRPr="005A1FD1" w:rsidRDefault="004C3497" w:rsidP="000F63DC">
      <w:pPr>
        <w:pStyle w:val="screen"/>
        <w:ind w:left="720"/>
      </w:pPr>
      <w:r w:rsidRPr="005A1FD1">
        <w:t xml:space="preserve">      Encounter          Clinic                      Clinic Stop</w:t>
      </w:r>
      <w:r w:rsidRPr="005A1FD1">
        <w:tab/>
      </w:r>
    </w:p>
    <w:p w14:paraId="63B25881" w14:textId="77777777" w:rsidR="004C3497" w:rsidRPr="005A1FD1" w:rsidRDefault="004C3497" w:rsidP="000F63DC">
      <w:pPr>
        <w:pStyle w:val="screen"/>
        <w:ind w:left="720"/>
      </w:pPr>
      <w:r w:rsidRPr="005A1FD1">
        <w:t xml:space="preserve">   1 07/25/96  08:00    DIABETES CLINIC             306 DIABETES</w:t>
      </w:r>
    </w:p>
    <w:p w14:paraId="63B25882" w14:textId="77777777" w:rsidR="004C3497" w:rsidRPr="005A1FD1" w:rsidRDefault="004C3497" w:rsidP="000F63DC">
      <w:pPr>
        <w:pStyle w:val="screen"/>
        <w:ind w:left="720"/>
      </w:pPr>
      <w:r w:rsidRPr="005A1FD1">
        <w:t xml:space="preserve">   2 07/25/96  09:00    CARDIOLOGY                  303 CARDIOLOGY</w:t>
      </w:r>
    </w:p>
    <w:p w14:paraId="63B25883" w14:textId="77777777" w:rsidR="004C3497" w:rsidRPr="005A1FD1" w:rsidRDefault="004C3497" w:rsidP="000F63DC">
      <w:pPr>
        <w:pStyle w:val="screen"/>
        <w:ind w:left="720"/>
      </w:pPr>
      <w:r w:rsidRPr="005A1FD1">
        <w:t xml:space="preserve">   3 07/23/96  16:28    HAND                        409 ORTHOPEDICS</w:t>
      </w:r>
    </w:p>
    <w:p w14:paraId="63B25884" w14:textId="77777777" w:rsidR="004C3497" w:rsidRPr="005A1FD1" w:rsidRDefault="004C3497" w:rsidP="000F63DC">
      <w:pPr>
        <w:pStyle w:val="screen"/>
        <w:ind w:left="720"/>
      </w:pPr>
      <w:r w:rsidRPr="005A1FD1">
        <w:t xml:space="preserve">   4 06/22/96  09:00    CARDIOLOGY                  303 CARDIOLOGY</w:t>
      </w:r>
    </w:p>
    <w:p w14:paraId="63B25885" w14:textId="77777777" w:rsidR="004C3497" w:rsidRPr="005A1FD1" w:rsidRDefault="004C3497" w:rsidP="000F63DC">
      <w:pPr>
        <w:pStyle w:val="screen"/>
        <w:ind w:left="720"/>
      </w:pPr>
      <w:r w:rsidRPr="005A1FD1">
        <w:t xml:space="preserve">   5 06/22/96  11:00    DIABETES CLINIC             306 DIABETES</w:t>
      </w:r>
    </w:p>
    <w:p w14:paraId="63B25886" w14:textId="77777777" w:rsidR="004C3497" w:rsidRPr="005A1FD1" w:rsidRDefault="004C3497" w:rsidP="000F63DC">
      <w:pPr>
        <w:pStyle w:val="screen"/>
        <w:ind w:left="720"/>
      </w:pPr>
      <w:r w:rsidRPr="005A1FD1">
        <w:t xml:space="preserve">   6 05/19/96  15:07    CARDIOLOGY                  303 CARDIOLOGY</w:t>
      </w:r>
    </w:p>
    <w:p w14:paraId="63B25887" w14:textId="77777777" w:rsidR="004C3497" w:rsidRPr="005A1FD1" w:rsidRDefault="004C3497" w:rsidP="000F63DC">
      <w:pPr>
        <w:pStyle w:val="screen"/>
        <w:ind w:left="720"/>
      </w:pPr>
      <w:r w:rsidRPr="005A1FD1">
        <w:t>+         + Next Screen   - Prev Screen   ?? More Actions</w:t>
      </w:r>
    </w:p>
    <w:p w14:paraId="63B25888" w14:textId="77777777" w:rsidR="004C3497" w:rsidRPr="005A1FD1" w:rsidRDefault="004C3497" w:rsidP="000F63DC">
      <w:pPr>
        <w:pStyle w:val="screen"/>
        <w:ind w:left="720"/>
      </w:pPr>
      <w:r w:rsidRPr="005A1FD1">
        <w:lastRenderedPageBreak/>
        <w:t>UE  Update Encounter      SP  Select New Patient   VC  View by Clinic</w:t>
      </w:r>
    </w:p>
    <w:p w14:paraId="63B25889" w14:textId="77777777" w:rsidR="004C3497" w:rsidRPr="005A1FD1" w:rsidRDefault="004C3497" w:rsidP="000F63DC">
      <w:pPr>
        <w:pStyle w:val="screen"/>
        <w:ind w:left="720"/>
      </w:pPr>
      <w:r w:rsidRPr="005A1FD1">
        <w:t>LI  List by Appointment   CD  Change Date Range    DD  Display Detail</w:t>
      </w:r>
    </w:p>
    <w:p w14:paraId="63B2588A" w14:textId="77777777" w:rsidR="004C3497" w:rsidRPr="005A1FD1" w:rsidRDefault="004C3497" w:rsidP="000F63DC">
      <w:pPr>
        <w:pStyle w:val="screen"/>
        <w:ind w:left="720"/>
      </w:pPr>
      <w:r w:rsidRPr="005A1FD1">
        <w:t>AD  Add Standalone Enc.   CC  Change Clinic</w:t>
      </w:r>
    </w:p>
    <w:p w14:paraId="63B2588B" w14:textId="77777777" w:rsidR="004C3497" w:rsidRPr="005A1FD1" w:rsidRDefault="004C3497" w:rsidP="000F63DC">
      <w:pPr>
        <w:pStyle w:val="screen"/>
        <w:ind w:left="720"/>
      </w:pPr>
      <w:r w:rsidRPr="005A1FD1">
        <w:t>HI  Make Historical Enc.  IN  Check Out Interview  QU  Quit</w:t>
      </w:r>
    </w:p>
    <w:p w14:paraId="63B2588C" w14:textId="77777777" w:rsidR="004C3497" w:rsidRPr="005A1FD1" w:rsidRDefault="004C3497" w:rsidP="000F63DC">
      <w:pPr>
        <w:pStyle w:val="screen"/>
        <w:ind w:left="720"/>
      </w:pPr>
      <w:r w:rsidRPr="005A1FD1">
        <w:t>Select Action: Next Screen// AD   Add Standalone Enc.</w:t>
      </w:r>
    </w:p>
    <w:p w14:paraId="63B2588D" w14:textId="77777777" w:rsidR="004C3497" w:rsidRPr="00724287" w:rsidRDefault="004C3497" w:rsidP="004E0CF1">
      <w:pPr>
        <w:pStyle w:val="ListParagraph"/>
        <w:numPr>
          <w:ilvl w:val="0"/>
          <w:numId w:val="81"/>
        </w:numPr>
        <w:rPr>
          <w:rFonts w:eastAsiaTheme="minorHAnsi" w:cstheme="minorBidi"/>
        </w:rPr>
      </w:pPr>
      <w:r w:rsidRPr="00724287">
        <w:rPr>
          <w:rFonts w:eastAsiaTheme="minorHAnsi" w:cstheme="minorBidi"/>
        </w:rPr>
        <w:t>Enter the Encounter Date and Time and the Hospital Location where the encounter took place.</w:t>
      </w:r>
    </w:p>
    <w:p w14:paraId="63B2588E" w14:textId="77777777" w:rsidR="004C3497" w:rsidRPr="005A1FD1" w:rsidRDefault="004C3497" w:rsidP="000F63DC">
      <w:pPr>
        <w:pStyle w:val="screen"/>
        <w:ind w:left="720"/>
      </w:pPr>
      <w:r w:rsidRPr="005A1FD1">
        <w:t>Encounter Date and Time: N  (7/1/96 - 7/26/96):N  (JUL 26, 1996@07:47:51)</w:t>
      </w:r>
    </w:p>
    <w:p w14:paraId="63B2588F" w14:textId="77777777" w:rsidR="004C3497" w:rsidRPr="005A1FD1" w:rsidRDefault="004C3497" w:rsidP="000F63DC">
      <w:pPr>
        <w:pStyle w:val="screen"/>
        <w:ind w:left="720"/>
      </w:pPr>
      <w:r w:rsidRPr="005A1FD1">
        <w:t>Hospital Location:  DIABETES CLINIC          PCEPROVIDER,ONE</w:t>
      </w:r>
    </w:p>
    <w:p w14:paraId="63B25890" w14:textId="77777777" w:rsidR="004C3497" w:rsidRPr="005A1FD1" w:rsidRDefault="004C3497" w:rsidP="000F63DC">
      <w:pPr>
        <w:pStyle w:val="screen"/>
        <w:ind w:left="720"/>
      </w:pPr>
      <w:r w:rsidRPr="005A1FD1">
        <w:t>APPOINTMENT TYPE: REGULAR// [ENTER]</w:t>
      </w:r>
    </w:p>
    <w:p w14:paraId="63B25891" w14:textId="77777777" w:rsidR="004C3497" w:rsidRPr="00724287" w:rsidRDefault="004C3497" w:rsidP="004E0CF1">
      <w:pPr>
        <w:pStyle w:val="ListParagraph"/>
        <w:numPr>
          <w:ilvl w:val="0"/>
          <w:numId w:val="81"/>
        </w:numPr>
        <w:rPr>
          <w:rFonts w:eastAsiaTheme="minorHAnsi" w:cstheme="minorBidi"/>
        </w:rPr>
      </w:pPr>
      <w:r w:rsidRPr="00724287">
        <w:rPr>
          <w:rFonts w:eastAsiaTheme="minorHAnsi" w:cstheme="minorBidi"/>
        </w:rPr>
        <w:t>Respond to the following classification prompts:</w:t>
      </w:r>
    </w:p>
    <w:p w14:paraId="63B25892" w14:textId="77777777" w:rsidR="004C3497" w:rsidRPr="005A1FD1" w:rsidRDefault="004C3497" w:rsidP="000F63DC">
      <w:pPr>
        <w:pStyle w:val="screen"/>
        <w:ind w:left="720"/>
      </w:pPr>
      <w:r w:rsidRPr="005A1FD1">
        <w:t>--- Classification --- [Required]</w:t>
      </w:r>
    </w:p>
    <w:p w14:paraId="63B25893" w14:textId="77777777" w:rsidR="004C3497" w:rsidRPr="005A1FD1" w:rsidRDefault="004C3497" w:rsidP="000F63DC">
      <w:pPr>
        <w:pStyle w:val="screen"/>
        <w:ind w:left="720"/>
      </w:pPr>
      <w:r w:rsidRPr="005A1FD1">
        <w:t xml:space="preserve"> </w:t>
      </w:r>
    </w:p>
    <w:p w14:paraId="63B25894" w14:textId="77777777" w:rsidR="004C3497" w:rsidRPr="005A1FD1" w:rsidRDefault="004C3497" w:rsidP="000F63DC">
      <w:pPr>
        <w:pStyle w:val="screen"/>
        <w:ind w:left="720"/>
      </w:pPr>
      <w:r w:rsidRPr="005A1FD1">
        <w:t>Was treatment for SC Condition? NO</w:t>
      </w:r>
    </w:p>
    <w:p w14:paraId="63B25895" w14:textId="77777777" w:rsidR="004C3497" w:rsidRPr="005A1FD1" w:rsidRDefault="004C3497" w:rsidP="000F63DC">
      <w:pPr>
        <w:pStyle w:val="screen"/>
        <w:ind w:left="720"/>
      </w:pPr>
      <w:r w:rsidRPr="005A1FD1">
        <w:t>Was treatment related to Combat? NO</w:t>
      </w:r>
    </w:p>
    <w:p w14:paraId="63B25896" w14:textId="77777777" w:rsidR="004C3497" w:rsidRPr="005A1FD1" w:rsidRDefault="004C3497" w:rsidP="000F63DC">
      <w:pPr>
        <w:pStyle w:val="screen"/>
        <w:ind w:left="720"/>
      </w:pPr>
      <w:r w:rsidRPr="005A1FD1">
        <w:t>Was treatment related to Agent Orange Exposure? NO</w:t>
      </w:r>
    </w:p>
    <w:p w14:paraId="63B25897" w14:textId="77777777" w:rsidR="004C3497" w:rsidRPr="005A1FD1" w:rsidRDefault="004C3497" w:rsidP="000F63DC">
      <w:pPr>
        <w:pStyle w:val="screen"/>
        <w:ind w:left="720"/>
      </w:pPr>
      <w:r w:rsidRPr="005A1FD1">
        <w:t>Was treatment related to Ionizing Radiation Exposure? NO</w:t>
      </w:r>
    </w:p>
    <w:p w14:paraId="63B25898" w14:textId="77777777" w:rsidR="004C3497" w:rsidRPr="005A1FD1" w:rsidRDefault="004C3497" w:rsidP="000F63DC">
      <w:pPr>
        <w:pStyle w:val="screen"/>
        <w:ind w:left="720"/>
      </w:pPr>
      <w:r w:rsidRPr="005A1FD1">
        <w:t>Was treatment related to SW Asia Conditions? NO</w:t>
      </w:r>
    </w:p>
    <w:p w14:paraId="63B25899" w14:textId="77777777" w:rsidR="004C3497" w:rsidRPr="005A1FD1" w:rsidRDefault="004C3497" w:rsidP="000F63DC">
      <w:pPr>
        <w:pStyle w:val="screen"/>
        <w:ind w:left="720"/>
      </w:pPr>
      <w:bookmarkStart w:id="121" w:name="_Toc322328582"/>
      <w:bookmarkStart w:id="122" w:name="_Toc319919160"/>
      <w:r w:rsidRPr="005A1FD1">
        <w:t>Was treatment related to Military Sexual Trauma? NO</w:t>
      </w:r>
    </w:p>
    <w:p w14:paraId="63B2589A" w14:textId="77777777" w:rsidR="004C3497" w:rsidRPr="005A1FD1" w:rsidRDefault="004C3497" w:rsidP="000F63DC">
      <w:pPr>
        <w:pStyle w:val="screen"/>
        <w:ind w:left="720"/>
      </w:pPr>
      <w:r w:rsidRPr="005A1FD1">
        <w:t>Was treatment related to Head and/or Neck Cancer? NO</w:t>
      </w:r>
    </w:p>
    <w:p w14:paraId="63B2589B" w14:textId="77777777" w:rsidR="004C3497" w:rsidRPr="00724287" w:rsidRDefault="004C3497" w:rsidP="004E0CF1">
      <w:pPr>
        <w:pStyle w:val="ListParagraph"/>
        <w:numPr>
          <w:ilvl w:val="0"/>
          <w:numId w:val="81"/>
        </w:numPr>
        <w:rPr>
          <w:rFonts w:eastAsiaTheme="minorHAnsi" w:cstheme="minorBidi"/>
        </w:rPr>
      </w:pPr>
      <w:r w:rsidRPr="00724287">
        <w:rPr>
          <w:rFonts w:eastAsiaTheme="minorHAnsi" w:cstheme="minorBidi"/>
        </w:rPr>
        <w:t>The screen displays the encounter data.</w:t>
      </w:r>
      <w:bookmarkEnd w:id="121"/>
      <w:bookmarkEnd w:id="122"/>
    </w:p>
    <w:p w14:paraId="63B2589C" w14:textId="77777777" w:rsidR="004C3497" w:rsidRPr="005A1FD1" w:rsidRDefault="004C3497" w:rsidP="000F63DC">
      <w:pPr>
        <w:pStyle w:val="screen"/>
        <w:ind w:left="720"/>
      </w:pPr>
      <w:r w:rsidRPr="005A1FD1">
        <w:t>PCE Update Encounter   Jul 26, 1996 07:56:59   Page: 1 of 1</w:t>
      </w:r>
    </w:p>
    <w:p w14:paraId="63B2589D" w14:textId="77777777" w:rsidR="004C3497" w:rsidRPr="005A1FD1" w:rsidRDefault="004C3497" w:rsidP="000F63DC">
      <w:pPr>
        <w:pStyle w:val="screen"/>
        <w:ind w:left="720"/>
      </w:pPr>
      <w:r w:rsidRPr="005A1FD1">
        <w:t>PCEPATIENT,ONE     000-45-6789          Clinic:  DIABETES CLINIC</w:t>
      </w:r>
    </w:p>
    <w:p w14:paraId="63B2589E" w14:textId="77777777" w:rsidR="004C3497" w:rsidRPr="005A1FD1" w:rsidRDefault="004C3497" w:rsidP="000F63DC">
      <w:pPr>
        <w:pStyle w:val="screen"/>
        <w:ind w:left="720"/>
      </w:pPr>
      <w:r w:rsidRPr="005A1FD1">
        <w:t>Encounter Date  07/26/96  07:56         Clinic Stop:  306  DIABETES</w:t>
      </w:r>
    </w:p>
    <w:p w14:paraId="63B2589F" w14:textId="77777777" w:rsidR="004C3497" w:rsidRPr="005A1FD1" w:rsidRDefault="004C3497" w:rsidP="000F63DC">
      <w:pPr>
        <w:pStyle w:val="screen"/>
        <w:ind w:left="720"/>
      </w:pPr>
      <w:r w:rsidRPr="005A1FD1">
        <w:t xml:space="preserve"> </w:t>
      </w:r>
    </w:p>
    <w:p w14:paraId="63B258A0" w14:textId="77777777" w:rsidR="004C3497" w:rsidRPr="005A1FD1" w:rsidRDefault="004C3497" w:rsidP="000F63DC">
      <w:pPr>
        <w:pStyle w:val="screen"/>
        <w:ind w:left="720"/>
      </w:pPr>
      <w:r w:rsidRPr="005A1FD1">
        <w:t xml:space="preserve">  1 Encounter Date and Time:  JUL 26, 1996@07:56:37</w:t>
      </w:r>
      <w:r w:rsidRPr="005A1FD1">
        <w:tab/>
      </w:r>
    </w:p>
    <w:p w14:paraId="63B258A1" w14:textId="77777777" w:rsidR="004C3497" w:rsidRPr="005A1FD1" w:rsidRDefault="004E0CF1" w:rsidP="000F63DC">
      <w:pPr>
        <w:pStyle w:val="screen"/>
        <w:ind w:left="720"/>
      </w:pPr>
      <w:r w:rsidRPr="005A1FD1">
        <w:t xml:space="preserve"> </w:t>
      </w:r>
    </w:p>
    <w:p w14:paraId="63B258A2" w14:textId="77777777" w:rsidR="004C3497" w:rsidRPr="005A1FD1" w:rsidRDefault="004C3497" w:rsidP="000F63DC">
      <w:pPr>
        <w:pStyle w:val="screen"/>
        <w:ind w:left="720"/>
      </w:pPr>
      <w:r w:rsidRPr="005A1FD1">
        <w:t xml:space="preserve"> </w:t>
      </w:r>
    </w:p>
    <w:p w14:paraId="63B258A3" w14:textId="77777777" w:rsidR="004C3497" w:rsidRPr="005A1FD1" w:rsidRDefault="004C3497" w:rsidP="000F63DC">
      <w:pPr>
        <w:pStyle w:val="screen"/>
        <w:ind w:left="720"/>
      </w:pPr>
      <w:r w:rsidRPr="005A1FD1">
        <w:t xml:space="preserve">          + Next Screen   - Prev Screen   ?? More Actions</w:t>
      </w:r>
    </w:p>
    <w:p w14:paraId="63B258A4" w14:textId="77777777" w:rsidR="004C3497" w:rsidRPr="005A1FD1" w:rsidRDefault="004C3497" w:rsidP="000F63DC">
      <w:pPr>
        <w:pStyle w:val="screen"/>
        <w:ind w:left="720"/>
      </w:pPr>
      <w:r w:rsidRPr="005A1FD1">
        <w:t>ED  Edit an Item        TR  Treatment           DD  Display Detail</w:t>
      </w:r>
    </w:p>
    <w:p w14:paraId="63B258A5" w14:textId="77777777" w:rsidR="004C3497" w:rsidRPr="005A1FD1" w:rsidRDefault="004C3497" w:rsidP="000F63DC">
      <w:pPr>
        <w:pStyle w:val="screen"/>
        <w:ind w:left="720"/>
      </w:pPr>
      <w:r w:rsidRPr="005A1FD1">
        <w:t>DE  Delete an Item      IM  Immunization        DB  Display Brief</w:t>
      </w:r>
    </w:p>
    <w:p w14:paraId="63B258A6" w14:textId="77777777" w:rsidR="004C3497" w:rsidRPr="005A1FD1" w:rsidRDefault="004C3497" w:rsidP="000F63DC">
      <w:pPr>
        <w:pStyle w:val="screen"/>
        <w:ind w:left="720"/>
      </w:pPr>
      <w:r w:rsidRPr="005A1FD1">
        <w:t>EN  Encounter           PE  Patient Ed          IN  Check Out Interview</w:t>
      </w:r>
    </w:p>
    <w:p w14:paraId="63B258A7" w14:textId="06A01473" w:rsidR="004C3497" w:rsidRPr="005A1FD1" w:rsidRDefault="004C3497" w:rsidP="000F63DC">
      <w:pPr>
        <w:pStyle w:val="screen"/>
        <w:ind w:left="720"/>
      </w:pPr>
      <w:r w:rsidRPr="005A1FD1">
        <w:t xml:space="preserve">PR  Provider            ST  Skin Test           </w:t>
      </w:r>
      <w:r w:rsidR="00217872" w:rsidRPr="005A1FD1">
        <w:t>CR  Contra/Refusal Event</w:t>
      </w:r>
    </w:p>
    <w:p w14:paraId="63B258A8" w14:textId="3EA1BDA9" w:rsidR="004C3497" w:rsidRPr="005A1FD1" w:rsidRDefault="004C3497" w:rsidP="000F63DC">
      <w:pPr>
        <w:pStyle w:val="screen"/>
        <w:ind w:left="720"/>
      </w:pPr>
      <w:bookmarkStart w:id="123" w:name="ICDp19"/>
      <w:bookmarkEnd w:id="123"/>
      <w:r w:rsidRPr="005A1FD1">
        <w:t xml:space="preserve">DX  Diagnosis (ICD)   </w:t>
      </w:r>
      <w:r w:rsidR="00217872" w:rsidRPr="005A1FD1">
        <w:t xml:space="preserve">  </w:t>
      </w:r>
      <w:r w:rsidRPr="005A1FD1">
        <w:t>XA  Exam</w:t>
      </w:r>
      <w:r w:rsidR="002F7196" w:rsidRPr="005A1FD1">
        <w:t xml:space="preserve">                QU  Quit</w:t>
      </w:r>
    </w:p>
    <w:p w14:paraId="63B258A9" w14:textId="77777777" w:rsidR="004C3497" w:rsidRPr="005A1FD1" w:rsidRDefault="004C3497" w:rsidP="000F63DC">
      <w:pPr>
        <w:pStyle w:val="screen"/>
        <w:ind w:left="720"/>
      </w:pPr>
      <w:r w:rsidRPr="005A1FD1">
        <w:t>CP  CPT (Procedure)     HF  Health Factors</w:t>
      </w:r>
    </w:p>
    <w:p w14:paraId="63B258AA" w14:textId="77777777" w:rsidR="004C3497" w:rsidRPr="005A1FD1" w:rsidRDefault="004C3497" w:rsidP="000F63DC">
      <w:pPr>
        <w:pStyle w:val="screen"/>
        <w:ind w:left="720"/>
      </w:pPr>
      <w:r w:rsidRPr="005A1FD1">
        <w:t>Select Action: Quit// [ENTER]</w:t>
      </w:r>
    </w:p>
    <w:p w14:paraId="63B258AB" w14:textId="77777777" w:rsidR="004C3497" w:rsidRDefault="00172A30" w:rsidP="00DB745D">
      <w:pPr>
        <w:pStyle w:val="Heading2"/>
      </w:pPr>
      <w:bookmarkStart w:id="124" w:name="_Toc428365004"/>
      <w:bookmarkStart w:id="125" w:name="_Toc468085993"/>
      <w:r>
        <w:t>Make a Historical Encounter</w:t>
      </w:r>
      <w:bookmarkEnd w:id="124"/>
      <w:bookmarkEnd w:id="125"/>
    </w:p>
    <w:p w14:paraId="63B258AC" w14:textId="77777777" w:rsidR="00172A30" w:rsidRPr="00724287" w:rsidRDefault="00172A30" w:rsidP="00D67EE1">
      <w:pPr>
        <w:rPr>
          <w:rFonts w:eastAsiaTheme="minorHAnsi" w:cstheme="minorBidi"/>
        </w:rPr>
      </w:pPr>
      <w:r w:rsidRPr="00724287">
        <w:rPr>
          <w:rFonts w:eastAsiaTheme="minorHAnsi" w:cstheme="minorBidi"/>
        </w:rPr>
        <w:t>You can create encounters for patient visits that occurred at some time in the past (exact time may be unknown) or at some other location (possibly non-VA). Although these are not used for workload credit, they can be used for setting up the reminder maintenance system.</w:t>
      </w:r>
    </w:p>
    <w:p w14:paraId="63B258AD" w14:textId="77777777" w:rsidR="00172A30" w:rsidRPr="00724287" w:rsidRDefault="00172A30" w:rsidP="00D67EE1">
      <w:pPr>
        <w:rPr>
          <w:rFonts w:eastAsiaTheme="minorHAnsi" w:cstheme="minorBidi"/>
        </w:rPr>
      </w:pPr>
      <w:bookmarkStart w:id="126" w:name="_Toc322328585"/>
      <w:r w:rsidRPr="00724287">
        <w:rPr>
          <w:rFonts w:eastAsiaTheme="minorHAnsi" w:cstheme="minorBidi"/>
        </w:rPr>
        <w:t>N</w:t>
      </w:r>
      <w:r w:rsidR="000A4A64" w:rsidRPr="00724287">
        <w:rPr>
          <w:rFonts w:eastAsiaTheme="minorHAnsi" w:cstheme="minorBidi"/>
        </w:rPr>
        <w:t>ote</w:t>
      </w:r>
      <w:r w:rsidRPr="00724287">
        <w:rPr>
          <w:rFonts w:eastAsiaTheme="minorHAnsi" w:cstheme="minorBidi"/>
        </w:rPr>
        <w:t>:</w:t>
      </w:r>
      <w:r w:rsidR="00D67EE1" w:rsidRPr="00724287">
        <w:rPr>
          <w:rFonts w:eastAsiaTheme="minorHAnsi" w:cstheme="minorBidi"/>
        </w:rPr>
        <w:t xml:space="preserve">  </w:t>
      </w:r>
      <w:r w:rsidRPr="00724287">
        <w:rPr>
          <w:rFonts w:eastAsiaTheme="minorHAnsi" w:cstheme="minorBidi"/>
        </w:rPr>
        <w:t>If month or day are</w:t>
      </w:r>
      <w:r w:rsidR="000A4A64" w:rsidRPr="00724287">
        <w:rPr>
          <w:rFonts w:eastAsiaTheme="minorHAnsi" w:cstheme="minorBidi"/>
        </w:rPr>
        <w:t xml:space="preserve"> </w:t>
      </w:r>
      <w:r w:rsidRPr="00724287">
        <w:rPr>
          <w:rFonts w:eastAsiaTheme="minorHAnsi" w:cstheme="minorBidi"/>
        </w:rPr>
        <w:t>n</w:t>
      </w:r>
      <w:r w:rsidR="000A4A64" w:rsidRPr="00724287">
        <w:rPr>
          <w:rFonts w:eastAsiaTheme="minorHAnsi" w:cstheme="minorBidi"/>
        </w:rPr>
        <w:t>o</w:t>
      </w:r>
      <w:r w:rsidRPr="00724287">
        <w:rPr>
          <w:rFonts w:eastAsiaTheme="minorHAnsi" w:cstheme="minorBidi"/>
        </w:rPr>
        <w:t>t known, historical encounters will appear on encounter screens or reports with zeroes for the missing dates; for example, 01/00/95 or 00/00/94.</w:t>
      </w:r>
    </w:p>
    <w:p w14:paraId="63B258AE" w14:textId="77777777" w:rsidR="00172A30" w:rsidRPr="00724287" w:rsidRDefault="00172A30" w:rsidP="00D67EE1">
      <w:pPr>
        <w:rPr>
          <w:rFonts w:eastAsiaTheme="minorHAnsi" w:cstheme="minorBidi"/>
        </w:rPr>
      </w:pPr>
      <w:r w:rsidRPr="00724287">
        <w:rPr>
          <w:rFonts w:eastAsiaTheme="minorHAnsi" w:cstheme="minorBidi"/>
        </w:rPr>
        <w:t>Steps to use this action:</w:t>
      </w:r>
      <w:bookmarkEnd w:id="126"/>
    </w:p>
    <w:p w14:paraId="63B258AF" w14:textId="77777777" w:rsidR="00172A30" w:rsidRPr="00724287" w:rsidRDefault="00172A30" w:rsidP="00D67EE1">
      <w:pPr>
        <w:pStyle w:val="ListParagraph"/>
        <w:numPr>
          <w:ilvl w:val="0"/>
          <w:numId w:val="86"/>
        </w:numPr>
        <w:rPr>
          <w:rFonts w:eastAsiaTheme="minorHAnsi" w:cstheme="minorBidi"/>
        </w:rPr>
      </w:pPr>
      <w:r w:rsidRPr="00724287">
        <w:rPr>
          <w:rFonts w:eastAsiaTheme="minorHAnsi" w:cstheme="minorBidi"/>
        </w:rPr>
        <w:lastRenderedPageBreak/>
        <w:t>Change to View by Encounters if you are in the Appointment View.</w:t>
      </w:r>
      <w:r w:rsidR="00D67EE1" w:rsidRPr="00724287">
        <w:rPr>
          <w:rFonts w:eastAsiaTheme="minorHAnsi" w:cstheme="minorBidi"/>
        </w:rPr>
        <w:t xml:space="preserve"> </w:t>
      </w:r>
    </w:p>
    <w:p w14:paraId="63B258B0" w14:textId="77777777" w:rsidR="00172A30" w:rsidRPr="00724287" w:rsidRDefault="00172A30" w:rsidP="00D67EE1">
      <w:pPr>
        <w:pStyle w:val="ListParagraph"/>
        <w:numPr>
          <w:ilvl w:val="0"/>
          <w:numId w:val="86"/>
        </w:numPr>
        <w:rPr>
          <w:rFonts w:eastAsiaTheme="minorHAnsi" w:cstheme="minorBidi"/>
        </w:rPr>
      </w:pPr>
      <w:r w:rsidRPr="00724287">
        <w:rPr>
          <w:rFonts w:eastAsiaTheme="minorHAnsi" w:cstheme="minorBidi"/>
        </w:rPr>
        <w:t xml:space="preserve">Select the Make Historical </w:t>
      </w:r>
      <w:proofErr w:type="spellStart"/>
      <w:r w:rsidRPr="00724287">
        <w:rPr>
          <w:rFonts w:eastAsiaTheme="minorHAnsi" w:cstheme="minorBidi"/>
        </w:rPr>
        <w:t>Enc</w:t>
      </w:r>
      <w:proofErr w:type="spellEnd"/>
      <w:r w:rsidRPr="00724287">
        <w:rPr>
          <w:rFonts w:eastAsiaTheme="minorHAnsi" w:cstheme="minorBidi"/>
        </w:rPr>
        <w:t xml:space="preserve"> action at the Select Action prompt.</w:t>
      </w:r>
    </w:p>
    <w:p w14:paraId="63B258B1" w14:textId="77777777" w:rsidR="00172A30" w:rsidRPr="005A1FD1" w:rsidRDefault="00172A30" w:rsidP="00146AA5">
      <w:pPr>
        <w:pStyle w:val="screen"/>
        <w:keepNext/>
        <w:ind w:left="720"/>
      </w:pPr>
      <w:bookmarkStart w:id="127" w:name="_Toc322328601"/>
      <w:r w:rsidRPr="005A1FD1">
        <w:t>PCE Encounter List         Jul 26, 1996 07:46:56        Page:  1 of  2</w:t>
      </w:r>
    </w:p>
    <w:p w14:paraId="63B258B2" w14:textId="77777777" w:rsidR="00172A30" w:rsidRPr="005A1FD1" w:rsidRDefault="00172A30" w:rsidP="000F63DC">
      <w:pPr>
        <w:pStyle w:val="screen"/>
        <w:ind w:left="720"/>
      </w:pPr>
      <w:r w:rsidRPr="005A1FD1">
        <w:t>PCEPATIENT,ONE     000-45-6789          Clinic:  All</w:t>
      </w:r>
    </w:p>
    <w:p w14:paraId="63B258B3" w14:textId="77777777" w:rsidR="00172A30" w:rsidRPr="005A1FD1" w:rsidRDefault="00172A30" w:rsidP="000F63DC">
      <w:pPr>
        <w:pStyle w:val="screen"/>
        <w:ind w:left="720"/>
      </w:pPr>
      <w:r w:rsidRPr="005A1FD1">
        <w:t>Date range:  07/16/96 to 07/30/96</w:t>
      </w:r>
    </w:p>
    <w:p w14:paraId="63B258B4" w14:textId="77777777" w:rsidR="00172A30" w:rsidRPr="005A1FD1" w:rsidRDefault="00172A30" w:rsidP="000F63DC">
      <w:pPr>
        <w:pStyle w:val="screen"/>
        <w:ind w:left="720"/>
      </w:pPr>
      <w:r w:rsidRPr="005A1FD1">
        <w:t xml:space="preserve">      Encounter          Clinic                      Clinic Stop</w:t>
      </w:r>
    </w:p>
    <w:p w14:paraId="63B258B5" w14:textId="77777777" w:rsidR="00172A30" w:rsidRPr="005A1FD1" w:rsidRDefault="00172A30" w:rsidP="000F63DC">
      <w:pPr>
        <w:pStyle w:val="screen"/>
        <w:ind w:left="720"/>
      </w:pPr>
      <w:r w:rsidRPr="005A1FD1">
        <w:t xml:space="preserve">   1 07/25/96  08:00    DIABETES CLINIC             306 DIABETES</w:t>
      </w:r>
    </w:p>
    <w:p w14:paraId="63B258B6" w14:textId="77777777" w:rsidR="00172A30" w:rsidRPr="005A1FD1" w:rsidRDefault="00172A30" w:rsidP="000F63DC">
      <w:pPr>
        <w:pStyle w:val="screen"/>
        <w:ind w:left="720"/>
      </w:pPr>
      <w:r w:rsidRPr="005A1FD1">
        <w:t xml:space="preserve">   2 07/25/96  09:00    CARDIOLOGY                  303 CARDIOLOGY</w:t>
      </w:r>
    </w:p>
    <w:p w14:paraId="63B258B7" w14:textId="77777777" w:rsidR="00172A30" w:rsidRPr="005A1FD1" w:rsidRDefault="00172A30" w:rsidP="000F63DC">
      <w:pPr>
        <w:pStyle w:val="screen"/>
        <w:ind w:left="720"/>
      </w:pPr>
      <w:r w:rsidRPr="005A1FD1">
        <w:t xml:space="preserve">   3 07/23/96  16:28    HAND                        409 ORTHOPEDICS</w:t>
      </w:r>
    </w:p>
    <w:p w14:paraId="63B258B8" w14:textId="77777777" w:rsidR="00172A30" w:rsidRPr="005A1FD1" w:rsidRDefault="00172A30" w:rsidP="000F63DC">
      <w:pPr>
        <w:pStyle w:val="screen"/>
        <w:ind w:left="720"/>
      </w:pPr>
      <w:r w:rsidRPr="005A1FD1">
        <w:t xml:space="preserve">   4 06/22/96  09:00    CARDIOLOGY                  303 CARDIOLOGY</w:t>
      </w:r>
    </w:p>
    <w:p w14:paraId="63B258B9" w14:textId="77777777" w:rsidR="00172A30" w:rsidRPr="005A1FD1" w:rsidRDefault="00172A30" w:rsidP="000F63DC">
      <w:pPr>
        <w:pStyle w:val="screen"/>
        <w:ind w:left="720"/>
      </w:pPr>
      <w:r w:rsidRPr="005A1FD1">
        <w:t xml:space="preserve">   5 06/22/96  11:00    DIABETES CLINIC             306 DIABETES</w:t>
      </w:r>
    </w:p>
    <w:p w14:paraId="63B258BA" w14:textId="77777777" w:rsidR="00172A30" w:rsidRPr="005A1FD1" w:rsidRDefault="00172A30" w:rsidP="000F63DC">
      <w:pPr>
        <w:pStyle w:val="screen"/>
        <w:ind w:left="720"/>
      </w:pPr>
      <w:r w:rsidRPr="005A1FD1">
        <w:t xml:space="preserve">   6 05/19/96  15:07    CARDIOLOGY                  303 CARDIOLOGY</w:t>
      </w:r>
    </w:p>
    <w:p w14:paraId="63B258BB" w14:textId="77777777" w:rsidR="00172A30" w:rsidRPr="005A1FD1" w:rsidRDefault="00172A30" w:rsidP="000F63DC">
      <w:pPr>
        <w:pStyle w:val="screen"/>
        <w:ind w:left="720"/>
      </w:pPr>
      <w:r w:rsidRPr="005A1FD1">
        <w:t>+         + Next Screen   - Prev Screen   ?? More Actions</w:t>
      </w:r>
    </w:p>
    <w:p w14:paraId="63B258BC" w14:textId="77777777" w:rsidR="00172A30" w:rsidRPr="005A1FD1" w:rsidRDefault="00172A30" w:rsidP="000F63DC">
      <w:pPr>
        <w:pStyle w:val="screen"/>
        <w:ind w:left="720"/>
      </w:pPr>
      <w:r w:rsidRPr="005A1FD1">
        <w:t>UE  Update Encounter      SP  Select New Patient    VC  View by Clinic</w:t>
      </w:r>
    </w:p>
    <w:p w14:paraId="63B258BD" w14:textId="77777777" w:rsidR="00172A30" w:rsidRPr="005A1FD1" w:rsidRDefault="00172A30" w:rsidP="000F63DC">
      <w:pPr>
        <w:pStyle w:val="screen"/>
        <w:ind w:left="720"/>
      </w:pPr>
      <w:r w:rsidRPr="005A1FD1">
        <w:t>LI  List by Appointment   CD  Change Date Range     DD  Display Detail</w:t>
      </w:r>
    </w:p>
    <w:p w14:paraId="63B258BE" w14:textId="77777777" w:rsidR="00172A30" w:rsidRPr="005A1FD1" w:rsidRDefault="00172A30" w:rsidP="000F63DC">
      <w:pPr>
        <w:pStyle w:val="screen"/>
        <w:ind w:left="720"/>
      </w:pPr>
      <w:r w:rsidRPr="005A1FD1">
        <w:t>AD  Add Standalone Enc.   CC  Change Clinic</w:t>
      </w:r>
    </w:p>
    <w:p w14:paraId="63B258BF" w14:textId="77777777" w:rsidR="00172A30" w:rsidRPr="005A1FD1" w:rsidRDefault="00172A30" w:rsidP="000F63DC">
      <w:pPr>
        <w:pStyle w:val="screen"/>
        <w:ind w:left="720"/>
      </w:pPr>
      <w:r w:rsidRPr="005A1FD1">
        <w:t>HI  Make Historical Enc.  IN  Check Out Interview   QU  Quit</w:t>
      </w:r>
    </w:p>
    <w:p w14:paraId="63B258C0" w14:textId="77777777" w:rsidR="00172A30" w:rsidRPr="005A1FD1" w:rsidRDefault="00172A30" w:rsidP="000F63DC">
      <w:pPr>
        <w:pStyle w:val="screen"/>
        <w:ind w:left="720"/>
      </w:pPr>
      <w:r w:rsidRPr="005A1FD1">
        <w:t>Select Action: Next Screen// HI</w:t>
      </w:r>
      <w:bookmarkEnd w:id="127"/>
    </w:p>
    <w:p w14:paraId="63B258C1" w14:textId="77777777" w:rsidR="00172A30" w:rsidRPr="005A1FD1" w:rsidRDefault="00172A30" w:rsidP="000F63DC">
      <w:pPr>
        <w:pStyle w:val="screen"/>
        <w:ind w:left="720"/>
      </w:pPr>
    </w:p>
    <w:p w14:paraId="63B258C2" w14:textId="77777777" w:rsidR="00172A30" w:rsidRPr="005A1FD1" w:rsidRDefault="00172A30" w:rsidP="000F63DC">
      <w:pPr>
        <w:pStyle w:val="screen"/>
        <w:ind w:left="720"/>
      </w:pPr>
      <w:r w:rsidRPr="005A1FD1">
        <w:t>This will create a historical encounter for documenting a clinical encounter only and will not be used by Scheduling, Billing or Workload credit.</w:t>
      </w:r>
    </w:p>
    <w:p w14:paraId="63B258C3" w14:textId="77777777" w:rsidR="00172A30" w:rsidRPr="005A1FD1" w:rsidRDefault="00172A30" w:rsidP="000F63DC">
      <w:pPr>
        <w:pStyle w:val="screen"/>
        <w:ind w:left="720"/>
      </w:pPr>
      <w:bookmarkStart w:id="128" w:name="_Toc322328603"/>
      <w:r w:rsidRPr="005A1FD1">
        <w:t xml:space="preserve">Enter RETURN to continue or '^' to exit: </w:t>
      </w:r>
      <w:bookmarkEnd w:id="128"/>
      <w:r w:rsidRPr="005A1FD1">
        <w:t>[ENTER]</w:t>
      </w:r>
    </w:p>
    <w:p w14:paraId="63B258C4" w14:textId="77777777" w:rsidR="00172A30" w:rsidRPr="00724287" w:rsidRDefault="00172A30" w:rsidP="00D67EE1">
      <w:pPr>
        <w:pStyle w:val="ListParagraph"/>
        <w:numPr>
          <w:ilvl w:val="0"/>
          <w:numId w:val="86"/>
        </w:numPr>
        <w:rPr>
          <w:rFonts w:eastAsiaTheme="minorHAnsi" w:cstheme="minorBidi"/>
        </w:rPr>
      </w:pPr>
      <w:bookmarkStart w:id="129" w:name="_Toc322768707"/>
      <w:bookmarkStart w:id="130" w:name="_Toc322328604"/>
      <w:r w:rsidRPr="00724287">
        <w:rPr>
          <w:rFonts w:eastAsiaTheme="minorHAnsi" w:cstheme="minorBidi"/>
        </w:rPr>
        <w:t>Enter the date of the encounter and the time, if known.</w:t>
      </w:r>
      <w:bookmarkEnd w:id="129"/>
      <w:bookmarkEnd w:id="130"/>
    </w:p>
    <w:p w14:paraId="63B258C5" w14:textId="77777777" w:rsidR="00172A30" w:rsidRPr="00724287" w:rsidRDefault="00172A30" w:rsidP="00D67EE1">
      <w:pPr>
        <w:pStyle w:val="ListParagraph"/>
        <w:numPr>
          <w:ilvl w:val="0"/>
          <w:numId w:val="86"/>
        </w:numPr>
        <w:rPr>
          <w:rFonts w:eastAsiaTheme="minorHAnsi" w:cstheme="minorBidi"/>
        </w:rPr>
      </w:pPr>
      <w:r w:rsidRPr="00724287">
        <w:rPr>
          <w:rFonts w:eastAsiaTheme="minorHAnsi" w:cstheme="minorBidi"/>
        </w:rPr>
        <w:t xml:space="preserve">Enter the location where the encounter took place. If it happened at a non-VA hospital or clinic, type that name. Otherwise enter the name or number of the VA Medical Center or other facility. </w:t>
      </w:r>
    </w:p>
    <w:p w14:paraId="63B258C6" w14:textId="77777777" w:rsidR="00172A30" w:rsidRPr="005A1FD1" w:rsidRDefault="00172A30" w:rsidP="000F63DC">
      <w:pPr>
        <w:pStyle w:val="screen"/>
        <w:ind w:left="720"/>
      </w:pPr>
      <w:bookmarkStart w:id="131" w:name="_Toc322768708"/>
      <w:bookmarkStart w:id="132" w:name="_Toc322328605"/>
      <w:r w:rsidRPr="005A1FD1">
        <w:t>Encounter Date and (optional) Time:  12/95  (DEC 1995)</w:t>
      </w:r>
      <w:bookmarkEnd w:id="131"/>
      <w:bookmarkEnd w:id="132"/>
    </w:p>
    <w:p w14:paraId="63B258C7" w14:textId="77777777" w:rsidR="00172A30" w:rsidRPr="005A1FD1" w:rsidRDefault="00172A30" w:rsidP="000F63DC">
      <w:pPr>
        <w:pStyle w:val="screen"/>
        <w:ind w:left="720"/>
      </w:pPr>
      <w:bookmarkStart w:id="133" w:name="_Toc322768709"/>
      <w:bookmarkStart w:id="134" w:name="_Toc322328606"/>
      <w:r w:rsidRPr="005A1FD1">
        <w:t xml:space="preserve">Is this a VA location?  N// </w:t>
      </w:r>
      <w:bookmarkEnd w:id="133"/>
      <w:bookmarkEnd w:id="134"/>
      <w:r w:rsidRPr="005A1FD1">
        <w:t>[ENTER]</w:t>
      </w:r>
    </w:p>
    <w:p w14:paraId="63B258C8" w14:textId="77777777" w:rsidR="00172A30" w:rsidRPr="005A1FD1" w:rsidRDefault="00172A30" w:rsidP="000F63DC">
      <w:pPr>
        <w:pStyle w:val="screen"/>
        <w:ind w:left="720"/>
      </w:pPr>
      <w:bookmarkStart w:id="135" w:name="_Toc322768710"/>
      <w:bookmarkStart w:id="136" w:name="_Toc322328607"/>
      <w:r w:rsidRPr="005A1FD1">
        <w:t>Non VA Location of Encounter</w:t>
      </w:r>
      <w:bookmarkEnd w:id="135"/>
      <w:bookmarkEnd w:id="136"/>
      <w:r w:rsidRPr="005A1FD1">
        <w:t>: University Clinic</w:t>
      </w:r>
    </w:p>
    <w:p w14:paraId="63B258C9" w14:textId="77777777" w:rsidR="00172A30" w:rsidRPr="005A1FD1" w:rsidRDefault="00172A30" w:rsidP="000F63DC">
      <w:pPr>
        <w:pStyle w:val="screen"/>
        <w:ind w:left="720"/>
      </w:pPr>
      <w:r w:rsidRPr="005A1FD1">
        <w:t>Comments:</w:t>
      </w:r>
    </w:p>
    <w:p w14:paraId="63B258CA" w14:textId="77777777" w:rsidR="00172A30" w:rsidRPr="00724287" w:rsidRDefault="00172A30" w:rsidP="00D67EE1">
      <w:pPr>
        <w:pStyle w:val="ListParagraph"/>
        <w:numPr>
          <w:ilvl w:val="0"/>
          <w:numId w:val="86"/>
        </w:numPr>
        <w:rPr>
          <w:rFonts w:eastAsiaTheme="minorHAnsi" w:cstheme="minorBidi"/>
        </w:rPr>
      </w:pPr>
      <w:r w:rsidRPr="00724287">
        <w:rPr>
          <w:rFonts w:eastAsiaTheme="minorHAnsi" w:cstheme="minorBidi"/>
        </w:rPr>
        <w:t>Enter any comments that are needed to clarify the encounter (optional).</w:t>
      </w:r>
    </w:p>
    <w:p w14:paraId="63B258CB" w14:textId="77777777" w:rsidR="00172A30" w:rsidRDefault="00172A30" w:rsidP="00DB745D">
      <w:pPr>
        <w:pStyle w:val="Heading2"/>
      </w:pPr>
      <w:bookmarkStart w:id="137" w:name="_Update_Encounter"/>
      <w:bookmarkStart w:id="138" w:name="_Toc428365005"/>
      <w:bookmarkStart w:id="139" w:name="_Toc468085994"/>
      <w:bookmarkEnd w:id="137"/>
      <w:r>
        <w:t>Update Encounter</w:t>
      </w:r>
      <w:bookmarkEnd w:id="138"/>
      <w:bookmarkEnd w:id="139"/>
    </w:p>
    <w:p w14:paraId="63B258CC" w14:textId="1FA9C810" w:rsidR="00172A30" w:rsidRPr="00724287" w:rsidRDefault="00172A30" w:rsidP="00A559E1">
      <w:pPr>
        <w:rPr>
          <w:rFonts w:eastAsiaTheme="minorHAnsi" w:cstheme="minorBidi"/>
        </w:rPr>
      </w:pPr>
      <w:r w:rsidRPr="00724287">
        <w:rPr>
          <w:rFonts w:eastAsiaTheme="minorHAnsi" w:cstheme="minorBidi"/>
        </w:rPr>
        <w:t xml:space="preserve">With the Update Encounter </w:t>
      </w:r>
      <w:r w:rsidR="00CC5C40" w:rsidRPr="00724287">
        <w:rPr>
          <w:rFonts w:eastAsiaTheme="minorHAnsi" w:cstheme="minorBidi"/>
        </w:rPr>
        <w:t>action,</w:t>
      </w:r>
      <w:r w:rsidRPr="00724287">
        <w:rPr>
          <w:rFonts w:eastAsiaTheme="minorHAnsi" w:cstheme="minorBidi"/>
        </w:rPr>
        <w:t xml:space="preserve"> you can add or edit encounter information, either through the Edit an Item or Delete an Item actions, or by choosing one of the following:</w:t>
      </w:r>
    </w:p>
    <w:p w14:paraId="653775B5" w14:textId="77777777" w:rsidR="00B74595" w:rsidRPr="00724287" w:rsidRDefault="00B74595" w:rsidP="0053275B">
      <w:pPr>
        <w:tabs>
          <w:tab w:val="left" w:pos="1440"/>
          <w:tab w:val="left" w:pos="4320"/>
        </w:tabs>
        <w:rPr>
          <w:rFonts w:eastAsiaTheme="minorHAnsi" w:cstheme="minorBidi"/>
          <w:i/>
        </w:rPr>
      </w:pPr>
      <w:r w:rsidRPr="00724287">
        <w:rPr>
          <w:rFonts w:eastAsiaTheme="minorHAnsi" w:cstheme="minorBidi"/>
          <w:i/>
        </w:rPr>
        <w:tab/>
        <w:t>CPT (Procedure)</w:t>
      </w:r>
      <w:r w:rsidRPr="00724287">
        <w:rPr>
          <w:rFonts w:eastAsiaTheme="minorHAnsi" w:cstheme="minorBidi"/>
          <w:i/>
        </w:rPr>
        <w:tab/>
        <w:t>Diagnosis (</w:t>
      </w:r>
      <w:proofErr w:type="spellStart"/>
      <w:r w:rsidRPr="00724287">
        <w:rPr>
          <w:rFonts w:eastAsiaTheme="minorHAnsi" w:cstheme="minorBidi"/>
          <w:i/>
        </w:rPr>
        <w:t>ICD9</w:t>
      </w:r>
      <w:proofErr w:type="spellEnd"/>
      <w:r w:rsidRPr="00724287">
        <w:rPr>
          <w:rFonts w:eastAsiaTheme="minorHAnsi" w:cstheme="minorBidi"/>
          <w:i/>
        </w:rPr>
        <w:t>)</w:t>
      </w:r>
    </w:p>
    <w:p w14:paraId="1BAB7CD8" w14:textId="77777777" w:rsidR="00B74595" w:rsidRPr="00724287" w:rsidRDefault="00B74595" w:rsidP="0053275B">
      <w:pPr>
        <w:tabs>
          <w:tab w:val="left" w:pos="1440"/>
          <w:tab w:val="left" w:pos="4320"/>
        </w:tabs>
        <w:rPr>
          <w:rFonts w:eastAsiaTheme="minorHAnsi" w:cstheme="minorBidi"/>
          <w:i/>
        </w:rPr>
      </w:pPr>
      <w:r w:rsidRPr="00724287">
        <w:rPr>
          <w:rFonts w:eastAsiaTheme="minorHAnsi" w:cstheme="minorBidi"/>
        </w:rPr>
        <w:tab/>
      </w:r>
      <w:r w:rsidRPr="00724287">
        <w:rPr>
          <w:rFonts w:eastAsiaTheme="minorHAnsi" w:cstheme="minorBidi"/>
          <w:i/>
        </w:rPr>
        <w:t>Encounter</w:t>
      </w:r>
      <w:r w:rsidRPr="00724287">
        <w:rPr>
          <w:rFonts w:eastAsiaTheme="minorHAnsi" w:cstheme="minorBidi"/>
          <w:i/>
        </w:rPr>
        <w:tab/>
        <w:t>Exam</w:t>
      </w:r>
    </w:p>
    <w:p w14:paraId="1CE12703" w14:textId="77777777" w:rsidR="00B74595" w:rsidRPr="00724287" w:rsidRDefault="00B74595" w:rsidP="0053275B">
      <w:pPr>
        <w:tabs>
          <w:tab w:val="left" w:pos="1440"/>
          <w:tab w:val="left" w:pos="4320"/>
        </w:tabs>
        <w:rPr>
          <w:rFonts w:eastAsiaTheme="minorHAnsi" w:cstheme="minorBidi"/>
          <w:i/>
        </w:rPr>
      </w:pPr>
      <w:r w:rsidRPr="00724287">
        <w:rPr>
          <w:rFonts w:eastAsiaTheme="minorHAnsi" w:cstheme="minorBidi"/>
          <w:i/>
        </w:rPr>
        <w:tab/>
        <w:t>Health Factors</w:t>
      </w:r>
      <w:r w:rsidRPr="00724287">
        <w:rPr>
          <w:rFonts w:eastAsiaTheme="minorHAnsi" w:cstheme="minorBidi"/>
          <w:i/>
        </w:rPr>
        <w:tab/>
        <w:t>Immunization</w:t>
      </w:r>
    </w:p>
    <w:p w14:paraId="04A26EF1" w14:textId="77777777" w:rsidR="00B74595" w:rsidRPr="00724287" w:rsidRDefault="00B74595" w:rsidP="0053275B">
      <w:pPr>
        <w:tabs>
          <w:tab w:val="left" w:pos="1440"/>
          <w:tab w:val="left" w:pos="4320"/>
        </w:tabs>
        <w:rPr>
          <w:rFonts w:eastAsiaTheme="minorHAnsi" w:cstheme="minorBidi"/>
          <w:i/>
        </w:rPr>
      </w:pPr>
      <w:r w:rsidRPr="00724287">
        <w:rPr>
          <w:rFonts w:eastAsiaTheme="minorHAnsi" w:cstheme="minorBidi"/>
          <w:i/>
        </w:rPr>
        <w:tab/>
        <w:t>Patient Ed</w:t>
      </w:r>
      <w:r w:rsidRPr="00724287">
        <w:rPr>
          <w:rFonts w:eastAsiaTheme="minorHAnsi" w:cstheme="minorBidi"/>
          <w:i/>
        </w:rPr>
        <w:tab/>
        <w:t>Provider</w:t>
      </w:r>
    </w:p>
    <w:p w14:paraId="6686C6A6" w14:textId="7B996CA0" w:rsidR="00B74595" w:rsidRPr="00724287" w:rsidRDefault="00B74595" w:rsidP="0053275B">
      <w:pPr>
        <w:tabs>
          <w:tab w:val="left" w:pos="1440"/>
          <w:tab w:val="left" w:pos="4320"/>
        </w:tabs>
        <w:rPr>
          <w:rFonts w:eastAsiaTheme="minorHAnsi" w:cstheme="minorBidi"/>
          <w:i/>
        </w:rPr>
      </w:pPr>
      <w:r w:rsidRPr="00724287">
        <w:rPr>
          <w:rFonts w:eastAsiaTheme="minorHAnsi" w:cstheme="minorBidi"/>
          <w:i/>
        </w:rPr>
        <w:tab/>
        <w:t>Skin test</w:t>
      </w:r>
      <w:r w:rsidR="0053275B" w:rsidRPr="00724287">
        <w:rPr>
          <w:rFonts w:eastAsiaTheme="minorHAnsi" w:cstheme="minorBidi"/>
          <w:i/>
        </w:rPr>
        <w:tab/>
      </w:r>
      <w:r w:rsidRPr="00724287">
        <w:rPr>
          <w:rFonts w:eastAsiaTheme="minorHAnsi" w:cstheme="minorBidi"/>
          <w:i/>
        </w:rPr>
        <w:t>Contraindication/Refusal Event</w:t>
      </w:r>
    </w:p>
    <w:p w14:paraId="5B7FC9DC" w14:textId="77777777" w:rsidR="00B74595" w:rsidRPr="00724287" w:rsidRDefault="00B74595" w:rsidP="0053275B">
      <w:pPr>
        <w:tabs>
          <w:tab w:val="left" w:pos="1440"/>
          <w:tab w:val="left" w:pos="4320"/>
        </w:tabs>
        <w:rPr>
          <w:rFonts w:eastAsiaTheme="minorHAnsi" w:cstheme="minorBidi"/>
          <w:i/>
        </w:rPr>
      </w:pPr>
      <w:r w:rsidRPr="00724287">
        <w:rPr>
          <w:rFonts w:eastAsiaTheme="minorHAnsi" w:cstheme="minorBidi"/>
          <w:i/>
        </w:rPr>
        <w:tab/>
        <w:t xml:space="preserve">Treatment </w:t>
      </w:r>
    </w:p>
    <w:p w14:paraId="63B258D3" w14:textId="77777777" w:rsidR="00172A30" w:rsidRPr="00724287" w:rsidRDefault="00172A30" w:rsidP="00A559E1">
      <w:pPr>
        <w:rPr>
          <w:rFonts w:eastAsiaTheme="minorHAnsi" w:cstheme="minorBidi"/>
        </w:rPr>
      </w:pPr>
      <w:r w:rsidRPr="00724287">
        <w:rPr>
          <w:rFonts w:eastAsiaTheme="minorHAnsi" w:cstheme="minorBidi"/>
        </w:rPr>
        <w:t>N</w:t>
      </w:r>
      <w:r w:rsidR="00F63B54" w:rsidRPr="00724287">
        <w:rPr>
          <w:rFonts w:eastAsiaTheme="minorHAnsi" w:cstheme="minorBidi"/>
        </w:rPr>
        <w:t>ote</w:t>
      </w:r>
      <w:r w:rsidRPr="00724287">
        <w:rPr>
          <w:rFonts w:eastAsiaTheme="minorHAnsi" w:cstheme="minorBidi"/>
        </w:rPr>
        <w:t>:</w:t>
      </w:r>
      <w:r w:rsidR="00A559E1" w:rsidRPr="00724287">
        <w:rPr>
          <w:rFonts w:eastAsiaTheme="minorHAnsi" w:cstheme="minorBidi"/>
        </w:rPr>
        <w:t xml:space="preserve">  </w:t>
      </w:r>
      <w:proofErr w:type="spellStart"/>
      <w:r w:rsidRPr="00724287">
        <w:rPr>
          <w:rFonts w:eastAsiaTheme="minorHAnsi" w:cstheme="minorBidi"/>
        </w:rPr>
        <w:t>IRM</w:t>
      </w:r>
      <w:proofErr w:type="spellEnd"/>
      <w:r w:rsidRPr="00724287">
        <w:rPr>
          <w:rFonts w:eastAsiaTheme="minorHAnsi" w:cstheme="minorBidi"/>
        </w:rPr>
        <w:t xml:space="preserve"> or a Clinical Coordinator can change the items or categories available to choose from for many of these actions (Treatment, Patient Ed, Immunization, etc.) </w:t>
      </w:r>
      <w:r w:rsidRPr="00724287">
        <w:rPr>
          <w:rFonts w:eastAsiaTheme="minorHAnsi" w:cstheme="minorBidi"/>
        </w:rPr>
        <w:lastRenderedPageBreak/>
        <w:t>through the PCE Table Maintenance Menu. If you wish to define these items, check with your Coordinator.</w:t>
      </w:r>
    </w:p>
    <w:p w14:paraId="63B258D4" w14:textId="77777777" w:rsidR="00172A30" w:rsidRPr="00724287" w:rsidRDefault="00172A30" w:rsidP="00A559E1">
      <w:pPr>
        <w:rPr>
          <w:rFonts w:eastAsiaTheme="minorHAnsi" w:cstheme="minorBidi"/>
        </w:rPr>
      </w:pPr>
      <w:r w:rsidRPr="00724287">
        <w:rPr>
          <w:rFonts w:eastAsiaTheme="minorHAnsi" w:cstheme="minorBidi"/>
        </w:rPr>
        <w:t xml:space="preserve">Follow the steps below to use Update Encounter. </w:t>
      </w:r>
    </w:p>
    <w:p w14:paraId="63B258D5" w14:textId="77777777" w:rsidR="00172A30" w:rsidRPr="00724287" w:rsidRDefault="00172A30" w:rsidP="00A559E1">
      <w:pPr>
        <w:pStyle w:val="ListParagraph"/>
        <w:numPr>
          <w:ilvl w:val="0"/>
          <w:numId w:val="91"/>
        </w:numPr>
        <w:rPr>
          <w:rFonts w:eastAsiaTheme="minorHAnsi" w:cstheme="minorBidi"/>
        </w:rPr>
      </w:pPr>
      <w:r w:rsidRPr="00724287">
        <w:rPr>
          <w:rFonts w:eastAsiaTheme="minorHAnsi" w:cstheme="minorBidi"/>
        </w:rPr>
        <w:t xml:space="preserve">A screen like this appears. Type </w:t>
      </w:r>
      <w:proofErr w:type="spellStart"/>
      <w:r w:rsidRPr="00724287">
        <w:rPr>
          <w:rFonts w:eastAsiaTheme="minorHAnsi" w:cstheme="minorBidi"/>
        </w:rPr>
        <w:t>UE</w:t>
      </w:r>
      <w:proofErr w:type="spellEnd"/>
      <w:r w:rsidRPr="00724287">
        <w:rPr>
          <w:rFonts w:eastAsiaTheme="minorHAnsi" w:cstheme="minorBidi"/>
        </w:rPr>
        <w:t xml:space="preserve"> at the Select Action prompt.</w:t>
      </w:r>
    </w:p>
    <w:p w14:paraId="63B258D6" w14:textId="77777777" w:rsidR="00172A30" w:rsidRPr="005A1FD1" w:rsidRDefault="00172A30" w:rsidP="000F63DC">
      <w:pPr>
        <w:pStyle w:val="screen"/>
        <w:ind w:left="720"/>
      </w:pPr>
      <w:r w:rsidRPr="005A1FD1">
        <w:t>PCE Encounter List   Jul 25, 1996 07:41:25   Page: 1 of 1</w:t>
      </w:r>
    </w:p>
    <w:p w14:paraId="63B258D7" w14:textId="77777777" w:rsidR="00172A30" w:rsidRPr="005A1FD1" w:rsidRDefault="00172A30" w:rsidP="000F63DC">
      <w:pPr>
        <w:pStyle w:val="screen"/>
        <w:ind w:left="720"/>
      </w:pPr>
      <w:r w:rsidRPr="005A1FD1">
        <w:t>PCEPATIENT,ONE    000-45-6789         Clinic:  All</w:t>
      </w:r>
    </w:p>
    <w:p w14:paraId="63B258D8" w14:textId="77777777" w:rsidR="00172A30" w:rsidRPr="005A1FD1" w:rsidRDefault="00172A30" w:rsidP="000F63DC">
      <w:pPr>
        <w:pStyle w:val="screen"/>
        <w:ind w:left="720"/>
      </w:pPr>
      <w:r w:rsidRPr="005A1FD1">
        <w:t>Date range:  07/15/96 to 07/29/96</w:t>
      </w:r>
    </w:p>
    <w:p w14:paraId="63B258D9" w14:textId="77777777" w:rsidR="00172A30" w:rsidRPr="005A1FD1" w:rsidRDefault="00172A30" w:rsidP="000F63DC">
      <w:pPr>
        <w:pStyle w:val="screen"/>
        <w:ind w:left="720"/>
      </w:pPr>
      <w:r w:rsidRPr="005A1FD1">
        <w:t xml:space="preserve">      Encounter          Clinic                      Clinic Stop</w:t>
      </w:r>
      <w:r w:rsidRPr="005A1FD1">
        <w:tab/>
      </w:r>
    </w:p>
    <w:p w14:paraId="63B258DA" w14:textId="77777777" w:rsidR="00172A30" w:rsidRPr="005A1FD1" w:rsidRDefault="00172A30" w:rsidP="000F63DC">
      <w:pPr>
        <w:pStyle w:val="screen"/>
        <w:ind w:left="720"/>
      </w:pPr>
      <w:r w:rsidRPr="005A1FD1">
        <w:t xml:space="preserve">   1 07/22/96  11:08    CARDIOLOGY                  303 CARDIOLOGY</w:t>
      </w:r>
    </w:p>
    <w:p w14:paraId="63B258DB" w14:textId="77777777" w:rsidR="00172A30" w:rsidRPr="005A1FD1" w:rsidRDefault="00172A30" w:rsidP="000F63DC">
      <w:pPr>
        <w:pStyle w:val="screen"/>
        <w:ind w:left="720"/>
      </w:pPr>
    </w:p>
    <w:p w14:paraId="63B258DC" w14:textId="77777777" w:rsidR="00CF513F" w:rsidRPr="005A1FD1" w:rsidRDefault="00CF513F" w:rsidP="000F63DC">
      <w:pPr>
        <w:pStyle w:val="screen"/>
        <w:ind w:left="720"/>
      </w:pPr>
    </w:p>
    <w:p w14:paraId="63B258DD" w14:textId="77777777" w:rsidR="00172A30" w:rsidRPr="005A1FD1" w:rsidRDefault="00172A30" w:rsidP="000F63DC">
      <w:pPr>
        <w:pStyle w:val="screen"/>
        <w:ind w:left="720"/>
      </w:pPr>
      <w:r w:rsidRPr="005A1FD1">
        <w:t xml:space="preserve">          + Next Screen   - Prev Screen   ?? More Actions</w:t>
      </w:r>
    </w:p>
    <w:p w14:paraId="63B258DE" w14:textId="77777777" w:rsidR="00172A30" w:rsidRPr="005A1FD1" w:rsidRDefault="00172A30" w:rsidP="000F63DC">
      <w:pPr>
        <w:pStyle w:val="screen"/>
        <w:ind w:left="720"/>
      </w:pPr>
      <w:r w:rsidRPr="005A1FD1">
        <w:t>UE  Update Encounter     SP  Select New Patient    VC  View by Clinic</w:t>
      </w:r>
    </w:p>
    <w:p w14:paraId="63B258DF" w14:textId="77777777" w:rsidR="00172A30" w:rsidRPr="005A1FD1" w:rsidRDefault="00172A30" w:rsidP="000F63DC">
      <w:pPr>
        <w:pStyle w:val="screen"/>
        <w:ind w:left="720"/>
      </w:pPr>
      <w:r w:rsidRPr="005A1FD1">
        <w:t>LI  List by Appointment  CD  Change Date Range     DD  Display Detail</w:t>
      </w:r>
    </w:p>
    <w:p w14:paraId="63B258E0" w14:textId="77777777" w:rsidR="00172A30" w:rsidRPr="005A1FD1" w:rsidRDefault="00172A30" w:rsidP="000F63DC">
      <w:pPr>
        <w:pStyle w:val="screen"/>
        <w:ind w:left="720"/>
      </w:pPr>
      <w:r w:rsidRPr="005A1FD1">
        <w:t>AD  Add Standalone Enc.  CC  Change Clinic</w:t>
      </w:r>
    </w:p>
    <w:p w14:paraId="63B258E1" w14:textId="77777777" w:rsidR="00172A30" w:rsidRPr="005A1FD1" w:rsidRDefault="00172A30" w:rsidP="000F63DC">
      <w:pPr>
        <w:pStyle w:val="screen"/>
        <w:ind w:left="720"/>
      </w:pPr>
      <w:r w:rsidRPr="005A1FD1">
        <w:t>HI  Make Historical Enc. IN  Check Out Interview   QU  Quit</w:t>
      </w:r>
    </w:p>
    <w:p w14:paraId="63B258E2" w14:textId="77777777" w:rsidR="00172A30" w:rsidRPr="005A1FD1" w:rsidRDefault="00172A30" w:rsidP="000F63DC">
      <w:pPr>
        <w:pStyle w:val="screen"/>
        <w:ind w:left="720"/>
      </w:pPr>
      <w:r w:rsidRPr="005A1FD1">
        <w:t>Select Action: Quit// UE</w:t>
      </w:r>
    </w:p>
    <w:p w14:paraId="63B258E3" w14:textId="77777777" w:rsidR="00172A30" w:rsidRPr="00724287" w:rsidRDefault="00172A30" w:rsidP="00A559E1">
      <w:pPr>
        <w:pStyle w:val="ListParagraph"/>
        <w:numPr>
          <w:ilvl w:val="0"/>
          <w:numId w:val="91"/>
        </w:numPr>
        <w:rPr>
          <w:rFonts w:eastAsiaTheme="minorHAnsi" w:cstheme="minorBidi"/>
        </w:rPr>
      </w:pPr>
      <w:r w:rsidRPr="00724287">
        <w:rPr>
          <w:rFonts w:eastAsiaTheme="minorHAnsi" w:cstheme="minorBidi"/>
        </w:rPr>
        <w:t xml:space="preserve">Select the appointment you </w:t>
      </w:r>
      <w:r w:rsidR="00F63B54" w:rsidRPr="00724287">
        <w:rPr>
          <w:rFonts w:eastAsiaTheme="minorHAnsi" w:cstheme="minorBidi"/>
        </w:rPr>
        <w:t>want</w:t>
      </w:r>
      <w:r w:rsidRPr="00724287">
        <w:rPr>
          <w:rFonts w:eastAsiaTheme="minorHAnsi" w:cstheme="minorBidi"/>
        </w:rPr>
        <w:t xml:space="preserve"> to add items to or to edit.</w:t>
      </w:r>
    </w:p>
    <w:p w14:paraId="63B258E4" w14:textId="77777777" w:rsidR="00172A30" w:rsidRPr="00724287" w:rsidRDefault="00172A30" w:rsidP="00A559E1">
      <w:pPr>
        <w:pStyle w:val="ListParagraph"/>
        <w:numPr>
          <w:ilvl w:val="0"/>
          <w:numId w:val="91"/>
        </w:numPr>
        <w:rPr>
          <w:rFonts w:eastAsiaTheme="minorHAnsi" w:cstheme="minorBidi"/>
        </w:rPr>
      </w:pPr>
      <w:r w:rsidRPr="00724287">
        <w:rPr>
          <w:rFonts w:eastAsiaTheme="minorHAnsi" w:cstheme="minorBidi"/>
        </w:rPr>
        <w:t>Select the number of the item to be edited or an action that will let you add or edit encounter information.</w:t>
      </w:r>
    </w:p>
    <w:p w14:paraId="63B258E5" w14:textId="77777777" w:rsidR="00172A30" w:rsidRPr="005A1FD1" w:rsidRDefault="00172A30" w:rsidP="000F63DC">
      <w:pPr>
        <w:pStyle w:val="screen"/>
        <w:ind w:left="720"/>
      </w:pPr>
      <w:r w:rsidRPr="005A1FD1">
        <w:t>PCE Update Encounter      Jul 25, 1996 07:45:02      Page:  1 of    1</w:t>
      </w:r>
    </w:p>
    <w:p w14:paraId="63B258E6" w14:textId="77777777" w:rsidR="00172A30" w:rsidRPr="005A1FD1" w:rsidRDefault="00172A30" w:rsidP="000F63DC">
      <w:pPr>
        <w:pStyle w:val="screen"/>
        <w:ind w:left="720"/>
      </w:pPr>
      <w:r w:rsidRPr="005A1FD1">
        <w:t>PCEPATIENT,ONE    000-45-6789           Clinic:  CARDIOLOGY</w:t>
      </w:r>
    </w:p>
    <w:p w14:paraId="63B258E7" w14:textId="77777777" w:rsidR="00172A30" w:rsidRPr="005A1FD1" w:rsidRDefault="00172A30" w:rsidP="000F63DC">
      <w:pPr>
        <w:pStyle w:val="screen"/>
        <w:ind w:left="720"/>
      </w:pPr>
      <w:r w:rsidRPr="005A1FD1">
        <w:t>Encounter Date  07/22/96  11:08         Clinic Stop:  303  CARDIOLOGY</w:t>
      </w:r>
    </w:p>
    <w:p w14:paraId="63B258E8" w14:textId="77777777" w:rsidR="00172A30" w:rsidRPr="005A1FD1" w:rsidRDefault="00172A30" w:rsidP="000F63DC">
      <w:pPr>
        <w:pStyle w:val="screen"/>
        <w:ind w:left="720"/>
      </w:pPr>
      <w:r w:rsidRPr="005A1FD1">
        <w:t xml:space="preserve"> </w:t>
      </w:r>
    </w:p>
    <w:p w14:paraId="63B258E9" w14:textId="77777777" w:rsidR="00172A30" w:rsidRPr="005A1FD1" w:rsidRDefault="00172A30" w:rsidP="000F63DC">
      <w:pPr>
        <w:pStyle w:val="screen"/>
        <w:ind w:left="720"/>
      </w:pPr>
      <w:r w:rsidRPr="005A1FD1">
        <w:t xml:space="preserve">  1 Encounter Date and Time:  JUL 22, 1996@11:08:14</w:t>
      </w:r>
      <w:r w:rsidRPr="005A1FD1">
        <w:tab/>
      </w:r>
    </w:p>
    <w:p w14:paraId="63B258EA" w14:textId="77777777" w:rsidR="00172A30" w:rsidRPr="005A1FD1" w:rsidRDefault="00172A30" w:rsidP="000F63DC">
      <w:pPr>
        <w:pStyle w:val="screen"/>
        <w:ind w:left="720"/>
      </w:pPr>
      <w:r w:rsidRPr="005A1FD1">
        <w:t xml:space="preserve"> </w:t>
      </w:r>
    </w:p>
    <w:p w14:paraId="63B258EB" w14:textId="77777777" w:rsidR="00172A30" w:rsidRPr="005A1FD1" w:rsidRDefault="00172A30" w:rsidP="000F63DC">
      <w:pPr>
        <w:pStyle w:val="screen"/>
        <w:ind w:left="720"/>
      </w:pPr>
      <w:r w:rsidRPr="005A1FD1">
        <w:t xml:space="preserve">  2 Provider:  PCEPROVIDER,ONE    PRIMARY</w:t>
      </w:r>
    </w:p>
    <w:p w14:paraId="63B258EC" w14:textId="77777777" w:rsidR="00172A30" w:rsidRPr="005A1FD1" w:rsidRDefault="00172A30" w:rsidP="000F63DC">
      <w:pPr>
        <w:pStyle w:val="screen"/>
        <w:ind w:left="720"/>
      </w:pPr>
      <w:r w:rsidRPr="005A1FD1">
        <w:t xml:space="preserve">  3 ICD9 Code or Diagnosis:  V70.3     MED EXAM NEC-ADMIN PURP</w:t>
      </w:r>
    </w:p>
    <w:p w14:paraId="63B258ED" w14:textId="77777777" w:rsidR="00172A30" w:rsidRPr="005A1FD1" w:rsidRDefault="00172A30" w:rsidP="000F63DC">
      <w:pPr>
        <w:pStyle w:val="screen"/>
        <w:ind w:left="720"/>
      </w:pPr>
      <w:r w:rsidRPr="005A1FD1">
        <w:t xml:space="preserve">    Provider Narrative:   OTHER GENERAL MEDICAL EXAMINATION FOR</w:t>
      </w:r>
    </w:p>
    <w:p w14:paraId="63B258EE" w14:textId="77777777" w:rsidR="00172A30" w:rsidRPr="005A1FD1" w:rsidRDefault="00172A30" w:rsidP="000F63DC">
      <w:pPr>
        <w:pStyle w:val="screen"/>
        <w:ind w:left="720"/>
      </w:pPr>
      <w:r w:rsidRPr="005A1FD1">
        <w:t xml:space="preserve">                          ADMINISTRATIVE PURPOSES</w:t>
      </w:r>
    </w:p>
    <w:p w14:paraId="63B258EF" w14:textId="77777777" w:rsidR="00172A30" w:rsidRPr="005A1FD1" w:rsidRDefault="00172A30" w:rsidP="000F63DC">
      <w:pPr>
        <w:pStyle w:val="screen"/>
        <w:ind w:left="720"/>
      </w:pPr>
      <w:r w:rsidRPr="005A1FD1">
        <w:t xml:space="preserve">    Primary/Secondary Diagnosis:  PRIMARY</w:t>
      </w:r>
    </w:p>
    <w:p w14:paraId="63B258F0" w14:textId="77777777" w:rsidR="00172A30" w:rsidRPr="005A1FD1" w:rsidRDefault="00172A30" w:rsidP="000F63DC">
      <w:pPr>
        <w:pStyle w:val="screen"/>
        <w:ind w:left="720"/>
      </w:pPr>
      <w:r w:rsidRPr="005A1FD1">
        <w:t xml:space="preserve">  4 CPT Code:  25066     BIOPSY FOREARM SOFT TISSUES</w:t>
      </w:r>
    </w:p>
    <w:p w14:paraId="63B258F1" w14:textId="77777777" w:rsidR="00172A30" w:rsidRPr="005A1FD1" w:rsidRDefault="00172A30" w:rsidP="000F63DC">
      <w:pPr>
        <w:pStyle w:val="screen"/>
        <w:ind w:left="720"/>
      </w:pPr>
      <w:r w:rsidRPr="005A1FD1">
        <w:t xml:space="preserve">    CPT Modifier: 22   UNUSUAL PROCEDURAL SERVICES</w:t>
      </w:r>
    </w:p>
    <w:p w14:paraId="63B258F2" w14:textId="77777777" w:rsidR="00172A30" w:rsidRPr="005A1FD1" w:rsidRDefault="00172A30" w:rsidP="000F63DC">
      <w:pPr>
        <w:pStyle w:val="screen"/>
        <w:ind w:left="720"/>
      </w:pPr>
      <w:r w:rsidRPr="005A1FD1">
        <w:t xml:space="preserve">  5 Education Topic:  VA-TOBACCO USE SCREENING</w:t>
      </w:r>
    </w:p>
    <w:p w14:paraId="63B258F3" w14:textId="77777777" w:rsidR="00172A30" w:rsidRPr="005A1FD1" w:rsidRDefault="00172A30" w:rsidP="000F63DC">
      <w:pPr>
        <w:pStyle w:val="screen"/>
        <w:ind w:left="720"/>
      </w:pPr>
      <w:r w:rsidRPr="005A1FD1">
        <w:t xml:space="preserve"> </w:t>
      </w:r>
    </w:p>
    <w:p w14:paraId="63B258F4" w14:textId="77777777" w:rsidR="00172A30" w:rsidRPr="005A1FD1" w:rsidRDefault="00172A30" w:rsidP="000F63DC">
      <w:pPr>
        <w:pStyle w:val="screen"/>
        <w:ind w:left="720"/>
      </w:pPr>
      <w:r w:rsidRPr="005A1FD1">
        <w:t xml:space="preserve"> </w:t>
      </w:r>
    </w:p>
    <w:p w14:paraId="63B258F5" w14:textId="77777777" w:rsidR="00172A30" w:rsidRPr="005A1FD1" w:rsidRDefault="00172A30" w:rsidP="000F63DC">
      <w:pPr>
        <w:pStyle w:val="screen"/>
        <w:ind w:left="720"/>
      </w:pPr>
      <w:r w:rsidRPr="005A1FD1">
        <w:t xml:space="preserve">          + Next Screen   - Prev Screen   ?? More Actions</w:t>
      </w:r>
    </w:p>
    <w:p w14:paraId="63B258F6" w14:textId="77777777" w:rsidR="00172A30" w:rsidRPr="005A1FD1" w:rsidRDefault="00172A30" w:rsidP="000F63DC">
      <w:pPr>
        <w:pStyle w:val="screen"/>
        <w:ind w:left="720"/>
      </w:pPr>
      <w:r w:rsidRPr="005A1FD1">
        <w:t>ED  Edit an Item         TR  Treatment        DD  Display Detail</w:t>
      </w:r>
    </w:p>
    <w:p w14:paraId="63B258F7" w14:textId="77777777" w:rsidR="00172A30" w:rsidRPr="005A1FD1" w:rsidRDefault="00172A30" w:rsidP="000F63DC">
      <w:pPr>
        <w:pStyle w:val="screen"/>
        <w:ind w:left="720"/>
      </w:pPr>
      <w:r w:rsidRPr="005A1FD1">
        <w:t>DE  Delete an Item       IM  Immunization     DB  Display Brief</w:t>
      </w:r>
    </w:p>
    <w:p w14:paraId="63B258F8" w14:textId="77777777" w:rsidR="00172A30" w:rsidRPr="005A1FD1" w:rsidRDefault="00172A30" w:rsidP="000F63DC">
      <w:pPr>
        <w:pStyle w:val="screen"/>
        <w:ind w:left="720"/>
      </w:pPr>
      <w:r w:rsidRPr="005A1FD1">
        <w:t>EN  Encounter            PE  Patient Ed       IN  Check Out Interview</w:t>
      </w:r>
    </w:p>
    <w:p w14:paraId="63B258F9" w14:textId="19B66AD8" w:rsidR="00172A30" w:rsidRPr="005A1FD1" w:rsidRDefault="00172A30" w:rsidP="000F63DC">
      <w:pPr>
        <w:pStyle w:val="screen"/>
        <w:ind w:left="720"/>
      </w:pPr>
      <w:r w:rsidRPr="005A1FD1">
        <w:t xml:space="preserve">PR  Provider             ST  Skin Test        </w:t>
      </w:r>
      <w:r w:rsidR="00995261" w:rsidRPr="005A1FD1">
        <w:t xml:space="preserve">CR  Contra/Refusal Event </w:t>
      </w:r>
    </w:p>
    <w:p w14:paraId="63B258FA" w14:textId="6BEC2254" w:rsidR="00172A30" w:rsidRPr="005A1FD1" w:rsidRDefault="00172A30" w:rsidP="000F63DC">
      <w:pPr>
        <w:pStyle w:val="screen"/>
        <w:ind w:left="720"/>
      </w:pPr>
      <w:r w:rsidRPr="005A1FD1">
        <w:t>DX  Diagnosis (ICD)      XA  Exam</w:t>
      </w:r>
      <w:r w:rsidR="00995261" w:rsidRPr="005A1FD1">
        <w:t xml:space="preserve">             QU  Quit</w:t>
      </w:r>
    </w:p>
    <w:p w14:paraId="63B258FB" w14:textId="77777777" w:rsidR="00172A30" w:rsidRPr="005A1FD1" w:rsidRDefault="00172A30" w:rsidP="000F63DC">
      <w:pPr>
        <w:pStyle w:val="screen"/>
        <w:ind w:left="720"/>
      </w:pPr>
      <w:r w:rsidRPr="005A1FD1">
        <w:t>CP  CPT (Procedure)      HF  Health Factors</w:t>
      </w:r>
    </w:p>
    <w:p w14:paraId="63B258FC" w14:textId="77777777" w:rsidR="00172A30" w:rsidRPr="005A1FD1" w:rsidRDefault="00172A30" w:rsidP="000F63DC">
      <w:pPr>
        <w:pStyle w:val="screen"/>
        <w:ind w:left="720"/>
      </w:pPr>
      <w:r w:rsidRPr="005A1FD1">
        <w:t>Select Action: Quit// 4</w:t>
      </w:r>
    </w:p>
    <w:p w14:paraId="63B258FD" w14:textId="77777777" w:rsidR="00172A30" w:rsidRDefault="00172A30" w:rsidP="00172A30">
      <w:pPr>
        <w:pStyle w:val="Heading3"/>
      </w:pPr>
      <w:bookmarkStart w:id="140" w:name="_Toc336929573"/>
      <w:bookmarkStart w:id="141" w:name="_Toc320510288"/>
      <w:bookmarkStart w:id="142" w:name="_Toc320505215"/>
      <w:bookmarkStart w:id="143" w:name="_Toc317661536"/>
      <w:bookmarkStart w:id="144" w:name="_Toc317661168"/>
      <w:bookmarkStart w:id="145" w:name="_Toc317660614"/>
      <w:bookmarkStart w:id="146" w:name="_Toc316441275"/>
      <w:bookmarkStart w:id="147" w:name="_Toc316191706"/>
      <w:bookmarkStart w:id="148" w:name="_Toc316188907"/>
      <w:bookmarkStart w:id="149" w:name="_Toc121732512"/>
      <w:bookmarkStart w:id="150" w:name="_Toc428365006"/>
      <w:bookmarkStart w:id="151" w:name="_Toc468085995"/>
      <w:r>
        <w:t>Quick Tricks</w:t>
      </w:r>
      <w:bookmarkEnd w:id="140"/>
      <w:bookmarkEnd w:id="141"/>
      <w:bookmarkEnd w:id="142"/>
      <w:bookmarkEnd w:id="143"/>
      <w:bookmarkEnd w:id="144"/>
      <w:bookmarkEnd w:id="145"/>
      <w:bookmarkEnd w:id="146"/>
      <w:bookmarkEnd w:id="147"/>
      <w:bookmarkEnd w:id="148"/>
      <w:bookmarkEnd w:id="149"/>
      <w:bookmarkEnd w:id="150"/>
      <w:bookmarkEnd w:id="151"/>
    </w:p>
    <w:p w14:paraId="63B258FE" w14:textId="77777777" w:rsidR="00172A30" w:rsidRPr="00724287" w:rsidRDefault="00172A30" w:rsidP="004603EF">
      <w:pPr>
        <w:rPr>
          <w:rFonts w:eastAsiaTheme="minorHAnsi" w:cstheme="minorBidi"/>
        </w:rPr>
      </w:pPr>
      <w:r w:rsidRPr="00724287">
        <w:rPr>
          <w:rFonts w:eastAsiaTheme="minorHAnsi" w:cstheme="minorBidi"/>
        </w:rPr>
        <w:t>After Diagnosis has been entered, if the Provider Narrative is an exact match, you can enter = and the diagnosis will be duplicated here.</w:t>
      </w:r>
    </w:p>
    <w:p w14:paraId="63B258FF" w14:textId="77777777" w:rsidR="00172A30" w:rsidRPr="00724287" w:rsidRDefault="00172A30" w:rsidP="004603EF">
      <w:pPr>
        <w:rPr>
          <w:rFonts w:eastAsiaTheme="minorHAnsi" w:cstheme="minorBidi"/>
        </w:rPr>
      </w:pPr>
      <w:r w:rsidRPr="00724287">
        <w:rPr>
          <w:rFonts w:eastAsiaTheme="minorHAnsi" w:cstheme="minorBidi"/>
        </w:rPr>
        <w:lastRenderedPageBreak/>
        <w:t>The equals sign (=) can also be used as a shortcut when selecting an action plus encounters or appointments from a list in a single response (e.g., Select Action: ED=2).</w:t>
      </w:r>
    </w:p>
    <w:p w14:paraId="63B25900" w14:textId="2971103A" w:rsidR="00172A30" w:rsidRPr="00724287" w:rsidRDefault="00172A30" w:rsidP="004603EF">
      <w:pPr>
        <w:rPr>
          <w:rFonts w:eastAsiaTheme="minorHAnsi" w:cstheme="minorBidi"/>
        </w:rPr>
      </w:pPr>
      <w:proofErr w:type="spellStart"/>
      <w:r w:rsidRPr="00724287">
        <w:rPr>
          <w:rFonts w:eastAsiaTheme="minorHAnsi" w:cstheme="minorBidi"/>
        </w:rPr>
        <w:t>UE</w:t>
      </w:r>
      <w:proofErr w:type="spellEnd"/>
      <w:r w:rsidRPr="00724287">
        <w:rPr>
          <w:rFonts w:eastAsiaTheme="minorHAnsi" w:cstheme="minorBidi"/>
        </w:rPr>
        <w:t>=1 will process entry 1 for Update Encounter</w:t>
      </w:r>
      <w:r w:rsidR="005D4A73" w:rsidRPr="00724287">
        <w:rPr>
          <w:rFonts w:eastAsiaTheme="minorHAnsi" w:cstheme="minorBidi"/>
        </w:rPr>
        <w:t>.</w:t>
      </w:r>
    </w:p>
    <w:p w14:paraId="63B25901" w14:textId="77777777" w:rsidR="00172A30" w:rsidRDefault="00F16169" w:rsidP="00DB745D">
      <w:pPr>
        <w:pStyle w:val="Heading2"/>
      </w:pPr>
      <w:bookmarkStart w:id="152" w:name="_Toc428365007"/>
      <w:bookmarkStart w:id="153" w:name="_Toc468085996"/>
      <w:r>
        <w:t>Edit an Item</w:t>
      </w:r>
      <w:bookmarkEnd w:id="152"/>
      <w:bookmarkEnd w:id="153"/>
    </w:p>
    <w:p w14:paraId="63B25902" w14:textId="77777777" w:rsidR="008704A1" w:rsidRPr="00724287" w:rsidRDefault="008704A1" w:rsidP="004603EF">
      <w:pPr>
        <w:rPr>
          <w:rFonts w:eastAsiaTheme="minorHAnsi" w:cstheme="minorBidi"/>
        </w:rPr>
      </w:pPr>
      <w:r w:rsidRPr="00724287">
        <w:rPr>
          <w:rFonts w:eastAsiaTheme="minorHAnsi" w:cstheme="minorBidi"/>
        </w:rPr>
        <w:t>When you choose the action Edit an Item, you will be prompted item-by-item to enter information about a selected encounter.</w:t>
      </w:r>
    </w:p>
    <w:p w14:paraId="63B25903" w14:textId="77777777" w:rsidR="008704A1" w:rsidRPr="00724287" w:rsidRDefault="008704A1" w:rsidP="004603EF">
      <w:pPr>
        <w:rPr>
          <w:rFonts w:eastAsiaTheme="minorHAnsi" w:cstheme="minorBidi"/>
        </w:rPr>
      </w:pPr>
      <w:r w:rsidRPr="00724287">
        <w:rPr>
          <w:rFonts w:eastAsiaTheme="minorHAnsi" w:cstheme="minorBidi"/>
        </w:rPr>
        <w:t>Steps to Edit an Item</w:t>
      </w:r>
      <w:r w:rsidR="00C24B69" w:rsidRPr="00724287">
        <w:rPr>
          <w:rFonts w:eastAsiaTheme="minorHAnsi" w:cstheme="minorBidi"/>
        </w:rPr>
        <w:t>:</w:t>
      </w:r>
    </w:p>
    <w:p w14:paraId="63B25904" w14:textId="77777777" w:rsidR="008704A1" w:rsidRPr="00724287" w:rsidRDefault="008704A1" w:rsidP="004603EF">
      <w:pPr>
        <w:pStyle w:val="ListParagraph"/>
        <w:numPr>
          <w:ilvl w:val="0"/>
          <w:numId w:val="93"/>
        </w:numPr>
        <w:rPr>
          <w:rFonts w:eastAsiaTheme="minorHAnsi" w:cstheme="minorBidi"/>
        </w:rPr>
      </w:pPr>
      <w:r w:rsidRPr="00724287">
        <w:rPr>
          <w:rFonts w:eastAsiaTheme="minorHAnsi" w:cstheme="minorBidi"/>
        </w:rPr>
        <w:t xml:space="preserve">Select </w:t>
      </w:r>
      <w:proofErr w:type="spellStart"/>
      <w:r w:rsidRPr="00724287">
        <w:rPr>
          <w:rFonts w:eastAsiaTheme="minorHAnsi" w:cstheme="minorBidi"/>
        </w:rPr>
        <w:t>UE</w:t>
      </w:r>
      <w:proofErr w:type="spellEnd"/>
      <w:r w:rsidRPr="00724287">
        <w:rPr>
          <w:rFonts w:eastAsiaTheme="minorHAnsi" w:cstheme="minorBidi"/>
        </w:rPr>
        <w:t xml:space="preserve"> from the PCE Encounter List screen.</w:t>
      </w:r>
    </w:p>
    <w:p w14:paraId="63B25905" w14:textId="77777777" w:rsidR="008704A1" w:rsidRPr="005A1FD1" w:rsidRDefault="008704A1" w:rsidP="000F63DC">
      <w:pPr>
        <w:pStyle w:val="screen"/>
        <w:ind w:left="720"/>
      </w:pPr>
      <w:r w:rsidRPr="005A1FD1">
        <w:t>PCE Encounter List    Jul 25, 1996 07:41:25    Page: 1 of 1</w:t>
      </w:r>
    </w:p>
    <w:p w14:paraId="63B25906" w14:textId="77777777" w:rsidR="008704A1" w:rsidRPr="005A1FD1" w:rsidRDefault="008704A1" w:rsidP="000F63DC">
      <w:pPr>
        <w:pStyle w:val="screen"/>
        <w:ind w:left="720"/>
      </w:pPr>
      <w:r w:rsidRPr="005A1FD1">
        <w:t>PCEPATIENT,ONE    000-45-6789         Clinic:  All</w:t>
      </w:r>
    </w:p>
    <w:p w14:paraId="63B25907" w14:textId="77777777" w:rsidR="008704A1" w:rsidRPr="005A1FD1" w:rsidRDefault="008704A1" w:rsidP="000F63DC">
      <w:pPr>
        <w:pStyle w:val="screen"/>
        <w:ind w:left="720"/>
      </w:pPr>
      <w:r w:rsidRPr="005A1FD1">
        <w:t>Date range:  07/15/96 to 07/29/96</w:t>
      </w:r>
    </w:p>
    <w:p w14:paraId="63B25908" w14:textId="77777777" w:rsidR="008704A1" w:rsidRPr="005A1FD1" w:rsidRDefault="008704A1" w:rsidP="000F63DC">
      <w:pPr>
        <w:pStyle w:val="screen"/>
        <w:ind w:left="720"/>
      </w:pPr>
      <w:r w:rsidRPr="005A1FD1">
        <w:t xml:space="preserve">      Encounter          Clinic                      Clinic Stop</w:t>
      </w:r>
      <w:r w:rsidRPr="005A1FD1">
        <w:tab/>
      </w:r>
    </w:p>
    <w:p w14:paraId="63B25909" w14:textId="77777777" w:rsidR="008704A1" w:rsidRPr="005A1FD1" w:rsidRDefault="008704A1" w:rsidP="000F63DC">
      <w:pPr>
        <w:pStyle w:val="screen"/>
        <w:ind w:left="720"/>
      </w:pPr>
      <w:r w:rsidRPr="005A1FD1">
        <w:t xml:space="preserve">   1 07/22/96  11:08    CARDIOLOGY                  303 CARDIOLOGY</w:t>
      </w:r>
    </w:p>
    <w:p w14:paraId="63B2590A" w14:textId="77777777" w:rsidR="008704A1" w:rsidRPr="005A1FD1" w:rsidRDefault="008704A1" w:rsidP="000F63DC">
      <w:pPr>
        <w:pStyle w:val="screen"/>
        <w:ind w:left="720"/>
      </w:pPr>
      <w:r w:rsidRPr="005A1FD1">
        <w:t xml:space="preserve"> </w:t>
      </w:r>
    </w:p>
    <w:p w14:paraId="63B2590B" w14:textId="77777777" w:rsidR="008704A1" w:rsidRPr="005A1FD1" w:rsidRDefault="008704A1" w:rsidP="000F63DC">
      <w:pPr>
        <w:pStyle w:val="screen"/>
        <w:ind w:left="720"/>
      </w:pPr>
      <w:r w:rsidRPr="005A1FD1">
        <w:t xml:space="preserve"> </w:t>
      </w:r>
    </w:p>
    <w:p w14:paraId="63B2590C" w14:textId="77777777" w:rsidR="008704A1" w:rsidRPr="005A1FD1" w:rsidRDefault="008704A1" w:rsidP="000F63DC">
      <w:pPr>
        <w:pStyle w:val="screen"/>
        <w:ind w:left="720"/>
      </w:pPr>
      <w:r w:rsidRPr="005A1FD1">
        <w:t xml:space="preserve">          + Next Screen   - Prev Screen   ?? More Actions</w:t>
      </w:r>
    </w:p>
    <w:p w14:paraId="63B2590D" w14:textId="77777777" w:rsidR="008704A1" w:rsidRPr="005A1FD1" w:rsidRDefault="008704A1" w:rsidP="000F63DC">
      <w:pPr>
        <w:pStyle w:val="screen"/>
        <w:ind w:left="720"/>
      </w:pPr>
      <w:r w:rsidRPr="005A1FD1">
        <w:t>UE  Update Encounter     SP  Select New Patient    VC  View by Clinic</w:t>
      </w:r>
    </w:p>
    <w:p w14:paraId="63B2590E" w14:textId="77777777" w:rsidR="008704A1" w:rsidRPr="005A1FD1" w:rsidRDefault="008704A1" w:rsidP="000F63DC">
      <w:pPr>
        <w:pStyle w:val="screen"/>
        <w:ind w:left="720"/>
      </w:pPr>
      <w:r w:rsidRPr="005A1FD1">
        <w:t>LI  List by Appointment  CD  Change Date Range     DD  Display Detail</w:t>
      </w:r>
    </w:p>
    <w:p w14:paraId="63B2590F" w14:textId="77777777" w:rsidR="008704A1" w:rsidRPr="005A1FD1" w:rsidRDefault="008704A1" w:rsidP="000F63DC">
      <w:pPr>
        <w:pStyle w:val="screen"/>
        <w:ind w:left="720"/>
      </w:pPr>
      <w:r w:rsidRPr="005A1FD1">
        <w:t>AD  Add Standalone Enc.  CC  Change Clinic</w:t>
      </w:r>
    </w:p>
    <w:p w14:paraId="63B25910" w14:textId="77777777" w:rsidR="008704A1" w:rsidRPr="005A1FD1" w:rsidRDefault="008704A1" w:rsidP="000F63DC">
      <w:pPr>
        <w:pStyle w:val="screen"/>
        <w:ind w:left="720"/>
      </w:pPr>
      <w:r w:rsidRPr="005A1FD1">
        <w:t>HI  Make Historical Enc. IN  Check Out Interview   QU  Quit</w:t>
      </w:r>
    </w:p>
    <w:p w14:paraId="63B25911" w14:textId="77777777" w:rsidR="008704A1" w:rsidRPr="005A1FD1" w:rsidRDefault="008704A1" w:rsidP="000F63DC">
      <w:pPr>
        <w:pStyle w:val="screen"/>
        <w:ind w:left="720"/>
      </w:pPr>
      <w:r w:rsidRPr="005A1FD1">
        <w:t>Select Action: Quit// UE</w:t>
      </w:r>
    </w:p>
    <w:p w14:paraId="63B25912" w14:textId="79779C16" w:rsidR="008704A1" w:rsidRPr="00724287" w:rsidRDefault="008704A1" w:rsidP="00C41D03">
      <w:pPr>
        <w:pStyle w:val="ListParagraph"/>
        <w:numPr>
          <w:ilvl w:val="0"/>
          <w:numId w:val="93"/>
        </w:numPr>
        <w:rPr>
          <w:rFonts w:eastAsiaTheme="minorHAnsi" w:cstheme="minorBidi"/>
        </w:rPr>
      </w:pPr>
      <w:r w:rsidRPr="00724287">
        <w:rPr>
          <w:rFonts w:eastAsiaTheme="minorHAnsi" w:cstheme="minorBidi"/>
        </w:rPr>
        <w:t>Select the encounter you w</w:t>
      </w:r>
      <w:r w:rsidR="000F63DC" w:rsidRPr="00724287">
        <w:rPr>
          <w:rFonts w:eastAsiaTheme="minorHAnsi" w:cstheme="minorBidi"/>
        </w:rPr>
        <w:t>ant</w:t>
      </w:r>
      <w:r w:rsidRPr="00724287">
        <w:rPr>
          <w:rFonts w:eastAsiaTheme="minorHAnsi" w:cstheme="minorBidi"/>
        </w:rPr>
        <w:t xml:space="preserve"> to edit.</w:t>
      </w:r>
    </w:p>
    <w:p w14:paraId="63B25913" w14:textId="77777777" w:rsidR="008704A1" w:rsidRPr="00724287" w:rsidRDefault="008704A1" w:rsidP="00C41D03">
      <w:pPr>
        <w:pStyle w:val="ListParagraph"/>
        <w:numPr>
          <w:ilvl w:val="0"/>
          <w:numId w:val="93"/>
        </w:numPr>
        <w:rPr>
          <w:rFonts w:eastAsiaTheme="minorHAnsi" w:cstheme="minorBidi"/>
        </w:rPr>
      </w:pPr>
      <w:r w:rsidRPr="00724287">
        <w:rPr>
          <w:rFonts w:eastAsiaTheme="minorHAnsi" w:cstheme="minorBidi"/>
        </w:rPr>
        <w:t>Select ED from the PCE Update Encounter screen.</w:t>
      </w:r>
    </w:p>
    <w:p w14:paraId="63B25914" w14:textId="77777777" w:rsidR="008704A1" w:rsidRPr="005A1FD1" w:rsidRDefault="008704A1" w:rsidP="000F63DC">
      <w:pPr>
        <w:pStyle w:val="screen"/>
        <w:ind w:left="720"/>
      </w:pPr>
      <w:bookmarkStart w:id="154" w:name="_Toc316188919"/>
      <w:bookmarkStart w:id="155" w:name="_Toc312473180"/>
      <w:r w:rsidRPr="005A1FD1">
        <w:t>PCE Update Encounter   Jul 25, 1996 07:45:02   Page: 1 of 1</w:t>
      </w:r>
    </w:p>
    <w:p w14:paraId="63B25915" w14:textId="77777777" w:rsidR="008704A1" w:rsidRPr="005A1FD1" w:rsidRDefault="008704A1" w:rsidP="000F63DC">
      <w:pPr>
        <w:pStyle w:val="screen"/>
        <w:ind w:left="720"/>
      </w:pPr>
      <w:r w:rsidRPr="005A1FD1">
        <w:t>PCEPATIENT,ONE    000-45-6789           Clinic:  CARDIOLOGY</w:t>
      </w:r>
    </w:p>
    <w:p w14:paraId="63B25916" w14:textId="77777777" w:rsidR="008704A1" w:rsidRPr="005A1FD1" w:rsidRDefault="008704A1" w:rsidP="000F63DC">
      <w:pPr>
        <w:pStyle w:val="screen"/>
        <w:ind w:left="720"/>
      </w:pPr>
      <w:r w:rsidRPr="005A1FD1">
        <w:t>Encounter Date  07/22/96  11:08         Clinic Stop:  303  CARDIOLOGY</w:t>
      </w:r>
    </w:p>
    <w:p w14:paraId="63B25917" w14:textId="77777777" w:rsidR="008704A1" w:rsidRPr="005A1FD1" w:rsidRDefault="008704A1" w:rsidP="000F63DC">
      <w:pPr>
        <w:pStyle w:val="screen"/>
        <w:ind w:left="720"/>
      </w:pPr>
      <w:r w:rsidRPr="005A1FD1">
        <w:t xml:space="preserve"> </w:t>
      </w:r>
    </w:p>
    <w:p w14:paraId="63B25918" w14:textId="77777777" w:rsidR="008704A1" w:rsidRPr="005A1FD1" w:rsidRDefault="008704A1" w:rsidP="000F63DC">
      <w:pPr>
        <w:pStyle w:val="screen"/>
        <w:ind w:left="720"/>
      </w:pPr>
      <w:r w:rsidRPr="005A1FD1">
        <w:t xml:space="preserve">  1 Encounter Date and Time:  JUL 22, 1996@11:08:14</w:t>
      </w:r>
      <w:r w:rsidRPr="005A1FD1">
        <w:tab/>
      </w:r>
    </w:p>
    <w:p w14:paraId="63B25919" w14:textId="77777777" w:rsidR="008704A1" w:rsidRPr="005A1FD1" w:rsidRDefault="008704A1" w:rsidP="000F63DC">
      <w:pPr>
        <w:pStyle w:val="screen"/>
        <w:ind w:left="720"/>
      </w:pPr>
      <w:r w:rsidRPr="005A1FD1">
        <w:t xml:space="preserve"> </w:t>
      </w:r>
    </w:p>
    <w:p w14:paraId="63B2591A" w14:textId="77777777" w:rsidR="008704A1" w:rsidRPr="005A1FD1" w:rsidRDefault="008704A1" w:rsidP="000F63DC">
      <w:pPr>
        <w:pStyle w:val="screen"/>
        <w:ind w:left="720"/>
      </w:pPr>
      <w:r w:rsidRPr="005A1FD1">
        <w:t xml:space="preserve">  2 Provider:  PCEPROVIDER,ONE    PRIMARY</w:t>
      </w:r>
    </w:p>
    <w:p w14:paraId="63B2591B" w14:textId="77777777" w:rsidR="008704A1" w:rsidRPr="005A1FD1" w:rsidRDefault="008704A1" w:rsidP="000F63DC">
      <w:pPr>
        <w:pStyle w:val="screen"/>
        <w:ind w:left="720"/>
      </w:pPr>
      <w:r w:rsidRPr="005A1FD1">
        <w:t xml:space="preserve">  3 ICD9 Code or Diagnosis:  V70.3     MED EXAM NEC-ADMIN PURP</w:t>
      </w:r>
    </w:p>
    <w:p w14:paraId="63B2591C" w14:textId="77777777" w:rsidR="008704A1" w:rsidRPr="005A1FD1" w:rsidRDefault="008704A1" w:rsidP="000F63DC">
      <w:pPr>
        <w:pStyle w:val="screen"/>
        <w:ind w:left="720"/>
      </w:pPr>
      <w:r w:rsidRPr="005A1FD1">
        <w:t xml:space="preserve">    Provider Narrative:  OTHER GENERAL MEDICAL EXAMINATION FOR</w:t>
      </w:r>
    </w:p>
    <w:p w14:paraId="63B2591D" w14:textId="77777777" w:rsidR="008704A1" w:rsidRPr="005A1FD1" w:rsidRDefault="008704A1" w:rsidP="000F63DC">
      <w:pPr>
        <w:pStyle w:val="screen"/>
        <w:ind w:left="720"/>
      </w:pPr>
      <w:r w:rsidRPr="005A1FD1">
        <w:t xml:space="preserve">                          ADMINISTRATIVE PURPOSES</w:t>
      </w:r>
    </w:p>
    <w:p w14:paraId="63B2591E" w14:textId="77777777" w:rsidR="008704A1" w:rsidRPr="005A1FD1" w:rsidRDefault="008704A1" w:rsidP="000F63DC">
      <w:pPr>
        <w:pStyle w:val="screen"/>
        <w:ind w:left="720"/>
      </w:pPr>
      <w:r w:rsidRPr="005A1FD1">
        <w:t xml:space="preserve">    Primary/Secondary Diagnosis:  PRIMARY</w:t>
      </w:r>
    </w:p>
    <w:p w14:paraId="63B2591F" w14:textId="77777777" w:rsidR="008704A1" w:rsidRPr="005A1FD1" w:rsidRDefault="008704A1" w:rsidP="000F63DC">
      <w:pPr>
        <w:pStyle w:val="screen"/>
        <w:ind w:left="720"/>
      </w:pPr>
      <w:r w:rsidRPr="005A1FD1">
        <w:t xml:space="preserve">  4 CPT Code:  25066     BIOPSY FOREARM SOFT TISSUES</w:t>
      </w:r>
    </w:p>
    <w:p w14:paraId="63B25920" w14:textId="77777777" w:rsidR="008704A1" w:rsidRPr="005A1FD1" w:rsidRDefault="008704A1" w:rsidP="000F63DC">
      <w:pPr>
        <w:pStyle w:val="screen"/>
        <w:ind w:left="720"/>
      </w:pPr>
      <w:r w:rsidRPr="005A1FD1">
        <w:t xml:space="preserve">    CPT Modifier: 22   UNUSUAL PROCEDURAL SERVICES</w:t>
      </w:r>
    </w:p>
    <w:p w14:paraId="63B25921" w14:textId="77777777" w:rsidR="008704A1" w:rsidRPr="005A1FD1" w:rsidRDefault="008704A1" w:rsidP="000F63DC">
      <w:pPr>
        <w:pStyle w:val="screen"/>
        <w:ind w:left="720"/>
      </w:pPr>
      <w:r w:rsidRPr="005A1FD1">
        <w:t xml:space="preserve">  5 Education Topic:  VA-TOBACCO USE SCREENING</w:t>
      </w:r>
    </w:p>
    <w:p w14:paraId="63B25922" w14:textId="77777777" w:rsidR="008704A1" w:rsidRPr="005A1FD1" w:rsidRDefault="00031916" w:rsidP="000F63DC">
      <w:pPr>
        <w:pStyle w:val="screen"/>
        <w:ind w:left="720"/>
      </w:pPr>
      <w:r w:rsidRPr="005A1FD1">
        <w:t xml:space="preserve"> </w:t>
      </w:r>
    </w:p>
    <w:p w14:paraId="63B25923" w14:textId="77777777" w:rsidR="008704A1" w:rsidRPr="005A1FD1" w:rsidRDefault="008704A1" w:rsidP="000F63DC">
      <w:pPr>
        <w:pStyle w:val="screen"/>
        <w:ind w:left="720"/>
      </w:pPr>
      <w:r w:rsidRPr="005A1FD1">
        <w:t xml:space="preserve"> </w:t>
      </w:r>
    </w:p>
    <w:p w14:paraId="63B25924" w14:textId="77777777" w:rsidR="008704A1" w:rsidRPr="005A1FD1" w:rsidRDefault="008704A1" w:rsidP="000F63DC">
      <w:pPr>
        <w:pStyle w:val="screen"/>
        <w:ind w:left="720"/>
      </w:pPr>
      <w:r w:rsidRPr="005A1FD1">
        <w:t xml:space="preserve">          + Next Screen   - Prev Screen   ?? More Actions</w:t>
      </w:r>
    </w:p>
    <w:p w14:paraId="63B25925" w14:textId="77777777" w:rsidR="008704A1" w:rsidRPr="005A1FD1" w:rsidRDefault="008704A1" w:rsidP="000F63DC">
      <w:pPr>
        <w:pStyle w:val="screen"/>
        <w:ind w:left="720"/>
      </w:pPr>
      <w:r w:rsidRPr="005A1FD1">
        <w:t>ED  Edit an Item         TR  Treatment        DD  Display Detail</w:t>
      </w:r>
    </w:p>
    <w:p w14:paraId="63B25926" w14:textId="77777777" w:rsidR="008704A1" w:rsidRPr="005A1FD1" w:rsidRDefault="008704A1" w:rsidP="000F63DC">
      <w:pPr>
        <w:pStyle w:val="screen"/>
        <w:ind w:left="720"/>
      </w:pPr>
      <w:r w:rsidRPr="005A1FD1">
        <w:t>DE  Delete an Item       IM  Immunization     DB  Display Brief</w:t>
      </w:r>
    </w:p>
    <w:p w14:paraId="63B25927" w14:textId="77777777" w:rsidR="008704A1" w:rsidRPr="005A1FD1" w:rsidRDefault="008704A1" w:rsidP="000F63DC">
      <w:pPr>
        <w:pStyle w:val="screen"/>
        <w:ind w:left="720"/>
      </w:pPr>
      <w:r w:rsidRPr="005A1FD1">
        <w:t>EN  Encounter            PE  Patient Ed       IN  Check Out Interview</w:t>
      </w:r>
    </w:p>
    <w:p w14:paraId="63B25928" w14:textId="062DAF99" w:rsidR="008704A1" w:rsidRPr="005A1FD1" w:rsidRDefault="008704A1" w:rsidP="000F63DC">
      <w:pPr>
        <w:pStyle w:val="screen"/>
        <w:ind w:left="720"/>
      </w:pPr>
      <w:r w:rsidRPr="005A1FD1">
        <w:t xml:space="preserve">PR  Provider             ST  Skin Test        </w:t>
      </w:r>
      <w:r w:rsidR="00995261" w:rsidRPr="005A1FD1">
        <w:t>CR  Contra/Refusal Event</w:t>
      </w:r>
    </w:p>
    <w:p w14:paraId="63B25929" w14:textId="55FBD1D0" w:rsidR="008704A1" w:rsidRPr="005A1FD1" w:rsidRDefault="008704A1" w:rsidP="000F63DC">
      <w:pPr>
        <w:pStyle w:val="screen"/>
        <w:ind w:left="720"/>
      </w:pPr>
      <w:r w:rsidRPr="005A1FD1">
        <w:t>DX  Diagnosis (ICD)      XA  Exam</w:t>
      </w:r>
      <w:r w:rsidR="00995261" w:rsidRPr="005A1FD1">
        <w:t xml:space="preserve">             QU  Quit</w:t>
      </w:r>
    </w:p>
    <w:p w14:paraId="63B2592A" w14:textId="77777777" w:rsidR="008704A1" w:rsidRPr="005A1FD1" w:rsidRDefault="008704A1" w:rsidP="000F63DC">
      <w:pPr>
        <w:pStyle w:val="screen"/>
        <w:ind w:left="720"/>
      </w:pPr>
      <w:r w:rsidRPr="005A1FD1">
        <w:t>CP  CPT (Procedure)      HF  Health Factors</w:t>
      </w:r>
    </w:p>
    <w:p w14:paraId="63B2592B" w14:textId="77777777" w:rsidR="008704A1" w:rsidRPr="005A1FD1" w:rsidRDefault="008704A1" w:rsidP="000F63DC">
      <w:pPr>
        <w:pStyle w:val="screen"/>
        <w:ind w:left="720"/>
      </w:pPr>
      <w:r w:rsidRPr="005A1FD1">
        <w:t>Select Action: Quit// ED</w:t>
      </w:r>
    </w:p>
    <w:bookmarkEnd w:id="154"/>
    <w:bookmarkEnd w:id="155"/>
    <w:p w14:paraId="63B2592C" w14:textId="77777777" w:rsidR="008704A1" w:rsidRPr="00724287" w:rsidRDefault="008704A1" w:rsidP="00031916">
      <w:pPr>
        <w:pStyle w:val="ListParagraph"/>
        <w:numPr>
          <w:ilvl w:val="0"/>
          <w:numId w:val="93"/>
        </w:numPr>
        <w:rPr>
          <w:rFonts w:eastAsiaTheme="minorHAnsi" w:cstheme="minorBidi"/>
        </w:rPr>
      </w:pPr>
      <w:r w:rsidRPr="00724287">
        <w:rPr>
          <w:rFonts w:eastAsiaTheme="minorHAnsi" w:cstheme="minorBidi"/>
        </w:rPr>
        <w:lastRenderedPageBreak/>
        <w:t>Respond to each of the following prompts, as appropriate.</w:t>
      </w:r>
    </w:p>
    <w:p w14:paraId="63B2592D" w14:textId="77777777" w:rsidR="008704A1" w:rsidRPr="005A1FD1" w:rsidRDefault="008704A1" w:rsidP="000F63DC">
      <w:pPr>
        <w:pStyle w:val="screen"/>
        <w:ind w:left="720"/>
      </w:pPr>
      <w:bookmarkStart w:id="156" w:name="_Toc316188961"/>
      <w:bookmarkStart w:id="157" w:name="_Toc312473222"/>
      <w:r w:rsidRPr="005A1FD1">
        <w:t>Select Entry(s) (1-5): 1-5</w:t>
      </w:r>
    </w:p>
    <w:p w14:paraId="63B2592E" w14:textId="77777777" w:rsidR="008704A1" w:rsidRPr="005A1FD1" w:rsidRDefault="008704A1" w:rsidP="000F63DC">
      <w:pPr>
        <w:pStyle w:val="screen"/>
        <w:ind w:left="720"/>
      </w:pPr>
      <w:r w:rsidRPr="005A1FD1">
        <w:t xml:space="preserve"> Provider:  PCEPROVIDER,ONE// PCEPROVIDER,TWO</w:t>
      </w:r>
    </w:p>
    <w:p w14:paraId="63B2592F" w14:textId="77777777" w:rsidR="008704A1" w:rsidRPr="005A1FD1" w:rsidRDefault="008704A1" w:rsidP="000F63DC">
      <w:pPr>
        <w:pStyle w:val="screen"/>
        <w:ind w:left="720"/>
      </w:pPr>
      <w:r w:rsidRPr="005A1FD1">
        <w:t>Is this Provider Primary:  YES// [ENTER]</w:t>
      </w:r>
    </w:p>
    <w:p w14:paraId="63B25930" w14:textId="77777777" w:rsidR="008704A1" w:rsidRPr="005A1FD1" w:rsidRDefault="008704A1" w:rsidP="000F63DC">
      <w:pPr>
        <w:pStyle w:val="screen"/>
        <w:ind w:left="720"/>
      </w:pPr>
      <w:r w:rsidRPr="005A1FD1">
        <w:t>Is this Provider Attending:  NO// y  YES</w:t>
      </w:r>
    </w:p>
    <w:p w14:paraId="63B25931" w14:textId="77777777" w:rsidR="008704A1" w:rsidRPr="005A1FD1" w:rsidRDefault="008704A1" w:rsidP="000F63DC">
      <w:pPr>
        <w:pStyle w:val="screen"/>
        <w:ind w:left="720"/>
      </w:pPr>
      <w:r w:rsidRPr="005A1FD1">
        <w:t xml:space="preserve"> ICD9 Code or Diagnosis:  V70.3// [ENTER]   V70.3   MED EXAM NEC-ADMIN PURP</w:t>
      </w:r>
    </w:p>
    <w:p w14:paraId="63B25932" w14:textId="77777777" w:rsidR="008704A1" w:rsidRPr="005A1FD1" w:rsidRDefault="008704A1" w:rsidP="000F63DC">
      <w:pPr>
        <w:pStyle w:val="screen"/>
        <w:ind w:left="720"/>
      </w:pPr>
      <w:r w:rsidRPr="005A1FD1">
        <w:t xml:space="preserve">          ...OK? Yes// [ENTER]  (Yes)</w:t>
      </w:r>
    </w:p>
    <w:p w14:paraId="63B25933" w14:textId="77777777" w:rsidR="008704A1" w:rsidRPr="005A1FD1" w:rsidRDefault="008704A1" w:rsidP="000F63DC">
      <w:pPr>
        <w:pStyle w:val="screen"/>
        <w:ind w:left="720"/>
      </w:pPr>
      <w:r w:rsidRPr="005A1FD1">
        <w:t>Provider Narrative:  OTHER GENERAL MEDICAL EXAMINATION FOR ADMINISTRATIVE PURPOSES  Replace [ENTER]</w:t>
      </w:r>
    </w:p>
    <w:p w14:paraId="63B25934" w14:textId="77777777" w:rsidR="008704A1" w:rsidRPr="005A1FD1" w:rsidRDefault="008704A1" w:rsidP="000F63DC">
      <w:pPr>
        <w:pStyle w:val="screen"/>
        <w:ind w:left="720"/>
      </w:pPr>
      <w:r w:rsidRPr="005A1FD1">
        <w:t>OTHER GENERAL MEDICAL EXAMINATION FOR ADMINISTRATIVE PURPOSES</w:t>
      </w:r>
    </w:p>
    <w:p w14:paraId="63B25935" w14:textId="77777777" w:rsidR="008704A1" w:rsidRPr="005A1FD1" w:rsidRDefault="008704A1" w:rsidP="000F63DC">
      <w:pPr>
        <w:pStyle w:val="screen"/>
        <w:ind w:left="720"/>
      </w:pPr>
      <w:r w:rsidRPr="005A1FD1">
        <w:t>Is this Diagnosis Primary:  YES// [ENTER]</w:t>
      </w:r>
    </w:p>
    <w:p w14:paraId="63B25936" w14:textId="77777777" w:rsidR="008704A1" w:rsidRPr="005A1FD1" w:rsidRDefault="008704A1" w:rsidP="000F63DC">
      <w:pPr>
        <w:pStyle w:val="screen"/>
        <w:ind w:left="720"/>
      </w:pPr>
      <w:r w:rsidRPr="005A1FD1">
        <w:t>Modifier: [ENTER]</w:t>
      </w:r>
    </w:p>
    <w:p w14:paraId="63B25937" w14:textId="77777777" w:rsidR="008704A1" w:rsidRPr="005A1FD1" w:rsidRDefault="008704A1" w:rsidP="000F63DC">
      <w:pPr>
        <w:pStyle w:val="screen"/>
        <w:ind w:left="720"/>
      </w:pPr>
      <w:r w:rsidRPr="005A1FD1">
        <w:t>Encounter Provider: PCEPROVIDER,TWO</w:t>
      </w:r>
    </w:p>
    <w:p w14:paraId="63B25938" w14:textId="77777777" w:rsidR="008704A1" w:rsidRPr="005A1FD1" w:rsidRDefault="008704A1" w:rsidP="000F63DC">
      <w:pPr>
        <w:pStyle w:val="screen"/>
        <w:ind w:left="720"/>
      </w:pPr>
      <w:r w:rsidRPr="005A1FD1">
        <w:t>Comments: [ENTER]</w:t>
      </w:r>
    </w:p>
    <w:p w14:paraId="63B25939" w14:textId="77777777" w:rsidR="008704A1" w:rsidRPr="005A1FD1" w:rsidRDefault="008704A1" w:rsidP="000F63DC">
      <w:pPr>
        <w:pStyle w:val="screen"/>
        <w:ind w:left="720"/>
      </w:pPr>
      <w:r w:rsidRPr="005A1FD1">
        <w:t xml:space="preserve"> </w:t>
      </w:r>
    </w:p>
    <w:p w14:paraId="63B2593A" w14:textId="77777777" w:rsidR="008704A1" w:rsidRPr="005A1FD1" w:rsidRDefault="008704A1" w:rsidP="000F63DC">
      <w:pPr>
        <w:pStyle w:val="screen"/>
        <w:ind w:left="720"/>
      </w:pPr>
      <w:r w:rsidRPr="005A1FD1">
        <w:t>CPT Code:  25066// [ENTER]  BIOPSY FOREARM SOFT TISSUES</w:t>
      </w:r>
    </w:p>
    <w:p w14:paraId="63B2593B" w14:textId="77777777" w:rsidR="008704A1" w:rsidRPr="005A1FD1" w:rsidRDefault="008704A1" w:rsidP="000F63DC">
      <w:pPr>
        <w:pStyle w:val="screen"/>
        <w:ind w:left="720"/>
      </w:pPr>
      <w:r w:rsidRPr="005A1FD1">
        <w:t>Select CPT MODIFIER: 22// [ENTER]</w:t>
      </w:r>
    </w:p>
    <w:p w14:paraId="63B2593C" w14:textId="77777777" w:rsidR="008704A1" w:rsidRPr="005A1FD1" w:rsidRDefault="008704A1" w:rsidP="000F63DC">
      <w:pPr>
        <w:pStyle w:val="screen"/>
        <w:ind w:left="720"/>
      </w:pPr>
      <w:r w:rsidRPr="005A1FD1">
        <w:t>Provider Narrative:  BIOPSY FOREARM SOFT TISSUES  Replace SUSPICIOUS LUMP</w:t>
      </w:r>
    </w:p>
    <w:p w14:paraId="63B2593D" w14:textId="77777777" w:rsidR="008704A1" w:rsidRPr="005A1FD1" w:rsidRDefault="008704A1" w:rsidP="000F63DC">
      <w:pPr>
        <w:pStyle w:val="screen"/>
        <w:ind w:left="720"/>
      </w:pPr>
      <w:r w:rsidRPr="005A1FD1">
        <w:t xml:space="preserve">Quantity:  1// [ENTER] </w:t>
      </w:r>
    </w:p>
    <w:p w14:paraId="63B2593E" w14:textId="77777777" w:rsidR="008704A1" w:rsidRPr="005A1FD1" w:rsidRDefault="008704A1" w:rsidP="000F63DC">
      <w:pPr>
        <w:pStyle w:val="screen"/>
        <w:ind w:left="720"/>
      </w:pPr>
      <w:r w:rsidRPr="005A1FD1">
        <w:t>Diagnosis: MALIGNANT TUMOR</w:t>
      </w:r>
    </w:p>
    <w:p w14:paraId="63B2593F" w14:textId="77777777" w:rsidR="008704A1" w:rsidRPr="005A1FD1" w:rsidRDefault="008704A1" w:rsidP="000F63DC">
      <w:pPr>
        <w:pStyle w:val="screen"/>
        <w:ind w:left="720"/>
      </w:pPr>
      <w:r w:rsidRPr="005A1FD1">
        <w:t xml:space="preserve">Principal Procedure: [ENTER] </w:t>
      </w:r>
    </w:p>
    <w:p w14:paraId="63B25940" w14:textId="77777777" w:rsidR="008704A1" w:rsidRPr="005A1FD1" w:rsidRDefault="008704A1" w:rsidP="000F63DC">
      <w:pPr>
        <w:pStyle w:val="screen"/>
        <w:ind w:left="720"/>
      </w:pPr>
      <w:r w:rsidRPr="005A1FD1">
        <w:t>Encounter Provider:  PCEPROVIDER,ONE// PCEPROVIDER,TWO</w:t>
      </w:r>
    </w:p>
    <w:p w14:paraId="63B25941" w14:textId="77777777" w:rsidR="008704A1" w:rsidRPr="005A1FD1" w:rsidRDefault="008704A1" w:rsidP="000F63DC">
      <w:pPr>
        <w:pStyle w:val="screen"/>
        <w:ind w:left="720"/>
      </w:pPr>
      <w:r w:rsidRPr="005A1FD1">
        <w:t xml:space="preserve">Comments: [ENTER] </w:t>
      </w:r>
    </w:p>
    <w:p w14:paraId="63B25942" w14:textId="77777777" w:rsidR="008704A1" w:rsidRPr="005A1FD1" w:rsidRDefault="008704A1" w:rsidP="000F63DC">
      <w:pPr>
        <w:pStyle w:val="screen"/>
        <w:ind w:left="720"/>
      </w:pPr>
      <w:r w:rsidRPr="005A1FD1">
        <w:t xml:space="preserve"> </w:t>
      </w:r>
    </w:p>
    <w:p w14:paraId="63B25943" w14:textId="77777777" w:rsidR="008704A1" w:rsidRPr="005A1FD1" w:rsidRDefault="008704A1" w:rsidP="000F63DC">
      <w:pPr>
        <w:pStyle w:val="screen"/>
        <w:ind w:left="720"/>
      </w:pPr>
      <w:r w:rsidRPr="005A1FD1">
        <w:t xml:space="preserve">Education Topic:  VA-TOBACCO USE SCREENING  Replace [ENTER] </w:t>
      </w:r>
    </w:p>
    <w:p w14:paraId="63B25944" w14:textId="77777777" w:rsidR="008704A1" w:rsidRPr="005A1FD1" w:rsidRDefault="008704A1" w:rsidP="000F63DC">
      <w:pPr>
        <w:pStyle w:val="screen"/>
        <w:ind w:left="720"/>
      </w:pPr>
      <w:r w:rsidRPr="005A1FD1">
        <w:t>Level of Understanding:  GOOD// GOOD</w:t>
      </w:r>
    </w:p>
    <w:p w14:paraId="63B25945" w14:textId="77777777" w:rsidR="008704A1" w:rsidRPr="005A1FD1" w:rsidRDefault="008704A1" w:rsidP="000F63DC">
      <w:pPr>
        <w:pStyle w:val="screen"/>
        <w:ind w:left="720"/>
      </w:pPr>
      <w:r w:rsidRPr="005A1FD1">
        <w:t>Encounter Provider:  PCEPROVIDER,ONE// PCEPROVIDER,TWO</w:t>
      </w:r>
    </w:p>
    <w:p w14:paraId="63B25946" w14:textId="77777777" w:rsidR="008704A1" w:rsidRPr="005A1FD1" w:rsidRDefault="008704A1" w:rsidP="000F63DC">
      <w:pPr>
        <w:pStyle w:val="screen"/>
        <w:ind w:left="720"/>
      </w:pPr>
      <w:r w:rsidRPr="005A1FD1">
        <w:t xml:space="preserve">Comments: [ENTER] </w:t>
      </w:r>
    </w:p>
    <w:p w14:paraId="63B25947" w14:textId="77777777" w:rsidR="008704A1" w:rsidRPr="00724287" w:rsidRDefault="008704A1" w:rsidP="00C21D5B">
      <w:pPr>
        <w:pStyle w:val="ListParagraph"/>
        <w:numPr>
          <w:ilvl w:val="0"/>
          <w:numId w:val="93"/>
        </w:numPr>
        <w:rPr>
          <w:rFonts w:eastAsiaTheme="minorHAnsi" w:cstheme="minorBidi"/>
        </w:rPr>
      </w:pPr>
      <w:r w:rsidRPr="00724287">
        <w:rPr>
          <w:rFonts w:eastAsiaTheme="minorHAnsi" w:cstheme="minorBidi"/>
        </w:rPr>
        <w:t>The edited screen is then displayed.</w:t>
      </w:r>
    </w:p>
    <w:bookmarkEnd w:id="156"/>
    <w:bookmarkEnd w:id="157"/>
    <w:p w14:paraId="63B25948" w14:textId="77777777" w:rsidR="008704A1" w:rsidRPr="005A1FD1" w:rsidRDefault="008704A1" w:rsidP="000F63DC">
      <w:pPr>
        <w:pStyle w:val="screen"/>
        <w:ind w:left="720"/>
      </w:pPr>
      <w:r w:rsidRPr="005A1FD1">
        <w:t>PCE Update Encounter   Jul 25, 1996 08:09:16   Page: 1 of 1</w:t>
      </w:r>
    </w:p>
    <w:p w14:paraId="63B25949" w14:textId="77777777" w:rsidR="008704A1" w:rsidRPr="005A1FD1" w:rsidRDefault="008704A1" w:rsidP="000F63DC">
      <w:pPr>
        <w:pStyle w:val="screen"/>
        <w:ind w:left="720"/>
      </w:pPr>
      <w:r w:rsidRPr="005A1FD1">
        <w:t>PCEPATIENT,ONE    000-45-6789           Clinic:  CARDIOLOGY</w:t>
      </w:r>
    </w:p>
    <w:p w14:paraId="63B2594A" w14:textId="77777777" w:rsidR="008704A1" w:rsidRPr="005A1FD1" w:rsidRDefault="008704A1" w:rsidP="000F63DC">
      <w:pPr>
        <w:pStyle w:val="screen"/>
        <w:ind w:left="720"/>
      </w:pPr>
      <w:r w:rsidRPr="005A1FD1">
        <w:t>Encounter Date  07/22/96  11:08         Clinic Stop:  303  CARDIOLOGY</w:t>
      </w:r>
    </w:p>
    <w:p w14:paraId="63B2594B" w14:textId="77777777" w:rsidR="008704A1" w:rsidRPr="005A1FD1" w:rsidRDefault="008704A1" w:rsidP="000F63DC">
      <w:pPr>
        <w:pStyle w:val="screen"/>
        <w:ind w:left="720"/>
      </w:pPr>
      <w:r w:rsidRPr="005A1FD1">
        <w:t xml:space="preserve"> </w:t>
      </w:r>
    </w:p>
    <w:p w14:paraId="63B2594C" w14:textId="77777777" w:rsidR="008704A1" w:rsidRPr="005A1FD1" w:rsidRDefault="008704A1" w:rsidP="000F63DC">
      <w:pPr>
        <w:pStyle w:val="screen"/>
        <w:ind w:left="720"/>
      </w:pPr>
      <w:r w:rsidRPr="005A1FD1">
        <w:t xml:space="preserve">  1 Encounter Date and Time:  JUL 22, 1996@11:08:14</w:t>
      </w:r>
      <w:r w:rsidRPr="005A1FD1">
        <w:tab/>
      </w:r>
    </w:p>
    <w:p w14:paraId="63B2594D" w14:textId="77777777" w:rsidR="008704A1" w:rsidRPr="005A1FD1" w:rsidRDefault="008704A1" w:rsidP="000F63DC">
      <w:pPr>
        <w:pStyle w:val="screen"/>
        <w:ind w:left="720"/>
      </w:pPr>
      <w:r w:rsidRPr="005A1FD1">
        <w:t xml:space="preserve"> </w:t>
      </w:r>
    </w:p>
    <w:p w14:paraId="63B2594E" w14:textId="77777777" w:rsidR="008704A1" w:rsidRPr="005A1FD1" w:rsidRDefault="008704A1" w:rsidP="000F63DC">
      <w:pPr>
        <w:pStyle w:val="screen"/>
        <w:ind w:left="720"/>
      </w:pPr>
      <w:r w:rsidRPr="005A1FD1">
        <w:t xml:space="preserve">  2 Provider:  PCEPROVIDER,ONE    PRIMARY    ATTENDING</w:t>
      </w:r>
    </w:p>
    <w:p w14:paraId="63B2594F" w14:textId="77777777" w:rsidR="008704A1" w:rsidRPr="005A1FD1" w:rsidRDefault="008704A1" w:rsidP="000F63DC">
      <w:pPr>
        <w:pStyle w:val="screen"/>
        <w:ind w:left="720"/>
      </w:pPr>
      <w:r w:rsidRPr="005A1FD1">
        <w:t xml:space="preserve">  3 ICD9 Code or Diagnosis:  V70.3     MED EXAM NEC-ADMIN PURP</w:t>
      </w:r>
    </w:p>
    <w:p w14:paraId="63B25950" w14:textId="77777777" w:rsidR="008704A1" w:rsidRPr="005A1FD1" w:rsidRDefault="008704A1" w:rsidP="000F63DC">
      <w:pPr>
        <w:pStyle w:val="screen"/>
        <w:ind w:left="720"/>
      </w:pPr>
      <w:r w:rsidRPr="005A1FD1">
        <w:t xml:space="preserve">    Provider Narrative:  OTHER GENERAL MEDICAL EXAMINATION FOR </w:t>
      </w:r>
    </w:p>
    <w:p w14:paraId="63B25951" w14:textId="77777777" w:rsidR="008704A1" w:rsidRPr="005A1FD1" w:rsidRDefault="008704A1" w:rsidP="000F63DC">
      <w:pPr>
        <w:pStyle w:val="screen"/>
        <w:ind w:left="720"/>
      </w:pPr>
      <w:r w:rsidRPr="005A1FD1">
        <w:t xml:space="preserve">                         ADMINISTRATIVE PURPOSES</w:t>
      </w:r>
    </w:p>
    <w:p w14:paraId="63B25952" w14:textId="77777777" w:rsidR="008704A1" w:rsidRPr="005A1FD1" w:rsidRDefault="008704A1" w:rsidP="000F63DC">
      <w:pPr>
        <w:pStyle w:val="screen"/>
        <w:ind w:left="720"/>
      </w:pPr>
      <w:r w:rsidRPr="005A1FD1">
        <w:t xml:space="preserve">    Primary/Secondary Diagnosis:  PRIMARY</w:t>
      </w:r>
    </w:p>
    <w:p w14:paraId="63B25953" w14:textId="77777777" w:rsidR="008704A1" w:rsidRPr="005A1FD1" w:rsidRDefault="008704A1" w:rsidP="000F63DC">
      <w:pPr>
        <w:pStyle w:val="screen"/>
        <w:ind w:left="720"/>
      </w:pPr>
      <w:r w:rsidRPr="005A1FD1">
        <w:t xml:space="preserve">  4 CPT Code:  25066     BIOPSY FOREARM SOFT TISSUES</w:t>
      </w:r>
    </w:p>
    <w:p w14:paraId="63B25954" w14:textId="77777777" w:rsidR="008704A1" w:rsidRPr="005A1FD1" w:rsidRDefault="008704A1" w:rsidP="000F63DC">
      <w:pPr>
        <w:pStyle w:val="screen"/>
        <w:ind w:left="720"/>
      </w:pPr>
      <w:r w:rsidRPr="005A1FD1">
        <w:t xml:space="preserve">    CPT Modifier: 22   UNUSUAL PROCEDURAL SERVICES</w:t>
      </w:r>
    </w:p>
    <w:p w14:paraId="63B25955" w14:textId="77777777" w:rsidR="008704A1" w:rsidRPr="005A1FD1" w:rsidRDefault="008704A1" w:rsidP="000F63DC">
      <w:pPr>
        <w:pStyle w:val="screen"/>
        <w:ind w:left="720"/>
      </w:pPr>
      <w:r w:rsidRPr="005A1FD1">
        <w:t xml:space="preserve">  5 Education Topic:  VA-TOBACCO USE SCREENING</w:t>
      </w:r>
    </w:p>
    <w:p w14:paraId="63B25956" w14:textId="77777777" w:rsidR="008704A1" w:rsidRPr="005A1FD1" w:rsidRDefault="008704A1" w:rsidP="000F63DC">
      <w:pPr>
        <w:pStyle w:val="screen"/>
        <w:ind w:left="720"/>
      </w:pPr>
      <w:r w:rsidRPr="005A1FD1">
        <w:t xml:space="preserve"> </w:t>
      </w:r>
    </w:p>
    <w:p w14:paraId="63B25957" w14:textId="77777777" w:rsidR="008704A1" w:rsidRPr="005A1FD1" w:rsidRDefault="008704A1" w:rsidP="000F63DC">
      <w:pPr>
        <w:pStyle w:val="screen"/>
        <w:ind w:left="720"/>
      </w:pPr>
      <w:r w:rsidRPr="005A1FD1">
        <w:t>+ Next Screen   - Prev Screen   ?? More Actions</w:t>
      </w:r>
    </w:p>
    <w:p w14:paraId="63B25958" w14:textId="77777777" w:rsidR="008704A1" w:rsidRPr="005A1FD1" w:rsidRDefault="008704A1" w:rsidP="000F63DC">
      <w:pPr>
        <w:pStyle w:val="screen"/>
        <w:ind w:left="720"/>
      </w:pPr>
      <w:r w:rsidRPr="005A1FD1">
        <w:t>ED  Edit an Item          TR  Treatment         DD  Display Detail</w:t>
      </w:r>
    </w:p>
    <w:p w14:paraId="63B25959" w14:textId="77777777" w:rsidR="008704A1" w:rsidRPr="005A1FD1" w:rsidRDefault="008704A1" w:rsidP="000F63DC">
      <w:pPr>
        <w:pStyle w:val="screen"/>
        <w:ind w:left="720"/>
      </w:pPr>
      <w:r w:rsidRPr="005A1FD1">
        <w:t>DE  Delete an Item        IM  Immunization      DB  Display Brief</w:t>
      </w:r>
    </w:p>
    <w:p w14:paraId="63B2595A" w14:textId="77777777" w:rsidR="008704A1" w:rsidRPr="005A1FD1" w:rsidRDefault="008704A1" w:rsidP="000F63DC">
      <w:pPr>
        <w:pStyle w:val="screen"/>
        <w:ind w:left="720"/>
      </w:pPr>
      <w:r w:rsidRPr="005A1FD1">
        <w:t>EN  Encounter             PE  Patient Ed        IN  Check Out Interview</w:t>
      </w:r>
    </w:p>
    <w:p w14:paraId="63B2595B" w14:textId="21B62CDE" w:rsidR="008704A1" w:rsidRPr="005A1FD1" w:rsidRDefault="008704A1" w:rsidP="000F63DC">
      <w:pPr>
        <w:pStyle w:val="screen"/>
        <w:ind w:left="720"/>
      </w:pPr>
      <w:r w:rsidRPr="005A1FD1">
        <w:t xml:space="preserve">PR  Provider              ST  Skin Test         </w:t>
      </w:r>
      <w:r w:rsidR="00995261" w:rsidRPr="005A1FD1">
        <w:t>CR  Contra/Refusal Event</w:t>
      </w:r>
    </w:p>
    <w:p w14:paraId="63B2595C" w14:textId="64E40189" w:rsidR="008704A1" w:rsidRPr="005A1FD1" w:rsidRDefault="008704A1" w:rsidP="000F63DC">
      <w:pPr>
        <w:pStyle w:val="screen"/>
        <w:ind w:left="720"/>
      </w:pPr>
      <w:r w:rsidRPr="005A1FD1">
        <w:t xml:space="preserve">DX  Diagnosis (ICD)    </w:t>
      </w:r>
      <w:r w:rsidR="00726EF2" w:rsidRPr="005A1FD1">
        <w:t xml:space="preserve">  </w:t>
      </w:r>
      <w:r w:rsidRPr="005A1FD1">
        <w:t xml:space="preserve"> XA  Exam</w:t>
      </w:r>
      <w:r w:rsidR="00995261" w:rsidRPr="005A1FD1">
        <w:t xml:space="preserve">              QU  Quit</w:t>
      </w:r>
    </w:p>
    <w:p w14:paraId="63B2595D" w14:textId="77777777" w:rsidR="008704A1" w:rsidRPr="005A1FD1" w:rsidRDefault="008704A1" w:rsidP="000F63DC">
      <w:pPr>
        <w:pStyle w:val="screen"/>
        <w:ind w:left="720"/>
      </w:pPr>
      <w:r w:rsidRPr="005A1FD1">
        <w:t>CP  CPT (Procedure)       HF  Health Factors</w:t>
      </w:r>
    </w:p>
    <w:p w14:paraId="63B2595E" w14:textId="77777777" w:rsidR="008704A1" w:rsidRPr="005A1FD1" w:rsidRDefault="008704A1" w:rsidP="000F63DC">
      <w:pPr>
        <w:pStyle w:val="screen"/>
        <w:ind w:left="720"/>
      </w:pPr>
      <w:r w:rsidRPr="005A1FD1">
        <w:lastRenderedPageBreak/>
        <w:t xml:space="preserve">Select Action: Quit// [ENTER] </w:t>
      </w:r>
    </w:p>
    <w:p w14:paraId="63B2595F" w14:textId="77777777" w:rsidR="00006A94" w:rsidRDefault="00006A94" w:rsidP="00DB745D">
      <w:pPr>
        <w:pStyle w:val="Heading2"/>
      </w:pPr>
      <w:bookmarkStart w:id="158" w:name="_Toc336929576"/>
      <w:bookmarkStart w:id="159" w:name="_Toc320510290"/>
      <w:bookmarkStart w:id="160" w:name="_Toc320505217"/>
      <w:bookmarkStart w:id="161" w:name="_Toc317661538"/>
      <w:bookmarkStart w:id="162" w:name="_Toc317661170"/>
      <w:bookmarkStart w:id="163" w:name="_Toc317660616"/>
      <w:bookmarkStart w:id="164" w:name="_Toc316441277"/>
      <w:bookmarkStart w:id="165" w:name="_Toc316191708"/>
      <w:bookmarkStart w:id="166" w:name="_Toc316188973"/>
      <w:bookmarkStart w:id="167" w:name="_Toc312473234"/>
      <w:bookmarkStart w:id="168" w:name="_Toc428365008"/>
      <w:bookmarkStart w:id="169" w:name="_Toc468085997"/>
      <w:r>
        <w:t>Delete an Item</w:t>
      </w:r>
      <w:bookmarkEnd w:id="158"/>
      <w:bookmarkEnd w:id="159"/>
      <w:bookmarkEnd w:id="160"/>
      <w:bookmarkEnd w:id="161"/>
      <w:bookmarkEnd w:id="162"/>
      <w:bookmarkEnd w:id="163"/>
      <w:bookmarkEnd w:id="164"/>
      <w:bookmarkEnd w:id="165"/>
      <w:bookmarkEnd w:id="166"/>
      <w:bookmarkEnd w:id="167"/>
      <w:bookmarkEnd w:id="168"/>
      <w:bookmarkEnd w:id="169"/>
    </w:p>
    <w:p w14:paraId="63B25960" w14:textId="77777777" w:rsidR="00006A94" w:rsidRPr="00724287" w:rsidRDefault="00006A94" w:rsidP="00540471">
      <w:pPr>
        <w:rPr>
          <w:rFonts w:eastAsiaTheme="minorHAnsi" w:cstheme="minorBidi"/>
        </w:rPr>
      </w:pPr>
      <w:r w:rsidRPr="00724287">
        <w:rPr>
          <w:rFonts w:eastAsiaTheme="minorHAnsi" w:cstheme="minorBidi"/>
        </w:rPr>
        <w:t>Steps to Delete an Item</w:t>
      </w:r>
      <w:r w:rsidR="00C24B69" w:rsidRPr="00724287">
        <w:rPr>
          <w:rFonts w:eastAsiaTheme="minorHAnsi" w:cstheme="minorBidi"/>
        </w:rPr>
        <w:t>:</w:t>
      </w:r>
    </w:p>
    <w:p w14:paraId="63B25961" w14:textId="77777777" w:rsidR="00006A94" w:rsidRPr="00724287" w:rsidRDefault="00006A94" w:rsidP="00540471">
      <w:pPr>
        <w:pStyle w:val="ListParagraph"/>
        <w:numPr>
          <w:ilvl w:val="0"/>
          <w:numId w:val="97"/>
        </w:numPr>
        <w:rPr>
          <w:rFonts w:eastAsiaTheme="minorHAnsi" w:cstheme="minorBidi"/>
        </w:rPr>
      </w:pPr>
      <w:r w:rsidRPr="00724287">
        <w:rPr>
          <w:rFonts w:eastAsiaTheme="minorHAnsi" w:cstheme="minorBidi"/>
        </w:rPr>
        <w:t xml:space="preserve">Select </w:t>
      </w:r>
      <w:proofErr w:type="spellStart"/>
      <w:r w:rsidRPr="00724287">
        <w:rPr>
          <w:rFonts w:eastAsiaTheme="minorHAnsi" w:cstheme="minorBidi"/>
        </w:rPr>
        <w:t>UE</w:t>
      </w:r>
      <w:proofErr w:type="spellEnd"/>
      <w:r w:rsidRPr="00724287">
        <w:rPr>
          <w:rFonts w:eastAsiaTheme="minorHAnsi" w:cstheme="minorBidi"/>
        </w:rPr>
        <w:t xml:space="preserve"> from the PCE Encounter List screen.</w:t>
      </w:r>
    </w:p>
    <w:p w14:paraId="63B25962" w14:textId="77777777" w:rsidR="00006A94" w:rsidRPr="00724287" w:rsidRDefault="00006A94" w:rsidP="00540471">
      <w:pPr>
        <w:pStyle w:val="ListParagraph"/>
        <w:numPr>
          <w:ilvl w:val="0"/>
          <w:numId w:val="97"/>
        </w:numPr>
        <w:rPr>
          <w:rFonts w:eastAsiaTheme="minorHAnsi" w:cstheme="minorBidi"/>
        </w:rPr>
      </w:pPr>
      <w:r w:rsidRPr="00724287">
        <w:rPr>
          <w:rFonts w:eastAsiaTheme="minorHAnsi" w:cstheme="minorBidi"/>
        </w:rPr>
        <w:t>Select the encounter you wish to edit.</w:t>
      </w:r>
    </w:p>
    <w:p w14:paraId="63B25963" w14:textId="77777777" w:rsidR="00006A94" w:rsidRPr="00724287" w:rsidRDefault="00006A94" w:rsidP="00540471">
      <w:pPr>
        <w:pStyle w:val="ListParagraph"/>
        <w:numPr>
          <w:ilvl w:val="0"/>
          <w:numId w:val="97"/>
        </w:numPr>
        <w:rPr>
          <w:rFonts w:eastAsiaTheme="minorHAnsi" w:cstheme="minorBidi"/>
        </w:rPr>
      </w:pPr>
      <w:r w:rsidRPr="00724287">
        <w:rPr>
          <w:rFonts w:eastAsiaTheme="minorHAnsi" w:cstheme="minorBidi"/>
        </w:rPr>
        <w:t>Select DE from the PCE Update Encounter screen.</w:t>
      </w:r>
    </w:p>
    <w:p w14:paraId="63B25964" w14:textId="77777777" w:rsidR="00006A94" w:rsidRPr="005A1FD1" w:rsidRDefault="00006A94" w:rsidP="000F63DC">
      <w:pPr>
        <w:pStyle w:val="screen"/>
        <w:ind w:left="720"/>
      </w:pPr>
      <w:r w:rsidRPr="005A1FD1">
        <w:t xml:space="preserve">PCE Update Encounter   Jul 25, 1996 08:14:43 </w:t>
      </w:r>
      <w:r w:rsidR="00540471" w:rsidRPr="005A1FD1">
        <w:t xml:space="preserve"> </w:t>
      </w:r>
      <w:r w:rsidRPr="005A1FD1">
        <w:t xml:space="preserve"> Page: 1 of 1</w:t>
      </w:r>
    </w:p>
    <w:p w14:paraId="63B25965" w14:textId="77777777" w:rsidR="00006A94" w:rsidRPr="005A1FD1" w:rsidRDefault="00006A94" w:rsidP="000F63DC">
      <w:pPr>
        <w:pStyle w:val="screen"/>
        <w:ind w:left="720"/>
      </w:pPr>
    </w:p>
    <w:p w14:paraId="63B25966" w14:textId="77777777" w:rsidR="00006A94" w:rsidRPr="005A1FD1" w:rsidRDefault="00006A94" w:rsidP="000F63DC">
      <w:pPr>
        <w:pStyle w:val="screen"/>
        <w:ind w:left="720"/>
      </w:pPr>
      <w:r w:rsidRPr="005A1FD1">
        <w:t>PCEPATIENT,ONE    000-45-6789           Clinic:  CARDIOLOGY</w:t>
      </w:r>
    </w:p>
    <w:p w14:paraId="63B25967" w14:textId="77777777" w:rsidR="00006A94" w:rsidRPr="005A1FD1" w:rsidRDefault="00006A94" w:rsidP="000F63DC">
      <w:pPr>
        <w:pStyle w:val="screen"/>
        <w:ind w:left="720"/>
      </w:pPr>
      <w:bookmarkStart w:id="170" w:name="_Toc121732515"/>
      <w:r w:rsidRPr="005A1FD1">
        <w:t>Encounter Date  07/22/96  11:08         Clinic Stop:  303  CARDIOLOGY</w:t>
      </w:r>
      <w:bookmarkEnd w:id="170"/>
    </w:p>
    <w:p w14:paraId="63B25968" w14:textId="77777777" w:rsidR="00006A94" w:rsidRPr="005A1FD1" w:rsidRDefault="00006A94" w:rsidP="000F63DC">
      <w:pPr>
        <w:pStyle w:val="screen"/>
        <w:ind w:left="720"/>
      </w:pPr>
      <w:r w:rsidRPr="005A1FD1">
        <w:t xml:space="preserve"> </w:t>
      </w:r>
    </w:p>
    <w:p w14:paraId="63B25969" w14:textId="77777777" w:rsidR="00006A94" w:rsidRPr="005A1FD1" w:rsidRDefault="00006A94" w:rsidP="000F63DC">
      <w:pPr>
        <w:pStyle w:val="screen"/>
        <w:ind w:left="720"/>
      </w:pPr>
      <w:r w:rsidRPr="005A1FD1">
        <w:t xml:space="preserve">  </w:t>
      </w:r>
      <w:bookmarkStart w:id="171" w:name="_Toc121732516"/>
      <w:r w:rsidRPr="005A1FD1">
        <w:t>1 Encounter Date and Time:  JUL 22, 1996@11:08:14</w:t>
      </w:r>
      <w:bookmarkEnd w:id="171"/>
      <w:r w:rsidRPr="005A1FD1">
        <w:tab/>
      </w:r>
    </w:p>
    <w:p w14:paraId="63B2596A" w14:textId="77777777" w:rsidR="00006A94" w:rsidRPr="005A1FD1" w:rsidRDefault="00006A94" w:rsidP="000F63DC">
      <w:pPr>
        <w:pStyle w:val="screen"/>
        <w:ind w:left="720"/>
      </w:pPr>
      <w:r w:rsidRPr="005A1FD1">
        <w:t xml:space="preserve"> </w:t>
      </w:r>
    </w:p>
    <w:p w14:paraId="63B2596B" w14:textId="77777777" w:rsidR="00006A94" w:rsidRPr="005A1FD1" w:rsidRDefault="00006A94" w:rsidP="000F63DC">
      <w:pPr>
        <w:pStyle w:val="screen"/>
        <w:ind w:left="720"/>
      </w:pPr>
      <w:r w:rsidRPr="005A1FD1">
        <w:t xml:space="preserve">  </w:t>
      </w:r>
      <w:bookmarkStart w:id="172" w:name="_Toc121732517"/>
      <w:r w:rsidRPr="005A1FD1">
        <w:t>2 Provider:  PCEPROVIDER,ONE    PRIMARY    ATTENDING</w:t>
      </w:r>
      <w:bookmarkEnd w:id="172"/>
    </w:p>
    <w:p w14:paraId="63B2596C" w14:textId="77777777" w:rsidR="00006A94" w:rsidRPr="005A1FD1" w:rsidRDefault="00006A94" w:rsidP="000F63DC">
      <w:pPr>
        <w:pStyle w:val="screen"/>
        <w:ind w:left="720"/>
      </w:pPr>
      <w:r w:rsidRPr="005A1FD1">
        <w:t xml:space="preserve">  </w:t>
      </w:r>
      <w:bookmarkStart w:id="173" w:name="_Toc121732518"/>
      <w:r w:rsidRPr="005A1FD1">
        <w:t>3 ICD9 Code or Diagnosis:  V70.3     MED EXAM NEC-ADMIN PURP</w:t>
      </w:r>
      <w:bookmarkEnd w:id="173"/>
    </w:p>
    <w:p w14:paraId="63B2596D" w14:textId="77777777" w:rsidR="00006A94" w:rsidRPr="005A1FD1" w:rsidRDefault="00006A94" w:rsidP="000F63DC">
      <w:pPr>
        <w:pStyle w:val="screen"/>
        <w:ind w:left="720"/>
      </w:pPr>
      <w:r w:rsidRPr="005A1FD1">
        <w:t xml:space="preserve">    </w:t>
      </w:r>
      <w:bookmarkStart w:id="174" w:name="_Toc121732519"/>
      <w:r w:rsidRPr="005A1FD1">
        <w:t>Provider Narrative:  OTHER GENERAL MEDICAL EXAMINATION FOR</w:t>
      </w:r>
      <w:bookmarkEnd w:id="174"/>
      <w:r w:rsidRPr="005A1FD1">
        <w:t xml:space="preserve"> </w:t>
      </w:r>
    </w:p>
    <w:p w14:paraId="63B2596E" w14:textId="77777777" w:rsidR="00006A94" w:rsidRPr="005A1FD1" w:rsidRDefault="00006A94" w:rsidP="000F63DC">
      <w:pPr>
        <w:pStyle w:val="screen"/>
        <w:ind w:left="720"/>
      </w:pPr>
      <w:r w:rsidRPr="005A1FD1">
        <w:t xml:space="preserve">                         </w:t>
      </w:r>
      <w:bookmarkStart w:id="175" w:name="_Toc121732520"/>
      <w:r w:rsidRPr="005A1FD1">
        <w:t>ADMINISTRATIVE PURPOSES</w:t>
      </w:r>
      <w:bookmarkEnd w:id="175"/>
    </w:p>
    <w:p w14:paraId="63B2596F" w14:textId="77777777" w:rsidR="00006A94" w:rsidRPr="005A1FD1" w:rsidRDefault="00006A94" w:rsidP="000F63DC">
      <w:pPr>
        <w:pStyle w:val="screen"/>
        <w:ind w:left="720"/>
      </w:pPr>
      <w:r w:rsidRPr="005A1FD1">
        <w:t xml:space="preserve">    </w:t>
      </w:r>
      <w:bookmarkStart w:id="176" w:name="_Toc121732521"/>
      <w:r w:rsidRPr="005A1FD1">
        <w:t>Primary/Secondary Diagnosis:  PRIMARY</w:t>
      </w:r>
      <w:bookmarkEnd w:id="176"/>
    </w:p>
    <w:p w14:paraId="63B25970" w14:textId="77777777" w:rsidR="00006A94" w:rsidRPr="005A1FD1" w:rsidRDefault="00006A94" w:rsidP="000F63DC">
      <w:pPr>
        <w:pStyle w:val="screen"/>
        <w:ind w:left="720"/>
      </w:pPr>
      <w:r w:rsidRPr="005A1FD1">
        <w:t xml:space="preserve">  </w:t>
      </w:r>
      <w:bookmarkStart w:id="177" w:name="_Toc121732522"/>
      <w:r w:rsidRPr="005A1FD1">
        <w:t>4 CPT Code:  25066     BIOPSY FOREARM SOFT TISSUES</w:t>
      </w:r>
      <w:bookmarkEnd w:id="177"/>
    </w:p>
    <w:p w14:paraId="63B25971" w14:textId="77777777" w:rsidR="00006A94" w:rsidRPr="005A1FD1" w:rsidRDefault="00006A94" w:rsidP="000F63DC">
      <w:pPr>
        <w:pStyle w:val="screen"/>
        <w:ind w:left="720"/>
      </w:pPr>
      <w:r w:rsidRPr="005A1FD1">
        <w:t xml:space="preserve">    </w:t>
      </w:r>
      <w:bookmarkStart w:id="178" w:name="_Toc121732523"/>
      <w:r w:rsidRPr="005A1FD1">
        <w:t>CPT Modifier: 22   UNUSUAL PROCEDURAL SERVICES</w:t>
      </w:r>
      <w:bookmarkEnd w:id="178"/>
    </w:p>
    <w:p w14:paraId="63B25972" w14:textId="77777777" w:rsidR="00006A94" w:rsidRPr="005A1FD1" w:rsidRDefault="00006A94" w:rsidP="000F63DC">
      <w:pPr>
        <w:pStyle w:val="screen"/>
        <w:ind w:left="720"/>
      </w:pPr>
      <w:r w:rsidRPr="005A1FD1">
        <w:t xml:space="preserve">  </w:t>
      </w:r>
      <w:bookmarkStart w:id="179" w:name="_Toc121732524"/>
      <w:r w:rsidRPr="005A1FD1">
        <w:t>5 Education Topic:  VA-TOBACCO USE SCREENING</w:t>
      </w:r>
      <w:bookmarkEnd w:id="179"/>
    </w:p>
    <w:p w14:paraId="63B25973" w14:textId="77777777" w:rsidR="00006A94" w:rsidRPr="005A1FD1" w:rsidRDefault="00006A94" w:rsidP="000F63DC">
      <w:pPr>
        <w:pStyle w:val="screen"/>
        <w:ind w:left="720"/>
      </w:pPr>
      <w:r w:rsidRPr="005A1FD1">
        <w:t xml:space="preserve"> </w:t>
      </w:r>
    </w:p>
    <w:p w14:paraId="63B25974" w14:textId="77777777" w:rsidR="00006A94" w:rsidRPr="005A1FD1" w:rsidRDefault="00006A94" w:rsidP="000F63DC">
      <w:pPr>
        <w:pStyle w:val="screen"/>
        <w:ind w:left="720"/>
      </w:pPr>
      <w:r w:rsidRPr="005A1FD1">
        <w:t xml:space="preserve">           </w:t>
      </w:r>
      <w:bookmarkStart w:id="180" w:name="_Toc121732525"/>
      <w:r w:rsidRPr="005A1FD1">
        <w:t>+ Next Screen   - Prev Screen   ?? More Actions</w:t>
      </w:r>
      <w:bookmarkEnd w:id="180"/>
    </w:p>
    <w:p w14:paraId="63B25975" w14:textId="77777777" w:rsidR="00006A94" w:rsidRPr="005A1FD1" w:rsidRDefault="00006A94" w:rsidP="000F63DC">
      <w:pPr>
        <w:pStyle w:val="screen"/>
        <w:ind w:left="720"/>
      </w:pPr>
      <w:bookmarkStart w:id="181" w:name="_Toc121732526"/>
      <w:r w:rsidRPr="005A1FD1">
        <w:t>ED  Edit an Item          TR  Treatment         DD  Display Detail</w:t>
      </w:r>
      <w:bookmarkEnd w:id="181"/>
    </w:p>
    <w:p w14:paraId="63B25976" w14:textId="77777777" w:rsidR="00006A94" w:rsidRPr="005A1FD1" w:rsidRDefault="00006A94" w:rsidP="000F63DC">
      <w:pPr>
        <w:pStyle w:val="screen"/>
        <w:ind w:left="720"/>
      </w:pPr>
      <w:bookmarkStart w:id="182" w:name="_Toc121732527"/>
      <w:r w:rsidRPr="005A1FD1">
        <w:t>DE  Delete an Item        IM  Immunization      DB  Display Brief</w:t>
      </w:r>
      <w:bookmarkEnd w:id="182"/>
    </w:p>
    <w:p w14:paraId="63B25977" w14:textId="77777777" w:rsidR="00006A94" w:rsidRPr="005A1FD1" w:rsidRDefault="00006A94" w:rsidP="000F63DC">
      <w:pPr>
        <w:pStyle w:val="screen"/>
        <w:ind w:left="720"/>
      </w:pPr>
      <w:bookmarkStart w:id="183" w:name="_Toc121732528"/>
      <w:r w:rsidRPr="005A1FD1">
        <w:t>EN  Encounter             PE  Patient Ed        IN  Check Out Interview</w:t>
      </w:r>
      <w:bookmarkEnd w:id="183"/>
    </w:p>
    <w:p w14:paraId="63B25978" w14:textId="1A1BCA26" w:rsidR="00006A94" w:rsidRPr="005A1FD1" w:rsidRDefault="00006A94" w:rsidP="000F63DC">
      <w:pPr>
        <w:pStyle w:val="screen"/>
        <w:ind w:left="720"/>
      </w:pPr>
      <w:bookmarkStart w:id="184" w:name="_Toc121732529"/>
      <w:r w:rsidRPr="005A1FD1">
        <w:t xml:space="preserve">PR  Provider              ST  Skin Test         </w:t>
      </w:r>
      <w:r w:rsidR="00995261" w:rsidRPr="005A1FD1">
        <w:t>CR  Contra/Refusal Event</w:t>
      </w:r>
      <w:bookmarkEnd w:id="184"/>
    </w:p>
    <w:p w14:paraId="63B25979" w14:textId="73FCFC95" w:rsidR="00006A94" w:rsidRPr="005A1FD1" w:rsidRDefault="00006A94" w:rsidP="000F63DC">
      <w:pPr>
        <w:pStyle w:val="screen"/>
        <w:ind w:left="720"/>
      </w:pPr>
      <w:bookmarkStart w:id="185" w:name="_Toc121732530"/>
      <w:r w:rsidRPr="005A1FD1">
        <w:t>DX  Diagnosis (ICD)       XA  Exam</w:t>
      </w:r>
      <w:bookmarkEnd w:id="185"/>
      <w:r w:rsidR="00995261" w:rsidRPr="005A1FD1">
        <w:t xml:space="preserve">              QU  Quit</w:t>
      </w:r>
    </w:p>
    <w:p w14:paraId="63B2597A" w14:textId="77777777" w:rsidR="00006A94" w:rsidRPr="005A1FD1" w:rsidRDefault="00006A94" w:rsidP="000F63DC">
      <w:pPr>
        <w:pStyle w:val="screen"/>
        <w:ind w:left="720"/>
      </w:pPr>
      <w:bookmarkStart w:id="186" w:name="_Toc121732531"/>
      <w:r w:rsidRPr="005A1FD1">
        <w:t>CP  CPT (Procedure)       HF  Health Factors</w:t>
      </w:r>
      <w:bookmarkEnd w:id="186"/>
    </w:p>
    <w:p w14:paraId="63B2597B" w14:textId="77777777" w:rsidR="00006A94" w:rsidRPr="005A1FD1" w:rsidRDefault="00006A94" w:rsidP="000F63DC">
      <w:pPr>
        <w:pStyle w:val="screen"/>
        <w:ind w:left="720"/>
      </w:pPr>
      <w:bookmarkStart w:id="187" w:name="_Toc121732532"/>
      <w:r w:rsidRPr="005A1FD1">
        <w:t>Select Action: Quit// de   Delete an Item</w:t>
      </w:r>
      <w:bookmarkEnd w:id="187"/>
    </w:p>
    <w:p w14:paraId="63B2597C" w14:textId="77777777" w:rsidR="00006A94" w:rsidRPr="005A1FD1" w:rsidRDefault="00006A94" w:rsidP="000F63DC">
      <w:pPr>
        <w:pStyle w:val="screen"/>
        <w:ind w:left="720"/>
      </w:pPr>
      <w:bookmarkStart w:id="188" w:name="_Toc121732533"/>
      <w:r w:rsidRPr="005A1FD1">
        <w:t>Select Entry(s) (1-5): 1-5</w:t>
      </w:r>
      <w:bookmarkEnd w:id="188"/>
    </w:p>
    <w:p w14:paraId="63B2597D" w14:textId="77777777" w:rsidR="00006A94" w:rsidRPr="00724287" w:rsidRDefault="00006A94" w:rsidP="00584DC8">
      <w:pPr>
        <w:pStyle w:val="ListParagraph"/>
        <w:numPr>
          <w:ilvl w:val="0"/>
          <w:numId w:val="97"/>
        </w:numPr>
        <w:rPr>
          <w:rFonts w:eastAsiaTheme="minorHAnsi" w:cstheme="minorBidi"/>
        </w:rPr>
      </w:pPr>
      <w:r w:rsidRPr="00724287">
        <w:rPr>
          <w:rFonts w:eastAsiaTheme="minorHAnsi" w:cstheme="minorBidi"/>
        </w:rPr>
        <w:t>Answer the following prompts to indicate which items you will delete.</w:t>
      </w:r>
    </w:p>
    <w:p w14:paraId="63B2597E" w14:textId="77777777" w:rsidR="00006A94" w:rsidRPr="005A1FD1" w:rsidRDefault="00006A94" w:rsidP="000F63DC">
      <w:pPr>
        <w:pStyle w:val="screen"/>
        <w:ind w:left="720"/>
      </w:pPr>
      <w:bookmarkStart w:id="189" w:name="_Toc121732534"/>
      <w:r w:rsidRPr="005A1FD1">
        <w:t>Deleting Provider PCEPROVIDER,ONE    PRIMARY    ATTENDING</w:t>
      </w:r>
      <w:bookmarkEnd w:id="189"/>
    </w:p>
    <w:p w14:paraId="63B2597F" w14:textId="77777777" w:rsidR="00006A94" w:rsidRPr="005A1FD1" w:rsidRDefault="00006A94" w:rsidP="000F63DC">
      <w:pPr>
        <w:pStyle w:val="screen"/>
        <w:ind w:left="720"/>
      </w:pPr>
      <w:bookmarkStart w:id="190" w:name="_Toc121732535"/>
      <w:r w:rsidRPr="005A1FD1">
        <w:t>Are you sure you want to remove this entry? NO// [ENTER]</w:t>
      </w:r>
      <w:bookmarkEnd w:id="190"/>
    </w:p>
    <w:p w14:paraId="63B25980" w14:textId="77777777" w:rsidR="00006A94" w:rsidRPr="005A1FD1" w:rsidRDefault="00006A94" w:rsidP="000F63DC">
      <w:pPr>
        <w:pStyle w:val="screen"/>
        <w:ind w:left="720"/>
      </w:pPr>
      <w:r w:rsidRPr="005A1FD1">
        <w:t xml:space="preserve"> </w:t>
      </w:r>
    </w:p>
    <w:p w14:paraId="63B25981" w14:textId="77777777" w:rsidR="00006A94" w:rsidRPr="005A1FD1" w:rsidRDefault="00006A94" w:rsidP="000F63DC">
      <w:pPr>
        <w:pStyle w:val="screen"/>
        <w:ind w:left="720"/>
      </w:pPr>
      <w:bookmarkStart w:id="191" w:name="_Toc121732536"/>
      <w:r w:rsidRPr="005A1FD1">
        <w:t>Deleting Diagnosis V70.3     MED EXAM NEC-ADMIN PURP</w:t>
      </w:r>
      <w:bookmarkEnd w:id="191"/>
    </w:p>
    <w:p w14:paraId="63B25982" w14:textId="77777777" w:rsidR="00006A94" w:rsidRPr="005A1FD1" w:rsidRDefault="00006A94" w:rsidP="000F63DC">
      <w:pPr>
        <w:pStyle w:val="screen"/>
        <w:ind w:left="720"/>
      </w:pPr>
      <w:bookmarkStart w:id="192" w:name="_Toc121732537"/>
      <w:r w:rsidRPr="005A1FD1">
        <w:t>Are you sure you want to remove this entry? NO// [ENTER]</w:t>
      </w:r>
      <w:bookmarkEnd w:id="192"/>
    </w:p>
    <w:p w14:paraId="63B25983" w14:textId="77777777" w:rsidR="00006A94" w:rsidRPr="005A1FD1" w:rsidRDefault="00006A94" w:rsidP="000F63DC">
      <w:pPr>
        <w:pStyle w:val="screen"/>
        <w:ind w:left="720"/>
      </w:pPr>
      <w:r w:rsidRPr="005A1FD1">
        <w:t xml:space="preserve"> </w:t>
      </w:r>
    </w:p>
    <w:p w14:paraId="63B25984" w14:textId="77777777" w:rsidR="00006A94" w:rsidRPr="005A1FD1" w:rsidRDefault="00006A94" w:rsidP="000F63DC">
      <w:pPr>
        <w:pStyle w:val="screen"/>
        <w:ind w:left="720"/>
      </w:pPr>
      <w:bookmarkStart w:id="193" w:name="_Toc121732538"/>
      <w:r w:rsidRPr="005A1FD1">
        <w:t>Deleting CPT 25066     BIOPSY FOREARM SOFT TISSUES</w:t>
      </w:r>
      <w:bookmarkEnd w:id="193"/>
    </w:p>
    <w:p w14:paraId="63B25985" w14:textId="77777777" w:rsidR="00006A94" w:rsidRPr="005A1FD1" w:rsidRDefault="00006A94" w:rsidP="000F63DC">
      <w:pPr>
        <w:pStyle w:val="screen"/>
        <w:ind w:left="720"/>
      </w:pPr>
      <w:bookmarkStart w:id="194" w:name="_Toc121732539"/>
      <w:r w:rsidRPr="005A1FD1">
        <w:t>Are you sure you want to remove this entry? NO// [ENTER]</w:t>
      </w:r>
      <w:bookmarkEnd w:id="194"/>
    </w:p>
    <w:p w14:paraId="63B25986" w14:textId="77777777" w:rsidR="00006A94" w:rsidRPr="005A1FD1" w:rsidRDefault="00006A94" w:rsidP="000F63DC">
      <w:pPr>
        <w:pStyle w:val="screen"/>
        <w:ind w:left="720"/>
      </w:pPr>
      <w:r w:rsidRPr="005A1FD1">
        <w:t xml:space="preserve"> </w:t>
      </w:r>
    </w:p>
    <w:p w14:paraId="63B25987" w14:textId="77777777" w:rsidR="00006A94" w:rsidRPr="005A1FD1" w:rsidRDefault="00006A94" w:rsidP="000F63DC">
      <w:pPr>
        <w:pStyle w:val="screen"/>
        <w:ind w:left="720"/>
      </w:pPr>
      <w:bookmarkStart w:id="195" w:name="_Toc121732540"/>
      <w:r w:rsidRPr="005A1FD1">
        <w:t>Deleting Patient Education VA-TOBACCO USE SCREENING</w:t>
      </w:r>
      <w:bookmarkEnd w:id="195"/>
    </w:p>
    <w:p w14:paraId="63B25988" w14:textId="77777777" w:rsidR="00006A94" w:rsidRPr="005A1FD1" w:rsidRDefault="00006A94" w:rsidP="000F63DC">
      <w:pPr>
        <w:pStyle w:val="screen"/>
        <w:ind w:left="720"/>
      </w:pPr>
      <w:bookmarkStart w:id="196" w:name="_Toc121732541"/>
      <w:r w:rsidRPr="005A1FD1">
        <w:t>Are you sure you want to remove this entry? NO// YES</w:t>
      </w:r>
      <w:bookmarkEnd w:id="196"/>
    </w:p>
    <w:p w14:paraId="63B25989" w14:textId="77777777" w:rsidR="00006A94" w:rsidRPr="005A1FD1" w:rsidRDefault="00006A94" w:rsidP="000F63DC">
      <w:pPr>
        <w:pStyle w:val="screen"/>
        <w:ind w:left="720"/>
      </w:pPr>
      <w:r w:rsidRPr="005A1FD1">
        <w:t xml:space="preserve"> </w:t>
      </w:r>
    </w:p>
    <w:p w14:paraId="63B2598A" w14:textId="77777777" w:rsidR="00006A94" w:rsidRPr="005A1FD1" w:rsidRDefault="00006A94" w:rsidP="000F63DC">
      <w:pPr>
        <w:pStyle w:val="screen"/>
        <w:ind w:left="720"/>
      </w:pPr>
      <w:bookmarkStart w:id="197" w:name="_Toc121732542"/>
      <w:r w:rsidRPr="005A1FD1">
        <w:t>Deleting Encounter JUL 22, 1996@11:08:14   CARDIOLOGY   CARDIOLOGY</w:t>
      </w:r>
      <w:bookmarkEnd w:id="197"/>
    </w:p>
    <w:p w14:paraId="63B2598B" w14:textId="77777777" w:rsidR="00006A94" w:rsidRPr="005A1FD1" w:rsidRDefault="00006A94" w:rsidP="000F63DC">
      <w:pPr>
        <w:pStyle w:val="screen"/>
        <w:ind w:left="720"/>
      </w:pPr>
      <w:bookmarkStart w:id="198" w:name="_Toc121732543"/>
      <w:r w:rsidRPr="005A1FD1">
        <w:t>Are you sure you want to remove this entry? NO// [ENTER]</w:t>
      </w:r>
      <w:bookmarkEnd w:id="198"/>
    </w:p>
    <w:p w14:paraId="63B2598C" w14:textId="77777777" w:rsidR="00006A94" w:rsidRPr="00724287" w:rsidRDefault="00006A94" w:rsidP="00584DC8">
      <w:pPr>
        <w:pStyle w:val="ListParagraph"/>
        <w:numPr>
          <w:ilvl w:val="0"/>
          <w:numId w:val="97"/>
        </w:numPr>
        <w:rPr>
          <w:rFonts w:eastAsiaTheme="minorHAnsi" w:cstheme="minorBidi"/>
        </w:rPr>
      </w:pPr>
      <w:r w:rsidRPr="00724287">
        <w:rPr>
          <w:rFonts w:eastAsiaTheme="minorHAnsi" w:cstheme="minorBidi"/>
        </w:rPr>
        <w:t>The edited screen is then displayed.</w:t>
      </w:r>
    </w:p>
    <w:p w14:paraId="63B2598D" w14:textId="77777777" w:rsidR="00006A94" w:rsidRPr="005A1FD1" w:rsidRDefault="00006A94" w:rsidP="000F63DC">
      <w:pPr>
        <w:pStyle w:val="screen"/>
        <w:ind w:left="720"/>
      </w:pPr>
      <w:bookmarkStart w:id="199" w:name="_Toc121732544"/>
      <w:r w:rsidRPr="005A1FD1">
        <w:lastRenderedPageBreak/>
        <w:t>PCE Update Encounter   Jul 25, 1996 08:16:02   Page: 1 of 1</w:t>
      </w:r>
      <w:bookmarkEnd w:id="199"/>
    </w:p>
    <w:p w14:paraId="63B2598E" w14:textId="77777777" w:rsidR="00006A94" w:rsidRPr="005A1FD1" w:rsidRDefault="00006A94" w:rsidP="000F63DC">
      <w:pPr>
        <w:pStyle w:val="screen"/>
        <w:ind w:left="720"/>
      </w:pPr>
      <w:r w:rsidRPr="005A1FD1">
        <w:t>PCEPATIENT,ONE    000-45-6789           Clinic:  CARDIOLOGY</w:t>
      </w:r>
    </w:p>
    <w:p w14:paraId="63B2598F" w14:textId="77777777" w:rsidR="00006A94" w:rsidRPr="005A1FD1" w:rsidRDefault="00006A94" w:rsidP="000F63DC">
      <w:pPr>
        <w:pStyle w:val="screen"/>
        <w:ind w:left="720"/>
      </w:pPr>
      <w:bookmarkStart w:id="200" w:name="_Toc121732545"/>
      <w:r w:rsidRPr="005A1FD1">
        <w:t>Encounter Date  07/22/96  11:08         Clinic Stop:  303  CARDIOLOGY</w:t>
      </w:r>
      <w:bookmarkEnd w:id="200"/>
    </w:p>
    <w:p w14:paraId="63B25990" w14:textId="77777777" w:rsidR="00006A94" w:rsidRPr="005A1FD1" w:rsidRDefault="00006A94" w:rsidP="000F63DC">
      <w:pPr>
        <w:pStyle w:val="screen"/>
        <w:ind w:left="720"/>
      </w:pPr>
      <w:r w:rsidRPr="005A1FD1">
        <w:t xml:space="preserve"> </w:t>
      </w:r>
    </w:p>
    <w:p w14:paraId="63B25991" w14:textId="77777777" w:rsidR="00006A94" w:rsidRPr="005A1FD1" w:rsidRDefault="00006A94" w:rsidP="000F63DC">
      <w:pPr>
        <w:pStyle w:val="screen"/>
        <w:ind w:left="720"/>
      </w:pPr>
      <w:r w:rsidRPr="005A1FD1">
        <w:t xml:space="preserve">  </w:t>
      </w:r>
      <w:bookmarkStart w:id="201" w:name="_Toc121732546"/>
      <w:r w:rsidRPr="005A1FD1">
        <w:t>1 Encounter Date and Time:  JUL 22, 1996@11:08:14</w:t>
      </w:r>
      <w:bookmarkEnd w:id="201"/>
      <w:r w:rsidRPr="005A1FD1">
        <w:tab/>
      </w:r>
    </w:p>
    <w:p w14:paraId="63B25992" w14:textId="77777777" w:rsidR="00006A94" w:rsidRPr="005A1FD1" w:rsidRDefault="00006A94" w:rsidP="000F63DC">
      <w:pPr>
        <w:pStyle w:val="screen"/>
        <w:ind w:left="720"/>
      </w:pPr>
      <w:r w:rsidRPr="005A1FD1">
        <w:t xml:space="preserve"> </w:t>
      </w:r>
    </w:p>
    <w:p w14:paraId="63B25993" w14:textId="77777777" w:rsidR="00006A94" w:rsidRPr="005A1FD1" w:rsidRDefault="00006A94" w:rsidP="000F63DC">
      <w:pPr>
        <w:pStyle w:val="screen"/>
        <w:ind w:left="720"/>
      </w:pPr>
      <w:r w:rsidRPr="005A1FD1">
        <w:t xml:space="preserve">  </w:t>
      </w:r>
      <w:bookmarkStart w:id="202" w:name="_Toc121732547"/>
      <w:r w:rsidRPr="005A1FD1">
        <w:t>2 Provider:  PCEPROVIDER,ONE    PRIMARY    ATTENDING</w:t>
      </w:r>
      <w:bookmarkEnd w:id="202"/>
    </w:p>
    <w:p w14:paraId="63B25994" w14:textId="77777777" w:rsidR="00006A94" w:rsidRPr="005A1FD1" w:rsidRDefault="00006A94" w:rsidP="000F63DC">
      <w:pPr>
        <w:pStyle w:val="screen"/>
        <w:ind w:left="720"/>
      </w:pPr>
      <w:r w:rsidRPr="005A1FD1">
        <w:t xml:space="preserve">  </w:t>
      </w:r>
      <w:bookmarkStart w:id="203" w:name="_Toc121732548"/>
      <w:r w:rsidRPr="005A1FD1">
        <w:t>3 ICD9 Code or Diagnosis:  V70.3     MED EXAM NEC-ADMIN PURP</w:t>
      </w:r>
      <w:bookmarkEnd w:id="203"/>
    </w:p>
    <w:p w14:paraId="63B25995" w14:textId="77777777" w:rsidR="00006A94" w:rsidRPr="005A1FD1" w:rsidRDefault="00006A94" w:rsidP="000F63DC">
      <w:pPr>
        <w:pStyle w:val="screen"/>
        <w:ind w:left="720"/>
      </w:pPr>
      <w:r w:rsidRPr="005A1FD1">
        <w:t xml:space="preserve">    </w:t>
      </w:r>
      <w:bookmarkStart w:id="204" w:name="_Toc121732549"/>
      <w:r w:rsidRPr="005A1FD1">
        <w:t>Provider Narrative:  OTHER GENERAL MEDICAL EXAMINATION FOR</w:t>
      </w:r>
      <w:bookmarkEnd w:id="204"/>
      <w:r w:rsidRPr="005A1FD1">
        <w:t xml:space="preserve"> </w:t>
      </w:r>
    </w:p>
    <w:p w14:paraId="63B25996" w14:textId="77777777" w:rsidR="00006A94" w:rsidRPr="005A1FD1" w:rsidRDefault="00006A94" w:rsidP="000F63DC">
      <w:pPr>
        <w:pStyle w:val="screen"/>
        <w:ind w:left="720"/>
      </w:pPr>
      <w:r w:rsidRPr="005A1FD1">
        <w:t xml:space="preserve">                         </w:t>
      </w:r>
      <w:bookmarkStart w:id="205" w:name="_Toc121732550"/>
      <w:r w:rsidRPr="005A1FD1">
        <w:t>ADMINISTRATIVE PURPOSES</w:t>
      </w:r>
      <w:bookmarkEnd w:id="205"/>
    </w:p>
    <w:p w14:paraId="63B25997" w14:textId="77777777" w:rsidR="00006A94" w:rsidRPr="005A1FD1" w:rsidRDefault="00006A94" w:rsidP="000F63DC">
      <w:pPr>
        <w:pStyle w:val="screen"/>
        <w:ind w:left="720"/>
      </w:pPr>
      <w:r w:rsidRPr="005A1FD1">
        <w:t xml:space="preserve">    </w:t>
      </w:r>
      <w:bookmarkStart w:id="206" w:name="_Toc121732551"/>
      <w:r w:rsidRPr="005A1FD1">
        <w:t>Primary/Secondary Diagnosis:  PRIMARY</w:t>
      </w:r>
      <w:bookmarkEnd w:id="206"/>
    </w:p>
    <w:p w14:paraId="63B25998" w14:textId="77777777" w:rsidR="00006A94" w:rsidRPr="005A1FD1" w:rsidRDefault="00006A94" w:rsidP="000F63DC">
      <w:pPr>
        <w:pStyle w:val="screen"/>
        <w:ind w:left="720"/>
      </w:pPr>
      <w:r w:rsidRPr="005A1FD1">
        <w:t xml:space="preserve">  </w:t>
      </w:r>
      <w:bookmarkStart w:id="207" w:name="_Toc121732552"/>
      <w:r w:rsidRPr="005A1FD1">
        <w:t>4 CPT Code:  25066     BIOPSY FOREARM SOFT TISSUES</w:t>
      </w:r>
      <w:bookmarkEnd w:id="207"/>
    </w:p>
    <w:p w14:paraId="63B25999" w14:textId="77777777" w:rsidR="00006A94" w:rsidRPr="005A1FD1" w:rsidRDefault="00006A94" w:rsidP="000F63DC">
      <w:pPr>
        <w:pStyle w:val="screen"/>
        <w:ind w:left="720"/>
      </w:pPr>
      <w:r w:rsidRPr="005A1FD1">
        <w:t xml:space="preserve">    </w:t>
      </w:r>
      <w:bookmarkStart w:id="208" w:name="_Toc121732553"/>
      <w:r w:rsidRPr="005A1FD1">
        <w:t>CPT Modifier: 22   UNUSUAL PROCEDURAL SERVICES</w:t>
      </w:r>
      <w:bookmarkEnd w:id="208"/>
    </w:p>
    <w:p w14:paraId="63B2599A" w14:textId="77777777" w:rsidR="00006A94" w:rsidRPr="005A1FD1" w:rsidRDefault="00006A94" w:rsidP="000F63DC">
      <w:pPr>
        <w:pStyle w:val="screen"/>
        <w:ind w:left="720"/>
      </w:pPr>
      <w:r w:rsidRPr="005A1FD1">
        <w:t xml:space="preserve"> </w:t>
      </w:r>
    </w:p>
    <w:p w14:paraId="63B2599B" w14:textId="77777777" w:rsidR="00006A94" w:rsidRPr="005A1FD1" w:rsidRDefault="00006A94" w:rsidP="000F63DC">
      <w:pPr>
        <w:pStyle w:val="screen"/>
        <w:ind w:left="720"/>
      </w:pPr>
      <w:r w:rsidRPr="005A1FD1">
        <w:t xml:space="preserve"> </w:t>
      </w:r>
    </w:p>
    <w:p w14:paraId="63B2599C" w14:textId="77777777" w:rsidR="00006A94" w:rsidRPr="005A1FD1" w:rsidRDefault="00006A94" w:rsidP="000F63DC">
      <w:pPr>
        <w:pStyle w:val="screen"/>
        <w:ind w:left="720"/>
      </w:pPr>
      <w:r w:rsidRPr="005A1FD1">
        <w:t xml:space="preserve">          </w:t>
      </w:r>
      <w:bookmarkStart w:id="209" w:name="_Toc121732554"/>
      <w:r w:rsidRPr="005A1FD1">
        <w:t>+ Next Screen   - Prev Screen   ?? More Actions</w:t>
      </w:r>
      <w:bookmarkEnd w:id="209"/>
    </w:p>
    <w:p w14:paraId="63B2599D" w14:textId="77777777" w:rsidR="00006A94" w:rsidRPr="005A1FD1" w:rsidRDefault="00006A94" w:rsidP="000F63DC">
      <w:pPr>
        <w:pStyle w:val="screen"/>
        <w:ind w:left="720"/>
      </w:pPr>
      <w:bookmarkStart w:id="210" w:name="_Toc121732555"/>
      <w:r w:rsidRPr="005A1FD1">
        <w:t>ED  Edit an Item          TR  Treatment           DD  Display Detail</w:t>
      </w:r>
      <w:bookmarkEnd w:id="210"/>
    </w:p>
    <w:p w14:paraId="63B2599E" w14:textId="77777777" w:rsidR="00006A94" w:rsidRPr="005A1FD1" w:rsidRDefault="00006A94" w:rsidP="000F63DC">
      <w:pPr>
        <w:pStyle w:val="screen"/>
        <w:ind w:left="720"/>
      </w:pPr>
      <w:bookmarkStart w:id="211" w:name="_Toc121732556"/>
      <w:r w:rsidRPr="005A1FD1">
        <w:t>DE  Delete an Item        IM  Immunization        DB  Display Brief</w:t>
      </w:r>
      <w:bookmarkEnd w:id="211"/>
    </w:p>
    <w:p w14:paraId="63B2599F" w14:textId="77777777" w:rsidR="00006A94" w:rsidRPr="005A1FD1" w:rsidRDefault="00006A94" w:rsidP="000F63DC">
      <w:pPr>
        <w:pStyle w:val="screen"/>
        <w:ind w:left="720"/>
      </w:pPr>
      <w:bookmarkStart w:id="212" w:name="_Toc121732557"/>
      <w:r w:rsidRPr="005A1FD1">
        <w:t>EN  Encounter             PE  Patient Ed          IN  Check Out Interview</w:t>
      </w:r>
      <w:bookmarkEnd w:id="212"/>
    </w:p>
    <w:p w14:paraId="63B259A0" w14:textId="3726E46E" w:rsidR="00006A94" w:rsidRPr="005A1FD1" w:rsidRDefault="00006A94" w:rsidP="000F63DC">
      <w:pPr>
        <w:pStyle w:val="screen"/>
        <w:ind w:left="720"/>
      </w:pPr>
      <w:bookmarkStart w:id="213" w:name="_Toc121732558"/>
      <w:r w:rsidRPr="005A1FD1">
        <w:t xml:space="preserve">PR  Provider              ST  Skin Test           </w:t>
      </w:r>
      <w:r w:rsidR="00995261" w:rsidRPr="005A1FD1">
        <w:t>CR  Contra/Refusal Event</w:t>
      </w:r>
      <w:bookmarkEnd w:id="213"/>
    </w:p>
    <w:p w14:paraId="63B259A1" w14:textId="12A26D20" w:rsidR="00006A94" w:rsidRPr="005A1FD1" w:rsidRDefault="00006A94" w:rsidP="000F63DC">
      <w:pPr>
        <w:pStyle w:val="screen"/>
        <w:ind w:left="720"/>
      </w:pPr>
      <w:bookmarkStart w:id="214" w:name="_Toc121732559"/>
      <w:r w:rsidRPr="005A1FD1">
        <w:t>DX  Diagnosis (ICD)       XA  Exam</w:t>
      </w:r>
      <w:bookmarkEnd w:id="214"/>
      <w:r w:rsidR="00995261" w:rsidRPr="005A1FD1">
        <w:t xml:space="preserve">                QU  Quit</w:t>
      </w:r>
    </w:p>
    <w:p w14:paraId="63B259A2" w14:textId="77777777" w:rsidR="00006A94" w:rsidRPr="005A1FD1" w:rsidRDefault="00006A94" w:rsidP="000F63DC">
      <w:pPr>
        <w:pStyle w:val="screen"/>
        <w:ind w:left="720"/>
      </w:pPr>
      <w:bookmarkStart w:id="215" w:name="_Toc121732560"/>
      <w:r w:rsidRPr="005A1FD1">
        <w:t>CP  CPT (Procedure)       HF  Health Factors</w:t>
      </w:r>
      <w:bookmarkEnd w:id="215"/>
    </w:p>
    <w:p w14:paraId="63B259A3" w14:textId="77777777" w:rsidR="00006A94" w:rsidRPr="005A1FD1" w:rsidRDefault="00006A94" w:rsidP="000F63DC">
      <w:pPr>
        <w:pStyle w:val="screen"/>
        <w:ind w:left="720"/>
      </w:pPr>
      <w:bookmarkStart w:id="216" w:name="_Toc121732561"/>
      <w:r w:rsidRPr="005A1FD1">
        <w:t>Select Action: Quit// [ENTER]</w:t>
      </w:r>
      <w:bookmarkEnd w:id="216"/>
      <w:r w:rsidRPr="005A1FD1">
        <w:t xml:space="preserve"> </w:t>
      </w:r>
    </w:p>
    <w:p w14:paraId="63B259A4" w14:textId="77777777" w:rsidR="00172A30" w:rsidRDefault="00CD524A" w:rsidP="00DB745D">
      <w:pPr>
        <w:pStyle w:val="Heading2"/>
      </w:pPr>
      <w:bookmarkStart w:id="217" w:name="_Toc428365009"/>
      <w:bookmarkStart w:id="218" w:name="_Toc468085998"/>
      <w:r>
        <w:t>How to Add or Edit an Encounter</w:t>
      </w:r>
      <w:bookmarkEnd w:id="217"/>
      <w:bookmarkEnd w:id="218"/>
    </w:p>
    <w:p w14:paraId="63B259A5" w14:textId="77777777" w:rsidR="00CD524A" w:rsidRPr="00724287" w:rsidRDefault="00CD524A" w:rsidP="00E0574F">
      <w:pPr>
        <w:rPr>
          <w:rFonts w:eastAsiaTheme="minorHAnsi" w:cstheme="minorBidi"/>
        </w:rPr>
      </w:pPr>
      <w:r w:rsidRPr="00724287">
        <w:rPr>
          <w:rFonts w:eastAsiaTheme="minorHAnsi" w:cstheme="minorBidi"/>
        </w:rPr>
        <w:t>You can add an encounter for an appointment that doesn’t have an encounter associated with it, or edit an existing encounter.</w:t>
      </w:r>
    </w:p>
    <w:p w14:paraId="63B259A6" w14:textId="77777777" w:rsidR="00CD524A" w:rsidRPr="00724287" w:rsidRDefault="00CD524A" w:rsidP="00E0574F">
      <w:pPr>
        <w:rPr>
          <w:rFonts w:eastAsiaTheme="minorHAnsi" w:cstheme="minorBidi"/>
        </w:rPr>
      </w:pPr>
      <w:r w:rsidRPr="00724287">
        <w:rPr>
          <w:rFonts w:eastAsiaTheme="minorHAnsi" w:cstheme="minorBidi"/>
        </w:rPr>
        <w:t>Steps to edit an Encounter</w:t>
      </w:r>
      <w:r w:rsidR="00C24B69" w:rsidRPr="00724287">
        <w:rPr>
          <w:rFonts w:eastAsiaTheme="minorHAnsi" w:cstheme="minorBidi"/>
        </w:rPr>
        <w:t>:</w:t>
      </w:r>
    </w:p>
    <w:p w14:paraId="63B259A7" w14:textId="77777777" w:rsidR="00CD524A" w:rsidRPr="00724287" w:rsidRDefault="00CD524A" w:rsidP="00E0574F">
      <w:pPr>
        <w:pStyle w:val="ListParagraph"/>
        <w:numPr>
          <w:ilvl w:val="0"/>
          <w:numId w:val="99"/>
        </w:numPr>
        <w:rPr>
          <w:rFonts w:eastAsiaTheme="minorHAnsi" w:cstheme="minorBidi"/>
        </w:rPr>
      </w:pPr>
      <w:r w:rsidRPr="00724287">
        <w:rPr>
          <w:rFonts w:eastAsiaTheme="minorHAnsi" w:cstheme="minorBidi"/>
        </w:rPr>
        <w:t xml:space="preserve">Select </w:t>
      </w:r>
      <w:proofErr w:type="spellStart"/>
      <w:r w:rsidRPr="00724287">
        <w:rPr>
          <w:rFonts w:eastAsiaTheme="minorHAnsi" w:cstheme="minorBidi"/>
        </w:rPr>
        <w:t>UE</w:t>
      </w:r>
      <w:proofErr w:type="spellEnd"/>
      <w:r w:rsidRPr="00724287">
        <w:rPr>
          <w:rFonts w:eastAsiaTheme="minorHAnsi" w:cstheme="minorBidi"/>
        </w:rPr>
        <w:t xml:space="preserve"> from the PCE Appointment List screen.</w:t>
      </w:r>
    </w:p>
    <w:p w14:paraId="63B259A8" w14:textId="77777777" w:rsidR="00CD524A" w:rsidRPr="00724287" w:rsidRDefault="00CD524A" w:rsidP="00E0574F">
      <w:pPr>
        <w:pStyle w:val="ListParagraph"/>
        <w:numPr>
          <w:ilvl w:val="0"/>
          <w:numId w:val="99"/>
        </w:numPr>
        <w:rPr>
          <w:rFonts w:eastAsiaTheme="minorHAnsi" w:cstheme="minorBidi"/>
        </w:rPr>
      </w:pPr>
      <w:r w:rsidRPr="00724287">
        <w:rPr>
          <w:rFonts w:eastAsiaTheme="minorHAnsi" w:cstheme="minorBidi"/>
        </w:rPr>
        <w:t xml:space="preserve">Select </w:t>
      </w:r>
      <w:proofErr w:type="spellStart"/>
      <w:r w:rsidRPr="00724287">
        <w:rPr>
          <w:rFonts w:eastAsiaTheme="minorHAnsi" w:cstheme="minorBidi"/>
        </w:rPr>
        <w:t>EN</w:t>
      </w:r>
      <w:proofErr w:type="spellEnd"/>
      <w:r w:rsidRPr="00724287">
        <w:rPr>
          <w:rFonts w:eastAsiaTheme="minorHAnsi" w:cstheme="minorBidi"/>
        </w:rPr>
        <w:t xml:space="preserve"> from the PCE Update Encounter screen.</w:t>
      </w:r>
    </w:p>
    <w:p w14:paraId="63B259A9" w14:textId="77777777" w:rsidR="00CD524A" w:rsidRPr="005A1FD1" w:rsidRDefault="00CD524A" w:rsidP="000F63DC">
      <w:pPr>
        <w:pStyle w:val="screen"/>
        <w:ind w:left="720"/>
      </w:pPr>
      <w:bookmarkStart w:id="219" w:name="_Toc316189002"/>
      <w:bookmarkStart w:id="220" w:name="_Toc312473263"/>
      <w:r w:rsidRPr="005A1FD1">
        <w:t>PCE Update Encounter   Jul 25, 1996 08:24:21   Page: 1 of 1</w:t>
      </w:r>
    </w:p>
    <w:p w14:paraId="63B259AA" w14:textId="77777777" w:rsidR="00CD524A" w:rsidRPr="005A1FD1" w:rsidRDefault="00CD524A" w:rsidP="000F63DC">
      <w:pPr>
        <w:pStyle w:val="screen"/>
        <w:ind w:left="720"/>
      </w:pPr>
      <w:r w:rsidRPr="005A1FD1">
        <w:t>PCEPATIENT,ONE    000-45-6789           Clinic:  CARDIOLOGY</w:t>
      </w:r>
    </w:p>
    <w:p w14:paraId="63B259AB" w14:textId="77777777" w:rsidR="00CD524A" w:rsidRPr="005A1FD1" w:rsidRDefault="00CD524A" w:rsidP="000F63DC">
      <w:pPr>
        <w:pStyle w:val="screen"/>
        <w:ind w:left="720"/>
      </w:pPr>
      <w:r w:rsidRPr="005A1FD1">
        <w:t>Encounter Date  07/22/96  11:08         Clinic Stop:  303  CARDIOLOGY</w:t>
      </w:r>
    </w:p>
    <w:p w14:paraId="63B259AC" w14:textId="77777777" w:rsidR="00CD524A" w:rsidRPr="005A1FD1" w:rsidRDefault="00CD524A" w:rsidP="000F63DC">
      <w:pPr>
        <w:pStyle w:val="screen"/>
        <w:ind w:left="720"/>
      </w:pPr>
      <w:r w:rsidRPr="005A1FD1">
        <w:t xml:space="preserve">  1 Encounter Date and Time:  JUL 22, 1996@11:08:14</w:t>
      </w:r>
      <w:r w:rsidRPr="005A1FD1">
        <w:tab/>
      </w:r>
    </w:p>
    <w:p w14:paraId="63B259AD" w14:textId="77777777" w:rsidR="00CD524A" w:rsidRPr="005A1FD1" w:rsidRDefault="00CD524A" w:rsidP="000F63DC">
      <w:pPr>
        <w:pStyle w:val="screen"/>
        <w:ind w:left="720"/>
      </w:pPr>
      <w:r w:rsidRPr="005A1FD1">
        <w:t xml:space="preserve"> </w:t>
      </w:r>
    </w:p>
    <w:p w14:paraId="63B259AE" w14:textId="77777777" w:rsidR="00CD524A" w:rsidRPr="005A1FD1" w:rsidRDefault="00CD524A" w:rsidP="000F63DC">
      <w:pPr>
        <w:pStyle w:val="screen"/>
        <w:ind w:left="720"/>
      </w:pPr>
      <w:r w:rsidRPr="005A1FD1">
        <w:t xml:space="preserve">  2 Provider:  PCEPROVIDER,ONE    PRIMARY    ATTENDING</w:t>
      </w:r>
    </w:p>
    <w:p w14:paraId="63B259AF" w14:textId="77777777" w:rsidR="00CD524A" w:rsidRPr="005A1FD1" w:rsidRDefault="00CD524A" w:rsidP="000F63DC">
      <w:pPr>
        <w:pStyle w:val="screen"/>
        <w:ind w:left="720"/>
      </w:pPr>
      <w:r w:rsidRPr="005A1FD1">
        <w:t xml:space="preserve">  3 ICD9 Code or Diagnosis:  V70.3     MED EXAM NEC-ADMIN PURP</w:t>
      </w:r>
    </w:p>
    <w:p w14:paraId="63B259B0" w14:textId="77777777" w:rsidR="00CD524A" w:rsidRPr="005A1FD1" w:rsidRDefault="00CD524A" w:rsidP="000F63DC">
      <w:pPr>
        <w:pStyle w:val="screen"/>
        <w:ind w:left="720"/>
      </w:pPr>
      <w:r w:rsidRPr="005A1FD1">
        <w:t xml:space="preserve">    Provider Narrative:  OTHER GENERAL MEDICAL EXAMINATION FOR </w:t>
      </w:r>
    </w:p>
    <w:p w14:paraId="63B259B1" w14:textId="77777777" w:rsidR="00CD524A" w:rsidRPr="005A1FD1" w:rsidRDefault="00CD524A" w:rsidP="000F63DC">
      <w:pPr>
        <w:pStyle w:val="screen"/>
        <w:ind w:left="720"/>
      </w:pPr>
      <w:r w:rsidRPr="005A1FD1">
        <w:t xml:space="preserve">                         ADMINISTRATIVE PURPOSES</w:t>
      </w:r>
    </w:p>
    <w:p w14:paraId="63B259B2" w14:textId="77777777" w:rsidR="00CD524A" w:rsidRPr="005A1FD1" w:rsidRDefault="00CD524A" w:rsidP="000F63DC">
      <w:pPr>
        <w:pStyle w:val="screen"/>
        <w:ind w:left="720"/>
      </w:pPr>
      <w:r w:rsidRPr="005A1FD1">
        <w:t xml:space="preserve">    Primary/Secondary Diagnosis:  PRIMARY</w:t>
      </w:r>
    </w:p>
    <w:p w14:paraId="63B259B3" w14:textId="77777777" w:rsidR="00CD524A" w:rsidRPr="005A1FD1" w:rsidRDefault="00CD524A" w:rsidP="000F63DC">
      <w:pPr>
        <w:pStyle w:val="screen"/>
        <w:ind w:left="720"/>
      </w:pPr>
      <w:r w:rsidRPr="005A1FD1">
        <w:t xml:space="preserve">  4 CPT Code:  25066     BIOPSY FOREARM SOFT TISSUES</w:t>
      </w:r>
    </w:p>
    <w:p w14:paraId="63B259B4" w14:textId="77777777" w:rsidR="00CD524A" w:rsidRPr="005A1FD1" w:rsidRDefault="00CD524A" w:rsidP="000F63DC">
      <w:pPr>
        <w:pStyle w:val="screen"/>
        <w:ind w:left="720"/>
      </w:pPr>
      <w:r w:rsidRPr="005A1FD1">
        <w:t xml:space="preserve">    CPT Modifier: 22   UNUSUAL PROCEDURAL SERVICES</w:t>
      </w:r>
    </w:p>
    <w:p w14:paraId="63B259B5" w14:textId="77777777" w:rsidR="00CD524A" w:rsidRPr="005A1FD1" w:rsidRDefault="00CD524A" w:rsidP="000F63DC">
      <w:pPr>
        <w:pStyle w:val="screen"/>
        <w:ind w:left="720"/>
      </w:pPr>
      <w:r w:rsidRPr="005A1FD1">
        <w:t xml:space="preserve">  5 Education Topic:  VA-TOBACCO USE SCREENING</w:t>
      </w:r>
    </w:p>
    <w:p w14:paraId="63B259B6" w14:textId="77777777" w:rsidR="00CD524A" w:rsidRPr="005A1FD1" w:rsidRDefault="00CD524A" w:rsidP="000F63DC">
      <w:pPr>
        <w:pStyle w:val="screen"/>
        <w:ind w:left="720"/>
      </w:pPr>
    </w:p>
    <w:p w14:paraId="63B259B7" w14:textId="77777777" w:rsidR="00CD524A" w:rsidRPr="005A1FD1" w:rsidRDefault="00CD524A" w:rsidP="000F63DC">
      <w:pPr>
        <w:pStyle w:val="screen"/>
        <w:ind w:left="720"/>
      </w:pPr>
      <w:r w:rsidRPr="005A1FD1">
        <w:t xml:space="preserve">          + Next Screen   - Prev Screen   ?? More Actions</w:t>
      </w:r>
    </w:p>
    <w:p w14:paraId="63B259B8" w14:textId="77777777" w:rsidR="00CD524A" w:rsidRPr="005A1FD1" w:rsidRDefault="00CD524A" w:rsidP="000F63DC">
      <w:pPr>
        <w:pStyle w:val="screen"/>
        <w:ind w:left="720"/>
      </w:pPr>
      <w:r w:rsidRPr="005A1FD1">
        <w:t>ED  Edit an Item        TR  Treatment           DD  Display Detail</w:t>
      </w:r>
    </w:p>
    <w:p w14:paraId="63B259B9" w14:textId="77777777" w:rsidR="00CD524A" w:rsidRPr="005A1FD1" w:rsidRDefault="00CD524A" w:rsidP="000F63DC">
      <w:pPr>
        <w:pStyle w:val="screen"/>
        <w:ind w:left="720"/>
      </w:pPr>
      <w:r w:rsidRPr="005A1FD1">
        <w:t>DE  Delete an Item      IM  Immunization        DB  Display Brief</w:t>
      </w:r>
    </w:p>
    <w:p w14:paraId="63B259BA" w14:textId="77777777" w:rsidR="00CD524A" w:rsidRPr="005A1FD1" w:rsidRDefault="00CD524A" w:rsidP="000F63DC">
      <w:pPr>
        <w:pStyle w:val="screen"/>
        <w:ind w:left="720"/>
      </w:pPr>
      <w:r w:rsidRPr="005A1FD1">
        <w:t>EN  Encounter           PE  Patient Ed          IN  Check Out Interview</w:t>
      </w:r>
    </w:p>
    <w:p w14:paraId="63B259BB" w14:textId="6A161485" w:rsidR="00CD524A" w:rsidRPr="005A1FD1" w:rsidRDefault="00CD524A" w:rsidP="000F63DC">
      <w:pPr>
        <w:pStyle w:val="screen"/>
        <w:ind w:left="720"/>
      </w:pPr>
      <w:r w:rsidRPr="005A1FD1">
        <w:t xml:space="preserve">PR  Provider            ST  Skin Test           </w:t>
      </w:r>
      <w:r w:rsidR="008F581F" w:rsidRPr="005A1FD1">
        <w:t>CR  Contra/Refusal Event</w:t>
      </w:r>
    </w:p>
    <w:p w14:paraId="63B259BC" w14:textId="58D9BC73" w:rsidR="00CD524A" w:rsidRPr="005A1FD1" w:rsidRDefault="00CD524A" w:rsidP="000F63DC">
      <w:pPr>
        <w:pStyle w:val="screen"/>
        <w:ind w:left="720"/>
      </w:pPr>
      <w:r w:rsidRPr="005A1FD1">
        <w:lastRenderedPageBreak/>
        <w:t>DX  Diagnosis (ICD)     XA  Exam</w:t>
      </w:r>
      <w:r w:rsidR="008F581F" w:rsidRPr="005A1FD1">
        <w:t xml:space="preserve">                QU  Quit</w:t>
      </w:r>
    </w:p>
    <w:p w14:paraId="63B259BD" w14:textId="77777777" w:rsidR="00CD524A" w:rsidRPr="005A1FD1" w:rsidRDefault="00CD524A" w:rsidP="000F63DC">
      <w:pPr>
        <w:pStyle w:val="screen"/>
        <w:ind w:left="720"/>
      </w:pPr>
      <w:r w:rsidRPr="005A1FD1">
        <w:t>CP  CPT (Procedure)     HF  Health Factors</w:t>
      </w:r>
    </w:p>
    <w:p w14:paraId="63B259BE" w14:textId="77777777" w:rsidR="00CD524A" w:rsidRPr="005A1FD1" w:rsidRDefault="00CD524A" w:rsidP="000F63DC">
      <w:pPr>
        <w:pStyle w:val="screen"/>
        <w:ind w:left="720"/>
      </w:pPr>
      <w:r w:rsidRPr="005A1FD1">
        <w:t xml:space="preserve">Select Action: Quit// EN   </w:t>
      </w:r>
      <w:bookmarkEnd w:id="219"/>
      <w:bookmarkEnd w:id="220"/>
      <w:r w:rsidRPr="005A1FD1">
        <w:t>Encounter</w:t>
      </w:r>
    </w:p>
    <w:p w14:paraId="63B259BF" w14:textId="77777777" w:rsidR="00CD524A" w:rsidRPr="00724287" w:rsidRDefault="00CD524A" w:rsidP="008D5D4D">
      <w:pPr>
        <w:pStyle w:val="ListParagraph"/>
        <w:numPr>
          <w:ilvl w:val="0"/>
          <w:numId w:val="99"/>
        </w:numPr>
        <w:rPr>
          <w:rFonts w:eastAsiaTheme="minorHAnsi" w:cstheme="minorBidi"/>
        </w:rPr>
      </w:pPr>
      <w:r w:rsidRPr="00724287">
        <w:rPr>
          <w:rFonts w:eastAsiaTheme="minorHAnsi" w:cstheme="minorBidi"/>
        </w:rPr>
        <w:t>Respond to the following prompts for the encounter, as appropriate.</w:t>
      </w:r>
    </w:p>
    <w:p w14:paraId="63B259C0" w14:textId="77777777" w:rsidR="00CD524A" w:rsidRPr="005A1FD1" w:rsidRDefault="00CD524A" w:rsidP="000F63DC">
      <w:pPr>
        <w:pStyle w:val="screen"/>
        <w:ind w:left="720"/>
      </w:pPr>
      <w:r w:rsidRPr="005A1FD1">
        <w:t>Check out date and time:  JUN 17,1996@09:00// [ENTER](JUN 17, 1996@09:00)</w:t>
      </w:r>
    </w:p>
    <w:p w14:paraId="63B259C1" w14:textId="77777777" w:rsidR="00CD524A" w:rsidRPr="005A1FD1" w:rsidRDefault="00CD524A" w:rsidP="000F63DC">
      <w:pPr>
        <w:pStyle w:val="screen"/>
        <w:ind w:left="720"/>
      </w:pPr>
    </w:p>
    <w:p w14:paraId="63B259C2" w14:textId="77777777" w:rsidR="00CD524A" w:rsidRPr="005A1FD1" w:rsidRDefault="00CD524A" w:rsidP="000F63DC">
      <w:pPr>
        <w:pStyle w:val="screen"/>
        <w:ind w:left="720"/>
      </w:pPr>
      <w:r w:rsidRPr="005A1FD1">
        <w:t>--- Classification --- [Required]</w:t>
      </w:r>
    </w:p>
    <w:p w14:paraId="63B259C3" w14:textId="77777777" w:rsidR="00CD524A" w:rsidRPr="005A1FD1" w:rsidRDefault="00CD524A" w:rsidP="000F63DC">
      <w:pPr>
        <w:pStyle w:val="screen"/>
        <w:ind w:left="720"/>
      </w:pPr>
      <w:r w:rsidRPr="005A1FD1">
        <w:t>Was treatment for SC Condition? YES// [ENTER]</w:t>
      </w:r>
    </w:p>
    <w:p w14:paraId="63B259C4" w14:textId="77777777" w:rsidR="00CD524A" w:rsidRPr="00724287" w:rsidRDefault="00CD524A" w:rsidP="008D5D4D">
      <w:pPr>
        <w:pStyle w:val="ListParagraph"/>
        <w:numPr>
          <w:ilvl w:val="0"/>
          <w:numId w:val="99"/>
        </w:numPr>
        <w:rPr>
          <w:rFonts w:eastAsiaTheme="minorHAnsi" w:cstheme="minorBidi"/>
        </w:rPr>
      </w:pPr>
      <w:r w:rsidRPr="00724287">
        <w:rPr>
          <w:rFonts w:eastAsiaTheme="minorHAnsi" w:cstheme="minorBidi"/>
        </w:rPr>
        <w:t>If you answer NO to the last prompt above, you get additional prompts as shown below.</w:t>
      </w:r>
    </w:p>
    <w:p w14:paraId="63B259C5" w14:textId="77777777" w:rsidR="00CD524A" w:rsidRPr="005A1FD1" w:rsidRDefault="00CD524A" w:rsidP="000F63DC">
      <w:pPr>
        <w:pStyle w:val="screen"/>
        <w:ind w:left="720"/>
      </w:pPr>
      <w:r w:rsidRPr="005A1FD1">
        <w:t>Check out date and time:  MAY 23,1996@15:17//[ENTER](MAY 23, 1996@15:17)</w:t>
      </w:r>
    </w:p>
    <w:p w14:paraId="63B259C6" w14:textId="77777777" w:rsidR="00CD524A" w:rsidRPr="005A1FD1" w:rsidRDefault="00CD524A" w:rsidP="000F63DC">
      <w:pPr>
        <w:pStyle w:val="screen"/>
        <w:ind w:left="720"/>
      </w:pPr>
    </w:p>
    <w:p w14:paraId="63B259C7" w14:textId="77777777" w:rsidR="00CD524A" w:rsidRPr="005A1FD1" w:rsidRDefault="00CD524A" w:rsidP="000F63DC">
      <w:pPr>
        <w:pStyle w:val="screen"/>
        <w:ind w:left="720"/>
      </w:pPr>
      <w:r w:rsidRPr="005A1FD1">
        <w:t>--- Classification --- [Required]</w:t>
      </w:r>
    </w:p>
    <w:p w14:paraId="63B259C8" w14:textId="77777777" w:rsidR="00CD524A" w:rsidRPr="005A1FD1" w:rsidRDefault="00CD524A" w:rsidP="000F63DC">
      <w:pPr>
        <w:pStyle w:val="screen"/>
        <w:ind w:left="720"/>
      </w:pPr>
    </w:p>
    <w:p w14:paraId="63B259C9" w14:textId="77777777" w:rsidR="00CD524A" w:rsidRPr="005A1FD1" w:rsidRDefault="00CD524A" w:rsidP="000F63DC">
      <w:pPr>
        <w:pStyle w:val="screen"/>
        <w:ind w:left="720"/>
      </w:pPr>
      <w:r w:rsidRPr="005A1FD1">
        <w:t>Was treatment for SC Condition? YES// n  NO</w:t>
      </w:r>
    </w:p>
    <w:p w14:paraId="63B259CA" w14:textId="77777777" w:rsidR="00CD524A" w:rsidRPr="005A1FD1" w:rsidRDefault="00CD524A" w:rsidP="000F63DC">
      <w:pPr>
        <w:pStyle w:val="screen"/>
        <w:ind w:left="720"/>
      </w:pPr>
      <w:r w:rsidRPr="005A1FD1">
        <w:t>Was treatment related to Combat? n  NO</w:t>
      </w:r>
    </w:p>
    <w:p w14:paraId="63B259CB" w14:textId="77777777" w:rsidR="00CD524A" w:rsidRPr="005A1FD1" w:rsidRDefault="00CD524A" w:rsidP="000F63DC">
      <w:pPr>
        <w:pStyle w:val="screen"/>
        <w:ind w:left="720"/>
      </w:pPr>
      <w:r w:rsidRPr="005A1FD1">
        <w:t>Was treatment related to Agent Orange Exposure? n  NO</w:t>
      </w:r>
    </w:p>
    <w:p w14:paraId="63B259CC" w14:textId="77777777" w:rsidR="00CD524A" w:rsidRPr="005A1FD1" w:rsidRDefault="00CD524A" w:rsidP="000F63DC">
      <w:pPr>
        <w:pStyle w:val="screen"/>
        <w:ind w:left="720"/>
      </w:pPr>
      <w:r w:rsidRPr="005A1FD1">
        <w:t xml:space="preserve">Was treatment related to Ionizing Radiation Exposure? n  NO </w:t>
      </w:r>
    </w:p>
    <w:p w14:paraId="63B259CD" w14:textId="77777777" w:rsidR="00CD524A" w:rsidRPr="005A1FD1" w:rsidRDefault="00CD524A" w:rsidP="000F63DC">
      <w:pPr>
        <w:pStyle w:val="screen"/>
        <w:ind w:left="720"/>
      </w:pPr>
      <w:r w:rsidRPr="005A1FD1">
        <w:t>Was treatment related to SW Asia Conditions? n  NO</w:t>
      </w:r>
    </w:p>
    <w:p w14:paraId="63B259CE" w14:textId="77777777" w:rsidR="00CD524A" w:rsidRPr="005A1FD1" w:rsidRDefault="00CD524A" w:rsidP="000F63DC">
      <w:pPr>
        <w:pStyle w:val="screen"/>
        <w:ind w:left="720"/>
      </w:pPr>
      <w:r w:rsidRPr="005A1FD1">
        <w:t>Was treatment related to Military Sexual Trauma? n  NO</w:t>
      </w:r>
    </w:p>
    <w:p w14:paraId="63B259CF" w14:textId="77777777" w:rsidR="00CD524A" w:rsidRPr="005A1FD1" w:rsidRDefault="00CD524A" w:rsidP="000F63DC">
      <w:pPr>
        <w:pStyle w:val="screen"/>
        <w:ind w:left="720"/>
      </w:pPr>
      <w:r w:rsidRPr="005A1FD1">
        <w:t>Was treatment related to Head and/or Neck Cancer? n  NO</w:t>
      </w:r>
    </w:p>
    <w:p w14:paraId="63B259D0" w14:textId="77777777" w:rsidR="00006A94" w:rsidRDefault="00CD524A" w:rsidP="00DB745D">
      <w:pPr>
        <w:pStyle w:val="Heading2"/>
      </w:pPr>
      <w:bookmarkStart w:id="221" w:name="_Toc428365010"/>
      <w:bookmarkStart w:id="222" w:name="_Toc468085999"/>
      <w:r>
        <w:t>How to Add or Edit a Provider</w:t>
      </w:r>
      <w:bookmarkEnd w:id="221"/>
      <w:bookmarkEnd w:id="222"/>
    </w:p>
    <w:p w14:paraId="63B259D1" w14:textId="77777777" w:rsidR="00CD524A" w:rsidRPr="00724287" w:rsidRDefault="00CD524A" w:rsidP="008D5D4D">
      <w:pPr>
        <w:rPr>
          <w:rFonts w:eastAsiaTheme="minorHAnsi" w:cstheme="minorBidi"/>
        </w:rPr>
      </w:pPr>
      <w:r w:rsidRPr="00724287">
        <w:rPr>
          <w:rFonts w:eastAsiaTheme="minorHAnsi" w:cstheme="minorBidi"/>
        </w:rPr>
        <w:t>When you enter or edit a provider for an encounter, you will be prompted to enter whether the provider is Primary and/or Attending. The default provider entered at checkout is the primary provider.</w:t>
      </w:r>
    </w:p>
    <w:p w14:paraId="63B259D2" w14:textId="1AA2411A" w:rsidR="00CD524A" w:rsidRPr="00724287" w:rsidRDefault="00CD524A" w:rsidP="008D5D4D">
      <w:pPr>
        <w:rPr>
          <w:rFonts w:eastAsiaTheme="minorHAnsi" w:cstheme="minorBidi"/>
        </w:rPr>
      </w:pPr>
      <w:r w:rsidRPr="00724287">
        <w:rPr>
          <w:rFonts w:eastAsiaTheme="minorHAnsi" w:cstheme="minorBidi"/>
        </w:rPr>
        <w:t>Steps to add or edit a Provider</w:t>
      </w:r>
      <w:r w:rsidR="005D4A73" w:rsidRPr="00724287">
        <w:rPr>
          <w:rFonts w:eastAsiaTheme="minorHAnsi" w:cstheme="minorBidi"/>
        </w:rPr>
        <w:t>:</w:t>
      </w:r>
    </w:p>
    <w:p w14:paraId="63B259D3" w14:textId="77777777" w:rsidR="00CD524A" w:rsidRPr="00724287" w:rsidRDefault="00CD524A" w:rsidP="008D5D4D">
      <w:pPr>
        <w:pStyle w:val="ListParagraph"/>
        <w:numPr>
          <w:ilvl w:val="0"/>
          <w:numId w:val="100"/>
        </w:numPr>
        <w:rPr>
          <w:rFonts w:eastAsiaTheme="minorHAnsi" w:cstheme="minorBidi"/>
        </w:rPr>
      </w:pPr>
      <w:r w:rsidRPr="00724287">
        <w:rPr>
          <w:rFonts w:eastAsiaTheme="minorHAnsi" w:cstheme="minorBidi"/>
        </w:rPr>
        <w:t xml:space="preserve">Select </w:t>
      </w:r>
      <w:proofErr w:type="spellStart"/>
      <w:r w:rsidRPr="00724287">
        <w:rPr>
          <w:rFonts w:eastAsiaTheme="minorHAnsi" w:cstheme="minorBidi"/>
        </w:rPr>
        <w:t>UE</w:t>
      </w:r>
      <w:proofErr w:type="spellEnd"/>
      <w:r w:rsidRPr="00724287">
        <w:rPr>
          <w:rFonts w:eastAsiaTheme="minorHAnsi" w:cstheme="minorBidi"/>
        </w:rPr>
        <w:t>, from the PCE Appointment List screen.</w:t>
      </w:r>
    </w:p>
    <w:p w14:paraId="63B259D4" w14:textId="77777777" w:rsidR="00CD524A" w:rsidRPr="00724287" w:rsidRDefault="00CD524A" w:rsidP="008D5D4D">
      <w:pPr>
        <w:pStyle w:val="ListParagraph"/>
        <w:numPr>
          <w:ilvl w:val="0"/>
          <w:numId w:val="100"/>
        </w:numPr>
        <w:rPr>
          <w:rFonts w:eastAsiaTheme="minorHAnsi" w:cstheme="minorBidi"/>
        </w:rPr>
      </w:pPr>
      <w:r w:rsidRPr="00724287">
        <w:rPr>
          <w:rFonts w:eastAsiaTheme="minorHAnsi" w:cstheme="minorBidi"/>
        </w:rPr>
        <w:t>Select the appointment and encounter you wish to edit.</w:t>
      </w:r>
    </w:p>
    <w:p w14:paraId="63B259D5" w14:textId="77777777" w:rsidR="00CD524A" w:rsidRPr="00724287" w:rsidRDefault="00CD524A" w:rsidP="008D5D4D">
      <w:pPr>
        <w:pStyle w:val="ListParagraph"/>
        <w:numPr>
          <w:ilvl w:val="0"/>
          <w:numId w:val="100"/>
        </w:numPr>
        <w:rPr>
          <w:rFonts w:eastAsiaTheme="minorHAnsi" w:cstheme="minorBidi"/>
        </w:rPr>
      </w:pPr>
      <w:r w:rsidRPr="00724287">
        <w:rPr>
          <w:rFonts w:eastAsiaTheme="minorHAnsi" w:cstheme="minorBidi"/>
        </w:rPr>
        <w:t>Select PR from the PCE Update Encounter screen.</w:t>
      </w:r>
    </w:p>
    <w:p w14:paraId="63B259D6" w14:textId="77777777" w:rsidR="00CD524A" w:rsidRPr="005A1FD1" w:rsidRDefault="00CD524A" w:rsidP="000F63DC">
      <w:pPr>
        <w:pStyle w:val="screen"/>
        <w:ind w:left="720"/>
      </w:pPr>
      <w:r w:rsidRPr="005A1FD1">
        <w:t>PCE Update Encounter   Jul 25, 1996 08:24:21   Page: 1 of 1</w:t>
      </w:r>
    </w:p>
    <w:p w14:paraId="63B259D7" w14:textId="77777777" w:rsidR="00CD524A" w:rsidRPr="005A1FD1" w:rsidRDefault="00CD524A" w:rsidP="000F63DC">
      <w:pPr>
        <w:pStyle w:val="screen"/>
        <w:ind w:left="720"/>
      </w:pPr>
      <w:r w:rsidRPr="005A1FD1">
        <w:t>PCEPATIENT,ONE    000-45-6789           Clinic:  CARDIOLOGY</w:t>
      </w:r>
    </w:p>
    <w:p w14:paraId="63B259D8" w14:textId="77777777" w:rsidR="00CD524A" w:rsidRPr="005A1FD1" w:rsidRDefault="00CD524A" w:rsidP="000F63DC">
      <w:pPr>
        <w:pStyle w:val="screen"/>
        <w:ind w:left="720"/>
      </w:pPr>
      <w:r w:rsidRPr="005A1FD1">
        <w:t>Encounter Date  07/22/96  11:08         Clinic Stop:  303  CARDIOLOGY</w:t>
      </w:r>
    </w:p>
    <w:p w14:paraId="63B259D9" w14:textId="77777777" w:rsidR="00CD524A" w:rsidRPr="005A1FD1" w:rsidRDefault="00CD524A" w:rsidP="000F63DC">
      <w:pPr>
        <w:pStyle w:val="screen"/>
        <w:ind w:left="720"/>
      </w:pPr>
      <w:r w:rsidRPr="005A1FD1">
        <w:t xml:space="preserve"> </w:t>
      </w:r>
    </w:p>
    <w:p w14:paraId="63B259DA" w14:textId="77777777" w:rsidR="00CD524A" w:rsidRPr="005A1FD1" w:rsidRDefault="00CD524A" w:rsidP="000F63DC">
      <w:pPr>
        <w:pStyle w:val="screen"/>
        <w:ind w:left="720"/>
      </w:pPr>
      <w:r w:rsidRPr="005A1FD1">
        <w:t xml:space="preserve">  1 Encounter Date and Time:  JUL 22, 1996@11:08:14</w:t>
      </w:r>
      <w:r w:rsidRPr="005A1FD1">
        <w:tab/>
      </w:r>
    </w:p>
    <w:p w14:paraId="63B259DB" w14:textId="77777777" w:rsidR="00CD524A" w:rsidRPr="005A1FD1" w:rsidRDefault="00CD524A" w:rsidP="000F63DC">
      <w:pPr>
        <w:pStyle w:val="screen"/>
        <w:ind w:left="720"/>
      </w:pPr>
      <w:r w:rsidRPr="005A1FD1">
        <w:t xml:space="preserve"> </w:t>
      </w:r>
    </w:p>
    <w:p w14:paraId="63B259DC" w14:textId="77777777" w:rsidR="00CD524A" w:rsidRPr="005A1FD1" w:rsidRDefault="00CD524A" w:rsidP="000F63DC">
      <w:pPr>
        <w:pStyle w:val="screen"/>
        <w:ind w:left="720"/>
      </w:pPr>
      <w:r w:rsidRPr="005A1FD1">
        <w:t xml:space="preserve">  2 Provider:  PCEPROVIDER,ONE    PRIMARY    ATTENDING</w:t>
      </w:r>
    </w:p>
    <w:p w14:paraId="63B259DD" w14:textId="77777777" w:rsidR="00CD524A" w:rsidRPr="005A1FD1" w:rsidRDefault="00CD524A" w:rsidP="000F63DC">
      <w:pPr>
        <w:pStyle w:val="screen"/>
        <w:ind w:left="720"/>
      </w:pPr>
      <w:r w:rsidRPr="005A1FD1">
        <w:t xml:space="preserve">  3 ICD9 Code or Diagnosis:  V70.3     MED EXAM NEC-ADMIN PURP</w:t>
      </w:r>
    </w:p>
    <w:p w14:paraId="63B259DE" w14:textId="77777777" w:rsidR="00CD524A" w:rsidRPr="005A1FD1" w:rsidRDefault="00CD524A" w:rsidP="000F63DC">
      <w:pPr>
        <w:pStyle w:val="screen"/>
        <w:ind w:left="720"/>
      </w:pPr>
      <w:r w:rsidRPr="005A1FD1">
        <w:t xml:space="preserve">    Provider Narrative:  OTHER GENERAL MEDICAL EXAMINATION FOR </w:t>
      </w:r>
    </w:p>
    <w:p w14:paraId="63B259DF" w14:textId="77777777" w:rsidR="00CD524A" w:rsidRPr="005A1FD1" w:rsidRDefault="00CD524A" w:rsidP="000F63DC">
      <w:pPr>
        <w:pStyle w:val="screen"/>
        <w:ind w:left="720"/>
      </w:pPr>
      <w:r w:rsidRPr="005A1FD1">
        <w:t xml:space="preserve">                         ADMINISTRATIVE PURPOSES</w:t>
      </w:r>
    </w:p>
    <w:p w14:paraId="63B259E0" w14:textId="77777777" w:rsidR="00CD524A" w:rsidRPr="005A1FD1" w:rsidRDefault="00CD524A" w:rsidP="000F63DC">
      <w:pPr>
        <w:pStyle w:val="screen"/>
        <w:ind w:left="720"/>
      </w:pPr>
      <w:r w:rsidRPr="005A1FD1">
        <w:t xml:space="preserve">    Primary/Secondary Diagnosis:  PRIMARY</w:t>
      </w:r>
    </w:p>
    <w:p w14:paraId="63B259E1" w14:textId="77777777" w:rsidR="00CD524A" w:rsidRPr="005A1FD1" w:rsidRDefault="00CD524A" w:rsidP="000F63DC">
      <w:pPr>
        <w:pStyle w:val="screen"/>
        <w:ind w:left="720"/>
      </w:pPr>
      <w:r w:rsidRPr="005A1FD1">
        <w:t xml:space="preserve">  4 CPT Code:  25066     BIOPSY FOREARM SOFT TISSUES</w:t>
      </w:r>
    </w:p>
    <w:p w14:paraId="63B259E2" w14:textId="77777777" w:rsidR="00CD524A" w:rsidRPr="005A1FD1" w:rsidRDefault="00CD524A" w:rsidP="000F63DC">
      <w:pPr>
        <w:pStyle w:val="screen"/>
        <w:ind w:left="720"/>
      </w:pPr>
      <w:r w:rsidRPr="005A1FD1">
        <w:t xml:space="preserve">    CPT Modifier: 22   UNUSUAL PROCEDURAL SERVICES</w:t>
      </w:r>
    </w:p>
    <w:p w14:paraId="63B259E3" w14:textId="77777777" w:rsidR="00CD524A" w:rsidRPr="005A1FD1" w:rsidRDefault="00CD524A" w:rsidP="000F63DC">
      <w:pPr>
        <w:pStyle w:val="screen"/>
        <w:ind w:left="720"/>
      </w:pPr>
      <w:r w:rsidRPr="005A1FD1">
        <w:t xml:space="preserve">  5 Education Topic:  VA-TOBACCO USE SCREENING</w:t>
      </w:r>
    </w:p>
    <w:p w14:paraId="63B259E4" w14:textId="77777777" w:rsidR="00CD524A" w:rsidRPr="005A1FD1" w:rsidRDefault="00CD524A" w:rsidP="000F63DC">
      <w:pPr>
        <w:pStyle w:val="screen"/>
        <w:ind w:left="720"/>
      </w:pPr>
      <w:r w:rsidRPr="005A1FD1">
        <w:t xml:space="preserve"> </w:t>
      </w:r>
    </w:p>
    <w:p w14:paraId="63B259E5" w14:textId="77777777" w:rsidR="00CD524A" w:rsidRPr="005A1FD1" w:rsidRDefault="00CD524A" w:rsidP="000F63DC">
      <w:pPr>
        <w:pStyle w:val="screen"/>
        <w:ind w:left="720"/>
      </w:pPr>
    </w:p>
    <w:p w14:paraId="63B259E6" w14:textId="77777777" w:rsidR="00CD524A" w:rsidRPr="005A1FD1" w:rsidRDefault="00CD524A" w:rsidP="000F63DC">
      <w:pPr>
        <w:pStyle w:val="screen"/>
        <w:ind w:left="720"/>
      </w:pPr>
      <w:r w:rsidRPr="005A1FD1">
        <w:lastRenderedPageBreak/>
        <w:t xml:space="preserve">          + Next Screen   - Prev Screen   ?? More Actions</w:t>
      </w:r>
    </w:p>
    <w:p w14:paraId="63B259E7" w14:textId="77777777" w:rsidR="00CD524A" w:rsidRPr="005A1FD1" w:rsidRDefault="00CD524A" w:rsidP="000F63DC">
      <w:pPr>
        <w:pStyle w:val="screen"/>
        <w:ind w:left="720"/>
      </w:pPr>
      <w:r w:rsidRPr="005A1FD1">
        <w:t>ED  Edit an Item        TR  Treatment           DD  Display Detail</w:t>
      </w:r>
    </w:p>
    <w:p w14:paraId="63B259E8" w14:textId="77777777" w:rsidR="00CD524A" w:rsidRPr="005A1FD1" w:rsidRDefault="00CD524A" w:rsidP="000F63DC">
      <w:pPr>
        <w:pStyle w:val="screen"/>
        <w:ind w:left="720"/>
      </w:pPr>
      <w:r w:rsidRPr="005A1FD1">
        <w:t>DE  Delete an Item      IM  Immunization        DB  Display Brief</w:t>
      </w:r>
    </w:p>
    <w:p w14:paraId="63B259E9" w14:textId="77777777" w:rsidR="00CD524A" w:rsidRPr="005A1FD1" w:rsidRDefault="00CD524A" w:rsidP="000F63DC">
      <w:pPr>
        <w:pStyle w:val="screen"/>
        <w:ind w:left="720"/>
      </w:pPr>
      <w:r w:rsidRPr="005A1FD1">
        <w:t>EN  Encounter           PE  Patient Ed          IN  Check Out Interview</w:t>
      </w:r>
    </w:p>
    <w:p w14:paraId="63B259EA" w14:textId="58ED3EE2" w:rsidR="00CD524A" w:rsidRPr="005A1FD1" w:rsidRDefault="00CD524A" w:rsidP="000F63DC">
      <w:pPr>
        <w:pStyle w:val="screen"/>
        <w:ind w:left="720"/>
      </w:pPr>
      <w:r w:rsidRPr="005A1FD1">
        <w:t xml:space="preserve">PR  Provider            ST  Skin Test           </w:t>
      </w:r>
      <w:r w:rsidR="008F581F" w:rsidRPr="005A1FD1">
        <w:t>CR  Contra/Refusal Event</w:t>
      </w:r>
    </w:p>
    <w:p w14:paraId="63B259EB" w14:textId="5C8838B7" w:rsidR="00CD524A" w:rsidRPr="005A1FD1" w:rsidRDefault="00CD524A" w:rsidP="000F63DC">
      <w:pPr>
        <w:pStyle w:val="screen"/>
        <w:ind w:left="720"/>
      </w:pPr>
      <w:bookmarkStart w:id="223" w:name="p199_29"/>
      <w:bookmarkEnd w:id="223"/>
      <w:r w:rsidRPr="005A1FD1">
        <w:t>DX  Diagnosis (ICD)     XA  Exam</w:t>
      </w:r>
      <w:r w:rsidR="008F581F" w:rsidRPr="005A1FD1">
        <w:t xml:space="preserve">                QU  Quit</w:t>
      </w:r>
    </w:p>
    <w:p w14:paraId="63B259EC" w14:textId="77777777" w:rsidR="00CD524A" w:rsidRPr="005A1FD1" w:rsidRDefault="00CD524A" w:rsidP="000F63DC">
      <w:pPr>
        <w:pStyle w:val="screen"/>
        <w:ind w:left="720"/>
      </w:pPr>
      <w:r w:rsidRPr="005A1FD1">
        <w:t>CP  CPT (Procedure)     HF  Health Factors</w:t>
      </w:r>
    </w:p>
    <w:p w14:paraId="63B259ED" w14:textId="77777777" w:rsidR="00CD524A" w:rsidRPr="005A1FD1" w:rsidRDefault="00CD524A" w:rsidP="000F63DC">
      <w:pPr>
        <w:pStyle w:val="screen"/>
        <w:ind w:left="720"/>
      </w:pPr>
      <w:r w:rsidRPr="005A1FD1">
        <w:t>Select Action: Quit// PR   Provider</w:t>
      </w:r>
    </w:p>
    <w:p w14:paraId="63B259EE" w14:textId="77777777" w:rsidR="00CD524A" w:rsidRPr="00724287" w:rsidRDefault="00CD524A" w:rsidP="00F55865">
      <w:pPr>
        <w:pStyle w:val="ListParagraph"/>
        <w:numPr>
          <w:ilvl w:val="0"/>
          <w:numId w:val="100"/>
        </w:numPr>
        <w:rPr>
          <w:rFonts w:eastAsiaTheme="minorHAnsi" w:cstheme="minorBidi"/>
        </w:rPr>
      </w:pPr>
      <w:r w:rsidRPr="00724287">
        <w:rPr>
          <w:rFonts w:eastAsiaTheme="minorHAnsi" w:cstheme="minorBidi"/>
        </w:rPr>
        <w:t>Choose whether you want to edit or add and respond to the other prompts, as appropriate.</w:t>
      </w:r>
    </w:p>
    <w:p w14:paraId="63B259EF" w14:textId="77777777" w:rsidR="00CD524A" w:rsidRPr="005A1FD1" w:rsidRDefault="00CD524A" w:rsidP="000F63DC">
      <w:pPr>
        <w:pStyle w:val="screen"/>
        <w:ind w:left="720"/>
      </w:pPr>
      <w:r w:rsidRPr="005A1FD1">
        <w:t>--- Provider ---</w:t>
      </w:r>
    </w:p>
    <w:p w14:paraId="63B259F0" w14:textId="77777777" w:rsidR="00CD524A" w:rsidRPr="005A1FD1" w:rsidRDefault="00CD524A" w:rsidP="000F63DC">
      <w:pPr>
        <w:pStyle w:val="screen"/>
        <w:ind w:left="720"/>
      </w:pPr>
      <w:r w:rsidRPr="005A1FD1">
        <w:t xml:space="preserve"> </w:t>
      </w:r>
    </w:p>
    <w:p w14:paraId="63B259F1" w14:textId="77777777" w:rsidR="00CD524A" w:rsidRPr="005A1FD1" w:rsidRDefault="00CD524A" w:rsidP="000F63DC">
      <w:pPr>
        <w:pStyle w:val="screen"/>
        <w:ind w:left="720"/>
      </w:pPr>
      <w:r w:rsidRPr="005A1FD1">
        <w:t xml:space="preserve">  1   PCEPROVIDER,ONE    PRIMARY    ATTENDING</w:t>
      </w:r>
    </w:p>
    <w:p w14:paraId="63B259F2" w14:textId="77777777" w:rsidR="00CD524A" w:rsidRPr="005A1FD1" w:rsidRDefault="00CD524A" w:rsidP="000F63DC">
      <w:pPr>
        <w:pStyle w:val="screen"/>
        <w:ind w:left="720"/>
      </w:pPr>
      <w:r w:rsidRPr="005A1FD1">
        <w:t>Enter 1-1 to Edit, or 'A' to Add: 1</w:t>
      </w:r>
    </w:p>
    <w:p w14:paraId="63B259F3" w14:textId="77777777" w:rsidR="00CD524A" w:rsidRPr="005A1FD1" w:rsidRDefault="00CD524A" w:rsidP="000F63DC">
      <w:pPr>
        <w:pStyle w:val="screen"/>
        <w:ind w:left="720"/>
      </w:pPr>
      <w:r w:rsidRPr="005A1FD1">
        <w:t xml:space="preserve"> </w:t>
      </w:r>
    </w:p>
    <w:p w14:paraId="63B259F4" w14:textId="77777777" w:rsidR="00CD524A" w:rsidRPr="005A1FD1" w:rsidRDefault="00CD524A" w:rsidP="000F63DC">
      <w:pPr>
        <w:pStyle w:val="screen"/>
        <w:ind w:left="720"/>
      </w:pPr>
      <w:r w:rsidRPr="005A1FD1">
        <w:t>Provider:  PCEPROVIDER,ONE// [ENTER] PCEPROVIDER,ONE</w:t>
      </w:r>
    </w:p>
    <w:p w14:paraId="63B259F5" w14:textId="77777777" w:rsidR="00CD524A" w:rsidRPr="005A1FD1" w:rsidRDefault="00CD524A" w:rsidP="000F63DC">
      <w:pPr>
        <w:pStyle w:val="screen"/>
        <w:ind w:left="720"/>
      </w:pPr>
      <w:r w:rsidRPr="005A1FD1">
        <w:t>Is this Provider Primary:  YES// [ENTER]</w:t>
      </w:r>
    </w:p>
    <w:p w14:paraId="63B259F6" w14:textId="77777777" w:rsidR="00CD524A" w:rsidRPr="005A1FD1" w:rsidRDefault="00CD524A" w:rsidP="000F63DC">
      <w:pPr>
        <w:pStyle w:val="screen"/>
        <w:ind w:left="720"/>
      </w:pPr>
      <w:r w:rsidRPr="005A1FD1">
        <w:t>Is this Provider Attending:  YES// NO</w:t>
      </w:r>
    </w:p>
    <w:p w14:paraId="63B259F7" w14:textId="77777777" w:rsidR="00CD524A" w:rsidRPr="00724287" w:rsidRDefault="00CD524A" w:rsidP="00F55865">
      <w:pPr>
        <w:pStyle w:val="ListParagraph"/>
        <w:numPr>
          <w:ilvl w:val="0"/>
          <w:numId w:val="100"/>
        </w:numPr>
        <w:rPr>
          <w:rFonts w:eastAsiaTheme="minorHAnsi" w:cstheme="minorBidi"/>
        </w:rPr>
      </w:pPr>
      <w:r w:rsidRPr="00724287">
        <w:rPr>
          <w:rFonts w:eastAsiaTheme="minorHAnsi" w:cstheme="minorBidi"/>
        </w:rPr>
        <w:t>The edited screen is then displayed.</w:t>
      </w:r>
    </w:p>
    <w:p w14:paraId="63B259F8" w14:textId="77777777" w:rsidR="00CD524A" w:rsidRDefault="00CD524A" w:rsidP="00DB745D">
      <w:pPr>
        <w:pStyle w:val="Heading2"/>
      </w:pPr>
      <w:bookmarkStart w:id="224" w:name="_Toc428365011"/>
      <w:bookmarkStart w:id="225" w:name="_Toc468086000"/>
      <w:r>
        <w:t xml:space="preserve">How to </w:t>
      </w:r>
      <w:r w:rsidR="00D57D08">
        <w:t>Add or Edit Diagnoses (</w:t>
      </w:r>
      <w:proofErr w:type="spellStart"/>
      <w:r w:rsidR="00D57D08">
        <w:t>ICD9</w:t>
      </w:r>
      <w:proofErr w:type="spellEnd"/>
      <w:r w:rsidR="00D57D08">
        <w:t>)</w:t>
      </w:r>
      <w:bookmarkEnd w:id="224"/>
      <w:bookmarkEnd w:id="225"/>
    </w:p>
    <w:p w14:paraId="63B259F9" w14:textId="75632C33" w:rsidR="00D57D08" w:rsidRPr="00724287" w:rsidRDefault="00D57D08" w:rsidP="00F55865">
      <w:pPr>
        <w:rPr>
          <w:rFonts w:eastAsiaTheme="minorHAnsi" w:cstheme="minorBidi"/>
        </w:rPr>
      </w:pPr>
      <w:r w:rsidRPr="00724287">
        <w:rPr>
          <w:rFonts w:eastAsiaTheme="minorHAnsi" w:cstheme="minorBidi"/>
        </w:rPr>
        <w:t>You can enter a diagnosis and/or an ICD-9 code for a patient’s encounter. You will be prompted to designate the dia</w:t>
      </w:r>
      <w:r w:rsidR="00F55865" w:rsidRPr="00724287">
        <w:rPr>
          <w:rFonts w:eastAsiaTheme="minorHAnsi" w:cstheme="minorBidi"/>
        </w:rPr>
        <w:t>gnosis as primary or secondary.</w:t>
      </w:r>
      <w:r w:rsidRPr="00724287">
        <w:rPr>
          <w:rFonts w:eastAsiaTheme="minorHAnsi" w:cstheme="minorBidi"/>
        </w:rPr>
        <w:t xml:space="preserve"> </w:t>
      </w:r>
      <w:proofErr w:type="spellStart"/>
      <w:r w:rsidRPr="00724287">
        <w:rPr>
          <w:rFonts w:eastAsiaTheme="minorHAnsi" w:cstheme="minorBidi"/>
        </w:rPr>
        <w:t>CIDC</w:t>
      </w:r>
      <w:proofErr w:type="spellEnd"/>
      <w:r w:rsidRPr="00724287">
        <w:rPr>
          <w:rFonts w:eastAsiaTheme="minorHAnsi" w:cstheme="minorBidi"/>
        </w:rPr>
        <w:t xml:space="preserve"> (Clinical Indicator Data Capture) has added functionality that displays patient Service Connected and Rated Disabilities for those SC patients. In addition, an optional Ordering/Resulting Diagnosis prompt asks “Is this Diagnosis Ordering, Resulting, or Both.” See N</w:t>
      </w:r>
      <w:r w:rsidR="009D4EF4" w:rsidRPr="00724287">
        <w:rPr>
          <w:rFonts w:eastAsiaTheme="minorHAnsi" w:cstheme="minorBidi"/>
        </w:rPr>
        <w:t>ote</w:t>
      </w:r>
      <w:r w:rsidRPr="00724287">
        <w:rPr>
          <w:rFonts w:eastAsiaTheme="minorHAnsi" w:cstheme="minorBidi"/>
        </w:rPr>
        <w:t xml:space="preserve"> in Step 3.</w:t>
      </w:r>
    </w:p>
    <w:p w14:paraId="63B259FA" w14:textId="77777777" w:rsidR="00D57D08" w:rsidRPr="00724287" w:rsidRDefault="00D57D08" w:rsidP="00F55865">
      <w:pPr>
        <w:rPr>
          <w:rFonts w:eastAsiaTheme="minorHAnsi" w:cstheme="minorBidi"/>
        </w:rPr>
      </w:pPr>
      <w:r w:rsidRPr="00724287">
        <w:rPr>
          <w:rFonts w:eastAsiaTheme="minorHAnsi" w:cstheme="minorBidi"/>
        </w:rPr>
        <w:t>With functionality put in place by the Code Set Versioning project, only ICD Codes that are active for the encounter date and time will be available.</w:t>
      </w:r>
    </w:p>
    <w:p w14:paraId="63B259FB" w14:textId="77777777" w:rsidR="00D57D08" w:rsidRPr="00724287" w:rsidRDefault="00D57D08" w:rsidP="00F55865">
      <w:pPr>
        <w:rPr>
          <w:rFonts w:eastAsiaTheme="minorHAnsi" w:cstheme="minorBidi"/>
        </w:rPr>
      </w:pPr>
      <w:r w:rsidRPr="00724287">
        <w:rPr>
          <w:rFonts w:eastAsiaTheme="minorHAnsi" w:cstheme="minorBidi"/>
        </w:rPr>
        <w:t>Steps to add a Diagnosis</w:t>
      </w:r>
      <w:r w:rsidR="00817BEC" w:rsidRPr="00724287">
        <w:rPr>
          <w:rFonts w:eastAsiaTheme="minorHAnsi" w:cstheme="minorBidi"/>
        </w:rPr>
        <w:t>:</w:t>
      </w:r>
    </w:p>
    <w:p w14:paraId="63B259FC" w14:textId="77777777" w:rsidR="00D57D08" w:rsidRPr="00724287" w:rsidRDefault="00D57D08" w:rsidP="00F55865">
      <w:pPr>
        <w:pStyle w:val="ListParagraph"/>
        <w:numPr>
          <w:ilvl w:val="0"/>
          <w:numId w:val="101"/>
        </w:numPr>
        <w:rPr>
          <w:rFonts w:eastAsiaTheme="minorHAnsi" w:cstheme="minorBidi"/>
        </w:rPr>
      </w:pPr>
      <w:r w:rsidRPr="00724287">
        <w:rPr>
          <w:rFonts w:eastAsiaTheme="minorHAnsi" w:cstheme="minorBidi"/>
        </w:rPr>
        <w:t xml:space="preserve">Select </w:t>
      </w:r>
      <w:proofErr w:type="spellStart"/>
      <w:r w:rsidRPr="00724287">
        <w:rPr>
          <w:rFonts w:eastAsiaTheme="minorHAnsi" w:cstheme="minorBidi"/>
        </w:rPr>
        <w:t>UE</w:t>
      </w:r>
      <w:proofErr w:type="spellEnd"/>
      <w:r w:rsidRPr="00724287">
        <w:rPr>
          <w:rFonts w:eastAsiaTheme="minorHAnsi" w:cstheme="minorBidi"/>
        </w:rPr>
        <w:t xml:space="preserve"> from the PCE Appointment List screen.</w:t>
      </w:r>
    </w:p>
    <w:p w14:paraId="63B259FD" w14:textId="77777777" w:rsidR="00D57D08" w:rsidRPr="00724287" w:rsidRDefault="00D57D08" w:rsidP="00F55865">
      <w:pPr>
        <w:pStyle w:val="ListParagraph"/>
        <w:numPr>
          <w:ilvl w:val="0"/>
          <w:numId w:val="101"/>
        </w:numPr>
        <w:rPr>
          <w:rFonts w:eastAsiaTheme="minorHAnsi" w:cstheme="minorBidi"/>
        </w:rPr>
      </w:pPr>
      <w:r w:rsidRPr="00724287">
        <w:rPr>
          <w:rFonts w:eastAsiaTheme="minorHAnsi" w:cstheme="minorBidi"/>
        </w:rPr>
        <w:t>Select DX from the PCE Update Encounter screen.</w:t>
      </w:r>
    </w:p>
    <w:p w14:paraId="63B259FE" w14:textId="77777777" w:rsidR="00D57D08" w:rsidRPr="00724287" w:rsidRDefault="00D57D08" w:rsidP="00F55865">
      <w:pPr>
        <w:ind w:left="720"/>
        <w:rPr>
          <w:rFonts w:eastAsiaTheme="minorHAnsi" w:cstheme="minorBidi"/>
        </w:rPr>
      </w:pPr>
      <w:r w:rsidRPr="00724287">
        <w:rPr>
          <w:rFonts w:eastAsiaTheme="minorHAnsi" w:cstheme="minorBidi"/>
        </w:rPr>
        <w:t xml:space="preserve">The sample below is from PCE Data Entry, also note that these prompts are seen in the Appointment </w:t>
      </w:r>
      <w:r w:rsidR="00C52F6A" w:rsidRPr="00724287">
        <w:rPr>
          <w:rFonts w:eastAsiaTheme="minorHAnsi" w:cstheme="minorBidi"/>
        </w:rPr>
        <w:t>Management</w:t>
      </w:r>
      <w:r w:rsidRPr="00724287">
        <w:rPr>
          <w:rFonts w:eastAsiaTheme="minorHAnsi" w:cstheme="minorBidi"/>
        </w:rPr>
        <w:t xml:space="preserve"> Check-Out option.</w:t>
      </w:r>
    </w:p>
    <w:p w14:paraId="63B259FF" w14:textId="77777777" w:rsidR="00D57D08" w:rsidRPr="005A1FD1" w:rsidRDefault="00D57D08" w:rsidP="000F63DC">
      <w:pPr>
        <w:pStyle w:val="screen"/>
        <w:ind w:left="720"/>
      </w:pPr>
      <w:r w:rsidRPr="005A1FD1">
        <w:t>PCE Update Encounter   Aug 21, 2003@15:57:33   Page: 1 of 1</w:t>
      </w:r>
    </w:p>
    <w:p w14:paraId="63B25A00" w14:textId="77777777" w:rsidR="00D57D08" w:rsidRPr="005A1FD1" w:rsidRDefault="00D57D08" w:rsidP="000F63DC">
      <w:pPr>
        <w:pStyle w:val="screen"/>
        <w:ind w:left="720"/>
      </w:pPr>
      <w:r w:rsidRPr="005A1FD1">
        <w:t>PCEpatient,one    000-00-0001P              Clinic:  GENERAL MEDICINE AT ALBANY</w:t>
      </w:r>
    </w:p>
    <w:p w14:paraId="63B25A01" w14:textId="77777777" w:rsidR="00D57D08" w:rsidRPr="005A1FD1" w:rsidRDefault="00D57D08" w:rsidP="000F63DC">
      <w:pPr>
        <w:pStyle w:val="screen"/>
        <w:ind w:left="720"/>
      </w:pPr>
      <w:r w:rsidRPr="005A1FD1">
        <w:t>Encounter Date  6/25/2003  10:00        Clinic Stop:  301  GENERAL INTERNAL MEDI</w:t>
      </w:r>
    </w:p>
    <w:p w14:paraId="63B25A02" w14:textId="77777777" w:rsidR="00D57D08" w:rsidRPr="005A1FD1" w:rsidRDefault="00D57D08" w:rsidP="000F63DC">
      <w:pPr>
        <w:pStyle w:val="screen"/>
        <w:ind w:left="720"/>
      </w:pPr>
      <w:r w:rsidRPr="005A1FD1">
        <w:t xml:space="preserve">   1 Encounter Date and Time:  JUN 25, 2003@10:00</w:t>
      </w:r>
    </w:p>
    <w:p w14:paraId="63B25A03" w14:textId="77777777" w:rsidR="00D57D08" w:rsidRPr="005A1FD1" w:rsidRDefault="00D57D08" w:rsidP="000F63DC">
      <w:pPr>
        <w:pStyle w:val="screen"/>
        <w:ind w:left="720"/>
      </w:pPr>
      <w:r w:rsidRPr="005A1FD1">
        <w:t xml:space="preserve">           + Next Screen   - Prev Screen   ?? More Actions</w:t>
      </w:r>
    </w:p>
    <w:p w14:paraId="63B25A04" w14:textId="77777777" w:rsidR="00D57D08" w:rsidRPr="005A1FD1" w:rsidRDefault="00D57D08" w:rsidP="000F63DC">
      <w:pPr>
        <w:pStyle w:val="screen"/>
        <w:ind w:left="720"/>
      </w:pPr>
      <w:r w:rsidRPr="005A1FD1">
        <w:t>ED  Edit an Item          TR  Treatment             DD  Display Detail</w:t>
      </w:r>
    </w:p>
    <w:p w14:paraId="63B25A05" w14:textId="77777777" w:rsidR="00D57D08" w:rsidRPr="005A1FD1" w:rsidRDefault="00D57D08" w:rsidP="000F63DC">
      <w:pPr>
        <w:pStyle w:val="screen"/>
        <w:ind w:left="720"/>
      </w:pPr>
      <w:r w:rsidRPr="005A1FD1">
        <w:t>DE  Delete an Item        IM  Immunization          DB  Display Brief</w:t>
      </w:r>
    </w:p>
    <w:p w14:paraId="63B25A06" w14:textId="77777777" w:rsidR="00D57D08" w:rsidRPr="005A1FD1" w:rsidRDefault="00D57D08" w:rsidP="000F63DC">
      <w:pPr>
        <w:pStyle w:val="screen"/>
        <w:ind w:left="720"/>
      </w:pPr>
      <w:r w:rsidRPr="005A1FD1">
        <w:t>EN  Encounter             PE  Patient Ed            IN  Check Out Interview</w:t>
      </w:r>
    </w:p>
    <w:p w14:paraId="63B25A07" w14:textId="20923B18" w:rsidR="00D57D08" w:rsidRPr="005A1FD1" w:rsidRDefault="00D57D08" w:rsidP="000F63DC">
      <w:pPr>
        <w:pStyle w:val="screen"/>
        <w:ind w:left="720"/>
      </w:pPr>
      <w:r w:rsidRPr="005A1FD1">
        <w:lastRenderedPageBreak/>
        <w:t xml:space="preserve">PR  Provider              ST  Skin Test             </w:t>
      </w:r>
      <w:r w:rsidR="008F581F" w:rsidRPr="005A1FD1">
        <w:t>CR  Contra/Refusal Event</w:t>
      </w:r>
    </w:p>
    <w:p w14:paraId="63B25A08" w14:textId="75F7041A" w:rsidR="00D57D08" w:rsidRPr="005A1FD1" w:rsidRDefault="00D57D08" w:rsidP="000F63DC">
      <w:pPr>
        <w:pStyle w:val="screen"/>
        <w:ind w:left="720"/>
      </w:pPr>
      <w:r w:rsidRPr="005A1FD1">
        <w:t>DX  Diagnosis (ICD)       XA  Exam</w:t>
      </w:r>
      <w:r w:rsidR="008F581F" w:rsidRPr="005A1FD1">
        <w:t xml:space="preserve">                  QU  Quit</w:t>
      </w:r>
    </w:p>
    <w:p w14:paraId="63B25A09" w14:textId="77777777" w:rsidR="00D57D08" w:rsidRPr="005A1FD1" w:rsidRDefault="00D57D08" w:rsidP="000F63DC">
      <w:pPr>
        <w:pStyle w:val="screen"/>
        <w:ind w:left="720"/>
      </w:pPr>
      <w:r w:rsidRPr="005A1FD1">
        <w:t>CP  CPT (Procedure)       HF  Health Factors</w:t>
      </w:r>
    </w:p>
    <w:p w14:paraId="63B25A0A" w14:textId="77777777" w:rsidR="00D57D08" w:rsidRPr="005A1FD1" w:rsidRDefault="00D57D08" w:rsidP="000F63DC">
      <w:pPr>
        <w:pStyle w:val="screen"/>
        <w:ind w:left="720"/>
      </w:pPr>
      <w:r w:rsidRPr="005A1FD1">
        <w:t>Select Action: Quit// DX   Diagnosis (ICD 9) [ENTER]</w:t>
      </w:r>
    </w:p>
    <w:p w14:paraId="63B25A0B" w14:textId="77777777" w:rsidR="00D57D08" w:rsidRPr="005A1FD1" w:rsidRDefault="00D57D08" w:rsidP="000F63DC">
      <w:pPr>
        <w:pStyle w:val="screen"/>
        <w:ind w:left="720"/>
      </w:pPr>
      <w:r w:rsidRPr="005A1FD1">
        <w:t>Patient's Service Connection and Rated Disabilities:</w:t>
      </w:r>
    </w:p>
    <w:p w14:paraId="63B25A0C" w14:textId="77777777" w:rsidR="00D57D08" w:rsidRPr="005A1FD1" w:rsidRDefault="00D57D08" w:rsidP="000F63DC">
      <w:pPr>
        <w:pStyle w:val="screen"/>
        <w:ind w:left="720"/>
      </w:pPr>
    </w:p>
    <w:p w14:paraId="63B25A0D" w14:textId="77777777" w:rsidR="00D57D08" w:rsidRPr="005A1FD1" w:rsidRDefault="00D57D08" w:rsidP="000F63DC">
      <w:pPr>
        <w:pStyle w:val="screen"/>
        <w:ind w:left="720"/>
      </w:pPr>
      <w:r w:rsidRPr="005A1FD1">
        <w:t xml:space="preserve">        SC Percent: 100%</w:t>
      </w:r>
    </w:p>
    <w:p w14:paraId="63B25A0E" w14:textId="77777777" w:rsidR="00D57D08" w:rsidRPr="005A1FD1" w:rsidRDefault="00D57D08" w:rsidP="000F63DC">
      <w:pPr>
        <w:pStyle w:val="screen"/>
        <w:ind w:left="720"/>
      </w:pPr>
      <w:r w:rsidRPr="005A1FD1">
        <w:t>Rated Disabilities: TRAUMATIC ARTHRITIS  (10%-SC)</w:t>
      </w:r>
    </w:p>
    <w:p w14:paraId="63B25A0F" w14:textId="77777777" w:rsidR="00D57D08" w:rsidRPr="005A1FD1" w:rsidRDefault="00D57D08" w:rsidP="000F63DC">
      <w:pPr>
        <w:pStyle w:val="screen"/>
        <w:ind w:left="720"/>
      </w:pPr>
      <w:r w:rsidRPr="005A1FD1">
        <w:t xml:space="preserve">                    DIABETES MELLITUS  (0%-SC)</w:t>
      </w:r>
    </w:p>
    <w:p w14:paraId="63B25A10" w14:textId="77777777" w:rsidR="00D57D08" w:rsidRPr="005A1FD1" w:rsidRDefault="00D57D08" w:rsidP="000F63DC">
      <w:pPr>
        <w:pStyle w:val="screen"/>
        <w:ind w:left="720"/>
      </w:pPr>
    </w:p>
    <w:p w14:paraId="63B25A11" w14:textId="77777777" w:rsidR="00D57D08" w:rsidRPr="005A1FD1" w:rsidRDefault="00D57D08" w:rsidP="000F63DC">
      <w:pPr>
        <w:pStyle w:val="screen"/>
        <w:ind w:left="720"/>
      </w:pPr>
      <w:r w:rsidRPr="005A1FD1">
        <w:t>--- Diagnosis ---</w:t>
      </w:r>
    </w:p>
    <w:p w14:paraId="63B25A12" w14:textId="77777777" w:rsidR="00D57D08" w:rsidRPr="005A1FD1" w:rsidRDefault="00D57D08" w:rsidP="000F63DC">
      <w:pPr>
        <w:pStyle w:val="screen"/>
        <w:ind w:left="720"/>
      </w:pPr>
    </w:p>
    <w:p w14:paraId="63B25A13" w14:textId="77777777" w:rsidR="00D57D08" w:rsidRPr="005A1FD1" w:rsidRDefault="00D57D08" w:rsidP="000F63DC">
      <w:pPr>
        <w:pStyle w:val="screen"/>
        <w:ind w:left="720"/>
      </w:pPr>
      <w:r w:rsidRPr="005A1FD1">
        <w:t xml:space="preserve">  1   891.0     OPEN WND KNEE/LEG/ANKLE</w:t>
      </w:r>
    </w:p>
    <w:p w14:paraId="63B25A14" w14:textId="77777777" w:rsidR="00D57D08" w:rsidRPr="005A1FD1" w:rsidRDefault="00D57D08" w:rsidP="000F63DC">
      <w:pPr>
        <w:pStyle w:val="screen"/>
        <w:ind w:left="720"/>
      </w:pPr>
      <w:r w:rsidRPr="005A1FD1">
        <w:t xml:space="preserve">  2   200.01     RETICULOSARCOMA HEAD</w:t>
      </w:r>
    </w:p>
    <w:p w14:paraId="63B25A15" w14:textId="77777777" w:rsidR="00D57D08" w:rsidRPr="005A1FD1" w:rsidRDefault="00D57D08" w:rsidP="000F63DC">
      <w:pPr>
        <w:pStyle w:val="screen"/>
        <w:ind w:left="720"/>
      </w:pPr>
      <w:r w:rsidRPr="005A1FD1">
        <w:t>Enter 1-2 to Edit, or 'A' to Add: A [ENTER]</w:t>
      </w:r>
    </w:p>
    <w:p w14:paraId="63B25A16" w14:textId="77777777" w:rsidR="00D57D08" w:rsidRPr="00724287" w:rsidRDefault="00D57D08" w:rsidP="00117C60">
      <w:pPr>
        <w:pStyle w:val="ListParagraph"/>
        <w:numPr>
          <w:ilvl w:val="0"/>
          <w:numId w:val="101"/>
        </w:numPr>
        <w:rPr>
          <w:rFonts w:eastAsiaTheme="minorHAnsi" w:cstheme="minorBidi"/>
        </w:rPr>
      </w:pPr>
      <w:r w:rsidRPr="00724287">
        <w:rPr>
          <w:rFonts w:eastAsiaTheme="minorHAnsi" w:cstheme="minorBidi"/>
        </w:rPr>
        <w:t>Respond to the following prompts for the diagnosis, as appropriate.</w:t>
      </w:r>
    </w:p>
    <w:p w14:paraId="63B25A17" w14:textId="77777777" w:rsidR="00D57D08" w:rsidRPr="005A1FD1" w:rsidRDefault="00D57D08" w:rsidP="000F63DC">
      <w:pPr>
        <w:pStyle w:val="screen"/>
        <w:ind w:left="720"/>
      </w:pPr>
      <w:r w:rsidRPr="005A1FD1">
        <w:t>Patient's Service Connection and Rated Disabilities:</w:t>
      </w:r>
    </w:p>
    <w:p w14:paraId="63B25A18" w14:textId="77777777" w:rsidR="00D57D08" w:rsidRPr="005A1FD1" w:rsidRDefault="00D57D08" w:rsidP="000F63DC">
      <w:pPr>
        <w:pStyle w:val="screen"/>
        <w:ind w:left="720"/>
      </w:pPr>
    </w:p>
    <w:p w14:paraId="63B25A19" w14:textId="77777777" w:rsidR="00D57D08" w:rsidRPr="005A1FD1" w:rsidRDefault="00D57D08" w:rsidP="000F63DC">
      <w:pPr>
        <w:pStyle w:val="screen"/>
        <w:ind w:left="720"/>
      </w:pPr>
      <w:r w:rsidRPr="005A1FD1">
        <w:t xml:space="preserve">        SC Percent: 100%</w:t>
      </w:r>
    </w:p>
    <w:p w14:paraId="63B25A1A" w14:textId="77777777" w:rsidR="00D57D08" w:rsidRPr="005A1FD1" w:rsidRDefault="00D57D08" w:rsidP="000F63DC">
      <w:pPr>
        <w:pStyle w:val="screen"/>
        <w:ind w:left="720"/>
      </w:pPr>
      <w:r w:rsidRPr="005A1FD1">
        <w:t>Rated Disabilities: TRAUMATIC ARTHRITIS  (10%-SC)</w:t>
      </w:r>
    </w:p>
    <w:p w14:paraId="63B25A1B" w14:textId="77777777" w:rsidR="00D57D08" w:rsidRPr="005A1FD1" w:rsidRDefault="00D57D08" w:rsidP="000F63DC">
      <w:pPr>
        <w:pStyle w:val="screen"/>
        <w:ind w:left="720"/>
      </w:pPr>
      <w:r w:rsidRPr="005A1FD1">
        <w:t xml:space="preserve">                    DIABETES MELLITUS  (0%-SC)</w:t>
      </w:r>
    </w:p>
    <w:p w14:paraId="63B25A1C" w14:textId="77777777" w:rsidR="00D57D08" w:rsidRPr="005A1FD1" w:rsidRDefault="00D57D08" w:rsidP="000F63DC">
      <w:pPr>
        <w:pStyle w:val="screen"/>
        <w:ind w:left="720"/>
      </w:pPr>
      <w:r w:rsidRPr="005A1FD1">
        <w:t>ICD9 Code or Diagnosis:  891.0// 891.0   891.0   OPEN WND KNEE/LEG/ANKLE</w:t>
      </w:r>
    </w:p>
    <w:p w14:paraId="63B25A1D" w14:textId="77777777" w:rsidR="00D57D08" w:rsidRPr="005A1FD1" w:rsidRDefault="00D57D08" w:rsidP="000F63DC">
      <w:pPr>
        <w:pStyle w:val="screen"/>
        <w:ind w:left="720"/>
      </w:pPr>
      <w:r w:rsidRPr="005A1FD1">
        <w:t xml:space="preserve">         ...OK? Yes//   (Yes) [ENTER]</w:t>
      </w:r>
    </w:p>
    <w:p w14:paraId="63B25A1E" w14:textId="77777777" w:rsidR="00D57D08" w:rsidRPr="005A1FD1" w:rsidRDefault="00D57D08" w:rsidP="000F63DC">
      <w:pPr>
        <w:pStyle w:val="screen"/>
        <w:ind w:left="720"/>
      </w:pPr>
    </w:p>
    <w:p w14:paraId="63B25A1F" w14:textId="77777777" w:rsidR="00D57D08" w:rsidRPr="005A1FD1" w:rsidRDefault="00D57D08" w:rsidP="000F63DC">
      <w:pPr>
        <w:pStyle w:val="screen"/>
        <w:ind w:left="720"/>
      </w:pPr>
      <w:r w:rsidRPr="005A1FD1">
        <w:t xml:space="preserve">Provider Narrative:  OPEN WOUND OF KNEE, LEG (EXCEPT THIGH), AND ANKLE, WITHOUT </w:t>
      </w:r>
    </w:p>
    <w:p w14:paraId="63B25A20" w14:textId="77777777" w:rsidR="00D57D08" w:rsidRPr="005A1FD1" w:rsidRDefault="00D57D08" w:rsidP="000F63DC">
      <w:pPr>
        <w:pStyle w:val="screen"/>
        <w:ind w:left="720"/>
      </w:pPr>
      <w:r w:rsidRPr="005A1FD1">
        <w:t>MENTION OF COMPLICATION</w:t>
      </w:r>
    </w:p>
    <w:p w14:paraId="63B25A21" w14:textId="77777777" w:rsidR="00D57D08" w:rsidRPr="005A1FD1" w:rsidRDefault="00D57D08" w:rsidP="000F63DC">
      <w:pPr>
        <w:pStyle w:val="screen"/>
        <w:ind w:left="720"/>
      </w:pPr>
      <w:r w:rsidRPr="005A1FD1">
        <w:t xml:space="preserve">  Replace [ENTER]</w:t>
      </w:r>
    </w:p>
    <w:p w14:paraId="63B25A22" w14:textId="77777777" w:rsidR="00D57D08" w:rsidRPr="005A1FD1" w:rsidRDefault="00D57D08" w:rsidP="000F63DC">
      <w:pPr>
        <w:pStyle w:val="screen"/>
        <w:ind w:left="720"/>
      </w:pPr>
      <w:r w:rsidRPr="005A1FD1">
        <w:t>OPEN WOUND OF KNEE, LEG (EXCEPT THIGH), AND ANKLE, WITHOUT MENTION OF COMPLICATI</w:t>
      </w:r>
    </w:p>
    <w:p w14:paraId="63B25A23" w14:textId="77777777" w:rsidR="00D57D08" w:rsidRPr="005A1FD1" w:rsidRDefault="00D57D08" w:rsidP="000F63DC">
      <w:pPr>
        <w:pStyle w:val="screen"/>
        <w:ind w:left="720"/>
      </w:pPr>
      <w:r w:rsidRPr="005A1FD1">
        <w:t>ON [ENTER]</w:t>
      </w:r>
    </w:p>
    <w:p w14:paraId="63B25A24" w14:textId="77777777" w:rsidR="00D57D08" w:rsidRPr="005A1FD1" w:rsidRDefault="00D57D08" w:rsidP="000F63DC">
      <w:pPr>
        <w:pStyle w:val="screen"/>
        <w:ind w:left="720"/>
      </w:pPr>
      <w:r w:rsidRPr="005A1FD1">
        <w:t>Is this Diagnosis Primary for the Encounter:  YES// [ENTER]</w:t>
      </w:r>
    </w:p>
    <w:p w14:paraId="63B25A25" w14:textId="77777777" w:rsidR="00D57D08" w:rsidRPr="005A1FD1" w:rsidRDefault="00D57D08" w:rsidP="000F63DC">
      <w:pPr>
        <w:pStyle w:val="screen"/>
        <w:ind w:left="720"/>
      </w:pPr>
      <w:r w:rsidRPr="005A1FD1">
        <w:t>Is this Diagnosis Ordering, Resulting, or Both:  RESULTING [ENTER] (See NOTE)</w:t>
      </w:r>
    </w:p>
    <w:p w14:paraId="63B25A26" w14:textId="77777777" w:rsidR="00D57D08" w:rsidRPr="005A1FD1" w:rsidRDefault="00D57D08" w:rsidP="000F63DC">
      <w:pPr>
        <w:pStyle w:val="screen"/>
        <w:ind w:left="720"/>
      </w:pPr>
      <w:r w:rsidRPr="005A1FD1">
        <w:t>Injury Date and (optional) Time: [ENTER]</w:t>
      </w:r>
    </w:p>
    <w:p w14:paraId="63B25A27" w14:textId="77777777" w:rsidR="00D57D08" w:rsidRPr="005A1FD1" w:rsidRDefault="00D57D08" w:rsidP="000F63DC">
      <w:pPr>
        <w:pStyle w:val="screen"/>
        <w:ind w:left="720"/>
      </w:pPr>
      <w:r w:rsidRPr="005A1FD1">
        <w:t>Modifier:  FOLLOW UP [ENTER]</w:t>
      </w:r>
    </w:p>
    <w:p w14:paraId="63B25A28" w14:textId="77777777" w:rsidR="00D57D08" w:rsidRPr="005A1FD1" w:rsidRDefault="00D57D08" w:rsidP="000F63DC">
      <w:pPr>
        <w:pStyle w:val="screen"/>
        <w:ind w:left="720"/>
      </w:pPr>
      <w:r w:rsidRPr="005A1FD1">
        <w:t>Encounter Provider:     PCEprovider,one     BM          DOC [ENTER]</w:t>
      </w:r>
    </w:p>
    <w:p w14:paraId="63B25A29" w14:textId="77777777" w:rsidR="00D57D08" w:rsidRPr="005A1FD1" w:rsidRDefault="00D57D08" w:rsidP="000F63DC">
      <w:pPr>
        <w:pStyle w:val="screen"/>
        <w:ind w:left="720"/>
      </w:pPr>
      <w:r w:rsidRPr="005A1FD1">
        <w:t>[ Provider Narrative Category:] [ENTER]</w:t>
      </w:r>
    </w:p>
    <w:p w14:paraId="63B25A2A" w14:textId="77777777" w:rsidR="00D57D08" w:rsidRPr="005A1FD1" w:rsidRDefault="00D57D08" w:rsidP="000F63DC">
      <w:pPr>
        <w:pStyle w:val="screen"/>
        <w:ind w:left="720"/>
      </w:pPr>
      <w:r w:rsidRPr="005A1FD1">
        <w:t>Comments:  SEVERE HEADACHE [ENTER]</w:t>
      </w:r>
    </w:p>
    <w:p w14:paraId="63B25A2B" w14:textId="77777777" w:rsidR="00D57D08" w:rsidRPr="005A1FD1" w:rsidRDefault="00D57D08" w:rsidP="000F63DC">
      <w:pPr>
        <w:pStyle w:val="screen"/>
        <w:ind w:left="720"/>
      </w:pPr>
    </w:p>
    <w:p w14:paraId="63B25A2C" w14:textId="77777777" w:rsidR="00D57D08" w:rsidRPr="005A1FD1" w:rsidRDefault="00D57D08" w:rsidP="000F63DC">
      <w:pPr>
        <w:pStyle w:val="screen"/>
        <w:ind w:left="720"/>
      </w:pPr>
      <w:r w:rsidRPr="005A1FD1">
        <w:t>--- Classification --- [Required]</w:t>
      </w:r>
    </w:p>
    <w:p w14:paraId="63B25A2D" w14:textId="77777777" w:rsidR="00D57D08" w:rsidRPr="005A1FD1" w:rsidRDefault="00D57D08" w:rsidP="000F63DC">
      <w:pPr>
        <w:pStyle w:val="screen"/>
        <w:ind w:left="720"/>
      </w:pPr>
    </w:p>
    <w:p w14:paraId="63B25A2E" w14:textId="77777777" w:rsidR="00D57D08" w:rsidRPr="005A1FD1" w:rsidRDefault="00D57D08" w:rsidP="000F63DC">
      <w:pPr>
        <w:pStyle w:val="screen"/>
        <w:ind w:left="720"/>
      </w:pPr>
      <w:r w:rsidRPr="005A1FD1">
        <w:t>Was treatment for SC Condition? NO// [ENTER]</w:t>
      </w:r>
    </w:p>
    <w:p w14:paraId="63B25A2F" w14:textId="77777777" w:rsidR="00D57D08" w:rsidRPr="005A1FD1" w:rsidRDefault="00D57D08" w:rsidP="000F63DC">
      <w:pPr>
        <w:pStyle w:val="screen"/>
        <w:ind w:left="720"/>
      </w:pPr>
      <w:r w:rsidRPr="005A1FD1">
        <w:t>Was treatment related to Combat? NO// [ENTER]</w:t>
      </w:r>
    </w:p>
    <w:p w14:paraId="63B25A30" w14:textId="77777777" w:rsidR="00D57D08" w:rsidRPr="005A1FD1" w:rsidRDefault="00D57D08" w:rsidP="000F63DC">
      <w:pPr>
        <w:pStyle w:val="screen"/>
        <w:ind w:left="720"/>
      </w:pPr>
      <w:r w:rsidRPr="005A1FD1">
        <w:t>Was treatment related to Agent Orange Exposure? NO// [ENTER]</w:t>
      </w:r>
    </w:p>
    <w:p w14:paraId="63B25A31" w14:textId="77777777" w:rsidR="00D57D08" w:rsidRPr="005A1FD1" w:rsidRDefault="00D57D08" w:rsidP="000F63DC">
      <w:pPr>
        <w:pStyle w:val="screen"/>
        <w:ind w:left="720"/>
      </w:pPr>
      <w:r w:rsidRPr="005A1FD1">
        <w:t>Was treatment related to Ionizing Radiation Exposure? NO// [ENTER]</w:t>
      </w:r>
    </w:p>
    <w:p w14:paraId="63B25A32" w14:textId="77777777" w:rsidR="00D57D08" w:rsidRPr="005A1FD1" w:rsidRDefault="00D57D08" w:rsidP="000F63DC">
      <w:pPr>
        <w:pStyle w:val="screen"/>
        <w:ind w:left="720"/>
      </w:pPr>
      <w:r w:rsidRPr="005A1FD1">
        <w:t>Was treatment related to SW Asia Conditions? NO// [ENTER]</w:t>
      </w:r>
    </w:p>
    <w:p w14:paraId="63B25A33" w14:textId="77777777" w:rsidR="00D57D08" w:rsidRPr="005A1FD1" w:rsidRDefault="00D57D08" w:rsidP="000F63DC">
      <w:pPr>
        <w:pStyle w:val="screen"/>
        <w:ind w:left="720"/>
      </w:pPr>
      <w:r w:rsidRPr="005A1FD1">
        <w:t>Was treatment related to Military Sexual Trauma? NO// [ENTER]</w:t>
      </w:r>
    </w:p>
    <w:p w14:paraId="63B25A34" w14:textId="77777777" w:rsidR="00D57D08" w:rsidRPr="005A1FD1" w:rsidRDefault="00D57D08" w:rsidP="000F63DC">
      <w:pPr>
        <w:pStyle w:val="screen"/>
        <w:ind w:left="720"/>
      </w:pPr>
      <w:r w:rsidRPr="005A1FD1">
        <w:t>Was treatment related to Head and/or Neck Cancer? NO// [ENTER]</w:t>
      </w:r>
    </w:p>
    <w:p w14:paraId="63B25A35" w14:textId="77777777" w:rsidR="00D57D08" w:rsidRPr="00724287" w:rsidRDefault="00D57D08" w:rsidP="005D4A73">
      <w:pPr>
        <w:spacing w:before="60" w:after="60"/>
        <w:ind w:left="720"/>
        <w:rPr>
          <w:rFonts w:eastAsiaTheme="minorHAnsi" w:cstheme="minorBidi"/>
        </w:rPr>
      </w:pPr>
      <w:r w:rsidRPr="00724287">
        <w:rPr>
          <w:rFonts w:eastAsiaTheme="minorHAnsi" w:cstheme="minorBidi"/>
        </w:rPr>
        <w:t>N</w:t>
      </w:r>
      <w:r w:rsidR="00817BEC" w:rsidRPr="00724287">
        <w:rPr>
          <w:rFonts w:eastAsiaTheme="minorHAnsi" w:cstheme="minorBidi"/>
        </w:rPr>
        <w:t>ote</w:t>
      </w:r>
      <w:r w:rsidRPr="00724287">
        <w:rPr>
          <w:rFonts w:eastAsiaTheme="minorHAnsi" w:cstheme="minorBidi"/>
        </w:rPr>
        <w:t>:</w:t>
      </w:r>
      <w:r w:rsidR="00117C60" w:rsidRPr="00724287">
        <w:rPr>
          <w:rFonts w:eastAsiaTheme="minorHAnsi" w:cstheme="minorBidi"/>
        </w:rPr>
        <w:t xml:space="preserve">  </w:t>
      </w:r>
      <w:r w:rsidRPr="00724287">
        <w:rPr>
          <w:rFonts w:eastAsiaTheme="minorHAnsi" w:cstheme="minorBidi"/>
        </w:rPr>
        <w:t>The Ordering/Resulting Diagnosis prompt is available for some application encounters (i.e., Surgery), that choose to distinguish between the ordering diag</w:t>
      </w:r>
      <w:r w:rsidR="00117C60" w:rsidRPr="00724287">
        <w:rPr>
          <w:rFonts w:eastAsiaTheme="minorHAnsi" w:cstheme="minorBidi"/>
        </w:rPr>
        <w:t xml:space="preserve">nosis and resulting diagnosis. </w:t>
      </w:r>
      <w:r w:rsidRPr="00724287">
        <w:rPr>
          <w:rFonts w:eastAsiaTheme="minorHAnsi" w:cstheme="minorBidi"/>
        </w:rPr>
        <w:t>This prompt is optional.</w:t>
      </w:r>
    </w:p>
    <w:tbl>
      <w:tblPr>
        <w:tblStyle w:val="LightShading-Accent2"/>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300"/>
        <w:gridCol w:w="7060"/>
      </w:tblGrid>
      <w:tr w:rsidR="00D57D08" w:rsidRPr="005A1FD1" w14:paraId="63B25A38" w14:textId="77777777" w:rsidTr="000C7B35">
        <w:trPr>
          <w:cnfStyle w:val="100000000000" w:firstRow="1" w:lastRow="0" w:firstColumn="0" w:lastColumn="0" w:oddVBand="0" w:evenVBand="0" w:oddHBand="0" w:evenHBand="0" w:firstRowFirstColumn="0" w:firstRowLastColumn="0" w:lastRowFirstColumn="0" w:lastRowLastColumn="0"/>
          <w:trHeight w:val="377"/>
        </w:trPr>
        <w:tc>
          <w:tcPr>
            <w:tcW w:w="2300" w:type="dxa"/>
            <w:tcBorders>
              <w:top w:val="none" w:sz="0" w:space="0" w:color="auto"/>
              <w:left w:val="none" w:sz="0" w:space="0" w:color="auto"/>
              <w:bottom w:val="none" w:sz="0" w:space="0" w:color="auto"/>
              <w:right w:val="none" w:sz="0" w:space="0" w:color="auto"/>
            </w:tcBorders>
            <w:hideMark/>
          </w:tcPr>
          <w:p w14:paraId="63B25A36" w14:textId="47FB6179" w:rsidR="00D57D08" w:rsidRPr="00724287" w:rsidRDefault="000C7B35" w:rsidP="00117C60">
            <w:pPr>
              <w:pStyle w:val="TableHeading"/>
              <w:rPr>
                <w:rFonts w:eastAsiaTheme="minorHAnsi"/>
              </w:rPr>
            </w:pPr>
            <w:r w:rsidRPr="00724287">
              <w:rPr>
                <w:rFonts w:eastAsiaTheme="minorHAnsi"/>
              </w:rPr>
              <w:lastRenderedPageBreak/>
              <w:t>IF USER CHOOSES:</w:t>
            </w:r>
          </w:p>
        </w:tc>
        <w:tc>
          <w:tcPr>
            <w:tcW w:w="7060" w:type="dxa"/>
            <w:tcBorders>
              <w:top w:val="none" w:sz="0" w:space="0" w:color="auto"/>
              <w:left w:val="none" w:sz="0" w:space="0" w:color="auto"/>
              <w:bottom w:val="none" w:sz="0" w:space="0" w:color="auto"/>
              <w:right w:val="none" w:sz="0" w:space="0" w:color="auto"/>
            </w:tcBorders>
            <w:hideMark/>
          </w:tcPr>
          <w:p w14:paraId="63B25A37" w14:textId="08E15954" w:rsidR="00D57D08" w:rsidRPr="00724287" w:rsidRDefault="000C7B35" w:rsidP="00117C60">
            <w:pPr>
              <w:pStyle w:val="TableHeading"/>
              <w:rPr>
                <w:rFonts w:eastAsiaTheme="minorHAnsi"/>
              </w:rPr>
            </w:pPr>
            <w:r w:rsidRPr="00724287">
              <w:rPr>
                <w:rFonts w:eastAsiaTheme="minorHAnsi"/>
              </w:rPr>
              <w:t>INTEGRATED BILLING (</w:t>
            </w:r>
            <w:proofErr w:type="spellStart"/>
            <w:r w:rsidRPr="00724287">
              <w:rPr>
                <w:rFonts w:eastAsiaTheme="minorHAnsi"/>
              </w:rPr>
              <w:t>IB</w:t>
            </w:r>
            <w:proofErr w:type="spellEnd"/>
            <w:r w:rsidRPr="00724287">
              <w:rPr>
                <w:rFonts w:eastAsiaTheme="minorHAnsi"/>
              </w:rPr>
              <w:t>) CAN GENERATE:</w:t>
            </w:r>
          </w:p>
        </w:tc>
      </w:tr>
      <w:tr w:rsidR="00D57D08" w:rsidRPr="005A1FD1" w14:paraId="63B25A3B" w14:textId="77777777" w:rsidTr="000C7B35">
        <w:trPr>
          <w:cnfStyle w:val="000000100000" w:firstRow="0" w:lastRow="0" w:firstColumn="0" w:lastColumn="0" w:oddVBand="0" w:evenVBand="0" w:oddHBand="1" w:evenHBand="0" w:firstRowFirstColumn="0" w:firstRowLastColumn="0" w:lastRowFirstColumn="0" w:lastRowLastColumn="0"/>
          <w:trHeight w:val="432"/>
        </w:trPr>
        <w:tc>
          <w:tcPr>
            <w:tcW w:w="2300" w:type="dxa"/>
            <w:tcBorders>
              <w:left w:val="none" w:sz="0" w:space="0" w:color="auto"/>
              <w:right w:val="none" w:sz="0" w:space="0" w:color="auto"/>
            </w:tcBorders>
            <w:hideMark/>
          </w:tcPr>
          <w:p w14:paraId="63B25A39" w14:textId="77777777" w:rsidR="00D57D08" w:rsidRPr="00724287" w:rsidRDefault="00D57D08" w:rsidP="00117C60">
            <w:pPr>
              <w:pStyle w:val="TableText"/>
              <w:rPr>
                <w:rFonts w:eastAsiaTheme="minorHAnsi"/>
              </w:rPr>
            </w:pPr>
            <w:r w:rsidRPr="00724287">
              <w:rPr>
                <w:rFonts w:eastAsiaTheme="minorHAnsi"/>
              </w:rPr>
              <w:t>Ordering</w:t>
            </w:r>
          </w:p>
        </w:tc>
        <w:tc>
          <w:tcPr>
            <w:tcW w:w="7060" w:type="dxa"/>
            <w:tcBorders>
              <w:left w:val="none" w:sz="0" w:space="0" w:color="auto"/>
              <w:right w:val="none" w:sz="0" w:space="0" w:color="auto"/>
            </w:tcBorders>
            <w:hideMark/>
          </w:tcPr>
          <w:p w14:paraId="63B25A3A" w14:textId="77777777" w:rsidR="00D57D08" w:rsidRPr="00724287" w:rsidRDefault="00D57D08" w:rsidP="00117C60">
            <w:pPr>
              <w:pStyle w:val="TableText"/>
              <w:rPr>
                <w:rFonts w:eastAsiaTheme="minorHAnsi"/>
              </w:rPr>
            </w:pPr>
            <w:r w:rsidRPr="00724287">
              <w:rPr>
                <w:rFonts w:eastAsiaTheme="minorHAnsi"/>
              </w:rPr>
              <w:t xml:space="preserve">Institutional claim </w:t>
            </w:r>
            <w:proofErr w:type="spellStart"/>
            <w:r w:rsidRPr="00724287">
              <w:rPr>
                <w:rFonts w:eastAsiaTheme="minorHAnsi"/>
              </w:rPr>
              <w:t>UB92</w:t>
            </w:r>
            <w:proofErr w:type="spellEnd"/>
            <w:r w:rsidRPr="00724287">
              <w:rPr>
                <w:rFonts w:eastAsiaTheme="minorHAnsi"/>
              </w:rPr>
              <w:t>.</w:t>
            </w:r>
          </w:p>
        </w:tc>
      </w:tr>
      <w:tr w:rsidR="00D57D08" w:rsidRPr="005A1FD1" w14:paraId="63B25A3E" w14:textId="77777777" w:rsidTr="000C7B35">
        <w:trPr>
          <w:trHeight w:val="432"/>
        </w:trPr>
        <w:tc>
          <w:tcPr>
            <w:tcW w:w="2300" w:type="dxa"/>
            <w:hideMark/>
          </w:tcPr>
          <w:p w14:paraId="63B25A3C" w14:textId="77777777" w:rsidR="00D57D08" w:rsidRPr="00724287" w:rsidRDefault="00D57D08" w:rsidP="00117C60">
            <w:pPr>
              <w:pStyle w:val="TableText"/>
              <w:rPr>
                <w:rFonts w:eastAsiaTheme="minorHAnsi"/>
              </w:rPr>
            </w:pPr>
            <w:r w:rsidRPr="00724287">
              <w:rPr>
                <w:rFonts w:eastAsiaTheme="minorHAnsi"/>
              </w:rPr>
              <w:t>Resulting</w:t>
            </w:r>
          </w:p>
        </w:tc>
        <w:tc>
          <w:tcPr>
            <w:tcW w:w="7060" w:type="dxa"/>
            <w:hideMark/>
          </w:tcPr>
          <w:p w14:paraId="63B25A3D" w14:textId="77777777" w:rsidR="00D57D08" w:rsidRPr="00724287" w:rsidRDefault="00D57D08" w:rsidP="00117C60">
            <w:pPr>
              <w:pStyle w:val="TableText"/>
              <w:rPr>
                <w:rFonts w:eastAsiaTheme="minorHAnsi"/>
              </w:rPr>
            </w:pPr>
            <w:r w:rsidRPr="00724287">
              <w:rPr>
                <w:rFonts w:eastAsiaTheme="minorHAnsi"/>
              </w:rPr>
              <w:t>Professional claim HCFA 1500.</w:t>
            </w:r>
          </w:p>
        </w:tc>
      </w:tr>
      <w:tr w:rsidR="00D57D08" w:rsidRPr="005A1FD1" w14:paraId="63B25A41" w14:textId="77777777" w:rsidTr="000C7B35">
        <w:trPr>
          <w:cnfStyle w:val="000000100000" w:firstRow="0" w:lastRow="0" w:firstColumn="0" w:lastColumn="0" w:oddVBand="0" w:evenVBand="0" w:oddHBand="1" w:evenHBand="0" w:firstRowFirstColumn="0" w:firstRowLastColumn="0" w:lastRowFirstColumn="0" w:lastRowLastColumn="0"/>
          <w:trHeight w:val="432"/>
        </w:trPr>
        <w:tc>
          <w:tcPr>
            <w:tcW w:w="2300" w:type="dxa"/>
            <w:tcBorders>
              <w:left w:val="none" w:sz="0" w:space="0" w:color="auto"/>
              <w:right w:val="none" w:sz="0" w:space="0" w:color="auto"/>
            </w:tcBorders>
            <w:hideMark/>
          </w:tcPr>
          <w:p w14:paraId="63B25A3F" w14:textId="77777777" w:rsidR="00D57D08" w:rsidRPr="00724287" w:rsidRDefault="00D57D08" w:rsidP="00117C60">
            <w:pPr>
              <w:pStyle w:val="TableText"/>
              <w:rPr>
                <w:rFonts w:eastAsiaTheme="minorHAnsi"/>
              </w:rPr>
            </w:pPr>
            <w:r w:rsidRPr="00724287">
              <w:rPr>
                <w:rFonts w:eastAsiaTheme="minorHAnsi"/>
              </w:rPr>
              <w:t>Both</w:t>
            </w:r>
          </w:p>
        </w:tc>
        <w:tc>
          <w:tcPr>
            <w:tcW w:w="7060" w:type="dxa"/>
            <w:tcBorders>
              <w:left w:val="none" w:sz="0" w:space="0" w:color="auto"/>
              <w:right w:val="none" w:sz="0" w:space="0" w:color="auto"/>
            </w:tcBorders>
            <w:hideMark/>
          </w:tcPr>
          <w:p w14:paraId="63B25A40" w14:textId="77777777" w:rsidR="00D57D08" w:rsidRPr="00724287" w:rsidRDefault="00D57D08" w:rsidP="00117C60">
            <w:pPr>
              <w:pStyle w:val="TableText"/>
              <w:rPr>
                <w:rFonts w:eastAsiaTheme="minorHAnsi"/>
              </w:rPr>
            </w:pPr>
            <w:r w:rsidRPr="00724287">
              <w:rPr>
                <w:rFonts w:eastAsiaTheme="minorHAnsi"/>
              </w:rPr>
              <w:t xml:space="preserve">Institutional and Professional claims </w:t>
            </w:r>
            <w:proofErr w:type="spellStart"/>
            <w:r w:rsidRPr="00724287">
              <w:rPr>
                <w:rFonts w:eastAsiaTheme="minorHAnsi"/>
              </w:rPr>
              <w:t>UB92</w:t>
            </w:r>
            <w:proofErr w:type="spellEnd"/>
            <w:r w:rsidRPr="00724287">
              <w:rPr>
                <w:rFonts w:eastAsiaTheme="minorHAnsi"/>
              </w:rPr>
              <w:t xml:space="preserve"> and HCFA 1500.</w:t>
            </w:r>
          </w:p>
        </w:tc>
      </w:tr>
    </w:tbl>
    <w:p w14:paraId="63B25A42" w14:textId="77777777" w:rsidR="00D57D08" w:rsidRPr="00724287" w:rsidRDefault="00D57D08" w:rsidP="005D4A73">
      <w:pPr>
        <w:spacing w:before="60" w:after="60"/>
        <w:ind w:left="720"/>
        <w:rPr>
          <w:rFonts w:eastAsiaTheme="minorHAnsi" w:cstheme="minorBidi"/>
        </w:rPr>
      </w:pPr>
      <w:r w:rsidRPr="00724287">
        <w:rPr>
          <w:rFonts w:eastAsiaTheme="minorHAnsi" w:cstheme="minorBidi"/>
        </w:rPr>
        <w:t xml:space="preserve">When Ordering/Resulting Diagnosis is not entered, </w:t>
      </w:r>
      <w:proofErr w:type="spellStart"/>
      <w:r w:rsidRPr="00724287">
        <w:rPr>
          <w:rFonts w:eastAsiaTheme="minorHAnsi" w:cstheme="minorBidi"/>
        </w:rPr>
        <w:t>IB</w:t>
      </w:r>
      <w:proofErr w:type="spellEnd"/>
      <w:r w:rsidRPr="00724287">
        <w:rPr>
          <w:rFonts w:eastAsiaTheme="minorHAnsi" w:cstheme="minorBidi"/>
        </w:rPr>
        <w:t xml:space="preserve"> personnel must </w:t>
      </w:r>
      <w:r w:rsidR="00C52F6A" w:rsidRPr="00724287">
        <w:rPr>
          <w:rFonts w:eastAsiaTheme="minorHAnsi" w:cstheme="minorBidi"/>
        </w:rPr>
        <w:t>research</w:t>
      </w:r>
      <w:r w:rsidRPr="00724287">
        <w:rPr>
          <w:rFonts w:eastAsiaTheme="minorHAnsi" w:cstheme="minorBidi"/>
        </w:rPr>
        <w:t xml:space="preserve"> the Provider’s </w:t>
      </w:r>
      <w:r w:rsidR="00C52F6A" w:rsidRPr="00724287">
        <w:rPr>
          <w:rFonts w:eastAsiaTheme="minorHAnsi" w:cstheme="minorBidi"/>
        </w:rPr>
        <w:t>documentation</w:t>
      </w:r>
      <w:r w:rsidRPr="00724287">
        <w:rPr>
          <w:rFonts w:eastAsiaTheme="minorHAnsi" w:cstheme="minorBidi"/>
        </w:rPr>
        <w:t xml:space="preserve"> for Ordering and Resulting diagnosis information.</w:t>
      </w:r>
    </w:p>
    <w:p w14:paraId="63B25A43" w14:textId="77777777" w:rsidR="00D57D08" w:rsidRPr="00724287" w:rsidRDefault="00D57D08" w:rsidP="00117C60">
      <w:pPr>
        <w:pStyle w:val="ListParagraph"/>
        <w:numPr>
          <w:ilvl w:val="0"/>
          <w:numId w:val="101"/>
        </w:numPr>
        <w:rPr>
          <w:rFonts w:eastAsiaTheme="minorHAnsi" w:cstheme="minorBidi"/>
        </w:rPr>
      </w:pPr>
      <w:bookmarkStart w:id="226" w:name="_Toc363469668"/>
      <w:r w:rsidRPr="00724287">
        <w:rPr>
          <w:rFonts w:eastAsiaTheme="minorHAnsi" w:cstheme="minorBidi"/>
        </w:rPr>
        <w:t>The edited screen is then displayed.</w:t>
      </w:r>
      <w:bookmarkEnd w:id="226"/>
    </w:p>
    <w:p w14:paraId="63B25A44" w14:textId="77777777" w:rsidR="00D57D08" w:rsidRDefault="005A4590" w:rsidP="00DB745D">
      <w:pPr>
        <w:pStyle w:val="Heading2"/>
      </w:pPr>
      <w:bookmarkStart w:id="227" w:name="_Toc428365012"/>
      <w:bookmarkStart w:id="228" w:name="_Toc468086001"/>
      <w:r>
        <w:t>How to Add or Edit a CPT (Procedure)</w:t>
      </w:r>
      <w:bookmarkEnd w:id="227"/>
      <w:bookmarkEnd w:id="228"/>
    </w:p>
    <w:p w14:paraId="63B25A45" w14:textId="77777777" w:rsidR="005A4590" w:rsidRPr="00724287" w:rsidRDefault="005A4590" w:rsidP="005D4A73">
      <w:pPr>
        <w:spacing w:before="60" w:after="60"/>
        <w:rPr>
          <w:rFonts w:eastAsiaTheme="minorHAnsi" w:cstheme="minorBidi"/>
        </w:rPr>
      </w:pPr>
      <w:r w:rsidRPr="00724287">
        <w:rPr>
          <w:rFonts w:eastAsiaTheme="minorHAnsi" w:cstheme="minorBidi"/>
        </w:rPr>
        <w:t>When you choose CPT (Procedure) under Update Encounter, you will also be prompted</w:t>
      </w:r>
      <w:bookmarkStart w:id="229" w:name="_GoBack"/>
      <w:bookmarkEnd w:id="229"/>
      <w:r w:rsidRPr="00724287">
        <w:rPr>
          <w:rFonts w:eastAsiaTheme="minorHAnsi" w:cstheme="minorBidi"/>
        </w:rPr>
        <w:t xml:space="preserve"> to enter the Provider Narrative, Quantity, Diagnosis, Principal Procedure, Encounter Provider, and comments. With functionality put in place by the Code Set Versioning project, only CPT Codes that are active for the encounter date and time will be available.</w:t>
      </w:r>
    </w:p>
    <w:p w14:paraId="63B25A46" w14:textId="77777777" w:rsidR="005A4590" w:rsidRPr="00724287" w:rsidRDefault="005A4590" w:rsidP="005D4A73">
      <w:pPr>
        <w:spacing w:before="60" w:after="60"/>
        <w:rPr>
          <w:rFonts w:eastAsiaTheme="minorHAnsi" w:cstheme="minorBidi"/>
        </w:rPr>
      </w:pPr>
      <w:r w:rsidRPr="00724287">
        <w:rPr>
          <w:rFonts w:eastAsiaTheme="minorHAnsi" w:cstheme="minorBidi"/>
        </w:rPr>
        <w:t>One Primary diagnosis and up to seven Secondary diagnoses may be associated with a procedure as clinical indicators. The example below shows the association as it appears on the PCE Encounter Profile screen.</w:t>
      </w:r>
    </w:p>
    <w:p w14:paraId="63B25A47" w14:textId="77777777" w:rsidR="005A4590" w:rsidRPr="005A1FD1" w:rsidRDefault="005A4590" w:rsidP="000F63DC">
      <w:pPr>
        <w:pStyle w:val="screen"/>
      </w:pPr>
      <w:r w:rsidRPr="005A1FD1">
        <w:t xml:space="preserve">    CPT Code:  76003     NEEDLE LOCALIZATION BY X-RAY </w:t>
      </w:r>
    </w:p>
    <w:p w14:paraId="63B25A48" w14:textId="77777777" w:rsidR="005A4590" w:rsidRPr="005A1FD1" w:rsidRDefault="005A4590" w:rsidP="000F63DC">
      <w:pPr>
        <w:pStyle w:val="screen"/>
      </w:pPr>
      <w:r w:rsidRPr="005A1FD1">
        <w:t xml:space="preserve">    Order Reference:  13559999                        </w:t>
      </w:r>
    </w:p>
    <w:p w14:paraId="63B25A49" w14:textId="77777777" w:rsidR="005A4590" w:rsidRPr="005A1FD1" w:rsidRDefault="005A4590" w:rsidP="000F63DC">
      <w:pPr>
        <w:pStyle w:val="screen"/>
      </w:pPr>
      <w:r w:rsidRPr="005A1FD1">
        <w:t xml:space="preserve">    Provider Narrative:  RENAL CYST ABLATION          </w:t>
      </w:r>
    </w:p>
    <w:p w14:paraId="63B25A4A" w14:textId="77777777" w:rsidR="005A4590" w:rsidRPr="005A1FD1" w:rsidRDefault="005A4590" w:rsidP="000F63DC">
      <w:pPr>
        <w:pStyle w:val="screen"/>
      </w:pPr>
      <w:r w:rsidRPr="005A1FD1">
        <w:t xml:space="preserve">    Quantity:  1                                      </w:t>
      </w:r>
    </w:p>
    <w:p w14:paraId="63B25A4B" w14:textId="77777777" w:rsidR="005A4590" w:rsidRPr="005A1FD1" w:rsidRDefault="005A4590" w:rsidP="005D4A73">
      <w:pPr>
        <w:pStyle w:val="screen"/>
      </w:pPr>
      <w:r w:rsidRPr="005A1FD1">
        <w:t xml:space="preserve">    Ordering Provider:  RNMprovider,one               </w:t>
      </w:r>
    </w:p>
    <w:p w14:paraId="63B25A4C" w14:textId="77777777" w:rsidR="005A4590" w:rsidRPr="005A1FD1" w:rsidRDefault="005A4590" w:rsidP="005D4A73">
      <w:pPr>
        <w:pStyle w:val="screen"/>
      </w:pPr>
      <w:r w:rsidRPr="005A1FD1">
        <w:t xml:space="preserve">    Encounter Provider:  RNMprovider,two              </w:t>
      </w:r>
    </w:p>
    <w:p w14:paraId="63B25A4D" w14:textId="77777777" w:rsidR="005A4590" w:rsidRPr="005A1FD1" w:rsidRDefault="005A4590" w:rsidP="005D4A73">
      <w:pPr>
        <w:pStyle w:val="screen"/>
      </w:pPr>
      <w:r w:rsidRPr="005A1FD1">
        <w:t xml:space="preserve">    Primary Diagnosis:  246.2     CYST OF THYROID     </w:t>
      </w:r>
    </w:p>
    <w:p w14:paraId="63B25A4E" w14:textId="77777777" w:rsidR="005A4590" w:rsidRPr="005A1FD1" w:rsidRDefault="005A4590" w:rsidP="000F63DC">
      <w:pPr>
        <w:pStyle w:val="screen"/>
      </w:pPr>
      <w:r w:rsidRPr="005A1FD1">
        <w:t xml:space="preserve">    1st Secondary Diagnosis:  362.54     MACULAR CYST OR HOLE</w:t>
      </w:r>
    </w:p>
    <w:p w14:paraId="63B25A4F" w14:textId="77777777" w:rsidR="005A4590" w:rsidRPr="005A1FD1" w:rsidRDefault="005A4590" w:rsidP="000F63DC">
      <w:pPr>
        <w:pStyle w:val="screen"/>
      </w:pPr>
      <w:r w:rsidRPr="005A1FD1">
        <w:t xml:space="preserve">    2nd Secondary Diagnosis:  364.63     PRIMARY CYST PARS PLANA</w:t>
      </w:r>
    </w:p>
    <w:p w14:paraId="63B25A50" w14:textId="77777777" w:rsidR="005A4590" w:rsidRPr="005A1FD1" w:rsidRDefault="005A4590" w:rsidP="000F63DC">
      <w:pPr>
        <w:pStyle w:val="screen"/>
      </w:pPr>
      <w:r w:rsidRPr="005A1FD1">
        <w:t xml:space="preserve">    3rd Secondary Diagnosis:  364.64     EXUDAT CYST PARS PLANA</w:t>
      </w:r>
    </w:p>
    <w:p w14:paraId="63B25A51" w14:textId="1BF9984C" w:rsidR="005A4590" w:rsidRPr="005A1FD1" w:rsidRDefault="005A4590" w:rsidP="000F63DC">
      <w:pPr>
        <w:pStyle w:val="screen"/>
      </w:pPr>
      <w:r w:rsidRPr="005A1FD1">
        <w:t xml:space="preserve">    4th Secondary Diagnosis:  383.31     POSTMASTOID MUCOSAL CYST               </w:t>
      </w:r>
    </w:p>
    <w:p w14:paraId="63B25A52" w14:textId="77777777" w:rsidR="005A4590" w:rsidRPr="005A1FD1" w:rsidRDefault="005A4590" w:rsidP="000F63DC">
      <w:pPr>
        <w:pStyle w:val="screen"/>
      </w:pPr>
      <w:r w:rsidRPr="005A1FD1">
        <w:t xml:space="preserve">    5th Secondary Diagnosis:  478.26     CYST PHARYNX/NASOPHARYNX  </w:t>
      </w:r>
    </w:p>
    <w:p w14:paraId="63B25A53" w14:textId="77777777" w:rsidR="005A4590" w:rsidRPr="005A1FD1" w:rsidRDefault="005A4590" w:rsidP="000F63DC">
      <w:pPr>
        <w:pStyle w:val="screen"/>
      </w:pPr>
      <w:r w:rsidRPr="005A1FD1">
        <w:t xml:space="preserve">    6th Secondary Diagnosis:  522.8     RADICULAR CYST</w:t>
      </w:r>
    </w:p>
    <w:p w14:paraId="63B25A54" w14:textId="77777777" w:rsidR="005A4590" w:rsidRPr="005A1FD1" w:rsidRDefault="005A4590" w:rsidP="000F63DC">
      <w:pPr>
        <w:pStyle w:val="screen"/>
      </w:pPr>
      <w:r w:rsidRPr="005A1FD1">
        <w:t xml:space="preserve">    7th Secondary Diagnosis:  577.2     PANCREAT CYST/PSEUDOCYST</w:t>
      </w:r>
    </w:p>
    <w:p w14:paraId="63B25A55" w14:textId="77777777" w:rsidR="005A4590" w:rsidRPr="00724287" w:rsidRDefault="005A4590" w:rsidP="002D7B17">
      <w:pPr>
        <w:pStyle w:val="Heading3"/>
        <w:rPr>
          <w:rFonts w:eastAsiaTheme="minorHAnsi"/>
        </w:rPr>
      </w:pPr>
      <w:bookmarkStart w:id="230" w:name="_Toc468086002"/>
      <w:r w:rsidRPr="00724287">
        <w:rPr>
          <w:rFonts w:eastAsiaTheme="minorHAnsi"/>
        </w:rPr>
        <w:t>Steps to edit a CPT</w:t>
      </w:r>
      <w:r w:rsidR="00817BEC" w:rsidRPr="00724287">
        <w:rPr>
          <w:rFonts w:eastAsiaTheme="minorHAnsi"/>
        </w:rPr>
        <w:t>:</w:t>
      </w:r>
      <w:bookmarkEnd w:id="230"/>
    </w:p>
    <w:p w14:paraId="63B25A56" w14:textId="77777777" w:rsidR="005A4590" w:rsidRPr="00724287" w:rsidRDefault="005A4590" w:rsidP="00F4274C">
      <w:pPr>
        <w:pStyle w:val="ListParagraph"/>
        <w:numPr>
          <w:ilvl w:val="0"/>
          <w:numId w:val="103"/>
        </w:numPr>
        <w:rPr>
          <w:rFonts w:eastAsiaTheme="minorHAnsi" w:cstheme="minorBidi"/>
        </w:rPr>
      </w:pPr>
      <w:r w:rsidRPr="00724287">
        <w:rPr>
          <w:rFonts w:eastAsiaTheme="minorHAnsi" w:cstheme="minorBidi"/>
        </w:rPr>
        <w:t xml:space="preserve">Select </w:t>
      </w:r>
      <w:proofErr w:type="spellStart"/>
      <w:r w:rsidRPr="00724287">
        <w:rPr>
          <w:rFonts w:eastAsiaTheme="minorHAnsi" w:cstheme="minorBidi"/>
        </w:rPr>
        <w:t>UE</w:t>
      </w:r>
      <w:proofErr w:type="spellEnd"/>
      <w:r w:rsidRPr="00724287">
        <w:rPr>
          <w:rFonts w:eastAsiaTheme="minorHAnsi" w:cstheme="minorBidi"/>
        </w:rPr>
        <w:t xml:space="preserve"> from the PCE Appointment List screen.</w:t>
      </w:r>
    </w:p>
    <w:p w14:paraId="63B25A57" w14:textId="77777777" w:rsidR="005A4590" w:rsidRPr="00724287" w:rsidRDefault="005A4590" w:rsidP="00F4274C">
      <w:pPr>
        <w:pStyle w:val="ListParagraph"/>
        <w:numPr>
          <w:ilvl w:val="0"/>
          <w:numId w:val="103"/>
        </w:numPr>
        <w:rPr>
          <w:rFonts w:eastAsiaTheme="minorHAnsi" w:cstheme="minorBidi"/>
        </w:rPr>
      </w:pPr>
      <w:r w:rsidRPr="00724287">
        <w:rPr>
          <w:rFonts w:eastAsiaTheme="minorHAnsi" w:cstheme="minorBidi"/>
        </w:rPr>
        <w:t>Select CP from the PCE Update Encounter screen.</w:t>
      </w:r>
    </w:p>
    <w:p w14:paraId="63B25A58" w14:textId="77777777" w:rsidR="005A4590" w:rsidRPr="005A1FD1" w:rsidRDefault="005A4590" w:rsidP="000F63DC">
      <w:pPr>
        <w:pStyle w:val="screen"/>
        <w:ind w:left="720"/>
      </w:pPr>
      <w:bookmarkStart w:id="231" w:name="_Toc316189079"/>
      <w:bookmarkStart w:id="232" w:name="_Toc312473340"/>
      <w:r w:rsidRPr="005A1FD1">
        <w:t>PCE Update Encounter    Jul 02, 1999 08:24:21  Page: 1 of 1</w:t>
      </w:r>
    </w:p>
    <w:p w14:paraId="63B25A59" w14:textId="77777777" w:rsidR="005A4590" w:rsidRPr="005A1FD1" w:rsidRDefault="005A4590" w:rsidP="000F63DC">
      <w:pPr>
        <w:pStyle w:val="screen"/>
        <w:ind w:left="720"/>
      </w:pPr>
      <w:r w:rsidRPr="005A1FD1">
        <w:t>PCEoutpatient,two    000-00-0002         Clinic:  CARDIOLOGY</w:t>
      </w:r>
    </w:p>
    <w:p w14:paraId="63B25A5A" w14:textId="77777777" w:rsidR="005A4590" w:rsidRPr="005A1FD1" w:rsidRDefault="005A4590" w:rsidP="000F63DC">
      <w:pPr>
        <w:pStyle w:val="screen"/>
        <w:ind w:left="720"/>
      </w:pPr>
      <w:r w:rsidRPr="005A1FD1">
        <w:t>Encounter Date  07/99/96  11:08         Clinic Stop:  303  CARDIOLOGY</w:t>
      </w:r>
    </w:p>
    <w:p w14:paraId="63B25A5B" w14:textId="77777777" w:rsidR="005A4590" w:rsidRPr="005A1FD1" w:rsidRDefault="005A4590" w:rsidP="000F63DC">
      <w:pPr>
        <w:pStyle w:val="screen"/>
        <w:ind w:left="720"/>
      </w:pPr>
      <w:r w:rsidRPr="005A1FD1">
        <w:t xml:space="preserve"> </w:t>
      </w:r>
    </w:p>
    <w:p w14:paraId="63B25A5C" w14:textId="77777777" w:rsidR="005A4590" w:rsidRPr="005A1FD1" w:rsidRDefault="005A4590" w:rsidP="000F63DC">
      <w:pPr>
        <w:pStyle w:val="screen"/>
        <w:ind w:left="720"/>
      </w:pPr>
      <w:r w:rsidRPr="005A1FD1">
        <w:t xml:space="preserve">  1 Encounter Date and Time:  JUL 22, 1996@11:08:14</w:t>
      </w:r>
    </w:p>
    <w:p w14:paraId="63B25A5D" w14:textId="77777777" w:rsidR="005A4590" w:rsidRPr="005A1FD1" w:rsidRDefault="005A4590" w:rsidP="000F63DC">
      <w:pPr>
        <w:pStyle w:val="screen"/>
        <w:ind w:left="720"/>
      </w:pPr>
      <w:r w:rsidRPr="005A1FD1">
        <w:t xml:space="preserve"> </w:t>
      </w:r>
    </w:p>
    <w:p w14:paraId="63B25A5E" w14:textId="77777777" w:rsidR="005A4590" w:rsidRPr="005A1FD1" w:rsidRDefault="005A4590" w:rsidP="000F63DC">
      <w:pPr>
        <w:pStyle w:val="screen"/>
        <w:ind w:left="720"/>
      </w:pPr>
      <w:r w:rsidRPr="005A1FD1">
        <w:t xml:space="preserve">  2 Provider:  PCEprovider,one    PRIMARY    ATTENDING</w:t>
      </w:r>
    </w:p>
    <w:p w14:paraId="63B25A5F" w14:textId="77777777" w:rsidR="005A4590" w:rsidRPr="005A1FD1" w:rsidRDefault="005A4590" w:rsidP="000F63DC">
      <w:pPr>
        <w:pStyle w:val="screen"/>
        <w:ind w:left="720"/>
      </w:pPr>
      <w:r w:rsidRPr="005A1FD1">
        <w:t xml:space="preserve">  3 ICD9 Code or Diagnosis:  V70.3     MED EXAM NEC-ADMIN PURP</w:t>
      </w:r>
    </w:p>
    <w:p w14:paraId="63B25A60" w14:textId="77777777" w:rsidR="005A4590" w:rsidRPr="005A1FD1" w:rsidRDefault="005A4590" w:rsidP="000F63DC">
      <w:pPr>
        <w:pStyle w:val="screen"/>
        <w:ind w:left="720"/>
      </w:pPr>
      <w:r w:rsidRPr="005A1FD1">
        <w:lastRenderedPageBreak/>
        <w:t xml:space="preserve">    Provider Narrative:  OTHER GENERAL MEDICAL EXAMINATION FOR </w:t>
      </w:r>
    </w:p>
    <w:p w14:paraId="63B25A61" w14:textId="77777777" w:rsidR="005A4590" w:rsidRPr="005A1FD1" w:rsidRDefault="005A4590" w:rsidP="000F63DC">
      <w:pPr>
        <w:pStyle w:val="screen"/>
        <w:ind w:left="720"/>
      </w:pPr>
      <w:r w:rsidRPr="005A1FD1">
        <w:t xml:space="preserve">                         ADMINISTRATIVE PURPOSES</w:t>
      </w:r>
    </w:p>
    <w:p w14:paraId="63B25A62" w14:textId="77777777" w:rsidR="005A4590" w:rsidRPr="005A1FD1" w:rsidRDefault="005A4590" w:rsidP="000F63DC">
      <w:pPr>
        <w:pStyle w:val="screen"/>
        <w:ind w:left="720"/>
      </w:pPr>
      <w:r w:rsidRPr="005A1FD1">
        <w:t xml:space="preserve">    Primary/Secondary Diagnosis:  PRIMARY</w:t>
      </w:r>
    </w:p>
    <w:p w14:paraId="63B25A63" w14:textId="77777777" w:rsidR="005A4590" w:rsidRPr="005A1FD1" w:rsidRDefault="005A4590" w:rsidP="000F63DC">
      <w:pPr>
        <w:pStyle w:val="screen"/>
        <w:ind w:left="720"/>
      </w:pPr>
      <w:r w:rsidRPr="005A1FD1">
        <w:t xml:space="preserve">  4 CPT Code:  25066     BIOPSY FOREARM SOFT TISSUES</w:t>
      </w:r>
    </w:p>
    <w:p w14:paraId="63B25A64" w14:textId="77777777" w:rsidR="005A4590" w:rsidRPr="005A1FD1" w:rsidRDefault="005A4590" w:rsidP="000F63DC">
      <w:pPr>
        <w:pStyle w:val="screen"/>
        <w:ind w:left="720"/>
      </w:pPr>
      <w:r w:rsidRPr="005A1FD1">
        <w:t xml:space="preserve">    CPT Modifier: 22   UNUSUAL PROCEDURAL SERVICES</w:t>
      </w:r>
    </w:p>
    <w:p w14:paraId="63B25A65" w14:textId="77777777" w:rsidR="005A4590" w:rsidRPr="005A1FD1" w:rsidRDefault="005A4590" w:rsidP="000F63DC">
      <w:pPr>
        <w:pStyle w:val="screen"/>
        <w:ind w:left="720"/>
      </w:pPr>
      <w:r w:rsidRPr="005A1FD1">
        <w:t xml:space="preserve">  5 Education Topic:  VA-TOBACCO USE SCREENING</w:t>
      </w:r>
    </w:p>
    <w:p w14:paraId="63B25A66" w14:textId="77777777" w:rsidR="005A4590" w:rsidRPr="005A1FD1" w:rsidRDefault="005A4590" w:rsidP="000F63DC">
      <w:pPr>
        <w:pStyle w:val="screen"/>
        <w:ind w:left="720"/>
      </w:pPr>
      <w:r w:rsidRPr="005A1FD1">
        <w:t xml:space="preserve"> </w:t>
      </w:r>
    </w:p>
    <w:p w14:paraId="63B25A67" w14:textId="77777777" w:rsidR="005A4590" w:rsidRPr="005A1FD1" w:rsidRDefault="005A4590" w:rsidP="000F63DC">
      <w:pPr>
        <w:pStyle w:val="screen"/>
        <w:ind w:left="720"/>
      </w:pPr>
    </w:p>
    <w:p w14:paraId="63B25A68" w14:textId="77777777" w:rsidR="005A4590" w:rsidRPr="005A1FD1" w:rsidRDefault="005A4590" w:rsidP="000F63DC">
      <w:pPr>
        <w:pStyle w:val="screen"/>
        <w:ind w:left="720"/>
      </w:pPr>
      <w:r w:rsidRPr="005A1FD1">
        <w:t xml:space="preserve">          + Next Screen   - Prev Screen   ?? More Actions</w:t>
      </w:r>
    </w:p>
    <w:p w14:paraId="63B25A69" w14:textId="77777777" w:rsidR="005A4590" w:rsidRPr="005A1FD1" w:rsidRDefault="005A4590" w:rsidP="000F63DC">
      <w:pPr>
        <w:pStyle w:val="screen"/>
        <w:ind w:left="720"/>
      </w:pPr>
      <w:r w:rsidRPr="005A1FD1">
        <w:t>ED  Edit an Item        TR  Treatment           DD  Display Detail</w:t>
      </w:r>
    </w:p>
    <w:p w14:paraId="63B25A6A" w14:textId="77777777" w:rsidR="005A4590" w:rsidRPr="005A1FD1" w:rsidRDefault="005A4590" w:rsidP="000F63DC">
      <w:pPr>
        <w:pStyle w:val="screen"/>
        <w:ind w:left="720"/>
      </w:pPr>
      <w:r w:rsidRPr="005A1FD1">
        <w:t>DE  Delete an Item      IM  Immunization        DB  Display Brief</w:t>
      </w:r>
    </w:p>
    <w:p w14:paraId="63B25A6B" w14:textId="77777777" w:rsidR="005A4590" w:rsidRPr="005A1FD1" w:rsidRDefault="005A4590" w:rsidP="000F63DC">
      <w:pPr>
        <w:pStyle w:val="screen"/>
        <w:ind w:left="720"/>
      </w:pPr>
      <w:r w:rsidRPr="005A1FD1">
        <w:t>EN  Encounter           PE  Patient Ed          IN  Check Out Interview</w:t>
      </w:r>
    </w:p>
    <w:p w14:paraId="63B25A6C" w14:textId="24F1DD24" w:rsidR="005A4590" w:rsidRPr="005A1FD1" w:rsidRDefault="005A4590" w:rsidP="000F63DC">
      <w:pPr>
        <w:pStyle w:val="screen"/>
        <w:ind w:left="720"/>
      </w:pPr>
      <w:r w:rsidRPr="005A1FD1">
        <w:t xml:space="preserve">PR  Provider            ST  Skin Test           </w:t>
      </w:r>
      <w:r w:rsidR="008F581F" w:rsidRPr="005A1FD1">
        <w:t>CR  Contra/Refusal Event</w:t>
      </w:r>
    </w:p>
    <w:p w14:paraId="63B25A6D" w14:textId="68E8612C" w:rsidR="005A4590" w:rsidRPr="005A1FD1" w:rsidRDefault="005A4590" w:rsidP="000F63DC">
      <w:pPr>
        <w:pStyle w:val="screen"/>
        <w:ind w:left="720"/>
      </w:pPr>
      <w:r w:rsidRPr="005A1FD1">
        <w:t>DX  Diagnosis (ICD 9)   XA  Exam</w:t>
      </w:r>
      <w:r w:rsidR="008F581F" w:rsidRPr="005A1FD1">
        <w:t xml:space="preserve">                QU  Quit</w:t>
      </w:r>
    </w:p>
    <w:p w14:paraId="63B25A6E" w14:textId="77777777" w:rsidR="005A4590" w:rsidRPr="005A1FD1" w:rsidRDefault="005A4590" w:rsidP="000F63DC">
      <w:pPr>
        <w:pStyle w:val="screen"/>
        <w:ind w:left="720"/>
      </w:pPr>
      <w:r w:rsidRPr="005A1FD1">
        <w:t>CP  CPT (Procedure)     HF  Health Factors</w:t>
      </w:r>
    </w:p>
    <w:p w14:paraId="63B25A6F" w14:textId="77777777" w:rsidR="005A4590" w:rsidRPr="005A1FD1" w:rsidRDefault="005A4590" w:rsidP="000F63DC">
      <w:pPr>
        <w:pStyle w:val="screen"/>
        <w:ind w:left="720"/>
      </w:pPr>
      <w:r w:rsidRPr="005A1FD1">
        <w:t>Select Action: Quit// cp [ENTER]  CPT</w:t>
      </w:r>
      <w:bookmarkEnd w:id="231"/>
      <w:bookmarkEnd w:id="232"/>
      <w:r w:rsidRPr="005A1FD1">
        <w:t xml:space="preserve"> (PROCEDURE)</w:t>
      </w:r>
    </w:p>
    <w:p w14:paraId="63B25A70" w14:textId="77777777" w:rsidR="005A4590" w:rsidRPr="005A1FD1" w:rsidRDefault="005A4590" w:rsidP="000F63DC">
      <w:pPr>
        <w:pStyle w:val="screen"/>
        <w:ind w:left="720"/>
      </w:pPr>
      <w:r w:rsidRPr="005A1FD1">
        <w:t>Patient’s Service Connection and Rated Disabilities:</w:t>
      </w:r>
    </w:p>
    <w:p w14:paraId="63B25A71" w14:textId="77777777" w:rsidR="005A4590" w:rsidRPr="005A1FD1" w:rsidRDefault="005A4590" w:rsidP="000F63DC">
      <w:pPr>
        <w:pStyle w:val="screen"/>
        <w:ind w:left="720"/>
      </w:pPr>
    </w:p>
    <w:p w14:paraId="63B25A72" w14:textId="77777777" w:rsidR="005A4590" w:rsidRPr="005A1FD1" w:rsidRDefault="005A4590" w:rsidP="000F63DC">
      <w:pPr>
        <w:pStyle w:val="screen"/>
        <w:ind w:left="720"/>
      </w:pPr>
      <w:r w:rsidRPr="005A1FD1">
        <w:t xml:space="preserve">        SC Percent: 40%</w:t>
      </w:r>
    </w:p>
    <w:p w14:paraId="63B25A73" w14:textId="77777777" w:rsidR="005A4590" w:rsidRPr="005A1FD1" w:rsidRDefault="005A4590" w:rsidP="000F63DC">
      <w:pPr>
        <w:pStyle w:val="screen"/>
        <w:ind w:left="720"/>
      </w:pPr>
      <w:r w:rsidRPr="005A1FD1">
        <w:t>Rated Disabilities: KNEE CONDITION  (20%-SC)</w:t>
      </w:r>
    </w:p>
    <w:p w14:paraId="63B25A74" w14:textId="77777777" w:rsidR="005A4590" w:rsidRPr="005A1FD1" w:rsidRDefault="005A4590" w:rsidP="000F63DC">
      <w:pPr>
        <w:pStyle w:val="screen"/>
        <w:ind w:left="720"/>
      </w:pPr>
      <w:r w:rsidRPr="005A1FD1">
        <w:t xml:space="preserve">                    KNEE CONDITION  (10%-SC)</w:t>
      </w:r>
    </w:p>
    <w:p w14:paraId="63B25A75" w14:textId="77777777" w:rsidR="005A4590" w:rsidRPr="005A1FD1" w:rsidRDefault="005A4590" w:rsidP="000F63DC">
      <w:pPr>
        <w:pStyle w:val="screen"/>
        <w:ind w:left="720"/>
      </w:pPr>
      <w:r w:rsidRPr="005A1FD1">
        <w:t xml:space="preserve">                    DEGENERATIVE ARTHRITIS  (10%-SC)</w:t>
      </w:r>
    </w:p>
    <w:p w14:paraId="63B25A76" w14:textId="77777777" w:rsidR="005A4590" w:rsidRPr="00724287" w:rsidRDefault="005A4590" w:rsidP="00BA0C9E">
      <w:pPr>
        <w:pStyle w:val="ListParagraph"/>
        <w:numPr>
          <w:ilvl w:val="0"/>
          <w:numId w:val="103"/>
        </w:numPr>
        <w:rPr>
          <w:rFonts w:eastAsiaTheme="minorHAnsi" w:cstheme="minorBidi"/>
        </w:rPr>
      </w:pPr>
      <w:r w:rsidRPr="00724287">
        <w:rPr>
          <w:rFonts w:eastAsiaTheme="minorHAnsi" w:cstheme="minorBidi"/>
        </w:rPr>
        <w:t>Respond to the following prompts for the Procedure, as appropriate.</w:t>
      </w:r>
    </w:p>
    <w:p w14:paraId="63B25A77" w14:textId="77777777" w:rsidR="005A4590" w:rsidRPr="005A1FD1" w:rsidRDefault="005A4590" w:rsidP="000F63DC">
      <w:pPr>
        <w:pStyle w:val="screen"/>
        <w:ind w:left="720"/>
      </w:pPr>
      <w:r w:rsidRPr="005A1FD1">
        <w:t>--- CPT ---</w:t>
      </w:r>
    </w:p>
    <w:p w14:paraId="63B25A78" w14:textId="77777777" w:rsidR="005A4590" w:rsidRPr="005A1FD1" w:rsidRDefault="005A4590" w:rsidP="000F63DC">
      <w:pPr>
        <w:pStyle w:val="screen"/>
        <w:ind w:left="720"/>
      </w:pPr>
    </w:p>
    <w:p w14:paraId="63B25A79" w14:textId="77777777" w:rsidR="005A4590" w:rsidRPr="005A1FD1" w:rsidRDefault="005A4590" w:rsidP="000F63DC">
      <w:pPr>
        <w:pStyle w:val="screen"/>
        <w:ind w:left="720"/>
      </w:pPr>
      <w:r w:rsidRPr="005A1FD1">
        <w:t xml:space="preserve">  1   K0104     Cylinder tank carrier</w:t>
      </w:r>
    </w:p>
    <w:p w14:paraId="63B25A7A" w14:textId="77777777" w:rsidR="005A4590" w:rsidRPr="005A1FD1" w:rsidRDefault="005A4590" w:rsidP="000F63DC">
      <w:pPr>
        <w:pStyle w:val="screen"/>
        <w:ind w:left="720"/>
      </w:pPr>
      <w:r w:rsidRPr="005A1FD1">
        <w:t>Enter 1-1 to Edit, or 'A' to Add: A [ENTER]</w:t>
      </w:r>
    </w:p>
    <w:p w14:paraId="63B25A7B" w14:textId="77777777" w:rsidR="005A4590" w:rsidRPr="005A1FD1" w:rsidRDefault="005A4590" w:rsidP="000F63DC">
      <w:pPr>
        <w:pStyle w:val="screen"/>
        <w:ind w:left="720"/>
      </w:pPr>
    </w:p>
    <w:p w14:paraId="63B25A7C" w14:textId="77777777" w:rsidR="005A4590" w:rsidRPr="005A1FD1" w:rsidRDefault="005A4590" w:rsidP="000F63DC">
      <w:pPr>
        <w:pStyle w:val="screen"/>
        <w:ind w:left="720"/>
      </w:pPr>
    </w:p>
    <w:p w14:paraId="63B25A7D" w14:textId="77777777" w:rsidR="005A4590" w:rsidRPr="005A1FD1" w:rsidRDefault="005A4590" w:rsidP="000F63DC">
      <w:pPr>
        <w:pStyle w:val="screen"/>
        <w:ind w:left="720"/>
      </w:pPr>
      <w:r w:rsidRPr="005A1FD1">
        <w:t>Patient's Service Connection and Rated Disabilities:</w:t>
      </w:r>
    </w:p>
    <w:p w14:paraId="63B25A7E" w14:textId="77777777" w:rsidR="005A4590" w:rsidRPr="005A1FD1" w:rsidRDefault="005A4590" w:rsidP="000F63DC">
      <w:pPr>
        <w:pStyle w:val="screen"/>
        <w:ind w:left="720"/>
      </w:pPr>
    </w:p>
    <w:p w14:paraId="63B25A7F" w14:textId="77777777" w:rsidR="005A4590" w:rsidRPr="005A1FD1" w:rsidRDefault="005A4590" w:rsidP="000F63DC">
      <w:pPr>
        <w:pStyle w:val="screen"/>
        <w:ind w:left="720"/>
      </w:pPr>
      <w:r w:rsidRPr="005A1FD1">
        <w:t xml:space="preserve">        SC Percent: 40%</w:t>
      </w:r>
    </w:p>
    <w:p w14:paraId="63B25A80" w14:textId="77777777" w:rsidR="005A4590" w:rsidRPr="005A1FD1" w:rsidRDefault="005A4590" w:rsidP="000F63DC">
      <w:pPr>
        <w:pStyle w:val="screen"/>
        <w:ind w:left="720"/>
      </w:pPr>
      <w:r w:rsidRPr="005A1FD1">
        <w:t>Rated Disabilities: KNEE CONDITION  (20%-SC)</w:t>
      </w:r>
    </w:p>
    <w:p w14:paraId="63B25A81" w14:textId="77777777" w:rsidR="005A4590" w:rsidRPr="005A1FD1" w:rsidRDefault="005A4590" w:rsidP="000F63DC">
      <w:pPr>
        <w:pStyle w:val="screen"/>
        <w:ind w:left="720"/>
      </w:pPr>
      <w:r w:rsidRPr="005A1FD1">
        <w:t xml:space="preserve">                    KNEE CONDITION  (10%-SC)</w:t>
      </w:r>
    </w:p>
    <w:p w14:paraId="63B25A82" w14:textId="77777777" w:rsidR="005A4590" w:rsidRPr="005A1FD1" w:rsidRDefault="005A4590" w:rsidP="000F63DC">
      <w:pPr>
        <w:pStyle w:val="screen"/>
        <w:ind w:left="720"/>
      </w:pPr>
      <w:r w:rsidRPr="005A1FD1">
        <w:t xml:space="preserve">                    DEGENERATIVE ARTHRITIS  (10%-SC)</w:t>
      </w:r>
    </w:p>
    <w:p w14:paraId="63B25A83" w14:textId="77777777" w:rsidR="005A4590" w:rsidRPr="005A1FD1" w:rsidRDefault="005A4590" w:rsidP="000F63DC">
      <w:pPr>
        <w:pStyle w:val="screen"/>
        <w:ind w:left="720"/>
      </w:pPr>
      <w:r w:rsidRPr="005A1FD1">
        <w:t>CPT Code: 82075 [ENTER]      ASSAY OF BREATH ETHANOL</w:t>
      </w:r>
    </w:p>
    <w:p w14:paraId="63B25A84" w14:textId="77777777" w:rsidR="005A4590" w:rsidRPr="005A1FD1" w:rsidRDefault="005A4590" w:rsidP="000F63DC">
      <w:pPr>
        <w:pStyle w:val="screen"/>
        <w:ind w:left="720"/>
      </w:pPr>
      <w:r w:rsidRPr="005A1FD1">
        <w:t>Select CPT MODIFIER: [ENTER]</w:t>
      </w:r>
    </w:p>
    <w:p w14:paraId="63B25A85" w14:textId="77777777" w:rsidR="005A4590" w:rsidRPr="005A1FD1" w:rsidRDefault="005A4590" w:rsidP="000F63DC">
      <w:pPr>
        <w:pStyle w:val="screen"/>
        <w:ind w:left="720"/>
      </w:pPr>
      <w:r w:rsidRPr="005A1FD1">
        <w:t>Provider Narrative:  BREATH TEST [ENTER]</w:t>
      </w:r>
    </w:p>
    <w:p w14:paraId="63B25A86" w14:textId="77777777" w:rsidR="005A4590" w:rsidRPr="005A1FD1" w:rsidRDefault="005A4590" w:rsidP="000F63DC">
      <w:pPr>
        <w:pStyle w:val="screen"/>
        <w:ind w:left="720"/>
      </w:pPr>
      <w:r w:rsidRPr="005A1FD1">
        <w:t>Quantity:  1// 1 [ENTER]</w:t>
      </w:r>
    </w:p>
    <w:p w14:paraId="63B25A87" w14:textId="77777777" w:rsidR="005A4590" w:rsidRPr="005A1FD1" w:rsidRDefault="005A4590" w:rsidP="000F63DC">
      <w:pPr>
        <w:pStyle w:val="screen"/>
        <w:ind w:left="720"/>
      </w:pPr>
      <w:r w:rsidRPr="005A1FD1">
        <w:t>Principal Procedure:  YES</w:t>
      </w:r>
    </w:p>
    <w:p w14:paraId="63B25A88" w14:textId="77777777" w:rsidR="005A4590" w:rsidRPr="005A1FD1" w:rsidRDefault="005A4590" w:rsidP="000F63DC">
      <w:pPr>
        <w:pStyle w:val="screen"/>
        <w:ind w:left="720"/>
      </w:pPr>
      <w:r w:rsidRPr="005A1FD1">
        <w:t xml:space="preserve">Ordering Provider:     PCEprovider,one   (RESIDENT)     MFL       000A       </w:t>
      </w:r>
    </w:p>
    <w:p w14:paraId="63B25A89" w14:textId="77777777" w:rsidR="005A4590" w:rsidRPr="005A1FD1" w:rsidRDefault="005A4590" w:rsidP="000F63DC">
      <w:pPr>
        <w:pStyle w:val="screen"/>
        <w:ind w:left="720"/>
      </w:pPr>
      <w:r w:rsidRPr="005A1FD1">
        <w:t xml:space="preserve">Encounter Provider:    PCEprovider,two   (RESIDENT)     MFL       000A       </w:t>
      </w:r>
    </w:p>
    <w:p w14:paraId="63B25A8A" w14:textId="77777777" w:rsidR="005A4590" w:rsidRPr="005A1FD1" w:rsidRDefault="005A4590" w:rsidP="000F63DC">
      <w:pPr>
        <w:pStyle w:val="screen"/>
        <w:ind w:left="720"/>
      </w:pPr>
      <w:r w:rsidRPr="005A1FD1">
        <w:t>Provider Narrative Category:  [ENTER]</w:t>
      </w:r>
    </w:p>
    <w:p w14:paraId="63B25A8B" w14:textId="77777777" w:rsidR="005A4590" w:rsidRPr="005A1FD1" w:rsidRDefault="005A4590" w:rsidP="000F63DC">
      <w:pPr>
        <w:pStyle w:val="screen"/>
        <w:ind w:left="720"/>
      </w:pPr>
    </w:p>
    <w:p w14:paraId="63B25A8C" w14:textId="77777777" w:rsidR="005A4590" w:rsidRPr="005A1FD1" w:rsidRDefault="005A4590" w:rsidP="000F63DC">
      <w:pPr>
        <w:pStyle w:val="screen"/>
        <w:ind w:left="720"/>
      </w:pPr>
      <w:r w:rsidRPr="005A1FD1">
        <w:t>Comments:  TESTING CIDC [ENTER]</w:t>
      </w:r>
    </w:p>
    <w:p w14:paraId="63B25A8D" w14:textId="77777777" w:rsidR="005A4590" w:rsidRPr="005A1FD1" w:rsidRDefault="005A4590" w:rsidP="000F63DC">
      <w:pPr>
        <w:pStyle w:val="screen"/>
        <w:ind w:left="720"/>
      </w:pPr>
      <w:r w:rsidRPr="005A1FD1">
        <w:t>Primary Diagnosis:303.01  [ENTER] AC ALCOHOL INTOX-CONTIN (w C/C)</w:t>
      </w:r>
    </w:p>
    <w:p w14:paraId="63B25A8E" w14:textId="77777777" w:rsidR="005A4590" w:rsidRPr="005A1FD1" w:rsidRDefault="005A4590" w:rsidP="000F63DC">
      <w:pPr>
        <w:pStyle w:val="screen"/>
        <w:ind w:left="720"/>
      </w:pPr>
      <w:r w:rsidRPr="005A1FD1">
        <w:t>Diagnosis is Primary?  P// PRIMARY [ENTER]</w:t>
      </w:r>
    </w:p>
    <w:p w14:paraId="63B25A8F" w14:textId="77777777" w:rsidR="005A4590" w:rsidRPr="005A1FD1" w:rsidRDefault="005A4590" w:rsidP="000F63DC">
      <w:pPr>
        <w:pStyle w:val="screen"/>
        <w:ind w:left="720"/>
      </w:pPr>
      <w:r w:rsidRPr="005A1FD1">
        <w:t>Provider Narrative: [ENTER]</w:t>
      </w:r>
    </w:p>
    <w:p w14:paraId="63B25A90" w14:textId="77777777" w:rsidR="005A4590" w:rsidRPr="005A1FD1" w:rsidRDefault="005A4590" w:rsidP="000F63DC">
      <w:pPr>
        <w:pStyle w:val="screen"/>
        <w:ind w:left="720"/>
      </w:pPr>
      <w:r w:rsidRPr="005A1FD1">
        <w:t>ACUTE ALCOHOLIC INTOXICATION IN ALCOHOLISM, CONTINUOUS DRINKING BEHAVIOR</w:t>
      </w:r>
    </w:p>
    <w:p w14:paraId="63B25A91" w14:textId="77777777" w:rsidR="005A4590" w:rsidRPr="005A1FD1" w:rsidRDefault="005A4590" w:rsidP="000F63DC">
      <w:pPr>
        <w:pStyle w:val="screen"/>
        <w:ind w:left="720"/>
      </w:pPr>
      <w:r w:rsidRPr="005A1FD1">
        <w:t>Diagnosis Modifier: [ENTER]</w:t>
      </w:r>
    </w:p>
    <w:p w14:paraId="63B25A92" w14:textId="77777777" w:rsidR="005A4590" w:rsidRPr="005A1FD1" w:rsidRDefault="005A4590" w:rsidP="000F63DC">
      <w:pPr>
        <w:pStyle w:val="screen"/>
        <w:ind w:left="720"/>
      </w:pPr>
    </w:p>
    <w:p w14:paraId="63B25A93" w14:textId="77777777" w:rsidR="005A4590" w:rsidRPr="005A1FD1" w:rsidRDefault="005A4590" w:rsidP="000F63DC">
      <w:pPr>
        <w:pStyle w:val="screen"/>
        <w:ind w:left="720"/>
      </w:pPr>
      <w:r w:rsidRPr="005A1FD1">
        <w:t>--- Classification --- [Required]</w:t>
      </w:r>
    </w:p>
    <w:p w14:paraId="63B25A94" w14:textId="77777777" w:rsidR="005A4590" w:rsidRPr="005A1FD1" w:rsidRDefault="005A4590" w:rsidP="000F63DC">
      <w:pPr>
        <w:pStyle w:val="screen"/>
        <w:ind w:left="720"/>
      </w:pPr>
    </w:p>
    <w:p w14:paraId="63B25A95" w14:textId="77777777" w:rsidR="005A4590" w:rsidRPr="005A1FD1" w:rsidRDefault="005A4590" w:rsidP="000F63DC">
      <w:pPr>
        <w:pStyle w:val="screen"/>
        <w:ind w:left="720"/>
      </w:pPr>
      <w:r w:rsidRPr="005A1FD1">
        <w:lastRenderedPageBreak/>
        <w:t>Was treatment for SC Condition? y  YES [ENTER]</w:t>
      </w:r>
    </w:p>
    <w:p w14:paraId="63B25A96" w14:textId="77777777" w:rsidR="005A4590" w:rsidRPr="005A1FD1" w:rsidRDefault="005A4590" w:rsidP="000F63DC">
      <w:pPr>
        <w:pStyle w:val="screen"/>
        <w:ind w:left="720"/>
      </w:pPr>
      <w:r w:rsidRPr="005A1FD1">
        <w:t>Was treatment related to Combat? y  YES [ENTER]</w:t>
      </w:r>
    </w:p>
    <w:p w14:paraId="63B25A97" w14:textId="77777777" w:rsidR="005A4590" w:rsidRPr="005A1FD1" w:rsidRDefault="005A4590" w:rsidP="000F63DC">
      <w:pPr>
        <w:pStyle w:val="screen"/>
        <w:ind w:left="720"/>
      </w:pPr>
      <w:r w:rsidRPr="005A1FD1">
        <w:t>Was treatment related to Agent Orange Exposure? y  YES [ENTER]</w:t>
      </w:r>
    </w:p>
    <w:p w14:paraId="63B25A98" w14:textId="77777777" w:rsidR="005A4590" w:rsidRPr="005A1FD1" w:rsidRDefault="005A4590" w:rsidP="000F63DC">
      <w:pPr>
        <w:pStyle w:val="screen"/>
        <w:ind w:left="720"/>
      </w:pPr>
      <w:r w:rsidRPr="005A1FD1">
        <w:t>Was treatment related to Ionizing Radiation Exposure? y  YES [ENTER]</w:t>
      </w:r>
    </w:p>
    <w:p w14:paraId="63B25A99" w14:textId="77777777" w:rsidR="005A4590" w:rsidRPr="005A1FD1" w:rsidRDefault="005A4590" w:rsidP="000F63DC">
      <w:pPr>
        <w:pStyle w:val="screen"/>
        <w:ind w:left="720"/>
      </w:pPr>
      <w:r w:rsidRPr="005A1FD1">
        <w:t>Was treatment related to SW Asia Conditions? y  YES [ENTER]</w:t>
      </w:r>
    </w:p>
    <w:p w14:paraId="63B25A9A" w14:textId="77777777" w:rsidR="005A4590" w:rsidRPr="005A1FD1" w:rsidRDefault="005A4590" w:rsidP="000F63DC">
      <w:pPr>
        <w:pStyle w:val="screen"/>
        <w:ind w:left="720"/>
      </w:pPr>
      <w:r w:rsidRPr="005A1FD1">
        <w:t>Was treatment related to Military Sexual Trauma? y  YES [ENTER]</w:t>
      </w:r>
    </w:p>
    <w:p w14:paraId="63B25A9B" w14:textId="77777777" w:rsidR="005A4590" w:rsidRPr="005A1FD1" w:rsidRDefault="005A4590" w:rsidP="000F63DC">
      <w:pPr>
        <w:pStyle w:val="screen"/>
        <w:ind w:left="720"/>
      </w:pPr>
      <w:r w:rsidRPr="005A1FD1">
        <w:t>Was treatment related to Head and/or Neck Cancer? NO// y  YES [ENTER]</w:t>
      </w:r>
    </w:p>
    <w:p w14:paraId="63B25A9C" w14:textId="77777777" w:rsidR="005A4590" w:rsidRPr="005A1FD1" w:rsidRDefault="005A4590" w:rsidP="000F63DC">
      <w:pPr>
        <w:pStyle w:val="screen"/>
        <w:ind w:left="720"/>
      </w:pPr>
      <w:r w:rsidRPr="005A1FD1">
        <w:t>1st Secondary Diagnosis:  [ENTER]</w:t>
      </w:r>
    </w:p>
    <w:p w14:paraId="63B25A9D" w14:textId="77777777" w:rsidR="005A4590" w:rsidRPr="005A1FD1" w:rsidRDefault="005A4590" w:rsidP="000F63DC">
      <w:pPr>
        <w:pStyle w:val="screen"/>
        <w:ind w:left="720"/>
      </w:pPr>
    </w:p>
    <w:p w14:paraId="63B25A9E" w14:textId="77777777" w:rsidR="005A4590" w:rsidRPr="005A1FD1" w:rsidRDefault="005A4590" w:rsidP="000F63DC">
      <w:pPr>
        <w:pStyle w:val="screen"/>
        <w:ind w:left="720"/>
      </w:pPr>
      <w:r w:rsidRPr="005A1FD1">
        <w:t xml:space="preserve">Patient's Service Connection and Rated Disabilities: </w:t>
      </w:r>
    </w:p>
    <w:p w14:paraId="63B25A9F" w14:textId="77777777" w:rsidR="005A4590" w:rsidRPr="005A1FD1" w:rsidRDefault="005A4590" w:rsidP="000F63DC">
      <w:pPr>
        <w:pStyle w:val="screen"/>
        <w:ind w:left="720"/>
      </w:pPr>
    </w:p>
    <w:p w14:paraId="63B25AA0" w14:textId="77777777" w:rsidR="005A4590" w:rsidRPr="005A1FD1" w:rsidRDefault="005A4590" w:rsidP="000F63DC">
      <w:pPr>
        <w:pStyle w:val="screen"/>
        <w:ind w:left="720"/>
      </w:pPr>
      <w:r w:rsidRPr="005A1FD1">
        <w:t xml:space="preserve">        SC Percent: 40%</w:t>
      </w:r>
    </w:p>
    <w:p w14:paraId="63B25AA1" w14:textId="77777777" w:rsidR="005A4590" w:rsidRPr="005A1FD1" w:rsidRDefault="005A4590" w:rsidP="000F63DC">
      <w:pPr>
        <w:pStyle w:val="screen"/>
        <w:ind w:left="720"/>
      </w:pPr>
      <w:r w:rsidRPr="005A1FD1">
        <w:t>Rated Disabilities: KNEE CONDITION  (20%-SC)</w:t>
      </w:r>
    </w:p>
    <w:p w14:paraId="63B25AA2" w14:textId="77777777" w:rsidR="005A4590" w:rsidRPr="005A1FD1" w:rsidRDefault="005A4590" w:rsidP="000F63DC">
      <w:pPr>
        <w:pStyle w:val="screen"/>
        <w:ind w:left="720"/>
      </w:pPr>
      <w:r w:rsidRPr="005A1FD1">
        <w:t xml:space="preserve">                    KNEE CONDITION  (10%-SC)</w:t>
      </w:r>
    </w:p>
    <w:p w14:paraId="63B25AA3" w14:textId="77777777" w:rsidR="005A4590" w:rsidRPr="005A1FD1" w:rsidRDefault="005A4590" w:rsidP="000F63DC">
      <w:pPr>
        <w:pStyle w:val="screen"/>
        <w:ind w:left="720"/>
      </w:pPr>
      <w:r w:rsidRPr="005A1FD1">
        <w:t xml:space="preserve">                    DEGENERATIVE ARTHRITIS  (10%-SC)</w:t>
      </w:r>
    </w:p>
    <w:p w14:paraId="63B25AA4" w14:textId="77777777" w:rsidR="005A4590" w:rsidRPr="005A1FD1" w:rsidRDefault="005A4590" w:rsidP="000F63DC">
      <w:pPr>
        <w:pStyle w:val="screen"/>
        <w:ind w:left="720"/>
      </w:pPr>
      <w:r w:rsidRPr="005A1FD1">
        <w:t xml:space="preserve">CPT Code: </w:t>
      </w:r>
    </w:p>
    <w:p w14:paraId="63B25AA5" w14:textId="77777777" w:rsidR="005A4590" w:rsidRPr="00724287" w:rsidRDefault="005A4590" w:rsidP="00BA0C9E">
      <w:pPr>
        <w:pStyle w:val="ListParagraph"/>
        <w:numPr>
          <w:ilvl w:val="0"/>
          <w:numId w:val="103"/>
        </w:numPr>
        <w:rPr>
          <w:rFonts w:eastAsiaTheme="minorHAnsi" w:cstheme="minorBidi"/>
        </w:rPr>
      </w:pPr>
      <w:r w:rsidRPr="00724287">
        <w:rPr>
          <w:rFonts w:eastAsiaTheme="minorHAnsi" w:cstheme="minorBidi"/>
        </w:rPr>
        <w:t>The edited screen is then displayed.</w:t>
      </w:r>
    </w:p>
    <w:p w14:paraId="63B25AA6" w14:textId="77777777" w:rsidR="005A4590" w:rsidRPr="005A1FD1" w:rsidRDefault="005A4590" w:rsidP="000F63DC">
      <w:pPr>
        <w:pStyle w:val="screen"/>
        <w:ind w:left="720"/>
      </w:pPr>
      <w:r w:rsidRPr="005A1FD1">
        <w:t>PCE Update Encounter         Jul 02, 1999 08:24:21       Page:  1 of  1</w:t>
      </w:r>
    </w:p>
    <w:p w14:paraId="63B25AA7" w14:textId="77777777" w:rsidR="005A4590" w:rsidRPr="005A1FD1" w:rsidRDefault="005A4590" w:rsidP="000F63DC">
      <w:pPr>
        <w:pStyle w:val="screen"/>
        <w:ind w:left="720"/>
      </w:pPr>
      <w:r w:rsidRPr="005A1FD1">
        <w:t>PCEoutpatient,two    000-00-0002         Clinic:  TELEPHONE-PROSTHETICS</w:t>
      </w:r>
    </w:p>
    <w:p w14:paraId="63B25AA8" w14:textId="77777777" w:rsidR="005A4590" w:rsidRPr="005A1FD1" w:rsidRDefault="005A4590" w:rsidP="000F63DC">
      <w:pPr>
        <w:pStyle w:val="screen"/>
        <w:ind w:left="720"/>
      </w:pPr>
      <w:r w:rsidRPr="005A1FD1">
        <w:t>Encounter Date  10/00/2004  00:00       Clinic Stop:  999  TELEPHONE/PROSTHETICS</w:t>
      </w:r>
    </w:p>
    <w:p w14:paraId="63B25AA9" w14:textId="77777777" w:rsidR="005A4590" w:rsidRPr="005A1FD1" w:rsidRDefault="005A4590" w:rsidP="000F63DC">
      <w:pPr>
        <w:pStyle w:val="screen"/>
        <w:ind w:left="720"/>
      </w:pPr>
    </w:p>
    <w:p w14:paraId="63B25AAA" w14:textId="77777777" w:rsidR="005A4590" w:rsidRPr="005A1FD1" w:rsidRDefault="005A4590" w:rsidP="000F63DC">
      <w:pPr>
        <w:pStyle w:val="screen"/>
        <w:ind w:left="720"/>
      </w:pPr>
      <w:r w:rsidRPr="005A1FD1">
        <w:t xml:space="preserve">  1 Encounter Date and Time:  OCT 00, 2004@00:00:00  </w:t>
      </w:r>
    </w:p>
    <w:p w14:paraId="63B25AAB" w14:textId="77777777" w:rsidR="005A4590" w:rsidRPr="005A1FD1" w:rsidRDefault="005A4590" w:rsidP="000F63DC">
      <w:pPr>
        <w:pStyle w:val="screen"/>
        <w:ind w:left="720"/>
      </w:pPr>
    </w:p>
    <w:p w14:paraId="63B25AAC" w14:textId="77777777" w:rsidR="005A4590" w:rsidRPr="005A1FD1" w:rsidRDefault="005A4590" w:rsidP="000F63DC">
      <w:pPr>
        <w:pStyle w:val="screen"/>
        <w:ind w:left="720"/>
      </w:pPr>
      <w:r w:rsidRPr="005A1FD1">
        <w:t xml:space="preserve">  2 Provider:  PCEprovider,one   PRIMARY   Physician/Physician/Osteopath/       </w:t>
      </w:r>
    </w:p>
    <w:p w14:paraId="63B25AAD" w14:textId="77777777" w:rsidR="005A4590" w:rsidRPr="005A1FD1" w:rsidRDefault="005A4590" w:rsidP="000F63DC">
      <w:pPr>
        <w:pStyle w:val="screen"/>
        <w:ind w:left="720"/>
      </w:pPr>
      <w:r w:rsidRPr="005A1FD1">
        <w:t xml:space="preserve">  3 ICD9 Code or Diagnosis:  303.01     AC ALCOHOL INTOX-CONTIN                 </w:t>
      </w:r>
    </w:p>
    <w:p w14:paraId="63B25AAE" w14:textId="77777777" w:rsidR="005A4590" w:rsidRPr="005A1FD1" w:rsidRDefault="005A4590" w:rsidP="000F63DC">
      <w:pPr>
        <w:pStyle w:val="screen"/>
        <w:ind w:left="720"/>
      </w:pPr>
      <w:r w:rsidRPr="005A1FD1">
        <w:t xml:space="preserve">    Provider Narrative:  ACUTE ALCOHOLIC INTOXICATION IN ALCOHOLISM, CONTINUOUS </w:t>
      </w:r>
    </w:p>
    <w:p w14:paraId="63B25AAF" w14:textId="77777777" w:rsidR="005A4590" w:rsidRPr="005A1FD1" w:rsidRDefault="005A4590" w:rsidP="000F63DC">
      <w:pPr>
        <w:pStyle w:val="screen"/>
        <w:ind w:left="720"/>
      </w:pPr>
      <w:r w:rsidRPr="005A1FD1">
        <w:t xml:space="preserve">                         DRINKING BEHAVIOR       </w:t>
      </w:r>
    </w:p>
    <w:p w14:paraId="63B25AB0" w14:textId="77777777" w:rsidR="005A4590" w:rsidRPr="005A1FD1" w:rsidRDefault="005A4590" w:rsidP="000F63DC">
      <w:pPr>
        <w:pStyle w:val="screen"/>
        <w:ind w:left="720"/>
      </w:pPr>
      <w:r w:rsidRPr="005A1FD1">
        <w:t xml:space="preserve">    Primary/Secondary Diagnosis for the Encounter:  PRIMARY                     </w:t>
      </w:r>
    </w:p>
    <w:p w14:paraId="63B25AB1" w14:textId="77777777" w:rsidR="005A4590" w:rsidRPr="005A1FD1" w:rsidRDefault="005A4590" w:rsidP="000F63DC">
      <w:pPr>
        <w:pStyle w:val="screen"/>
        <w:ind w:left="720"/>
      </w:pPr>
      <w:r w:rsidRPr="005A1FD1">
        <w:t xml:space="preserve">  4 ICD9 Code or Diagnosis:  716.26     ALLERG ARTHRITIS-L/LEG                  </w:t>
      </w:r>
    </w:p>
    <w:p w14:paraId="63B25AB2" w14:textId="77777777" w:rsidR="005A4590" w:rsidRPr="005A1FD1" w:rsidRDefault="005A4590" w:rsidP="000F63DC">
      <w:pPr>
        <w:pStyle w:val="screen"/>
        <w:ind w:left="720"/>
      </w:pPr>
      <w:r w:rsidRPr="005A1FD1">
        <w:t xml:space="preserve">    Provider Narrative:  ALLERGIC ARTHRITIS INVOLVING LOWER LEG                 </w:t>
      </w:r>
    </w:p>
    <w:p w14:paraId="63B25AB3" w14:textId="77777777" w:rsidR="005A4590" w:rsidRPr="005A1FD1" w:rsidRDefault="005A4590" w:rsidP="000F63DC">
      <w:pPr>
        <w:pStyle w:val="screen"/>
        <w:ind w:left="720"/>
      </w:pPr>
      <w:r w:rsidRPr="005A1FD1">
        <w:t xml:space="preserve">  5 CPT Code:  K0999     Cylinder tank carrier     </w:t>
      </w:r>
    </w:p>
    <w:p w14:paraId="63B25AB4" w14:textId="77777777" w:rsidR="005A4590" w:rsidRPr="005A1FD1" w:rsidRDefault="005A4590" w:rsidP="000F63DC">
      <w:pPr>
        <w:pStyle w:val="screen"/>
        <w:ind w:left="720"/>
      </w:pPr>
      <w:r w:rsidRPr="005A1FD1">
        <w:t xml:space="preserve">    Primary Diagnosis:  428.0     CONGEST HEART FAIL UNSPESIFIED                </w:t>
      </w:r>
    </w:p>
    <w:p w14:paraId="63B25AB5" w14:textId="77777777" w:rsidR="005A4590" w:rsidRPr="005A1FD1" w:rsidRDefault="005A4590" w:rsidP="000F63DC">
      <w:pPr>
        <w:pStyle w:val="screen"/>
        <w:ind w:left="720"/>
      </w:pPr>
      <w:r w:rsidRPr="005A1FD1">
        <w:t xml:space="preserve">  6 CPT Code:  82075     ASSAY OF BREATH ETHANOL     </w:t>
      </w:r>
    </w:p>
    <w:p w14:paraId="63B25AB6" w14:textId="77777777" w:rsidR="005A4590" w:rsidRPr="005A1FD1" w:rsidRDefault="005A4590" w:rsidP="000F63DC">
      <w:pPr>
        <w:pStyle w:val="screen"/>
        <w:ind w:left="720"/>
      </w:pPr>
      <w:r w:rsidRPr="005A1FD1">
        <w:t xml:space="preserve">    Provider Narrative:  BREATH TEST                </w:t>
      </w:r>
    </w:p>
    <w:p w14:paraId="63B25AB7" w14:textId="77777777" w:rsidR="005A4590" w:rsidRPr="005A1FD1" w:rsidRDefault="005A4590" w:rsidP="000F63DC">
      <w:pPr>
        <w:pStyle w:val="screen"/>
        <w:ind w:left="720"/>
      </w:pPr>
      <w:r w:rsidRPr="005A1FD1">
        <w:t xml:space="preserve">    Primary Diagnosis:  303.01     AC ALCOHOL INTOX-CONTIN                      </w:t>
      </w:r>
    </w:p>
    <w:p w14:paraId="63B25AB8" w14:textId="77777777" w:rsidR="005A4590" w:rsidRPr="005A1FD1" w:rsidRDefault="005A4590" w:rsidP="000F63DC">
      <w:pPr>
        <w:pStyle w:val="screen"/>
        <w:ind w:left="720"/>
      </w:pPr>
      <w:r w:rsidRPr="005A1FD1">
        <w:t xml:space="preserve">    1st Secondary Diagnosis:  716.26     ALLERG ARTHRITIS-L/LEG                 </w:t>
      </w:r>
    </w:p>
    <w:p w14:paraId="63B25AB9" w14:textId="77777777" w:rsidR="005A4590" w:rsidRPr="005A1FD1" w:rsidRDefault="005A4590" w:rsidP="000F63DC">
      <w:pPr>
        <w:pStyle w:val="screen"/>
        <w:ind w:left="720"/>
      </w:pPr>
    </w:p>
    <w:p w14:paraId="63B25ABA" w14:textId="77777777" w:rsidR="005A4590" w:rsidRPr="005A1FD1" w:rsidRDefault="005A4590" w:rsidP="000F63DC">
      <w:pPr>
        <w:pStyle w:val="screen"/>
        <w:ind w:left="720"/>
      </w:pPr>
      <w:r w:rsidRPr="005A1FD1">
        <w:t xml:space="preserve">          + Next Screen   - Prev Screen   ?? More Actions</w:t>
      </w:r>
    </w:p>
    <w:p w14:paraId="63B25ABB" w14:textId="77777777" w:rsidR="005A4590" w:rsidRPr="005A1FD1" w:rsidRDefault="005A4590" w:rsidP="000F63DC">
      <w:pPr>
        <w:pStyle w:val="screen"/>
        <w:ind w:left="720"/>
      </w:pPr>
      <w:r w:rsidRPr="005A1FD1">
        <w:t>ED  Edit an Item          TR  Treatment             DD  Display Detail</w:t>
      </w:r>
    </w:p>
    <w:p w14:paraId="63B25ABC" w14:textId="77777777" w:rsidR="005A4590" w:rsidRPr="005A1FD1" w:rsidRDefault="005A4590" w:rsidP="000F63DC">
      <w:pPr>
        <w:pStyle w:val="screen"/>
        <w:ind w:left="720"/>
      </w:pPr>
      <w:r w:rsidRPr="005A1FD1">
        <w:t>DE  Delete an Item        IM  Immunization          DB  Display Brief</w:t>
      </w:r>
    </w:p>
    <w:p w14:paraId="63B25ABD" w14:textId="77777777" w:rsidR="005A4590" w:rsidRPr="005A1FD1" w:rsidRDefault="005A4590" w:rsidP="000F63DC">
      <w:pPr>
        <w:pStyle w:val="screen"/>
        <w:ind w:left="720"/>
      </w:pPr>
      <w:r w:rsidRPr="005A1FD1">
        <w:t>EN  Encounter             PE  Patient Ed            IN  Check Out Interview</w:t>
      </w:r>
    </w:p>
    <w:p w14:paraId="63B25ABE" w14:textId="6DBD6440" w:rsidR="005A4590" w:rsidRPr="005A1FD1" w:rsidRDefault="005A4590" w:rsidP="000F63DC">
      <w:pPr>
        <w:pStyle w:val="screen"/>
        <w:ind w:left="720"/>
      </w:pPr>
      <w:r w:rsidRPr="005A1FD1">
        <w:t xml:space="preserve">PR  Provider              ST  Skin Test             </w:t>
      </w:r>
      <w:r w:rsidR="008F581F" w:rsidRPr="005A1FD1">
        <w:t>CR  Contra/Refusal Event</w:t>
      </w:r>
    </w:p>
    <w:p w14:paraId="63B25ABF" w14:textId="15BBD19B" w:rsidR="005A4590" w:rsidRPr="005A1FD1" w:rsidRDefault="005A4590" w:rsidP="000F63DC">
      <w:pPr>
        <w:pStyle w:val="screen"/>
        <w:ind w:left="720"/>
      </w:pPr>
      <w:bookmarkStart w:id="233" w:name="p199_34"/>
      <w:bookmarkEnd w:id="233"/>
      <w:r w:rsidRPr="005A1FD1">
        <w:t xml:space="preserve">DX  Diagnosis (ICD)       XA  Exam                  </w:t>
      </w:r>
      <w:r w:rsidR="003D7761" w:rsidRPr="005A1FD1">
        <w:t>QU  Quit</w:t>
      </w:r>
    </w:p>
    <w:p w14:paraId="63B25AC0" w14:textId="77777777" w:rsidR="005A4590" w:rsidRPr="005A1FD1" w:rsidRDefault="005A4590" w:rsidP="000F63DC">
      <w:pPr>
        <w:pStyle w:val="screen"/>
        <w:ind w:left="720"/>
      </w:pPr>
      <w:r w:rsidRPr="005A1FD1">
        <w:t>CP  CPT (Procedure)       HF  Health Factors[J</w:t>
      </w:r>
    </w:p>
    <w:p w14:paraId="63B25AC1" w14:textId="77777777" w:rsidR="005A4590" w:rsidRPr="005A1FD1" w:rsidRDefault="005A4590" w:rsidP="000F63DC">
      <w:pPr>
        <w:pStyle w:val="screen"/>
        <w:ind w:left="720"/>
      </w:pPr>
      <w:r w:rsidRPr="005A1FD1">
        <w:t xml:space="preserve"> Select Action: Quit//</w:t>
      </w:r>
    </w:p>
    <w:p w14:paraId="63B25AC2" w14:textId="77777777" w:rsidR="005A4590" w:rsidRDefault="005A4590" w:rsidP="00DB745D">
      <w:pPr>
        <w:pStyle w:val="Heading2"/>
      </w:pPr>
      <w:bookmarkStart w:id="234" w:name="_Toc428365013"/>
      <w:bookmarkStart w:id="235" w:name="_Toc468086003"/>
      <w:r>
        <w:lastRenderedPageBreak/>
        <w:t>How to Add or edit Treatments</w:t>
      </w:r>
      <w:bookmarkEnd w:id="234"/>
      <w:bookmarkEnd w:id="235"/>
    </w:p>
    <w:p w14:paraId="63B25AC3" w14:textId="77777777" w:rsidR="005A4590" w:rsidRPr="00724287" w:rsidRDefault="005A4590" w:rsidP="00BA0C9E">
      <w:pPr>
        <w:rPr>
          <w:rFonts w:eastAsiaTheme="minorHAnsi" w:cstheme="minorBidi"/>
        </w:rPr>
      </w:pPr>
      <w:r w:rsidRPr="00724287">
        <w:rPr>
          <w:rFonts w:eastAsiaTheme="minorHAnsi" w:cstheme="minorBidi"/>
        </w:rPr>
        <w:t>When you choose Treatment under Update Encounter, you will also be prompted to enter the Provider Narrative, How Many, Encounter Provider, and comments.</w:t>
      </w:r>
    </w:p>
    <w:p w14:paraId="63B25AC4" w14:textId="77777777" w:rsidR="005A4590" w:rsidRPr="00724287" w:rsidRDefault="005A4590" w:rsidP="00BA0C9E">
      <w:pPr>
        <w:rPr>
          <w:rFonts w:eastAsiaTheme="minorHAnsi" w:cstheme="minorBidi"/>
        </w:rPr>
      </w:pPr>
      <w:r w:rsidRPr="00724287">
        <w:rPr>
          <w:rFonts w:eastAsiaTheme="minorHAnsi" w:cstheme="minorBidi"/>
        </w:rPr>
        <w:t>N</w:t>
      </w:r>
      <w:r w:rsidR="00817BEC" w:rsidRPr="00724287">
        <w:rPr>
          <w:rFonts w:eastAsiaTheme="minorHAnsi" w:cstheme="minorBidi"/>
        </w:rPr>
        <w:t>ote:</w:t>
      </w:r>
      <w:r w:rsidR="00BA0C9E" w:rsidRPr="00724287">
        <w:rPr>
          <w:rFonts w:eastAsiaTheme="minorHAnsi" w:cstheme="minorBidi"/>
        </w:rPr>
        <w:t xml:space="preserve">  </w:t>
      </w:r>
      <w:r w:rsidRPr="00724287">
        <w:rPr>
          <w:rFonts w:eastAsiaTheme="minorHAnsi" w:cstheme="minorBidi"/>
        </w:rPr>
        <w:t>A Clinical Coordinator can change the items or categories available to choose from for Treatment through the PCE Table Maintenance Menu. If you wish to help define the Treatment list, check with your Coordinator.</w:t>
      </w:r>
    </w:p>
    <w:p w14:paraId="63B25AC5" w14:textId="77777777" w:rsidR="005A4590" w:rsidRPr="00724287" w:rsidRDefault="005A4590" w:rsidP="00BA0C9E">
      <w:pPr>
        <w:rPr>
          <w:rFonts w:eastAsiaTheme="minorHAnsi" w:cstheme="minorBidi"/>
        </w:rPr>
      </w:pPr>
      <w:r w:rsidRPr="00724287">
        <w:rPr>
          <w:rFonts w:eastAsiaTheme="minorHAnsi" w:cstheme="minorBidi"/>
        </w:rPr>
        <w:t>Steps to edit Treatment</w:t>
      </w:r>
      <w:r w:rsidR="00817BEC" w:rsidRPr="00724287">
        <w:rPr>
          <w:rFonts w:eastAsiaTheme="minorHAnsi" w:cstheme="minorBidi"/>
        </w:rPr>
        <w:t>:</w:t>
      </w:r>
    </w:p>
    <w:p w14:paraId="63B25AC6" w14:textId="77777777" w:rsidR="005A4590" w:rsidRPr="00724287" w:rsidRDefault="005A4590" w:rsidP="00BA0C9E">
      <w:pPr>
        <w:pStyle w:val="ListParagraph"/>
        <w:numPr>
          <w:ilvl w:val="0"/>
          <w:numId w:val="105"/>
        </w:numPr>
        <w:rPr>
          <w:rFonts w:eastAsiaTheme="minorHAnsi" w:cstheme="minorBidi"/>
        </w:rPr>
      </w:pPr>
      <w:r w:rsidRPr="00724287">
        <w:rPr>
          <w:rFonts w:eastAsiaTheme="minorHAnsi" w:cstheme="minorBidi"/>
        </w:rPr>
        <w:t xml:space="preserve">Select </w:t>
      </w:r>
      <w:proofErr w:type="spellStart"/>
      <w:r w:rsidRPr="00724287">
        <w:rPr>
          <w:rFonts w:eastAsiaTheme="minorHAnsi" w:cstheme="minorBidi"/>
        </w:rPr>
        <w:t>UE</w:t>
      </w:r>
      <w:proofErr w:type="spellEnd"/>
      <w:r w:rsidRPr="00724287">
        <w:rPr>
          <w:rFonts w:eastAsiaTheme="minorHAnsi" w:cstheme="minorBidi"/>
        </w:rPr>
        <w:t xml:space="preserve"> from the PCE Appointment List screen.</w:t>
      </w:r>
    </w:p>
    <w:p w14:paraId="63B25AC7" w14:textId="77777777" w:rsidR="005A4590" w:rsidRPr="00724287" w:rsidRDefault="005A4590" w:rsidP="00BA0C9E">
      <w:pPr>
        <w:pStyle w:val="ListParagraph"/>
        <w:numPr>
          <w:ilvl w:val="0"/>
          <w:numId w:val="105"/>
        </w:numPr>
        <w:rPr>
          <w:rFonts w:eastAsiaTheme="minorHAnsi" w:cstheme="minorBidi"/>
        </w:rPr>
      </w:pPr>
      <w:r w:rsidRPr="00724287">
        <w:rPr>
          <w:rFonts w:eastAsiaTheme="minorHAnsi" w:cstheme="minorBidi"/>
        </w:rPr>
        <w:t>Select TR from the PCE Update Encounter screen.</w:t>
      </w:r>
    </w:p>
    <w:p w14:paraId="63B25AC8" w14:textId="77777777" w:rsidR="005A4590" w:rsidRPr="005A1FD1" w:rsidRDefault="005A4590" w:rsidP="000F63DC">
      <w:pPr>
        <w:pStyle w:val="screen"/>
        <w:ind w:left="720"/>
      </w:pPr>
      <w:r w:rsidRPr="005A1FD1">
        <w:t>PCE Update Encounter   Jul 25, 1996 08:24:21   Page: 1 of 1</w:t>
      </w:r>
    </w:p>
    <w:p w14:paraId="63B25AC9" w14:textId="77777777" w:rsidR="005A4590" w:rsidRPr="005A1FD1" w:rsidRDefault="005A4590" w:rsidP="000F63DC">
      <w:pPr>
        <w:pStyle w:val="screen"/>
        <w:ind w:left="720"/>
      </w:pPr>
      <w:r w:rsidRPr="005A1FD1">
        <w:t>PCEPATIENT,ONE    000-45-6789           Clinic:  CARDIOLOGY</w:t>
      </w:r>
    </w:p>
    <w:p w14:paraId="63B25ACA" w14:textId="77777777" w:rsidR="005A4590" w:rsidRPr="005A1FD1" w:rsidRDefault="005A4590" w:rsidP="000F63DC">
      <w:pPr>
        <w:pStyle w:val="screen"/>
        <w:ind w:left="720"/>
      </w:pPr>
      <w:r w:rsidRPr="005A1FD1">
        <w:t>Encounter Date  07/22/96  11:08         Clinic Stop:  303  CARDIOLOGY</w:t>
      </w:r>
    </w:p>
    <w:p w14:paraId="63B25ACB" w14:textId="77777777" w:rsidR="005A4590" w:rsidRPr="005A1FD1" w:rsidRDefault="005A4590" w:rsidP="000F63DC">
      <w:pPr>
        <w:pStyle w:val="screen"/>
        <w:ind w:left="720"/>
      </w:pPr>
      <w:r w:rsidRPr="005A1FD1">
        <w:t xml:space="preserve"> </w:t>
      </w:r>
    </w:p>
    <w:p w14:paraId="63B25ACC" w14:textId="77777777" w:rsidR="005A4590" w:rsidRPr="005A1FD1" w:rsidRDefault="005A4590" w:rsidP="000F63DC">
      <w:pPr>
        <w:pStyle w:val="screen"/>
        <w:ind w:left="720"/>
      </w:pPr>
      <w:r w:rsidRPr="005A1FD1">
        <w:t xml:space="preserve">  1 Encounter Date and Time:  JUL 22, 1996@11:08:14</w:t>
      </w:r>
      <w:r w:rsidRPr="005A1FD1">
        <w:tab/>
      </w:r>
    </w:p>
    <w:p w14:paraId="63B25ACD" w14:textId="77777777" w:rsidR="005A4590" w:rsidRPr="005A1FD1" w:rsidRDefault="005A4590" w:rsidP="000F63DC">
      <w:pPr>
        <w:pStyle w:val="screen"/>
        <w:ind w:left="720"/>
      </w:pPr>
      <w:r w:rsidRPr="005A1FD1">
        <w:t xml:space="preserve"> </w:t>
      </w:r>
    </w:p>
    <w:p w14:paraId="63B25ACE" w14:textId="77777777" w:rsidR="005A4590" w:rsidRPr="005A1FD1" w:rsidRDefault="005A4590" w:rsidP="000F63DC">
      <w:pPr>
        <w:pStyle w:val="screen"/>
        <w:ind w:left="720"/>
      </w:pPr>
      <w:r w:rsidRPr="005A1FD1">
        <w:t xml:space="preserve">  2 Provider:  PCEPROVIDER,ONE    PRIMARY    ATTENDING</w:t>
      </w:r>
    </w:p>
    <w:p w14:paraId="63B25ACF" w14:textId="77777777" w:rsidR="005A4590" w:rsidRPr="005A1FD1" w:rsidRDefault="005A4590" w:rsidP="000F63DC">
      <w:pPr>
        <w:pStyle w:val="screen"/>
        <w:ind w:left="720"/>
      </w:pPr>
      <w:r w:rsidRPr="005A1FD1">
        <w:t xml:space="preserve">  3 ICD9 Code or Diagnosis:  V70.3     MED EXAM NEC-ADMIN PURP</w:t>
      </w:r>
    </w:p>
    <w:p w14:paraId="63B25AD0" w14:textId="77777777" w:rsidR="005A4590" w:rsidRPr="005A1FD1" w:rsidRDefault="005A4590" w:rsidP="000F63DC">
      <w:pPr>
        <w:pStyle w:val="screen"/>
        <w:ind w:left="720"/>
      </w:pPr>
      <w:r w:rsidRPr="005A1FD1">
        <w:t xml:space="preserve">    Provider Narrative:  OTHER GENERAL MEDICAL EXAMINATION FOR </w:t>
      </w:r>
    </w:p>
    <w:p w14:paraId="63B25AD1" w14:textId="77777777" w:rsidR="005A4590" w:rsidRPr="005A1FD1" w:rsidRDefault="005A4590" w:rsidP="000F63DC">
      <w:pPr>
        <w:pStyle w:val="screen"/>
        <w:ind w:left="720"/>
      </w:pPr>
      <w:r w:rsidRPr="005A1FD1">
        <w:t xml:space="preserve">                         ADMINISTRATIVE PURPOSES</w:t>
      </w:r>
    </w:p>
    <w:p w14:paraId="63B25AD2" w14:textId="77777777" w:rsidR="005A4590" w:rsidRPr="005A1FD1" w:rsidRDefault="005A4590" w:rsidP="000F63DC">
      <w:pPr>
        <w:pStyle w:val="screen"/>
        <w:ind w:left="720"/>
      </w:pPr>
      <w:r w:rsidRPr="005A1FD1">
        <w:t xml:space="preserve">    Primary/Secondary Diagnosis:  PRIMARY</w:t>
      </w:r>
    </w:p>
    <w:p w14:paraId="63B25AD3" w14:textId="77777777" w:rsidR="005A4590" w:rsidRPr="005A1FD1" w:rsidRDefault="005A4590" w:rsidP="000F63DC">
      <w:pPr>
        <w:pStyle w:val="screen"/>
        <w:ind w:left="720"/>
      </w:pPr>
      <w:r w:rsidRPr="005A1FD1">
        <w:t xml:space="preserve">  4 CPT Code:  25066     BIOPSY FOREARM SOFT TISSUES</w:t>
      </w:r>
    </w:p>
    <w:p w14:paraId="63B25AD4" w14:textId="77777777" w:rsidR="005A4590" w:rsidRPr="005A1FD1" w:rsidRDefault="005A4590" w:rsidP="000F63DC">
      <w:pPr>
        <w:pStyle w:val="screen"/>
        <w:ind w:left="720"/>
      </w:pPr>
      <w:r w:rsidRPr="005A1FD1">
        <w:t xml:space="preserve">    CPT Modifier: 22   UNUSUAL PROCEDURAL SERVICES</w:t>
      </w:r>
    </w:p>
    <w:p w14:paraId="63B25AD5" w14:textId="77777777" w:rsidR="005A4590" w:rsidRPr="005A1FD1" w:rsidRDefault="005A4590" w:rsidP="000F63DC">
      <w:pPr>
        <w:pStyle w:val="screen"/>
        <w:ind w:left="720"/>
      </w:pPr>
      <w:r w:rsidRPr="005A1FD1">
        <w:t xml:space="preserve">  5 Education Topic:  VA-TOBACCO USE SCREENING</w:t>
      </w:r>
    </w:p>
    <w:p w14:paraId="63B25AD6" w14:textId="77777777" w:rsidR="005A4590" w:rsidRPr="005A1FD1" w:rsidRDefault="005A4590" w:rsidP="000F63DC">
      <w:pPr>
        <w:pStyle w:val="screen"/>
        <w:ind w:left="720"/>
      </w:pPr>
      <w:r w:rsidRPr="005A1FD1">
        <w:t xml:space="preserve"> </w:t>
      </w:r>
    </w:p>
    <w:p w14:paraId="63B25AD7" w14:textId="77777777" w:rsidR="005A4590" w:rsidRPr="005A1FD1" w:rsidRDefault="005A4590" w:rsidP="000F63DC">
      <w:pPr>
        <w:pStyle w:val="screen"/>
        <w:ind w:left="720"/>
      </w:pPr>
    </w:p>
    <w:p w14:paraId="63B25AD8" w14:textId="77777777" w:rsidR="005A4590" w:rsidRPr="005A1FD1" w:rsidRDefault="005A4590" w:rsidP="000F63DC">
      <w:pPr>
        <w:pStyle w:val="screen"/>
        <w:ind w:left="720"/>
      </w:pPr>
      <w:r w:rsidRPr="005A1FD1">
        <w:t xml:space="preserve">          + Next Screen   - Prev Screen   ?? More Actions</w:t>
      </w:r>
    </w:p>
    <w:p w14:paraId="63B25AD9" w14:textId="77777777" w:rsidR="005A4590" w:rsidRPr="005A1FD1" w:rsidRDefault="005A4590" w:rsidP="000F63DC">
      <w:pPr>
        <w:pStyle w:val="screen"/>
        <w:ind w:left="720"/>
      </w:pPr>
      <w:r w:rsidRPr="005A1FD1">
        <w:t>ED  Edit an Item        TR  Treatment           DD  Display Detail</w:t>
      </w:r>
    </w:p>
    <w:p w14:paraId="63B25ADA" w14:textId="77777777" w:rsidR="005A4590" w:rsidRPr="005A1FD1" w:rsidRDefault="005A4590" w:rsidP="000F63DC">
      <w:pPr>
        <w:pStyle w:val="screen"/>
        <w:ind w:left="720"/>
      </w:pPr>
      <w:r w:rsidRPr="005A1FD1">
        <w:t>DE  Delete an Item      IM  Immunization        DB  Display Brief</w:t>
      </w:r>
    </w:p>
    <w:p w14:paraId="63B25ADB" w14:textId="77777777" w:rsidR="005A4590" w:rsidRPr="005A1FD1" w:rsidRDefault="005A4590" w:rsidP="000F63DC">
      <w:pPr>
        <w:pStyle w:val="screen"/>
        <w:ind w:left="720"/>
      </w:pPr>
      <w:r w:rsidRPr="005A1FD1">
        <w:t>EN  Encounter           PE  Patient Ed          IN  Check Out Interview</w:t>
      </w:r>
    </w:p>
    <w:p w14:paraId="63B25ADC" w14:textId="6164DF94" w:rsidR="005A4590" w:rsidRPr="005A1FD1" w:rsidRDefault="005A4590" w:rsidP="000F63DC">
      <w:pPr>
        <w:pStyle w:val="screen"/>
        <w:ind w:left="720"/>
      </w:pPr>
      <w:r w:rsidRPr="005A1FD1">
        <w:t xml:space="preserve">PR  Provider            ST  Skin Test           </w:t>
      </w:r>
      <w:r w:rsidR="008F581F" w:rsidRPr="005A1FD1">
        <w:t>CR  Contra/Refusal Event</w:t>
      </w:r>
    </w:p>
    <w:p w14:paraId="63B25ADD" w14:textId="11C7C567" w:rsidR="005A4590" w:rsidRPr="005A1FD1" w:rsidRDefault="005A4590" w:rsidP="000F63DC">
      <w:pPr>
        <w:pStyle w:val="screen"/>
        <w:ind w:left="720"/>
      </w:pPr>
      <w:r w:rsidRPr="005A1FD1">
        <w:t>DX  Diagnosis (ICD)     XA  Exam</w:t>
      </w:r>
      <w:r w:rsidR="003D7761" w:rsidRPr="005A1FD1">
        <w:t xml:space="preserve">                QU  Quit</w:t>
      </w:r>
    </w:p>
    <w:p w14:paraId="63B25ADE" w14:textId="77777777" w:rsidR="005A4590" w:rsidRPr="005A1FD1" w:rsidRDefault="005A4590" w:rsidP="000F63DC">
      <w:pPr>
        <w:pStyle w:val="screen"/>
        <w:ind w:left="720"/>
      </w:pPr>
      <w:r w:rsidRPr="005A1FD1">
        <w:t>CP  CPT (Procedure)     HF  Health Factors</w:t>
      </w:r>
    </w:p>
    <w:p w14:paraId="63B25ADF" w14:textId="77777777" w:rsidR="005A4590" w:rsidRPr="005A1FD1" w:rsidRDefault="005A4590" w:rsidP="000F63DC">
      <w:pPr>
        <w:pStyle w:val="screen"/>
        <w:ind w:left="720"/>
      </w:pPr>
      <w:r w:rsidRPr="005A1FD1">
        <w:t>Select Action: Quit// TR</w:t>
      </w:r>
    </w:p>
    <w:p w14:paraId="63B25AE0" w14:textId="77777777" w:rsidR="005A4590" w:rsidRPr="00724287" w:rsidRDefault="005A4590" w:rsidP="00BF45C9">
      <w:pPr>
        <w:pStyle w:val="ListParagraph"/>
        <w:numPr>
          <w:ilvl w:val="0"/>
          <w:numId w:val="105"/>
        </w:numPr>
        <w:rPr>
          <w:rFonts w:eastAsiaTheme="minorHAnsi" w:cstheme="minorBidi"/>
        </w:rPr>
      </w:pPr>
      <w:r w:rsidRPr="00724287">
        <w:rPr>
          <w:rFonts w:eastAsiaTheme="minorHAnsi" w:cstheme="minorBidi"/>
        </w:rPr>
        <w:t>Respond to the following prompts for the Treatment, as appropriate.</w:t>
      </w:r>
    </w:p>
    <w:p w14:paraId="63B25AE1" w14:textId="77777777" w:rsidR="005A4590" w:rsidRPr="005A1FD1" w:rsidRDefault="005A4590" w:rsidP="000F63DC">
      <w:pPr>
        <w:pStyle w:val="screen"/>
        <w:ind w:left="720"/>
      </w:pPr>
      <w:r w:rsidRPr="005A1FD1">
        <w:t>Treatment: Exercise</w:t>
      </w:r>
    </w:p>
    <w:p w14:paraId="63B25AE2" w14:textId="77777777" w:rsidR="005A4590" w:rsidRPr="005A1FD1" w:rsidRDefault="005A4590" w:rsidP="000F63DC">
      <w:pPr>
        <w:pStyle w:val="screen"/>
        <w:ind w:left="720"/>
      </w:pPr>
      <w:r w:rsidRPr="005A1FD1">
        <w:t>Provider Narrative:  Circulatory Problems</w:t>
      </w:r>
    </w:p>
    <w:p w14:paraId="63B25AE3" w14:textId="77777777" w:rsidR="005A4590" w:rsidRPr="005A1FD1" w:rsidRDefault="005A4590" w:rsidP="000F63DC">
      <w:pPr>
        <w:pStyle w:val="screen"/>
        <w:ind w:left="720"/>
      </w:pPr>
      <w:r w:rsidRPr="005A1FD1">
        <w:t>How Many: 1// [ENTER]</w:t>
      </w:r>
    </w:p>
    <w:p w14:paraId="63B25AE4" w14:textId="77777777" w:rsidR="005A4590" w:rsidRPr="005A1FD1" w:rsidRDefault="005A4590" w:rsidP="000F63DC">
      <w:pPr>
        <w:pStyle w:val="screen"/>
        <w:ind w:left="720"/>
      </w:pPr>
      <w:r w:rsidRPr="005A1FD1">
        <w:t>Encounter Provider:  PCEPROVIDER,FOUR// [ENTER] PCEPROVIDER,FOUR</w:t>
      </w:r>
    </w:p>
    <w:p w14:paraId="63B25AE5" w14:textId="77777777" w:rsidR="005A4590" w:rsidRPr="005A1FD1" w:rsidRDefault="005A4590" w:rsidP="000F63DC">
      <w:pPr>
        <w:pStyle w:val="screen"/>
        <w:ind w:left="720"/>
      </w:pPr>
      <w:r w:rsidRPr="005A1FD1">
        <w:t>Comments:[ENTER]</w:t>
      </w:r>
    </w:p>
    <w:p w14:paraId="63B25AE6" w14:textId="77777777" w:rsidR="005A4590" w:rsidRPr="00724287" w:rsidRDefault="005A4590" w:rsidP="00146AA5">
      <w:pPr>
        <w:ind w:left="720"/>
        <w:rPr>
          <w:rFonts w:eastAsiaTheme="minorHAnsi" w:cstheme="minorBidi"/>
        </w:rPr>
      </w:pPr>
      <w:r w:rsidRPr="00724287">
        <w:rPr>
          <w:rFonts w:eastAsiaTheme="minorHAnsi" w:cstheme="minorBidi"/>
        </w:rPr>
        <w:t>The edited screen is then displayed.</w:t>
      </w:r>
    </w:p>
    <w:p w14:paraId="63B25AE7" w14:textId="77777777" w:rsidR="005A4590" w:rsidRDefault="00905B36" w:rsidP="00DB745D">
      <w:pPr>
        <w:pStyle w:val="Heading2"/>
      </w:pPr>
      <w:bookmarkStart w:id="236" w:name="_How_to_Add"/>
      <w:bookmarkStart w:id="237" w:name="_Toc428365014"/>
      <w:bookmarkStart w:id="238" w:name="_Toc468086004"/>
      <w:bookmarkEnd w:id="236"/>
      <w:r>
        <w:t>How to Add or Edit an Immunization</w:t>
      </w:r>
      <w:bookmarkEnd w:id="237"/>
      <w:bookmarkEnd w:id="238"/>
    </w:p>
    <w:p w14:paraId="1D3A0E28" w14:textId="2297CF2A" w:rsidR="00D75A70" w:rsidRPr="00724287" w:rsidRDefault="00905B36" w:rsidP="004B57DE">
      <w:pPr>
        <w:rPr>
          <w:rFonts w:eastAsiaTheme="minorHAnsi" w:cstheme="minorBidi"/>
        </w:rPr>
      </w:pPr>
      <w:r w:rsidRPr="00724287">
        <w:rPr>
          <w:rFonts w:eastAsiaTheme="minorHAnsi" w:cstheme="minorBidi"/>
        </w:rPr>
        <w:t xml:space="preserve">When you choose Immunization under Update Encounter, you will also be prompted to enter the </w:t>
      </w:r>
      <w:r w:rsidR="00FA0439" w:rsidRPr="00724287">
        <w:rPr>
          <w:rFonts w:eastAsiaTheme="minorHAnsi" w:cstheme="minorBidi"/>
        </w:rPr>
        <w:t xml:space="preserve">Dose, Units, Route of Administration, Site of Administration, </w:t>
      </w:r>
      <w:r w:rsidR="000558D1" w:rsidRPr="00724287">
        <w:rPr>
          <w:rFonts w:eastAsiaTheme="minorHAnsi" w:cstheme="minorBidi"/>
        </w:rPr>
        <w:t xml:space="preserve">Lot Number, </w:t>
      </w:r>
      <w:r w:rsidR="000558D1" w:rsidRPr="00724287">
        <w:rPr>
          <w:rFonts w:eastAsiaTheme="minorHAnsi" w:cstheme="minorBidi"/>
        </w:rPr>
        <w:lastRenderedPageBreak/>
        <w:t xml:space="preserve">Ordering Provider, Encounter </w:t>
      </w:r>
      <w:r w:rsidRPr="00724287">
        <w:rPr>
          <w:rFonts w:eastAsiaTheme="minorHAnsi" w:cstheme="minorBidi"/>
        </w:rPr>
        <w:t xml:space="preserve">Provider, Series, Reaction, Repeat Contraindicated, </w:t>
      </w:r>
      <w:r w:rsidR="000558D1" w:rsidRPr="00724287">
        <w:rPr>
          <w:rFonts w:eastAsiaTheme="minorHAnsi" w:cstheme="minorBidi"/>
        </w:rPr>
        <w:t xml:space="preserve">Administered Date and Time, </w:t>
      </w:r>
      <w:r w:rsidRPr="00724287">
        <w:rPr>
          <w:rFonts w:eastAsiaTheme="minorHAnsi" w:cstheme="minorBidi"/>
        </w:rPr>
        <w:t xml:space="preserve">and </w:t>
      </w:r>
      <w:r w:rsidR="000558D1" w:rsidRPr="00724287">
        <w:rPr>
          <w:rFonts w:eastAsiaTheme="minorHAnsi" w:cstheme="minorBidi"/>
        </w:rPr>
        <w:t>C</w:t>
      </w:r>
      <w:r w:rsidRPr="00724287">
        <w:rPr>
          <w:rFonts w:eastAsiaTheme="minorHAnsi" w:cstheme="minorBidi"/>
        </w:rPr>
        <w:t>omments.</w:t>
      </w:r>
    </w:p>
    <w:p w14:paraId="34213D0E" w14:textId="3BF70660" w:rsidR="004B57DE" w:rsidRPr="00724287" w:rsidRDefault="000B16EF" w:rsidP="004B57DE">
      <w:pPr>
        <w:rPr>
          <w:rFonts w:eastAsiaTheme="minorHAnsi" w:cstheme="minorBidi"/>
        </w:rPr>
      </w:pPr>
      <w:r w:rsidRPr="00724287">
        <w:rPr>
          <w:rFonts w:eastAsiaTheme="minorHAnsi" w:cstheme="minorBidi"/>
          <w:szCs w:val="24"/>
        </w:rPr>
        <w:t>N</w:t>
      </w:r>
      <w:r w:rsidR="0098522F" w:rsidRPr="00724287">
        <w:rPr>
          <w:rFonts w:eastAsiaTheme="minorHAnsi" w:cstheme="minorBidi"/>
          <w:szCs w:val="24"/>
        </w:rPr>
        <w:t>ote</w:t>
      </w:r>
      <w:r w:rsidR="004B57DE" w:rsidRPr="00724287">
        <w:rPr>
          <w:rFonts w:eastAsiaTheme="minorHAnsi" w:cstheme="minorBidi"/>
          <w:szCs w:val="24"/>
        </w:rPr>
        <w:t>:  Lot numbers stored in the immunization inventory with an associated facility are available for selection based upon the institution/division of the hospital location of the encounter. Lot numbers with no associated facility are available for selection at any hospital location. All new lot numbers added to the immunization inventory must have an associated facility.</w:t>
      </w:r>
    </w:p>
    <w:p w14:paraId="63B25AE9" w14:textId="77777777" w:rsidR="00905B36" w:rsidRPr="00724287" w:rsidRDefault="00905B36" w:rsidP="00D80712">
      <w:pPr>
        <w:rPr>
          <w:rFonts w:eastAsiaTheme="minorHAnsi" w:cstheme="minorBidi"/>
        </w:rPr>
      </w:pPr>
      <w:r w:rsidRPr="00724287">
        <w:rPr>
          <w:rFonts w:eastAsiaTheme="minorHAnsi" w:cstheme="minorBidi"/>
        </w:rPr>
        <w:t xml:space="preserve">Immunizations are mapped to CPT codes.  When an Immunization is entered, </w:t>
      </w:r>
      <w:r w:rsidR="000558D1" w:rsidRPr="00724287">
        <w:rPr>
          <w:rFonts w:eastAsiaTheme="minorHAnsi" w:cstheme="minorBidi"/>
        </w:rPr>
        <w:t xml:space="preserve">if the supervisor option is used, </w:t>
      </w:r>
      <w:r w:rsidRPr="00724287">
        <w:rPr>
          <w:rFonts w:eastAsiaTheme="minorHAnsi" w:cstheme="minorBidi"/>
        </w:rPr>
        <w:t>the user will be prompted for diagnoses which are associated with the mapped CPT code.  If the diagnoses have not already appeared in the encounter, the user will be prompted for additional information to qualify the diagnosis such as modifiers, comments and SC/</w:t>
      </w:r>
      <w:proofErr w:type="spellStart"/>
      <w:r w:rsidRPr="00724287">
        <w:rPr>
          <w:rFonts w:eastAsiaTheme="minorHAnsi" w:cstheme="minorBidi"/>
        </w:rPr>
        <w:t>EI</w:t>
      </w:r>
      <w:proofErr w:type="spellEnd"/>
      <w:r w:rsidRPr="00724287">
        <w:rPr>
          <w:rFonts w:eastAsiaTheme="minorHAnsi" w:cstheme="minorBidi"/>
        </w:rPr>
        <w:t xml:space="preserve"> classifications.</w:t>
      </w:r>
    </w:p>
    <w:p w14:paraId="63B25AEA" w14:textId="77777777" w:rsidR="00905B36" w:rsidRPr="00724287" w:rsidRDefault="00905B36" w:rsidP="00BF45C9">
      <w:pPr>
        <w:rPr>
          <w:rFonts w:eastAsiaTheme="minorHAnsi" w:cstheme="minorBidi"/>
        </w:rPr>
      </w:pPr>
      <w:r w:rsidRPr="00724287">
        <w:rPr>
          <w:rFonts w:eastAsiaTheme="minorHAnsi" w:cstheme="minorBidi"/>
        </w:rPr>
        <w:t>Steps to add an Immunization</w:t>
      </w:r>
      <w:r w:rsidR="00817BEC" w:rsidRPr="00724287">
        <w:rPr>
          <w:rFonts w:eastAsiaTheme="minorHAnsi" w:cstheme="minorBidi"/>
        </w:rPr>
        <w:t>:</w:t>
      </w:r>
    </w:p>
    <w:p w14:paraId="63B25AEB" w14:textId="77777777" w:rsidR="00905B36" w:rsidRPr="00724287" w:rsidRDefault="00905B36" w:rsidP="00BF45C9">
      <w:pPr>
        <w:pStyle w:val="ListParagraph"/>
        <w:numPr>
          <w:ilvl w:val="0"/>
          <w:numId w:val="106"/>
        </w:numPr>
        <w:rPr>
          <w:rFonts w:eastAsiaTheme="minorHAnsi" w:cstheme="minorBidi"/>
        </w:rPr>
      </w:pPr>
      <w:r w:rsidRPr="00724287">
        <w:rPr>
          <w:rFonts w:eastAsiaTheme="minorHAnsi" w:cstheme="minorBidi"/>
        </w:rPr>
        <w:t xml:space="preserve">Select </w:t>
      </w:r>
      <w:proofErr w:type="spellStart"/>
      <w:r w:rsidRPr="00724287">
        <w:rPr>
          <w:rFonts w:eastAsiaTheme="minorHAnsi" w:cstheme="minorBidi"/>
        </w:rPr>
        <w:t>UE</w:t>
      </w:r>
      <w:proofErr w:type="spellEnd"/>
      <w:r w:rsidRPr="00724287">
        <w:rPr>
          <w:rFonts w:eastAsiaTheme="minorHAnsi" w:cstheme="minorBidi"/>
        </w:rPr>
        <w:t xml:space="preserve"> from the PCE Appointment List screen.</w:t>
      </w:r>
    </w:p>
    <w:p w14:paraId="63B25AEC" w14:textId="77777777" w:rsidR="00905B36" w:rsidRPr="00724287" w:rsidRDefault="00905B36" w:rsidP="00BF45C9">
      <w:pPr>
        <w:pStyle w:val="ListParagraph"/>
        <w:numPr>
          <w:ilvl w:val="0"/>
          <w:numId w:val="106"/>
        </w:numPr>
        <w:rPr>
          <w:rFonts w:eastAsiaTheme="minorHAnsi" w:cstheme="minorBidi"/>
        </w:rPr>
      </w:pPr>
      <w:r w:rsidRPr="00724287">
        <w:rPr>
          <w:rFonts w:eastAsiaTheme="minorHAnsi" w:cstheme="minorBidi"/>
        </w:rPr>
        <w:t>Select IM from the PCE Update Encounter screen.</w:t>
      </w:r>
    </w:p>
    <w:p w14:paraId="63B25AED" w14:textId="77777777" w:rsidR="00905B36" w:rsidRPr="005A1FD1" w:rsidRDefault="00905B36" w:rsidP="000F63DC">
      <w:pPr>
        <w:pStyle w:val="screen"/>
        <w:ind w:left="720"/>
      </w:pPr>
      <w:r w:rsidRPr="005A1FD1">
        <w:t>PCE Update Encounter         Jul 25, 1996 08:24:21       Page:  1 of  1</w:t>
      </w:r>
    </w:p>
    <w:p w14:paraId="63B25AEE" w14:textId="77777777" w:rsidR="00905B36" w:rsidRPr="005A1FD1" w:rsidRDefault="00905B36" w:rsidP="000F63DC">
      <w:pPr>
        <w:pStyle w:val="screen"/>
        <w:ind w:left="720"/>
      </w:pPr>
      <w:r w:rsidRPr="005A1FD1">
        <w:t>PCEoutpatient,two    000-00-0002         Clinic:  CARDIOLOGY</w:t>
      </w:r>
    </w:p>
    <w:p w14:paraId="63B25AEF" w14:textId="77777777" w:rsidR="00905B36" w:rsidRPr="005A1FD1" w:rsidRDefault="00905B36" w:rsidP="000F63DC">
      <w:pPr>
        <w:pStyle w:val="screen"/>
        <w:ind w:left="720"/>
      </w:pPr>
      <w:r w:rsidRPr="005A1FD1">
        <w:t>Encounter Date  07/22/96  11:08         Clinic Stop:  303  CARDIOLOGY</w:t>
      </w:r>
    </w:p>
    <w:p w14:paraId="63B25AF0" w14:textId="77777777" w:rsidR="00905B36" w:rsidRPr="005A1FD1" w:rsidRDefault="00905B36" w:rsidP="000F63DC">
      <w:pPr>
        <w:pStyle w:val="screen"/>
        <w:ind w:left="720"/>
      </w:pPr>
      <w:r w:rsidRPr="005A1FD1">
        <w:t xml:space="preserve">  1 Encounter Date and Time:  JUL 22, 1996@11:08:14</w:t>
      </w:r>
      <w:r w:rsidRPr="005A1FD1">
        <w:tab/>
      </w:r>
    </w:p>
    <w:p w14:paraId="63B25AF1" w14:textId="77777777" w:rsidR="00905B36" w:rsidRPr="005A1FD1" w:rsidRDefault="00905B36" w:rsidP="000F63DC">
      <w:pPr>
        <w:pStyle w:val="screen"/>
        <w:ind w:left="720"/>
      </w:pPr>
      <w:r w:rsidRPr="005A1FD1">
        <w:t xml:space="preserve">  2 Provider:  PCEprovider,one    PRIMARY    ATTENDING</w:t>
      </w:r>
    </w:p>
    <w:p w14:paraId="63B25AF2" w14:textId="77777777" w:rsidR="00905B36" w:rsidRPr="005A1FD1" w:rsidRDefault="00905B36" w:rsidP="000F63DC">
      <w:pPr>
        <w:pStyle w:val="screen"/>
        <w:ind w:left="720"/>
      </w:pPr>
      <w:r w:rsidRPr="005A1FD1">
        <w:t xml:space="preserve">  3 ICD9 Code or Diagnosis:  V70.3     MED EXAM NEC-ADMIN PURP</w:t>
      </w:r>
    </w:p>
    <w:p w14:paraId="63B25AF3" w14:textId="77777777" w:rsidR="00905B36" w:rsidRPr="005A1FD1" w:rsidRDefault="00905B36" w:rsidP="000F63DC">
      <w:pPr>
        <w:pStyle w:val="screen"/>
        <w:ind w:left="720"/>
      </w:pPr>
      <w:r w:rsidRPr="005A1FD1">
        <w:t xml:space="preserve">    Provider Narrative:  OTHER GENERAL MEDICAL EXAMINATION FOR </w:t>
      </w:r>
    </w:p>
    <w:p w14:paraId="63B25AF4" w14:textId="77777777" w:rsidR="00905B36" w:rsidRPr="005A1FD1" w:rsidRDefault="00905B36" w:rsidP="000F63DC">
      <w:pPr>
        <w:pStyle w:val="screen"/>
        <w:ind w:left="720"/>
      </w:pPr>
      <w:r w:rsidRPr="005A1FD1">
        <w:t xml:space="preserve">                         ADMINISTRATIVE PURPOSES</w:t>
      </w:r>
    </w:p>
    <w:p w14:paraId="63B25AF5" w14:textId="77777777" w:rsidR="00905B36" w:rsidRPr="005A1FD1" w:rsidRDefault="00905B36" w:rsidP="000F63DC">
      <w:pPr>
        <w:pStyle w:val="screen"/>
        <w:ind w:left="720"/>
      </w:pPr>
      <w:r w:rsidRPr="005A1FD1">
        <w:t xml:space="preserve">    Primary/Secondary Diagnosis:  PRIMARY</w:t>
      </w:r>
    </w:p>
    <w:p w14:paraId="63B25AF6" w14:textId="77777777" w:rsidR="00905B36" w:rsidRPr="005A1FD1" w:rsidRDefault="00905B36" w:rsidP="000F63DC">
      <w:pPr>
        <w:pStyle w:val="screen"/>
        <w:ind w:left="720"/>
      </w:pPr>
      <w:r w:rsidRPr="005A1FD1">
        <w:t xml:space="preserve">  4 CPT Code:  25066     BIOPSY FOREARM SOFT TISSUES</w:t>
      </w:r>
    </w:p>
    <w:p w14:paraId="63B25AF7" w14:textId="77777777" w:rsidR="00905B36" w:rsidRPr="005A1FD1" w:rsidRDefault="00905B36" w:rsidP="000F63DC">
      <w:pPr>
        <w:pStyle w:val="screen"/>
        <w:ind w:left="720"/>
      </w:pPr>
      <w:r w:rsidRPr="005A1FD1">
        <w:t xml:space="preserve">    CPT Modifier: 22   UNUSUAL PROCEDURAL SERVICES</w:t>
      </w:r>
    </w:p>
    <w:p w14:paraId="63B25AF8" w14:textId="77777777" w:rsidR="00905B36" w:rsidRPr="005A1FD1" w:rsidRDefault="00905B36" w:rsidP="000F63DC">
      <w:pPr>
        <w:pStyle w:val="screen"/>
        <w:ind w:left="720"/>
      </w:pPr>
      <w:r w:rsidRPr="005A1FD1">
        <w:t xml:space="preserve">  5 Education Topic:  VA-TOBACCO USE SCREENING </w:t>
      </w:r>
    </w:p>
    <w:p w14:paraId="63B25AF9" w14:textId="77777777" w:rsidR="00905B36" w:rsidRPr="005A1FD1" w:rsidRDefault="00905B36" w:rsidP="000F63DC">
      <w:pPr>
        <w:pStyle w:val="screen"/>
        <w:ind w:left="720"/>
      </w:pPr>
      <w:r w:rsidRPr="005A1FD1">
        <w:t xml:space="preserve">          + Next Screen   - Prev Screen   ?? More Actions</w:t>
      </w:r>
    </w:p>
    <w:p w14:paraId="63B25AFA" w14:textId="77777777" w:rsidR="00905B36" w:rsidRPr="005A1FD1" w:rsidRDefault="00905B36" w:rsidP="000F63DC">
      <w:pPr>
        <w:pStyle w:val="screen"/>
        <w:ind w:left="720"/>
      </w:pPr>
      <w:r w:rsidRPr="005A1FD1">
        <w:t>ED  Edit an Item        TR  Treatment           DD  Display Detail</w:t>
      </w:r>
    </w:p>
    <w:p w14:paraId="63B25AFB" w14:textId="77777777" w:rsidR="00905B36" w:rsidRPr="005A1FD1" w:rsidRDefault="00905B36" w:rsidP="000F63DC">
      <w:pPr>
        <w:pStyle w:val="screen"/>
        <w:ind w:left="720"/>
      </w:pPr>
      <w:r w:rsidRPr="005A1FD1">
        <w:t>DE  Delete an Item      IM  Immunization        DB  Display Brief</w:t>
      </w:r>
    </w:p>
    <w:p w14:paraId="63B25AFC" w14:textId="77777777" w:rsidR="00905B36" w:rsidRPr="005A1FD1" w:rsidRDefault="00905B36" w:rsidP="000F63DC">
      <w:pPr>
        <w:pStyle w:val="screen"/>
        <w:ind w:left="720"/>
      </w:pPr>
      <w:r w:rsidRPr="005A1FD1">
        <w:t>EN  Encounter           PE  Patient Ed          IN  Check Out Interview</w:t>
      </w:r>
    </w:p>
    <w:p w14:paraId="63B25AFD" w14:textId="75E21A69" w:rsidR="00905B36" w:rsidRPr="005A1FD1" w:rsidRDefault="00905B36" w:rsidP="000F63DC">
      <w:pPr>
        <w:pStyle w:val="screen"/>
        <w:ind w:left="720"/>
      </w:pPr>
      <w:r w:rsidRPr="005A1FD1">
        <w:t xml:space="preserve">PR  Provider            ST  Skin Test           </w:t>
      </w:r>
      <w:r w:rsidR="008F581F" w:rsidRPr="005A1FD1">
        <w:t>CR  Contra/Refusal Event</w:t>
      </w:r>
    </w:p>
    <w:p w14:paraId="63B25AFE" w14:textId="0F7341B8" w:rsidR="00905B36" w:rsidRPr="005A1FD1" w:rsidRDefault="00905B36" w:rsidP="000F63DC">
      <w:pPr>
        <w:pStyle w:val="screen"/>
        <w:ind w:left="720"/>
      </w:pPr>
      <w:r w:rsidRPr="005A1FD1">
        <w:t>DX  Diagnosis (ICD)     XA  Exam</w:t>
      </w:r>
      <w:r w:rsidR="003D7761" w:rsidRPr="005A1FD1">
        <w:t xml:space="preserve">                QU  Quit</w:t>
      </w:r>
    </w:p>
    <w:p w14:paraId="63B25AFF" w14:textId="77777777" w:rsidR="00905B36" w:rsidRPr="005A1FD1" w:rsidRDefault="00905B36" w:rsidP="000F63DC">
      <w:pPr>
        <w:pStyle w:val="screen"/>
        <w:ind w:left="720"/>
      </w:pPr>
      <w:r w:rsidRPr="005A1FD1">
        <w:t>CP  CPT (Procedure)     HF  Health Factors</w:t>
      </w:r>
    </w:p>
    <w:p w14:paraId="63B25B00" w14:textId="77777777" w:rsidR="00905B36" w:rsidRPr="005A1FD1" w:rsidRDefault="00905B36" w:rsidP="000F63DC">
      <w:pPr>
        <w:pStyle w:val="screen"/>
        <w:ind w:left="720"/>
      </w:pPr>
      <w:r w:rsidRPr="005A1FD1">
        <w:t>Select Action: Quit//im   Immunization [ENTER]</w:t>
      </w:r>
    </w:p>
    <w:p w14:paraId="63B25B01" w14:textId="77777777" w:rsidR="00905B36" w:rsidRPr="005A1FD1" w:rsidRDefault="00905B36" w:rsidP="000F63DC">
      <w:pPr>
        <w:pStyle w:val="screen"/>
        <w:ind w:left="720"/>
      </w:pPr>
    </w:p>
    <w:p w14:paraId="63B25B02" w14:textId="77777777" w:rsidR="00905B36" w:rsidRPr="005A1FD1" w:rsidRDefault="00905B36" w:rsidP="000F63DC">
      <w:pPr>
        <w:pStyle w:val="screen"/>
        <w:ind w:left="720"/>
      </w:pPr>
      <w:r w:rsidRPr="005A1FD1">
        <w:t>--- Immunization ---</w:t>
      </w:r>
    </w:p>
    <w:p w14:paraId="63B25B03" w14:textId="77777777" w:rsidR="00905B36" w:rsidRPr="005A1FD1" w:rsidRDefault="00905B36" w:rsidP="000F63DC">
      <w:pPr>
        <w:pStyle w:val="screen"/>
        <w:ind w:left="720"/>
      </w:pPr>
    </w:p>
    <w:p w14:paraId="63B25B04" w14:textId="77777777" w:rsidR="00905B36" w:rsidRPr="005A1FD1" w:rsidRDefault="00905B36" w:rsidP="000F63DC">
      <w:pPr>
        <w:pStyle w:val="screen"/>
        <w:ind w:left="720"/>
      </w:pPr>
      <w:r w:rsidRPr="005A1FD1">
        <w:t>Patient's Service Connection and Rated Disabilities:</w:t>
      </w:r>
    </w:p>
    <w:p w14:paraId="63B25B05" w14:textId="77777777" w:rsidR="00905B36" w:rsidRPr="005A1FD1" w:rsidRDefault="00905B36" w:rsidP="000F63DC">
      <w:pPr>
        <w:pStyle w:val="screen"/>
        <w:ind w:left="720"/>
      </w:pPr>
    </w:p>
    <w:p w14:paraId="63B25B06" w14:textId="77777777" w:rsidR="00905B36" w:rsidRPr="005A1FD1" w:rsidRDefault="00905B36" w:rsidP="000F63DC">
      <w:pPr>
        <w:pStyle w:val="screen"/>
        <w:ind w:left="720"/>
      </w:pPr>
      <w:r w:rsidRPr="005A1FD1">
        <w:t xml:space="preserve">        SC Percent: 100%</w:t>
      </w:r>
    </w:p>
    <w:p w14:paraId="63B25B07" w14:textId="77777777" w:rsidR="00905B36" w:rsidRPr="005A1FD1" w:rsidRDefault="00905B36" w:rsidP="000F63DC">
      <w:pPr>
        <w:pStyle w:val="screen"/>
        <w:ind w:left="720"/>
      </w:pPr>
      <w:r w:rsidRPr="005A1FD1">
        <w:t>Rated Disabilities: TRAUMATIC ARTHRITIS  (10%-SC)</w:t>
      </w:r>
    </w:p>
    <w:p w14:paraId="63B25B08" w14:textId="77777777" w:rsidR="00905B36" w:rsidRPr="005A1FD1" w:rsidRDefault="00905B36" w:rsidP="000F63DC">
      <w:pPr>
        <w:pStyle w:val="screen"/>
        <w:ind w:left="720"/>
      </w:pPr>
      <w:r w:rsidRPr="005A1FD1">
        <w:t xml:space="preserve">                    DIABETES MELLITUS  (0%-SC)</w:t>
      </w:r>
    </w:p>
    <w:p w14:paraId="63B25B09" w14:textId="77777777" w:rsidR="00905B36" w:rsidRPr="00724287" w:rsidRDefault="00905B36" w:rsidP="00812CF0">
      <w:pPr>
        <w:pStyle w:val="ListParagraph"/>
        <w:numPr>
          <w:ilvl w:val="0"/>
          <w:numId w:val="106"/>
        </w:numPr>
        <w:rPr>
          <w:rFonts w:eastAsiaTheme="minorHAnsi" w:cstheme="minorBidi"/>
        </w:rPr>
      </w:pPr>
      <w:r w:rsidRPr="00724287">
        <w:rPr>
          <w:rFonts w:eastAsiaTheme="minorHAnsi" w:cstheme="minorBidi"/>
        </w:rPr>
        <w:t>Respond to the following prompts for the immunization, as appropriate.</w:t>
      </w:r>
    </w:p>
    <w:p w14:paraId="63B25B0A" w14:textId="77777777" w:rsidR="00C26387" w:rsidRPr="005A1FD1" w:rsidRDefault="00C26387" w:rsidP="007F187E">
      <w:pPr>
        <w:pStyle w:val="screen"/>
        <w:ind w:left="720"/>
      </w:pPr>
      <w:r w:rsidRPr="005A1FD1">
        <w:t xml:space="preserve">Immunization:  TD-ADULT </w:t>
      </w:r>
      <w:r w:rsidRPr="005A1FD1">
        <w:rPr>
          <w:b/>
        </w:rPr>
        <w:t>[ENTER]</w:t>
      </w:r>
    </w:p>
    <w:p w14:paraId="63B25B0B" w14:textId="77777777" w:rsidR="00C26387" w:rsidRPr="005A1FD1" w:rsidRDefault="00C26387" w:rsidP="007F187E">
      <w:pPr>
        <w:pStyle w:val="screen"/>
        <w:ind w:left="720"/>
      </w:pPr>
      <w:r w:rsidRPr="005A1FD1">
        <w:t xml:space="preserve">Lot Number:  EE11337 </w:t>
      </w:r>
      <w:r w:rsidRPr="005A1FD1">
        <w:rPr>
          <w:b/>
        </w:rPr>
        <w:t>[ENTER]</w:t>
      </w:r>
      <w:r w:rsidRPr="005A1FD1">
        <w:t xml:space="preserve">       PFIZER, INC     TD (ADULT)     11-30-2017</w:t>
      </w:r>
    </w:p>
    <w:p w14:paraId="63B25B0C" w14:textId="77777777" w:rsidR="00C26387" w:rsidRPr="005A1FD1" w:rsidRDefault="00C26387" w:rsidP="007F187E">
      <w:pPr>
        <w:pStyle w:val="screen"/>
        <w:ind w:left="720"/>
      </w:pPr>
      <w:r w:rsidRPr="005A1FD1">
        <w:t xml:space="preserve">   100 DOSES UNUSED</w:t>
      </w:r>
    </w:p>
    <w:p w14:paraId="63B25B0D" w14:textId="77777777" w:rsidR="00C26387" w:rsidRPr="005A1FD1" w:rsidRDefault="00C26387" w:rsidP="007F187E">
      <w:pPr>
        <w:pStyle w:val="screen"/>
        <w:ind w:left="720"/>
      </w:pPr>
      <w:r w:rsidRPr="005A1FD1">
        <w:lastRenderedPageBreak/>
        <w:t xml:space="preserve">Ordering Provider:  PCEprovider,Two </w:t>
      </w:r>
      <w:r w:rsidRPr="005A1FD1">
        <w:rPr>
          <w:b/>
        </w:rPr>
        <w:t>[Enter]</w:t>
      </w:r>
      <w:r w:rsidRPr="005A1FD1">
        <w:t xml:space="preserve">     TP          PROVIDER</w:t>
      </w:r>
    </w:p>
    <w:p w14:paraId="63B25B0E" w14:textId="32BFFB6C" w:rsidR="00C26387" w:rsidRPr="005A1FD1" w:rsidRDefault="00C26387" w:rsidP="007F187E">
      <w:pPr>
        <w:pStyle w:val="screen"/>
        <w:ind w:left="720"/>
      </w:pPr>
      <w:r w:rsidRPr="005A1FD1">
        <w:t>Encounter Provider:  PCEprovider,one</w:t>
      </w:r>
      <w:r w:rsidRPr="005A1FD1" w:rsidDel="003D7227">
        <w:t xml:space="preserve"> </w:t>
      </w:r>
      <w:r w:rsidRPr="005A1FD1">
        <w:t xml:space="preserve">//  ST.PETE (PHYSICIAN)  PO  045A  </w:t>
      </w:r>
      <w:r w:rsidRPr="005A1FD1">
        <w:rPr>
          <w:b/>
        </w:rPr>
        <w:t>[ENTER]</w:t>
      </w:r>
    </w:p>
    <w:p w14:paraId="63B25B0F" w14:textId="77777777" w:rsidR="00C26387" w:rsidRPr="005A1FD1" w:rsidRDefault="00C26387" w:rsidP="007F187E">
      <w:pPr>
        <w:pStyle w:val="screen"/>
        <w:ind w:left="720"/>
      </w:pPr>
      <w:r w:rsidRPr="005A1FD1">
        <w:t xml:space="preserve">Series:  BOOSTER </w:t>
      </w:r>
      <w:r w:rsidRPr="005A1FD1">
        <w:rPr>
          <w:b/>
        </w:rPr>
        <w:t>[ENTER]</w:t>
      </w:r>
    </w:p>
    <w:p w14:paraId="63B25B10" w14:textId="16709F7A" w:rsidR="00C26387" w:rsidRPr="005A1FD1" w:rsidRDefault="00C26387" w:rsidP="007F187E">
      <w:pPr>
        <w:pStyle w:val="screen"/>
        <w:ind w:left="720"/>
      </w:pPr>
      <w:r w:rsidRPr="005A1FD1">
        <w:t xml:space="preserve">Reaction:  FEVER </w:t>
      </w:r>
      <w:r w:rsidR="007F187E" w:rsidRPr="005A1FD1">
        <w:rPr>
          <w:b/>
        </w:rPr>
        <w:t>[ENTER]</w:t>
      </w:r>
    </w:p>
    <w:p w14:paraId="63B25B11" w14:textId="325292A6" w:rsidR="00C26387" w:rsidRPr="005A1FD1" w:rsidRDefault="00C26387" w:rsidP="007F187E">
      <w:pPr>
        <w:pStyle w:val="screen"/>
        <w:ind w:left="720"/>
      </w:pPr>
      <w:r w:rsidRPr="005A1FD1">
        <w:t>Repeat Contraindicated:  NO//</w:t>
      </w:r>
      <w:r w:rsidR="007F187E" w:rsidRPr="005A1FD1">
        <w:rPr>
          <w:b/>
        </w:rPr>
        <w:t xml:space="preserve">[ENTER] </w:t>
      </w:r>
      <w:r w:rsidRPr="005A1FD1">
        <w:t>NO (OK TO USE IN THE FUTURE)</w:t>
      </w:r>
    </w:p>
    <w:p w14:paraId="63B25B12" w14:textId="76BD2467" w:rsidR="00C26387" w:rsidRPr="005A1FD1" w:rsidRDefault="00C26387" w:rsidP="007F187E">
      <w:pPr>
        <w:pStyle w:val="screen"/>
        <w:ind w:left="720"/>
      </w:pPr>
      <w:r w:rsidRPr="005A1FD1">
        <w:t xml:space="preserve">Administered Date and (optional) Time: 09172004 </w:t>
      </w:r>
      <w:r w:rsidR="007F187E" w:rsidRPr="005A1FD1">
        <w:rPr>
          <w:b/>
        </w:rPr>
        <w:t>[ENTER]</w:t>
      </w:r>
      <w:r w:rsidRPr="005A1FD1">
        <w:t xml:space="preserve"> (SEP 17, 2004)</w:t>
      </w:r>
    </w:p>
    <w:p w14:paraId="63B25B13" w14:textId="45E4E06F" w:rsidR="00C26387" w:rsidRPr="005A1FD1" w:rsidRDefault="00C26387" w:rsidP="007F187E">
      <w:pPr>
        <w:pStyle w:val="screen"/>
        <w:ind w:left="720"/>
        <w:rPr>
          <w:b/>
        </w:rPr>
      </w:pPr>
      <w:r w:rsidRPr="005A1FD1">
        <w:t xml:space="preserve">Dose: </w:t>
      </w:r>
      <w:r w:rsidR="009C6FC5" w:rsidRPr="005A1FD1">
        <w:t>.</w:t>
      </w:r>
      <w:r w:rsidRPr="005A1FD1">
        <w:t xml:space="preserve">5 </w:t>
      </w:r>
      <w:r w:rsidRPr="005A1FD1">
        <w:rPr>
          <w:b/>
        </w:rPr>
        <w:t>[Enter]</w:t>
      </w:r>
    </w:p>
    <w:p w14:paraId="0AE101C2" w14:textId="1A6CFD3A" w:rsidR="00910150" w:rsidRPr="005A1FD1" w:rsidRDefault="00910150" w:rsidP="007F187E">
      <w:pPr>
        <w:pStyle w:val="screen"/>
        <w:ind w:left="720"/>
        <w:rPr>
          <w:rFonts w:eastAsia="SimSun" w:cs="Consolas"/>
          <w:szCs w:val="18"/>
        </w:rPr>
      </w:pPr>
      <w:r w:rsidRPr="005A1FD1">
        <w:rPr>
          <w:rFonts w:eastAsia="SimSun" w:cs="Consolas"/>
          <w:szCs w:val="18"/>
        </w:rPr>
        <w:t xml:space="preserve">Dose Units: mL </w:t>
      </w:r>
      <w:r w:rsidRPr="005A1FD1">
        <w:rPr>
          <w:b/>
        </w:rPr>
        <w:t>[Enter]</w:t>
      </w:r>
    </w:p>
    <w:p w14:paraId="7D374135" w14:textId="272F9811" w:rsidR="00910150" w:rsidRPr="005A1FD1" w:rsidRDefault="00910150" w:rsidP="007F187E">
      <w:pPr>
        <w:pStyle w:val="screen"/>
        <w:ind w:left="720"/>
        <w:rPr>
          <w:rFonts w:eastAsia="SimSun" w:cs="Consolas"/>
          <w:szCs w:val="18"/>
        </w:rPr>
      </w:pPr>
      <w:r w:rsidRPr="005A1FD1">
        <w:rPr>
          <w:rFonts w:eastAsia="SimSun" w:cs="Consolas"/>
          <w:szCs w:val="18"/>
        </w:rPr>
        <w:t xml:space="preserve">     1   mL    milliliter  mL</w:t>
      </w:r>
    </w:p>
    <w:p w14:paraId="67E98C68" w14:textId="24435DB6" w:rsidR="00910150" w:rsidRPr="005A1FD1" w:rsidRDefault="00910150" w:rsidP="007F187E">
      <w:pPr>
        <w:pStyle w:val="screen"/>
        <w:ind w:left="720"/>
        <w:rPr>
          <w:b/>
          <w:szCs w:val="18"/>
        </w:rPr>
      </w:pPr>
      <w:r w:rsidRPr="005A1FD1">
        <w:rPr>
          <w:rFonts w:eastAsia="SimSun" w:cs="Consolas"/>
          <w:szCs w:val="18"/>
        </w:rPr>
        <w:t xml:space="preserve">     2   mL/(10.h)    milliliter per 10 hour  mL/(10.h)</w:t>
      </w:r>
    </w:p>
    <w:p w14:paraId="750D2A4B" w14:textId="017C3841" w:rsidR="00910150" w:rsidRPr="005A1FD1" w:rsidRDefault="00910150" w:rsidP="007F187E">
      <w:pPr>
        <w:pStyle w:val="screen"/>
        <w:ind w:left="720"/>
        <w:rPr>
          <w:rFonts w:eastAsia="SimSun" w:cs="Consolas"/>
          <w:szCs w:val="18"/>
        </w:rPr>
      </w:pPr>
      <w:r w:rsidRPr="005A1FD1">
        <w:rPr>
          <w:rFonts w:eastAsia="SimSun" w:cs="Consolas"/>
          <w:szCs w:val="18"/>
        </w:rPr>
        <w:t xml:space="preserve">     3   mL/(12.h)    milliliter per 12 hour  mL/(12.h)</w:t>
      </w:r>
    </w:p>
    <w:p w14:paraId="1586C3B2" w14:textId="3679AE4F" w:rsidR="00910150" w:rsidRPr="005A1FD1" w:rsidRDefault="00910150" w:rsidP="007F187E">
      <w:pPr>
        <w:pStyle w:val="screen"/>
        <w:ind w:left="720"/>
        <w:rPr>
          <w:b/>
          <w:szCs w:val="18"/>
        </w:rPr>
      </w:pPr>
      <w:r w:rsidRPr="005A1FD1">
        <w:rPr>
          <w:rFonts w:eastAsia="SimSun" w:cs="Consolas"/>
          <w:szCs w:val="18"/>
        </w:rPr>
        <w:t xml:space="preserve">     4   mL/(2.h)    milliliter per 2 hour  mL/(2.h)</w:t>
      </w:r>
    </w:p>
    <w:p w14:paraId="151C6FA4" w14:textId="06A13731" w:rsidR="00910150" w:rsidRPr="005A1FD1" w:rsidRDefault="00910150" w:rsidP="007F187E">
      <w:pPr>
        <w:pStyle w:val="screen"/>
        <w:ind w:left="720"/>
        <w:rPr>
          <w:b/>
          <w:szCs w:val="18"/>
        </w:rPr>
      </w:pPr>
      <w:r w:rsidRPr="005A1FD1">
        <w:rPr>
          <w:rFonts w:eastAsia="SimSun" w:cs="Consolas"/>
          <w:szCs w:val="18"/>
        </w:rPr>
        <w:t xml:space="preserve">     5   mL/(24.h)    milliliter per 24 hour  mL/(24.h)</w:t>
      </w:r>
    </w:p>
    <w:p w14:paraId="7EF3ABBC" w14:textId="30474B69" w:rsidR="00910150" w:rsidRPr="005A1FD1" w:rsidRDefault="00910150" w:rsidP="007F187E">
      <w:pPr>
        <w:pStyle w:val="screen"/>
        <w:ind w:left="720"/>
        <w:rPr>
          <w:rFonts w:eastAsia="SimSun" w:cs="Consolas"/>
          <w:szCs w:val="18"/>
        </w:rPr>
      </w:pPr>
      <w:r w:rsidRPr="005A1FD1">
        <w:rPr>
          <w:rFonts w:eastAsia="SimSun" w:cs="Consolas"/>
          <w:szCs w:val="18"/>
        </w:rPr>
        <w:t>Press &lt;RETURN&gt; to see more, '^' to exit this list, OR</w:t>
      </w:r>
    </w:p>
    <w:p w14:paraId="3A24D549" w14:textId="3E0A764C" w:rsidR="00910150" w:rsidRPr="005A1FD1" w:rsidRDefault="00910150" w:rsidP="007F187E">
      <w:pPr>
        <w:pStyle w:val="screen"/>
        <w:ind w:left="720"/>
        <w:rPr>
          <w:b/>
          <w:szCs w:val="18"/>
        </w:rPr>
      </w:pPr>
      <w:r w:rsidRPr="005A1FD1">
        <w:rPr>
          <w:rFonts w:eastAsia="SimSun" w:cs="Consolas"/>
          <w:szCs w:val="18"/>
        </w:rPr>
        <w:t xml:space="preserve">CHOOSE 1-5: 1 </w:t>
      </w:r>
      <w:r w:rsidRPr="005A1FD1">
        <w:rPr>
          <w:b/>
        </w:rPr>
        <w:t>[Enter]</w:t>
      </w:r>
      <w:r w:rsidRPr="005A1FD1">
        <w:rPr>
          <w:rFonts w:eastAsia="SimSun" w:cs="Consolas"/>
          <w:szCs w:val="18"/>
        </w:rPr>
        <w:t xml:space="preserve"> milliliter  mL</w:t>
      </w:r>
    </w:p>
    <w:p w14:paraId="63B25B14" w14:textId="77777777" w:rsidR="00C26387" w:rsidRPr="005A1FD1" w:rsidRDefault="00C26387" w:rsidP="007F187E">
      <w:pPr>
        <w:pStyle w:val="screen"/>
        <w:ind w:left="720"/>
      </w:pPr>
      <w:r w:rsidRPr="005A1FD1">
        <w:t xml:space="preserve">Route of Administration: IM </w:t>
      </w:r>
      <w:r w:rsidRPr="005A1FD1">
        <w:rPr>
          <w:b/>
        </w:rPr>
        <w:t>[Enter]</w:t>
      </w:r>
      <w:r w:rsidRPr="005A1FD1">
        <w:t xml:space="preserve"> INTRAMUSCULAR     IM</w:t>
      </w:r>
    </w:p>
    <w:p w14:paraId="63B25B15" w14:textId="77777777" w:rsidR="00C26387" w:rsidRPr="005A1FD1" w:rsidRDefault="00C26387" w:rsidP="007F187E">
      <w:pPr>
        <w:pStyle w:val="screen"/>
        <w:ind w:left="720"/>
      </w:pPr>
      <w:r w:rsidRPr="005A1FD1">
        <w:t xml:space="preserve">Site of Administration (Body): LA </w:t>
      </w:r>
      <w:r w:rsidRPr="005A1FD1">
        <w:rPr>
          <w:b/>
        </w:rPr>
        <w:t>[Enter]</w:t>
      </w:r>
      <w:r w:rsidRPr="005A1FD1">
        <w:t xml:space="preserve">  LEFT ARM     LA</w:t>
      </w:r>
    </w:p>
    <w:p w14:paraId="63B25B16" w14:textId="77777777" w:rsidR="00C26387" w:rsidRPr="005A1FD1" w:rsidRDefault="00C26387" w:rsidP="007F187E">
      <w:pPr>
        <w:pStyle w:val="screen"/>
        <w:ind w:left="720"/>
      </w:pPr>
      <w:r w:rsidRPr="005A1FD1">
        <w:t>Comments:  TESTING CIDC [ENTER]</w:t>
      </w:r>
    </w:p>
    <w:p w14:paraId="63B25B17" w14:textId="77777777" w:rsidR="00C26387" w:rsidRPr="005A1FD1" w:rsidRDefault="00C26387" w:rsidP="007F187E">
      <w:pPr>
        <w:pStyle w:val="screen"/>
        <w:ind w:left="720"/>
      </w:pPr>
      <w:r w:rsidRPr="005A1FD1">
        <w:t xml:space="preserve">ICD-9 Primary Diagnosis: 276.6 </w:t>
      </w:r>
      <w:r w:rsidRPr="005A1FD1">
        <w:rPr>
          <w:b/>
        </w:rPr>
        <w:t>[ENTER]</w:t>
      </w:r>
      <w:r w:rsidRPr="005A1FD1">
        <w:t xml:space="preserve">  FLUID OVERLOAD (w C/C)</w:t>
      </w:r>
    </w:p>
    <w:p w14:paraId="63B25B18" w14:textId="77777777" w:rsidR="00C26387" w:rsidRPr="005A1FD1" w:rsidRDefault="00C26387" w:rsidP="007F187E">
      <w:pPr>
        <w:pStyle w:val="screen"/>
        <w:ind w:left="720"/>
      </w:pPr>
      <w:r w:rsidRPr="005A1FD1">
        <w:t xml:space="preserve">Provider Narrative: </w:t>
      </w:r>
      <w:r w:rsidRPr="005A1FD1">
        <w:rPr>
          <w:b/>
        </w:rPr>
        <w:t>[ENTER]</w:t>
      </w:r>
    </w:p>
    <w:p w14:paraId="63B25B19" w14:textId="77777777" w:rsidR="00C26387" w:rsidRPr="005A1FD1" w:rsidRDefault="00C26387" w:rsidP="007F187E">
      <w:pPr>
        <w:pStyle w:val="screen"/>
        <w:ind w:left="720"/>
      </w:pPr>
      <w:r w:rsidRPr="005A1FD1">
        <w:t>FLUID OVERLOAD DISORDER</w:t>
      </w:r>
    </w:p>
    <w:p w14:paraId="63B25B1A" w14:textId="77777777" w:rsidR="00C26387" w:rsidRPr="005A1FD1" w:rsidRDefault="00C26387" w:rsidP="007F187E">
      <w:pPr>
        <w:pStyle w:val="screen"/>
        <w:ind w:left="720"/>
      </w:pPr>
      <w:r w:rsidRPr="005A1FD1">
        <w:t xml:space="preserve">Diagnosis Modifier: </w:t>
      </w:r>
      <w:r w:rsidRPr="005A1FD1">
        <w:rPr>
          <w:b/>
        </w:rPr>
        <w:t>[ENTER]</w:t>
      </w:r>
    </w:p>
    <w:p w14:paraId="63B25B1B" w14:textId="77777777" w:rsidR="00C26387" w:rsidRPr="005A1FD1" w:rsidRDefault="00C26387" w:rsidP="007F187E">
      <w:pPr>
        <w:pStyle w:val="screen"/>
        <w:ind w:left="720"/>
      </w:pPr>
    </w:p>
    <w:p w14:paraId="63B25B1C" w14:textId="77777777" w:rsidR="00C26387" w:rsidRPr="005A1FD1" w:rsidRDefault="00C26387" w:rsidP="007F187E">
      <w:pPr>
        <w:pStyle w:val="screen"/>
        <w:ind w:left="720"/>
      </w:pPr>
      <w:r w:rsidRPr="005A1FD1">
        <w:t>--- Classification --- [Required]</w:t>
      </w:r>
    </w:p>
    <w:p w14:paraId="63B25B1D" w14:textId="77777777" w:rsidR="00C26387" w:rsidRPr="005A1FD1" w:rsidRDefault="00C26387" w:rsidP="007F187E">
      <w:pPr>
        <w:pStyle w:val="screen"/>
        <w:ind w:left="720"/>
      </w:pPr>
    </w:p>
    <w:p w14:paraId="63B25B1E" w14:textId="77777777" w:rsidR="00C26387" w:rsidRPr="005A1FD1" w:rsidRDefault="00C26387" w:rsidP="007F187E">
      <w:pPr>
        <w:pStyle w:val="screen"/>
        <w:ind w:left="720"/>
        <w:rPr>
          <w:b/>
        </w:rPr>
      </w:pPr>
      <w:r w:rsidRPr="005A1FD1">
        <w:rPr>
          <w:b/>
        </w:rPr>
        <w:t>Was treatment for SC Condition? YES// [ENTER]</w:t>
      </w:r>
    </w:p>
    <w:p w14:paraId="63B25B1F" w14:textId="77777777" w:rsidR="00C26387" w:rsidRPr="005A1FD1" w:rsidRDefault="00C26387" w:rsidP="007F187E">
      <w:pPr>
        <w:pStyle w:val="screen"/>
        <w:ind w:left="720"/>
        <w:rPr>
          <w:b/>
        </w:rPr>
      </w:pPr>
      <w:r w:rsidRPr="005A1FD1">
        <w:rPr>
          <w:b/>
        </w:rPr>
        <w:t>Was treatment related to Combat? YES// [ENTER]</w:t>
      </w:r>
    </w:p>
    <w:p w14:paraId="63B25B20" w14:textId="77777777" w:rsidR="00C26387" w:rsidRPr="005A1FD1" w:rsidRDefault="00C26387" w:rsidP="007F187E">
      <w:pPr>
        <w:pStyle w:val="screen"/>
        <w:ind w:left="720"/>
        <w:rPr>
          <w:b/>
        </w:rPr>
      </w:pPr>
      <w:r w:rsidRPr="005A1FD1">
        <w:rPr>
          <w:b/>
        </w:rPr>
        <w:t>Was treatment related to Agent Orange Exposure? NO// [ENTER]</w:t>
      </w:r>
    </w:p>
    <w:p w14:paraId="63B25B21" w14:textId="77777777" w:rsidR="00C26387" w:rsidRPr="005A1FD1" w:rsidRDefault="00C26387" w:rsidP="007F187E">
      <w:pPr>
        <w:pStyle w:val="screen"/>
        <w:ind w:left="720"/>
        <w:rPr>
          <w:b/>
        </w:rPr>
      </w:pPr>
      <w:r w:rsidRPr="005A1FD1">
        <w:rPr>
          <w:b/>
        </w:rPr>
        <w:t>Was treatment related to Ionizing Radiation Exposure? NO// [ENTER]</w:t>
      </w:r>
    </w:p>
    <w:p w14:paraId="63B25B22" w14:textId="77777777" w:rsidR="00C26387" w:rsidRPr="005A1FD1" w:rsidRDefault="00C26387" w:rsidP="007F187E">
      <w:pPr>
        <w:pStyle w:val="screen"/>
        <w:ind w:left="720"/>
        <w:rPr>
          <w:b/>
        </w:rPr>
      </w:pPr>
      <w:r w:rsidRPr="005A1FD1">
        <w:rPr>
          <w:b/>
        </w:rPr>
        <w:t xml:space="preserve">Was treatment related to SW Asia Conditions? NO//[ENTER] </w:t>
      </w:r>
    </w:p>
    <w:p w14:paraId="63B25B23" w14:textId="77777777" w:rsidR="00C26387" w:rsidRPr="005A1FD1" w:rsidRDefault="00C26387" w:rsidP="007F187E">
      <w:pPr>
        <w:pStyle w:val="screen"/>
        <w:ind w:left="720"/>
        <w:rPr>
          <w:b/>
        </w:rPr>
      </w:pPr>
      <w:r w:rsidRPr="005A1FD1">
        <w:rPr>
          <w:b/>
        </w:rPr>
        <w:t>Was treatment related to Military Sexual Trauma? NO// [ENTER]</w:t>
      </w:r>
    </w:p>
    <w:p w14:paraId="63B25B24" w14:textId="77777777" w:rsidR="00C26387" w:rsidRPr="005A1FD1" w:rsidRDefault="00C26387" w:rsidP="007F187E">
      <w:pPr>
        <w:pStyle w:val="screen"/>
        <w:ind w:left="720"/>
        <w:rPr>
          <w:b/>
        </w:rPr>
      </w:pPr>
      <w:r w:rsidRPr="005A1FD1">
        <w:rPr>
          <w:b/>
        </w:rPr>
        <w:t>Was treatment related to Head and/or Neck Cancer? YES// [ENTER]</w:t>
      </w:r>
    </w:p>
    <w:p w14:paraId="63B25B25" w14:textId="77777777" w:rsidR="00C26387" w:rsidRPr="005A1FD1" w:rsidRDefault="00C26387" w:rsidP="007F187E">
      <w:pPr>
        <w:pStyle w:val="screen"/>
        <w:ind w:left="720"/>
        <w:rPr>
          <w:b/>
        </w:rPr>
      </w:pPr>
      <w:r w:rsidRPr="005A1FD1">
        <w:rPr>
          <w:b/>
        </w:rPr>
        <w:t xml:space="preserve">Immunization: [ENTER]  </w:t>
      </w:r>
    </w:p>
    <w:p w14:paraId="63B25B26" w14:textId="77777777" w:rsidR="00905B36" w:rsidRPr="00724287" w:rsidRDefault="00905B36" w:rsidP="00812CF0">
      <w:pPr>
        <w:pStyle w:val="ListParagraph"/>
        <w:numPr>
          <w:ilvl w:val="0"/>
          <w:numId w:val="106"/>
        </w:numPr>
        <w:rPr>
          <w:rFonts w:eastAsiaTheme="minorHAnsi" w:cstheme="minorBidi"/>
        </w:rPr>
      </w:pPr>
      <w:r w:rsidRPr="00724287">
        <w:rPr>
          <w:rFonts w:eastAsiaTheme="minorHAnsi" w:cstheme="minorBidi"/>
        </w:rPr>
        <w:t>The edited screen is then displayed.</w:t>
      </w:r>
    </w:p>
    <w:p w14:paraId="63B25B27" w14:textId="77777777" w:rsidR="00905B36" w:rsidRPr="00724287" w:rsidRDefault="00817BEC" w:rsidP="00812CF0">
      <w:pPr>
        <w:ind w:left="720"/>
        <w:rPr>
          <w:rFonts w:eastAsiaTheme="minorHAnsi" w:cstheme="minorBidi"/>
        </w:rPr>
      </w:pPr>
      <w:r w:rsidRPr="00724287">
        <w:rPr>
          <w:rFonts w:eastAsiaTheme="minorHAnsi" w:cstheme="minorBidi"/>
        </w:rPr>
        <w:t>Note:</w:t>
      </w:r>
      <w:r w:rsidR="00812CF0" w:rsidRPr="00724287">
        <w:rPr>
          <w:rFonts w:eastAsiaTheme="minorHAnsi" w:cstheme="minorBidi"/>
        </w:rPr>
        <w:t xml:space="preserve">  </w:t>
      </w:r>
      <w:r w:rsidR="00905B36" w:rsidRPr="00724287">
        <w:rPr>
          <w:rFonts w:eastAsiaTheme="minorHAnsi" w:cstheme="minorBidi"/>
        </w:rPr>
        <w:t>To record a secondary d</w:t>
      </w:r>
      <w:r w:rsidRPr="00724287">
        <w:rPr>
          <w:rFonts w:eastAsiaTheme="minorHAnsi" w:cstheme="minorBidi"/>
        </w:rPr>
        <w:t>iagnosis, edit the immunization</w:t>
      </w:r>
      <w:r w:rsidR="00905B36" w:rsidRPr="00724287">
        <w:rPr>
          <w:rFonts w:eastAsiaTheme="minorHAnsi" w:cstheme="minorBidi"/>
        </w:rPr>
        <w:t xml:space="preserve"> and enter the secondary diagnosis at the ICD-9 Other Diagnosis prompt or ICD-10 Other Diagnosis prompt, as appropriate.</w:t>
      </w:r>
    </w:p>
    <w:p w14:paraId="3B24A98F" w14:textId="77777777" w:rsidR="00460715" w:rsidRDefault="00460715" w:rsidP="00460715">
      <w:pPr>
        <w:pStyle w:val="Heading2"/>
      </w:pPr>
      <w:bookmarkStart w:id="239" w:name="_How_to_Add_2"/>
      <w:bookmarkStart w:id="240" w:name="_Toc428365015"/>
      <w:bookmarkStart w:id="241" w:name="_Toc468086005"/>
      <w:bookmarkEnd w:id="239"/>
      <w:r>
        <w:t>How to Add or Edit Immunization Contraindication/Refusal Events</w:t>
      </w:r>
      <w:bookmarkEnd w:id="241"/>
    </w:p>
    <w:p w14:paraId="08899710" w14:textId="77777777" w:rsidR="00460715" w:rsidRPr="00724287" w:rsidRDefault="00460715" w:rsidP="00460715">
      <w:pPr>
        <w:rPr>
          <w:rFonts w:eastAsiaTheme="minorHAnsi" w:cstheme="minorBidi"/>
        </w:rPr>
      </w:pPr>
      <w:r w:rsidRPr="00724287">
        <w:rPr>
          <w:rFonts w:eastAsiaTheme="minorHAnsi" w:cstheme="minorBidi"/>
        </w:rPr>
        <w:t>When you choose Contra/Refusal Event under Update Encounter, you will also be prompted to enter the Immunization, Event Date and Time, Encounter Provider, Warning Until Date, and Comments.</w:t>
      </w:r>
    </w:p>
    <w:p w14:paraId="2174F890" w14:textId="77777777" w:rsidR="00460715" w:rsidRPr="00724287" w:rsidRDefault="00460715" w:rsidP="00460715">
      <w:pPr>
        <w:rPr>
          <w:rFonts w:eastAsiaTheme="minorHAnsi" w:cstheme="minorBidi"/>
        </w:rPr>
      </w:pPr>
      <w:r w:rsidRPr="00724287">
        <w:rPr>
          <w:rFonts w:eastAsiaTheme="minorHAnsi" w:cstheme="minorBidi"/>
        </w:rPr>
        <w:t>Steps to add a Contra/Refusal Event:</w:t>
      </w:r>
    </w:p>
    <w:p w14:paraId="1F70652F" w14:textId="77777777" w:rsidR="00460715" w:rsidRPr="00724287" w:rsidRDefault="00460715" w:rsidP="00460715">
      <w:pPr>
        <w:pStyle w:val="ListParagraph"/>
        <w:numPr>
          <w:ilvl w:val="0"/>
          <w:numId w:val="156"/>
        </w:numPr>
        <w:rPr>
          <w:rFonts w:eastAsiaTheme="minorHAnsi" w:cstheme="minorBidi"/>
        </w:rPr>
      </w:pPr>
      <w:r w:rsidRPr="00724287">
        <w:rPr>
          <w:rFonts w:eastAsiaTheme="minorHAnsi" w:cstheme="minorBidi"/>
        </w:rPr>
        <w:t xml:space="preserve">Select </w:t>
      </w:r>
      <w:proofErr w:type="spellStart"/>
      <w:r w:rsidRPr="00724287">
        <w:rPr>
          <w:rFonts w:eastAsiaTheme="minorHAnsi" w:cstheme="minorBidi"/>
        </w:rPr>
        <w:t>UE</w:t>
      </w:r>
      <w:proofErr w:type="spellEnd"/>
      <w:r w:rsidRPr="00724287">
        <w:rPr>
          <w:rFonts w:eastAsiaTheme="minorHAnsi" w:cstheme="minorBidi"/>
        </w:rPr>
        <w:t xml:space="preserve"> from the PCE Appointment List screen.</w:t>
      </w:r>
    </w:p>
    <w:p w14:paraId="35E690BE" w14:textId="77777777" w:rsidR="00460715" w:rsidRPr="00724287" w:rsidRDefault="00460715" w:rsidP="00460715">
      <w:pPr>
        <w:pStyle w:val="ListParagraph"/>
        <w:numPr>
          <w:ilvl w:val="0"/>
          <w:numId w:val="156"/>
        </w:numPr>
        <w:rPr>
          <w:rFonts w:eastAsiaTheme="minorHAnsi" w:cstheme="minorBidi"/>
        </w:rPr>
      </w:pPr>
      <w:r w:rsidRPr="00724287">
        <w:rPr>
          <w:rFonts w:eastAsiaTheme="minorHAnsi" w:cstheme="minorBidi"/>
        </w:rPr>
        <w:t>Select CR from the PCE Update Encounter screen.</w:t>
      </w:r>
    </w:p>
    <w:p w14:paraId="694BAC9A" w14:textId="77777777" w:rsidR="00460715" w:rsidRPr="005A1FD1" w:rsidRDefault="00460715" w:rsidP="00460715">
      <w:pPr>
        <w:pStyle w:val="screen"/>
        <w:ind w:left="720"/>
      </w:pPr>
      <w:r w:rsidRPr="005A1FD1">
        <w:t>PCE Update Encounter         Jul 25, 1996 08:24:21       Page:  1 of  1</w:t>
      </w:r>
    </w:p>
    <w:p w14:paraId="17297926" w14:textId="77777777" w:rsidR="00460715" w:rsidRPr="005A1FD1" w:rsidRDefault="00460715" w:rsidP="00460715">
      <w:pPr>
        <w:pStyle w:val="screen"/>
        <w:ind w:left="720"/>
      </w:pPr>
      <w:r w:rsidRPr="005A1FD1">
        <w:t>PCEoutpatient,two    000-00-0002         Clinic:  CARDIOLOGY</w:t>
      </w:r>
    </w:p>
    <w:p w14:paraId="2D195B2E" w14:textId="77777777" w:rsidR="00460715" w:rsidRPr="005A1FD1" w:rsidRDefault="00460715" w:rsidP="00460715">
      <w:pPr>
        <w:pStyle w:val="screen"/>
        <w:ind w:left="720"/>
      </w:pPr>
      <w:r w:rsidRPr="005A1FD1">
        <w:lastRenderedPageBreak/>
        <w:t>Encounter Date  07/22/96  11:08         Clinic Stop:  303  CARDIOLOGY</w:t>
      </w:r>
    </w:p>
    <w:p w14:paraId="40CBCC47" w14:textId="77777777" w:rsidR="00460715" w:rsidRPr="005A1FD1" w:rsidRDefault="00460715" w:rsidP="00460715">
      <w:pPr>
        <w:pStyle w:val="screen"/>
        <w:ind w:left="720"/>
      </w:pPr>
      <w:r w:rsidRPr="005A1FD1">
        <w:t xml:space="preserve">  1 Encounter Date and Time:  JUL 22, 1996@11:08:14</w:t>
      </w:r>
      <w:r w:rsidRPr="005A1FD1">
        <w:tab/>
      </w:r>
    </w:p>
    <w:p w14:paraId="65688E17" w14:textId="77777777" w:rsidR="00460715" w:rsidRPr="005A1FD1" w:rsidRDefault="00460715" w:rsidP="00460715">
      <w:pPr>
        <w:pStyle w:val="screen"/>
        <w:ind w:left="720"/>
      </w:pPr>
      <w:r w:rsidRPr="005A1FD1">
        <w:t xml:space="preserve">  2 Provider:  PCEprovider,one    PRIMARY    ATTENDING</w:t>
      </w:r>
    </w:p>
    <w:p w14:paraId="77200170" w14:textId="77777777" w:rsidR="00460715" w:rsidRPr="005A1FD1" w:rsidRDefault="00460715" w:rsidP="00460715">
      <w:pPr>
        <w:pStyle w:val="screen"/>
        <w:ind w:left="720"/>
      </w:pPr>
      <w:r w:rsidRPr="005A1FD1">
        <w:t xml:space="preserve">  3 ICD9 Code or Diagnosis:  V70.3     MED EXAM NEC-ADMIN PURP</w:t>
      </w:r>
    </w:p>
    <w:p w14:paraId="21E413E9" w14:textId="77777777" w:rsidR="00460715" w:rsidRPr="005A1FD1" w:rsidRDefault="00460715" w:rsidP="00460715">
      <w:pPr>
        <w:pStyle w:val="screen"/>
        <w:ind w:left="720"/>
      </w:pPr>
      <w:r w:rsidRPr="005A1FD1">
        <w:t xml:space="preserve">    Provider Narrative:  OTHER GENERAL MEDICAL EXAMINATION FOR </w:t>
      </w:r>
    </w:p>
    <w:p w14:paraId="45DC8C9D" w14:textId="77777777" w:rsidR="00460715" w:rsidRPr="005A1FD1" w:rsidRDefault="00460715" w:rsidP="00460715">
      <w:pPr>
        <w:pStyle w:val="screen"/>
        <w:ind w:left="720"/>
      </w:pPr>
      <w:r w:rsidRPr="005A1FD1">
        <w:t xml:space="preserve">                         ADMINISTRATIVE PURPOSES</w:t>
      </w:r>
    </w:p>
    <w:p w14:paraId="390B3B00" w14:textId="77777777" w:rsidR="00460715" w:rsidRPr="005A1FD1" w:rsidRDefault="00460715" w:rsidP="00460715">
      <w:pPr>
        <w:pStyle w:val="screen"/>
        <w:ind w:left="720"/>
      </w:pPr>
      <w:r w:rsidRPr="005A1FD1">
        <w:t xml:space="preserve">    Primary/Secondary Diagnosis:  PRIMARY</w:t>
      </w:r>
    </w:p>
    <w:p w14:paraId="7EE35247" w14:textId="77777777" w:rsidR="00460715" w:rsidRPr="005A1FD1" w:rsidRDefault="00460715" w:rsidP="00460715">
      <w:pPr>
        <w:pStyle w:val="screen"/>
        <w:ind w:left="720"/>
      </w:pPr>
      <w:r w:rsidRPr="005A1FD1">
        <w:t xml:space="preserve">  4 CPT Code:  25066     BIOPSY FOREARM SOFT TISSUES</w:t>
      </w:r>
    </w:p>
    <w:p w14:paraId="71D8617B" w14:textId="77777777" w:rsidR="00460715" w:rsidRPr="005A1FD1" w:rsidRDefault="00460715" w:rsidP="00460715">
      <w:pPr>
        <w:pStyle w:val="screen"/>
        <w:ind w:left="720"/>
      </w:pPr>
      <w:r w:rsidRPr="005A1FD1">
        <w:t xml:space="preserve">    CPT Modifier: 22   UNUSUAL PROCEDURAL SERVICES</w:t>
      </w:r>
    </w:p>
    <w:p w14:paraId="152096E9" w14:textId="77777777" w:rsidR="00460715" w:rsidRPr="005A1FD1" w:rsidRDefault="00460715" w:rsidP="00460715">
      <w:pPr>
        <w:pStyle w:val="screen"/>
        <w:ind w:left="720"/>
      </w:pPr>
      <w:r w:rsidRPr="005A1FD1">
        <w:t xml:space="preserve">  5 Education Topic:  VA-TOBACCO USE SCREENING </w:t>
      </w:r>
    </w:p>
    <w:p w14:paraId="1E4A196D" w14:textId="77777777" w:rsidR="00460715" w:rsidRPr="005A1FD1" w:rsidRDefault="00460715" w:rsidP="00460715">
      <w:pPr>
        <w:pStyle w:val="screen"/>
        <w:ind w:left="720"/>
      </w:pPr>
      <w:r w:rsidRPr="005A1FD1">
        <w:t xml:space="preserve">          + Next Screen   - Prev Screen   ?? More Actions</w:t>
      </w:r>
    </w:p>
    <w:p w14:paraId="1BBE2798" w14:textId="77777777" w:rsidR="00460715" w:rsidRPr="005A1FD1" w:rsidRDefault="00460715" w:rsidP="00460715">
      <w:pPr>
        <w:pStyle w:val="screen"/>
        <w:ind w:left="720"/>
      </w:pPr>
      <w:r w:rsidRPr="005A1FD1">
        <w:t>ED  Edit an Item        TR  Treatment           DD  Display Detail</w:t>
      </w:r>
    </w:p>
    <w:p w14:paraId="6901A026" w14:textId="77777777" w:rsidR="00460715" w:rsidRPr="005A1FD1" w:rsidRDefault="00460715" w:rsidP="00460715">
      <w:pPr>
        <w:pStyle w:val="screen"/>
        <w:ind w:left="720"/>
      </w:pPr>
      <w:r w:rsidRPr="005A1FD1">
        <w:t>DE  Delete an Item      IM  Immunization        DB  Display Brief</w:t>
      </w:r>
    </w:p>
    <w:p w14:paraId="7E69B8E7" w14:textId="77777777" w:rsidR="00460715" w:rsidRPr="005A1FD1" w:rsidRDefault="00460715" w:rsidP="00460715">
      <w:pPr>
        <w:pStyle w:val="screen"/>
        <w:ind w:left="720"/>
      </w:pPr>
      <w:r w:rsidRPr="005A1FD1">
        <w:t>EN  Encounter           PE  Patient Ed          IN  Check Out Interview</w:t>
      </w:r>
    </w:p>
    <w:p w14:paraId="38E773B9" w14:textId="77777777" w:rsidR="00460715" w:rsidRPr="005A1FD1" w:rsidRDefault="00460715" w:rsidP="00460715">
      <w:pPr>
        <w:pStyle w:val="screen"/>
        <w:ind w:left="720"/>
      </w:pPr>
      <w:r w:rsidRPr="005A1FD1">
        <w:t>PR  Provider            ST  Skin Test           CR  Contra/Refusal Event</w:t>
      </w:r>
    </w:p>
    <w:p w14:paraId="224F5926" w14:textId="77777777" w:rsidR="00460715" w:rsidRPr="005A1FD1" w:rsidRDefault="00460715" w:rsidP="00460715">
      <w:pPr>
        <w:pStyle w:val="screen"/>
        <w:ind w:left="720"/>
      </w:pPr>
      <w:r w:rsidRPr="005A1FD1">
        <w:t>DX  Diagnosis (ICD)     XA  Exam                QU  Quit</w:t>
      </w:r>
    </w:p>
    <w:p w14:paraId="591BD195" w14:textId="77777777" w:rsidR="00460715" w:rsidRPr="005A1FD1" w:rsidRDefault="00460715" w:rsidP="00460715">
      <w:pPr>
        <w:pStyle w:val="screen"/>
        <w:ind w:left="720"/>
      </w:pPr>
      <w:r w:rsidRPr="005A1FD1">
        <w:t>CP  CPT (Procedure)     HF  Health Factors</w:t>
      </w:r>
    </w:p>
    <w:p w14:paraId="1B44259C" w14:textId="77777777" w:rsidR="00460715" w:rsidRPr="005A1FD1" w:rsidRDefault="00460715" w:rsidP="00460715">
      <w:pPr>
        <w:pStyle w:val="screen"/>
        <w:ind w:left="720"/>
      </w:pPr>
      <w:r w:rsidRPr="005A1FD1">
        <w:t>Select Action: Quit//CR   Contra/Refusal Event [ENTER]</w:t>
      </w:r>
    </w:p>
    <w:p w14:paraId="20639B67" w14:textId="77777777" w:rsidR="00460715" w:rsidRPr="005A1FD1" w:rsidRDefault="00460715" w:rsidP="00460715">
      <w:pPr>
        <w:pStyle w:val="screen"/>
        <w:ind w:left="720"/>
      </w:pPr>
    </w:p>
    <w:p w14:paraId="284D8E12" w14:textId="77777777" w:rsidR="00460715" w:rsidRPr="005A1FD1" w:rsidRDefault="00460715" w:rsidP="00460715">
      <w:pPr>
        <w:pStyle w:val="screen"/>
        <w:ind w:left="720"/>
      </w:pPr>
      <w:r w:rsidRPr="005A1FD1">
        <w:t>--- Imm Contraindication/Refusal Event ---</w:t>
      </w:r>
    </w:p>
    <w:p w14:paraId="424FFF3D" w14:textId="77777777" w:rsidR="00460715" w:rsidRPr="005A1FD1" w:rsidRDefault="00460715" w:rsidP="00460715">
      <w:pPr>
        <w:pStyle w:val="screen"/>
        <w:ind w:left="720"/>
      </w:pPr>
    </w:p>
    <w:p w14:paraId="11FF9191" w14:textId="77777777" w:rsidR="00460715" w:rsidRPr="00724287" w:rsidRDefault="00460715" w:rsidP="00460715">
      <w:pPr>
        <w:pStyle w:val="ListParagraph"/>
        <w:numPr>
          <w:ilvl w:val="0"/>
          <w:numId w:val="156"/>
        </w:numPr>
        <w:rPr>
          <w:rFonts w:eastAsiaTheme="minorHAnsi" w:cstheme="minorBidi"/>
        </w:rPr>
      </w:pPr>
      <w:r w:rsidRPr="00724287">
        <w:rPr>
          <w:rFonts w:eastAsiaTheme="minorHAnsi" w:cstheme="minorBidi"/>
        </w:rPr>
        <w:t>Respond to the following prompts for the immunization, as appropriate.</w:t>
      </w:r>
    </w:p>
    <w:p w14:paraId="14802951" w14:textId="77777777" w:rsidR="00460715" w:rsidRPr="005A1FD1" w:rsidRDefault="00460715" w:rsidP="00460715">
      <w:pPr>
        <w:pStyle w:val="screen"/>
        <w:ind w:left="720"/>
      </w:pPr>
      <w:r w:rsidRPr="005A1FD1">
        <w:t xml:space="preserve">Contraindication/Refusal:  LATEX ALLERGY </w:t>
      </w:r>
      <w:r w:rsidRPr="005A1FD1">
        <w:rPr>
          <w:b/>
        </w:rPr>
        <w:t>[ENTER]</w:t>
      </w:r>
    </w:p>
    <w:p w14:paraId="13BDC066" w14:textId="77777777" w:rsidR="00460715" w:rsidRPr="005A1FD1" w:rsidRDefault="00460715" w:rsidP="00460715">
      <w:pPr>
        <w:pStyle w:val="screen"/>
        <w:ind w:left="720"/>
        <w:rPr>
          <w:b/>
        </w:rPr>
      </w:pPr>
      <w:r w:rsidRPr="005A1FD1">
        <w:t xml:space="preserve">Immunization:  YELLOW FEVER </w:t>
      </w:r>
      <w:r w:rsidRPr="005A1FD1">
        <w:rPr>
          <w:b/>
        </w:rPr>
        <w:t>[ENTER]</w:t>
      </w:r>
    </w:p>
    <w:p w14:paraId="718AD6D4" w14:textId="77777777" w:rsidR="00460715" w:rsidRPr="005A1FD1" w:rsidRDefault="00460715" w:rsidP="00460715">
      <w:pPr>
        <w:pStyle w:val="screen"/>
        <w:ind w:left="720"/>
      </w:pPr>
      <w:r w:rsidRPr="005A1FD1">
        <w:t xml:space="preserve">Event Date and Time: NOW  (MAR 10, 2016@16:28) </w:t>
      </w:r>
      <w:r w:rsidRPr="005A1FD1">
        <w:rPr>
          <w:b/>
        </w:rPr>
        <w:t>[ENTER]</w:t>
      </w:r>
    </w:p>
    <w:p w14:paraId="766071AF" w14:textId="77777777" w:rsidR="00460715" w:rsidRPr="005A1FD1" w:rsidRDefault="00460715" w:rsidP="00460715">
      <w:pPr>
        <w:pStyle w:val="screen"/>
        <w:ind w:left="720"/>
      </w:pPr>
      <w:r w:rsidRPr="005A1FD1">
        <w:t>Encounter Provider:  PCEprovider,one</w:t>
      </w:r>
      <w:r w:rsidRPr="005A1FD1" w:rsidDel="003D7227">
        <w:t xml:space="preserve"> </w:t>
      </w:r>
      <w:r w:rsidRPr="005A1FD1">
        <w:t xml:space="preserve">//  </w:t>
      </w:r>
      <w:r w:rsidRPr="005A1FD1">
        <w:rPr>
          <w:b/>
        </w:rPr>
        <w:t>[ENTER]</w:t>
      </w:r>
    </w:p>
    <w:p w14:paraId="6CF62B5A" w14:textId="77777777" w:rsidR="00460715" w:rsidRPr="005A1FD1" w:rsidRDefault="00460715" w:rsidP="00460715">
      <w:pPr>
        <w:pStyle w:val="screen"/>
        <w:ind w:left="720"/>
      </w:pPr>
      <w:r w:rsidRPr="005A1FD1">
        <w:t xml:space="preserve">Warning Until Date:  </w:t>
      </w:r>
      <w:r w:rsidRPr="005A1FD1">
        <w:rPr>
          <w:b/>
        </w:rPr>
        <w:t>[ENTER]</w:t>
      </w:r>
    </w:p>
    <w:p w14:paraId="3AEA0160" w14:textId="77777777" w:rsidR="00460715" w:rsidRPr="005A1FD1" w:rsidRDefault="00460715" w:rsidP="00460715">
      <w:pPr>
        <w:pStyle w:val="screen"/>
        <w:ind w:left="720"/>
      </w:pPr>
      <w:r w:rsidRPr="005A1FD1">
        <w:t>Comments:  [ENTER]</w:t>
      </w:r>
    </w:p>
    <w:p w14:paraId="3E438615" w14:textId="77777777" w:rsidR="00460715" w:rsidRPr="005A1FD1" w:rsidRDefault="00460715" w:rsidP="00460715">
      <w:pPr>
        <w:pStyle w:val="screen"/>
        <w:ind w:left="720"/>
      </w:pPr>
    </w:p>
    <w:p w14:paraId="3F7BB509" w14:textId="77777777" w:rsidR="00460715" w:rsidRPr="005A1FD1" w:rsidRDefault="00460715" w:rsidP="00460715">
      <w:pPr>
        <w:pStyle w:val="screen"/>
        <w:ind w:left="720"/>
        <w:rPr>
          <w:b/>
        </w:rPr>
      </w:pPr>
      <w:r w:rsidRPr="005A1FD1">
        <w:t>Contraindication/Refusal:</w:t>
      </w:r>
      <w:r w:rsidRPr="005A1FD1">
        <w:rPr>
          <w:b/>
        </w:rPr>
        <w:t xml:space="preserve"> [ENTER]  </w:t>
      </w:r>
    </w:p>
    <w:p w14:paraId="7E025931" w14:textId="4ACF895A" w:rsidR="00460715" w:rsidRPr="00724287" w:rsidRDefault="00460715" w:rsidP="00460715">
      <w:pPr>
        <w:pStyle w:val="ListParagraph"/>
        <w:numPr>
          <w:ilvl w:val="0"/>
          <w:numId w:val="156"/>
        </w:numPr>
        <w:rPr>
          <w:rFonts w:eastAsiaTheme="minorHAnsi" w:cstheme="minorBidi"/>
        </w:rPr>
      </w:pPr>
      <w:r w:rsidRPr="00724287">
        <w:rPr>
          <w:rFonts w:eastAsiaTheme="minorHAnsi" w:cstheme="minorBidi"/>
        </w:rPr>
        <w:t>The edited screen is then displayed.</w:t>
      </w:r>
    </w:p>
    <w:p w14:paraId="63B25B28" w14:textId="77777777" w:rsidR="005A4590" w:rsidRDefault="00905B36" w:rsidP="00DB745D">
      <w:pPr>
        <w:pStyle w:val="Heading2"/>
      </w:pPr>
      <w:bookmarkStart w:id="242" w:name="_How_to_Add_3"/>
      <w:bookmarkStart w:id="243" w:name="_Toc468086006"/>
      <w:bookmarkEnd w:id="242"/>
      <w:r>
        <w:t>How to Add or Edit a Patient Ed</w:t>
      </w:r>
      <w:bookmarkEnd w:id="240"/>
      <w:bookmarkEnd w:id="243"/>
    </w:p>
    <w:p w14:paraId="63B25B29" w14:textId="77777777" w:rsidR="00905B36" w:rsidRPr="00724287" w:rsidRDefault="00905B36" w:rsidP="003F0646">
      <w:pPr>
        <w:rPr>
          <w:rFonts w:eastAsiaTheme="minorHAnsi" w:cstheme="minorBidi"/>
        </w:rPr>
      </w:pPr>
      <w:r w:rsidRPr="00724287">
        <w:rPr>
          <w:rFonts w:eastAsiaTheme="minorHAnsi" w:cstheme="minorBidi"/>
        </w:rPr>
        <w:t>When you choose Patient Ed under Update Encounter, you will be prompted to enter the Education Topic, Level of Understanding, Encounter Provider, and Comments.</w:t>
      </w:r>
    </w:p>
    <w:p w14:paraId="63B25B2A" w14:textId="4C3FFDFA" w:rsidR="00905B36" w:rsidRPr="00724287" w:rsidRDefault="00817BEC" w:rsidP="003F0646">
      <w:pPr>
        <w:rPr>
          <w:rFonts w:eastAsiaTheme="minorHAnsi" w:cstheme="minorBidi"/>
        </w:rPr>
      </w:pPr>
      <w:r w:rsidRPr="00724287">
        <w:rPr>
          <w:rFonts w:eastAsiaTheme="minorHAnsi" w:cstheme="minorBidi"/>
        </w:rPr>
        <w:t>Note</w:t>
      </w:r>
      <w:r w:rsidRPr="00724287">
        <w:rPr>
          <w:rFonts w:eastAsiaTheme="minorHAnsi" w:cstheme="minorBidi"/>
          <w:b/>
        </w:rPr>
        <w:t>:</w:t>
      </w:r>
      <w:r w:rsidR="00146AA5" w:rsidRPr="00724287">
        <w:rPr>
          <w:rFonts w:eastAsiaTheme="minorHAnsi" w:cstheme="minorBidi"/>
        </w:rPr>
        <w:t xml:space="preserve">  </w:t>
      </w:r>
      <w:r w:rsidR="00905B36" w:rsidRPr="00724287">
        <w:rPr>
          <w:rFonts w:eastAsiaTheme="minorHAnsi" w:cstheme="minorBidi"/>
        </w:rPr>
        <w:t>A Clinical Coordinator can change the items or categories available to choose from for Patient Ed through the PCE Table Maintenance Menu. If you wish to help define the Patient Education list, check with your Coordinator.</w:t>
      </w:r>
    </w:p>
    <w:p w14:paraId="63B25B2B" w14:textId="77777777" w:rsidR="00905B36" w:rsidRPr="00724287" w:rsidRDefault="00905B36" w:rsidP="003F0646">
      <w:pPr>
        <w:rPr>
          <w:rFonts w:eastAsiaTheme="minorHAnsi" w:cstheme="minorBidi"/>
        </w:rPr>
      </w:pPr>
      <w:r w:rsidRPr="00724287">
        <w:rPr>
          <w:rFonts w:eastAsiaTheme="minorHAnsi" w:cstheme="minorBidi"/>
        </w:rPr>
        <w:t>Steps to add Patient Ed</w:t>
      </w:r>
      <w:r w:rsidR="00234686" w:rsidRPr="00724287">
        <w:rPr>
          <w:rFonts w:eastAsiaTheme="minorHAnsi" w:cstheme="minorBidi"/>
        </w:rPr>
        <w:t>:</w:t>
      </w:r>
    </w:p>
    <w:p w14:paraId="63B25B2C" w14:textId="77777777" w:rsidR="00905B36" w:rsidRPr="00724287" w:rsidRDefault="00905B36" w:rsidP="003F0646">
      <w:pPr>
        <w:pStyle w:val="ListParagraph"/>
        <w:numPr>
          <w:ilvl w:val="0"/>
          <w:numId w:val="108"/>
        </w:numPr>
        <w:rPr>
          <w:rFonts w:eastAsiaTheme="minorHAnsi" w:cstheme="minorBidi"/>
        </w:rPr>
      </w:pPr>
      <w:r w:rsidRPr="00724287">
        <w:rPr>
          <w:rFonts w:eastAsiaTheme="minorHAnsi" w:cstheme="minorBidi"/>
        </w:rPr>
        <w:t xml:space="preserve">Select </w:t>
      </w:r>
      <w:proofErr w:type="spellStart"/>
      <w:r w:rsidRPr="00724287">
        <w:rPr>
          <w:rFonts w:eastAsiaTheme="minorHAnsi" w:cstheme="minorBidi"/>
        </w:rPr>
        <w:t>UE</w:t>
      </w:r>
      <w:proofErr w:type="spellEnd"/>
      <w:r w:rsidRPr="00724287">
        <w:rPr>
          <w:rFonts w:eastAsiaTheme="minorHAnsi" w:cstheme="minorBidi"/>
        </w:rPr>
        <w:t xml:space="preserve"> from the PCE Appointment List screen.</w:t>
      </w:r>
    </w:p>
    <w:p w14:paraId="63B25B2D" w14:textId="77777777" w:rsidR="00905B36" w:rsidRPr="00724287" w:rsidRDefault="00905B36" w:rsidP="003F0646">
      <w:pPr>
        <w:pStyle w:val="ListParagraph"/>
        <w:numPr>
          <w:ilvl w:val="0"/>
          <w:numId w:val="108"/>
        </w:numPr>
        <w:rPr>
          <w:rFonts w:eastAsiaTheme="minorHAnsi" w:cstheme="minorBidi"/>
        </w:rPr>
      </w:pPr>
      <w:r w:rsidRPr="00724287">
        <w:rPr>
          <w:rFonts w:eastAsiaTheme="minorHAnsi" w:cstheme="minorBidi"/>
        </w:rPr>
        <w:t>Select PE from the PCE Update Encounter screen.</w:t>
      </w:r>
    </w:p>
    <w:p w14:paraId="63B25B2E" w14:textId="77777777" w:rsidR="00905B36" w:rsidRPr="005A1FD1" w:rsidRDefault="00905B36" w:rsidP="008E5725">
      <w:pPr>
        <w:pStyle w:val="screen"/>
        <w:ind w:left="720"/>
      </w:pPr>
      <w:bookmarkStart w:id="244" w:name="_Toc316189203"/>
      <w:bookmarkStart w:id="245" w:name="_Toc312473464"/>
      <w:r w:rsidRPr="005A1FD1">
        <w:t>PCE Update Encounter   Jul 25, 1996 08:24:21    age: 1 of 1</w:t>
      </w:r>
    </w:p>
    <w:p w14:paraId="63B25B2F" w14:textId="77777777" w:rsidR="00905B36" w:rsidRPr="005A1FD1" w:rsidRDefault="00905B36" w:rsidP="008E5725">
      <w:pPr>
        <w:pStyle w:val="screen"/>
        <w:ind w:left="720"/>
      </w:pPr>
      <w:r w:rsidRPr="005A1FD1">
        <w:t>PCEPATIENT,ONE    000-45-6789           Clinic:  CARDIOLOGY</w:t>
      </w:r>
    </w:p>
    <w:p w14:paraId="63B25B30" w14:textId="77777777" w:rsidR="00905B36" w:rsidRPr="005A1FD1" w:rsidRDefault="00905B36" w:rsidP="008E5725">
      <w:pPr>
        <w:pStyle w:val="screen"/>
        <w:ind w:left="720"/>
      </w:pPr>
      <w:r w:rsidRPr="005A1FD1">
        <w:t>Encounter Date  07/22/96  11:08         Clinic Stop:  303  CARDIOLOGY</w:t>
      </w:r>
    </w:p>
    <w:p w14:paraId="63B25B31" w14:textId="77777777" w:rsidR="00905B36" w:rsidRPr="005A1FD1" w:rsidRDefault="00905B36" w:rsidP="008E5725">
      <w:pPr>
        <w:pStyle w:val="screen"/>
        <w:ind w:left="720"/>
      </w:pPr>
      <w:r w:rsidRPr="005A1FD1">
        <w:t xml:space="preserve">   1 Encounter Date and Time:  JUL 22, 1996@11:08:14</w:t>
      </w:r>
      <w:r w:rsidRPr="005A1FD1">
        <w:tab/>
      </w:r>
    </w:p>
    <w:p w14:paraId="63B25B32" w14:textId="77777777" w:rsidR="00905B36" w:rsidRPr="005A1FD1" w:rsidRDefault="00905B36" w:rsidP="008E5725">
      <w:pPr>
        <w:pStyle w:val="screen"/>
        <w:ind w:left="720"/>
      </w:pPr>
      <w:r w:rsidRPr="005A1FD1">
        <w:t xml:space="preserve"> </w:t>
      </w:r>
    </w:p>
    <w:p w14:paraId="63B25B33" w14:textId="77777777" w:rsidR="00905B36" w:rsidRPr="005A1FD1" w:rsidRDefault="00905B36" w:rsidP="008E5725">
      <w:pPr>
        <w:pStyle w:val="screen"/>
        <w:ind w:left="720"/>
      </w:pPr>
      <w:r w:rsidRPr="005A1FD1">
        <w:t xml:space="preserve">  2 Provider:  PCEPROVIDER,ONE    PRIMARY    ATTENDING</w:t>
      </w:r>
    </w:p>
    <w:p w14:paraId="63B25B34" w14:textId="77777777" w:rsidR="00905B36" w:rsidRPr="005A1FD1" w:rsidRDefault="00905B36" w:rsidP="008E5725">
      <w:pPr>
        <w:pStyle w:val="screen"/>
        <w:ind w:left="720"/>
      </w:pPr>
      <w:r w:rsidRPr="005A1FD1">
        <w:lastRenderedPageBreak/>
        <w:t xml:space="preserve">  3 ICD9 Code or Diagnosis:  V70.3     MED EXAM NEC-ADMIN PURP</w:t>
      </w:r>
    </w:p>
    <w:p w14:paraId="63B25B35" w14:textId="77777777" w:rsidR="00905B36" w:rsidRPr="005A1FD1" w:rsidRDefault="00905B36" w:rsidP="008E5725">
      <w:pPr>
        <w:pStyle w:val="screen"/>
        <w:ind w:left="720"/>
      </w:pPr>
      <w:r w:rsidRPr="005A1FD1">
        <w:t xml:space="preserve">    Provider Narrative:  OTHER GENERAL MEDICAL EXAMINATION FOR </w:t>
      </w:r>
    </w:p>
    <w:p w14:paraId="63B25B36" w14:textId="77777777" w:rsidR="00905B36" w:rsidRPr="005A1FD1" w:rsidRDefault="00905B36" w:rsidP="008E5725">
      <w:pPr>
        <w:pStyle w:val="screen"/>
        <w:ind w:left="720"/>
      </w:pPr>
      <w:r w:rsidRPr="005A1FD1">
        <w:t xml:space="preserve">                         ADMINISTRATIVE PURPOSES</w:t>
      </w:r>
    </w:p>
    <w:p w14:paraId="63B25B37" w14:textId="77777777" w:rsidR="00905B36" w:rsidRPr="005A1FD1" w:rsidRDefault="00905B36" w:rsidP="008E5725">
      <w:pPr>
        <w:pStyle w:val="screen"/>
        <w:ind w:left="720"/>
      </w:pPr>
      <w:r w:rsidRPr="005A1FD1">
        <w:t xml:space="preserve">    Primary/Secondary Diagnosis:  PRIMARY</w:t>
      </w:r>
    </w:p>
    <w:p w14:paraId="63B25B38" w14:textId="77777777" w:rsidR="00905B36" w:rsidRPr="005A1FD1" w:rsidRDefault="00905B36" w:rsidP="008E5725">
      <w:pPr>
        <w:pStyle w:val="screen"/>
        <w:ind w:left="720"/>
      </w:pPr>
      <w:r w:rsidRPr="005A1FD1">
        <w:t xml:space="preserve">  4 CPT Code:  25066     BIOPSY FOREARM SOFT TISSUES</w:t>
      </w:r>
    </w:p>
    <w:p w14:paraId="63B25B39" w14:textId="77777777" w:rsidR="00905B36" w:rsidRPr="005A1FD1" w:rsidRDefault="00905B36" w:rsidP="008E5725">
      <w:pPr>
        <w:pStyle w:val="screen"/>
        <w:ind w:left="720"/>
      </w:pPr>
      <w:r w:rsidRPr="005A1FD1">
        <w:t xml:space="preserve">    CPT Modifier: 22   UNUSUAL PROCEDURAL SERVICES</w:t>
      </w:r>
    </w:p>
    <w:p w14:paraId="63B25B3A" w14:textId="77777777" w:rsidR="00905B36" w:rsidRPr="005A1FD1" w:rsidRDefault="00905B36" w:rsidP="008E5725">
      <w:pPr>
        <w:pStyle w:val="screen"/>
        <w:ind w:left="720"/>
      </w:pPr>
      <w:r w:rsidRPr="005A1FD1">
        <w:t xml:space="preserve">  5 Education Topic:  VA-TOBACCO USE SCREENING</w:t>
      </w:r>
    </w:p>
    <w:p w14:paraId="63B25B3B" w14:textId="77777777" w:rsidR="00905B36" w:rsidRPr="005A1FD1" w:rsidRDefault="00905B36" w:rsidP="008E5725">
      <w:pPr>
        <w:pStyle w:val="screen"/>
        <w:ind w:left="720"/>
      </w:pPr>
      <w:r w:rsidRPr="005A1FD1">
        <w:t xml:space="preserve">          + Next Screen   - Prev Screen   ?? More Actions</w:t>
      </w:r>
    </w:p>
    <w:p w14:paraId="63B25B3C" w14:textId="77777777" w:rsidR="00905B36" w:rsidRPr="005A1FD1" w:rsidRDefault="00905B36" w:rsidP="008E5725">
      <w:pPr>
        <w:pStyle w:val="screen"/>
        <w:ind w:left="720"/>
      </w:pPr>
      <w:r w:rsidRPr="005A1FD1">
        <w:t>ED  Edit an Item        TR  Treatment           DD  Display Detail</w:t>
      </w:r>
    </w:p>
    <w:p w14:paraId="63B25B3D" w14:textId="77777777" w:rsidR="00905B36" w:rsidRPr="005A1FD1" w:rsidRDefault="00905B36" w:rsidP="008E5725">
      <w:pPr>
        <w:pStyle w:val="screen"/>
        <w:ind w:left="720"/>
      </w:pPr>
      <w:r w:rsidRPr="005A1FD1">
        <w:t>DE  Delete an Item      IM  Immunization        DB  Display Brief</w:t>
      </w:r>
    </w:p>
    <w:p w14:paraId="63B25B3E" w14:textId="77777777" w:rsidR="00905B36" w:rsidRPr="005A1FD1" w:rsidRDefault="00905B36" w:rsidP="008E5725">
      <w:pPr>
        <w:pStyle w:val="screen"/>
        <w:ind w:left="720"/>
      </w:pPr>
      <w:r w:rsidRPr="005A1FD1">
        <w:t>EN  Encounter           PE  Patient Ed          IN  Check Out Interview</w:t>
      </w:r>
    </w:p>
    <w:p w14:paraId="63B25B3F" w14:textId="5DDE20DC" w:rsidR="00905B36" w:rsidRPr="005A1FD1" w:rsidRDefault="00905B36" w:rsidP="008E5725">
      <w:pPr>
        <w:pStyle w:val="screen"/>
        <w:ind w:left="720"/>
      </w:pPr>
      <w:r w:rsidRPr="005A1FD1">
        <w:t xml:space="preserve">PR  Provider            ST  Skin Test           </w:t>
      </w:r>
      <w:r w:rsidR="008F581F" w:rsidRPr="005A1FD1">
        <w:t>CR  Contra/Refusal Event</w:t>
      </w:r>
    </w:p>
    <w:p w14:paraId="63B25B40" w14:textId="2BDE63D9" w:rsidR="00905B36" w:rsidRPr="005A1FD1" w:rsidRDefault="00905B36" w:rsidP="008E5725">
      <w:pPr>
        <w:pStyle w:val="screen"/>
        <w:ind w:left="720"/>
      </w:pPr>
      <w:bookmarkStart w:id="246" w:name="p199_38"/>
      <w:bookmarkEnd w:id="246"/>
      <w:r w:rsidRPr="005A1FD1">
        <w:t>DX  Diagnosis (ICD)     XA  Exam</w:t>
      </w:r>
      <w:r w:rsidR="003D7761" w:rsidRPr="005A1FD1">
        <w:t xml:space="preserve">                QU  Quit</w:t>
      </w:r>
    </w:p>
    <w:p w14:paraId="63B25B41" w14:textId="77777777" w:rsidR="00905B36" w:rsidRPr="005A1FD1" w:rsidRDefault="00905B36" w:rsidP="008E5725">
      <w:pPr>
        <w:pStyle w:val="screen"/>
        <w:ind w:left="720"/>
      </w:pPr>
      <w:r w:rsidRPr="005A1FD1">
        <w:t>CP  CPT (Procedure)     HF  Health Factors</w:t>
      </w:r>
    </w:p>
    <w:p w14:paraId="63B25B42" w14:textId="77777777" w:rsidR="00905B36" w:rsidRPr="005A1FD1" w:rsidRDefault="00905B36" w:rsidP="008E5725">
      <w:pPr>
        <w:pStyle w:val="screen"/>
        <w:ind w:left="720"/>
      </w:pPr>
      <w:r w:rsidRPr="005A1FD1">
        <w:t>Select Action: Quit// PE   Patient Ed</w:t>
      </w:r>
      <w:bookmarkEnd w:id="244"/>
      <w:bookmarkEnd w:id="245"/>
    </w:p>
    <w:p w14:paraId="63B25B43" w14:textId="77777777" w:rsidR="00905B36" w:rsidRPr="00724287" w:rsidRDefault="00905B36" w:rsidP="001E284E">
      <w:pPr>
        <w:pStyle w:val="ListParagraph"/>
        <w:numPr>
          <w:ilvl w:val="0"/>
          <w:numId w:val="108"/>
        </w:numPr>
        <w:rPr>
          <w:rFonts w:eastAsiaTheme="minorHAnsi" w:cstheme="minorBidi"/>
        </w:rPr>
      </w:pPr>
      <w:bookmarkStart w:id="247" w:name="_Toc316189204"/>
      <w:bookmarkStart w:id="248" w:name="_Toc312473465"/>
      <w:r w:rsidRPr="00724287">
        <w:rPr>
          <w:rFonts w:eastAsiaTheme="minorHAnsi" w:cstheme="minorBidi"/>
        </w:rPr>
        <w:t>Respond to the following prompts for Patient Education.</w:t>
      </w:r>
    </w:p>
    <w:p w14:paraId="63B25B44" w14:textId="77777777" w:rsidR="00905B36" w:rsidRPr="005A1FD1" w:rsidRDefault="00905B36" w:rsidP="008E5725">
      <w:pPr>
        <w:pStyle w:val="screen"/>
        <w:ind w:left="720"/>
      </w:pPr>
      <w:r w:rsidRPr="005A1FD1">
        <w:t xml:space="preserve">Education Topic:  </w:t>
      </w:r>
      <w:bookmarkEnd w:id="247"/>
      <w:bookmarkEnd w:id="248"/>
      <w:r w:rsidRPr="005A1FD1">
        <w:t>Followup</w:t>
      </w:r>
    </w:p>
    <w:p w14:paraId="63B25B45" w14:textId="77777777" w:rsidR="00905B36" w:rsidRPr="005A1FD1" w:rsidRDefault="00905B36" w:rsidP="008E5725">
      <w:pPr>
        <w:pStyle w:val="screen"/>
        <w:ind w:left="720"/>
      </w:pPr>
      <w:bookmarkStart w:id="249" w:name="_Toc316189220"/>
      <w:bookmarkStart w:id="250" w:name="_Toc312473481"/>
      <w:r w:rsidRPr="005A1FD1">
        <w:t>Level of Understanding:  3  GOOD</w:t>
      </w:r>
    </w:p>
    <w:p w14:paraId="63B25B46" w14:textId="77777777" w:rsidR="00905B36" w:rsidRPr="005A1FD1" w:rsidRDefault="00905B36" w:rsidP="008E5725">
      <w:pPr>
        <w:pStyle w:val="screen"/>
        <w:ind w:left="720"/>
      </w:pPr>
      <w:r w:rsidRPr="005A1FD1">
        <w:t xml:space="preserve">Encounter Provider: </w:t>
      </w:r>
      <w:bookmarkEnd w:id="249"/>
      <w:bookmarkEnd w:id="250"/>
      <w:r w:rsidRPr="005A1FD1">
        <w:t>PCEPROVIDER,ONE// [ENTER]</w:t>
      </w:r>
    </w:p>
    <w:p w14:paraId="63B25B47" w14:textId="77777777" w:rsidR="00905B36" w:rsidRPr="005A1FD1" w:rsidRDefault="00905B36" w:rsidP="008E5725">
      <w:pPr>
        <w:pStyle w:val="screen"/>
        <w:ind w:left="720"/>
      </w:pPr>
      <w:bookmarkStart w:id="251" w:name="_Toc316189222"/>
      <w:bookmarkStart w:id="252" w:name="_Toc312473483"/>
      <w:r w:rsidRPr="005A1FD1">
        <w:t xml:space="preserve">Comments: [ENTER]  </w:t>
      </w:r>
      <w:bookmarkEnd w:id="251"/>
      <w:bookmarkEnd w:id="252"/>
    </w:p>
    <w:p w14:paraId="63B25B48" w14:textId="77777777" w:rsidR="00905B36" w:rsidRPr="00724287" w:rsidRDefault="00905B36" w:rsidP="001E284E">
      <w:pPr>
        <w:pStyle w:val="ListParagraph"/>
        <w:numPr>
          <w:ilvl w:val="0"/>
          <w:numId w:val="108"/>
        </w:numPr>
        <w:rPr>
          <w:rFonts w:eastAsiaTheme="minorHAnsi" w:cstheme="minorBidi"/>
        </w:rPr>
      </w:pPr>
      <w:bookmarkStart w:id="253" w:name="_Toc316189223"/>
      <w:bookmarkStart w:id="254" w:name="_Toc312473484"/>
      <w:r w:rsidRPr="00724287">
        <w:rPr>
          <w:rFonts w:eastAsiaTheme="minorHAnsi" w:cstheme="minorBidi"/>
        </w:rPr>
        <w:t>The edited screen is then displayed.</w:t>
      </w:r>
      <w:bookmarkEnd w:id="253"/>
      <w:bookmarkEnd w:id="254"/>
    </w:p>
    <w:p w14:paraId="63B25B49" w14:textId="77777777" w:rsidR="005A4590" w:rsidRDefault="00905B36" w:rsidP="00DB745D">
      <w:pPr>
        <w:pStyle w:val="Heading2"/>
      </w:pPr>
      <w:bookmarkStart w:id="255" w:name="_How_to_Add_1"/>
      <w:bookmarkStart w:id="256" w:name="_Toc428365016"/>
      <w:bookmarkStart w:id="257" w:name="_Toc468086007"/>
      <w:bookmarkEnd w:id="255"/>
      <w:r>
        <w:t>How to Add or Edit a Skin Test</w:t>
      </w:r>
      <w:bookmarkEnd w:id="256"/>
      <w:bookmarkEnd w:id="257"/>
    </w:p>
    <w:p w14:paraId="63B25B4A" w14:textId="77777777" w:rsidR="00905B36" w:rsidRPr="00724287" w:rsidRDefault="00905B36" w:rsidP="001E284E">
      <w:pPr>
        <w:rPr>
          <w:rFonts w:eastAsiaTheme="minorHAnsi" w:cstheme="minorBidi"/>
        </w:rPr>
      </w:pPr>
      <w:r w:rsidRPr="00724287">
        <w:rPr>
          <w:rFonts w:eastAsiaTheme="minorHAnsi" w:cstheme="minorBidi"/>
        </w:rPr>
        <w:t xml:space="preserve">When you choose Skin Test under Update Encounter, you will also be prompted to enter </w:t>
      </w:r>
      <w:r w:rsidR="000558D1" w:rsidRPr="00724287">
        <w:rPr>
          <w:rFonts w:eastAsiaTheme="minorHAnsi" w:cstheme="minorBidi"/>
        </w:rPr>
        <w:t>Placement Date and Time, Ordering Provider, Administered By, Anatomic Location, Placement Comments, Reading Date and Time, Reader, Reading in Millimeters, Results, Reading Comments and, if the supervisor option is used, Diagnosis.</w:t>
      </w:r>
    </w:p>
    <w:p w14:paraId="63B25B4B" w14:textId="77777777" w:rsidR="00905B36" w:rsidRPr="00724287" w:rsidRDefault="00905B36" w:rsidP="001E284E">
      <w:pPr>
        <w:rPr>
          <w:rFonts w:eastAsiaTheme="minorHAnsi" w:cstheme="minorBidi"/>
        </w:rPr>
      </w:pPr>
      <w:r w:rsidRPr="00724287">
        <w:rPr>
          <w:rFonts w:eastAsiaTheme="minorHAnsi" w:cstheme="minorBidi"/>
        </w:rPr>
        <w:t>If the diagnoses have not already appeared in the encounter, the user will be prompted for additional information to qualify the diagnosis such as modifiers, comments, and SC/</w:t>
      </w:r>
      <w:proofErr w:type="spellStart"/>
      <w:r w:rsidRPr="00724287">
        <w:rPr>
          <w:rFonts w:eastAsiaTheme="minorHAnsi" w:cstheme="minorBidi"/>
        </w:rPr>
        <w:t>EI</w:t>
      </w:r>
      <w:proofErr w:type="spellEnd"/>
      <w:r w:rsidRPr="00724287">
        <w:rPr>
          <w:rFonts w:eastAsiaTheme="minorHAnsi" w:cstheme="minorBidi"/>
        </w:rPr>
        <w:t xml:space="preserve"> classifications.</w:t>
      </w:r>
    </w:p>
    <w:p w14:paraId="63B25B4C" w14:textId="77777777" w:rsidR="00905B36" w:rsidRPr="00724287" w:rsidRDefault="00234686" w:rsidP="001E284E">
      <w:pPr>
        <w:rPr>
          <w:rFonts w:eastAsiaTheme="minorHAnsi" w:cstheme="minorBidi"/>
        </w:rPr>
      </w:pPr>
      <w:r w:rsidRPr="00724287">
        <w:rPr>
          <w:rFonts w:eastAsiaTheme="minorHAnsi" w:cstheme="minorBidi"/>
        </w:rPr>
        <w:t>Steps to add a Skin Test:</w:t>
      </w:r>
    </w:p>
    <w:p w14:paraId="63B25B4D" w14:textId="77777777" w:rsidR="00905B36" w:rsidRPr="00724287" w:rsidRDefault="00905B36" w:rsidP="001E284E">
      <w:pPr>
        <w:pStyle w:val="ListParagraph"/>
        <w:numPr>
          <w:ilvl w:val="0"/>
          <w:numId w:val="109"/>
        </w:numPr>
        <w:rPr>
          <w:rFonts w:eastAsiaTheme="minorHAnsi" w:cstheme="minorBidi"/>
        </w:rPr>
      </w:pPr>
      <w:r w:rsidRPr="00724287">
        <w:rPr>
          <w:rFonts w:eastAsiaTheme="minorHAnsi" w:cstheme="minorBidi"/>
        </w:rPr>
        <w:t xml:space="preserve">Select </w:t>
      </w:r>
      <w:proofErr w:type="spellStart"/>
      <w:r w:rsidRPr="00724287">
        <w:rPr>
          <w:rFonts w:eastAsiaTheme="minorHAnsi" w:cstheme="minorBidi"/>
        </w:rPr>
        <w:t>UE</w:t>
      </w:r>
      <w:proofErr w:type="spellEnd"/>
      <w:r w:rsidRPr="00724287">
        <w:rPr>
          <w:rFonts w:eastAsiaTheme="minorHAnsi" w:cstheme="minorBidi"/>
        </w:rPr>
        <w:t xml:space="preserve"> from the PCE Appointment List screen.</w:t>
      </w:r>
    </w:p>
    <w:p w14:paraId="63B25B4E" w14:textId="77777777" w:rsidR="00905B36" w:rsidRPr="00724287" w:rsidRDefault="00905B36" w:rsidP="001E284E">
      <w:pPr>
        <w:pStyle w:val="ListParagraph"/>
        <w:numPr>
          <w:ilvl w:val="0"/>
          <w:numId w:val="109"/>
        </w:numPr>
        <w:rPr>
          <w:rFonts w:eastAsiaTheme="minorHAnsi" w:cstheme="minorBidi"/>
        </w:rPr>
      </w:pPr>
      <w:r w:rsidRPr="00724287">
        <w:rPr>
          <w:rFonts w:eastAsiaTheme="minorHAnsi" w:cstheme="minorBidi"/>
        </w:rPr>
        <w:t>Select ST from the PCE Update Encounter screen.</w:t>
      </w:r>
    </w:p>
    <w:p w14:paraId="63B25B4F" w14:textId="77777777" w:rsidR="00905B36" w:rsidRPr="005A1FD1" w:rsidRDefault="00905B36" w:rsidP="008E5725">
      <w:pPr>
        <w:pStyle w:val="screen"/>
        <w:ind w:left="720"/>
      </w:pPr>
      <w:bookmarkStart w:id="258" w:name="_Toc316189252"/>
      <w:bookmarkStart w:id="259" w:name="_Toc312473513"/>
      <w:r w:rsidRPr="005A1FD1">
        <w:t>PCE Update Encounter  Jul 25, 1996 08:99:21   Page: 1 of 1</w:t>
      </w:r>
    </w:p>
    <w:p w14:paraId="63B25B50" w14:textId="77777777" w:rsidR="00905B36" w:rsidRPr="005A1FD1" w:rsidRDefault="00905B36" w:rsidP="008E5725">
      <w:pPr>
        <w:pStyle w:val="screen"/>
        <w:ind w:left="720"/>
      </w:pPr>
      <w:r w:rsidRPr="005A1FD1">
        <w:t>PCEoutpatient,two    000-00-0002         Clinic:  CARDIOLOGY</w:t>
      </w:r>
    </w:p>
    <w:p w14:paraId="63B25B51" w14:textId="77777777" w:rsidR="00905B36" w:rsidRPr="005A1FD1" w:rsidRDefault="00905B36" w:rsidP="008E5725">
      <w:pPr>
        <w:pStyle w:val="screen"/>
        <w:ind w:left="720"/>
      </w:pPr>
      <w:r w:rsidRPr="005A1FD1">
        <w:t>Encounter Date  07/22/96  11:08         Clinic Stop:  303  CARDIOLOGY</w:t>
      </w:r>
    </w:p>
    <w:p w14:paraId="63B25B52" w14:textId="77777777" w:rsidR="00905B36" w:rsidRPr="005A1FD1" w:rsidRDefault="00905B36" w:rsidP="008E5725">
      <w:pPr>
        <w:pStyle w:val="screen"/>
        <w:ind w:left="720"/>
      </w:pPr>
      <w:r w:rsidRPr="005A1FD1">
        <w:t xml:space="preserve">  1 Encounter Date and Time:  JUL 22, 1996@11:08:14</w:t>
      </w:r>
    </w:p>
    <w:p w14:paraId="63B25B53" w14:textId="77777777" w:rsidR="00905B36" w:rsidRPr="005A1FD1" w:rsidRDefault="00905B36" w:rsidP="008E5725">
      <w:pPr>
        <w:pStyle w:val="screen"/>
        <w:ind w:left="720"/>
      </w:pPr>
      <w:r w:rsidRPr="005A1FD1">
        <w:t xml:space="preserve">  2 Provider:  PCEprovider,one    PRIMARY    ATTENDING</w:t>
      </w:r>
    </w:p>
    <w:p w14:paraId="63B25B54" w14:textId="77777777" w:rsidR="00905B36" w:rsidRPr="005A1FD1" w:rsidRDefault="00905B36" w:rsidP="008E5725">
      <w:pPr>
        <w:pStyle w:val="screen"/>
        <w:ind w:left="720"/>
      </w:pPr>
      <w:r w:rsidRPr="005A1FD1">
        <w:t xml:space="preserve">  3 ICD9 Code or Diagnosis:  V70.3     MED EXAM NEC-ADMIN PURP</w:t>
      </w:r>
    </w:p>
    <w:p w14:paraId="63B25B55" w14:textId="77777777" w:rsidR="00905B36" w:rsidRPr="005A1FD1" w:rsidRDefault="00905B36" w:rsidP="008E5725">
      <w:pPr>
        <w:pStyle w:val="screen"/>
        <w:ind w:left="720"/>
      </w:pPr>
      <w:r w:rsidRPr="005A1FD1">
        <w:t xml:space="preserve">    Provider Narrative:  OTHER GENERAL MEDICAL EXAMINATION FOR </w:t>
      </w:r>
    </w:p>
    <w:p w14:paraId="63B25B56" w14:textId="77777777" w:rsidR="00905B36" w:rsidRPr="005A1FD1" w:rsidRDefault="00905B36" w:rsidP="008E5725">
      <w:pPr>
        <w:pStyle w:val="screen"/>
        <w:ind w:left="720"/>
      </w:pPr>
      <w:r w:rsidRPr="005A1FD1">
        <w:t xml:space="preserve">                         ADMINISTRATIVE PURPOSES</w:t>
      </w:r>
    </w:p>
    <w:p w14:paraId="63B25B57" w14:textId="77777777" w:rsidR="00905B36" w:rsidRPr="005A1FD1" w:rsidRDefault="00905B36" w:rsidP="008E5725">
      <w:pPr>
        <w:pStyle w:val="screen"/>
        <w:ind w:left="720"/>
      </w:pPr>
      <w:r w:rsidRPr="005A1FD1">
        <w:t xml:space="preserve">    Primary/Secondary Diagnosis:  PRIMARY</w:t>
      </w:r>
    </w:p>
    <w:p w14:paraId="63B25B58" w14:textId="77777777" w:rsidR="00905B36" w:rsidRPr="005A1FD1" w:rsidRDefault="00905B36" w:rsidP="008E5725">
      <w:pPr>
        <w:pStyle w:val="screen"/>
        <w:ind w:left="720"/>
      </w:pPr>
      <w:r w:rsidRPr="005A1FD1">
        <w:t xml:space="preserve">  4 CPT Code:  25066     BIOPSY FOREARM SOFT TISSUES</w:t>
      </w:r>
    </w:p>
    <w:p w14:paraId="63B25B59" w14:textId="77777777" w:rsidR="00905B36" w:rsidRPr="005A1FD1" w:rsidRDefault="00905B36" w:rsidP="008E5725">
      <w:pPr>
        <w:pStyle w:val="screen"/>
        <w:ind w:left="720"/>
      </w:pPr>
      <w:r w:rsidRPr="005A1FD1">
        <w:t xml:space="preserve">    CPT Modifier: 22   UNUSUAL PROCEDURAL SERVICES</w:t>
      </w:r>
    </w:p>
    <w:p w14:paraId="63B25B5A" w14:textId="77777777" w:rsidR="00905B36" w:rsidRPr="005A1FD1" w:rsidRDefault="00905B36" w:rsidP="008E5725">
      <w:pPr>
        <w:pStyle w:val="screen"/>
        <w:ind w:left="720"/>
      </w:pPr>
      <w:r w:rsidRPr="005A1FD1">
        <w:t xml:space="preserve">  5 Education Topic:  VA-TOBACCO USE SCREENING </w:t>
      </w:r>
    </w:p>
    <w:p w14:paraId="63B25B5B" w14:textId="77777777" w:rsidR="00905B36" w:rsidRPr="005A1FD1" w:rsidRDefault="00905B36" w:rsidP="008E5725">
      <w:pPr>
        <w:pStyle w:val="screen"/>
        <w:ind w:left="720"/>
      </w:pPr>
      <w:r w:rsidRPr="005A1FD1">
        <w:lastRenderedPageBreak/>
        <w:t xml:space="preserve">          + Next Screen   - Prev Screen   ?? More Actions</w:t>
      </w:r>
    </w:p>
    <w:p w14:paraId="63B25B5C" w14:textId="77777777" w:rsidR="00905B36" w:rsidRPr="005A1FD1" w:rsidRDefault="00905B36" w:rsidP="008E5725">
      <w:pPr>
        <w:pStyle w:val="screen"/>
        <w:ind w:left="720"/>
      </w:pPr>
      <w:r w:rsidRPr="005A1FD1">
        <w:t>ED  Edit an Item        TR  Treatment           DD  Display Detail</w:t>
      </w:r>
    </w:p>
    <w:p w14:paraId="63B25B5D" w14:textId="77777777" w:rsidR="00905B36" w:rsidRPr="005A1FD1" w:rsidRDefault="00905B36" w:rsidP="008E5725">
      <w:pPr>
        <w:pStyle w:val="screen"/>
        <w:ind w:left="720"/>
      </w:pPr>
      <w:r w:rsidRPr="005A1FD1">
        <w:t>DE  Delete an Item      IM  Immunization        DB  Display Brief</w:t>
      </w:r>
    </w:p>
    <w:p w14:paraId="63B25B5E" w14:textId="77777777" w:rsidR="00905B36" w:rsidRPr="005A1FD1" w:rsidRDefault="00905B36" w:rsidP="008E5725">
      <w:pPr>
        <w:pStyle w:val="screen"/>
        <w:ind w:left="720"/>
      </w:pPr>
      <w:r w:rsidRPr="005A1FD1">
        <w:t>EN  Encounter           PE  Patient Ed          IN  Check Out Interview</w:t>
      </w:r>
    </w:p>
    <w:p w14:paraId="63B25B5F" w14:textId="2D9F79DB" w:rsidR="00905B36" w:rsidRPr="005A1FD1" w:rsidRDefault="00905B36" w:rsidP="008E5725">
      <w:pPr>
        <w:pStyle w:val="screen"/>
        <w:ind w:left="720"/>
      </w:pPr>
      <w:r w:rsidRPr="005A1FD1">
        <w:t xml:space="preserve">PR  Provider            ST  Skin Test           </w:t>
      </w:r>
      <w:r w:rsidR="008F581F" w:rsidRPr="005A1FD1">
        <w:t>CR  Contra/Refusal Event</w:t>
      </w:r>
    </w:p>
    <w:p w14:paraId="63B25B60" w14:textId="336B231E" w:rsidR="00905B36" w:rsidRPr="005A1FD1" w:rsidRDefault="00905B36" w:rsidP="008E5725">
      <w:pPr>
        <w:pStyle w:val="screen"/>
        <w:ind w:left="720"/>
      </w:pPr>
      <w:r w:rsidRPr="005A1FD1">
        <w:t>DX  Diagnosis (ICD)     XA  Exam</w:t>
      </w:r>
      <w:r w:rsidR="003D7761" w:rsidRPr="005A1FD1">
        <w:t xml:space="preserve">                QU  Quit</w:t>
      </w:r>
    </w:p>
    <w:p w14:paraId="63B25B61" w14:textId="77777777" w:rsidR="00905B36" w:rsidRPr="005A1FD1" w:rsidRDefault="00905B36" w:rsidP="008E5725">
      <w:pPr>
        <w:pStyle w:val="screen"/>
        <w:ind w:left="720"/>
      </w:pPr>
      <w:r w:rsidRPr="005A1FD1">
        <w:t>CP  CPT (Procedure)     HF  Health Factors</w:t>
      </w:r>
    </w:p>
    <w:p w14:paraId="63B25B62" w14:textId="77777777" w:rsidR="00905B36" w:rsidRPr="005A1FD1" w:rsidRDefault="00905B36" w:rsidP="008E5725">
      <w:pPr>
        <w:pStyle w:val="screen"/>
        <w:ind w:left="720"/>
      </w:pPr>
      <w:r w:rsidRPr="005A1FD1">
        <w:t>Select Action: Quit// ST   Skin Test</w:t>
      </w:r>
      <w:bookmarkEnd w:id="258"/>
      <w:bookmarkEnd w:id="259"/>
      <w:r w:rsidRPr="005A1FD1">
        <w:t xml:space="preserve"> [ENTER]</w:t>
      </w:r>
    </w:p>
    <w:p w14:paraId="63B25B63" w14:textId="77777777" w:rsidR="00905B36" w:rsidRPr="00724287" w:rsidRDefault="00905B36" w:rsidP="001E284E">
      <w:pPr>
        <w:pStyle w:val="ListParagraph"/>
        <w:numPr>
          <w:ilvl w:val="0"/>
          <w:numId w:val="109"/>
        </w:numPr>
        <w:rPr>
          <w:rFonts w:eastAsiaTheme="minorHAnsi" w:cstheme="minorBidi"/>
        </w:rPr>
      </w:pPr>
      <w:r w:rsidRPr="00724287">
        <w:rPr>
          <w:rFonts w:eastAsiaTheme="minorHAnsi" w:cstheme="minorBidi"/>
        </w:rPr>
        <w:t>Respond to the following prompts for Skin Tests, as appropriate.</w:t>
      </w:r>
    </w:p>
    <w:p w14:paraId="63B25B65" w14:textId="77777777" w:rsidR="00AD2C2B" w:rsidRPr="005A1FD1" w:rsidRDefault="00AD2C2B" w:rsidP="008E5725">
      <w:pPr>
        <w:pStyle w:val="screen"/>
        <w:ind w:left="720"/>
      </w:pPr>
      <w:r w:rsidRPr="005A1FD1">
        <w:t>--- Skin Test ---</w:t>
      </w:r>
    </w:p>
    <w:p w14:paraId="63B25B66" w14:textId="77777777" w:rsidR="00AD2C2B" w:rsidRPr="005A1FD1" w:rsidRDefault="00AD2C2B" w:rsidP="008E5725">
      <w:pPr>
        <w:pStyle w:val="screen"/>
        <w:ind w:left="720"/>
      </w:pPr>
    </w:p>
    <w:p w14:paraId="63B25B67" w14:textId="77777777" w:rsidR="00AD2C2B" w:rsidRPr="005A1FD1" w:rsidRDefault="00AD2C2B" w:rsidP="008E5725">
      <w:pPr>
        <w:pStyle w:val="screen"/>
        <w:ind w:left="720"/>
      </w:pPr>
      <w:r w:rsidRPr="005A1FD1">
        <w:t xml:space="preserve">  1   CANDIDA</w:t>
      </w:r>
    </w:p>
    <w:p w14:paraId="63B25B68" w14:textId="77777777" w:rsidR="00AD2C2B" w:rsidRPr="005A1FD1" w:rsidRDefault="00AD2C2B" w:rsidP="008E5725">
      <w:pPr>
        <w:pStyle w:val="screen"/>
        <w:ind w:left="720"/>
      </w:pPr>
      <w:r w:rsidRPr="005A1FD1">
        <w:t>Enter 1-1 to Edit, or 'A' to Add: A [ENTER]</w:t>
      </w:r>
    </w:p>
    <w:p w14:paraId="63B25B69" w14:textId="77777777" w:rsidR="00AD2C2B" w:rsidRPr="005A1FD1" w:rsidRDefault="00AD2C2B" w:rsidP="008E5725">
      <w:pPr>
        <w:pStyle w:val="screen"/>
        <w:ind w:left="720"/>
      </w:pPr>
    </w:p>
    <w:p w14:paraId="63B25B6A" w14:textId="77777777" w:rsidR="00AD2C2B" w:rsidRPr="005A1FD1" w:rsidRDefault="00AD2C2B" w:rsidP="008E5725">
      <w:pPr>
        <w:pStyle w:val="screen"/>
        <w:ind w:left="720"/>
      </w:pPr>
    </w:p>
    <w:p w14:paraId="63B25B6B" w14:textId="77777777" w:rsidR="00AD2C2B" w:rsidRPr="005A1FD1" w:rsidRDefault="00AD2C2B" w:rsidP="008E5725">
      <w:pPr>
        <w:pStyle w:val="screen"/>
        <w:ind w:left="720"/>
      </w:pPr>
      <w:r w:rsidRPr="005A1FD1">
        <w:t>Patient's Service Connection and Rated Disabilities:</w:t>
      </w:r>
    </w:p>
    <w:p w14:paraId="63B25B6C" w14:textId="77777777" w:rsidR="00AD2C2B" w:rsidRPr="005A1FD1" w:rsidRDefault="00AD2C2B" w:rsidP="008E5725">
      <w:pPr>
        <w:pStyle w:val="screen"/>
        <w:ind w:left="720"/>
      </w:pPr>
    </w:p>
    <w:p w14:paraId="63B25B6D" w14:textId="77777777" w:rsidR="00AD2C2B" w:rsidRPr="005A1FD1" w:rsidRDefault="00AD2C2B" w:rsidP="008E5725">
      <w:pPr>
        <w:pStyle w:val="screen"/>
        <w:ind w:left="720"/>
      </w:pPr>
      <w:r w:rsidRPr="005A1FD1">
        <w:t xml:space="preserve">        SC Percent: 100%</w:t>
      </w:r>
    </w:p>
    <w:p w14:paraId="63B25B6E" w14:textId="77777777" w:rsidR="00AD2C2B" w:rsidRPr="005A1FD1" w:rsidRDefault="00AD2C2B" w:rsidP="008E5725">
      <w:pPr>
        <w:pStyle w:val="screen"/>
        <w:ind w:left="720"/>
      </w:pPr>
      <w:r w:rsidRPr="005A1FD1">
        <w:t>Rated Disabilities: TRAUMATIC ARTHRITIS  (10%-SC)</w:t>
      </w:r>
    </w:p>
    <w:p w14:paraId="63B25B6F" w14:textId="77777777" w:rsidR="00AD2C2B" w:rsidRPr="005A1FD1" w:rsidRDefault="00AD2C2B" w:rsidP="008E5725">
      <w:pPr>
        <w:pStyle w:val="screen"/>
        <w:ind w:left="720"/>
      </w:pPr>
      <w:r w:rsidRPr="005A1FD1">
        <w:t xml:space="preserve">                    DIABETES MELLITUS  (0%-SC)</w:t>
      </w:r>
    </w:p>
    <w:p w14:paraId="63B25B70" w14:textId="77777777" w:rsidR="00AD2C2B" w:rsidRPr="005A1FD1" w:rsidRDefault="00AD2C2B" w:rsidP="008E5725">
      <w:pPr>
        <w:pStyle w:val="screen"/>
        <w:ind w:left="720"/>
      </w:pPr>
      <w:r w:rsidRPr="005A1FD1">
        <w:t>Skin Test:  PPD  [ENTER]</w:t>
      </w:r>
    </w:p>
    <w:p w14:paraId="63B25B71" w14:textId="77777777" w:rsidR="00AD2C2B" w:rsidRPr="005A1FD1" w:rsidRDefault="00AD2C2B" w:rsidP="008E5725">
      <w:pPr>
        <w:pStyle w:val="screen"/>
        <w:ind w:left="720"/>
      </w:pPr>
      <w:r w:rsidRPr="005A1FD1">
        <w:t>Placement Date and Time:  9 17@8:20A [ENTER] (SEP 17, 2004@08:20:00)</w:t>
      </w:r>
    </w:p>
    <w:p w14:paraId="63B25B72" w14:textId="77777777" w:rsidR="00AD2C2B" w:rsidRPr="005A1FD1" w:rsidRDefault="00AD2C2B" w:rsidP="008E5725">
      <w:pPr>
        <w:pStyle w:val="screen"/>
        <w:ind w:left="720"/>
      </w:pPr>
      <w:r w:rsidRPr="005A1FD1">
        <w:t>Ordering Provider: PCEprovider,one [ENTER]    ST.PETE (PHYSICIAN)    OP    099A</w:t>
      </w:r>
    </w:p>
    <w:p w14:paraId="63B25B73" w14:textId="77777777" w:rsidR="00AD2C2B" w:rsidRPr="005A1FD1" w:rsidRDefault="00AD2C2B" w:rsidP="008E5725">
      <w:pPr>
        <w:pStyle w:val="screen"/>
        <w:ind w:left="720"/>
      </w:pPr>
      <w:r w:rsidRPr="005A1FD1">
        <w:t>Administered By: PCEprovider,Ten  [ENTER]            TP          PROVIDER</w:t>
      </w:r>
    </w:p>
    <w:p w14:paraId="63B25B74" w14:textId="77777777" w:rsidR="00AD2C2B" w:rsidRPr="005A1FD1" w:rsidRDefault="00AD2C2B" w:rsidP="008E5725">
      <w:pPr>
        <w:pStyle w:val="screen"/>
        <w:ind w:left="720"/>
      </w:pPr>
      <w:r w:rsidRPr="005A1FD1">
        <w:t>Anatomic Location: LA [ENTER] LEFT UPPER ARM     LA</w:t>
      </w:r>
    </w:p>
    <w:p w14:paraId="63B25B75" w14:textId="77777777" w:rsidR="00AD2C2B" w:rsidRPr="005A1FD1" w:rsidRDefault="00AD2C2B" w:rsidP="008E5725">
      <w:pPr>
        <w:pStyle w:val="screen"/>
        <w:ind w:left="720"/>
      </w:pPr>
      <w:r w:rsidRPr="005A1FD1">
        <w:t>Placement Comments: Pre-op testing [ENTER]</w:t>
      </w:r>
    </w:p>
    <w:p w14:paraId="63B25B76" w14:textId="77777777" w:rsidR="00AD2C2B" w:rsidRPr="005A1FD1" w:rsidRDefault="00AD2C2B" w:rsidP="008E5725">
      <w:pPr>
        <w:pStyle w:val="screen"/>
        <w:ind w:left="720"/>
      </w:pPr>
      <w:r w:rsidRPr="005A1FD1">
        <w:t>Reading Date and Time:  9 19@9A [ENTER] (SEP 19, 2004@09:00:00)</w:t>
      </w:r>
    </w:p>
    <w:p w14:paraId="63B25B77" w14:textId="77777777" w:rsidR="00AD2C2B" w:rsidRPr="005A1FD1" w:rsidRDefault="00AD2C2B" w:rsidP="008E5725">
      <w:pPr>
        <w:pStyle w:val="screen"/>
        <w:ind w:left="720"/>
      </w:pPr>
      <w:r w:rsidRPr="005A1FD1">
        <w:t>Reader: PCEprovider,Ten  [ENTER]            TP          PROVIDER</w:t>
      </w:r>
    </w:p>
    <w:p w14:paraId="63B25B78" w14:textId="77777777" w:rsidR="00AD2C2B" w:rsidRPr="005A1FD1" w:rsidRDefault="00AD2C2B" w:rsidP="008E5725">
      <w:pPr>
        <w:pStyle w:val="screen"/>
        <w:ind w:left="720"/>
      </w:pPr>
      <w:r w:rsidRPr="005A1FD1">
        <w:t>Reading in mm:  3 [ENTER]</w:t>
      </w:r>
    </w:p>
    <w:p w14:paraId="63B25B79" w14:textId="77777777" w:rsidR="00AD2C2B" w:rsidRPr="005A1FD1" w:rsidRDefault="00AD2C2B" w:rsidP="008E5725">
      <w:pPr>
        <w:pStyle w:val="screen"/>
        <w:ind w:left="720"/>
      </w:pPr>
    </w:p>
    <w:p w14:paraId="63B25B7A" w14:textId="77777777" w:rsidR="00AD2C2B" w:rsidRPr="005A1FD1" w:rsidRDefault="00AD2C2B" w:rsidP="008E5725">
      <w:pPr>
        <w:pStyle w:val="screen"/>
        <w:ind w:left="720"/>
      </w:pPr>
      <w:r w:rsidRPr="005A1FD1">
        <w:t xml:space="preserve">     Select one of the following:</w:t>
      </w:r>
    </w:p>
    <w:p w14:paraId="63B25B7B" w14:textId="77777777" w:rsidR="00AD2C2B" w:rsidRPr="005A1FD1" w:rsidRDefault="00AD2C2B" w:rsidP="008E5725">
      <w:pPr>
        <w:pStyle w:val="screen"/>
        <w:ind w:left="720"/>
      </w:pPr>
    </w:p>
    <w:p w14:paraId="63B25B7C" w14:textId="77777777" w:rsidR="00AD2C2B" w:rsidRPr="005A1FD1" w:rsidRDefault="00AD2C2B" w:rsidP="008E5725">
      <w:pPr>
        <w:pStyle w:val="screen"/>
        <w:ind w:left="720"/>
      </w:pPr>
      <w:r w:rsidRPr="005A1FD1">
        <w:t xml:space="preserve">          P         POSITIVE</w:t>
      </w:r>
    </w:p>
    <w:p w14:paraId="63B25B7D" w14:textId="77777777" w:rsidR="00AD2C2B" w:rsidRPr="005A1FD1" w:rsidRDefault="00AD2C2B" w:rsidP="008E5725">
      <w:pPr>
        <w:pStyle w:val="screen"/>
        <w:ind w:left="720"/>
      </w:pPr>
      <w:r w:rsidRPr="005A1FD1">
        <w:t xml:space="preserve">          N         NEGATIVE</w:t>
      </w:r>
    </w:p>
    <w:p w14:paraId="63B25B7E" w14:textId="77777777" w:rsidR="00AD2C2B" w:rsidRPr="005A1FD1" w:rsidRDefault="00AD2C2B" w:rsidP="008E5725">
      <w:pPr>
        <w:pStyle w:val="screen"/>
        <w:ind w:left="720"/>
      </w:pPr>
      <w:r w:rsidRPr="005A1FD1">
        <w:t xml:space="preserve">          D         DOUBTFUL</w:t>
      </w:r>
    </w:p>
    <w:p w14:paraId="63B25B7F" w14:textId="77777777" w:rsidR="00AD2C2B" w:rsidRPr="005A1FD1" w:rsidRDefault="00AD2C2B" w:rsidP="008E5725">
      <w:pPr>
        <w:pStyle w:val="screen"/>
        <w:ind w:left="720"/>
      </w:pPr>
      <w:r w:rsidRPr="005A1FD1">
        <w:t xml:space="preserve">          O         NO TAKE</w:t>
      </w:r>
    </w:p>
    <w:p w14:paraId="63B25B80" w14:textId="77777777" w:rsidR="00AD2C2B" w:rsidRPr="005A1FD1" w:rsidRDefault="00AD2C2B" w:rsidP="008E5725">
      <w:pPr>
        <w:pStyle w:val="screen"/>
        <w:ind w:left="720"/>
      </w:pPr>
    </w:p>
    <w:p w14:paraId="63B25B81" w14:textId="77777777" w:rsidR="00AD2C2B" w:rsidRPr="005A1FD1" w:rsidRDefault="00AD2C2B" w:rsidP="008E5725">
      <w:pPr>
        <w:pStyle w:val="screen"/>
        <w:ind w:left="720"/>
      </w:pPr>
      <w:r w:rsidRPr="005A1FD1">
        <w:t>Results: NEGATIVE [ENTER]</w:t>
      </w:r>
    </w:p>
    <w:p w14:paraId="63B25B82" w14:textId="77777777" w:rsidR="00AD2C2B" w:rsidRPr="005A1FD1" w:rsidRDefault="00AD2C2B" w:rsidP="008E5725">
      <w:pPr>
        <w:pStyle w:val="screen"/>
        <w:ind w:left="720"/>
      </w:pPr>
      <w:r w:rsidRPr="005A1FD1">
        <w:t>Reading Comments: Confirmed by LQP method. [Enter]</w:t>
      </w:r>
    </w:p>
    <w:p w14:paraId="63B25B83" w14:textId="77777777" w:rsidR="00AD2C2B" w:rsidRPr="005A1FD1" w:rsidRDefault="00AD2C2B" w:rsidP="008E5725">
      <w:pPr>
        <w:pStyle w:val="screen"/>
        <w:ind w:left="720"/>
      </w:pPr>
      <w:r w:rsidRPr="005A1FD1">
        <w:t>ICD-9 Diagnosis:  SKIN [ENTER]</w:t>
      </w:r>
    </w:p>
    <w:p w14:paraId="63B25B84" w14:textId="77777777" w:rsidR="00AD2C2B" w:rsidRPr="005A1FD1" w:rsidRDefault="00AD2C2B" w:rsidP="008E5725">
      <w:pPr>
        <w:pStyle w:val="screen"/>
        <w:ind w:left="720"/>
      </w:pPr>
      <w:r w:rsidRPr="005A1FD1">
        <w:t xml:space="preserve">     1   SKIN  102.2   EARLY SKIN YAWS NEC</w:t>
      </w:r>
    </w:p>
    <w:p w14:paraId="63B25B85" w14:textId="77777777" w:rsidR="00AD2C2B" w:rsidRPr="005A1FD1" w:rsidRDefault="00AD2C2B" w:rsidP="008E5725">
      <w:pPr>
        <w:pStyle w:val="screen"/>
        <w:ind w:left="720"/>
      </w:pPr>
      <w:r w:rsidRPr="005A1FD1">
        <w:t xml:space="preserve">     2   SKIN  112.3   CUTANEOUS CANDIDIASIS</w:t>
      </w:r>
    </w:p>
    <w:p w14:paraId="63B25B86" w14:textId="77777777" w:rsidR="00AD2C2B" w:rsidRPr="005A1FD1" w:rsidRDefault="00AD2C2B" w:rsidP="008E5725">
      <w:pPr>
        <w:pStyle w:val="screen"/>
        <w:ind w:left="720"/>
      </w:pPr>
      <w:r w:rsidRPr="005A1FD1">
        <w:t xml:space="preserve">     3   SKIN  172.1   MALIG MELANOMA EYELID</w:t>
      </w:r>
    </w:p>
    <w:p w14:paraId="63B25B87" w14:textId="77777777" w:rsidR="00AD2C2B" w:rsidRPr="005A1FD1" w:rsidRDefault="00AD2C2B" w:rsidP="008E5725">
      <w:pPr>
        <w:pStyle w:val="screen"/>
        <w:ind w:left="720"/>
      </w:pPr>
      <w:r w:rsidRPr="005A1FD1">
        <w:t xml:space="preserve">     4   SKIN  172.2   MALIG MELANOMA EAR</w:t>
      </w:r>
    </w:p>
    <w:p w14:paraId="63B25B88" w14:textId="77777777" w:rsidR="00AD2C2B" w:rsidRPr="005A1FD1" w:rsidRDefault="00AD2C2B" w:rsidP="008E5725">
      <w:pPr>
        <w:pStyle w:val="screen"/>
        <w:ind w:left="720"/>
      </w:pPr>
      <w:r w:rsidRPr="005A1FD1">
        <w:t xml:space="preserve">     5   SKIN  172.3   MAL MELANOM FACE NEC/NOS</w:t>
      </w:r>
    </w:p>
    <w:p w14:paraId="63B25B89" w14:textId="77777777" w:rsidR="00AD2C2B" w:rsidRPr="005A1FD1" w:rsidRDefault="00AD2C2B" w:rsidP="008E5725">
      <w:pPr>
        <w:pStyle w:val="screen"/>
        <w:ind w:left="720"/>
      </w:pPr>
      <w:r w:rsidRPr="005A1FD1">
        <w:t>Press &lt;RETURN&gt; to see more, '^' to exit this list, OR</w:t>
      </w:r>
    </w:p>
    <w:p w14:paraId="63B25B8A" w14:textId="77777777" w:rsidR="00AD2C2B" w:rsidRPr="005A1FD1" w:rsidRDefault="00AD2C2B" w:rsidP="008E5725">
      <w:pPr>
        <w:pStyle w:val="screen"/>
        <w:ind w:left="720"/>
      </w:pPr>
      <w:r w:rsidRPr="005A1FD1">
        <w:t>CHOOSE 1-5: 1 [ENTER] 102.2   EARLY SKIN YAWS NEC</w:t>
      </w:r>
    </w:p>
    <w:p w14:paraId="63B25B8B" w14:textId="77777777" w:rsidR="00AD2C2B" w:rsidRPr="005A1FD1" w:rsidRDefault="00AD2C2B" w:rsidP="008E5725">
      <w:pPr>
        <w:pStyle w:val="screen"/>
        <w:ind w:left="720"/>
      </w:pPr>
      <w:r w:rsidRPr="005A1FD1">
        <w:t>Provider Narrative: [ENTER]</w:t>
      </w:r>
    </w:p>
    <w:p w14:paraId="63B25B8C" w14:textId="77777777" w:rsidR="00AD2C2B" w:rsidRPr="005A1FD1" w:rsidRDefault="00AD2C2B" w:rsidP="008E5725">
      <w:pPr>
        <w:pStyle w:val="screen"/>
        <w:ind w:left="720"/>
      </w:pPr>
      <w:r w:rsidRPr="005A1FD1">
        <w:t>OTHER EARLY SKIN LESIONS OF YAWS</w:t>
      </w:r>
    </w:p>
    <w:p w14:paraId="63B25B8D" w14:textId="77777777" w:rsidR="00AD2C2B" w:rsidRPr="005A1FD1" w:rsidRDefault="00AD2C2B" w:rsidP="008E5725">
      <w:pPr>
        <w:pStyle w:val="screen"/>
        <w:ind w:left="720"/>
      </w:pPr>
      <w:r w:rsidRPr="005A1FD1">
        <w:t>Diagnosis Modifier: [ENTER]</w:t>
      </w:r>
    </w:p>
    <w:p w14:paraId="63B25B8E" w14:textId="77777777" w:rsidR="00AD2C2B" w:rsidRPr="005A1FD1" w:rsidRDefault="00AD2C2B" w:rsidP="008E5725">
      <w:pPr>
        <w:pStyle w:val="screen"/>
        <w:ind w:left="720"/>
      </w:pPr>
    </w:p>
    <w:p w14:paraId="63B25B8F" w14:textId="77777777" w:rsidR="00AD2C2B" w:rsidRPr="005A1FD1" w:rsidRDefault="00AD2C2B" w:rsidP="008E5725">
      <w:pPr>
        <w:pStyle w:val="screen"/>
        <w:ind w:left="720"/>
      </w:pPr>
      <w:r w:rsidRPr="005A1FD1">
        <w:t>--- Classification --- [Required]</w:t>
      </w:r>
    </w:p>
    <w:p w14:paraId="63B25B90" w14:textId="77777777" w:rsidR="00AD2C2B" w:rsidRPr="005A1FD1" w:rsidRDefault="00AD2C2B" w:rsidP="008E5725">
      <w:pPr>
        <w:pStyle w:val="screen"/>
        <w:ind w:left="720"/>
      </w:pPr>
    </w:p>
    <w:p w14:paraId="63B25B91" w14:textId="77777777" w:rsidR="00AD2C2B" w:rsidRPr="005A1FD1" w:rsidRDefault="00AD2C2B" w:rsidP="008E5725">
      <w:pPr>
        <w:pStyle w:val="screen"/>
        <w:ind w:left="720"/>
      </w:pPr>
      <w:r w:rsidRPr="005A1FD1">
        <w:t>Was treatment for SC Condition? YES// [ENTER]</w:t>
      </w:r>
    </w:p>
    <w:p w14:paraId="63B25B92" w14:textId="77777777" w:rsidR="00AD2C2B" w:rsidRPr="005A1FD1" w:rsidRDefault="00AD2C2B" w:rsidP="008E5725">
      <w:pPr>
        <w:pStyle w:val="screen"/>
        <w:ind w:left="720"/>
      </w:pPr>
      <w:r w:rsidRPr="005A1FD1">
        <w:t>Was treatment related to Combat? YES// [ENTER]</w:t>
      </w:r>
    </w:p>
    <w:p w14:paraId="63B25B93" w14:textId="77777777" w:rsidR="00AD2C2B" w:rsidRPr="005A1FD1" w:rsidRDefault="00AD2C2B" w:rsidP="008E5725">
      <w:pPr>
        <w:pStyle w:val="screen"/>
        <w:ind w:left="720"/>
      </w:pPr>
      <w:r w:rsidRPr="005A1FD1">
        <w:t>Was treatment related to Agent Orange Exposure? NO// [ENTER]</w:t>
      </w:r>
    </w:p>
    <w:p w14:paraId="63B25B94" w14:textId="77777777" w:rsidR="00AD2C2B" w:rsidRPr="005A1FD1" w:rsidRDefault="00AD2C2B" w:rsidP="008E5725">
      <w:pPr>
        <w:pStyle w:val="screen"/>
        <w:ind w:left="720"/>
      </w:pPr>
      <w:r w:rsidRPr="005A1FD1">
        <w:t>Was treatment related to Ionizing Radiation Exposure? NO// [ENTER]</w:t>
      </w:r>
    </w:p>
    <w:p w14:paraId="63B25B95" w14:textId="77777777" w:rsidR="00AD2C2B" w:rsidRPr="005A1FD1" w:rsidRDefault="00AD2C2B" w:rsidP="008E5725">
      <w:pPr>
        <w:pStyle w:val="screen"/>
        <w:ind w:left="720"/>
      </w:pPr>
      <w:r w:rsidRPr="005A1FD1">
        <w:t xml:space="preserve">Was treatment related to SW Asia Conditions? NO//[ENTER] </w:t>
      </w:r>
    </w:p>
    <w:p w14:paraId="63B25B96" w14:textId="77777777" w:rsidR="00AD2C2B" w:rsidRPr="005A1FD1" w:rsidRDefault="00AD2C2B" w:rsidP="008E5725">
      <w:pPr>
        <w:pStyle w:val="screen"/>
        <w:ind w:left="720"/>
      </w:pPr>
      <w:r w:rsidRPr="005A1FD1">
        <w:t>Was treatment related to Military Sexual Trauma? NO// [ENTER]</w:t>
      </w:r>
    </w:p>
    <w:p w14:paraId="63B25B97" w14:textId="77777777" w:rsidR="00AD2C2B" w:rsidRPr="005A1FD1" w:rsidRDefault="00AD2C2B" w:rsidP="008E5725">
      <w:pPr>
        <w:pStyle w:val="screen"/>
        <w:ind w:left="720"/>
      </w:pPr>
      <w:r w:rsidRPr="005A1FD1">
        <w:t>Was treatment related to Head and/or Neck Cancer? YES// [ENTER]</w:t>
      </w:r>
    </w:p>
    <w:p w14:paraId="63B25B98" w14:textId="77777777" w:rsidR="00AD2C2B" w:rsidRPr="005A1FD1" w:rsidRDefault="00AD2C2B" w:rsidP="008E5725">
      <w:pPr>
        <w:pStyle w:val="screen"/>
        <w:ind w:left="720"/>
      </w:pPr>
      <w:r w:rsidRPr="005A1FD1">
        <w:t xml:space="preserve">Diagnosis 2: </w:t>
      </w:r>
    </w:p>
    <w:p w14:paraId="63B25B99" w14:textId="77777777" w:rsidR="005A4590" w:rsidRDefault="00905B36" w:rsidP="00DB745D">
      <w:pPr>
        <w:pStyle w:val="Heading2"/>
      </w:pPr>
      <w:bookmarkStart w:id="260" w:name="_Toc428365017"/>
      <w:bookmarkStart w:id="261" w:name="_Toc468086008"/>
      <w:r>
        <w:t>How to Add or Edit an Exam</w:t>
      </w:r>
      <w:bookmarkEnd w:id="260"/>
      <w:bookmarkEnd w:id="261"/>
    </w:p>
    <w:p w14:paraId="63B25B9A" w14:textId="77777777" w:rsidR="00905B36" w:rsidRPr="00724287" w:rsidRDefault="00905B36" w:rsidP="001E284E">
      <w:pPr>
        <w:rPr>
          <w:rFonts w:eastAsiaTheme="minorHAnsi" w:cstheme="minorBidi"/>
        </w:rPr>
      </w:pPr>
      <w:r w:rsidRPr="00724287">
        <w:rPr>
          <w:rFonts w:eastAsiaTheme="minorHAnsi" w:cstheme="minorBidi"/>
        </w:rPr>
        <w:t>When you choose Exam under Update Encounter, you will also be prompted to enter the Topic, Level of Understanding, and Encounter Provider.</w:t>
      </w:r>
    </w:p>
    <w:p w14:paraId="63B25B9B" w14:textId="77777777" w:rsidR="00905B36" w:rsidRPr="00724287" w:rsidRDefault="00905B36" w:rsidP="001E284E">
      <w:pPr>
        <w:rPr>
          <w:rFonts w:eastAsiaTheme="minorHAnsi" w:cstheme="minorBidi"/>
        </w:rPr>
      </w:pPr>
      <w:r w:rsidRPr="00724287">
        <w:rPr>
          <w:rFonts w:eastAsiaTheme="minorHAnsi" w:cstheme="minorBidi"/>
        </w:rPr>
        <w:t>N</w:t>
      </w:r>
      <w:r w:rsidR="00234686" w:rsidRPr="00724287">
        <w:rPr>
          <w:rFonts w:eastAsiaTheme="minorHAnsi" w:cstheme="minorBidi"/>
        </w:rPr>
        <w:t>ote</w:t>
      </w:r>
      <w:r w:rsidRPr="00724287">
        <w:rPr>
          <w:rFonts w:eastAsiaTheme="minorHAnsi" w:cstheme="minorBidi"/>
        </w:rPr>
        <w:t>:</w:t>
      </w:r>
      <w:r w:rsidR="001E284E" w:rsidRPr="00724287">
        <w:rPr>
          <w:rFonts w:eastAsiaTheme="minorHAnsi" w:cstheme="minorBidi"/>
        </w:rPr>
        <w:t xml:space="preserve">  </w:t>
      </w:r>
      <w:r w:rsidRPr="00724287">
        <w:rPr>
          <w:rFonts w:eastAsiaTheme="minorHAnsi" w:cstheme="minorBidi"/>
        </w:rPr>
        <w:t xml:space="preserve">A Clinical Coordinator can change the items or categories available to choose from for Exams through the PCE Table Maintenance Menu. </w:t>
      </w:r>
      <w:r w:rsidR="00C123BC" w:rsidRPr="00724287">
        <w:rPr>
          <w:rFonts w:eastAsiaTheme="minorHAnsi" w:cstheme="minorBidi"/>
        </w:rPr>
        <w:t>T</w:t>
      </w:r>
      <w:r w:rsidRPr="00724287">
        <w:rPr>
          <w:rFonts w:eastAsiaTheme="minorHAnsi" w:cstheme="minorBidi"/>
        </w:rPr>
        <w:t>o help define the Exam list, check with your Coordinator.</w:t>
      </w:r>
    </w:p>
    <w:p w14:paraId="63B25B9C" w14:textId="77777777" w:rsidR="00905B36" w:rsidRPr="00724287" w:rsidRDefault="00905B36" w:rsidP="001E284E">
      <w:pPr>
        <w:rPr>
          <w:rFonts w:eastAsiaTheme="minorHAnsi" w:cstheme="minorBidi"/>
        </w:rPr>
      </w:pPr>
      <w:r w:rsidRPr="00724287">
        <w:rPr>
          <w:rFonts w:eastAsiaTheme="minorHAnsi" w:cstheme="minorBidi"/>
        </w:rPr>
        <w:t>Steps to add an Exam</w:t>
      </w:r>
      <w:r w:rsidR="00234686" w:rsidRPr="00724287">
        <w:rPr>
          <w:rFonts w:eastAsiaTheme="minorHAnsi" w:cstheme="minorBidi"/>
        </w:rPr>
        <w:t>:</w:t>
      </w:r>
    </w:p>
    <w:p w14:paraId="63B25B9D" w14:textId="77777777" w:rsidR="00905B36" w:rsidRPr="00724287" w:rsidRDefault="00905B36" w:rsidP="001E284E">
      <w:pPr>
        <w:pStyle w:val="ListParagraph"/>
        <w:numPr>
          <w:ilvl w:val="0"/>
          <w:numId w:val="110"/>
        </w:numPr>
        <w:rPr>
          <w:rFonts w:eastAsiaTheme="minorHAnsi" w:cstheme="minorBidi"/>
        </w:rPr>
      </w:pPr>
      <w:r w:rsidRPr="00724287">
        <w:rPr>
          <w:rFonts w:eastAsiaTheme="minorHAnsi" w:cstheme="minorBidi"/>
        </w:rPr>
        <w:t xml:space="preserve">Select </w:t>
      </w:r>
      <w:proofErr w:type="spellStart"/>
      <w:r w:rsidRPr="00724287">
        <w:rPr>
          <w:rFonts w:eastAsiaTheme="minorHAnsi" w:cstheme="minorBidi"/>
        </w:rPr>
        <w:t>UE</w:t>
      </w:r>
      <w:proofErr w:type="spellEnd"/>
      <w:r w:rsidRPr="00724287">
        <w:rPr>
          <w:rFonts w:eastAsiaTheme="minorHAnsi" w:cstheme="minorBidi"/>
        </w:rPr>
        <w:t>, from the PCE Appointment List screen.</w:t>
      </w:r>
    </w:p>
    <w:p w14:paraId="63B25B9E" w14:textId="77777777" w:rsidR="00905B36" w:rsidRPr="00724287" w:rsidRDefault="00905B36" w:rsidP="001E284E">
      <w:pPr>
        <w:pStyle w:val="ListParagraph"/>
        <w:numPr>
          <w:ilvl w:val="0"/>
          <w:numId w:val="110"/>
        </w:numPr>
        <w:rPr>
          <w:rFonts w:eastAsiaTheme="minorHAnsi" w:cstheme="minorBidi"/>
        </w:rPr>
      </w:pPr>
      <w:r w:rsidRPr="00724287">
        <w:rPr>
          <w:rFonts w:eastAsiaTheme="minorHAnsi" w:cstheme="minorBidi"/>
        </w:rPr>
        <w:t xml:space="preserve">Select </w:t>
      </w:r>
      <w:proofErr w:type="spellStart"/>
      <w:r w:rsidRPr="00724287">
        <w:rPr>
          <w:rFonts w:eastAsiaTheme="minorHAnsi" w:cstheme="minorBidi"/>
        </w:rPr>
        <w:t>XA</w:t>
      </w:r>
      <w:proofErr w:type="spellEnd"/>
      <w:r w:rsidRPr="00724287">
        <w:rPr>
          <w:rFonts w:eastAsiaTheme="minorHAnsi" w:cstheme="minorBidi"/>
        </w:rPr>
        <w:t xml:space="preserve"> from the PCE Update Encounter screen.</w:t>
      </w:r>
    </w:p>
    <w:p w14:paraId="63B25B9F" w14:textId="77777777" w:rsidR="00905B36" w:rsidRPr="005A1FD1" w:rsidRDefault="00905B36" w:rsidP="008E5725">
      <w:pPr>
        <w:pStyle w:val="screen"/>
        <w:ind w:left="720"/>
      </w:pPr>
      <w:bookmarkStart w:id="262" w:name="_Toc316189266"/>
      <w:bookmarkStart w:id="263" w:name="_Toc312473527"/>
      <w:r w:rsidRPr="005A1FD1">
        <w:t>PCE Update Encounter         Jul 25, 1996 08:24:21       Page:  1 of  1</w:t>
      </w:r>
    </w:p>
    <w:p w14:paraId="63B25BA0" w14:textId="77777777" w:rsidR="00905B36" w:rsidRPr="005A1FD1" w:rsidRDefault="00905B36" w:rsidP="008E5725">
      <w:pPr>
        <w:pStyle w:val="screen"/>
        <w:ind w:left="720"/>
      </w:pPr>
      <w:r w:rsidRPr="005A1FD1">
        <w:t>PCEPATIENT,ONE    000-45-6789           Clinic:  CARDIOLOGY</w:t>
      </w:r>
    </w:p>
    <w:p w14:paraId="63B25BA1" w14:textId="77777777" w:rsidR="00905B36" w:rsidRPr="005A1FD1" w:rsidRDefault="00905B36" w:rsidP="008E5725">
      <w:pPr>
        <w:pStyle w:val="screen"/>
        <w:ind w:left="720"/>
      </w:pPr>
      <w:r w:rsidRPr="005A1FD1">
        <w:t>Encounter Date  07/22/96  11:08         Clinic Stop:  303  CARDIOLOGY</w:t>
      </w:r>
    </w:p>
    <w:p w14:paraId="63B25BA2" w14:textId="77777777" w:rsidR="00905B36" w:rsidRPr="005A1FD1" w:rsidRDefault="00905B36" w:rsidP="008E5725">
      <w:pPr>
        <w:pStyle w:val="screen"/>
        <w:ind w:left="720"/>
      </w:pPr>
      <w:r w:rsidRPr="005A1FD1">
        <w:t xml:space="preserve">  1 Encounter Date and Time:  JUL 22, 1996@11:08:14</w:t>
      </w:r>
      <w:r w:rsidRPr="005A1FD1">
        <w:tab/>
      </w:r>
    </w:p>
    <w:p w14:paraId="63B25BA3" w14:textId="77777777" w:rsidR="00905B36" w:rsidRPr="005A1FD1" w:rsidRDefault="00905B36" w:rsidP="008E5725">
      <w:pPr>
        <w:pStyle w:val="screen"/>
        <w:ind w:left="720"/>
      </w:pPr>
      <w:r w:rsidRPr="005A1FD1">
        <w:t xml:space="preserve"> </w:t>
      </w:r>
    </w:p>
    <w:p w14:paraId="63B25BA4" w14:textId="77777777" w:rsidR="00905B36" w:rsidRPr="005A1FD1" w:rsidRDefault="00905B36" w:rsidP="008E5725">
      <w:pPr>
        <w:pStyle w:val="screen"/>
        <w:ind w:left="720"/>
      </w:pPr>
      <w:r w:rsidRPr="005A1FD1">
        <w:t xml:space="preserve">  2 Provider:  PCEPROVIDER,ONE    PRIMARY    ATTENDING</w:t>
      </w:r>
    </w:p>
    <w:p w14:paraId="63B25BA5" w14:textId="77777777" w:rsidR="00905B36" w:rsidRPr="005A1FD1" w:rsidRDefault="00905B36" w:rsidP="008E5725">
      <w:pPr>
        <w:pStyle w:val="screen"/>
        <w:ind w:left="720"/>
      </w:pPr>
      <w:r w:rsidRPr="005A1FD1">
        <w:t xml:space="preserve">  3 ICD9 Code or Diagnosis:  V70.3     MED EXAM NEC-ADMIN PURP</w:t>
      </w:r>
    </w:p>
    <w:p w14:paraId="63B25BA6" w14:textId="77777777" w:rsidR="00905B36" w:rsidRPr="005A1FD1" w:rsidRDefault="00905B36" w:rsidP="008E5725">
      <w:pPr>
        <w:pStyle w:val="screen"/>
        <w:ind w:left="720"/>
      </w:pPr>
      <w:r w:rsidRPr="005A1FD1">
        <w:t xml:space="preserve">    Provider Narrative:  OTHER GENERAL MEDICAL EXAMINATION FOR </w:t>
      </w:r>
    </w:p>
    <w:p w14:paraId="63B25BA7" w14:textId="77777777" w:rsidR="00905B36" w:rsidRPr="005A1FD1" w:rsidRDefault="00905B36" w:rsidP="008E5725">
      <w:pPr>
        <w:pStyle w:val="screen"/>
        <w:ind w:left="720"/>
      </w:pPr>
      <w:r w:rsidRPr="005A1FD1">
        <w:t xml:space="preserve">                         ADMINISTRATIVE PURPOSES</w:t>
      </w:r>
    </w:p>
    <w:p w14:paraId="63B25BA8" w14:textId="77777777" w:rsidR="00905B36" w:rsidRPr="005A1FD1" w:rsidRDefault="00905B36" w:rsidP="008E5725">
      <w:pPr>
        <w:pStyle w:val="screen"/>
        <w:ind w:left="720"/>
      </w:pPr>
      <w:r w:rsidRPr="005A1FD1">
        <w:t xml:space="preserve">    Primary/Secondary Diagnosis:  PRIMARY</w:t>
      </w:r>
    </w:p>
    <w:p w14:paraId="63B25BA9" w14:textId="77777777" w:rsidR="00905B36" w:rsidRPr="005A1FD1" w:rsidRDefault="00905B36" w:rsidP="008E5725">
      <w:pPr>
        <w:pStyle w:val="screen"/>
        <w:ind w:left="720"/>
      </w:pPr>
      <w:r w:rsidRPr="005A1FD1">
        <w:t xml:space="preserve">  4 CPT Code:  25066     BIOPSY FOREARM SOFT TISSUES</w:t>
      </w:r>
    </w:p>
    <w:p w14:paraId="63B25BAA" w14:textId="77777777" w:rsidR="00905B36" w:rsidRPr="005A1FD1" w:rsidRDefault="00905B36" w:rsidP="008E5725">
      <w:pPr>
        <w:pStyle w:val="screen"/>
        <w:ind w:left="720"/>
      </w:pPr>
      <w:r w:rsidRPr="005A1FD1">
        <w:t xml:space="preserve">    CPT Modifier: 22   UNUSUAL PROCEDURAL SERVICES</w:t>
      </w:r>
    </w:p>
    <w:p w14:paraId="63B25BAB" w14:textId="77777777" w:rsidR="00905B36" w:rsidRPr="005A1FD1" w:rsidRDefault="00905B36" w:rsidP="008E5725">
      <w:pPr>
        <w:pStyle w:val="screen"/>
        <w:ind w:left="720"/>
      </w:pPr>
      <w:r w:rsidRPr="005A1FD1">
        <w:t xml:space="preserve">  5 Education Topic:  VA-TOBACCO USE SCREENING</w:t>
      </w:r>
    </w:p>
    <w:p w14:paraId="63B25BAC" w14:textId="77777777" w:rsidR="00905B36" w:rsidRPr="005A1FD1" w:rsidRDefault="00905B36" w:rsidP="008E5725">
      <w:pPr>
        <w:pStyle w:val="screen"/>
        <w:ind w:left="720"/>
      </w:pPr>
    </w:p>
    <w:p w14:paraId="63B25BAD" w14:textId="77777777" w:rsidR="00905B36" w:rsidRPr="005A1FD1" w:rsidRDefault="00905B36" w:rsidP="008E5725">
      <w:pPr>
        <w:pStyle w:val="screen"/>
        <w:ind w:left="720"/>
      </w:pPr>
      <w:r w:rsidRPr="005A1FD1">
        <w:t xml:space="preserve">          + Next Screen   - Prev Screen   ?? More Actions</w:t>
      </w:r>
    </w:p>
    <w:p w14:paraId="63B25BAE" w14:textId="77777777" w:rsidR="00905B36" w:rsidRPr="005A1FD1" w:rsidRDefault="00905B36" w:rsidP="008E5725">
      <w:pPr>
        <w:pStyle w:val="screen"/>
        <w:ind w:left="720"/>
      </w:pPr>
      <w:r w:rsidRPr="005A1FD1">
        <w:t>ED  Edit an Item        TR  Treatment           DD  Display Detail</w:t>
      </w:r>
    </w:p>
    <w:p w14:paraId="63B25BAF" w14:textId="77777777" w:rsidR="00905B36" w:rsidRPr="005A1FD1" w:rsidRDefault="00905B36" w:rsidP="008E5725">
      <w:pPr>
        <w:pStyle w:val="screen"/>
        <w:ind w:left="720"/>
      </w:pPr>
      <w:r w:rsidRPr="005A1FD1">
        <w:t>DE  Delete an Item      IM  Immunization        DB  Display Brief</w:t>
      </w:r>
    </w:p>
    <w:p w14:paraId="63B25BB0" w14:textId="77777777" w:rsidR="00905B36" w:rsidRPr="005A1FD1" w:rsidRDefault="00905B36" w:rsidP="008E5725">
      <w:pPr>
        <w:pStyle w:val="screen"/>
        <w:ind w:left="720"/>
      </w:pPr>
      <w:r w:rsidRPr="005A1FD1">
        <w:t>EN  Encounter           PE  Patient Ed          IN  Check Out Interview</w:t>
      </w:r>
    </w:p>
    <w:p w14:paraId="63B25BB1" w14:textId="5A12898B" w:rsidR="00905B36" w:rsidRPr="005A1FD1" w:rsidRDefault="00905B36" w:rsidP="008E5725">
      <w:pPr>
        <w:pStyle w:val="screen"/>
        <w:ind w:left="720"/>
      </w:pPr>
      <w:r w:rsidRPr="005A1FD1">
        <w:t xml:space="preserve">PR  Provider            ST  Skin Test           </w:t>
      </w:r>
      <w:r w:rsidR="008F581F" w:rsidRPr="005A1FD1">
        <w:t>CR  Contra/Refusal Event</w:t>
      </w:r>
    </w:p>
    <w:p w14:paraId="63B25BB2" w14:textId="143A2859" w:rsidR="00905B36" w:rsidRPr="005A1FD1" w:rsidRDefault="00905B36" w:rsidP="008E5725">
      <w:pPr>
        <w:pStyle w:val="screen"/>
        <w:ind w:left="720"/>
      </w:pPr>
      <w:bookmarkStart w:id="264" w:name="p199_41"/>
      <w:bookmarkEnd w:id="264"/>
      <w:r w:rsidRPr="005A1FD1">
        <w:t>DX  Diagnosis (ICD)     XA  Exam</w:t>
      </w:r>
      <w:r w:rsidR="003D7761" w:rsidRPr="005A1FD1">
        <w:t xml:space="preserve">                QU  Quit</w:t>
      </w:r>
    </w:p>
    <w:p w14:paraId="63B25BB3" w14:textId="77777777" w:rsidR="00905B36" w:rsidRPr="005A1FD1" w:rsidRDefault="00905B36" w:rsidP="008E5725">
      <w:pPr>
        <w:pStyle w:val="screen"/>
        <w:ind w:left="720"/>
      </w:pPr>
      <w:r w:rsidRPr="005A1FD1">
        <w:t>CP  CPT (Procedure)     HF  Health Factors</w:t>
      </w:r>
    </w:p>
    <w:p w14:paraId="63B25BB4" w14:textId="77777777" w:rsidR="00905B36" w:rsidRPr="005A1FD1" w:rsidRDefault="00905B36" w:rsidP="008E5725">
      <w:pPr>
        <w:pStyle w:val="screen"/>
        <w:ind w:left="720"/>
      </w:pPr>
      <w:r w:rsidRPr="005A1FD1">
        <w:t>Select Action: Quit// XA   Exam</w:t>
      </w:r>
      <w:bookmarkEnd w:id="262"/>
      <w:bookmarkEnd w:id="263"/>
    </w:p>
    <w:p w14:paraId="63B25BB5" w14:textId="77777777" w:rsidR="00905B36" w:rsidRPr="00724287" w:rsidRDefault="00905B36" w:rsidP="001E284E">
      <w:pPr>
        <w:pStyle w:val="ListParagraph"/>
        <w:numPr>
          <w:ilvl w:val="0"/>
          <w:numId w:val="110"/>
        </w:numPr>
        <w:rPr>
          <w:rFonts w:eastAsiaTheme="minorHAnsi" w:cstheme="minorBidi"/>
        </w:rPr>
      </w:pPr>
      <w:r w:rsidRPr="00724287">
        <w:rPr>
          <w:rFonts w:eastAsiaTheme="minorHAnsi" w:cstheme="minorBidi"/>
        </w:rPr>
        <w:t>Respond to the following prompts for Exams, as appropriate.</w:t>
      </w:r>
    </w:p>
    <w:p w14:paraId="63B25BB6" w14:textId="77777777" w:rsidR="00905B36" w:rsidRPr="005A1FD1" w:rsidRDefault="00905B36" w:rsidP="008E5725">
      <w:pPr>
        <w:pStyle w:val="screen"/>
        <w:ind w:left="720"/>
      </w:pPr>
      <w:r w:rsidRPr="005A1FD1">
        <w:t>Exam:  GENERAL EXAM</w:t>
      </w:r>
    </w:p>
    <w:p w14:paraId="63B25BB7" w14:textId="77777777" w:rsidR="00905B36" w:rsidRPr="005A1FD1" w:rsidRDefault="00905B36" w:rsidP="008E5725">
      <w:pPr>
        <w:pStyle w:val="screen"/>
        <w:ind w:left="720"/>
      </w:pPr>
      <w:r w:rsidRPr="005A1FD1">
        <w:t>Results:  ?</w:t>
      </w:r>
    </w:p>
    <w:p w14:paraId="63B25BB8" w14:textId="77777777" w:rsidR="00905B36" w:rsidRPr="005A1FD1" w:rsidRDefault="00905B36" w:rsidP="008E5725">
      <w:pPr>
        <w:pStyle w:val="screen"/>
        <w:ind w:left="720"/>
      </w:pPr>
      <w:r w:rsidRPr="005A1FD1">
        <w:t>Choose from:</w:t>
      </w:r>
    </w:p>
    <w:p w14:paraId="63B25BB9" w14:textId="77777777" w:rsidR="00905B36" w:rsidRPr="005A1FD1" w:rsidRDefault="00905B36" w:rsidP="008E5725">
      <w:pPr>
        <w:pStyle w:val="screen"/>
        <w:ind w:left="720"/>
      </w:pPr>
      <w:r w:rsidRPr="005A1FD1">
        <w:t>A        ABNORMAL</w:t>
      </w:r>
    </w:p>
    <w:p w14:paraId="63B25BBA" w14:textId="77777777" w:rsidR="00905B36" w:rsidRPr="005A1FD1" w:rsidRDefault="00905B36" w:rsidP="008E5725">
      <w:pPr>
        <w:pStyle w:val="screen"/>
        <w:ind w:left="720"/>
      </w:pPr>
      <w:r w:rsidRPr="005A1FD1">
        <w:t>N        NORMAL</w:t>
      </w:r>
    </w:p>
    <w:p w14:paraId="63B25BBB" w14:textId="77777777" w:rsidR="00905B36" w:rsidRPr="005A1FD1" w:rsidRDefault="00905B36" w:rsidP="008E5725">
      <w:pPr>
        <w:pStyle w:val="screen"/>
        <w:ind w:left="720"/>
      </w:pPr>
      <w:r w:rsidRPr="005A1FD1">
        <w:t>Results:  NORMAL</w:t>
      </w:r>
    </w:p>
    <w:p w14:paraId="63B25BBC" w14:textId="77777777" w:rsidR="00905B36" w:rsidRPr="005A1FD1" w:rsidRDefault="00905B36" w:rsidP="008E5725">
      <w:pPr>
        <w:pStyle w:val="screen"/>
        <w:ind w:left="720"/>
      </w:pPr>
      <w:r w:rsidRPr="005A1FD1">
        <w:lastRenderedPageBreak/>
        <w:t>Encounter Provider:  PCEPROVIDER,TEN//[ENTER] PCEPROVIDER,TEN          TP</w:t>
      </w:r>
    </w:p>
    <w:p w14:paraId="63B25BBD" w14:textId="77777777" w:rsidR="00905B36" w:rsidRPr="005A1FD1" w:rsidRDefault="00905B36" w:rsidP="008E5725">
      <w:pPr>
        <w:pStyle w:val="screen"/>
        <w:ind w:left="720"/>
      </w:pPr>
      <w:r w:rsidRPr="005A1FD1">
        <w:t>Comments: [ENTER]</w:t>
      </w:r>
    </w:p>
    <w:p w14:paraId="63B25BBE" w14:textId="77777777" w:rsidR="00905B36" w:rsidRPr="005A1FD1" w:rsidRDefault="00905B36" w:rsidP="008E5725">
      <w:pPr>
        <w:pStyle w:val="screen"/>
        <w:ind w:left="720"/>
      </w:pPr>
      <w:r w:rsidRPr="005A1FD1">
        <w:t>Exam: [ENTER]</w:t>
      </w:r>
    </w:p>
    <w:p w14:paraId="63B25BBF" w14:textId="77777777" w:rsidR="00905B36" w:rsidRPr="00724287" w:rsidRDefault="00905B36" w:rsidP="001E284E">
      <w:pPr>
        <w:pStyle w:val="ListParagraph"/>
        <w:numPr>
          <w:ilvl w:val="0"/>
          <w:numId w:val="110"/>
        </w:numPr>
        <w:rPr>
          <w:rFonts w:eastAsiaTheme="minorHAnsi" w:cstheme="minorBidi"/>
        </w:rPr>
      </w:pPr>
      <w:r w:rsidRPr="00724287">
        <w:rPr>
          <w:rFonts w:eastAsiaTheme="minorHAnsi" w:cstheme="minorBidi"/>
        </w:rPr>
        <w:t>The edited screen is then displayed.</w:t>
      </w:r>
    </w:p>
    <w:p w14:paraId="63B25BC0" w14:textId="77777777" w:rsidR="00CD524A" w:rsidRDefault="00905B36" w:rsidP="00DB745D">
      <w:pPr>
        <w:pStyle w:val="Heading2"/>
      </w:pPr>
      <w:bookmarkStart w:id="265" w:name="_Toc428365018"/>
      <w:bookmarkStart w:id="266" w:name="_Toc468086009"/>
      <w:r>
        <w:t>How to Add or Edit Health Factors</w:t>
      </w:r>
      <w:bookmarkEnd w:id="265"/>
      <w:bookmarkEnd w:id="266"/>
    </w:p>
    <w:p w14:paraId="63B25BC1" w14:textId="77777777" w:rsidR="00905B36" w:rsidRPr="00724287" w:rsidRDefault="00905B36" w:rsidP="001E284E">
      <w:pPr>
        <w:rPr>
          <w:rFonts w:eastAsiaTheme="minorHAnsi" w:cstheme="minorBidi"/>
        </w:rPr>
      </w:pPr>
      <w:r w:rsidRPr="00724287">
        <w:rPr>
          <w:rFonts w:eastAsiaTheme="minorHAnsi" w:cstheme="minorBidi"/>
        </w:rPr>
        <w:t>When you choose Health Factors under Update Encounter, you will also be prompted to enter the Level/Severity and comments.</w:t>
      </w:r>
    </w:p>
    <w:p w14:paraId="63B25BC2" w14:textId="77777777" w:rsidR="00905B36" w:rsidRPr="00724287" w:rsidRDefault="00905B36" w:rsidP="001E284E">
      <w:pPr>
        <w:rPr>
          <w:rFonts w:eastAsiaTheme="minorHAnsi" w:cstheme="minorBidi"/>
        </w:rPr>
      </w:pPr>
      <w:r w:rsidRPr="00724287">
        <w:rPr>
          <w:rFonts w:eastAsiaTheme="minorHAnsi" w:cstheme="minorBidi"/>
        </w:rPr>
        <w:t>N</w:t>
      </w:r>
      <w:r w:rsidR="00FF6C0F" w:rsidRPr="00724287">
        <w:rPr>
          <w:rFonts w:eastAsiaTheme="minorHAnsi" w:cstheme="minorBidi"/>
        </w:rPr>
        <w:t>ote:</w:t>
      </w:r>
      <w:r w:rsidR="001E284E" w:rsidRPr="00724287">
        <w:rPr>
          <w:rFonts w:eastAsiaTheme="minorHAnsi" w:cstheme="minorBidi"/>
        </w:rPr>
        <w:t xml:space="preserve">  </w:t>
      </w:r>
      <w:r w:rsidRPr="00724287">
        <w:rPr>
          <w:rFonts w:eastAsiaTheme="minorHAnsi" w:cstheme="minorBidi"/>
        </w:rPr>
        <w:t>A Clinical Coordinator can change the items to choose from for Health Factors through the PCE Table Maintenance Menu. If you wish to help define the Health Factor list, check with your Coordinator.</w:t>
      </w:r>
    </w:p>
    <w:p w14:paraId="63B25BC3" w14:textId="77777777" w:rsidR="00905B36" w:rsidRPr="00724287" w:rsidRDefault="00905B36" w:rsidP="001E284E">
      <w:pPr>
        <w:rPr>
          <w:rFonts w:eastAsiaTheme="minorHAnsi" w:cstheme="minorBidi"/>
        </w:rPr>
      </w:pPr>
      <w:r w:rsidRPr="00724287">
        <w:rPr>
          <w:rFonts w:eastAsiaTheme="minorHAnsi" w:cstheme="minorBidi"/>
        </w:rPr>
        <w:t>Steps to add a Health Factor</w:t>
      </w:r>
      <w:r w:rsidR="00FF6C0F" w:rsidRPr="00724287">
        <w:rPr>
          <w:rFonts w:eastAsiaTheme="minorHAnsi" w:cstheme="minorBidi"/>
        </w:rPr>
        <w:t>:</w:t>
      </w:r>
    </w:p>
    <w:p w14:paraId="63B25BC4" w14:textId="77777777" w:rsidR="00905B36" w:rsidRPr="00724287" w:rsidRDefault="00905B36" w:rsidP="001E284E">
      <w:pPr>
        <w:pStyle w:val="ListParagraph"/>
        <w:numPr>
          <w:ilvl w:val="0"/>
          <w:numId w:val="111"/>
        </w:numPr>
        <w:rPr>
          <w:rFonts w:eastAsiaTheme="minorHAnsi" w:cstheme="minorBidi"/>
        </w:rPr>
      </w:pPr>
      <w:r w:rsidRPr="00724287">
        <w:rPr>
          <w:rFonts w:eastAsiaTheme="minorHAnsi" w:cstheme="minorBidi"/>
        </w:rPr>
        <w:t xml:space="preserve">Select </w:t>
      </w:r>
      <w:proofErr w:type="spellStart"/>
      <w:r w:rsidRPr="00724287">
        <w:rPr>
          <w:rFonts w:eastAsiaTheme="minorHAnsi" w:cstheme="minorBidi"/>
        </w:rPr>
        <w:t>UE</w:t>
      </w:r>
      <w:proofErr w:type="spellEnd"/>
      <w:r w:rsidRPr="00724287">
        <w:rPr>
          <w:rFonts w:eastAsiaTheme="minorHAnsi" w:cstheme="minorBidi"/>
        </w:rPr>
        <w:t xml:space="preserve"> from the PCE Appointment List screen.</w:t>
      </w:r>
    </w:p>
    <w:p w14:paraId="63B25BC5" w14:textId="77777777" w:rsidR="00905B36" w:rsidRPr="00724287" w:rsidRDefault="00905B36" w:rsidP="001E284E">
      <w:pPr>
        <w:pStyle w:val="ListParagraph"/>
        <w:numPr>
          <w:ilvl w:val="0"/>
          <w:numId w:val="111"/>
        </w:numPr>
        <w:rPr>
          <w:rFonts w:eastAsiaTheme="minorHAnsi" w:cstheme="minorBidi"/>
        </w:rPr>
      </w:pPr>
      <w:r w:rsidRPr="00724287">
        <w:rPr>
          <w:rFonts w:eastAsiaTheme="minorHAnsi" w:cstheme="minorBidi"/>
        </w:rPr>
        <w:t>Select HF from the PCE Update Encounter screen.</w:t>
      </w:r>
    </w:p>
    <w:p w14:paraId="63B25BC6" w14:textId="77777777" w:rsidR="00905B36" w:rsidRPr="005A1FD1" w:rsidRDefault="00905B36" w:rsidP="008E5725">
      <w:pPr>
        <w:pStyle w:val="screen"/>
        <w:ind w:left="720"/>
      </w:pPr>
      <w:bookmarkStart w:id="267" w:name="_Toc316189280"/>
      <w:bookmarkStart w:id="268" w:name="_Toc312473541"/>
      <w:r w:rsidRPr="005A1FD1">
        <w:t>PCE Update Encounter         Jul 25, 1996 08:24:21       Page:  1 of  1</w:t>
      </w:r>
    </w:p>
    <w:p w14:paraId="63B25BC7" w14:textId="77777777" w:rsidR="00905B36" w:rsidRPr="005A1FD1" w:rsidRDefault="00905B36" w:rsidP="008E5725">
      <w:pPr>
        <w:pStyle w:val="screen"/>
        <w:ind w:left="720"/>
      </w:pPr>
      <w:r w:rsidRPr="005A1FD1">
        <w:t>PCEPATIENT,ONE    000-45-6789           Clinic:  CARDIOLOGY</w:t>
      </w:r>
    </w:p>
    <w:p w14:paraId="63B25BC8" w14:textId="77777777" w:rsidR="00905B36" w:rsidRPr="005A1FD1" w:rsidRDefault="00905B36" w:rsidP="008E5725">
      <w:pPr>
        <w:pStyle w:val="screen"/>
        <w:ind w:left="720"/>
      </w:pPr>
      <w:r w:rsidRPr="005A1FD1">
        <w:t>Encounter Date  07/22/96  11:08         Clinic Stop:  303  CARDIOLOGY</w:t>
      </w:r>
    </w:p>
    <w:p w14:paraId="63B25BC9" w14:textId="77777777" w:rsidR="00905B36" w:rsidRPr="005A1FD1" w:rsidRDefault="00905B36" w:rsidP="008E5725">
      <w:pPr>
        <w:pStyle w:val="screen"/>
        <w:ind w:left="720"/>
      </w:pPr>
      <w:r w:rsidRPr="005A1FD1">
        <w:t xml:space="preserve"> </w:t>
      </w:r>
    </w:p>
    <w:p w14:paraId="63B25BCA" w14:textId="77777777" w:rsidR="00905B36" w:rsidRPr="005A1FD1" w:rsidRDefault="00905B36" w:rsidP="008E5725">
      <w:pPr>
        <w:pStyle w:val="screen"/>
        <w:ind w:left="720"/>
      </w:pPr>
      <w:r w:rsidRPr="005A1FD1">
        <w:t xml:space="preserve">  1 Encounter Date and Time:  JUL 22, 1996@11:08:14</w:t>
      </w:r>
      <w:r w:rsidRPr="005A1FD1">
        <w:tab/>
      </w:r>
    </w:p>
    <w:p w14:paraId="63B25BCB" w14:textId="77777777" w:rsidR="00905B36" w:rsidRPr="005A1FD1" w:rsidRDefault="00905B36" w:rsidP="008E5725">
      <w:pPr>
        <w:pStyle w:val="screen"/>
        <w:ind w:left="720"/>
      </w:pPr>
      <w:r w:rsidRPr="005A1FD1">
        <w:t xml:space="preserve"> </w:t>
      </w:r>
    </w:p>
    <w:p w14:paraId="63B25BCC" w14:textId="77777777" w:rsidR="00905B36" w:rsidRPr="005A1FD1" w:rsidRDefault="00905B36" w:rsidP="008E5725">
      <w:pPr>
        <w:pStyle w:val="screen"/>
        <w:ind w:left="720"/>
      </w:pPr>
      <w:r w:rsidRPr="005A1FD1">
        <w:t xml:space="preserve">  2 Provider:  PCEPROVIDER,ONE    PRIMARY    ATTENDING</w:t>
      </w:r>
    </w:p>
    <w:p w14:paraId="63B25BCD" w14:textId="77777777" w:rsidR="00905B36" w:rsidRPr="005A1FD1" w:rsidRDefault="00905B36" w:rsidP="008E5725">
      <w:pPr>
        <w:pStyle w:val="screen"/>
        <w:ind w:left="720"/>
      </w:pPr>
      <w:r w:rsidRPr="005A1FD1">
        <w:t xml:space="preserve">  3 ICD9 Code or Diagnosis:  V70.3     MED EXAM NEC-ADMIN PURP</w:t>
      </w:r>
    </w:p>
    <w:p w14:paraId="63B25BCE" w14:textId="77777777" w:rsidR="00905B36" w:rsidRPr="005A1FD1" w:rsidRDefault="00905B36" w:rsidP="008E5725">
      <w:pPr>
        <w:pStyle w:val="screen"/>
        <w:ind w:left="720"/>
      </w:pPr>
      <w:r w:rsidRPr="005A1FD1">
        <w:t xml:space="preserve">    Provider Narrative:  OTHER GENERAL MEDICAL EXAMINATION FOR </w:t>
      </w:r>
    </w:p>
    <w:p w14:paraId="63B25BCF" w14:textId="77777777" w:rsidR="00905B36" w:rsidRPr="005A1FD1" w:rsidRDefault="00905B36" w:rsidP="008E5725">
      <w:pPr>
        <w:pStyle w:val="screen"/>
        <w:ind w:left="720"/>
      </w:pPr>
      <w:r w:rsidRPr="005A1FD1">
        <w:t xml:space="preserve">                         ADMINISTRATIVE PURPOSES</w:t>
      </w:r>
    </w:p>
    <w:p w14:paraId="63B25BD0" w14:textId="77777777" w:rsidR="00905B36" w:rsidRPr="005A1FD1" w:rsidRDefault="00905B36" w:rsidP="008E5725">
      <w:pPr>
        <w:pStyle w:val="screen"/>
        <w:ind w:left="720"/>
      </w:pPr>
      <w:r w:rsidRPr="005A1FD1">
        <w:t xml:space="preserve">    Primary/Secondary Diagnosis:  PRIMARY</w:t>
      </w:r>
    </w:p>
    <w:p w14:paraId="63B25BD1" w14:textId="77777777" w:rsidR="00905B36" w:rsidRPr="005A1FD1" w:rsidRDefault="00905B36" w:rsidP="008E5725">
      <w:pPr>
        <w:pStyle w:val="screen"/>
        <w:ind w:left="720"/>
      </w:pPr>
      <w:r w:rsidRPr="005A1FD1">
        <w:t xml:space="preserve">  4 CPT Code:  25066     BIOPSY FOREARM SOFT TISSUES</w:t>
      </w:r>
    </w:p>
    <w:p w14:paraId="63B25BD2" w14:textId="77777777" w:rsidR="00905B36" w:rsidRPr="005A1FD1" w:rsidRDefault="00905B36" w:rsidP="008E5725">
      <w:pPr>
        <w:pStyle w:val="screen"/>
        <w:ind w:left="720"/>
      </w:pPr>
      <w:r w:rsidRPr="005A1FD1">
        <w:t xml:space="preserve">    CPT Modifier: 22   UNUSUAL PROCEDURAL SERVICES</w:t>
      </w:r>
    </w:p>
    <w:p w14:paraId="63B25BD3" w14:textId="77777777" w:rsidR="00905B36" w:rsidRPr="005A1FD1" w:rsidRDefault="00905B36" w:rsidP="008E5725">
      <w:pPr>
        <w:pStyle w:val="screen"/>
        <w:ind w:left="720"/>
      </w:pPr>
      <w:r w:rsidRPr="005A1FD1">
        <w:t xml:space="preserve">  5 Education Topic:  VA-TOBACCO USE SCREENING</w:t>
      </w:r>
    </w:p>
    <w:p w14:paraId="63B25BD4" w14:textId="77777777" w:rsidR="00905B36" w:rsidRPr="005A1FD1" w:rsidRDefault="00905B36" w:rsidP="008E5725">
      <w:pPr>
        <w:pStyle w:val="screen"/>
        <w:ind w:left="720"/>
      </w:pPr>
      <w:r w:rsidRPr="005A1FD1">
        <w:t xml:space="preserve"> </w:t>
      </w:r>
    </w:p>
    <w:p w14:paraId="63B25BD5" w14:textId="77777777" w:rsidR="00905B36" w:rsidRPr="005A1FD1" w:rsidRDefault="00905B36" w:rsidP="008E5725">
      <w:pPr>
        <w:pStyle w:val="screen"/>
        <w:ind w:left="720"/>
      </w:pPr>
    </w:p>
    <w:p w14:paraId="63B25BD6" w14:textId="77777777" w:rsidR="00905B36" w:rsidRPr="005A1FD1" w:rsidRDefault="00905B36" w:rsidP="008E5725">
      <w:pPr>
        <w:pStyle w:val="screen"/>
        <w:ind w:left="720"/>
      </w:pPr>
      <w:r w:rsidRPr="005A1FD1">
        <w:t xml:space="preserve">          + Next Screen   - Prev Screen   ?? More Actions</w:t>
      </w:r>
    </w:p>
    <w:p w14:paraId="63B25BD7" w14:textId="77777777" w:rsidR="00905B36" w:rsidRPr="005A1FD1" w:rsidRDefault="00905B36" w:rsidP="008E5725">
      <w:pPr>
        <w:pStyle w:val="screen"/>
        <w:ind w:left="720"/>
      </w:pPr>
      <w:r w:rsidRPr="005A1FD1">
        <w:t>ED  Edit an Item        TR  Treatment           DD  Display Detail</w:t>
      </w:r>
    </w:p>
    <w:p w14:paraId="63B25BD8" w14:textId="77777777" w:rsidR="00905B36" w:rsidRPr="005A1FD1" w:rsidRDefault="00905B36" w:rsidP="008E5725">
      <w:pPr>
        <w:pStyle w:val="screen"/>
        <w:ind w:left="720"/>
      </w:pPr>
      <w:r w:rsidRPr="005A1FD1">
        <w:t>DE  Delete an Item      IM  Immunization        DB  Display Brief</w:t>
      </w:r>
    </w:p>
    <w:p w14:paraId="63B25BD9" w14:textId="77777777" w:rsidR="00905B36" w:rsidRPr="005A1FD1" w:rsidRDefault="00905B36" w:rsidP="008E5725">
      <w:pPr>
        <w:pStyle w:val="screen"/>
        <w:ind w:left="720"/>
      </w:pPr>
      <w:r w:rsidRPr="005A1FD1">
        <w:t>EN  Encounter           PE  Patient Ed          IN  Check Out Interview</w:t>
      </w:r>
    </w:p>
    <w:p w14:paraId="63B25BDA" w14:textId="1433822D" w:rsidR="00905B36" w:rsidRPr="005A1FD1" w:rsidRDefault="00905B36" w:rsidP="008E5725">
      <w:pPr>
        <w:pStyle w:val="screen"/>
        <w:ind w:left="720"/>
      </w:pPr>
      <w:r w:rsidRPr="005A1FD1">
        <w:t xml:space="preserve">PR  Provider            ST  Skin Test           </w:t>
      </w:r>
      <w:r w:rsidR="008F581F" w:rsidRPr="005A1FD1">
        <w:t>CR  Contra/Refusal Event</w:t>
      </w:r>
    </w:p>
    <w:p w14:paraId="63B25BDB" w14:textId="7E307571" w:rsidR="00905B36" w:rsidRPr="005A1FD1" w:rsidRDefault="00905B36" w:rsidP="008E5725">
      <w:pPr>
        <w:pStyle w:val="screen"/>
        <w:ind w:left="720"/>
      </w:pPr>
      <w:r w:rsidRPr="005A1FD1">
        <w:t>DX  Diagnosis (ICD)     XA  Exam</w:t>
      </w:r>
      <w:r w:rsidR="003D7761" w:rsidRPr="005A1FD1">
        <w:t xml:space="preserve">                QU  Quit</w:t>
      </w:r>
    </w:p>
    <w:p w14:paraId="63B25BDC" w14:textId="77777777" w:rsidR="00905B36" w:rsidRPr="005A1FD1" w:rsidRDefault="00905B36" w:rsidP="008E5725">
      <w:pPr>
        <w:pStyle w:val="screen"/>
        <w:ind w:left="720"/>
      </w:pPr>
      <w:r w:rsidRPr="005A1FD1">
        <w:t>CP  CPT (Procedure)     HF  Health Factors</w:t>
      </w:r>
    </w:p>
    <w:p w14:paraId="63B25BDD" w14:textId="77777777" w:rsidR="00905B36" w:rsidRPr="005A1FD1" w:rsidRDefault="00905B36" w:rsidP="008E5725">
      <w:pPr>
        <w:pStyle w:val="screen"/>
        <w:ind w:left="720"/>
      </w:pPr>
      <w:r w:rsidRPr="005A1FD1">
        <w:t>Select Action: Quit// HF Health Factors</w:t>
      </w:r>
      <w:bookmarkEnd w:id="267"/>
      <w:bookmarkEnd w:id="268"/>
    </w:p>
    <w:p w14:paraId="63B25BDE" w14:textId="77777777" w:rsidR="00905B36" w:rsidRPr="00724287" w:rsidRDefault="00905B36" w:rsidP="001E284E">
      <w:pPr>
        <w:pStyle w:val="ListParagraph"/>
        <w:numPr>
          <w:ilvl w:val="0"/>
          <w:numId w:val="111"/>
        </w:numPr>
        <w:rPr>
          <w:rFonts w:eastAsiaTheme="minorHAnsi" w:cstheme="minorBidi"/>
        </w:rPr>
      </w:pPr>
      <w:r w:rsidRPr="00724287">
        <w:rPr>
          <w:rFonts w:eastAsiaTheme="minorHAnsi" w:cstheme="minorBidi"/>
        </w:rPr>
        <w:t>Respond to the following prompts for the Health Factor, as appropriate.</w:t>
      </w:r>
    </w:p>
    <w:p w14:paraId="63B25BDF" w14:textId="77777777" w:rsidR="00905B36" w:rsidRPr="005A1FD1" w:rsidRDefault="00905B36" w:rsidP="008E5725">
      <w:pPr>
        <w:pStyle w:val="screen"/>
        <w:ind w:left="720"/>
      </w:pPr>
      <w:r w:rsidRPr="005A1FD1">
        <w:t>Health Factor:  current smoker</w:t>
      </w:r>
    </w:p>
    <w:p w14:paraId="63B25BE0" w14:textId="77777777" w:rsidR="00905B36" w:rsidRPr="005A1FD1" w:rsidRDefault="00905B36" w:rsidP="008E5725">
      <w:pPr>
        <w:pStyle w:val="screen"/>
        <w:ind w:left="720"/>
      </w:pPr>
      <w:r w:rsidRPr="005A1FD1">
        <w:t>Level/Severity:  ?</w:t>
      </w:r>
    </w:p>
    <w:p w14:paraId="63B25BE1" w14:textId="77777777" w:rsidR="00905B36" w:rsidRPr="005A1FD1" w:rsidRDefault="00905B36" w:rsidP="008E5725">
      <w:pPr>
        <w:pStyle w:val="screen"/>
        <w:ind w:left="720"/>
      </w:pPr>
      <w:r w:rsidRPr="005A1FD1">
        <w:t>Choose from:</w:t>
      </w:r>
    </w:p>
    <w:p w14:paraId="63B25BE2" w14:textId="77777777" w:rsidR="00905B36" w:rsidRPr="005A1FD1" w:rsidRDefault="00905B36" w:rsidP="008E5725">
      <w:pPr>
        <w:pStyle w:val="screen"/>
        <w:ind w:left="720"/>
      </w:pPr>
      <w:r w:rsidRPr="005A1FD1">
        <w:t>M        MINIMAL</w:t>
      </w:r>
    </w:p>
    <w:p w14:paraId="63B25BE3" w14:textId="77777777" w:rsidR="00905B36" w:rsidRPr="005A1FD1" w:rsidRDefault="00905B36" w:rsidP="008E5725">
      <w:pPr>
        <w:pStyle w:val="screen"/>
        <w:ind w:left="720"/>
      </w:pPr>
      <w:r w:rsidRPr="005A1FD1">
        <w:t>MO       MODERATE</w:t>
      </w:r>
    </w:p>
    <w:p w14:paraId="63B25BE4" w14:textId="77777777" w:rsidR="00905B36" w:rsidRPr="005A1FD1" w:rsidRDefault="00905B36" w:rsidP="008E5725">
      <w:pPr>
        <w:pStyle w:val="screen"/>
        <w:ind w:left="720"/>
      </w:pPr>
      <w:r w:rsidRPr="005A1FD1">
        <w:t>H        HEAVY/SEVERE</w:t>
      </w:r>
    </w:p>
    <w:p w14:paraId="63B25BE5" w14:textId="77777777" w:rsidR="00905B36" w:rsidRPr="005A1FD1" w:rsidRDefault="00C52F6A" w:rsidP="008E5725">
      <w:pPr>
        <w:pStyle w:val="screen"/>
        <w:ind w:left="720"/>
      </w:pPr>
      <w:r w:rsidRPr="005A1FD1">
        <w:t>Level/Severity:  H</w:t>
      </w:r>
      <w:r w:rsidR="00905B36" w:rsidRPr="005A1FD1">
        <w:t>EAVY/SEVERE</w:t>
      </w:r>
    </w:p>
    <w:p w14:paraId="63B25BE6" w14:textId="77777777" w:rsidR="00905B36" w:rsidRPr="005A1FD1" w:rsidRDefault="00905B36" w:rsidP="008E5725">
      <w:pPr>
        <w:pStyle w:val="screen"/>
        <w:ind w:left="720"/>
      </w:pPr>
      <w:r w:rsidRPr="005A1FD1">
        <w:lastRenderedPageBreak/>
        <w:t>Comments: Trying to quit</w:t>
      </w:r>
    </w:p>
    <w:p w14:paraId="63B25BE7" w14:textId="77777777" w:rsidR="00905B36" w:rsidRPr="005A1FD1" w:rsidRDefault="00905B36" w:rsidP="008E5725">
      <w:pPr>
        <w:pStyle w:val="screen"/>
        <w:ind w:left="720"/>
      </w:pPr>
      <w:r w:rsidRPr="005A1FD1">
        <w:t>Health Factor: [ENTER]</w:t>
      </w:r>
    </w:p>
    <w:p w14:paraId="63B25BE8" w14:textId="77777777" w:rsidR="00905B36" w:rsidRPr="00724287" w:rsidRDefault="00905B36" w:rsidP="001E284E">
      <w:pPr>
        <w:pStyle w:val="ListParagraph"/>
        <w:numPr>
          <w:ilvl w:val="0"/>
          <w:numId w:val="111"/>
        </w:numPr>
        <w:rPr>
          <w:rFonts w:eastAsiaTheme="minorHAnsi" w:cstheme="minorBidi"/>
        </w:rPr>
      </w:pPr>
      <w:r w:rsidRPr="00724287">
        <w:rPr>
          <w:rFonts w:eastAsiaTheme="minorHAnsi" w:cstheme="minorBidi"/>
        </w:rPr>
        <w:t>The edited screen is then displayed.</w:t>
      </w:r>
    </w:p>
    <w:p w14:paraId="63B25BE9" w14:textId="77777777" w:rsidR="00905B36" w:rsidRDefault="0027126E" w:rsidP="00DB745D">
      <w:pPr>
        <w:pStyle w:val="Heading2"/>
      </w:pPr>
      <w:bookmarkStart w:id="269" w:name="_How_to_Add_4"/>
      <w:bookmarkStart w:id="270" w:name="_Toc428365019"/>
      <w:bookmarkStart w:id="271" w:name="_Toc468086010"/>
      <w:bookmarkEnd w:id="269"/>
      <w:r>
        <w:t>How to Add or Edit the Checkout Interview</w:t>
      </w:r>
      <w:bookmarkEnd w:id="270"/>
      <w:bookmarkEnd w:id="271"/>
    </w:p>
    <w:p w14:paraId="63B25BEA" w14:textId="77777777" w:rsidR="0027126E" w:rsidRPr="00724287" w:rsidRDefault="0027126E" w:rsidP="001E284E">
      <w:pPr>
        <w:rPr>
          <w:rFonts w:eastAsiaTheme="minorHAnsi" w:cstheme="minorBidi"/>
        </w:rPr>
      </w:pPr>
      <w:r w:rsidRPr="00724287">
        <w:rPr>
          <w:rFonts w:eastAsiaTheme="minorHAnsi" w:cstheme="minorBidi"/>
        </w:rPr>
        <w:t>The "Checkout Interview" which is done for all outpatients through the Scheduling package, can now also be done through PCE. You are prompted to enter Provider (and to designate if Primary Provider), Service-connection status, CPT codes, Diagnosis, etc. You may also designate if the Diagnosis should be added to the patient's Problem List.</w:t>
      </w:r>
    </w:p>
    <w:p w14:paraId="63B25BEB" w14:textId="77777777" w:rsidR="0027126E" w:rsidRPr="00724287" w:rsidRDefault="0027126E" w:rsidP="001E284E">
      <w:pPr>
        <w:rPr>
          <w:rFonts w:eastAsiaTheme="minorHAnsi" w:cstheme="minorBidi"/>
        </w:rPr>
      </w:pPr>
      <w:r w:rsidRPr="00724287">
        <w:rPr>
          <w:rFonts w:eastAsiaTheme="minorHAnsi" w:cstheme="minorBidi"/>
        </w:rPr>
        <w:t xml:space="preserve">REMEMBER: </w:t>
      </w:r>
      <w:r w:rsidR="005F13D0" w:rsidRPr="00724287">
        <w:rPr>
          <w:rFonts w:eastAsiaTheme="minorHAnsi" w:cstheme="minorBidi"/>
        </w:rPr>
        <w:t xml:space="preserve"> </w:t>
      </w:r>
      <w:r w:rsidRPr="00724287">
        <w:rPr>
          <w:rFonts w:eastAsiaTheme="minorHAnsi" w:cstheme="minorBidi"/>
        </w:rPr>
        <w:t>Entering one or two question marks will provide help (including lists of acceptable CPT codes, Diagnoses) on how to respond to prompts. With functionality put in place by the Code Set Versioning project, only ICD and CPT Codes that are active for the encounter date and time will be available.</w:t>
      </w:r>
    </w:p>
    <w:p w14:paraId="63B25BEC" w14:textId="77777777" w:rsidR="0027126E" w:rsidRPr="00724287" w:rsidRDefault="0027126E" w:rsidP="002D7B17">
      <w:pPr>
        <w:pStyle w:val="Heading3"/>
        <w:rPr>
          <w:rFonts w:eastAsiaTheme="minorHAnsi"/>
        </w:rPr>
      </w:pPr>
      <w:bookmarkStart w:id="272" w:name="_Toc468086011"/>
      <w:r w:rsidRPr="00724287">
        <w:rPr>
          <w:rFonts w:eastAsiaTheme="minorHAnsi"/>
        </w:rPr>
        <w:t>Steps to add a Checkout Interview:</w:t>
      </w:r>
      <w:bookmarkEnd w:id="272"/>
    </w:p>
    <w:p w14:paraId="63B25BED" w14:textId="77777777" w:rsidR="0027126E" w:rsidRPr="00724287" w:rsidRDefault="0027126E" w:rsidP="001E284E">
      <w:pPr>
        <w:pStyle w:val="ListParagraph"/>
        <w:numPr>
          <w:ilvl w:val="0"/>
          <w:numId w:val="112"/>
        </w:numPr>
        <w:rPr>
          <w:rFonts w:eastAsiaTheme="minorHAnsi" w:cstheme="minorBidi"/>
        </w:rPr>
      </w:pPr>
      <w:r w:rsidRPr="00724287">
        <w:rPr>
          <w:rFonts w:eastAsiaTheme="minorHAnsi" w:cstheme="minorBidi"/>
        </w:rPr>
        <w:t>Select Checkout Interview from the Encounter or Appointment List screen or from the Update Encounter screen.</w:t>
      </w:r>
    </w:p>
    <w:p w14:paraId="63B25BEE" w14:textId="77777777" w:rsidR="0027126E" w:rsidRPr="005A1FD1" w:rsidRDefault="0027126E" w:rsidP="008E5725">
      <w:pPr>
        <w:pStyle w:val="screen"/>
        <w:ind w:left="720"/>
      </w:pPr>
      <w:r w:rsidRPr="005A1FD1">
        <w:t>PCE Update Encounter       Jul 25, 1996 09:22:42       Page:  1 of    1</w:t>
      </w:r>
    </w:p>
    <w:p w14:paraId="63B25BEF" w14:textId="77777777" w:rsidR="0027126E" w:rsidRPr="005A1FD1" w:rsidRDefault="0027126E" w:rsidP="008E5725">
      <w:pPr>
        <w:pStyle w:val="screen"/>
        <w:ind w:left="720"/>
      </w:pPr>
      <w:r w:rsidRPr="005A1FD1">
        <w:t>PCEPATIENT,ONE    000-45-6789           Clinic:  CARDIOLOGY</w:t>
      </w:r>
    </w:p>
    <w:p w14:paraId="63B25BF0" w14:textId="77777777" w:rsidR="0027126E" w:rsidRPr="005A1FD1" w:rsidRDefault="0027126E" w:rsidP="008E5725">
      <w:pPr>
        <w:pStyle w:val="screen"/>
        <w:ind w:left="720"/>
      </w:pPr>
      <w:r w:rsidRPr="005A1FD1">
        <w:t>Encounter Date  07/22/96  11:08         Clinic Stop:  303  CARDIOLOGY</w:t>
      </w:r>
    </w:p>
    <w:p w14:paraId="63B25BF1" w14:textId="77777777" w:rsidR="0027126E" w:rsidRPr="005A1FD1" w:rsidRDefault="0027126E" w:rsidP="008E5725">
      <w:pPr>
        <w:pStyle w:val="screen"/>
        <w:ind w:left="720"/>
      </w:pPr>
      <w:r w:rsidRPr="005A1FD1">
        <w:t xml:space="preserve"> </w:t>
      </w:r>
    </w:p>
    <w:p w14:paraId="63B25BF2" w14:textId="77777777" w:rsidR="0027126E" w:rsidRPr="005A1FD1" w:rsidRDefault="0027126E" w:rsidP="008E5725">
      <w:pPr>
        <w:pStyle w:val="screen"/>
        <w:ind w:left="720"/>
      </w:pPr>
      <w:r w:rsidRPr="005A1FD1">
        <w:t xml:space="preserve">  1 Encounter Date and Time:  JUL 22, 1996@11:08:14</w:t>
      </w:r>
      <w:r w:rsidRPr="005A1FD1">
        <w:tab/>
      </w:r>
    </w:p>
    <w:p w14:paraId="63B25BF3" w14:textId="77777777" w:rsidR="0027126E" w:rsidRPr="005A1FD1" w:rsidRDefault="0027126E" w:rsidP="008E5725">
      <w:pPr>
        <w:pStyle w:val="screen"/>
        <w:ind w:left="720"/>
      </w:pPr>
      <w:r w:rsidRPr="005A1FD1">
        <w:t xml:space="preserve"> </w:t>
      </w:r>
    </w:p>
    <w:p w14:paraId="63B25BF4" w14:textId="77777777" w:rsidR="0027126E" w:rsidRPr="005A1FD1" w:rsidRDefault="0027126E" w:rsidP="008E5725">
      <w:pPr>
        <w:pStyle w:val="screen"/>
        <w:ind w:left="720"/>
      </w:pPr>
      <w:r w:rsidRPr="005A1FD1">
        <w:t xml:space="preserve">  2 Provider:  PCEPROVIDER,ONE    PRIMARY</w:t>
      </w:r>
    </w:p>
    <w:p w14:paraId="63B25BF5" w14:textId="77777777" w:rsidR="0027126E" w:rsidRPr="005A1FD1" w:rsidRDefault="0027126E" w:rsidP="008E5725">
      <w:pPr>
        <w:pStyle w:val="screen"/>
        <w:ind w:left="720"/>
      </w:pPr>
      <w:r w:rsidRPr="005A1FD1">
        <w:t xml:space="preserve">  3 ICD9 Code or Diagnosis:  V70.3     MED EXAM NEC-ADMIN PURP</w:t>
      </w:r>
    </w:p>
    <w:p w14:paraId="63B25BF6" w14:textId="77777777" w:rsidR="0027126E" w:rsidRPr="005A1FD1" w:rsidRDefault="0027126E" w:rsidP="008E5725">
      <w:pPr>
        <w:pStyle w:val="screen"/>
        <w:ind w:left="720"/>
      </w:pPr>
      <w:r w:rsidRPr="005A1FD1">
        <w:t xml:space="preserve">    Provider Narrative:  OTHER GENERAL MEDICAL EXAMINATION FOR </w:t>
      </w:r>
    </w:p>
    <w:p w14:paraId="63B25BF7" w14:textId="77777777" w:rsidR="0027126E" w:rsidRPr="005A1FD1" w:rsidRDefault="0027126E" w:rsidP="008E5725">
      <w:pPr>
        <w:pStyle w:val="screen"/>
        <w:ind w:left="720"/>
      </w:pPr>
      <w:r w:rsidRPr="005A1FD1">
        <w:t xml:space="preserve">                         ADMINISTRATIVE PURPOSES</w:t>
      </w:r>
    </w:p>
    <w:p w14:paraId="63B25BF8" w14:textId="77777777" w:rsidR="0027126E" w:rsidRPr="005A1FD1" w:rsidRDefault="0027126E" w:rsidP="008E5725">
      <w:pPr>
        <w:pStyle w:val="screen"/>
        <w:ind w:left="720"/>
      </w:pPr>
      <w:r w:rsidRPr="005A1FD1">
        <w:t xml:space="preserve">    Primary/Secondary Diagnosis:  PRIMARY</w:t>
      </w:r>
    </w:p>
    <w:p w14:paraId="63B25BF9" w14:textId="77777777" w:rsidR="0027126E" w:rsidRPr="005A1FD1" w:rsidRDefault="0027126E" w:rsidP="008E5725">
      <w:pPr>
        <w:pStyle w:val="screen"/>
        <w:ind w:left="720"/>
      </w:pPr>
      <w:r w:rsidRPr="005A1FD1">
        <w:t xml:space="preserve">  4 CPT Code:  25066     BIOPSY FOREARM SOFT TISSUES</w:t>
      </w:r>
    </w:p>
    <w:p w14:paraId="63B25BFA" w14:textId="77777777" w:rsidR="0027126E" w:rsidRPr="005A1FD1" w:rsidRDefault="0027126E" w:rsidP="008E5725">
      <w:pPr>
        <w:pStyle w:val="screen"/>
        <w:ind w:left="720"/>
      </w:pPr>
      <w:r w:rsidRPr="005A1FD1">
        <w:t xml:space="preserve">    CPT Modifier: 22   UNUSUAL PROCEDURAL SERVICES</w:t>
      </w:r>
    </w:p>
    <w:p w14:paraId="63B25BFB" w14:textId="77777777" w:rsidR="0027126E" w:rsidRPr="005A1FD1" w:rsidRDefault="0027126E" w:rsidP="008E5725">
      <w:pPr>
        <w:pStyle w:val="screen"/>
        <w:ind w:left="720"/>
      </w:pPr>
      <w:r w:rsidRPr="005A1FD1">
        <w:t xml:space="preserve">  5 Education Topic:  VA-TOBACCO USE SCREENING</w:t>
      </w:r>
    </w:p>
    <w:p w14:paraId="63B25BFC" w14:textId="77777777" w:rsidR="0027126E" w:rsidRPr="005A1FD1" w:rsidRDefault="0027126E" w:rsidP="008E5725">
      <w:pPr>
        <w:pStyle w:val="screen"/>
        <w:ind w:left="720"/>
      </w:pPr>
      <w:r w:rsidRPr="005A1FD1">
        <w:t xml:space="preserve">  </w:t>
      </w:r>
    </w:p>
    <w:p w14:paraId="63B25BFD" w14:textId="77777777" w:rsidR="0027126E" w:rsidRPr="005A1FD1" w:rsidRDefault="0027126E" w:rsidP="008E5725">
      <w:pPr>
        <w:pStyle w:val="screen"/>
        <w:ind w:left="720"/>
      </w:pPr>
      <w:r w:rsidRPr="005A1FD1">
        <w:t xml:space="preserve">          + Next Screen   - Prev Screen   ?? More Actions</w:t>
      </w:r>
    </w:p>
    <w:p w14:paraId="63B25BFE" w14:textId="77777777" w:rsidR="0027126E" w:rsidRPr="005A1FD1" w:rsidRDefault="0027126E" w:rsidP="008E5725">
      <w:pPr>
        <w:pStyle w:val="screen"/>
        <w:ind w:left="720"/>
      </w:pPr>
      <w:r w:rsidRPr="005A1FD1">
        <w:t>ED  Edit an Item          TR  Treatment         DD  Display Detail</w:t>
      </w:r>
    </w:p>
    <w:p w14:paraId="63B25BFF" w14:textId="77777777" w:rsidR="0027126E" w:rsidRPr="005A1FD1" w:rsidRDefault="0027126E" w:rsidP="008E5725">
      <w:pPr>
        <w:pStyle w:val="screen"/>
        <w:ind w:left="720"/>
      </w:pPr>
      <w:r w:rsidRPr="005A1FD1">
        <w:t>DE  Delete an Item        IM  Immunization      DB  Display Brief</w:t>
      </w:r>
    </w:p>
    <w:p w14:paraId="63B25C00" w14:textId="77777777" w:rsidR="0027126E" w:rsidRPr="005A1FD1" w:rsidRDefault="0027126E" w:rsidP="008E5725">
      <w:pPr>
        <w:pStyle w:val="screen"/>
        <w:ind w:left="720"/>
      </w:pPr>
      <w:r w:rsidRPr="005A1FD1">
        <w:t>EN  Encounter             PE  Patient Ed        IN  Check Out Interview</w:t>
      </w:r>
    </w:p>
    <w:p w14:paraId="63B25C01" w14:textId="1715A24F" w:rsidR="0027126E" w:rsidRPr="005A1FD1" w:rsidRDefault="0027126E" w:rsidP="008E5725">
      <w:pPr>
        <w:pStyle w:val="screen"/>
        <w:ind w:left="720"/>
      </w:pPr>
      <w:r w:rsidRPr="005A1FD1">
        <w:t xml:space="preserve">PR  Provider              ST  Skin Test         </w:t>
      </w:r>
      <w:r w:rsidR="008F581F" w:rsidRPr="005A1FD1">
        <w:t>CR  Contra/Refusal Event</w:t>
      </w:r>
    </w:p>
    <w:p w14:paraId="63B25C02" w14:textId="088D4571" w:rsidR="0027126E" w:rsidRPr="005A1FD1" w:rsidRDefault="0027126E" w:rsidP="008E5725">
      <w:pPr>
        <w:pStyle w:val="screen"/>
        <w:ind w:left="720"/>
      </w:pPr>
      <w:bookmarkStart w:id="273" w:name="p199_44"/>
      <w:bookmarkEnd w:id="273"/>
      <w:r w:rsidRPr="005A1FD1">
        <w:t>DX  Diagnosis (ICD)       XA  Exam</w:t>
      </w:r>
      <w:r w:rsidR="003D7761" w:rsidRPr="005A1FD1">
        <w:t xml:space="preserve">              QU  Quit</w:t>
      </w:r>
    </w:p>
    <w:p w14:paraId="63B25C03" w14:textId="77777777" w:rsidR="0027126E" w:rsidRPr="005A1FD1" w:rsidRDefault="0027126E" w:rsidP="008E5725">
      <w:pPr>
        <w:pStyle w:val="screen"/>
        <w:ind w:left="720"/>
      </w:pPr>
      <w:r w:rsidRPr="005A1FD1">
        <w:t>CP  CPT (Procedure)       HF  Health Factors</w:t>
      </w:r>
    </w:p>
    <w:p w14:paraId="63B25C05" w14:textId="64345B10" w:rsidR="0027126E" w:rsidRPr="005A1FD1" w:rsidRDefault="0027126E" w:rsidP="008E5725">
      <w:pPr>
        <w:pStyle w:val="screen"/>
        <w:ind w:left="720"/>
      </w:pPr>
      <w:r w:rsidRPr="005A1FD1">
        <w:t>Select Action: Quit// IN   Check Out Interview</w:t>
      </w:r>
    </w:p>
    <w:p w14:paraId="63B25C06" w14:textId="77777777" w:rsidR="0027126E" w:rsidRPr="00724287" w:rsidRDefault="0027126E" w:rsidP="001E284E">
      <w:pPr>
        <w:pStyle w:val="ListParagraph"/>
        <w:numPr>
          <w:ilvl w:val="0"/>
          <w:numId w:val="112"/>
        </w:numPr>
        <w:rPr>
          <w:rFonts w:eastAsiaTheme="minorHAnsi" w:cstheme="minorBidi"/>
        </w:rPr>
      </w:pPr>
      <w:r w:rsidRPr="00724287">
        <w:rPr>
          <w:rFonts w:eastAsiaTheme="minorHAnsi" w:cstheme="minorBidi"/>
        </w:rPr>
        <w:t>Confirm or edit the checkout date and service-connection status.</w:t>
      </w:r>
    </w:p>
    <w:p w14:paraId="63B25C07" w14:textId="77777777" w:rsidR="0027126E" w:rsidRPr="005A1FD1" w:rsidRDefault="0027126E" w:rsidP="008E5725">
      <w:pPr>
        <w:pStyle w:val="screen"/>
        <w:ind w:left="720"/>
      </w:pPr>
      <w:r w:rsidRPr="005A1FD1">
        <w:t>--- Classification --- [Required]</w:t>
      </w:r>
    </w:p>
    <w:p w14:paraId="63B25C08" w14:textId="77777777" w:rsidR="0027126E" w:rsidRPr="005A1FD1" w:rsidRDefault="0027126E" w:rsidP="008E5725">
      <w:pPr>
        <w:pStyle w:val="screen"/>
        <w:ind w:left="720"/>
      </w:pPr>
      <w:r w:rsidRPr="005A1FD1">
        <w:t xml:space="preserve"> </w:t>
      </w:r>
    </w:p>
    <w:p w14:paraId="63B25C09" w14:textId="77777777" w:rsidR="0027126E" w:rsidRPr="005A1FD1" w:rsidRDefault="0027126E" w:rsidP="008E5725">
      <w:pPr>
        <w:pStyle w:val="screen"/>
        <w:ind w:left="720"/>
      </w:pPr>
      <w:r w:rsidRPr="005A1FD1">
        <w:t>Was treatment for SC Condition? YES// [ENTER]</w:t>
      </w:r>
    </w:p>
    <w:p w14:paraId="63B25C0A" w14:textId="77777777" w:rsidR="0027126E" w:rsidRPr="00724287" w:rsidRDefault="0027126E" w:rsidP="001E284E">
      <w:pPr>
        <w:pStyle w:val="ListParagraph"/>
        <w:numPr>
          <w:ilvl w:val="0"/>
          <w:numId w:val="112"/>
        </w:numPr>
        <w:rPr>
          <w:rFonts w:eastAsiaTheme="minorHAnsi" w:cstheme="minorBidi"/>
        </w:rPr>
      </w:pPr>
      <w:r w:rsidRPr="00724287">
        <w:rPr>
          <w:rFonts w:eastAsiaTheme="minorHAnsi" w:cstheme="minorBidi"/>
        </w:rPr>
        <w:lastRenderedPageBreak/>
        <w:t>Enter the provider associated with the procedure performed during this encounter. (You can enter more than one provider and more than one procedure for each provider.)</w:t>
      </w:r>
    </w:p>
    <w:p w14:paraId="63B25C0B" w14:textId="77777777" w:rsidR="0027126E" w:rsidRPr="005A1FD1" w:rsidRDefault="0027126E" w:rsidP="008E5725">
      <w:pPr>
        <w:pStyle w:val="screen"/>
        <w:ind w:left="720"/>
      </w:pPr>
      <w:r w:rsidRPr="005A1FD1">
        <w:t>PAT/APPT/CLINIC:  PCEPATIENT,ONE    JUL 22, 1996@11:08:14     CARDIOLOGY</w:t>
      </w:r>
    </w:p>
    <w:p w14:paraId="63B25C0C" w14:textId="77777777" w:rsidR="0027126E" w:rsidRPr="005A1FD1" w:rsidRDefault="0027126E" w:rsidP="008E5725">
      <w:pPr>
        <w:pStyle w:val="screen"/>
        <w:ind w:left="720"/>
      </w:pPr>
      <w:r w:rsidRPr="005A1FD1">
        <w:t xml:space="preserve">               - - E N C O U N T E R  P R O V I D E R S - -</w:t>
      </w:r>
    </w:p>
    <w:p w14:paraId="63B25C0D" w14:textId="77777777" w:rsidR="0027126E" w:rsidRPr="005A1FD1" w:rsidRDefault="0027126E" w:rsidP="008E5725">
      <w:pPr>
        <w:pStyle w:val="screen"/>
        <w:ind w:left="720"/>
      </w:pPr>
      <w:r w:rsidRPr="005A1FD1">
        <w:t>No. PROVIDER</w:t>
      </w:r>
      <w:r w:rsidRPr="005A1FD1">
        <w:tab/>
      </w:r>
    </w:p>
    <w:p w14:paraId="63B25C0E" w14:textId="77777777" w:rsidR="0027126E" w:rsidRPr="005A1FD1" w:rsidRDefault="0027126E" w:rsidP="008E5725">
      <w:pPr>
        <w:pStyle w:val="screen"/>
        <w:ind w:left="720"/>
      </w:pPr>
      <w:r w:rsidRPr="005A1FD1">
        <w:t xml:space="preserve">                        No PROVIDERS for this Encounter.</w:t>
      </w:r>
    </w:p>
    <w:p w14:paraId="63B25C12" w14:textId="5C2CF8C6" w:rsidR="0027126E" w:rsidRPr="005A1FD1" w:rsidRDefault="008E5725" w:rsidP="008E5725">
      <w:pPr>
        <w:pStyle w:val="screen"/>
        <w:ind w:left="720"/>
      </w:pPr>
      <w:r w:rsidRPr="005A1FD1">
        <w:t xml:space="preserve"> </w:t>
      </w:r>
    </w:p>
    <w:p w14:paraId="63B25C13" w14:textId="77777777" w:rsidR="0027126E" w:rsidRPr="005A1FD1" w:rsidRDefault="0027126E" w:rsidP="008E5725">
      <w:pPr>
        <w:pStyle w:val="screen"/>
        <w:ind w:left="720"/>
      </w:pPr>
      <w:r w:rsidRPr="005A1FD1">
        <w:t xml:space="preserve"> </w:t>
      </w:r>
    </w:p>
    <w:p w14:paraId="63B25C14" w14:textId="77777777" w:rsidR="0027126E" w:rsidRPr="005A1FD1" w:rsidRDefault="0027126E" w:rsidP="008E5725">
      <w:pPr>
        <w:pStyle w:val="screen"/>
        <w:ind w:left="720"/>
      </w:pPr>
      <w:r w:rsidRPr="005A1FD1">
        <w:t xml:space="preserve"> </w:t>
      </w:r>
    </w:p>
    <w:p w14:paraId="63B25C15" w14:textId="77777777" w:rsidR="0027126E" w:rsidRPr="005A1FD1" w:rsidRDefault="0027126E" w:rsidP="008E5725">
      <w:pPr>
        <w:pStyle w:val="screen"/>
        <w:ind w:left="720"/>
      </w:pPr>
      <w:r w:rsidRPr="005A1FD1">
        <w:t>Enter PROVIDER: PCEPROVIDER,ONE</w:t>
      </w:r>
    </w:p>
    <w:p w14:paraId="63B25C16" w14:textId="77777777" w:rsidR="0027126E" w:rsidRPr="005A1FD1" w:rsidRDefault="0027126E" w:rsidP="008E5725">
      <w:pPr>
        <w:pStyle w:val="screen"/>
        <w:ind w:left="720"/>
      </w:pPr>
      <w:r w:rsidRPr="005A1FD1">
        <w:t>Is this the PRIMARY provider for this ENCOUNTER? YES// [ENTER]</w:t>
      </w:r>
    </w:p>
    <w:p w14:paraId="63B25C17" w14:textId="77777777" w:rsidR="0027126E" w:rsidRPr="005A1FD1" w:rsidRDefault="0027126E" w:rsidP="008E5725">
      <w:pPr>
        <w:pStyle w:val="screen"/>
        <w:ind w:left="720"/>
      </w:pPr>
    </w:p>
    <w:p w14:paraId="63B25C18" w14:textId="77777777" w:rsidR="0027126E" w:rsidRPr="005A1FD1" w:rsidRDefault="0027126E" w:rsidP="008E5725">
      <w:pPr>
        <w:pStyle w:val="screen"/>
        <w:ind w:left="720"/>
      </w:pPr>
      <w:r w:rsidRPr="005A1FD1">
        <w:t>PAT/APPT/CLINIC:  PCEPATIENT,ONE    JUL 22, 1996@11:08:14     CARDIOLOGY</w:t>
      </w:r>
    </w:p>
    <w:p w14:paraId="63B25C19" w14:textId="77777777" w:rsidR="0027126E" w:rsidRPr="005A1FD1" w:rsidRDefault="0027126E" w:rsidP="008E5725">
      <w:pPr>
        <w:pStyle w:val="screen"/>
        <w:ind w:left="720"/>
      </w:pPr>
      <w:r w:rsidRPr="005A1FD1">
        <w:t>PROVIDER: ...There is 1 PROVIDER associated with this encounter.</w:t>
      </w:r>
      <w:r w:rsidRPr="005A1FD1">
        <w:tab/>
      </w:r>
    </w:p>
    <w:p w14:paraId="63B25C1A" w14:textId="77777777" w:rsidR="0027126E" w:rsidRPr="005A1FD1" w:rsidRDefault="0027126E" w:rsidP="008E5725">
      <w:pPr>
        <w:pStyle w:val="screen"/>
        <w:ind w:left="720"/>
      </w:pPr>
      <w:r w:rsidRPr="005A1FD1">
        <w:t>Previous Entry:   PCEPROVIDER,ONE</w:t>
      </w:r>
    </w:p>
    <w:p w14:paraId="63B25C1B" w14:textId="77777777" w:rsidR="0027126E" w:rsidRPr="005A1FD1" w:rsidRDefault="0027126E" w:rsidP="008E5725">
      <w:pPr>
        <w:pStyle w:val="screen"/>
        <w:ind w:left="720"/>
      </w:pPr>
      <w:r w:rsidRPr="005A1FD1">
        <w:t xml:space="preserve">               - - E N C O U N T E R  P R O V I D E R S - -</w:t>
      </w:r>
    </w:p>
    <w:p w14:paraId="63B25C1C" w14:textId="77777777" w:rsidR="0027126E" w:rsidRPr="005A1FD1" w:rsidRDefault="0027126E" w:rsidP="008E5725">
      <w:pPr>
        <w:pStyle w:val="screen"/>
        <w:ind w:left="720"/>
      </w:pPr>
      <w:r w:rsidRPr="005A1FD1">
        <w:t>No. PROVIDER</w:t>
      </w:r>
      <w:r w:rsidRPr="005A1FD1">
        <w:tab/>
      </w:r>
    </w:p>
    <w:p w14:paraId="63B25C1D" w14:textId="77777777" w:rsidR="0027126E" w:rsidRPr="005A1FD1" w:rsidRDefault="0027126E" w:rsidP="008E5725">
      <w:pPr>
        <w:pStyle w:val="screen"/>
        <w:ind w:left="720"/>
      </w:pPr>
      <w:r w:rsidRPr="005A1FD1">
        <w:t>1   PCEPROVIDER,ONE*             PRIMARY</w:t>
      </w:r>
    </w:p>
    <w:p w14:paraId="63B25C21" w14:textId="77777777" w:rsidR="0027126E" w:rsidRPr="005A1FD1" w:rsidRDefault="0027126E" w:rsidP="008E5725">
      <w:pPr>
        <w:pStyle w:val="screen"/>
        <w:ind w:left="720"/>
      </w:pPr>
      <w:r w:rsidRPr="005A1FD1">
        <w:t xml:space="preserve"> </w:t>
      </w:r>
    </w:p>
    <w:p w14:paraId="63B25C22" w14:textId="77777777" w:rsidR="0027126E" w:rsidRPr="005A1FD1" w:rsidRDefault="0027126E" w:rsidP="008E5725">
      <w:pPr>
        <w:pStyle w:val="screen"/>
        <w:ind w:left="720"/>
      </w:pPr>
      <w:r w:rsidRPr="005A1FD1">
        <w:t>Enter PROVIDER: [ENTER]</w:t>
      </w:r>
    </w:p>
    <w:p w14:paraId="63B25C23" w14:textId="77777777" w:rsidR="0027126E" w:rsidRPr="00724287" w:rsidRDefault="0027126E" w:rsidP="001E284E">
      <w:pPr>
        <w:pStyle w:val="ListParagraph"/>
        <w:numPr>
          <w:ilvl w:val="0"/>
          <w:numId w:val="112"/>
        </w:numPr>
        <w:rPr>
          <w:rFonts w:eastAsiaTheme="minorHAnsi" w:cstheme="minorBidi"/>
        </w:rPr>
      </w:pPr>
      <w:r w:rsidRPr="00724287">
        <w:rPr>
          <w:rFonts w:eastAsiaTheme="minorHAnsi" w:cstheme="minorBidi"/>
        </w:rPr>
        <w:t>Enter the ICD code or Diagnosis and whether you want it added to the Problem List.</w:t>
      </w:r>
    </w:p>
    <w:p w14:paraId="63B25C24" w14:textId="77777777" w:rsidR="0027126E" w:rsidRPr="005A1FD1" w:rsidRDefault="0027126E" w:rsidP="008E5725">
      <w:pPr>
        <w:pStyle w:val="screen"/>
        <w:ind w:left="720"/>
      </w:pPr>
      <w:r w:rsidRPr="005A1FD1">
        <w:t>PAT/APPT/CLINIC:  PCEPATIENT,ONE    JUL 22, 1996@11:08:14     CARDIOLOGY</w:t>
      </w:r>
    </w:p>
    <w:p w14:paraId="63B25C25" w14:textId="77777777" w:rsidR="0027126E" w:rsidRPr="005A1FD1" w:rsidRDefault="0027126E" w:rsidP="008E5725">
      <w:pPr>
        <w:pStyle w:val="screen"/>
        <w:ind w:left="720"/>
      </w:pPr>
      <w:r w:rsidRPr="005A1FD1">
        <w:t>ICD CODE: V70.3 --MED EXAM NEC-ADMIN PURP      PRIMARY</w:t>
      </w:r>
      <w:r w:rsidRPr="005A1FD1">
        <w:tab/>
        <w:t>- - E N C O U N T E R  D I A G N O S I S  (ICD9 CODES) - -</w:t>
      </w:r>
    </w:p>
    <w:p w14:paraId="63B25C26" w14:textId="77777777" w:rsidR="0027126E" w:rsidRPr="005A1FD1" w:rsidRDefault="0027126E" w:rsidP="008E5725">
      <w:pPr>
        <w:pStyle w:val="screen"/>
        <w:ind w:left="720"/>
      </w:pPr>
      <w:r w:rsidRPr="005A1FD1">
        <w:t>No.  ICD     DESCRIPTION                               PROBLEM LIST</w:t>
      </w:r>
    </w:p>
    <w:p w14:paraId="63B25C27" w14:textId="77777777" w:rsidR="0027126E" w:rsidRPr="005A1FD1" w:rsidRDefault="0027126E" w:rsidP="008E5725">
      <w:pPr>
        <w:pStyle w:val="screen"/>
        <w:ind w:left="720"/>
      </w:pPr>
      <w:r w:rsidRPr="005A1FD1">
        <w:t xml:space="preserve">                        No DIAGNOSIS for this Encounter.</w:t>
      </w:r>
    </w:p>
    <w:p w14:paraId="63B25C28" w14:textId="77777777" w:rsidR="0027126E" w:rsidRPr="005A1FD1" w:rsidRDefault="0027126E" w:rsidP="008E5725">
      <w:pPr>
        <w:pStyle w:val="screen"/>
        <w:ind w:left="720"/>
      </w:pPr>
      <w:r w:rsidRPr="005A1FD1">
        <w:t xml:space="preserve"> </w:t>
      </w:r>
    </w:p>
    <w:p w14:paraId="63B25C29" w14:textId="77777777" w:rsidR="0027126E" w:rsidRPr="005A1FD1" w:rsidRDefault="0027126E" w:rsidP="008E5725">
      <w:pPr>
        <w:pStyle w:val="screen"/>
        <w:ind w:left="720"/>
      </w:pPr>
    </w:p>
    <w:p w14:paraId="63B25C2A" w14:textId="77777777" w:rsidR="0027126E" w:rsidRPr="005A1FD1" w:rsidRDefault="0027126E" w:rsidP="008E5725">
      <w:pPr>
        <w:pStyle w:val="screen"/>
        <w:ind w:left="720"/>
      </w:pPr>
      <w:r w:rsidRPr="005A1FD1">
        <w:t xml:space="preserve"> </w:t>
      </w:r>
    </w:p>
    <w:p w14:paraId="63B25C2B" w14:textId="77777777" w:rsidR="0027126E" w:rsidRPr="005A1FD1" w:rsidRDefault="0027126E" w:rsidP="008E5725">
      <w:pPr>
        <w:pStyle w:val="screen"/>
        <w:ind w:left="720"/>
      </w:pPr>
      <w:r w:rsidRPr="005A1FD1">
        <w:t xml:space="preserve">Enter Diagnosis : V70.3--MED EXAM NEC-ADMIN PURP </w:t>
      </w:r>
    </w:p>
    <w:p w14:paraId="63B25C2C" w14:textId="77777777" w:rsidR="0027126E" w:rsidRPr="005A1FD1" w:rsidRDefault="0027126E" w:rsidP="008E5725">
      <w:pPr>
        <w:pStyle w:val="screen"/>
        <w:ind w:left="720"/>
      </w:pPr>
      <w:r w:rsidRPr="005A1FD1">
        <w:t xml:space="preserve"> </w:t>
      </w:r>
    </w:p>
    <w:p w14:paraId="63B25C2D" w14:textId="77777777" w:rsidR="0027126E" w:rsidRPr="005A1FD1" w:rsidRDefault="0027126E" w:rsidP="008E5725">
      <w:pPr>
        <w:pStyle w:val="screen"/>
        <w:ind w:left="720"/>
      </w:pPr>
      <w:r w:rsidRPr="005A1FD1">
        <w:t>ONE primary diagnosis must be established for each encounter!</w:t>
      </w:r>
    </w:p>
    <w:p w14:paraId="63B25C2E" w14:textId="77777777" w:rsidR="0027126E" w:rsidRPr="005A1FD1" w:rsidRDefault="0027126E" w:rsidP="008E5725">
      <w:pPr>
        <w:pStyle w:val="screen"/>
        <w:ind w:left="720"/>
      </w:pPr>
      <w:r w:rsidRPr="005A1FD1">
        <w:t>Is this the PRIMARY DIAGNOSIS for this ENCOUNTER? YES// [ENTER]</w:t>
      </w:r>
    </w:p>
    <w:p w14:paraId="63B25C2F" w14:textId="77777777" w:rsidR="0027126E" w:rsidRPr="005A1FD1" w:rsidRDefault="0027126E" w:rsidP="008E5725">
      <w:pPr>
        <w:pStyle w:val="screen"/>
        <w:ind w:left="720"/>
      </w:pPr>
    </w:p>
    <w:p w14:paraId="63B25C30" w14:textId="77777777" w:rsidR="0027126E" w:rsidRPr="005A1FD1" w:rsidRDefault="0027126E" w:rsidP="008E5725">
      <w:pPr>
        <w:pStyle w:val="screen"/>
        <w:ind w:left="720"/>
      </w:pPr>
      <w:r w:rsidRPr="005A1FD1">
        <w:t>PAT/APPT/CLINIC:  PCEPATIENT,ONE    JUL 22, 1996@11:08:14     CARDIOLOGY</w:t>
      </w:r>
    </w:p>
    <w:p w14:paraId="63B25C31" w14:textId="77777777" w:rsidR="0027126E" w:rsidRPr="005A1FD1" w:rsidRDefault="0027126E" w:rsidP="008E5725">
      <w:pPr>
        <w:pStyle w:val="screen"/>
        <w:ind w:left="720"/>
      </w:pPr>
      <w:r w:rsidRPr="005A1FD1">
        <w:t>ICD CODE: ...There is 1 PROVIDER associated with this encounter.</w:t>
      </w:r>
      <w:r w:rsidRPr="005A1FD1">
        <w:tab/>
      </w:r>
    </w:p>
    <w:p w14:paraId="63B25C32" w14:textId="77777777" w:rsidR="0027126E" w:rsidRPr="005A1FD1" w:rsidRDefault="0027126E" w:rsidP="008E5725">
      <w:pPr>
        <w:pStyle w:val="screen"/>
        <w:ind w:left="720"/>
      </w:pPr>
      <w:r w:rsidRPr="005A1FD1">
        <w:t>Previous Entry:   V70.3</w:t>
      </w:r>
    </w:p>
    <w:p w14:paraId="63B25C33" w14:textId="77777777" w:rsidR="0027126E" w:rsidRPr="005A1FD1" w:rsidRDefault="0027126E" w:rsidP="008E5725">
      <w:pPr>
        <w:pStyle w:val="screen"/>
        <w:ind w:left="720"/>
      </w:pPr>
      <w:r w:rsidRPr="005A1FD1">
        <w:t xml:space="preserve">        - - E N C O U N T E R  D I A G N O S I S  (ICD9 CODES) - -</w:t>
      </w:r>
    </w:p>
    <w:p w14:paraId="63B25C34" w14:textId="77777777" w:rsidR="0027126E" w:rsidRPr="005A1FD1" w:rsidRDefault="0027126E" w:rsidP="008E5725">
      <w:pPr>
        <w:pStyle w:val="screen"/>
        <w:ind w:left="720"/>
      </w:pPr>
      <w:r w:rsidRPr="005A1FD1">
        <w:t>No.  ICD     DESCRIPTION                               PROBLEM LIST</w:t>
      </w:r>
    </w:p>
    <w:p w14:paraId="63B25C35" w14:textId="77777777" w:rsidR="0027126E" w:rsidRPr="005A1FD1" w:rsidRDefault="0027126E" w:rsidP="008E5725">
      <w:pPr>
        <w:pStyle w:val="screen"/>
        <w:ind w:left="720"/>
      </w:pPr>
      <w:r w:rsidRPr="005A1FD1">
        <w:t>1    V70.3*  MED EXAM NEC-ADMIN PURP        PRIMARY</w:t>
      </w:r>
    </w:p>
    <w:p w14:paraId="63B25C36" w14:textId="77777777" w:rsidR="0027126E" w:rsidRPr="005A1FD1" w:rsidRDefault="0027126E" w:rsidP="008E5725">
      <w:pPr>
        <w:pStyle w:val="screen"/>
        <w:ind w:left="720"/>
      </w:pPr>
      <w:r w:rsidRPr="005A1FD1">
        <w:t xml:space="preserve"> </w:t>
      </w:r>
    </w:p>
    <w:p w14:paraId="63B25C37" w14:textId="77777777" w:rsidR="0027126E" w:rsidRPr="005A1FD1" w:rsidRDefault="0027126E" w:rsidP="008E5725">
      <w:pPr>
        <w:pStyle w:val="screen"/>
        <w:ind w:left="720"/>
      </w:pPr>
      <w:r w:rsidRPr="005A1FD1">
        <w:t>Enter NEXT Diagnosis : 210</w:t>
      </w:r>
    </w:p>
    <w:p w14:paraId="63B25C38" w14:textId="77777777" w:rsidR="0027126E" w:rsidRPr="005A1FD1" w:rsidRDefault="0027126E" w:rsidP="008E5725">
      <w:pPr>
        <w:pStyle w:val="screen"/>
        <w:ind w:left="720"/>
      </w:pPr>
      <w:r w:rsidRPr="005A1FD1">
        <w:t>PAT/APPT/CLINIC:  PCEPATIENT,ONE    JUL 22, 1996@11:08:14     CARDIOLOGY</w:t>
      </w:r>
    </w:p>
    <w:p w14:paraId="63B25C39" w14:textId="77777777" w:rsidR="0027126E" w:rsidRPr="005A1FD1" w:rsidRDefault="0027126E" w:rsidP="008E5725">
      <w:pPr>
        <w:pStyle w:val="screen"/>
        <w:ind w:left="720"/>
      </w:pPr>
      <w:r w:rsidRPr="005A1FD1">
        <w:t>ICD CODE: ...There is 1 PROVIDER associated with this encounter.r.</w:t>
      </w:r>
      <w:r w:rsidRPr="005A1FD1">
        <w:tab/>
      </w:r>
    </w:p>
    <w:p w14:paraId="63B25C3A" w14:textId="77777777" w:rsidR="0027126E" w:rsidRPr="005A1FD1" w:rsidRDefault="0027126E" w:rsidP="008E5725">
      <w:pPr>
        <w:pStyle w:val="screen"/>
        <w:ind w:left="720"/>
      </w:pPr>
      <w:r w:rsidRPr="005A1FD1">
        <w:t>Previous Entry:   V70.3</w:t>
      </w:r>
    </w:p>
    <w:p w14:paraId="63B25C3B" w14:textId="77777777" w:rsidR="0027126E" w:rsidRPr="005A1FD1" w:rsidRDefault="0027126E" w:rsidP="008E5725">
      <w:pPr>
        <w:pStyle w:val="screen"/>
        <w:ind w:left="720"/>
      </w:pPr>
      <w:r w:rsidRPr="005A1FD1">
        <w:t xml:space="preserve"> </w:t>
      </w:r>
    </w:p>
    <w:p w14:paraId="63B25C3C" w14:textId="77777777" w:rsidR="0027126E" w:rsidRPr="005A1FD1" w:rsidRDefault="0027126E" w:rsidP="008E5725">
      <w:pPr>
        <w:pStyle w:val="screen"/>
        <w:ind w:left="720"/>
      </w:pPr>
      <w:r w:rsidRPr="005A1FD1">
        <w:t>ITEM  CODE     DESCRIPTION    10 MATCHES</w:t>
      </w:r>
      <w:r w:rsidRPr="005A1FD1">
        <w:tab/>
      </w:r>
    </w:p>
    <w:p w14:paraId="63B25C3D" w14:textId="77777777" w:rsidR="0027126E" w:rsidRPr="005A1FD1" w:rsidRDefault="0027126E" w:rsidP="008E5725">
      <w:pPr>
        <w:pStyle w:val="screen"/>
        <w:ind w:left="720"/>
      </w:pPr>
      <w:r w:rsidRPr="005A1FD1">
        <w:lastRenderedPageBreak/>
        <w:t>1     210.0    BENIGN NEOPLASM OF LIP</w:t>
      </w:r>
    </w:p>
    <w:p w14:paraId="63B25C3E" w14:textId="77777777" w:rsidR="0027126E" w:rsidRPr="005A1FD1" w:rsidRDefault="0027126E" w:rsidP="008E5725">
      <w:pPr>
        <w:pStyle w:val="screen"/>
        <w:ind w:left="720"/>
      </w:pPr>
      <w:r w:rsidRPr="005A1FD1">
        <w:t>2     210.1    BENIGN NEOPLASM OF TONGUE</w:t>
      </w:r>
    </w:p>
    <w:p w14:paraId="63B25C3F" w14:textId="77777777" w:rsidR="0027126E" w:rsidRPr="005A1FD1" w:rsidRDefault="0027126E" w:rsidP="008E5725">
      <w:pPr>
        <w:pStyle w:val="screen"/>
        <w:ind w:left="720"/>
      </w:pPr>
      <w:r w:rsidRPr="005A1FD1">
        <w:t>3     210.2    BENIGN NEOPLASM OF MAJOR SALIVARY GLANDS</w:t>
      </w:r>
    </w:p>
    <w:p w14:paraId="63B25C40" w14:textId="77777777" w:rsidR="0027126E" w:rsidRPr="005A1FD1" w:rsidRDefault="0027126E" w:rsidP="008E5725">
      <w:pPr>
        <w:pStyle w:val="screen"/>
        <w:ind w:left="720"/>
      </w:pPr>
      <w:r w:rsidRPr="005A1FD1">
        <w:t>4     210.3    BENIGN NEOPLASM OF FLOOR OF MOUTH</w:t>
      </w:r>
    </w:p>
    <w:p w14:paraId="63B25C41" w14:textId="77777777" w:rsidR="0027126E" w:rsidRPr="005A1FD1" w:rsidRDefault="0027126E" w:rsidP="008E5725">
      <w:pPr>
        <w:pStyle w:val="screen"/>
        <w:ind w:left="720"/>
      </w:pPr>
      <w:r w:rsidRPr="005A1FD1">
        <w:t>5     210.4    BENIGN NEOPLASM OF OTHER AND UNSPECIFIED PARTS OF MOUTH</w:t>
      </w:r>
    </w:p>
    <w:p w14:paraId="63B25C42" w14:textId="77777777" w:rsidR="0027126E" w:rsidRPr="005A1FD1" w:rsidRDefault="0027126E" w:rsidP="008E5725">
      <w:pPr>
        <w:pStyle w:val="screen"/>
        <w:ind w:left="720"/>
      </w:pPr>
      <w:r w:rsidRPr="005A1FD1">
        <w:t>6     210.5    BENIGN NEOPLASM OF TONSIL</w:t>
      </w:r>
    </w:p>
    <w:p w14:paraId="63B25C43" w14:textId="77777777" w:rsidR="0027126E" w:rsidRPr="005A1FD1" w:rsidRDefault="0027126E" w:rsidP="008E5725">
      <w:pPr>
        <w:pStyle w:val="screen"/>
        <w:ind w:left="720"/>
      </w:pPr>
      <w:r w:rsidRPr="005A1FD1">
        <w:t>7     210.6    BENIGN NEOPLASM OF OTHER PARTS OF OROPHARYNX</w:t>
      </w:r>
    </w:p>
    <w:p w14:paraId="63B25C44" w14:textId="77777777" w:rsidR="0027126E" w:rsidRPr="005A1FD1" w:rsidRDefault="0027126E" w:rsidP="008E5725">
      <w:pPr>
        <w:pStyle w:val="screen"/>
        <w:ind w:left="720"/>
      </w:pPr>
      <w:r w:rsidRPr="005A1FD1">
        <w:t>8     210.7    BENIGN NEOPLASM OF NASOPHARYNX</w:t>
      </w:r>
    </w:p>
    <w:p w14:paraId="63B25C45" w14:textId="77777777" w:rsidR="0027126E" w:rsidRPr="005A1FD1" w:rsidRDefault="0027126E" w:rsidP="008E5725">
      <w:pPr>
        <w:pStyle w:val="screen"/>
        <w:ind w:left="720"/>
      </w:pPr>
      <w:r w:rsidRPr="005A1FD1">
        <w:t>9     210.8    BENIGN NEOPLASM OF HYPOPHARYNX</w:t>
      </w:r>
    </w:p>
    <w:p w14:paraId="63B25C46" w14:textId="77777777" w:rsidR="0027126E" w:rsidRPr="005A1FD1" w:rsidRDefault="0027126E" w:rsidP="008E5725">
      <w:pPr>
        <w:pStyle w:val="screen"/>
        <w:ind w:left="720"/>
      </w:pPr>
      <w:r w:rsidRPr="005A1FD1">
        <w:t>10    210.9    BENIGN NEOPLASM OF PHARYNX, UNSPECIFIED</w:t>
      </w:r>
    </w:p>
    <w:p w14:paraId="63B25C47" w14:textId="77777777" w:rsidR="0027126E" w:rsidRPr="005A1FD1" w:rsidRDefault="0027126E" w:rsidP="008E5725">
      <w:pPr>
        <w:pStyle w:val="screen"/>
        <w:ind w:left="720"/>
      </w:pPr>
      <w:r w:rsidRPr="005A1FD1">
        <w:t xml:space="preserve"> </w:t>
      </w:r>
    </w:p>
    <w:p w14:paraId="63B25C48" w14:textId="77777777" w:rsidR="0027126E" w:rsidRPr="005A1FD1" w:rsidRDefault="0027126E" w:rsidP="008E5725">
      <w:pPr>
        <w:pStyle w:val="screen"/>
        <w:ind w:left="720"/>
      </w:pPr>
      <w:r w:rsidRPr="005A1FD1">
        <w:t>Select a single 'ITEM NUMBER' or 'RETURN' to exit: 6</w:t>
      </w:r>
    </w:p>
    <w:p w14:paraId="63B25C49" w14:textId="77777777" w:rsidR="0027126E" w:rsidRPr="005A1FD1" w:rsidRDefault="0027126E" w:rsidP="008E5725">
      <w:pPr>
        <w:pStyle w:val="screen"/>
        <w:ind w:left="720"/>
      </w:pPr>
      <w:r w:rsidRPr="005A1FD1">
        <w:t>ONE primary diagnosis must be established for each encounter!</w:t>
      </w:r>
    </w:p>
    <w:p w14:paraId="63B25C4A" w14:textId="77777777" w:rsidR="0027126E" w:rsidRPr="005A1FD1" w:rsidRDefault="0027126E" w:rsidP="008E5725">
      <w:pPr>
        <w:pStyle w:val="screen"/>
        <w:ind w:left="720"/>
      </w:pPr>
      <w:r w:rsidRPr="005A1FD1">
        <w:t>Is this the PRIMARY DIAGNOSIS for this ENCOUNTER? YES// NO</w:t>
      </w:r>
    </w:p>
    <w:p w14:paraId="63B25C4B" w14:textId="77777777" w:rsidR="0027126E" w:rsidRPr="005A1FD1" w:rsidRDefault="0027126E" w:rsidP="008E5725">
      <w:pPr>
        <w:pStyle w:val="screen"/>
        <w:ind w:left="720"/>
      </w:pPr>
    </w:p>
    <w:p w14:paraId="63B25C4C" w14:textId="77777777" w:rsidR="0027126E" w:rsidRPr="005A1FD1" w:rsidRDefault="0027126E" w:rsidP="008E5725">
      <w:pPr>
        <w:pStyle w:val="screen"/>
        <w:ind w:left="720"/>
      </w:pPr>
      <w:r w:rsidRPr="005A1FD1">
        <w:t>PAT/APPT/CLINIC:  PCEPATIENT,ONE    JUL 22, 1996@11:08:14     CARDIOLOGY</w:t>
      </w:r>
    </w:p>
    <w:p w14:paraId="63B25C4D" w14:textId="77777777" w:rsidR="0027126E" w:rsidRPr="005A1FD1" w:rsidRDefault="0027126E" w:rsidP="008E5725">
      <w:pPr>
        <w:pStyle w:val="screen"/>
        <w:ind w:left="720"/>
      </w:pPr>
      <w:r w:rsidRPr="005A1FD1">
        <w:t>ICD CODE: ...There is 1 PROVIDER associated with this encounter.r.</w:t>
      </w:r>
      <w:r w:rsidRPr="005A1FD1">
        <w:tab/>
      </w:r>
    </w:p>
    <w:p w14:paraId="63B25C4E" w14:textId="77777777" w:rsidR="0027126E" w:rsidRPr="005A1FD1" w:rsidRDefault="0027126E" w:rsidP="008E5725">
      <w:pPr>
        <w:pStyle w:val="screen"/>
        <w:ind w:left="720"/>
      </w:pPr>
      <w:r w:rsidRPr="005A1FD1">
        <w:t>Previous Entry:   210.5</w:t>
      </w:r>
    </w:p>
    <w:p w14:paraId="63B25C4F" w14:textId="77777777" w:rsidR="0027126E" w:rsidRPr="005A1FD1" w:rsidRDefault="0027126E" w:rsidP="008E5725">
      <w:pPr>
        <w:pStyle w:val="screen"/>
        <w:ind w:left="720"/>
      </w:pPr>
      <w:r w:rsidRPr="005A1FD1">
        <w:t xml:space="preserve">        - - E N C O U N T E R  D I A G N O S I S  (ICD9 CODES) - -</w:t>
      </w:r>
    </w:p>
    <w:p w14:paraId="63B25C50" w14:textId="77777777" w:rsidR="0027126E" w:rsidRPr="005A1FD1" w:rsidRDefault="0027126E" w:rsidP="008E5725">
      <w:pPr>
        <w:pStyle w:val="screen"/>
        <w:ind w:left="720"/>
      </w:pPr>
      <w:r w:rsidRPr="005A1FD1">
        <w:t>No.  ICD     DESCRIPTION                              PROBLEM LIST</w:t>
      </w:r>
    </w:p>
    <w:p w14:paraId="63B25C51" w14:textId="77777777" w:rsidR="0027126E" w:rsidRPr="005A1FD1" w:rsidRDefault="0027126E" w:rsidP="008E5725">
      <w:pPr>
        <w:pStyle w:val="screen"/>
        <w:ind w:left="720"/>
      </w:pPr>
      <w:r w:rsidRPr="005A1FD1">
        <w:t>1    210.5*  BENIGN NEOPLASM TONSIL</w:t>
      </w:r>
    </w:p>
    <w:p w14:paraId="63B25C52" w14:textId="77777777" w:rsidR="0027126E" w:rsidRPr="005A1FD1" w:rsidRDefault="0027126E" w:rsidP="008E5725">
      <w:pPr>
        <w:pStyle w:val="screen"/>
        <w:ind w:left="720"/>
      </w:pPr>
      <w:r w:rsidRPr="005A1FD1">
        <w:t>2    V70.3*  MED EXAM NEC-ADMIN PURP                  YES</w:t>
      </w:r>
    </w:p>
    <w:p w14:paraId="63B25C53" w14:textId="77777777" w:rsidR="0027126E" w:rsidRPr="005A1FD1" w:rsidRDefault="0027126E" w:rsidP="008E5725">
      <w:pPr>
        <w:pStyle w:val="screen"/>
        <w:ind w:left="720"/>
      </w:pPr>
      <w:r w:rsidRPr="005A1FD1">
        <w:t xml:space="preserve"> </w:t>
      </w:r>
    </w:p>
    <w:p w14:paraId="63B25C54" w14:textId="77777777" w:rsidR="0027126E" w:rsidRPr="005A1FD1" w:rsidRDefault="0027126E" w:rsidP="008E5725">
      <w:pPr>
        <w:pStyle w:val="screen"/>
        <w:ind w:left="720"/>
      </w:pPr>
      <w:r w:rsidRPr="005A1FD1">
        <w:t xml:space="preserve"> </w:t>
      </w:r>
    </w:p>
    <w:p w14:paraId="63B25C55" w14:textId="77777777" w:rsidR="0027126E" w:rsidRPr="005A1FD1" w:rsidRDefault="0027126E" w:rsidP="008E5725">
      <w:pPr>
        <w:pStyle w:val="screen"/>
        <w:ind w:left="720"/>
      </w:pPr>
    </w:p>
    <w:p w14:paraId="63B25C56" w14:textId="77777777" w:rsidR="0027126E" w:rsidRPr="005A1FD1" w:rsidRDefault="0027126E" w:rsidP="008E5725">
      <w:pPr>
        <w:pStyle w:val="screen"/>
        <w:ind w:left="720"/>
      </w:pPr>
      <w:r w:rsidRPr="005A1FD1">
        <w:t>Enter NEXT Diagnosis: [ENTER]</w:t>
      </w:r>
    </w:p>
    <w:p w14:paraId="63B25C57" w14:textId="77777777" w:rsidR="0027126E" w:rsidRPr="005A1FD1" w:rsidRDefault="0027126E" w:rsidP="008E5725">
      <w:pPr>
        <w:pStyle w:val="screen"/>
        <w:ind w:left="720"/>
      </w:pPr>
      <w:r w:rsidRPr="005A1FD1">
        <w:t>Would you like to add any Diagnoses to the Problem List? NO// YES</w:t>
      </w:r>
    </w:p>
    <w:p w14:paraId="63B25C58" w14:textId="77777777" w:rsidR="0027126E" w:rsidRPr="005A1FD1" w:rsidRDefault="0027126E" w:rsidP="008E5725">
      <w:pPr>
        <w:pStyle w:val="screen"/>
        <w:ind w:left="720"/>
      </w:pPr>
      <w:r w:rsidRPr="005A1FD1">
        <w:t xml:space="preserve"> </w:t>
      </w:r>
    </w:p>
    <w:p w14:paraId="63B25C59" w14:textId="77777777" w:rsidR="0027126E" w:rsidRPr="005A1FD1" w:rsidRDefault="0027126E" w:rsidP="008E5725">
      <w:pPr>
        <w:pStyle w:val="screen"/>
        <w:ind w:left="720"/>
      </w:pPr>
      <w:r w:rsidRPr="005A1FD1">
        <w:t>Select 1 or several Diagnoses (eg 1,3,4,7,3-6,2-5): 1,2</w:t>
      </w:r>
    </w:p>
    <w:p w14:paraId="63B25C5A" w14:textId="77777777" w:rsidR="0027126E" w:rsidRPr="005A1FD1" w:rsidRDefault="0027126E" w:rsidP="008E5725">
      <w:pPr>
        <w:pStyle w:val="screen"/>
        <w:ind w:left="720"/>
      </w:pPr>
      <w:r w:rsidRPr="005A1FD1">
        <w:t>Enter PROVIDER associated with PROBLEM: PCEPROVIDER,ONE // [ENTER]</w:t>
      </w:r>
    </w:p>
    <w:p w14:paraId="63B25C5B" w14:textId="77777777" w:rsidR="0027126E" w:rsidRPr="00724287" w:rsidRDefault="0027126E" w:rsidP="001E284E">
      <w:pPr>
        <w:pStyle w:val="ListParagraph"/>
        <w:numPr>
          <w:ilvl w:val="0"/>
          <w:numId w:val="112"/>
        </w:numPr>
        <w:rPr>
          <w:rFonts w:eastAsiaTheme="minorHAnsi" w:cstheme="minorBidi"/>
        </w:rPr>
      </w:pPr>
      <w:r w:rsidRPr="00724287">
        <w:rPr>
          <w:rFonts w:eastAsiaTheme="minorHAnsi" w:cstheme="minorBidi"/>
        </w:rPr>
        <w:t>Enter the Procedure (CPT code or procedure name).</w:t>
      </w:r>
    </w:p>
    <w:p w14:paraId="63B25C5C" w14:textId="77777777" w:rsidR="0027126E" w:rsidRPr="00724287" w:rsidRDefault="0027126E" w:rsidP="001E284E">
      <w:pPr>
        <w:ind w:left="720"/>
        <w:rPr>
          <w:rFonts w:eastAsiaTheme="minorHAnsi" w:cstheme="minorBidi"/>
        </w:rPr>
      </w:pPr>
      <w:r w:rsidRPr="00724287">
        <w:rPr>
          <w:rFonts w:eastAsiaTheme="minorHAnsi" w:cstheme="minorBidi"/>
        </w:rPr>
        <w:t>You can enter the CPT code or CPT Category or description. A '*' next to a procedure indicates that it was either added or edited during this session. You can also remove an existing CPT code for this encounter by entering 0 or @.</w:t>
      </w:r>
    </w:p>
    <w:p w14:paraId="63B25C5D" w14:textId="77777777" w:rsidR="0027126E" w:rsidRPr="005A1FD1" w:rsidRDefault="0027126E" w:rsidP="008E5725">
      <w:pPr>
        <w:pStyle w:val="screen"/>
        <w:ind w:left="720"/>
      </w:pPr>
      <w:r w:rsidRPr="005A1FD1">
        <w:t>PAT/APPT/CLINIC:  PCEPATIENT,ONE    JUL 22, 1996@11:08:14     CARDIOLOGY</w:t>
      </w:r>
    </w:p>
    <w:p w14:paraId="63B25C5E" w14:textId="77777777" w:rsidR="0027126E" w:rsidRPr="005A1FD1" w:rsidRDefault="0027126E" w:rsidP="008E5725">
      <w:pPr>
        <w:pStyle w:val="screen"/>
        <w:ind w:left="720"/>
      </w:pPr>
      <w:r w:rsidRPr="005A1FD1">
        <w:t xml:space="preserve">        - - E N C O U N T E R  P R O C E D U R E S (CPT CODES) - -</w:t>
      </w:r>
      <w:r w:rsidRPr="005A1FD1">
        <w:tab/>
      </w:r>
    </w:p>
    <w:p w14:paraId="63B25C5F" w14:textId="77777777" w:rsidR="0027126E" w:rsidRPr="005A1FD1" w:rsidRDefault="0027126E" w:rsidP="008E5725">
      <w:pPr>
        <w:pStyle w:val="screen"/>
        <w:ind w:left="720"/>
      </w:pPr>
      <w:r w:rsidRPr="005A1FD1">
        <w:t>No. CPT CODE  QUANTITY   DESCRIPTION                 PROVIDER</w:t>
      </w:r>
      <w:r w:rsidRPr="005A1FD1">
        <w:tab/>
      </w:r>
    </w:p>
    <w:p w14:paraId="63B25C60" w14:textId="77777777" w:rsidR="0027126E" w:rsidRPr="005A1FD1" w:rsidRDefault="0027126E" w:rsidP="008E5725">
      <w:pPr>
        <w:pStyle w:val="screen"/>
        <w:ind w:left="720"/>
      </w:pPr>
      <w:r w:rsidRPr="005A1FD1">
        <w:t xml:space="preserve">                        No CPT CODES for this Encounter.</w:t>
      </w:r>
    </w:p>
    <w:p w14:paraId="63B25C61" w14:textId="77777777" w:rsidR="0027126E" w:rsidRPr="005A1FD1" w:rsidRDefault="0027126E" w:rsidP="008E5725">
      <w:pPr>
        <w:pStyle w:val="screen"/>
        <w:ind w:left="720"/>
      </w:pPr>
    </w:p>
    <w:p w14:paraId="63B25C62" w14:textId="77777777" w:rsidR="0027126E" w:rsidRPr="005A1FD1" w:rsidRDefault="0027126E" w:rsidP="008E5725">
      <w:pPr>
        <w:pStyle w:val="screen"/>
        <w:ind w:left="720"/>
      </w:pPr>
    </w:p>
    <w:p w14:paraId="63B25C63" w14:textId="77777777" w:rsidR="0027126E" w:rsidRPr="005A1FD1" w:rsidRDefault="0027126E" w:rsidP="008E5725">
      <w:pPr>
        <w:pStyle w:val="screen"/>
        <w:ind w:left="720"/>
      </w:pPr>
      <w:r w:rsidRPr="005A1FD1">
        <w:t>Enter PROCEDURE (CPT CODE): 25066    BIOPSY FOREARM SOFT TISSUES</w:t>
      </w:r>
    </w:p>
    <w:p w14:paraId="63B25C64" w14:textId="77777777" w:rsidR="0027126E" w:rsidRPr="00724287" w:rsidRDefault="0027126E" w:rsidP="001E284E">
      <w:pPr>
        <w:pStyle w:val="ListParagraph"/>
        <w:numPr>
          <w:ilvl w:val="0"/>
          <w:numId w:val="112"/>
        </w:numPr>
        <w:rPr>
          <w:rFonts w:eastAsiaTheme="minorHAnsi" w:cstheme="minorBidi"/>
        </w:rPr>
      </w:pPr>
      <w:r w:rsidRPr="00724287">
        <w:rPr>
          <w:rFonts w:eastAsiaTheme="minorHAnsi" w:cstheme="minorBidi"/>
        </w:rPr>
        <w:t>Enter the modifiers and the number of times the procedure was administered.</w:t>
      </w:r>
    </w:p>
    <w:p w14:paraId="63B25C65" w14:textId="77777777" w:rsidR="0027126E" w:rsidRPr="005A1FD1" w:rsidRDefault="0027126E" w:rsidP="008E5725">
      <w:pPr>
        <w:pStyle w:val="screen"/>
        <w:ind w:left="720"/>
      </w:pPr>
      <w:r w:rsidRPr="005A1FD1">
        <w:t>Select CPT MODIFIER: 22  UNUSUAL PROCEDURAL SERVICES</w:t>
      </w:r>
    </w:p>
    <w:p w14:paraId="63B25C66" w14:textId="77777777" w:rsidR="0027126E" w:rsidRPr="005A1FD1" w:rsidRDefault="0027126E" w:rsidP="008E5725">
      <w:pPr>
        <w:pStyle w:val="screen"/>
        <w:ind w:left="720"/>
      </w:pPr>
      <w:r w:rsidRPr="005A1FD1">
        <w:t>How many times was this procedure performed: 1// [ENTER]</w:t>
      </w:r>
    </w:p>
    <w:p w14:paraId="63B25C67" w14:textId="77777777" w:rsidR="0027126E" w:rsidRPr="005A1FD1" w:rsidRDefault="0027126E" w:rsidP="008E5725">
      <w:pPr>
        <w:pStyle w:val="screen"/>
        <w:ind w:left="720"/>
      </w:pPr>
      <w:r w:rsidRPr="005A1FD1">
        <w:t>Enter PROVIDER associated with PROCEDURE: PCEPROVIDER,ONE // [ENTER]</w:t>
      </w:r>
    </w:p>
    <w:p w14:paraId="63B25C68" w14:textId="77777777" w:rsidR="0027126E" w:rsidRPr="005A1FD1" w:rsidRDefault="0027126E" w:rsidP="008E5725">
      <w:pPr>
        <w:pStyle w:val="screen"/>
        <w:ind w:left="720"/>
      </w:pPr>
    </w:p>
    <w:p w14:paraId="63B25C69" w14:textId="77777777" w:rsidR="0027126E" w:rsidRPr="005A1FD1" w:rsidRDefault="0027126E" w:rsidP="008E5725">
      <w:pPr>
        <w:pStyle w:val="screen"/>
        <w:ind w:left="720"/>
      </w:pPr>
      <w:r w:rsidRPr="005A1FD1">
        <w:t>The prompts will then recycle through PROCEDURE and PROVIDER to allow you to enter more, if necessary. Press ENTER to bypass these prompts when you don't wish to add more.</w:t>
      </w:r>
    </w:p>
    <w:p w14:paraId="63B25C6A" w14:textId="77777777" w:rsidR="0027126E" w:rsidRPr="005A1FD1" w:rsidRDefault="0027126E" w:rsidP="008E5725">
      <w:pPr>
        <w:pStyle w:val="screen"/>
        <w:ind w:left="720"/>
      </w:pPr>
    </w:p>
    <w:p w14:paraId="63B25C6B" w14:textId="77777777" w:rsidR="0027126E" w:rsidRPr="005A1FD1" w:rsidRDefault="0027126E" w:rsidP="008E5725">
      <w:pPr>
        <w:pStyle w:val="screen"/>
        <w:ind w:left="720"/>
      </w:pPr>
      <w:r w:rsidRPr="005A1FD1">
        <w:lastRenderedPageBreak/>
        <w:t>PAT/APPT/CLINIC:  PCEPATIENT,ONE    JUL 22, 1996@11:08:14     CARDIOLOGY</w:t>
      </w:r>
    </w:p>
    <w:p w14:paraId="63B25C6C" w14:textId="77777777" w:rsidR="0027126E" w:rsidRPr="005A1FD1" w:rsidRDefault="0027126E" w:rsidP="008E5725">
      <w:pPr>
        <w:pStyle w:val="screen"/>
        <w:ind w:left="720"/>
      </w:pPr>
      <w:r w:rsidRPr="005A1FD1">
        <w:t>PROVIDER: ...Enter the provider associated with the CPT'S.....</w:t>
      </w:r>
    </w:p>
    <w:p w14:paraId="63B25C6D" w14:textId="77777777" w:rsidR="0027126E" w:rsidRPr="005A1FD1" w:rsidRDefault="0027126E" w:rsidP="008E5725">
      <w:pPr>
        <w:pStyle w:val="screen"/>
        <w:ind w:left="720"/>
      </w:pPr>
      <w:r w:rsidRPr="005A1FD1">
        <w:t xml:space="preserve">     CPT: ...There is 1 PROCEDURE associated with this encounter.</w:t>
      </w:r>
    </w:p>
    <w:p w14:paraId="63B25C6E" w14:textId="77777777" w:rsidR="0027126E" w:rsidRPr="005A1FD1" w:rsidRDefault="0027126E" w:rsidP="008E5725">
      <w:pPr>
        <w:pStyle w:val="screen"/>
        <w:ind w:left="720"/>
      </w:pPr>
      <w:r w:rsidRPr="005A1FD1">
        <w:t xml:space="preserve">        - - E N C O U N T E R  P R O C E D U R E S (CPT CODES) - -</w:t>
      </w:r>
    </w:p>
    <w:p w14:paraId="63B25C6F" w14:textId="77777777" w:rsidR="0027126E" w:rsidRPr="005A1FD1" w:rsidRDefault="0027126E" w:rsidP="008E5725">
      <w:pPr>
        <w:pStyle w:val="screen"/>
        <w:ind w:left="720"/>
      </w:pPr>
      <w:r w:rsidRPr="005A1FD1">
        <w:t>No. CPT CODE  QUANTITY   DESCRIPTION                 PROVIDER</w:t>
      </w:r>
      <w:r w:rsidRPr="005A1FD1">
        <w:tab/>
      </w:r>
    </w:p>
    <w:p w14:paraId="63B25C70" w14:textId="77777777" w:rsidR="0027126E" w:rsidRPr="005A1FD1" w:rsidRDefault="0027126E" w:rsidP="008E5725">
      <w:pPr>
        <w:pStyle w:val="screen"/>
        <w:ind w:left="720"/>
      </w:pPr>
      <w:r w:rsidRPr="005A1FD1">
        <w:t>1   25066*     1         BIOPSY FOREARM SOFT TISSUES   PCEPROVIDER,ONE</w:t>
      </w:r>
    </w:p>
    <w:p w14:paraId="63B25C71" w14:textId="77777777" w:rsidR="0027126E" w:rsidRPr="005A1FD1" w:rsidRDefault="0027126E" w:rsidP="008E5725">
      <w:pPr>
        <w:pStyle w:val="screen"/>
        <w:ind w:left="720"/>
      </w:pPr>
      <w:r w:rsidRPr="005A1FD1">
        <w:t xml:space="preserve">    CPT Modifier: 22     UNUSUAL PROCEDURAL SERVICES</w:t>
      </w:r>
    </w:p>
    <w:p w14:paraId="63B25C72" w14:textId="77777777" w:rsidR="0027126E" w:rsidRPr="005A1FD1" w:rsidRDefault="0027126E" w:rsidP="008E5725">
      <w:pPr>
        <w:pStyle w:val="screen"/>
        <w:ind w:left="720"/>
      </w:pPr>
    </w:p>
    <w:p w14:paraId="63B25C73" w14:textId="77777777" w:rsidR="0027126E" w:rsidRPr="005A1FD1" w:rsidRDefault="0027126E" w:rsidP="008E5725">
      <w:pPr>
        <w:pStyle w:val="screen"/>
        <w:ind w:left="720"/>
      </w:pPr>
      <w:r w:rsidRPr="005A1FD1">
        <w:t xml:space="preserve"> </w:t>
      </w:r>
    </w:p>
    <w:p w14:paraId="63B25C74" w14:textId="77777777" w:rsidR="0027126E" w:rsidRPr="005A1FD1" w:rsidRDefault="0027126E" w:rsidP="008E5725">
      <w:pPr>
        <w:pStyle w:val="screen"/>
        <w:ind w:left="720"/>
      </w:pPr>
      <w:r w:rsidRPr="005A1FD1">
        <w:t>Enter NEXT PROCEDURE (CPT CODE): [ENTER]</w:t>
      </w:r>
    </w:p>
    <w:p w14:paraId="63B25C75" w14:textId="77777777" w:rsidR="0027126E" w:rsidRPr="00724287" w:rsidRDefault="0027126E" w:rsidP="001E284E">
      <w:pPr>
        <w:pStyle w:val="ListParagraph"/>
        <w:numPr>
          <w:ilvl w:val="0"/>
          <w:numId w:val="112"/>
        </w:numPr>
        <w:rPr>
          <w:rFonts w:eastAsiaTheme="minorHAnsi" w:cstheme="minorBidi"/>
        </w:rPr>
      </w:pPr>
      <w:r w:rsidRPr="00724287">
        <w:rPr>
          <w:rFonts w:eastAsiaTheme="minorHAnsi" w:cstheme="minorBidi"/>
        </w:rPr>
        <w:t>The Update Encounter screen is then redisplayed with the Checkout Interview information.</w:t>
      </w:r>
    </w:p>
    <w:p w14:paraId="63B25C76" w14:textId="77777777" w:rsidR="0027126E" w:rsidRPr="005A1FD1" w:rsidRDefault="0027126E" w:rsidP="008E5725">
      <w:pPr>
        <w:pStyle w:val="screen"/>
        <w:ind w:left="720"/>
      </w:pPr>
      <w:r w:rsidRPr="005A1FD1">
        <w:t>PCE Update Encounter        Jul 25, 1996 10:06:59      Page:    1 of   1</w:t>
      </w:r>
    </w:p>
    <w:p w14:paraId="63B25C77" w14:textId="77777777" w:rsidR="0027126E" w:rsidRPr="005A1FD1" w:rsidRDefault="0027126E" w:rsidP="008E5725">
      <w:pPr>
        <w:pStyle w:val="screen"/>
        <w:ind w:left="720"/>
      </w:pPr>
      <w:r w:rsidRPr="005A1FD1">
        <w:t>PCEPATIENT,ONE      000-45-6789         Clinic:  CARDIOLOGY</w:t>
      </w:r>
    </w:p>
    <w:p w14:paraId="63B25C78" w14:textId="77777777" w:rsidR="0027126E" w:rsidRPr="005A1FD1" w:rsidRDefault="0027126E" w:rsidP="008E5725">
      <w:pPr>
        <w:pStyle w:val="screen"/>
        <w:ind w:left="720"/>
      </w:pPr>
      <w:r w:rsidRPr="005A1FD1">
        <w:t>Encounter Date  07/22/96  11:08         Clinic Stop:  303  CARDIOLOGY</w:t>
      </w:r>
    </w:p>
    <w:p w14:paraId="63B25C79" w14:textId="77777777" w:rsidR="0027126E" w:rsidRPr="005A1FD1" w:rsidRDefault="0027126E" w:rsidP="008E5725">
      <w:pPr>
        <w:pStyle w:val="screen"/>
        <w:ind w:left="720"/>
      </w:pPr>
      <w:r w:rsidRPr="005A1FD1">
        <w:t xml:space="preserve">  1 Encounter Date and Time:  JUL 22, 1996@11:08:14</w:t>
      </w:r>
      <w:r w:rsidRPr="005A1FD1">
        <w:tab/>
      </w:r>
    </w:p>
    <w:p w14:paraId="63B25C7A" w14:textId="77777777" w:rsidR="0027126E" w:rsidRPr="005A1FD1" w:rsidRDefault="0027126E" w:rsidP="008E5725">
      <w:pPr>
        <w:pStyle w:val="screen"/>
        <w:ind w:left="720"/>
      </w:pPr>
      <w:r w:rsidRPr="005A1FD1">
        <w:t xml:space="preserve">  2 Provider:  PCEPROVIDER,ONE    PRIMARY</w:t>
      </w:r>
    </w:p>
    <w:p w14:paraId="63B25C7B" w14:textId="77777777" w:rsidR="0027126E" w:rsidRPr="005A1FD1" w:rsidRDefault="0027126E" w:rsidP="008E5725">
      <w:pPr>
        <w:pStyle w:val="screen"/>
        <w:ind w:left="720"/>
      </w:pPr>
      <w:r w:rsidRPr="005A1FD1">
        <w:t xml:space="preserve">  3 ICD9 Code or Diagnosis:  V70.3     MED EXAM NEC-ADMIN PURP</w:t>
      </w:r>
    </w:p>
    <w:p w14:paraId="63B25C7C" w14:textId="77777777" w:rsidR="0027126E" w:rsidRPr="005A1FD1" w:rsidRDefault="0027126E" w:rsidP="008E5725">
      <w:pPr>
        <w:pStyle w:val="screen"/>
        <w:ind w:left="720"/>
      </w:pPr>
      <w:r w:rsidRPr="005A1FD1">
        <w:t xml:space="preserve">    Provider Narrative:  OTHER GENERAL MEDICAL EXAMINATION FOR </w:t>
      </w:r>
    </w:p>
    <w:p w14:paraId="63B25C7D" w14:textId="77777777" w:rsidR="0027126E" w:rsidRPr="005A1FD1" w:rsidRDefault="0027126E" w:rsidP="008E5725">
      <w:pPr>
        <w:pStyle w:val="screen"/>
        <w:ind w:left="720"/>
      </w:pPr>
      <w:r w:rsidRPr="005A1FD1">
        <w:t xml:space="preserve">                         ADMINISTRATIVE PURPOSES</w:t>
      </w:r>
    </w:p>
    <w:p w14:paraId="63B25C7E" w14:textId="77777777" w:rsidR="0027126E" w:rsidRPr="005A1FD1" w:rsidRDefault="0027126E" w:rsidP="008E5725">
      <w:pPr>
        <w:pStyle w:val="screen"/>
        <w:ind w:left="720"/>
      </w:pPr>
      <w:r w:rsidRPr="005A1FD1">
        <w:t xml:space="preserve">  4 ICD9 Code or Diagnosis:  210.5     BENIGN NEOPLASM TONSIL</w:t>
      </w:r>
    </w:p>
    <w:p w14:paraId="63B25C7F" w14:textId="77777777" w:rsidR="0027126E" w:rsidRPr="005A1FD1" w:rsidRDefault="0027126E" w:rsidP="008E5725">
      <w:pPr>
        <w:pStyle w:val="screen"/>
        <w:ind w:left="720"/>
      </w:pPr>
      <w:r w:rsidRPr="005A1FD1">
        <w:t xml:space="preserve">    Provider Narrative:  BENIGN NEOPLASM OF TONSIL</w:t>
      </w:r>
    </w:p>
    <w:p w14:paraId="63B25C80" w14:textId="77777777" w:rsidR="0027126E" w:rsidRPr="005A1FD1" w:rsidRDefault="0027126E" w:rsidP="008E5725">
      <w:pPr>
        <w:pStyle w:val="screen"/>
        <w:ind w:left="720"/>
      </w:pPr>
      <w:r w:rsidRPr="005A1FD1">
        <w:t xml:space="preserve">    Primary/Secondary Diagnosis:  PRIMARY</w:t>
      </w:r>
    </w:p>
    <w:p w14:paraId="63B25C81" w14:textId="77777777" w:rsidR="0027126E" w:rsidRPr="005A1FD1" w:rsidRDefault="0027126E" w:rsidP="008E5725">
      <w:pPr>
        <w:pStyle w:val="screen"/>
        <w:ind w:left="720"/>
      </w:pPr>
      <w:r w:rsidRPr="005A1FD1">
        <w:t xml:space="preserve">  5 CPT Code:  25066     BIOPSY FOREARM SOFT TISSUES</w:t>
      </w:r>
    </w:p>
    <w:p w14:paraId="63B25C82" w14:textId="77777777" w:rsidR="0027126E" w:rsidRPr="005A1FD1" w:rsidRDefault="0027126E" w:rsidP="008E5725">
      <w:pPr>
        <w:pStyle w:val="screen"/>
        <w:ind w:left="720"/>
      </w:pPr>
      <w:r w:rsidRPr="005A1FD1">
        <w:t xml:space="preserve">    CPT Modifier: 22   UNUSUAL PROCEDURAL SERVICES</w:t>
      </w:r>
    </w:p>
    <w:p w14:paraId="63B25C83" w14:textId="77777777" w:rsidR="0027126E" w:rsidRPr="005A1FD1" w:rsidRDefault="0027126E" w:rsidP="008E5725">
      <w:pPr>
        <w:pStyle w:val="screen"/>
        <w:ind w:left="720"/>
      </w:pPr>
      <w:r w:rsidRPr="005A1FD1">
        <w:t xml:space="preserve">  6 Education Topic:  VA-TOBACCO USE SCREENING</w:t>
      </w:r>
    </w:p>
    <w:p w14:paraId="63B25C84" w14:textId="77777777" w:rsidR="0027126E" w:rsidRPr="005A1FD1" w:rsidRDefault="0027126E" w:rsidP="008E5725">
      <w:pPr>
        <w:pStyle w:val="screen"/>
        <w:ind w:left="720"/>
      </w:pPr>
      <w:r w:rsidRPr="005A1FD1">
        <w:t xml:space="preserve"> </w:t>
      </w:r>
    </w:p>
    <w:p w14:paraId="63B25C85" w14:textId="77777777" w:rsidR="0027126E" w:rsidRPr="005A1FD1" w:rsidRDefault="0027126E" w:rsidP="008E5725">
      <w:pPr>
        <w:pStyle w:val="screen"/>
        <w:ind w:left="720"/>
      </w:pPr>
      <w:r w:rsidRPr="005A1FD1">
        <w:t xml:space="preserve">          + Next Screen   - Prev Screen   ?? More Actions</w:t>
      </w:r>
    </w:p>
    <w:p w14:paraId="63B25C86" w14:textId="77777777" w:rsidR="0027126E" w:rsidRPr="005A1FD1" w:rsidRDefault="0027126E" w:rsidP="008E5725">
      <w:pPr>
        <w:pStyle w:val="screen"/>
        <w:ind w:left="720"/>
      </w:pPr>
      <w:r w:rsidRPr="005A1FD1">
        <w:t>ED  Edit an Item          TR  Treatment            DD  Display Detail</w:t>
      </w:r>
    </w:p>
    <w:p w14:paraId="63B25C87" w14:textId="77777777" w:rsidR="0027126E" w:rsidRPr="005A1FD1" w:rsidRDefault="0027126E" w:rsidP="008E5725">
      <w:pPr>
        <w:pStyle w:val="screen"/>
        <w:ind w:left="720"/>
      </w:pPr>
      <w:r w:rsidRPr="005A1FD1">
        <w:t>DE  Delete an Item        IM  Immunization         DB  Display Brief</w:t>
      </w:r>
    </w:p>
    <w:p w14:paraId="63B25C88" w14:textId="77777777" w:rsidR="0027126E" w:rsidRPr="005A1FD1" w:rsidRDefault="0027126E" w:rsidP="008E5725">
      <w:pPr>
        <w:pStyle w:val="screen"/>
        <w:ind w:left="720"/>
      </w:pPr>
      <w:r w:rsidRPr="005A1FD1">
        <w:t>EN  Encounter             PE  Patient Ed           IN  Check Out Interview</w:t>
      </w:r>
    </w:p>
    <w:p w14:paraId="63B25C89" w14:textId="34007FC0" w:rsidR="0027126E" w:rsidRPr="005A1FD1" w:rsidRDefault="0027126E" w:rsidP="008E5725">
      <w:pPr>
        <w:pStyle w:val="screen"/>
        <w:ind w:left="720"/>
      </w:pPr>
      <w:r w:rsidRPr="005A1FD1">
        <w:t xml:space="preserve">PR  Provider              ST  Skin Test            </w:t>
      </w:r>
      <w:r w:rsidR="008F581F" w:rsidRPr="005A1FD1">
        <w:t>CR  Contra/Refusal Event</w:t>
      </w:r>
    </w:p>
    <w:p w14:paraId="63B25C8A" w14:textId="56F2C90D" w:rsidR="0027126E" w:rsidRPr="005A1FD1" w:rsidRDefault="0027126E" w:rsidP="008E5725">
      <w:pPr>
        <w:pStyle w:val="screen"/>
        <w:ind w:left="720"/>
      </w:pPr>
      <w:bookmarkStart w:id="274" w:name="ICDp47"/>
      <w:bookmarkStart w:id="275" w:name="p199_47"/>
      <w:bookmarkEnd w:id="274"/>
      <w:bookmarkEnd w:id="275"/>
      <w:r w:rsidRPr="005A1FD1">
        <w:t>DX  Diagnosis (ICD)       XA  Exam</w:t>
      </w:r>
      <w:r w:rsidR="003D7761" w:rsidRPr="005A1FD1">
        <w:t xml:space="preserve">                 QU  Quit</w:t>
      </w:r>
    </w:p>
    <w:p w14:paraId="63B25C8B" w14:textId="77777777" w:rsidR="0027126E" w:rsidRPr="005A1FD1" w:rsidRDefault="0027126E" w:rsidP="008E5725">
      <w:pPr>
        <w:pStyle w:val="screen"/>
        <w:ind w:left="720"/>
      </w:pPr>
      <w:r w:rsidRPr="005A1FD1">
        <w:t>CP  CPT (Procedure)       HF  Health Factors</w:t>
      </w:r>
    </w:p>
    <w:p w14:paraId="63B25C8C" w14:textId="77777777" w:rsidR="0027126E" w:rsidRPr="005A1FD1" w:rsidRDefault="0027126E" w:rsidP="008E5725">
      <w:pPr>
        <w:pStyle w:val="screen"/>
        <w:ind w:left="720"/>
      </w:pPr>
      <w:r w:rsidRPr="005A1FD1">
        <w:t>Select Action: Quit// [ENTER]</w:t>
      </w:r>
    </w:p>
    <w:p w14:paraId="63B25C8D" w14:textId="77777777" w:rsidR="00905B36" w:rsidRDefault="009920C9" w:rsidP="00DB745D">
      <w:pPr>
        <w:pStyle w:val="Heading2"/>
      </w:pPr>
      <w:bookmarkStart w:id="276" w:name="_Adding_or_Editing"/>
      <w:bookmarkStart w:id="277" w:name="_Toc428365020"/>
      <w:bookmarkStart w:id="278" w:name="_Toc468086012"/>
      <w:bookmarkEnd w:id="276"/>
      <w:r>
        <w:t>Adding or Editing Directions to Patient’s Home</w:t>
      </w:r>
      <w:bookmarkEnd w:id="277"/>
      <w:bookmarkEnd w:id="278"/>
    </w:p>
    <w:p w14:paraId="63B25C8E" w14:textId="77777777" w:rsidR="009920C9" w:rsidRPr="00724287" w:rsidRDefault="009920C9" w:rsidP="001059ED">
      <w:pPr>
        <w:rPr>
          <w:rFonts w:eastAsiaTheme="minorHAnsi" w:cstheme="minorBidi"/>
        </w:rPr>
      </w:pPr>
      <w:r w:rsidRPr="00724287">
        <w:rPr>
          <w:rFonts w:eastAsiaTheme="minorHAnsi" w:cstheme="minorBidi"/>
        </w:rPr>
        <w:t>The Directions to Patient's Home Add/Edit option lets you enter directions to a patient's home, which can then be displayed on a Health Summary.</w:t>
      </w:r>
    </w:p>
    <w:p w14:paraId="63B25C8F" w14:textId="77777777" w:rsidR="009920C9" w:rsidRPr="00724287" w:rsidRDefault="009920C9" w:rsidP="001059ED">
      <w:pPr>
        <w:rPr>
          <w:rFonts w:eastAsiaTheme="minorHAnsi" w:cstheme="minorBidi"/>
        </w:rPr>
      </w:pPr>
      <w:r w:rsidRPr="00724287">
        <w:rPr>
          <w:rFonts w:eastAsiaTheme="minorHAnsi" w:cstheme="minorBidi"/>
        </w:rPr>
        <w:t xml:space="preserve">This feature is especially useful for Hospital-Based Home Care staff. </w:t>
      </w:r>
    </w:p>
    <w:p w14:paraId="63B25C90" w14:textId="77777777" w:rsidR="009920C9" w:rsidRPr="00724287" w:rsidRDefault="009920C9" w:rsidP="001059ED">
      <w:pPr>
        <w:rPr>
          <w:rFonts w:eastAsiaTheme="minorHAnsi" w:cstheme="minorBidi"/>
        </w:rPr>
      </w:pPr>
      <w:r w:rsidRPr="00724287">
        <w:rPr>
          <w:rFonts w:eastAsiaTheme="minorHAnsi" w:cstheme="minorBidi"/>
        </w:rPr>
        <w:t>Steps to add directions to patient's home:</w:t>
      </w:r>
    </w:p>
    <w:p w14:paraId="63B25C91" w14:textId="77777777" w:rsidR="009920C9" w:rsidRPr="00724287" w:rsidRDefault="009920C9" w:rsidP="001059ED">
      <w:pPr>
        <w:pStyle w:val="ListParagraph"/>
        <w:numPr>
          <w:ilvl w:val="0"/>
          <w:numId w:val="113"/>
        </w:numPr>
        <w:rPr>
          <w:rFonts w:eastAsiaTheme="minorHAnsi" w:cstheme="minorBidi"/>
        </w:rPr>
      </w:pPr>
      <w:r w:rsidRPr="00724287">
        <w:rPr>
          <w:rFonts w:eastAsiaTheme="minorHAnsi" w:cstheme="minorBidi"/>
        </w:rPr>
        <w:t>Choose HOME from the main PCE menu.</w:t>
      </w:r>
    </w:p>
    <w:p w14:paraId="63B25C92" w14:textId="77777777" w:rsidR="009920C9" w:rsidRPr="00724287" w:rsidRDefault="009920C9" w:rsidP="001059ED">
      <w:pPr>
        <w:pStyle w:val="ListParagraph"/>
        <w:numPr>
          <w:ilvl w:val="0"/>
          <w:numId w:val="113"/>
        </w:numPr>
        <w:rPr>
          <w:rFonts w:eastAsiaTheme="minorHAnsi" w:cstheme="minorBidi"/>
        </w:rPr>
      </w:pPr>
      <w:r w:rsidRPr="00724287">
        <w:rPr>
          <w:rFonts w:eastAsiaTheme="minorHAnsi" w:cstheme="minorBidi"/>
        </w:rPr>
        <w:t>Select a patient name.</w:t>
      </w:r>
    </w:p>
    <w:p w14:paraId="63B25C93" w14:textId="77777777" w:rsidR="009920C9" w:rsidRPr="00724287" w:rsidRDefault="009920C9" w:rsidP="001059ED">
      <w:pPr>
        <w:pStyle w:val="ListParagraph"/>
        <w:numPr>
          <w:ilvl w:val="0"/>
          <w:numId w:val="113"/>
        </w:numPr>
        <w:rPr>
          <w:rFonts w:eastAsiaTheme="minorHAnsi" w:cstheme="minorBidi"/>
        </w:rPr>
      </w:pPr>
      <w:r w:rsidRPr="00724287">
        <w:rPr>
          <w:rFonts w:eastAsiaTheme="minorHAnsi" w:cstheme="minorBidi"/>
        </w:rPr>
        <w:t xml:space="preserve">If no directions have already been entered, type in free text at the prompt. </w:t>
      </w:r>
    </w:p>
    <w:p w14:paraId="63B25C94" w14:textId="77777777" w:rsidR="009920C9" w:rsidRPr="00724287" w:rsidRDefault="009920C9" w:rsidP="001059ED">
      <w:pPr>
        <w:ind w:left="720"/>
        <w:rPr>
          <w:rFonts w:eastAsiaTheme="minorHAnsi" w:cstheme="minorBidi"/>
        </w:rPr>
      </w:pPr>
      <w:r w:rsidRPr="00724287">
        <w:rPr>
          <w:rFonts w:eastAsiaTheme="minorHAnsi" w:cstheme="minorBidi"/>
        </w:rPr>
        <w:lastRenderedPageBreak/>
        <w:t>N</w:t>
      </w:r>
      <w:r w:rsidR="00FD2E95" w:rsidRPr="00724287">
        <w:rPr>
          <w:rFonts w:eastAsiaTheme="minorHAnsi" w:cstheme="minorBidi"/>
        </w:rPr>
        <w:t>ote</w:t>
      </w:r>
      <w:r w:rsidRPr="00724287">
        <w:rPr>
          <w:rFonts w:eastAsiaTheme="minorHAnsi" w:cstheme="minorBidi"/>
        </w:rPr>
        <w:t>:</w:t>
      </w:r>
      <w:r w:rsidR="001059ED" w:rsidRPr="00724287">
        <w:rPr>
          <w:rFonts w:eastAsiaTheme="minorHAnsi" w:cstheme="minorBidi"/>
        </w:rPr>
        <w:t xml:space="preserve">  </w:t>
      </w:r>
      <w:r w:rsidRPr="00724287">
        <w:rPr>
          <w:rFonts w:eastAsiaTheme="minorHAnsi" w:cstheme="minorBidi"/>
        </w:rPr>
        <w:t>The screen editor you use in all your work will determine how you enter text.</w:t>
      </w:r>
    </w:p>
    <w:p w14:paraId="63B25C95" w14:textId="77777777" w:rsidR="009920C9" w:rsidRPr="005A1FD1" w:rsidRDefault="009920C9" w:rsidP="008E5725">
      <w:pPr>
        <w:pStyle w:val="screen"/>
        <w:ind w:left="720"/>
      </w:pPr>
      <w:r w:rsidRPr="005A1FD1">
        <w:t>Select PCE Coordinator Menu Option: home  Directions to Patient's Home Add/Edit</w:t>
      </w:r>
    </w:p>
    <w:p w14:paraId="63B25C96" w14:textId="77777777" w:rsidR="009920C9" w:rsidRPr="005A1FD1" w:rsidRDefault="009920C9" w:rsidP="008E5725">
      <w:pPr>
        <w:pStyle w:val="screen"/>
        <w:ind w:left="720"/>
      </w:pPr>
    </w:p>
    <w:p w14:paraId="63B25C97" w14:textId="77777777" w:rsidR="009920C9" w:rsidRPr="005A1FD1" w:rsidRDefault="009920C9" w:rsidP="008E5725">
      <w:pPr>
        <w:pStyle w:val="screen"/>
        <w:ind w:left="720"/>
      </w:pPr>
      <w:r w:rsidRPr="005A1FD1">
        <w:t>Select PATIENT NAME: PCEPATIENT</w:t>
      </w:r>
    </w:p>
    <w:p w14:paraId="63B25C98" w14:textId="77777777" w:rsidR="009920C9" w:rsidRPr="005A1FD1" w:rsidRDefault="009920C9" w:rsidP="008E5725">
      <w:pPr>
        <w:pStyle w:val="screen"/>
        <w:ind w:left="720"/>
      </w:pPr>
      <w:r w:rsidRPr="005A1FD1">
        <w:t xml:space="preserve"> 1   PCEPATIENT,ONE      06-04-08     000456789     NON-VETERAN (OTHER)</w:t>
      </w:r>
    </w:p>
    <w:p w14:paraId="63B25C99" w14:textId="77777777" w:rsidR="009920C9" w:rsidRPr="005A1FD1" w:rsidRDefault="009920C9" w:rsidP="008E5725">
      <w:pPr>
        <w:pStyle w:val="screen"/>
        <w:ind w:left="720"/>
      </w:pPr>
      <w:r w:rsidRPr="005A1FD1">
        <w:t xml:space="preserve"> 2   PCEPATIENT,TWO      02-16-33     666000000     NSC VETERAN</w:t>
      </w:r>
    </w:p>
    <w:p w14:paraId="63B25C9A" w14:textId="77777777" w:rsidR="009920C9" w:rsidRPr="005A1FD1" w:rsidRDefault="009920C9" w:rsidP="008E5725">
      <w:pPr>
        <w:pStyle w:val="screen"/>
        <w:ind w:left="720"/>
      </w:pPr>
      <w:r w:rsidRPr="005A1FD1">
        <w:t>CHOOSE 1-2: 1  PCEPATIENT,ONE 06-04-08     000456789     NON-VETERAN (OTHER)</w:t>
      </w:r>
    </w:p>
    <w:p w14:paraId="63B25C9B" w14:textId="77777777" w:rsidR="009920C9" w:rsidRPr="005A1FD1" w:rsidRDefault="009920C9" w:rsidP="008E5725">
      <w:pPr>
        <w:pStyle w:val="screen"/>
        <w:ind w:left="720"/>
      </w:pPr>
    </w:p>
    <w:p w14:paraId="63B25C9C" w14:textId="77777777" w:rsidR="009920C9" w:rsidRPr="005A1FD1" w:rsidRDefault="009920C9" w:rsidP="008E5725">
      <w:pPr>
        <w:pStyle w:val="screen"/>
        <w:ind w:left="720"/>
      </w:pPr>
      <w:r w:rsidRPr="005A1FD1">
        <w:t>LOCATION OF HOME:</w:t>
      </w:r>
    </w:p>
    <w:p w14:paraId="63B25C9D" w14:textId="77777777" w:rsidR="009920C9" w:rsidRPr="005A1FD1" w:rsidRDefault="009920C9" w:rsidP="008E5725">
      <w:pPr>
        <w:pStyle w:val="screen"/>
        <w:ind w:left="720"/>
      </w:pPr>
      <w:r w:rsidRPr="005A1FD1">
        <w:t xml:space="preserve">  1&gt;On the dock.</w:t>
      </w:r>
    </w:p>
    <w:p w14:paraId="63B25C9E" w14:textId="77777777" w:rsidR="009920C9" w:rsidRPr="005A1FD1" w:rsidRDefault="009920C9" w:rsidP="008E5725">
      <w:pPr>
        <w:pStyle w:val="screen"/>
        <w:ind w:left="720"/>
      </w:pPr>
      <w:r w:rsidRPr="005A1FD1">
        <w:t xml:space="preserve">  2&gt;</w:t>
      </w:r>
    </w:p>
    <w:p w14:paraId="63B25C9F" w14:textId="77777777" w:rsidR="009920C9" w:rsidRPr="005A1FD1" w:rsidRDefault="009920C9" w:rsidP="008E5725">
      <w:pPr>
        <w:pStyle w:val="screen"/>
        <w:ind w:left="720"/>
      </w:pPr>
      <w:r w:rsidRPr="005A1FD1">
        <w:t>EDIT Option:[ENTER]</w:t>
      </w:r>
    </w:p>
    <w:p w14:paraId="63B25CA0" w14:textId="77777777" w:rsidR="009920C9" w:rsidRPr="005A1FD1" w:rsidRDefault="009920C9" w:rsidP="008E5725">
      <w:pPr>
        <w:pStyle w:val="screen"/>
        <w:ind w:left="720"/>
      </w:pPr>
    </w:p>
    <w:p w14:paraId="63B25CA1" w14:textId="77777777" w:rsidR="009920C9" w:rsidRPr="005A1FD1" w:rsidRDefault="009920C9" w:rsidP="008E5725">
      <w:pPr>
        <w:pStyle w:val="screen"/>
        <w:ind w:left="720"/>
      </w:pPr>
      <w:r w:rsidRPr="005A1FD1">
        <w:t>Select PATIENT NAME:[ENTER]</w:t>
      </w:r>
    </w:p>
    <w:p w14:paraId="63B25CA2" w14:textId="77777777" w:rsidR="009920C9" w:rsidRPr="00724287" w:rsidRDefault="009920C9" w:rsidP="001059ED">
      <w:pPr>
        <w:pStyle w:val="ListParagraph"/>
        <w:numPr>
          <w:ilvl w:val="0"/>
          <w:numId w:val="113"/>
        </w:numPr>
        <w:rPr>
          <w:rFonts w:eastAsiaTheme="minorHAnsi" w:cstheme="minorBidi"/>
        </w:rPr>
      </w:pPr>
      <w:r w:rsidRPr="00724287">
        <w:rPr>
          <w:rFonts w:eastAsiaTheme="minorHAnsi" w:cstheme="minorBidi"/>
        </w:rPr>
        <w:t>To edit directions that were previously entered, select the edit option and proceed to edit according to the screen editor process you normally use.</w:t>
      </w:r>
    </w:p>
    <w:p w14:paraId="63B25CA3" w14:textId="77777777" w:rsidR="009920C9" w:rsidRPr="005A1FD1" w:rsidRDefault="009920C9" w:rsidP="008E5725">
      <w:pPr>
        <w:pStyle w:val="screen"/>
        <w:ind w:left="720"/>
      </w:pPr>
      <w:r w:rsidRPr="005A1FD1">
        <w:t>Select PCE Coordinator Menu Option: home  Directions to Patient's Home Add/Edit</w:t>
      </w:r>
    </w:p>
    <w:p w14:paraId="63B25CA4" w14:textId="77777777" w:rsidR="009920C9" w:rsidRPr="005A1FD1" w:rsidRDefault="009920C9" w:rsidP="008E5725">
      <w:pPr>
        <w:pStyle w:val="screen"/>
        <w:ind w:left="720"/>
      </w:pPr>
    </w:p>
    <w:p w14:paraId="63B25CA5" w14:textId="77777777" w:rsidR="009920C9" w:rsidRPr="005A1FD1" w:rsidRDefault="009920C9" w:rsidP="008E5725">
      <w:pPr>
        <w:pStyle w:val="screen"/>
        <w:ind w:left="720"/>
      </w:pPr>
      <w:r w:rsidRPr="005A1FD1">
        <w:t>Select PATIENT NAME: PCEPATIENT,EIGHT   PCEPATIENT,EIGHT  09-12-44  666777888 SC VETERAN</w:t>
      </w:r>
    </w:p>
    <w:p w14:paraId="63B25CA6" w14:textId="77777777" w:rsidR="009920C9" w:rsidRPr="005A1FD1" w:rsidRDefault="009920C9" w:rsidP="008E5725">
      <w:pPr>
        <w:pStyle w:val="screen"/>
        <w:ind w:left="720"/>
      </w:pPr>
      <w:r w:rsidRPr="005A1FD1">
        <w:t>LOCATION OF HOME:. . .</w:t>
      </w:r>
    </w:p>
    <w:p w14:paraId="63B25CA7" w14:textId="77777777" w:rsidR="009920C9" w:rsidRPr="005A1FD1" w:rsidRDefault="009920C9" w:rsidP="008E5725">
      <w:pPr>
        <w:pStyle w:val="screen"/>
        <w:ind w:left="720"/>
      </w:pPr>
      <w:r w:rsidRPr="005A1FD1">
        <w:t xml:space="preserve">  6&gt; WIER STREET. TURN LEFT ON WEIR STREET AND GO TO END.</w:t>
      </w:r>
    </w:p>
    <w:p w14:paraId="63B25CA8" w14:textId="77777777" w:rsidR="009920C9" w:rsidRPr="005A1FD1" w:rsidRDefault="009920C9" w:rsidP="008E5725">
      <w:pPr>
        <w:pStyle w:val="screen"/>
        <w:ind w:left="720"/>
      </w:pPr>
      <w:r w:rsidRPr="005A1FD1">
        <w:t xml:space="preserve">  7&gt; TO THE LEFT OF THE DEADEND IS A DIRT PATH. </w:t>
      </w:r>
    </w:p>
    <w:p w14:paraId="63B25CA9" w14:textId="77777777" w:rsidR="009920C9" w:rsidRPr="005A1FD1" w:rsidRDefault="009920C9" w:rsidP="008E5725">
      <w:pPr>
        <w:pStyle w:val="screen"/>
        <w:ind w:left="720"/>
      </w:pPr>
      <w:r w:rsidRPr="005A1FD1">
        <w:t xml:space="preserve">  8&gt; FOLLOW THIS PATH 1/4 MILES UNTIL YOU REACH A WHITE HOUSE.</w:t>
      </w:r>
    </w:p>
    <w:p w14:paraId="63B25CAA" w14:textId="77777777" w:rsidR="009920C9" w:rsidRPr="005A1FD1" w:rsidRDefault="009920C9" w:rsidP="008E5725">
      <w:pPr>
        <w:pStyle w:val="screen"/>
        <w:ind w:left="720"/>
      </w:pPr>
      <w:r w:rsidRPr="005A1FD1">
        <w:t>EDIT Option: 8</w:t>
      </w:r>
    </w:p>
    <w:p w14:paraId="63B25CAB" w14:textId="77777777" w:rsidR="009920C9" w:rsidRPr="005A1FD1" w:rsidRDefault="009920C9" w:rsidP="008E5725">
      <w:pPr>
        <w:pStyle w:val="screen"/>
        <w:ind w:left="720"/>
      </w:pPr>
      <w:r w:rsidRPr="005A1FD1">
        <w:t>REPLACE: WHITE    WITH:  GREEN    REPLACE: [ENTER]</w:t>
      </w:r>
    </w:p>
    <w:p w14:paraId="63B25CAC" w14:textId="77777777" w:rsidR="009920C9" w:rsidRPr="005A1FD1" w:rsidRDefault="009920C9" w:rsidP="008E5725">
      <w:pPr>
        <w:pStyle w:val="screen"/>
        <w:ind w:left="720"/>
      </w:pPr>
      <w:r w:rsidRPr="005A1FD1">
        <w:t>EDIT Option: [ENTER]</w:t>
      </w:r>
    </w:p>
    <w:p w14:paraId="63B25CAD" w14:textId="77777777" w:rsidR="009920C9" w:rsidRPr="005A1FD1" w:rsidRDefault="009920C9" w:rsidP="008E5725">
      <w:pPr>
        <w:pStyle w:val="screen"/>
        <w:ind w:left="720"/>
      </w:pPr>
    </w:p>
    <w:p w14:paraId="63B25CAE" w14:textId="77777777" w:rsidR="009920C9" w:rsidRPr="005A1FD1" w:rsidRDefault="009920C9" w:rsidP="008E5725">
      <w:pPr>
        <w:pStyle w:val="screen"/>
        <w:ind w:left="720"/>
      </w:pPr>
      <w:r w:rsidRPr="005A1FD1">
        <w:t>Select PATIENT NAME: [ENTER]</w:t>
      </w:r>
    </w:p>
    <w:p w14:paraId="63B25CAF" w14:textId="77777777" w:rsidR="00CD524A" w:rsidRDefault="009920C9" w:rsidP="00DB745D">
      <w:pPr>
        <w:pStyle w:val="Heading2"/>
      </w:pPr>
      <w:bookmarkStart w:id="279" w:name="_Toc428365021"/>
      <w:bookmarkStart w:id="280" w:name="_Toc468086013"/>
      <w:r>
        <w:t>Key Concepts</w:t>
      </w:r>
      <w:bookmarkEnd w:id="279"/>
      <w:bookmarkEnd w:id="280"/>
    </w:p>
    <w:p w14:paraId="63B25CB0" w14:textId="77777777" w:rsidR="009920C9" w:rsidRPr="00724287" w:rsidRDefault="009920C9" w:rsidP="001059ED">
      <w:pPr>
        <w:pStyle w:val="ListParagraph"/>
        <w:numPr>
          <w:ilvl w:val="0"/>
          <w:numId w:val="114"/>
        </w:numPr>
        <w:rPr>
          <w:rFonts w:eastAsiaTheme="minorHAnsi" w:cstheme="minorBidi"/>
        </w:rPr>
      </w:pPr>
      <w:r w:rsidRPr="00724287">
        <w:rPr>
          <w:rFonts w:eastAsiaTheme="minorHAnsi" w:cstheme="minorBidi"/>
        </w:rPr>
        <w:t>Clinicians can add individual types of data (immunizations, patient education) through the PCE user interface.</w:t>
      </w:r>
    </w:p>
    <w:p w14:paraId="63B25CB1" w14:textId="77777777" w:rsidR="009920C9" w:rsidRPr="00724287" w:rsidRDefault="009920C9" w:rsidP="001059ED">
      <w:pPr>
        <w:pStyle w:val="ListParagraph"/>
        <w:numPr>
          <w:ilvl w:val="0"/>
          <w:numId w:val="114"/>
        </w:numPr>
        <w:rPr>
          <w:rFonts w:eastAsiaTheme="minorHAnsi" w:cstheme="minorBidi"/>
        </w:rPr>
      </w:pPr>
      <w:r w:rsidRPr="00724287">
        <w:rPr>
          <w:rFonts w:eastAsiaTheme="minorHAnsi" w:cstheme="minorBidi"/>
        </w:rPr>
        <w:t xml:space="preserve">Clerks can add encounter form data that was incorrectly scanned or was missing. </w:t>
      </w:r>
    </w:p>
    <w:p w14:paraId="63B25CB2" w14:textId="77777777" w:rsidR="009920C9" w:rsidRPr="00724287" w:rsidRDefault="009920C9" w:rsidP="001059ED">
      <w:pPr>
        <w:pStyle w:val="ListParagraph"/>
        <w:numPr>
          <w:ilvl w:val="0"/>
          <w:numId w:val="114"/>
        </w:numPr>
        <w:rPr>
          <w:rFonts w:eastAsiaTheme="minorHAnsi" w:cstheme="minorBidi"/>
        </w:rPr>
      </w:pPr>
      <w:r w:rsidRPr="00724287">
        <w:rPr>
          <w:rFonts w:eastAsiaTheme="minorHAnsi" w:cstheme="minorBidi"/>
        </w:rPr>
        <w:t>The equals sign (=) can be used as a shortcut when selecting an action plus encounters or appointments from a list (e.g., Select Action: ED=2).</w:t>
      </w:r>
    </w:p>
    <w:p w14:paraId="63B25CB3" w14:textId="77777777" w:rsidR="009920C9" w:rsidRPr="00724287" w:rsidRDefault="009920C9" w:rsidP="001059ED">
      <w:pPr>
        <w:pStyle w:val="ListParagraph"/>
        <w:numPr>
          <w:ilvl w:val="0"/>
          <w:numId w:val="114"/>
        </w:numPr>
        <w:rPr>
          <w:rFonts w:eastAsiaTheme="minorHAnsi" w:cstheme="minorBidi"/>
        </w:rPr>
      </w:pPr>
      <w:r w:rsidRPr="00724287">
        <w:rPr>
          <w:rFonts w:eastAsiaTheme="minorHAnsi" w:cstheme="minorBidi"/>
        </w:rPr>
        <w:t>Information added to PCE can be viewed on the Health Summary or on PCE Clinical Reports.</w:t>
      </w:r>
    </w:p>
    <w:p w14:paraId="63B25CB4" w14:textId="77777777" w:rsidR="009920C9" w:rsidRPr="00724287" w:rsidRDefault="009920C9" w:rsidP="001059ED">
      <w:pPr>
        <w:pStyle w:val="ListParagraph"/>
        <w:numPr>
          <w:ilvl w:val="0"/>
          <w:numId w:val="114"/>
        </w:numPr>
        <w:rPr>
          <w:rFonts w:eastAsiaTheme="minorHAnsi" w:cstheme="minorBidi"/>
        </w:rPr>
      </w:pPr>
      <w:r w:rsidRPr="00724287">
        <w:rPr>
          <w:rFonts w:eastAsiaTheme="minorHAnsi" w:cstheme="minorBidi"/>
        </w:rPr>
        <w:t>Information added to PCE can be used to generate clinical reminders that will appear on a patient's Health Summary.</w:t>
      </w:r>
    </w:p>
    <w:p w14:paraId="63B25CB5" w14:textId="77777777" w:rsidR="009920C9" w:rsidRPr="00724287" w:rsidRDefault="009920C9" w:rsidP="001059ED">
      <w:pPr>
        <w:pStyle w:val="ListParagraph"/>
        <w:numPr>
          <w:ilvl w:val="0"/>
          <w:numId w:val="114"/>
        </w:numPr>
        <w:rPr>
          <w:rFonts w:eastAsiaTheme="minorHAnsi" w:cstheme="minorBidi"/>
        </w:rPr>
      </w:pPr>
      <w:r w:rsidRPr="00724287">
        <w:rPr>
          <w:rFonts w:eastAsiaTheme="minorHAnsi" w:cstheme="minorBidi"/>
        </w:rPr>
        <w:t>Each site can modify the choices available in PCE files for health factors, patient education, etc.</w:t>
      </w:r>
    </w:p>
    <w:p w14:paraId="63B25CB6" w14:textId="77777777" w:rsidR="009920C9" w:rsidRPr="00724287" w:rsidRDefault="009920C9" w:rsidP="001059ED">
      <w:pPr>
        <w:pStyle w:val="ListParagraph"/>
        <w:numPr>
          <w:ilvl w:val="0"/>
          <w:numId w:val="114"/>
        </w:numPr>
        <w:rPr>
          <w:rFonts w:eastAsiaTheme="minorHAnsi" w:cstheme="minorBidi"/>
        </w:rPr>
      </w:pPr>
      <w:r w:rsidRPr="00724287">
        <w:rPr>
          <w:rFonts w:eastAsiaTheme="minorHAnsi" w:cstheme="minorBidi"/>
        </w:rPr>
        <w:lastRenderedPageBreak/>
        <w:t>You can enter encounter information for an inexact time in the past or from another site through Make Historical Enc.</w:t>
      </w:r>
    </w:p>
    <w:p w14:paraId="63B25CB7" w14:textId="77777777" w:rsidR="009920C9" w:rsidRPr="00724287" w:rsidRDefault="009920C9" w:rsidP="001059ED">
      <w:pPr>
        <w:pStyle w:val="ListParagraph"/>
        <w:numPr>
          <w:ilvl w:val="0"/>
          <w:numId w:val="114"/>
        </w:numPr>
        <w:rPr>
          <w:rFonts w:eastAsiaTheme="minorHAnsi" w:cstheme="minorBidi"/>
        </w:rPr>
      </w:pPr>
      <w:r w:rsidRPr="00724287">
        <w:rPr>
          <w:rFonts w:eastAsiaTheme="minorHAnsi" w:cstheme="minorBidi"/>
        </w:rPr>
        <w:t>Information entered through the Checkout Interview goes into the Scheduling package. The Checkout Interview information can also be entered directly through the Scheduling package. The dialogues, screens and resulting data are identical between the two packages.</w:t>
      </w:r>
    </w:p>
    <w:p w14:paraId="63B25CB8" w14:textId="77777777" w:rsidR="009920C9" w:rsidRDefault="009920C9" w:rsidP="009920C9">
      <w:pPr>
        <w:pStyle w:val="Heading1"/>
      </w:pPr>
      <w:bookmarkStart w:id="281" w:name="_Toc428365022"/>
      <w:bookmarkStart w:id="282" w:name="_Toc468086014"/>
      <w:r>
        <w:t>PCE and Health Summary</w:t>
      </w:r>
      <w:bookmarkEnd w:id="281"/>
      <w:bookmarkEnd w:id="282"/>
    </w:p>
    <w:p w14:paraId="63B25CB9" w14:textId="77777777" w:rsidR="009920C9" w:rsidRPr="00724287" w:rsidRDefault="009920C9" w:rsidP="001059ED">
      <w:pPr>
        <w:rPr>
          <w:rFonts w:eastAsiaTheme="minorHAnsi" w:cstheme="minorBidi"/>
        </w:rPr>
      </w:pPr>
      <w:r w:rsidRPr="00724287">
        <w:rPr>
          <w:rFonts w:eastAsiaTheme="minorHAnsi" w:cstheme="minorBidi"/>
        </w:rPr>
        <w:t xml:space="preserve">Information such as Patient Education, Health Factors, and Immunizations, as well as clinical reminders about when these things are due, can be displayed on Health Summaries. Health Summary has special components designed to include these elements. See PCE Clinical Reports in this manual for setting up Clinical Reminders </w:t>
      </w:r>
      <w:r w:rsidR="001059ED" w:rsidRPr="00724287">
        <w:rPr>
          <w:rFonts w:eastAsiaTheme="minorHAnsi" w:cstheme="minorBidi"/>
        </w:rPr>
        <w:t xml:space="preserve">to appear on Health Summaries. </w:t>
      </w:r>
      <w:r w:rsidRPr="00724287">
        <w:rPr>
          <w:rFonts w:eastAsiaTheme="minorHAnsi" w:cstheme="minorBidi"/>
        </w:rPr>
        <w:t>An example of Health Summary with PCE components appears below.</w:t>
      </w:r>
    </w:p>
    <w:p w14:paraId="63B25CBA" w14:textId="77777777" w:rsidR="009920C9" w:rsidRPr="005A1FD1" w:rsidRDefault="009920C9" w:rsidP="008E5725">
      <w:pPr>
        <w:pStyle w:val="screen"/>
      </w:pPr>
      <w:r w:rsidRPr="005A1FD1">
        <w:t xml:space="preserve">                                                       08/06/96 14:38</w:t>
      </w:r>
    </w:p>
    <w:p w14:paraId="63B25CBB" w14:textId="77777777" w:rsidR="009920C9" w:rsidRPr="005A1FD1" w:rsidRDefault="009920C9" w:rsidP="008E5725">
      <w:pPr>
        <w:pStyle w:val="screen"/>
      </w:pPr>
      <w:r w:rsidRPr="005A1FD1">
        <w:t>********************  CONFIDENTIAL PCE COMPONENTS SUMMARY  *********************</w:t>
      </w:r>
    </w:p>
    <w:p w14:paraId="63B25CBC" w14:textId="77777777" w:rsidR="009920C9" w:rsidRPr="005A1FD1" w:rsidRDefault="009920C9" w:rsidP="008E5725">
      <w:pPr>
        <w:pStyle w:val="screen"/>
      </w:pPr>
      <w:r w:rsidRPr="005A1FD1">
        <w:t>PCEPATIENT,ONE    000-45-6789                          DOB: 04/01/44</w:t>
      </w:r>
    </w:p>
    <w:p w14:paraId="63B25CBD" w14:textId="77777777" w:rsidR="009920C9" w:rsidRPr="005A1FD1" w:rsidRDefault="009920C9" w:rsidP="008E5725">
      <w:pPr>
        <w:pStyle w:val="screen"/>
      </w:pPr>
    </w:p>
    <w:p w14:paraId="63B25CBE" w14:textId="77777777" w:rsidR="009920C9" w:rsidRPr="005A1FD1" w:rsidRDefault="009920C9" w:rsidP="008E5725">
      <w:pPr>
        <w:pStyle w:val="screen"/>
      </w:pPr>
      <w:r w:rsidRPr="005A1FD1">
        <w:t>------------- BDEM - Brief Demographics ------------------</w:t>
      </w:r>
    </w:p>
    <w:p w14:paraId="63B25CBF" w14:textId="77777777" w:rsidR="009920C9" w:rsidRPr="005A1FD1" w:rsidRDefault="009920C9" w:rsidP="008E5725">
      <w:pPr>
        <w:pStyle w:val="screen"/>
      </w:pPr>
    </w:p>
    <w:p w14:paraId="63B25CC0" w14:textId="77777777" w:rsidR="009920C9" w:rsidRPr="005A1FD1" w:rsidRDefault="009920C9" w:rsidP="008E5725">
      <w:pPr>
        <w:pStyle w:val="screen"/>
      </w:pPr>
      <w:r w:rsidRPr="005A1FD1">
        <w:t xml:space="preserve">            Address: 321 S 3400 E                    Phone:</w:t>
      </w:r>
    </w:p>
    <w:p w14:paraId="63B25CC1" w14:textId="77777777" w:rsidR="009920C9" w:rsidRPr="005A1FD1" w:rsidRDefault="009920C9" w:rsidP="008E5725">
      <w:pPr>
        <w:pStyle w:val="screen"/>
      </w:pPr>
      <w:r w:rsidRPr="005A1FD1">
        <w:t xml:space="preserve">                     SALT LAKE CITY, UTAH  84105</w:t>
      </w:r>
    </w:p>
    <w:p w14:paraId="63B25CC2" w14:textId="77777777" w:rsidR="009920C9" w:rsidRPr="005A1FD1" w:rsidRDefault="009920C9" w:rsidP="008E5725">
      <w:pPr>
        <w:pStyle w:val="screen"/>
      </w:pPr>
      <w:r w:rsidRPr="005A1FD1">
        <w:t xml:space="preserve">        Eligibility: SC LESS THAN 50%                   Age: 52</w:t>
      </w:r>
    </w:p>
    <w:p w14:paraId="63B25CC3" w14:textId="77777777" w:rsidR="009920C9" w:rsidRPr="005A1FD1" w:rsidRDefault="009920C9" w:rsidP="008E5725">
      <w:pPr>
        <w:pStyle w:val="screen"/>
      </w:pPr>
      <w:r w:rsidRPr="005A1FD1">
        <w:t xml:space="preserve">                                                        Sex: FEMALE</w:t>
      </w:r>
    </w:p>
    <w:p w14:paraId="63B25CC4" w14:textId="77777777" w:rsidR="009920C9" w:rsidRPr="005A1FD1" w:rsidRDefault="009920C9" w:rsidP="008E5725">
      <w:pPr>
        <w:pStyle w:val="screen"/>
      </w:pPr>
      <w:r w:rsidRPr="005A1FD1">
        <w:t>-------------- CR - Clinical Reminders -------------------</w:t>
      </w:r>
    </w:p>
    <w:p w14:paraId="63B25CC5" w14:textId="77777777" w:rsidR="009920C9" w:rsidRPr="005A1FD1" w:rsidRDefault="009920C9" w:rsidP="008E5725">
      <w:pPr>
        <w:pStyle w:val="screen"/>
      </w:pPr>
    </w:p>
    <w:p w14:paraId="63B25CC6" w14:textId="77777777" w:rsidR="009920C9" w:rsidRPr="005A1FD1" w:rsidRDefault="009920C9" w:rsidP="008E5725">
      <w:pPr>
        <w:pStyle w:val="screen"/>
      </w:pPr>
      <w:r w:rsidRPr="005A1FD1">
        <w:t xml:space="preserve">                                    --NEXT-- --LAST--</w:t>
      </w:r>
    </w:p>
    <w:p w14:paraId="63B25CC7" w14:textId="77777777" w:rsidR="009920C9" w:rsidRPr="005A1FD1" w:rsidRDefault="009920C9" w:rsidP="008E5725">
      <w:pPr>
        <w:pStyle w:val="screen"/>
      </w:pPr>
      <w:r w:rsidRPr="005A1FD1">
        <w:t>Patient Education - Smoking         DUE NOW  unknown</w:t>
      </w:r>
    </w:p>
    <w:p w14:paraId="63B25CC8" w14:textId="77777777" w:rsidR="009920C9" w:rsidRPr="005A1FD1" w:rsidRDefault="009920C9" w:rsidP="008E5725">
      <w:pPr>
        <w:pStyle w:val="screen"/>
      </w:pPr>
      <w:r w:rsidRPr="005A1FD1">
        <w:t>Mammogram                           DUE NOW  8/94</w:t>
      </w:r>
    </w:p>
    <w:p w14:paraId="63B25CC9" w14:textId="77777777" w:rsidR="009920C9" w:rsidRPr="005A1FD1" w:rsidRDefault="009920C9" w:rsidP="008E5725">
      <w:pPr>
        <w:pStyle w:val="screen"/>
      </w:pPr>
    </w:p>
    <w:p w14:paraId="63B25CCA" w14:textId="77777777" w:rsidR="009920C9" w:rsidRPr="005A1FD1" w:rsidRDefault="009920C9" w:rsidP="008E5725">
      <w:pPr>
        <w:pStyle w:val="screen"/>
      </w:pPr>
      <w:r w:rsidRPr="005A1FD1">
        <w:t>------------- OE - Outpatient Encounter ------------------</w:t>
      </w:r>
    </w:p>
    <w:p w14:paraId="63B25CCB" w14:textId="77777777" w:rsidR="009920C9" w:rsidRPr="005A1FD1" w:rsidRDefault="009920C9" w:rsidP="008E5725">
      <w:pPr>
        <w:pStyle w:val="screen"/>
      </w:pPr>
    </w:p>
    <w:p w14:paraId="63B25CCC" w14:textId="77777777" w:rsidR="009920C9" w:rsidRPr="005A1FD1" w:rsidRDefault="009920C9" w:rsidP="008E5725">
      <w:pPr>
        <w:pStyle w:val="screen"/>
      </w:pPr>
      <w:r w:rsidRPr="005A1FD1">
        <w:t>08/01/96      SALT LAKE      DIABETES CLINIC           SC LESS THAN 50%</w:t>
      </w:r>
    </w:p>
    <w:p w14:paraId="63B25CCD" w14:textId="77777777" w:rsidR="009920C9" w:rsidRPr="005A1FD1" w:rsidRDefault="009920C9" w:rsidP="008E5725">
      <w:pPr>
        <w:pStyle w:val="screen"/>
      </w:pPr>
      <w:r w:rsidRPr="005A1FD1">
        <w:t xml:space="preserve">    Provider: PCEPROVIDER,ONE (S)      PCEPROVIDER,TWO (S)         PCEPROVIDER,SIX (S)</w:t>
      </w:r>
    </w:p>
    <w:p w14:paraId="63B25CCE" w14:textId="77777777" w:rsidR="009920C9" w:rsidRPr="005A1FD1" w:rsidRDefault="009920C9" w:rsidP="008E5725">
      <w:pPr>
        <w:pStyle w:val="screen"/>
      </w:pPr>
      <w:r w:rsidRPr="005A1FD1">
        <w:t xml:space="preserve">              PCEPROVIDER,NINE (S)</w:t>
      </w:r>
    </w:p>
    <w:p w14:paraId="63B25CCF" w14:textId="77777777" w:rsidR="009920C9" w:rsidRPr="005A1FD1" w:rsidRDefault="009920C9" w:rsidP="008E5725">
      <w:pPr>
        <w:pStyle w:val="screen"/>
      </w:pPr>
      <w:r w:rsidRPr="005A1FD1">
        <w:t xml:space="preserve">   Diagnosis: 309.81-PROLONG POSTTRAUM STRESS; EYE PROBLEM</w:t>
      </w:r>
    </w:p>
    <w:p w14:paraId="63B25CD0" w14:textId="77777777" w:rsidR="009920C9" w:rsidRPr="005A1FD1" w:rsidRDefault="009920C9" w:rsidP="008E5725">
      <w:pPr>
        <w:pStyle w:val="screen"/>
      </w:pPr>
      <w:r w:rsidRPr="005A1FD1">
        <w:t xml:space="preserve">              371.53-GRANULAR CORNEA DYSTRPHY; narrative for diagnosis/problem</w:t>
      </w:r>
    </w:p>
    <w:p w14:paraId="63B25CD1" w14:textId="77777777" w:rsidR="009920C9" w:rsidRPr="005A1FD1" w:rsidRDefault="009920C9" w:rsidP="008E5725">
      <w:pPr>
        <w:pStyle w:val="screen"/>
      </w:pPr>
      <w:r w:rsidRPr="005A1FD1">
        <w:t xml:space="preserve">   Procedure: 99212-OFFICE/OUTPATIENT VISIT, EST; Limited Exam       (6-10 Min)</w:t>
      </w:r>
    </w:p>
    <w:p w14:paraId="63B25CD2" w14:textId="77777777" w:rsidR="009920C9" w:rsidRPr="005A1FD1" w:rsidRDefault="009920C9" w:rsidP="008E5725">
      <w:pPr>
        <w:pStyle w:val="screen"/>
      </w:pPr>
    </w:p>
    <w:p w14:paraId="63B25CD3" w14:textId="77777777" w:rsidR="009920C9" w:rsidRPr="005A1FD1" w:rsidRDefault="009920C9" w:rsidP="008E5725">
      <w:pPr>
        <w:pStyle w:val="screen"/>
      </w:pPr>
      <w:r w:rsidRPr="005A1FD1">
        <w:t>02/31/96      SALT LAKE      CARDIOLOGY                SC LESS THAN 50%</w:t>
      </w:r>
    </w:p>
    <w:p w14:paraId="63B25CD4" w14:textId="77777777" w:rsidR="009920C9" w:rsidRPr="005A1FD1" w:rsidRDefault="009920C9" w:rsidP="008E5725">
      <w:pPr>
        <w:pStyle w:val="screen"/>
      </w:pPr>
      <w:r w:rsidRPr="005A1FD1">
        <w:t xml:space="preserve">    Provider: PCEPROVIDER,ONE (P)</w:t>
      </w:r>
    </w:p>
    <w:p w14:paraId="63B25CD5" w14:textId="77777777" w:rsidR="009920C9" w:rsidRPr="005A1FD1" w:rsidRDefault="009920C9" w:rsidP="008E5725">
      <w:pPr>
        <w:pStyle w:val="screen"/>
      </w:pPr>
      <w:r w:rsidRPr="005A1FD1">
        <w:t xml:space="preserve">   Diagnosis: 334.0-FRIEDREICH'S ATAXIA</w:t>
      </w:r>
    </w:p>
    <w:p w14:paraId="63B25CD6" w14:textId="77777777" w:rsidR="009920C9" w:rsidRPr="005A1FD1" w:rsidRDefault="009920C9" w:rsidP="008E5725">
      <w:pPr>
        <w:pStyle w:val="screen"/>
      </w:pPr>
      <w:r w:rsidRPr="005A1FD1">
        <w:t xml:space="preserve">   Procedure: 33200-INSERTION OF HEART PACEMAKER</w:t>
      </w:r>
    </w:p>
    <w:p w14:paraId="63B25CD7" w14:textId="77777777" w:rsidR="009920C9" w:rsidRPr="005A1FD1" w:rsidRDefault="009920C9" w:rsidP="008E5725">
      <w:pPr>
        <w:pStyle w:val="screen"/>
      </w:pPr>
    </w:p>
    <w:p w14:paraId="63B25CD8" w14:textId="77777777" w:rsidR="009920C9" w:rsidRPr="005A1FD1" w:rsidRDefault="009920C9" w:rsidP="008E5725">
      <w:pPr>
        <w:pStyle w:val="screen"/>
      </w:pPr>
      <w:r w:rsidRPr="005A1FD1">
        <w:t>---------------- IM - Immunizations ----------------------</w:t>
      </w:r>
    </w:p>
    <w:p w14:paraId="63B25CD9" w14:textId="77777777" w:rsidR="009920C9" w:rsidRPr="005A1FD1" w:rsidRDefault="009920C9" w:rsidP="008E5725">
      <w:pPr>
        <w:pStyle w:val="screen"/>
      </w:pPr>
    </w:p>
    <w:p w14:paraId="63B25CDA" w14:textId="77777777" w:rsidR="009920C9" w:rsidRPr="005A1FD1" w:rsidRDefault="009920C9" w:rsidP="008E5725">
      <w:pPr>
        <w:pStyle w:val="screen"/>
      </w:pPr>
      <w:r w:rsidRPr="005A1FD1">
        <w:t>PNEUMO-VAC B   06/10/96 SALT LAKE     FEVER; DO NOT REPEAT</w:t>
      </w:r>
    </w:p>
    <w:p w14:paraId="63B25CDB" w14:textId="77777777" w:rsidR="009920C9" w:rsidRPr="005A1FD1" w:rsidRDefault="009920C9" w:rsidP="008E5725">
      <w:pPr>
        <w:pStyle w:val="screen"/>
      </w:pPr>
      <w:r w:rsidRPr="005A1FD1">
        <w:lastRenderedPageBreak/>
        <w:t xml:space="preserve">SABIN/OPV 1    04/22/96 SALT LAKE     </w:t>
      </w:r>
    </w:p>
    <w:p w14:paraId="63B25CDC" w14:textId="77777777" w:rsidR="009920C9" w:rsidRPr="005A1FD1" w:rsidRDefault="009920C9" w:rsidP="008E5725">
      <w:pPr>
        <w:pStyle w:val="screen"/>
      </w:pPr>
    </w:p>
    <w:p w14:paraId="63B25CDD" w14:textId="77777777" w:rsidR="009920C9" w:rsidRPr="005A1FD1" w:rsidRDefault="009920C9" w:rsidP="008E5725">
      <w:pPr>
        <w:pStyle w:val="screen"/>
      </w:pPr>
      <w:r w:rsidRPr="005A1FD1">
        <w:t>----</w:t>
      </w:r>
      <w:r w:rsidR="00FD2E95" w:rsidRPr="005A1FD1">
        <w:t>--</w:t>
      </w:r>
      <w:r w:rsidRPr="005A1FD1">
        <w:t>---- EDL - Education Latest (max 1 year) -----------</w:t>
      </w:r>
    </w:p>
    <w:p w14:paraId="63B25CDE" w14:textId="77777777" w:rsidR="009920C9" w:rsidRPr="005A1FD1" w:rsidRDefault="009920C9" w:rsidP="008E5725">
      <w:pPr>
        <w:pStyle w:val="screen"/>
      </w:pPr>
    </w:p>
    <w:p w14:paraId="63B25CDF" w14:textId="77777777" w:rsidR="009920C9" w:rsidRPr="005A1FD1" w:rsidRDefault="009920C9" w:rsidP="008E5725">
      <w:pPr>
        <w:pStyle w:val="screen"/>
      </w:pPr>
      <w:r w:rsidRPr="005A1FD1">
        <w:t>08/01/96  SALT LAKE    VA-SUBSTANCE ABUSE - REFUSED</w:t>
      </w:r>
    </w:p>
    <w:p w14:paraId="63B25CE0" w14:textId="77777777" w:rsidR="009920C9" w:rsidRPr="005A1FD1" w:rsidRDefault="009920C9" w:rsidP="008E5725">
      <w:pPr>
        <w:pStyle w:val="screen"/>
      </w:pPr>
      <w:r w:rsidRPr="005A1FD1">
        <w:t>06/10/96  SALT LAKE    VA-DIABETES MEDICATIONS - GOOD UNDERSTANDING</w:t>
      </w:r>
    </w:p>
    <w:p w14:paraId="63B25CE1" w14:textId="77777777" w:rsidR="009920C9" w:rsidRPr="005A1FD1" w:rsidRDefault="009920C9" w:rsidP="008E5725">
      <w:pPr>
        <w:pStyle w:val="screen"/>
      </w:pPr>
    </w:p>
    <w:p w14:paraId="63B25CE2" w14:textId="77777777" w:rsidR="009920C9" w:rsidRPr="005A1FD1" w:rsidRDefault="009920C9" w:rsidP="008E5725">
      <w:pPr>
        <w:pStyle w:val="screen"/>
      </w:pPr>
      <w:r w:rsidRPr="005A1FD1">
        <w:t>--------- EXAM - Exams Latest (max 1 year) ---------------</w:t>
      </w:r>
    </w:p>
    <w:p w14:paraId="63B25CE3" w14:textId="77777777" w:rsidR="009920C9" w:rsidRPr="005A1FD1" w:rsidRDefault="009920C9" w:rsidP="008E5725">
      <w:pPr>
        <w:pStyle w:val="screen"/>
      </w:pPr>
    </w:p>
    <w:p w14:paraId="63B25CE4" w14:textId="77777777" w:rsidR="009920C9" w:rsidRPr="005A1FD1" w:rsidRDefault="009920C9" w:rsidP="008E5725">
      <w:pPr>
        <w:pStyle w:val="screen"/>
      </w:pPr>
      <w:r w:rsidRPr="005A1FD1">
        <w:t>ABDOMEN EXAM                    06/10/96  ABNORMAL  SALT LAKE</w:t>
      </w:r>
    </w:p>
    <w:p w14:paraId="63B25CE5" w14:textId="77777777" w:rsidR="009920C9" w:rsidRPr="005A1FD1" w:rsidRDefault="009920C9" w:rsidP="008E5725">
      <w:pPr>
        <w:pStyle w:val="screen"/>
      </w:pPr>
      <w:r w:rsidRPr="005A1FD1">
        <w:t>GENERAL EXAM                    08/01/96  NORMAL    SALT LAKE</w:t>
      </w:r>
    </w:p>
    <w:p w14:paraId="63B25CE6" w14:textId="77777777" w:rsidR="009920C9" w:rsidRPr="005A1FD1" w:rsidRDefault="009920C9" w:rsidP="008E5725">
      <w:pPr>
        <w:pStyle w:val="screen"/>
      </w:pPr>
      <w:r w:rsidRPr="005A1FD1">
        <w:t>ORTHO EXAM                      05/13/96  ABNORMAL  SALT LAKE</w:t>
      </w:r>
    </w:p>
    <w:p w14:paraId="63B25CE7" w14:textId="77777777" w:rsidR="009920C9" w:rsidRPr="005A1FD1" w:rsidRDefault="009920C9" w:rsidP="008E5725">
      <w:pPr>
        <w:pStyle w:val="screen"/>
      </w:pPr>
    </w:p>
    <w:p w14:paraId="63B25CE8" w14:textId="77777777" w:rsidR="009920C9" w:rsidRPr="005A1FD1" w:rsidRDefault="009920C9" w:rsidP="008E5725">
      <w:pPr>
        <w:pStyle w:val="screen"/>
      </w:pPr>
      <w:r w:rsidRPr="005A1FD1">
        <w:t>---- HF - Health Factors (max 1 occurrence or 1 year) ----</w:t>
      </w:r>
    </w:p>
    <w:p w14:paraId="63B25CE9" w14:textId="77777777" w:rsidR="009920C9" w:rsidRPr="005A1FD1" w:rsidRDefault="009920C9" w:rsidP="008E5725">
      <w:pPr>
        <w:pStyle w:val="screen"/>
      </w:pPr>
    </w:p>
    <w:p w14:paraId="63B25CEA" w14:textId="77777777" w:rsidR="009920C9" w:rsidRPr="005A1FD1" w:rsidRDefault="009920C9" w:rsidP="008E5725">
      <w:pPr>
        <w:pStyle w:val="screen"/>
      </w:pPr>
      <w:r w:rsidRPr="005A1FD1">
        <w:t>TOBACCO</w:t>
      </w:r>
    </w:p>
    <w:p w14:paraId="63B25CEB" w14:textId="77777777" w:rsidR="009920C9" w:rsidRPr="005A1FD1" w:rsidRDefault="009920C9" w:rsidP="008E5725">
      <w:pPr>
        <w:pStyle w:val="screen"/>
      </w:pPr>
      <w:r w:rsidRPr="005A1FD1">
        <w:t xml:space="preserve">  TOBACCO USER (HEAVY/SEVERE)                     08/01/96</w:t>
      </w:r>
    </w:p>
    <w:p w14:paraId="63B25CEC" w14:textId="77777777" w:rsidR="009920C9" w:rsidRPr="005A1FD1" w:rsidRDefault="009920C9" w:rsidP="008E5725">
      <w:pPr>
        <w:pStyle w:val="screen"/>
      </w:pPr>
    </w:p>
    <w:p w14:paraId="63B25CED" w14:textId="77777777" w:rsidR="009920C9" w:rsidRPr="005A1FD1" w:rsidRDefault="009920C9" w:rsidP="008E5725">
      <w:pPr>
        <w:pStyle w:val="screen"/>
      </w:pPr>
      <w:r w:rsidRPr="005A1FD1">
        <w:t>* END *</w:t>
      </w:r>
    </w:p>
    <w:p w14:paraId="63B25CEE" w14:textId="77777777" w:rsidR="009920C9" w:rsidRPr="005A1FD1" w:rsidRDefault="009920C9" w:rsidP="008E5725">
      <w:pPr>
        <w:pStyle w:val="screen"/>
      </w:pPr>
      <w:r w:rsidRPr="005A1FD1">
        <w:t>Press &lt;RET&gt; to continue, ^ to exit, or select component:</w:t>
      </w:r>
    </w:p>
    <w:p w14:paraId="63B25CEF" w14:textId="77777777" w:rsidR="00CD524A" w:rsidRDefault="009920C9" w:rsidP="00DB745D">
      <w:pPr>
        <w:pStyle w:val="Heading2"/>
      </w:pPr>
      <w:bookmarkStart w:id="283" w:name="_Toc428365023"/>
      <w:bookmarkStart w:id="284" w:name="_Toc468086015"/>
      <w:r>
        <w:t>PCE Clinical Reports</w:t>
      </w:r>
      <w:bookmarkEnd w:id="283"/>
      <w:bookmarkEnd w:id="284"/>
    </w:p>
    <w:p w14:paraId="63B25CF0" w14:textId="77777777" w:rsidR="009920C9" w:rsidRPr="00724287" w:rsidRDefault="009920C9" w:rsidP="001059ED">
      <w:pPr>
        <w:rPr>
          <w:rFonts w:eastAsiaTheme="minorHAnsi" w:cstheme="minorBidi"/>
        </w:rPr>
      </w:pPr>
      <w:r w:rsidRPr="00724287">
        <w:rPr>
          <w:rFonts w:eastAsiaTheme="minorHAnsi" w:cstheme="minorBidi"/>
        </w:rPr>
        <w:t>The PCE Clinical Reports options provide clinicians and managers with summary data about their patients, workload activity, and encounter counts. The reports extract data from various files in VISTA, including laboratory, pharmacy, and PIMS to create output reports which have been requested by physicians throughout the VA.</w:t>
      </w:r>
    </w:p>
    <w:p w14:paraId="63B25CF1" w14:textId="77777777" w:rsidR="009920C9" w:rsidRPr="00724287" w:rsidRDefault="009920C9" w:rsidP="001059ED">
      <w:pPr>
        <w:rPr>
          <w:rFonts w:eastAsiaTheme="minorHAnsi" w:cstheme="minorBidi"/>
        </w:rPr>
      </w:pPr>
      <w:r w:rsidRPr="00724287">
        <w:rPr>
          <w:rFonts w:eastAsiaTheme="minorHAnsi" w:cstheme="minorBidi"/>
        </w:rPr>
        <w:t>Clinical Reports Menu</w:t>
      </w:r>
      <w:r w:rsidR="00654F6C" w:rsidRPr="00724287">
        <w:rPr>
          <w:rFonts w:eastAsiaTheme="minorHAnsi" w:cstheme="minorBidi"/>
        </w:rPr>
        <w:t>:</w:t>
      </w:r>
    </w:p>
    <w:p w14:paraId="63B25CF2" w14:textId="77777777" w:rsidR="009920C9" w:rsidRPr="005A1FD1" w:rsidRDefault="009920C9" w:rsidP="008E5725">
      <w:pPr>
        <w:pStyle w:val="screen"/>
      </w:pPr>
      <w:r w:rsidRPr="005A1FD1">
        <w:t xml:space="preserve">   PA     Patient Activity by Clinic</w:t>
      </w:r>
    </w:p>
    <w:p w14:paraId="63B25CF3" w14:textId="77777777" w:rsidR="009920C9" w:rsidRPr="005A1FD1" w:rsidRDefault="009920C9" w:rsidP="008E5725">
      <w:pPr>
        <w:pStyle w:val="screen"/>
      </w:pPr>
      <w:r w:rsidRPr="005A1FD1">
        <w:t xml:space="preserve">   CP     Caseload Profile by Clinic</w:t>
      </w:r>
    </w:p>
    <w:p w14:paraId="63B25CF4" w14:textId="77777777" w:rsidR="009920C9" w:rsidRPr="005A1FD1" w:rsidRDefault="009920C9" w:rsidP="008E5725">
      <w:pPr>
        <w:pStyle w:val="screen"/>
      </w:pPr>
      <w:r w:rsidRPr="005A1FD1">
        <w:t xml:space="preserve">   WL     Workload by Clinic</w:t>
      </w:r>
    </w:p>
    <w:p w14:paraId="63B25CF5" w14:textId="77777777" w:rsidR="009920C9" w:rsidRPr="005A1FD1" w:rsidRDefault="009920C9" w:rsidP="008E5725">
      <w:pPr>
        <w:pStyle w:val="screen"/>
      </w:pPr>
      <w:r w:rsidRPr="005A1FD1">
        <w:t xml:space="preserve">   DX     Diagnosis Ranked by Frequency</w:t>
      </w:r>
    </w:p>
    <w:p w14:paraId="63B25CF6" w14:textId="77777777" w:rsidR="009920C9" w:rsidRPr="005A1FD1" w:rsidRDefault="009920C9" w:rsidP="008E5725">
      <w:pPr>
        <w:pStyle w:val="screen"/>
      </w:pPr>
      <w:r w:rsidRPr="005A1FD1">
        <w:t xml:space="preserve">   LE     Location Encounter Counts</w:t>
      </w:r>
    </w:p>
    <w:p w14:paraId="63B25CF7" w14:textId="77777777" w:rsidR="009920C9" w:rsidRPr="005A1FD1" w:rsidRDefault="009920C9" w:rsidP="008E5725">
      <w:pPr>
        <w:pStyle w:val="screen"/>
      </w:pPr>
      <w:r w:rsidRPr="005A1FD1">
        <w:t xml:space="preserve">   PE     Provider Encounter Counts</w:t>
      </w:r>
    </w:p>
    <w:p w14:paraId="63B25CF8" w14:textId="77777777" w:rsidR="009920C9" w:rsidRPr="00724287" w:rsidRDefault="009920C9" w:rsidP="001059ED">
      <w:pPr>
        <w:rPr>
          <w:rFonts w:eastAsiaTheme="minorHAnsi" w:cstheme="minorBidi"/>
        </w:rPr>
      </w:pPr>
      <w:r w:rsidRPr="00724287">
        <w:rPr>
          <w:rFonts w:eastAsiaTheme="minorHAnsi" w:cstheme="minorBidi"/>
        </w:rPr>
        <w:t>The Caseload Profile by Clinic and Patient Activity by Clinic reports track Critical Lab Values and Emergency Room Visits (among other things). The PCE Report Parameter Edit option on the PCE HS/</w:t>
      </w:r>
      <w:proofErr w:type="spellStart"/>
      <w:r w:rsidRPr="00724287">
        <w:rPr>
          <w:rFonts w:eastAsiaTheme="minorHAnsi" w:cstheme="minorBidi"/>
        </w:rPr>
        <w:t>RPT</w:t>
      </w:r>
      <w:proofErr w:type="spellEnd"/>
      <w:r w:rsidRPr="00724287">
        <w:rPr>
          <w:rFonts w:eastAsiaTheme="minorHAnsi" w:cstheme="minorBidi"/>
        </w:rPr>
        <w:t xml:space="preserve"> Parameter menu allows your site to specify which clinics in the Hospital Location file (#44) represent "Emergency Room" clinics and what tests from the Laboratory Test  file (#60) should be used for looking up patient data for Glucose, Cholesterol, LDL Cholesterol and </w:t>
      </w:r>
      <w:proofErr w:type="spellStart"/>
      <w:r w:rsidRPr="00724287">
        <w:rPr>
          <w:rFonts w:eastAsiaTheme="minorHAnsi" w:cstheme="minorBidi"/>
        </w:rPr>
        <w:t>HBA1C</w:t>
      </w:r>
      <w:proofErr w:type="spellEnd"/>
      <w:r w:rsidRPr="00724287">
        <w:rPr>
          <w:rFonts w:eastAsiaTheme="minorHAnsi" w:cstheme="minorBidi"/>
        </w:rPr>
        <w:t xml:space="preserve"> lab results. (This is necessary since the Laboratory Test File is not standardized and each site may have customized it differently.)</w:t>
      </w:r>
    </w:p>
    <w:p w14:paraId="63B25CF9" w14:textId="77777777" w:rsidR="009920C9" w:rsidRPr="00724287" w:rsidRDefault="009920C9" w:rsidP="001059ED">
      <w:pPr>
        <w:rPr>
          <w:rFonts w:eastAsiaTheme="minorHAnsi" w:cstheme="minorBidi"/>
        </w:rPr>
      </w:pPr>
      <w:r w:rsidRPr="00724287">
        <w:rPr>
          <w:rFonts w:eastAsiaTheme="minorHAnsi" w:cstheme="minorBidi"/>
        </w:rPr>
        <w:t>N</w:t>
      </w:r>
      <w:r w:rsidR="00654F6C" w:rsidRPr="00724287">
        <w:rPr>
          <w:rFonts w:eastAsiaTheme="minorHAnsi" w:cstheme="minorBidi"/>
        </w:rPr>
        <w:t>ote</w:t>
      </w:r>
      <w:r w:rsidRPr="00724287">
        <w:rPr>
          <w:rFonts w:eastAsiaTheme="minorHAnsi" w:cstheme="minorBidi"/>
        </w:rPr>
        <w:t>:</w:t>
      </w:r>
      <w:r w:rsidR="001059ED" w:rsidRPr="00724287">
        <w:rPr>
          <w:rFonts w:eastAsiaTheme="minorHAnsi" w:cstheme="minorBidi"/>
        </w:rPr>
        <w:t xml:space="preserve">  </w:t>
      </w:r>
      <w:r w:rsidRPr="00724287">
        <w:rPr>
          <w:rFonts w:eastAsiaTheme="minorHAnsi" w:cstheme="minorBidi"/>
        </w:rPr>
        <w:t>If month or day are not known, historical encounters will appear on encounter screens or reports with zeroes for the missing dates; for example, 01/00/95 or 00/00/94.</w:t>
      </w:r>
    </w:p>
    <w:p w14:paraId="63B25CFA" w14:textId="77777777" w:rsidR="009920C9" w:rsidRDefault="009920C9" w:rsidP="00DB745D">
      <w:pPr>
        <w:pStyle w:val="Heading2"/>
      </w:pPr>
      <w:bookmarkStart w:id="285" w:name="_Toc428365024"/>
      <w:bookmarkStart w:id="286" w:name="_Toc468086016"/>
      <w:r>
        <w:t>Caseload Profile by Clinic</w:t>
      </w:r>
      <w:bookmarkEnd w:id="285"/>
      <w:bookmarkEnd w:id="286"/>
    </w:p>
    <w:p w14:paraId="63B25CFB" w14:textId="77777777" w:rsidR="009920C9" w:rsidRPr="00724287" w:rsidRDefault="009920C9" w:rsidP="00EE5500">
      <w:pPr>
        <w:rPr>
          <w:rFonts w:eastAsiaTheme="minorHAnsi" w:cstheme="minorBidi"/>
        </w:rPr>
      </w:pPr>
      <w:r w:rsidRPr="00724287">
        <w:rPr>
          <w:rFonts w:eastAsiaTheme="minorHAnsi" w:cstheme="minorBidi"/>
        </w:rPr>
        <w:t xml:space="preserve">This report generates a profile of the patients in a clinic's caseload for a selected date range. One or more clinics or a stop code may be selected to represent the caseload. If </w:t>
      </w:r>
      <w:r w:rsidRPr="00724287">
        <w:rPr>
          <w:rFonts w:eastAsiaTheme="minorHAnsi" w:cstheme="minorBidi"/>
        </w:rPr>
        <w:lastRenderedPageBreak/>
        <w:t>stop code is selected, a report is generated for each clinic within that stop code. The percentage and overall mean are calculated based on the patient data for all of the clinics selected. Where only one clinic is selected, these values are not applicable.</w:t>
      </w:r>
    </w:p>
    <w:p w14:paraId="63B25CFC" w14:textId="77777777" w:rsidR="009920C9" w:rsidRPr="00724287" w:rsidRDefault="009920C9" w:rsidP="00EE5500">
      <w:pPr>
        <w:rPr>
          <w:rFonts w:eastAsiaTheme="minorHAnsi" w:cstheme="minorBidi"/>
        </w:rPr>
      </w:pPr>
      <w:r w:rsidRPr="00724287">
        <w:rPr>
          <w:rFonts w:eastAsiaTheme="minorHAnsi" w:cstheme="minorBidi"/>
        </w:rPr>
        <w:t>N</w:t>
      </w:r>
      <w:r w:rsidR="00654F6C" w:rsidRPr="00724287">
        <w:rPr>
          <w:rFonts w:eastAsiaTheme="minorHAnsi" w:cstheme="minorBidi"/>
        </w:rPr>
        <w:t>ote:</w:t>
      </w:r>
      <w:r w:rsidR="00EE5500" w:rsidRPr="00724287">
        <w:rPr>
          <w:rFonts w:eastAsiaTheme="minorHAnsi" w:cstheme="minorBidi"/>
        </w:rPr>
        <w:t xml:space="preserve">  </w:t>
      </w:r>
      <w:r w:rsidRPr="00724287">
        <w:rPr>
          <w:rFonts w:eastAsiaTheme="minorHAnsi" w:cstheme="minorBidi"/>
        </w:rPr>
        <w:t>There must be at least one PCE encounter within the selected date range for this report, even though there may be lab, radiology, and outpatient pharmacy occasions of service with the other timeframes (6 &amp; 12 months).</w:t>
      </w:r>
    </w:p>
    <w:p w14:paraId="63B25CFD" w14:textId="77777777" w:rsidR="009920C9" w:rsidRPr="00724287" w:rsidRDefault="009920C9" w:rsidP="00EE5500">
      <w:pPr>
        <w:rPr>
          <w:rFonts w:eastAsiaTheme="minorHAnsi" w:cstheme="minorBidi"/>
        </w:rPr>
      </w:pPr>
      <w:r w:rsidRPr="00724287">
        <w:rPr>
          <w:rFonts w:eastAsiaTheme="minorHAnsi" w:cstheme="minorBidi"/>
        </w:rPr>
        <w:t>This report combines PCE encounter, Lab, Radiology, Outpatient Pharmacy, and Admissions data. It provides a profile of the patients making up a clinic's caseload, over a representative period of time. Clinical staff will decide the appropriate date range. Report areas are demographics of clinic caseload, preventive medicine, quality of care markers, and utilization. Patient age, diagnosis, gender, Lab assay, RX, and procedure are all used to generate the patient profile.</w:t>
      </w:r>
    </w:p>
    <w:p w14:paraId="63B25CFE" w14:textId="77777777" w:rsidR="009920C9" w:rsidRPr="005A1FD1" w:rsidRDefault="009920C9" w:rsidP="00146AA5">
      <w:pPr>
        <w:pStyle w:val="screen"/>
        <w:keepNext/>
      </w:pPr>
      <w:r w:rsidRPr="005A1FD1">
        <w:t>Select PCE Clinical Reports Option: CP  Caseload Profile by Clinic</w:t>
      </w:r>
    </w:p>
    <w:p w14:paraId="63B25CFF" w14:textId="77777777" w:rsidR="009920C9" w:rsidRPr="005A1FD1" w:rsidRDefault="009920C9" w:rsidP="008E5725">
      <w:pPr>
        <w:pStyle w:val="screen"/>
      </w:pPr>
      <w:r w:rsidRPr="005A1FD1">
        <w:t xml:space="preserve">                       Caseload Profile by Clinic</w:t>
      </w:r>
    </w:p>
    <w:p w14:paraId="63B25D00" w14:textId="77777777" w:rsidR="009920C9" w:rsidRPr="005A1FD1" w:rsidRDefault="009920C9" w:rsidP="008E5725">
      <w:pPr>
        <w:pStyle w:val="screen"/>
      </w:pPr>
    </w:p>
    <w:p w14:paraId="63B25D01" w14:textId="77777777" w:rsidR="009920C9" w:rsidRPr="005A1FD1" w:rsidRDefault="009920C9" w:rsidP="008E5725">
      <w:pPr>
        <w:pStyle w:val="screen"/>
      </w:pPr>
      <w:r w:rsidRPr="005A1FD1">
        <w:t xml:space="preserve"> The overall mean values for this report will be for the clinic(s) selected which had encounters during the selected date range.</w:t>
      </w:r>
    </w:p>
    <w:p w14:paraId="63B25D02" w14:textId="77777777" w:rsidR="009920C9" w:rsidRPr="005A1FD1" w:rsidRDefault="009920C9" w:rsidP="008E5725">
      <w:pPr>
        <w:pStyle w:val="screen"/>
      </w:pPr>
    </w:p>
    <w:p w14:paraId="63B25D03" w14:textId="77777777" w:rsidR="009920C9" w:rsidRPr="005A1FD1" w:rsidRDefault="009920C9" w:rsidP="008E5725">
      <w:pPr>
        <w:pStyle w:val="screen"/>
      </w:pPr>
      <w:r w:rsidRPr="005A1FD1">
        <w:t>Select clinic(s) by (H)OSPITAL LOCATION or CLINIC (S)TOP CODE: S CLINIC STOP CODE</w:t>
      </w:r>
    </w:p>
    <w:p w14:paraId="63B25D04" w14:textId="77777777" w:rsidR="009920C9" w:rsidRPr="005A1FD1" w:rsidRDefault="009920C9" w:rsidP="008E5725">
      <w:pPr>
        <w:pStyle w:val="screen"/>
      </w:pPr>
    </w:p>
    <w:p w14:paraId="63B25D05" w14:textId="77777777" w:rsidR="009920C9" w:rsidRPr="005A1FD1" w:rsidRDefault="009920C9" w:rsidP="008E5725">
      <w:pPr>
        <w:pStyle w:val="screen"/>
      </w:pPr>
      <w:r w:rsidRPr="005A1FD1">
        <w:t>Select the CLINIC STOP code: DIABETES</w:t>
      </w:r>
    </w:p>
    <w:p w14:paraId="63B25D06" w14:textId="77777777" w:rsidR="009920C9" w:rsidRPr="005A1FD1" w:rsidRDefault="009920C9" w:rsidP="008E5725">
      <w:pPr>
        <w:pStyle w:val="screen"/>
      </w:pPr>
    </w:p>
    <w:p w14:paraId="63B25D07" w14:textId="77777777" w:rsidR="009920C9" w:rsidRPr="005A1FD1" w:rsidRDefault="009920C9" w:rsidP="008E5725">
      <w:pPr>
        <w:pStyle w:val="screen"/>
      </w:pPr>
      <w:r w:rsidRPr="005A1FD1">
        <w:t>Enter ENCOUNTER BEGINNING DATE: T-30  (JUN 29, 1996)</w:t>
      </w:r>
    </w:p>
    <w:p w14:paraId="63B25D08" w14:textId="77777777" w:rsidR="009920C9" w:rsidRPr="005A1FD1" w:rsidRDefault="009920C9" w:rsidP="008E5725">
      <w:pPr>
        <w:pStyle w:val="screen"/>
      </w:pPr>
      <w:r w:rsidRPr="005A1FD1">
        <w:t>Enter ENCOUNTER ENDING DATE: Jul 29, 1996// [ENTER]  (JUL 29, 1996)</w:t>
      </w:r>
    </w:p>
    <w:p w14:paraId="63B25D09" w14:textId="77777777" w:rsidR="009920C9" w:rsidRPr="005A1FD1" w:rsidRDefault="009920C9" w:rsidP="008E5725">
      <w:pPr>
        <w:pStyle w:val="screen"/>
      </w:pPr>
    </w:p>
    <w:p w14:paraId="63B25D0A" w14:textId="77777777" w:rsidR="009920C9" w:rsidRPr="005A1FD1" w:rsidRDefault="009920C9" w:rsidP="008E5725">
      <w:pPr>
        <w:pStyle w:val="screen"/>
      </w:pPr>
      <w:r w:rsidRPr="005A1FD1">
        <w:t>DEVICE: HOME//   VAX    RIGHT MARGIN: 80// [ENTER]</w:t>
      </w:r>
    </w:p>
    <w:p w14:paraId="63B25D0B" w14:textId="77777777" w:rsidR="009920C9" w:rsidRPr="005A1FD1" w:rsidRDefault="009920C9" w:rsidP="008E5725">
      <w:pPr>
        <w:pStyle w:val="screen"/>
      </w:pPr>
    </w:p>
    <w:p w14:paraId="63B25D0C" w14:textId="77777777" w:rsidR="009920C9" w:rsidRPr="005A1FD1" w:rsidRDefault="009920C9" w:rsidP="008E5725">
      <w:pPr>
        <w:pStyle w:val="screen"/>
      </w:pPr>
      <w:r w:rsidRPr="005A1FD1">
        <w:t xml:space="preserve">                                                     Jul 29, 1996@11:21</w:t>
      </w:r>
    </w:p>
    <w:p w14:paraId="63B25D0D" w14:textId="77777777" w:rsidR="009920C9" w:rsidRPr="005A1FD1" w:rsidRDefault="009920C9" w:rsidP="008E5725">
      <w:pPr>
        <w:pStyle w:val="screen"/>
      </w:pPr>
      <w:r w:rsidRPr="005A1FD1">
        <w:t xml:space="preserve">                           Caseload Profile by Clinic</w:t>
      </w:r>
    </w:p>
    <w:p w14:paraId="63B25D0E" w14:textId="77777777" w:rsidR="009920C9" w:rsidRPr="005A1FD1" w:rsidRDefault="009920C9" w:rsidP="008E5725">
      <w:pPr>
        <w:pStyle w:val="screen"/>
      </w:pPr>
    </w:p>
    <w:p w14:paraId="63B25D0F" w14:textId="77777777" w:rsidR="009920C9" w:rsidRPr="005A1FD1" w:rsidRDefault="009920C9" w:rsidP="008E5725">
      <w:pPr>
        <w:pStyle w:val="screen"/>
      </w:pPr>
      <w:r w:rsidRPr="005A1FD1">
        <w:t xml:space="preserve"> Clinic: DIABETES CLINIC</w:t>
      </w:r>
    </w:p>
    <w:p w14:paraId="63B25D10" w14:textId="77777777" w:rsidR="009920C9" w:rsidRPr="005A1FD1" w:rsidRDefault="009920C9" w:rsidP="008E5725">
      <w:pPr>
        <w:pStyle w:val="screen"/>
      </w:pPr>
      <w:r w:rsidRPr="005A1FD1">
        <w:t xml:space="preserve"> Compared to the mean of: DIABETES Clinic Stop</w:t>
      </w:r>
    </w:p>
    <w:p w14:paraId="63B25D11" w14:textId="77777777" w:rsidR="009920C9" w:rsidRPr="005A1FD1" w:rsidRDefault="009920C9" w:rsidP="008E5725">
      <w:pPr>
        <w:pStyle w:val="screen"/>
      </w:pPr>
      <w:r w:rsidRPr="005A1FD1">
        <w:t xml:space="preserve">                          for 1 of 1 clinics with data</w:t>
      </w:r>
    </w:p>
    <w:p w14:paraId="63B25D12" w14:textId="77777777" w:rsidR="009920C9" w:rsidRPr="005A1FD1" w:rsidRDefault="009920C9" w:rsidP="008E5725">
      <w:pPr>
        <w:pStyle w:val="screen"/>
      </w:pPr>
      <w:r w:rsidRPr="005A1FD1">
        <w:t>__________________________________________________________</w:t>
      </w:r>
    </w:p>
    <w:p w14:paraId="63B25D13" w14:textId="77777777" w:rsidR="009920C9" w:rsidRPr="005A1FD1" w:rsidRDefault="009920C9" w:rsidP="008E5725">
      <w:pPr>
        <w:pStyle w:val="screen"/>
      </w:pPr>
      <w:r w:rsidRPr="005A1FD1">
        <w:t xml:space="preserve"> CASELOAD DEMOGRAPHICS for Encounter date range    |  Clinic     |  Overall</w:t>
      </w:r>
    </w:p>
    <w:p w14:paraId="63B25D14" w14:textId="77777777" w:rsidR="009920C9" w:rsidRPr="005A1FD1" w:rsidRDefault="009920C9" w:rsidP="008E5725">
      <w:pPr>
        <w:pStyle w:val="screen"/>
      </w:pPr>
      <w:r w:rsidRPr="005A1FD1">
        <w:t xml:space="preserve"> Jun 29, 1996 to Jul 29, 1996                      |   #   |    %   |   Mean %</w:t>
      </w:r>
    </w:p>
    <w:p w14:paraId="63B25D15" w14:textId="77777777" w:rsidR="009920C9" w:rsidRPr="005A1FD1" w:rsidRDefault="009920C9" w:rsidP="008E5725">
      <w:pPr>
        <w:pStyle w:val="screen"/>
      </w:pPr>
      <w:r w:rsidRPr="005A1FD1">
        <w:t>----------------------------------------------------------</w:t>
      </w:r>
    </w:p>
    <w:p w14:paraId="63B25D16" w14:textId="77777777" w:rsidR="009920C9" w:rsidRPr="005A1FD1" w:rsidRDefault="009920C9" w:rsidP="008E5725">
      <w:pPr>
        <w:pStyle w:val="screen"/>
      </w:pPr>
      <w:r w:rsidRPr="005A1FD1">
        <w:t xml:space="preserve">  Number of patient encounters       </w:t>
      </w:r>
      <w:r w:rsidR="00654F6C" w:rsidRPr="005A1FD1">
        <w:t xml:space="preserve">   </w:t>
      </w:r>
      <w:r w:rsidRPr="005A1FD1">
        <w:t xml:space="preserve">  40    -        -</w:t>
      </w:r>
    </w:p>
    <w:p w14:paraId="63B25D17" w14:textId="77777777" w:rsidR="009920C9" w:rsidRPr="005A1FD1" w:rsidRDefault="009920C9" w:rsidP="008E5725">
      <w:pPr>
        <w:pStyle w:val="screen"/>
      </w:pPr>
      <w:r w:rsidRPr="005A1FD1">
        <w:t xml:space="preserve">  Number of clinic sessions    </w:t>
      </w:r>
      <w:r w:rsidR="00654F6C" w:rsidRPr="005A1FD1">
        <w:t xml:space="preserve"> </w:t>
      </w:r>
      <w:r w:rsidRPr="005A1FD1">
        <w:t xml:space="preserve">    </w:t>
      </w:r>
      <w:r w:rsidR="00654F6C" w:rsidRPr="005A1FD1">
        <w:t xml:space="preserve">   </w:t>
      </w:r>
      <w:r w:rsidRPr="005A1FD1">
        <w:t xml:space="preserve">   17    -        -</w:t>
      </w:r>
    </w:p>
    <w:p w14:paraId="63B25D18" w14:textId="77777777" w:rsidR="009920C9" w:rsidRPr="005A1FD1" w:rsidRDefault="009920C9" w:rsidP="008E5725">
      <w:pPr>
        <w:pStyle w:val="screen"/>
      </w:pPr>
      <w:r w:rsidRPr="005A1FD1">
        <w:t xml:space="preserve">  Number of patients per clinic session   2.4   -        -</w:t>
      </w:r>
    </w:p>
    <w:p w14:paraId="63B25D19" w14:textId="77777777" w:rsidR="009920C9" w:rsidRPr="005A1FD1" w:rsidRDefault="009920C9" w:rsidP="008E5725">
      <w:pPr>
        <w:pStyle w:val="screen"/>
      </w:pPr>
      <w:r w:rsidRPr="005A1FD1">
        <w:t xml:space="preserve">  Median patient age in years             46    -        -</w:t>
      </w:r>
    </w:p>
    <w:p w14:paraId="63B25D1A" w14:textId="77777777" w:rsidR="009920C9" w:rsidRPr="005A1FD1" w:rsidRDefault="009920C9" w:rsidP="008E5725">
      <w:pPr>
        <w:pStyle w:val="screen"/>
      </w:pPr>
      <w:r w:rsidRPr="005A1FD1">
        <w:t xml:space="preserve">  Patients with: Coronary Artery Disease  0    0.0     0.0</w:t>
      </w:r>
    </w:p>
    <w:p w14:paraId="63B25D1B" w14:textId="77777777" w:rsidR="009920C9" w:rsidRPr="005A1FD1" w:rsidRDefault="009920C9" w:rsidP="008E5725">
      <w:pPr>
        <w:pStyle w:val="screen"/>
      </w:pPr>
      <w:r w:rsidRPr="005A1FD1">
        <w:t xml:space="preserve">              Diabetes             </w:t>
      </w:r>
      <w:r w:rsidR="00654F6C" w:rsidRPr="005A1FD1">
        <w:t xml:space="preserve">   </w:t>
      </w:r>
      <w:r w:rsidRPr="005A1FD1">
        <w:t xml:space="preserve">    0    0.0     0.0</w:t>
      </w:r>
    </w:p>
    <w:p w14:paraId="63B25D1C" w14:textId="77777777" w:rsidR="009920C9" w:rsidRPr="005A1FD1" w:rsidRDefault="009920C9" w:rsidP="008E5725">
      <w:pPr>
        <w:pStyle w:val="screen"/>
      </w:pPr>
      <w:r w:rsidRPr="005A1FD1">
        <w:t xml:space="preserve">              Hypertension         </w:t>
      </w:r>
      <w:r w:rsidR="00654F6C" w:rsidRPr="005A1FD1">
        <w:t xml:space="preserve">   </w:t>
      </w:r>
      <w:r w:rsidRPr="005A1FD1">
        <w:t xml:space="preserve">    0    0.0     0.0</w:t>
      </w:r>
    </w:p>
    <w:p w14:paraId="63B25D1D" w14:textId="77777777" w:rsidR="009920C9" w:rsidRPr="005A1FD1" w:rsidRDefault="009920C9" w:rsidP="008E5725">
      <w:pPr>
        <w:pStyle w:val="screen"/>
      </w:pPr>
      <w:r w:rsidRPr="005A1FD1">
        <w:t xml:space="preserve">              Hyperlipidemia      </w:t>
      </w:r>
      <w:r w:rsidR="00654F6C" w:rsidRPr="005A1FD1">
        <w:t xml:space="preserve">   </w:t>
      </w:r>
      <w:r w:rsidRPr="005A1FD1">
        <w:t xml:space="preserve">     0    0.0     0.0</w:t>
      </w:r>
    </w:p>
    <w:p w14:paraId="63B25D1E" w14:textId="77777777" w:rsidR="009920C9" w:rsidRPr="005A1FD1" w:rsidRDefault="009920C9" w:rsidP="008E5725">
      <w:pPr>
        <w:pStyle w:val="screen"/>
      </w:pPr>
      <w:r w:rsidRPr="005A1FD1">
        <w:t xml:space="preserve">              Diabetes and Hypertension</w:t>
      </w:r>
      <w:r w:rsidR="00654F6C" w:rsidRPr="005A1FD1">
        <w:t xml:space="preserve"> </w:t>
      </w:r>
      <w:r w:rsidRPr="005A1FD1">
        <w:t xml:space="preserve">  0    0.0  </w:t>
      </w:r>
      <w:r w:rsidR="00654F6C" w:rsidRPr="005A1FD1">
        <w:t xml:space="preserve"> </w:t>
      </w:r>
      <w:r w:rsidRPr="005A1FD1">
        <w:t xml:space="preserve">  0.0</w:t>
      </w:r>
    </w:p>
    <w:p w14:paraId="63B25D1F" w14:textId="77777777" w:rsidR="009920C9" w:rsidRPr="005A1FD1" w:rsidRDefault="009920C9" w:rsidP="008E5725">
      <w:pPr>
        <w:pStyle w:val="screen"/>
      </w:pPr>
      <w:r w:rsidRPr="005A1FD1">
        <w:t>__________________________________________________________</w:t>
      </w:r>
    </w:p>
    <w:p w14:paraId="63B25D20" w14:textId="77777777" w:rsidR="009920C9" w:rsidRPr="005A1FD1" w:rsidRDefault="009920C9" w:rsidP="008E5725">
      <w:pPr>
        <w:pStyle w:val="screen"/>
      </w:pPr>
      <w:r w:rsidRPr="005A1FD1">
        <w:t xml:space="preserve"> PREVENTIVE MEDICINE (12 mos. prior to Jul 29, 1996)| Clinic     |Overall</w:t>
      </w:r>
    </w:p>
    <w:p w14:paraId="63B25D21" w14:textId="77777777" w:rsidR="009920C9" w:rsidRPr="005A1FD1" w:rsidRDefault="009920C9" w:rsidP="008E5725">
      <w:pPr>
        <w:pStyle w:val="screen"/>
      </w:pPr>
      <w:r w:rsidRPr="005A1FD1">
        <w:t xml:space="preserve"> Jul 30, 1995 to Jul 29, 1996                       | #   |   %     | Mean %</w:t>
      </w:r>
    </w:p>
    <w:p w14:paraId="63B25D22" w14:textId="77777777" w:rsidR="009920C9" w:rsidRPr="005A1FD1" w:rsidRDefault="009920C9" w:rsidP="008E5725">
      <w:pPr>
        <w:pStyle w:val="screen"/>
      </w:pPr>
      <w:r w:rsidRPr="005A1FD1">
        <w:t>----------------------------------------------------------</w:t>
      </w:r>
    </w:p>
    <w:p w14:paraId="63B25D23" w14:textId="77777777" w:rsidR="009920C9" w:rsidRPr="005A1FD1" w:rsidRDefault="009920C9" w:rsidP="008E5725">
      <w:pPr>
        <w:pStyle w:val="screen"/>
      </w:pPr>
      <w:r w:rsidRPr="005A1FD1">
        <w:lastRenderedPageBreak/>
        <w:t xml:space="preserve">  Patients who smoke.                                 0        0.0      0.0</w:t>
      </w:r>
    </w:p>
    <w:p w14:paraId="63B25D24" w14:textId="77777777" w:rsidR="009920C9" w:rsidRPr="005A1FD1" w:rsidRDefault="009920C9" w:rsidP="008E5725">
      <w:pPr>
        <w:pStyle w:val="screen"/>
      </w:pPr>
      <w:r w:rsidRPr="005A1FD1">
        <w:t xml:space="preserve">  Females &gt;50 who had a mammogram in the last year    0        0.0      0.0</w:t>
      </w:r>
    </w:p>
    <w:p w14:paraId="63B25D25" w14:textId="77777777" w:rsidR="009920C9" w:rsidRPr="005A1FD1" w:rsidRDefault="009920C9" w:rsidP="008E5725">
      <w:pPr>
        <w:pStyle w:val="screen"/>
      </w:pPr>
      <w:r w:rsidRPr="005A1FD1">
        <w:t xml:space="preserve">    (There were 1 females &gt;50 years of age).</w:t>
      </w:r>
    </w:p>
    <w:p w14:paraId="63B25D26" w14:textId="77777777" w:rsidR="009920C9" w:rsidRPr="005A1FD1" w:rsidRDefault="009920C9" w:rsidP="008E5725">
      <w:pPr>
        <w:pStyle w:val="screen"/>
      </w:pPr>
      <w:r w:rsidRPr="005A1FD1">
        <w:t>__________________________________________________________</w:t>
      </w:r>
    </w:p>
    <w:p w14:paraId="63B25D27" w14:textId="77777777" w:rsidR="009920C9" w:rsidRPr="005A1FD1" w:rsidRDefault="009920C9" w:rsidP="008E5725">
      <w:pPr>
        <w:pStyle w:val="screen"/>
      </w:pPr>
      <w:r w:rsidRPr="005A1FD1">
        <w:t xml:space="preserve"> QUALITY OF CARE MARKERS (6 mos. prior to Jul 29, 1996)     | Clinic  |Overall</w:t>
      </w:r>
    </w:p>
    <w:p w14:paraId="63B25D28" w14:textId="77777777" w:rsidR="009920C9" w:rsidRPr="005A1FD1" w:rsidRDefault="009920C9" w:rsidP="008E5725">
      <w:pPr>
        <w:pStyle w:val="screen"/>
      </w:pPr>
      <w:r w:rsidRPr="005A1FD1">
        <w:t xml:space="preserve"> Jan 31, 1996 to Jul 29, 1996  </w:t>
      </w:r>
      <w:r w:rsidR="00344F21" w:rsidRPr="005A1FD1">
        <w:t xml:space="preserve"> </w:t>
      </w:r>
      <w:r w:rsidRPr="005A1FD1">
        <w:t xml:space="preserve">        |   #     | Mean #</w:t>
      </w:r>
    </w:p>
    <w:p w14:paraId="63B25D29" w14:textId="77777777" w:rsidR="009920C9" w:rsidRPr="005A1FD1" w:rsidRDefault="009920C9" w:rsidP="008E5725">
      <w:pPr>
        <w:pStyle w:val="screen"/>
      </w:pPr>
      <w:r w:rsidRPr="005A1FD1">
        <w:t>----------------------------------------------------------</w:t>
      </w:r>
    </w:p>
    <w:p w14:paraId="63B25D2A" w14:textId="77777777" w:rsidR="009920C9" w:rsidRPr="005A1FD1" w:rsidRDefault="009920C9" w:rsidP="008E5725">
      <w:pPr>
        <w:pStyle w:val="screen"/>
      </w:pPr>
      <w:r w:rsidRPr="005A1FD1">
        <w:t xml:space="preserve">  Average HBA1C of your patients with Diabetes    N/A  N/A</w:t>
      </w:r>
    </w:p>
    <w:p w14:paraId="63B25D2B" w14:textId="77777777" w:rsidR="009920C9" w:rsidRPr="005A1FD1" w:rsidRDefault="009920C9" w:rsidP="008E5725">
      <w:pPr>
        <w:pStyle w:val="screen"/>
      </w:pPr>
      <w:r w:rsidRPr="005A1FD1">
        <w:t xml:space="preserve">  Patients with HBA1C&gt; 7%    </w:t>
      </w:r>
      <w:r w:rsidR="00344F21" w:rsidRPr="005A1FD1">
        <w:t xml:space="preserve">       </w:t>
      </w:r>
      <w:r w:rsidRPr="005A1FD1">
        <w:t xml:space="preserve">          0        0.0</w:t>
      </w:r>
    </w:p>
    <w:p w14:paraId="63B25D2C" w14:textId="77777777" w:rsidR="009920C9" w:rsidRPr="005A1FD1" w:rsidRDefault="009920C9" w:rsidP="008E5725">
      <w:pPr>
        <w:pStyle w:val="screen"/>
      </w:pPr>
      <w:r w:rsidRPr="005A1FD1">
        <w:t xml:space="preserve">  Patients w/ Coronary Artery Disease who smoke    0   0.0</w:t>
      </w:r>
    </w:p>
    <w:p w14:paraId="63B25D2D" w14:textId="77777777" w:rsidR="009920C9" w:rsidRPr="005A1FD1" w:rsidRDefault="009920C9" w:rsidP="008E5725">
      <w:pPr>
        <w:pStyle w:val="screen"/>
      </w:pPr>
      <w:r w:rsidRPr="005A1FD1">
        <w:t xml:space="preserve">  Ave. LDL for patients with Coronary Artery Disease   N/A      N/A</w:t>
      </w:r>
    </w:p>
    <w:p w14:paraId="63B25D2E" w14:textId="77777777" w:rsidR="009920C9" w:rsidRPr="005A1FD1" w:rsidRDefault="009920C9" w:rsidP="008E5725">
      <w:pPr>
        <w:pStyle w:val="screen"/>
      </w:pPr>
      <w:r w:rsidRPr="005A1FD1">
        <w:t xml:space="preserve">     (0 of 0 pats. with CAD had no LDL results.)</w:t>
      </w:r>
    </w:p>
    <w:p w14:paraId="63B25D2F" w14:textId="77777777" w:rsidR="009920C9" w:rsidRPr="005A1FD1" w:rsidRDefault="009920C9" w:rsidP="008E5725">
      <w:pPr>
        <w:pStyle w:val="screen"/>
      </w:pPr>
      <w:r w:rsidRPr="005A1FD1">
        <w:t xml:space="preserve">  Number of patients with: Glucose &gt;240        0       0.0</w:t>
      </w:r>
    </w:p>
    <w:p w14:paraId="63B25D30" w14:textId="77777777" w:rsidR="009920C9" w:rsidRPr="005A1FD1" w:rsidRDefault="009920C9" w:rsidP="008E5725">
      <w:pPr>
        <w:pStyle w:val="screen"/>
      </w:pPr>
      <w:r w:rsidRPr="005A1FD1">
        <w:t xml:space="preserve">                           Cholesterol &gt;200    0       0.0</w:t>
      </w:r>
    </w:p>
    <w:p w14:paraId="63B25D31" w14:textId="77777777" w:rsidR="009920C9" w:rsidRPr="005A1FD1" w:rsidRDefault="009920C9" w:rsidP="008E5725">
      <w:pPr>
        <w:pStyle w:val="screen"/>
      </w:pPr>
      <w:r w:rsidRPr="005A1FD1">
        <w:t xml:space="preserve">                           Either a Systolic  bp &gt;160 </w:t>
      </w:r>
    </w:p>
    <w:p w14:paraId="63B25D32" w14:textId="77777777" w:rsidR="009920C9" w:rsidRPr="005A1FD1" w:rsidRDefault="009920C9" w:rsidP="008E5725">
      <w:pPr>
        <w:pStyle w:val="screen"/>
      </w:pPr>
      <w:r w:rsidRPr="005A1FD1">
        <w:t xml:space="preserve">                                    Diastolic bp &gt; 900.0</w:t>
      </w:r>
    </w:p>
    <w:p w14:paraId="63B25D33" w14:textId="77777777" w:rsidR="009920C9" w:rsidRPr="005A1FD1" w:rsidRDefault="009920C9" w:rsidP="008E5725">
      <w:pPr>
        <w:pStyle w:val="screen"/>
      </w:pPr>
      <w:r w:rsidRPr="005A1FD1">
        <w:t xml:space="preserve">  Unscheduled encounters per patient.     </w:t>
      </w:r>
      <w:r w:rsidR="00344F21" w:rsidRPr="005A1FD1">
        <w:t xml:space="preserve">  </w:t>
      </w:r>
      <w:r w:rsidRPr="005A1FD1">
        <w:t xml:space="preserve">  0.0      0.0</w:t>
      </w:r>
    </w:p>
    <w:p w14:paraId="63B25D34" w14:textId="77777777" w:rsidR="009920C9" w:rsidRPr="005A1FD1" w:rsidRDefault="009920C9" w:rsidP="008E5725">
      <w:pPr>
        <w:pStyle w:val="screen"/>
      </w:pPr>
      <w:r w:rsidRPr="005A1FD1">
        <w:t xml:space="preserve">  Emergency Room encounters per patient.      0.0      0.0</w:t>
      </w:r>
    </w:p>
    <w:p w14:paraId="63B25D35" w14:textId="77777777" w:rsidR="009920C9" w:rsidRPr="005A1FD1" w:rsidRDefault="009920C9" w:rsidP="008E5725">
      <w:pPr>
        <w:pStyle w:val="screen"/>
      </w:pPr>
      <w:r w:rsidRPr="005A1FD1">
        <w:t xml:space="preserve">  Hospitalizations per patient.     </w:t>
      </w:r>
      <w:r w:rsidR="00344F21" w:rsidRPr="005A1FD1">
        <w:t xml:space="preserve">  </w:t>
      </w:r>
      <w:r w:rsidRPr="005A1FD1">
        <w:t xml:space="preserve">        0.2      0.2</w:t>
      </w:r>
    </w:p>
    <w:p w14:paraId="63B25D36" w14:textId="77777777" w:rsidR="009920C9" w:rsidRPr="005A1FD1" w:rsidRDefault="009920C9" w:rsidP="008E5725">
      <w:pPr>
        <w:pStyle w:val="screen"/>
      </w:pPr>
      <w:r w:rsidRPr="005A1FD1">
        <w:t>__________________________________________________________</w:t>
      </w:r>
    </w:p>
    <w:p w14:paraId="63B25D37" w14:textId="77777777" w:rsidR="009920C9" w:rsidRPr="005A1FD1" w:rsidRDefault="009920C9" w:rsidP="008E5725">
      <w:pPr>
        <w:pStyle w:val="screen"/>
      </w:pPr>
      <w:r w:rsidRPr="005A1FD1">
        <w:t xml:space="preserve"> UTILIZATION DATA (12 </w:t>
      </w:r>
      <w:r w:rsidR="00C52F6A" w:rsidRPr="005A1FD1">
        <w:t>months</w:t>
      </w:r>
      <w:r w:rsidRPr="005A1FD1">
        <w:t xml:space="preserve"> prior to Jul 29, 1996    | Number | Overall</w:t>
      </w:r>
    </w:p>
    <w:p w14:paraId="63B25D38" w14:textId="77777777" w:rsidR="009920C9" w:rsidRPr="005A1FD1" w:rsidRDefault="009920C9" w:rsidP="008E5725">
      <w:pPr>
        <w:pStyle w:val="screen"/>
      </w:pPr>
      <w:r w:rsidRPr="005A1FD1">
        <w:t xml:space="preserve"> Jul 30, 1995 to Jul 29, 1996          |   #    |   Mean #</w:t>
      </w:r>
    </w:p>
    <w:p w14:paraId="63B25D39" w14:textId="77777777" w:rsidR="009920C9" w:rsidRPr="005A1FD1" w:rsidRDefault="009920C9" w:rsidP="008E5725">
      <w:pPr>
        <w:pStyle w:val="screen"/>
      </w:pPr>
      <w:r w:rsidRPr="005A1FD1">
        <w:t>----------------------------------------------------------</w:t>
      </w:r>
    </w:p>
    <w:p w14:paraId="63B25D3A" w14:textId="77777777" w:rsidR="009920C9" w:rsidRPr="005A1FD1" w:rsidRDefault="009920C9" w:rsidP="008E5725">
      <w:pPr>
        <w:pStyle w:val="screen"/>
      </w:pPr>
      <w:r w:rsidRPr="005A1FD1">
        <w:t xml:space="preserve">  Number of male patients         </w:t>
      </w:r>
      <w:r w:rsidR="00344F21" w:rsidRPr="005A1FD1">
        <w:t xml:space="preserve">  </w:t>
      </w:r>
      <w:r w:rsidRPr="005A1FD1">
        <w:t xml:space="preserve">             9       -</w:t>
      </w:r>
    </w:p>
    <w:p w14:paraId="63B25D3B" w14:textId="77777777" w:rsidR="009920C9" w:rsidRPr="005A1FD1" w:rsidRDefault="009920C9" w:rsidP="008E5725">
      <w:pPr>
        <w:pStyle w:val="screen"/>
      </w:pPr>
      <w:r w:rsidRPr="005A1FD1">
        <w:t xml:space="preserve">  Number of female patients                      4       -</w:t>
      </w:r>
    </w:p>
    <w:p w14:paraId="63B25D3C" w14:textId="77777777" w:rsidR="009920C9" w:rsidRPr="005A1FD1" w:rsidRDefault="009920C9" w:rsidP="008E5725">
      <w:pPr>
        <w:pStyle w:val="screen"/>
      </w:pPr>
      <w:r w:rsidRPr="005A1FD1">
        <w:t xml:space="preserve">  Average number of encounters per patient     6.8     6.8</w:t>
      </w:r>
    </w:p>
    <w:p w14:paraId="63B25D3D" w14:textId="77777777" w:rsidR="009920C9" w:rsidRPr="005A1FD1" w:rsidRDefault="009920C9" w:rsidP="008E5725">
      <w:pPr>
        <w:pStyle w:val="screen"/>
      </w:pPr>
      <w:r w:rsidRPr="005A1FD1">
        <w:t xml:space="preserve">  Average number of active </w:t>
      </w:r>
      <w:r w:rsidR="00C52F6A" w:rsidRPr="005A1FD1">
        <w:t>output</w:t>
      </w:r>
      <w:r w:rsidRPr="005A1FD1">
        <w:t>. medications per patient       0.0      0.0</w:t>
      </w:r>
    </w:p>
    <w:p w14:paraId="63B25D3E" w14:textId="77777777" w:rsidR="009920C9" w:rsidRPr="005A1FD1" w:rsidRDefault="009920C9" w:rsidP="008E5725">
      <w:pPr>
        <w:pStyle w:val="screen"/>
      </w:pPr>
      <w:r w:rsidRPr="005A1FD1">
        <w:t xml:space="preserve">  Average pharmacy cost per patient </w:t>
      </w:r>
      <w:r w:rsidR="00344F21" w:rsidRPr="005A1FD1">
        <w:t xml:space="preserve">   </w:t>
      </w:r>
      <w:r w:rsidRPr="005A1FD1">
        <w:t xml:space="preserve">    $  0.0      0.0</w:t>
      </w:r>
    </w:p>
    <w:p w14:paraId="63B25D3F" w14:textId="77777777" w:rsidR="009920C9" w:rsidRPr="005A1FD1" w:rsidRDefault="009920C9" w:rsidP="008E5725">
      <w:pPr>
        <w:pStyle w:val="screen"/>
      </w:pPr>
    </w:p>
    <w:p w14:paraId="63B25D40" w14:textId="77777777" w:rsidR="009920C9" w:rsidRPr="005A1FD1" w:rsidRDefault="009920C9" w:rsidP="008E5725">
      <w:pPr>
        <w:pStyle w:val="screen"/>
      </w:pPr>
      <w:r w:rsidRPr="005A1FD1">
        <w:t>Press RETURN to continue...[ENTER]</w:t>
      </w:r>
    </w:p>
    <w:p w14:paraId="63B25D41" w14:textId="77777777" w:rsidR="009920C9" w:rsidRDefault="004D76D7" w:rsidP="00DB745D">
      <w:pPr>
        <w:pStyle w:val="Heading2"/>
      </w:pPr>
      <w:bookmarkStart w:id="287" w:name="_Toc428365025"/>
      <w:bookmarkStart w:id="288" w:name="_Toc468086017"/>
      <w:r>
        <w:t>Workload by Clinic</w:t>
      </w:r>
      <w:bookmarkEnd w:id="287"/>
      <w:bookmarkEnd w:id="288"/>
    </w:p>
    <w:p w14:paraId="63B25D42" w14:textId="77777777" w:rsidR="00AB7E46" w:rsidRPr="00724287" w:rsidRDefault="00AB7E46" w:rsidP="00451491">
      <w:pPr>
        <w:rPr>
          <w:rFonts w:eastAsiaTheme="minorHAnsi" w:cstheme="minorBidi"/>
        </w:rPr>
      </w:pPr>
      <w:r w:rsidRPr="00724287">
        <w:rPr>
          <w:rFonts w:eastAsiaTheme="minorHAnsi" w:cstheme="minorBidi"/>
        </w:rPr>
        <w:t>This report provides a summary of clinic workload based on the evaluation and management codes associated with encounters occurring within a selected date range. The report will have the most complete information if it is run for a date range where clinic activities have been documented online. The representative period of time for the selected date range may be determined by clinical staff.</w:t>
      </w:r>
    </w:p>
    <w:p w14:paraId="63B25D43" w14:textId="77777777" w:rsidR="00AB7E46" w:rsidRPr="00724287" w:rsidRDefault="00AB7E46" w:rsidP="00451491">
      <w:pPr>
        <w:rPr>
          <w:rFonts w:eastAsiaTheme="minorHAnsi" w:cstheme="minorBidi"/>
        </w:rPr>
      </w:pPr>
      <w:r w:rsidRPr="00724287">
        <w:rPr>
          <w:rFonts w:eastAsiaTheme="minorHAnsi" w:cstheme="minorBidi"/>
        </w:rPr>
        <w:t xml:space="preserve">This report may be run for one or more clinics or for a stop code. Individual clinic totals are presented as line items on a 132 column report. For each clinic, the number of encounters reported is based on the following Patient Care Encounter (PCE) data: </w:t>
      </w:r>
    </w:p>
    <w:p w14:paraId="63B25D44" w14:textId="77777777" w:rsidR="00AB7E46" w:rsidRPr="00724287" w:rsidRDefault="00AB7E46" w:rsidP="00451491">
      <w:pPr>
        <w:pStyle w:val="ListParagraph"/>
        <w:numPr>
          <w:ilvl w:val="0"/>
          <w:numId w:val="116"/>
        </w:numPr>
        <w:ind w:left="720"/>
        <w:rPr>
          <w:rFonts w:eastAsiaTheme="minorHAnsi" w:cstheme="minorBidi"/>
        </w:rPr>
      </w:pPr>
      <w:r w:rsidRPr="00724287">
        <w:rPr>
          <w:rFonts w:eastAsiaTheme="minorHAnsi" w:cstheme="minorBidi"/>
        </w:rPr>
        <w:t>A breakdown of Evaluation and Management Codes (CPT Codes): Scheduled New Patients, Scheduled Established Patients, and Consult Patients.</w:t>
      </w:r>
    </w:p>
    <w:p w14:paraId="63B25D45" w14:textId="77777777" w:rsidR="00AB7E46" w:rsidRPr="00724287" w:rsidRDefault="00AB7E46" w:rsidP="00451491">
      <w:pPr>
        <w:pStyle w:val="ListParagraph"/>
        <w:numPr>
          <w:ilvl w:val="0"/>
          <w:numId w:val="116"/>
        </w:numPr>
        <w:ind w:left="720"/>
        <w:rPr>
          <w:rFonts w:eastAsiaTheme="minorHAnsi" w:cstheme="minorBidi"/>
        </w:rPr>
      </w:pPr>
      <w:r w:rsidRPr="00724287">
        <w:rPr>
          <w:rFonts w:eastAsiaTheme="minorHAnsi" w:cstheme="minorBidi"/>
        </w:rPr>
        <w:t>Procedures exist (CPT codes) for the encounter, which do not include Evaluation and Management code procedures.</w:t>
      </w:r>
    </w:p>
    <w:p w14:paraId="63B25D46" w14:textId="77777777" w:rsidR="00AB7E46" w:rsidRPr="00724287" w:rsidRDefault="00AB7E46" w:rsidP="00451491">
      <w:pPr>
        <w:pStyle w:val="ListParagraph"/>
        <w:numPr>
          <w:ilvl w:val="0"/>
          <w:numId w:val="116"/>
        </w:numPr>
        <w:ind w:left="720"/>
        <w:rPr>
          <w:rFonts w:eastAsiaTheme="minorHAnsi" w:cstheme="minorBidi"/>
        </w:rPr>
      </w:pPr>
      <w:r w:rsidRPr="00724287">
        <w:rPr>
          <w:rFonts w:eastAsiaTheme="minorHAnsi" w:cstheme="minorBidi"/>
        </w:rPr>
        <w:t>No Procedures (CPT codes) exist for the encounter.</w:t>
      </w:r>
    </w:p>
    <w:p w14:paraId="63B25D47" w14:textId="77777777" w:rsidR="00AB7E46" w:rsidRPr="00724287" w:rsidRDefault="00AB7E46" w:rsidP="00451491">
      <w:pPr>
        <w:pStyle w:val="ListParagraph"/>
        <w:numPr>
          <w:ilvl w:val="0"/>
          <w:numId w:val="116"/>
        </w:numPr>
        <w:ind w:left="720"/>
        <w:rPr>
          <w:rFonts w:eastAsiaTheme="minorHAnsi" w:cstheme="minorBidi"/>
        </w:rPr>
      </w:pPr>
      <w:r w:rsidRPr="00724287">
        <w:rPr>
          <w:rFonts w:eastAsiaTheme="minorHAnsi" w:cstheme="minorBidi"/>
        </w:rPr>
        <w:t>Total outpatient encounters documented in PCE.</w:t>
      </w:r>
    </w:p>
    <w:p w14:paraId="63B25D48" w14:textId="77777777" w:rsidR="00AB7E46" w:rsidRPr="00724287" w:rsidRDefault="00AB7E46" w:rsidP="00451491">
      <w:pPr>
        <w:pStyle w:val="ListParagraph"/>
        <w:numPr>
          <w:ilvl w:val="0"/>
          <w:numId w:val="116"/>
        </w:numPr>
        <w:ind w:left="720"/>
        <w:rPr>
          <w:rFonts w:eastAsiaTheme="minorHAnsi" w:cstheme="minorBidi"/>
        </w:rPr>
      </w:pPr>
      <w:r w:rsidRPr="00724287">
        <w:rPr>
          <w:rFonts w:eastAsiaTheme="minorHAnsi" w:cstheme="minorBidi"/>
        </w:rPr>
        <w:t>Scheduling encounter data:</w:t>
      </w:r>
    </w:p>
    <w:p w14:paraId="63B25D49" w14:textId="77777777" w:rsidR="00AB7E46" w:rsidRPr="00724287" w:rsidRDefault="00AB7E46" w:rsidP="00451491">
      <w:pPr>
        <w:pStyle w:val="ListParagraph"/>
        <w:numPr>
          <w:ilvl w:val="0"/>
          <w:numId w:val="117"/>
        </w:numPr>
        <w:ind w:left="1080"/>
        <w:rPr>
          <w:rFonts w:eastAsiaTheme="minorHAnsi" w:cstheme="minorBidi"/>
        </w:rPr>
      </w:pPr>
      <w:r w:rsidRPr="00724287">
        <w:rPr>
          <w:rFonts w:eastAsiaTheme="minorHAnsi" w:cstheme="minorBidi"/>
        </w:rPr>
        <w:lastRenderedPageBreak/>
        <w:t>No Show encounters</w:t>
      </w:r>
    </w:p>
    <w:p w14:paraId="63B25D4A" w14:textId="77777777" w:rsidR="00AB7E46" w:rsidRPr="00724287" w:rsidRDefault="00AB7E46" w:rsidP="00451491">
      <w:pPr>
        <w:pStyle w:val="ListParagraph"/>
        <w:numPr>
          <w:ilvl w:val="0"/>
          <w:numId w:val="117"/>
        </w:numPr>
        <w:ind w:left="1080"/>
        <w:rPr>
          <w:rFonts w:eastAsiaTheme="minorHAnsi" w:cstheme="minorBidi"/>
        </w:rPr>
      </w:pPr>
      <w:r w:rsidRPr="00724287">
        <w:rPr>
          <w:rFonts w:eastAsiaTheme="minorHAnsi" w:cstheme="minorBidi"/>
        </w:rPr>
        <w:t>Cancelled encounters</w:t>
      </w:r>
    </w:p>
    <w:p w14:paraId="63B25D4B" w14:textId="77777777" w:rsidR="00AB7E46" w:rsidRPr="00724287" w:rsidRDefault="00AB7E46" w:rsidP="00451491">
      <w:pPr>
        <w:pStyle w:val="ListParagraph"/>
        <w:numPr>
          <w:ilvl w:val="0"/>
          <w:numId w:val="117"/>
        </w:numPr>
        <w:ind w:left="1080"/>
        <w:rPr>
          <w:rFonts w:eastAsiaTheme="minorHAnsi" w:cstheme="minorBidi"/>
        </w:rPr>
      </w:pPr>
      <w:r w:rsidRPr="00724287">
        <w:rPr>
          <w:rFonts w:eastAsiaTheme="minorHAnsi" w:cstheme="minorBidi"/>
        </w:rPr>
        <w:t>Walk-In encounters</w:t>
      </w:r>
    </w:p>
    <w:p w14:paraId="63B25D4C" w14:textId="77777777" w:rsidR="00AB7E46" w:rsidRPr="00724287" w:rsidRDefault="00AB7E46" w:rsidP="00451491">
      <w:pPr>
        <w:pStyle w:val="ListParagraph"/>
        <w:numPr>
          <w:ilvl w:val="0"/>
          <w:numId w:val="117"/>
        </w:numPr>
        <w:ind w:left="1080"/>
        <w:rPr>
          <w:rFonts w:eastAsiaTheme="minorHAnsi" w:cstheme="minorBidi"/>
        </w:rPr>
      </w:pPr>
      <w:r w:rsidRPr="00724287">
        <w:rPr>
          <w:rFonts w:eastAsiaTheme="minorHAnsi" w:cstheme="minorBidi"/>
        </w:rPr>
        <w:t xml:space="preserve">Total outpatient encounters documented in Scheduling  </w:t>
      </w:r>
    </w:p>
    <w:p w14:paraId="63B25D4D" w14:textId="77777777" w:rsidR="00AB7E46" w:rsidRPr="00724287" w:rsidRDefault="00AB7E46" w:rsidP="00451491">
      <w:pPr>
        <w:pStyle w:val="ListParagraph"/>
        <w:numPr>
          <w:ilvl w:val="0"/>
          <w:numId w:val="117"/>
        </w:numPr>
        <w:ind w:left="1080"/>
        <w:rPr>
          <w:rFonts w:eastAsiaTheme="minorHAnsi" w:cstheme="minorBidi"/>
        </w:rPr>
      </w:pPr>
      <w:r w:rsidRPr="00724287">
        <w:rPr>
          <w:rFonts w:eastAsiaTheme="minorHAnsi" w:cstheme="minorBidi"/>
        </w:rPr>
        <w:t>Overbooks and Inpatient clinic appointments</w:t>
      </w:r>
    </w:p>
    <w:p w14:paraId="63B25D4E" w14:textId="77777777" w:rsidR="00AB7E46" w:rsidRPr="005A1FD1" w:rsidRDefault="00AB7E46" w:rsidP="008E5725">
      <w:pPr>
        <w:pStyle w:val="screen"/>
      </w:pPr>
      <w:r w:rsidRPr="005A1FD1">
        <w:t>Select PCE Clinical Reports Option: W</w:t>
      </w:r>
    </w:p>
    <w:p w14:paraId="63B25D4F" w14:textId="77777777" w:rsidR="00AB7E46" w:rsidRPr="005A1FD1" w:rsidRDefault="00AB7E46" w:rsidP="008E5725">
      <w:pPr>
        <w:pStyle w:val="screen"/>
      </w:pPr>
      <w:r w:rsidRPr="005A1FD1">
        <w:t>This report requires a 132-COLUMN PRINTER.</w:t>
      </w:r>
    </w:p>
    <w:p w14:paraId="63B25D50" w14:textId="77777777" w:rsidR="00AB7E46" w:rsidRPr="005A1FD1" w:rsidRDefault="00AB7E46" w:rsidP="008E5725">
      <w:pPr>
        <w:pStyle w:val="screen"/>
      </w:pPr>
      <w:r w:rsidRPr="005A1FD1">
        <w:t>DO YOU WISH TO CONTINUE? (Y/N)? YES// [ENTER]</w:t>
      </w:r>
    </w:p>
    <w:p w14:paraId="63B25D51" w14:textId="77777777" w:rsidR="00AB7E46" w:rsidRPr="005A1FD1" w:rsidRDefault="00AB7E46" w:rsidP="008E5725">
      <w:pPr>
        <w:pStyle w:val="screen"/>
      </w:pPr>
    </w:p>
    <w:p w14:paraId="63B25D52" w14:textId="77777777" w:rsidR="00AB7E46" w:rsidRPr="005A1FD1" w:rsidRDefault="00AB7E46" w:rsidP="008E5725">
      <w:pPr>
        <w:pStyle w:val="screen"/>
      </w:pPr>
      <w:r w:rsidRPr="005A1FD1">
        <w:t xml:space="preserve">                               Workload by Clinic</w:t>
      </w:r>
    </w:p>
    <w:p w14:paraId="63B25D53" w14:textId="77777777" w:rsidR="00AB7E46" w:rsidRPr="005A1FD1" w:rsidRDefault="00AB7E46" w:rsidP="008E5725">
      <w:pPr>
        <w:pStyle w:val="screen"/>
      </w:pPr>
    </w:p>
    <w:p w14:paraId="63B25D54" w14:textId="77777777" w:rsidR="00AB7E46" w:rsidRPr="005A1FD1" w:rsidRDefault="00AB7E46" w:rsidP="008E5725">
      <w:pPr>
        <w:pStyle w:val="screen"/>
      </w:pPr>
      <w:r w:rsidRPr="005A1FD1">
        <w:t>Select clinic(s) by (H)OSPITAL LOCATION or CLINIC (S)TOP CODE: HOSPITAL LOCATION</w:t>
      </w:r>
    </w:p>
    <w:p w14:paraId="63B25D55" w14:textId="77777777" w:rsidR="00AB7E46" w:rsidRPr="005A1FD1" w:rsidRDefault="00AB7E46" w:rsidP="008E5725">
      <w:pPr>
        <w:pStyle w:val="screen"/>
      </w:pPr>
    </w:p>
    <w:p w14:paraId="63B25D56" w14:textId="77777777" w:rsidR="00AB7E46" w:rsidRPr="005A1FD1" w:rsidRDefault="00AB7E46" w:rsidP="008E5725">
      <w:pPr>
        <w:pStyle w:val="screen"/>
      </w:pPr>
      <w:r w:rsidRPr="005A1FD1">
        <w:t>Select HOSPITAL LOCATION name: CARDIOLOGY          PCEPROVIDER,ONE</w:t>
      </w:r>
    </w:p>
    <w:p w14:paraId="63B25D57" w14:textId="77777777" w:rsidR="00AB7E46" w:rsidRPr="005A1FD1" w:rsidRDefault="00C52F6A" w:rsidP="008E5725">
      <w:pPr>
        <w:pStyle w:val="screen"/>
      </w:pPr>
      <w:r w:rsidRPr="005A1FD1">
        <w:t>Another</w:t>
      </w:r>
      <w:r w:rsidR="00AB7E46" w:rsidRPr="005A1FD1">
        <w:t xml:space="preserve"> HOSPITAL LOCATION name: DIABETES CLINIC         PCEPROVIDER,ONE</w:t>
      </w:r>
    </w:p>
    <w:p w14:paraId="63B25D58" w14:textId="77777777" w:rsidR="00AB7E46" w:rsidRPr="005A1FD1" w:rsidRDefault="00C52F6A" w:rsidP="008E5725">
      <w:pPr>
        <w:pStyle w:val="screen"/>
      </w:pPr>
      <w:r w:rsidRPr="005A1FD1">
        <w:t>Another</w:t>
      </w:r>
      <w:r w:rsidR="00AB7E46" w:rsidRPr="005A1FD1">
        <w:t xml:space="preserve"> HOSPITAL LOCATION name: [ENTER]</w:t>
      </w:r>
    </w:p>
    <w:p w14:paraId="63B25D59" w14:textId="77777777" w:rsidR="00AB7E46" w:rsidRPr="005A1FD1" w:rsidRDefault="00AB7E46" w:rsidP="008E5725">
      <w:pPr>
        <w:pStyle w:val="screen"/>
      </w:pPr>
    </w:p>
    <w:p w14:paraId="63B25D5A" w14:textId="77777777" w:rsidR="00AB7E46" w:rsidRPr="005A1FD1" w:rsidRDefault="00AB7E46" w:rsidP="008E5725">
      <w:pPr>
        <w:pStyle w:val="screen"/>
      </w:pPr>
    </w:p>
    <w:p w14:paraId="63B25D5B" w14:textId="77777777" w:rsidR="00AB7E46" w:rsidRPr="005A1FD1" w:rsidRDefault="00AB7E46" w:rsidP="008E5725">
      <w:pPr>
        <w:pStyle w:val="screen"/>
      </w:pPr>
      <w:r w:rsidRPr="005A1FD1">
        <w:t>Enter ENCOUNTER BEGINNING DATE: T-30  (JUN 29, 1996)</w:t>
      </w:r>
    </w:p>
    <w:p w14:paraId="63B25D5C" w14:textId="77777777" w:rsidR="00AB7E46" w:rsidRPr="005A1FD1" w:rsidRDefault="00AB7E46" w:rsidP="008E5725">
      <w:pPr>
        <w:pStyle w:val="screen"/>
      </w:pPr>
      <w:r w:rsidRPr="005A1FD1">
        <w:t>Enter ENCOUNTER ENDING DATE: Jul 29, 1996// [ENTER]  (JUL 29, 1996)</w:t>
      </w:r>
    </w:p>
    <w:p w14:paraId="63B25D5D" w14:textId="77777777" w:rsidR="00AB7E46" w:rsidRPr="005A1FD1" w:rsidRDefault="00AB7E46" w:rsidP="008E5725">
      <w:pPr>
        <w:pStyle w:val="screen"/>
      </w:pPr>
    </w:p>
    <w:p w14:paraId="63B25D5E" w14:textId="77777777" w:rsidR="00AB7E46" w:rsidRPr="005A1FD1" w:rsidRDefault="00AB7E46" w:rsidP="008E5725">
      <w:pPr>
        <w:pStyle w:val="screen"/>
      </w:pPr>
      <w:r w:rsidRPr="005A1FD1">
        <w:t>DEVICE: HOME// [ENTER]  VAX    RIGHT MARGIN: 80// [ENTER]</w:t>
      </w:r>
    </w:p>
    <w:p w14:paraId="63B25D5F" w14:textId="77777777" w:rsidR="00AB7E46" w:rsidRPr="00724287" w:rsidRDefault="00C55560" w:rsidP="00451491">
      <w:pPr>
        <w:rPr>
          <w:rFonts w:eastAsiaTheme="minorHAnsi" w:cstheme="minorBidi"/>
        </w:rPr>
      </w:pPr>
      <w:r w:rsidRPr="00724287">
        <w:rPr>
          <w:rFonts w:eastAsiaTheme="minorHAnsi" w:cstheme="minorBidi"/>
        </w:rPr>
        <w:t>Note</w:t>
      </w:r>
      <w:r w:rsidR="00AB7E46" w:rsidRPr="00724287">
        <w:rPr>
          <w:rFonts w:eastAsiaTheme="minorHAnsi" w:cstheme="minorBidi"/>
        </w:rPr>
        <w:t>:</w:t>
      </w:r>
      <w:r w:rsidR="00451491" w:rsidRPr="00724287">
        <w:rPr>
          <w:rFonts w:eastAsiaTheme="minorHAnsi" w:cstheme="minorBidi"/>
        </w:rPr>
        <w:t xml:space="preserve">  </w:t>
      </w:r>
      <w:r w:rsidR="00AB7E46" w:rsidRPr="00724287">
        <w:rPr>
          <w:rFonts w:eastAsiaTheme="minorHAnsi" w:cstheme="minorBidi"/>
        </w:rPr>
        <w:t>This report is in 132-column format.</w:t>
      </w:r>
    </w:p>
    <w:p w14:paraId="63B25D60" w14:textId="77777777" w:rsidR="00AB7E46" w:rsidRPr="005A1FD1" w:rsidRDefault="00AB7E46" w:rsidP="008E5725">
      <w:pPr>
        <w:pStyle w:val="screen"/>
      </w:pPr>
      <w:r w:rsidRPr="005A1FD1">
        <w:t>11:30</w:t>
      </w:r>
    </w:p>
    <w:p w14:paraId="63B25D61" w14:textId="77777777" w:rsidR="00AB7E46" w:rsidRPr="005A1FD1" w:rsidRDefault="00AB7E46" w:rsidP="008E5725">
      <w:pPr>
        <w:pStyle w:val="screen"/>
      </w:pPr>
      <w:r w:rsidRPr="005A1FD1">
        <w:t>Workload by Clinic</w:t>
      </w:r>
    </w:p>
    <w:p w14:paraId="63B25D62" w14:textId="77777777" w:rsidR="00AB7E46" w:rsidRPr="005A1FD1" w:rsidRDefault="00AB7E46" w:rsidP="008E5725">
      <w:pPr>
        <w:pStyle w:val="screen"/>
      </w:pPr>
    </w:p>
    <w:p w14:paraId="63B25D63" w14:textId="77777777" w:rsidR="00AB7E46" w:rsidRPr="005A1FD1" w:rsidRDefault="00AB7E46" w:rsidP="008E5725">
      <w:pPr>
        <w:pStyle w:val="screen"/>
      </w:pPr>
      <w:r w:rsidRPr="005A1FD1">
        <w:t>Encounter Date Range: Jun 29, 1996 through Jul 29, 1996</w:t>
      </w:r>
    </w:p>
    <w:p w14:paraId="63B25D64" w14:textId="77777777" w:rsidR="00AB7E46" w:rsidRPr="005A1FD1" w:rsidRDefault="00AB7E46" w:rsidP="008E5725">
      <w:pPr>
        <w:pStyle w:val="screen"/>
      </w:pPr>
    </w:p>
    <w:p w14:paraId="63B25D65" w14:textId="77777777" w:rsidR="00AB7E46" w:rsidRPr="005A1FD1" w:rsidRDefault="00AB7E46" w:rsidP="008E5725">
      <w:pPr>
        <w:pStyle w:val="screen"/>
      </w:pPr>
      <w:r w:rsidRPr="005A1FD1">
        <w:t xml:space="preserve">                |-----------PCE ENCOUNTERS DOCUMENTED-------------   |   |------SCHEDULING DATA-------|</w:t>
      </w:r>
    </w:p>
    <w:p w14:paraId="63B25D66" w14:textId="77777777" w:rsidR="00AB7E46" w:rsidRPr="005A1FD1" w:rsidRDefault="00AB7E46" w:rsidP="008E5725">
      <w:pPr>
        <w:pStyle w:val="screen"/>
      </w:pPr>
      <w:r w:rsidRPr="005A1FD1">
        <w:t xml:space="preserve">                |-------E&amp;M PATIENT CATEGORIES-------| NON  NO  TOTAL|   | WALK-INS NO-SHOW  CANCELLED|</w:t>
      </w:r>
    </w:p>
    <w:p w14:paraId="63B25D67" w14:textId="77777777" w:rsidR="00AB7E46" w:rsidRPr="005A1FD1" w:rsidRDefault="00AB7E46" w:rsidP="008E5725">
      <w:pPr>
        <w:pStyle w:val="screen"/>
      </w:pPr>
      <w:r w:rsidRPr="005A1FD1">
        <w:t>CLINIC NAME     |NEW  ESTABLISHED  CONSULT   OTHER | E&amp;M  CPT ENCTRS |   |   APPTS    APPTS           |</w:t>
      </w:r>
    </w:p>
    <w:p w14:paraId="63B25D68" w14:textId="77777777" w:rsidR="00AB7E46" w:rsidRPr="005A1FD1" w:rsidRDefault="00AB7E46" w:rsidP="008E5725">
      <w:pPr>
        <w:pStyle w:val="screen"/>
      </w:pPr>
      <w:r w:rsidRPr="005A1FD1">
        <w:t>==========================================================</w:t>
      </w:r>
    </w:p>
    <w:p w14:paraId="63B25D69" w14:textId="77777777" w:rsidR="00AB7E46" w:rsidRPr="005A1FD1" w:rsidRDefault="00AB7E46" w:rsidP="008E5725">
      <w:pPr>
        <w:pStyle w:val="screen"/>
      </w:pPr>
      <w:r w:rsidRPr="005A1FD1">
        <w:t>CARDIOLOGY       1      5           0        0      38   18   62              7          0          3</w:t>
      </w:r>
    </w:p>
    <w:p w14:paraId="63B25D6A" w14:textId="77777777" w:rsidR="00AB7E46" w:rsidRPr="005A1FD1" w:rsidRDefault="00AB7E46" w:rsidP="008E5725">
      <w:pPr>
        <w:pStyle w:val="screen"/>
      </w:pPr>
      <w:r w:rsidRPr="005A1FD1">
        <w:t>DIABETES CLINIC  0      6           0        0      12   21   39              6          0          6</w:t>
      </w:r>
    </w:p>
    <w:p w14:paraId="63B25D6B" w14:textId="77777777" w:rsidR="00AB7E46" w:rsidRPr="005A1FD1" w:rsidRDefault="00AB7E46" w:rsidP="008E5725">
      <w:pPr>
        <w:pStyle w:val="screen"/>
      </w:pPr>
    </w:p>
    <w:p w14:paraId="63B25D6C" w14:textId="77777777" w:rsidR="00AB7E46" w:rsidRPr="005A1FD1" w:rsidRDefault="00AB7E46" w:rsidP="008E5725">
      <w:pPr>
        <w:pStyle w:val="screen"/>
      </w:pPr>
    </w:p>
    <w:p w14:paraId="63B25D6D" w14:textId="77777777" w:rsidR="00AB7E46" w:rsidRPr="005A1FD1" w:rsidRDefault="00AB7E46" w:rsidP="008E5725">
      <w:pPr>
        <w:pStyle w:val="screen"/>
      </w:pPr>
      <w:r w:rsidRPr="005A1FD1">
        <w:t>==========================================================</w:t>
      </w:r>
    </w:p>
    <w:p w14:paraId="63B25D6E" w14:textId="77777777" w:rsidR="00AB7E46" w:rsidRPr="005A1FD1" w:rsidRDefault="00AB7E46" w:rsidP="008E5725">
      <w:pPr>
        <w:pStyle w:val="screen"/>
      </w:pPr>
      <w:r w:rsidRPr="005A1FD1">
        <w:t>TOTAL NUMBER OF CLINIC(S):                       2</w:t>
      </w:r>
    </w:p>
    <w:p w14:paraId="63B25D6F" w14:textId="77777777" w:rsidR="00AB7E46" w:rsidRPr="005A1FD1" w:rsidRDefault="00AB7E46" w:rsidP="008E5725">
      <w:pPr>
        <w:pStyle w:val="screen"/>
      </w:pPr>
      <w:r w:rsidRPr="005A1FD1">
        <w:t>AVERAGE NUMBER OF PCE ENCOUNTERS PER CLINIC = 50.5</w:t>
      </w:r>
    </w:p>
    <w:p w14:paraId="63B25D70" w14:textId="77777777" w:rsidR="00AB7E46" w:rsidRPr="005A1FD1" w:rsidRDefault="00AB7E46" w:rsidP="008E5725">
      <w:pPr>
        <w:pStyle w:val="screen"/>
      </w:pPr>
    </w:p>
    <w:p w14:paraId="63B25D71" w14:textId="77777777" w:rsidR="00AB7E46" w:rsidRPr="005A1FD1" w:rsidRDefault="00AB7E46" w:rsidP="008E5725">
      <w:pPr>
        <w:pStyle w:val="screen"/>
      </w:pPr>
      <w:r w:rsidRPr="005A1FD1">
        <w:t>This report presents a distribution of Clinic Encounters based on CPT procedures associated with encounters. CPT Evaluation and Management (E&amp;M) procedures are categorized to provide encounters by patient type, with non E&amp;M and no CPT procedures making up the remaining encounters.</w:t>
      </w:r>
    </w:p>
    <w:p w14:paraId="63B25D72" w14:textId="77777777" w:rsidR="00AB7E46" w:rsidRDefault="00AB7E46" w:rsidP="00DB745D">
      <w:pPr>
        <w:pStyle w:val="Heading2"/>
      </w:pPr>
      <w:bookmarkStart w:id="289" w:name="_Toc428365026"/>
      <w:bookmarkStart w:id="290" w:name="_Toc468086018"/>
      <w:r>
        <w:lastRenderedPageBreak/>
        <w:t>Diagnoses Ranked by Frequency</w:t>
      </w:r>
      <w:bookmarkEnd w:id="289"/>
      <w:bookmarkEnd w:id="290"/>
    </w:p>
    <w:p w14:paraId="63B25D73" w14:textId="77777777" w:rsidR="00AB7E46" w:rsidRPr="00724287" w:rsidRDefault="00AB7E46" w:rsidP="00451491">
      <w:pPr>
        <w:rPr>
          <w:rFonts w:eastAsiaTheme="minorHAnsi" w:cstheme="minorBidi"/>
        </w:rPr>
      </w:pPr>
      <w:r w:rsidRPr="00724287">
        <w:rPr>
          <w:rFonts w:eastAsiaTheme="minorHAnsi" w:cstheme="minorBidi"/>
        </w:rPr>
        <w:t>This report lists the most frequent diagnostic codes</w:t>
      </w:r>
      <w:bookmarkStart w:id="291" w:name="p199_57"/>
      <w:bookmarkEnd w:id="291"/>
      <w:r w:rsidRPr="00724287">
        <w:rPr>
          <w:rFonts w:eastAsiaTheme="minorHAnsi" w:cstheme="minorBidi"/>
        </w:rPr>
        <w:t xml:space="preserve"> (ICD) and the most frequent diagnostic categories that were entered for PCE outpatient encounters in your facility. These are presented in inverted frequency sequence (most frequent on top).</w:t>
      </w:r>
    </w:p>
    <w:p w14:paraId="63B25D74" w14:textId="77777777" w:rsidR="00AB7E46" w:rsidRPr="00724287" w:rsidRDefault="00AB7E46" w:rsidP="00451491">
      <w:pPr>
        <w:rPr>
          <w:rFonts w:eastAsiaTheme="minorHAnsi" w:cstheme="minorBidi"/>
        </w:rPr>
      </w:pPr>
      <w:r w:rsidRPr="00724287">
        <w:rPr>
          <w:rFonts w:eastAsiaTheme="minorHAnsi" w:cstheme="minorBidi"/>
        </w:rPr>
        <w:t xml:space="preserve">You can modify this report to show very selective views by choosing the elements to be included. These selection criteria include: </w:t>
      </w:r>
    </w:p>
    <w:p w14:paraId="63B25D75" w14:textId="77777777" w:rsidR="00AB7E46" w:rsidRPr="00724287" w:rsidRDefault="00AB7E46" w:rsidP="00451491">
      <w:pPr>
        <w:pStyle w:val="ListParagraph"/>
        <w:numPr>
          <w:ilvl w:val="0"/>
          <w:numId w:val="118"/>
        </w:numPr>
        <w:rPr>
          <w:rFonts w:eastAsiaTheme="minorHAnsi" w:cstheme="minorBidi"/>
        </w:rPr>
      </w:pPr>
      <w:r w:rsidRPr="00724287">
        <w:rPr>
          <w:rFonts w:eastAsiaTheme="minorHAnsi" w:cstheme="minorBidi"/>
        </w:rPr>
        <w:t xml:space="preserve">The maximum number of diagnosis entries to be displayed (e.g., top 50). If this is blank, then all of the diagnoses satisfying the selection criteria will be ranked. </w:t>
      </w:r>
    </w:p>
    <w:p w14:paraId="63B25D76" w14:textId="77777777" w:rsidR="00AB7E46" w:rsidRPr="00724287" w:rsidRDefault="00AB7E46" w:rsidP="00451491">
      <w:pPr>
        <w:pStyle w:val="ListParagraph"/>
        <w:numPr>
          <w:ilvl w:val="0"/>
          <w:numId w:val="118"/>
        </w:numPr>
        <w:rPr>
          <w:rFonts w:eastAsiaTheme="minorHAnsi" w:cstheme="minorBidi"/>
        </w:rPr>
      </w:pPr>
      <w:r w:rsidRPr="00724287">
        <w:rPr>
          <w:rFonts w:eastAsiaTheme="minorHAnsi" w:cstheme="minorBidi"/>
        </w:rPr>
        <w:t xml:space="preserve">Primary diagnosis or all diagnoses related to outpatient encounters.   </w:t>
      </w:r>
    </w:p>
    <w:p w14:paraId="63B25D77" w14:textId="77777777" w:rsidR="00AB7E46" w:rsidRPr="00724287" w:rsidRDefault="00AB7E46" w:rsidP="00451491">
      <w:pPr>
        <w:pStyle w:val="ListParagraph"/>
        <w:numPr>
          <w:ilvl w:val="0"/>
          <w:numId w:val="118"/>
        </w:numPr>
        <w:rPr>
          <w:rFonts w:eastAsiaTheme="minorHAnsi" w:cstheme="minorBidi"/>
        </w:rPr>
      </w:pPr>
      <w:r w:rsidRPr="00724287">
        <w:rPr>
          <w:rFonts w:eastAsiaTheme="minorHAnsi" w:cstheme="minorBidi"/>
        </w:rPr>
        <w:t>A date range when the PCE outpatient encounters occurred.</w:t>
      </w:r>
    </w:p>
    <w:p w14:paraId="63B25D78" w14:textId="1F1E39E0" w:rsidR="00AB7E46" w:rsidRPr="00724287" w:rsidRDefault="00AB7E46" w:rsidP="00451491">
      <w:pPr>
        <w:pStyle w:val="ListParagraph"/>
        <w:numPr>
          <w:ilvl w:val="0"/>
          <w:numId w:val="118"/>
        </w:numPr>
        <w:rPr>
          <w:rFonts w:eastAsiaTheme="minorHAnsi" w:cstheme="minorBidi"/>
        </w:rPr>
      </w:pPr>
      <w:r w:rsidRPr="00724287">
        <w:rPr>
          <w:rFonts w:eastAsiaTheme="minorHAnsi" w:cstheme="minorBidi"/>
        </w:rPr>
        <w:t>Service Category (A -Ambulatory, H- Hospitalization, I -In Hospital, T- Telecommunications, E- Event (Historical), D- Daily Hospitalization Data, X-Ancillary Package Daily Data)</w:t>
      </w:r>
      <w:r w:rsidR="005B54FA" w:rsidRPr="00724287">
        <w:rPr>
          <w:rFonts w:eastAsiaTheme="minorHAnsi" w:cstheme="minorBidi"/>
        </w:rPr>
        <w:t>.</w:t>
      </w:r>
    </w:p>
    <w:p w14:paraId="63B25D79" w14:textId="48BFC9E0" w:rsidR="00AB7E46" w:rsidRPr="00724287" w:rsidRDefault="00AB7E46" w:rsidP="00451491">
      <w:pPr>
        <w:pStyle w:val="ListParagraph"/>
        <w:numPr>
          <w:ilvl w:val="0"/>
          <w:numId w:val="118"/>
        </w:numPr>
        <w:rPr>
          <w:rFonts w:eastAsiaTheme="minorHAnsi" w:cstheme="minorBidi"/>
        </w:rPr>
      </w:pPr>
      <w:r w:rsidRPr="00724287">
        <w:rPr>
          <w:rFonts w:eastAsiaTheme="minorHAnsi" w:cstheme="minorBidi"/>
        </w:rPr>
        <w:t>Clinic Stop Code</w:t>
      </w:r>
      <w:r w:rsidR="005B54FA" w:rsidRPr="00724287">
        <w:rPr>
          <w:rFonts w:eastAsiaTheme="minorHAnsi" w:cstheme="minorBidi"/>
        </w:rPr>
        <w:t>.</w:t>
      </w:r>
    </w:p>
    <w:p w14:paraId="63B25D7A" w14:textId="45EB3763" w:rsidR="00AB7E46" w:rsidRPr="00724287" w:rsidRDefault="00AB7E46" w:rsidP="00451491">
      <w:pPr>
        <w:pStyle w:val="ListParagraph"/>
        <w:numPr>
          <w:ilvl w:val="0"/>
          <w:numId w:val="118"/>
        </w:numPr>
        <w:rPr>
          <w:rFonts w:eastAsiaTheme="minorHAnsi" w:cstheme="minorBidi"/>
        </w:rPr>
      </w:pPr>
      <w:r w:rsidRPr="00724287">
        <w:rPr>
          <w:rFonts w:eastAsiaTheme="minorHAnsi" w:cstheme="minorBidi"/>
        </w:rPr>
        <w:t>Provider</w:t>
      </w:r>
      <w:r w:rsidR="005B54FA" w:rsidRPr="00724287">
        <w:rPr>
          <w:rFonts w:eastAsiaTheme="minorHAnsi" w:cstheme="minorBidi"/>
        </w:rPr>
        <w:t>.</w:t>
      </w:r>
    </w:p>
    <w:p w14:paraId="63B25D7B" w14:textId="26473517" w:rsidR="00AB7E46" w:rsidRPr="00724287" w:rsidRDefault="00AB7E46" w:rsidP="00451491">
      <w:pPr>
        <w:pStyle w:val="ListParagraph"/>
        <w:numPr>
          <w:ilvl w:val="0"/>
          <w:numId w:val="118"/>
        </w:numPr>
        <w:rPr>
          <w:rFonts w:eastAsiaTheme="minorHAnsi" w:cstheme="minorBidi"/>
        </w:rPr>
      </w:pPr>
      <w:r w:rsidRPr="00724287">
        <w:rPr>
          <w:rFonts w:eastAsiaTheme="minorHAnsi" w:cstheme="minorBidi"/>
        </w:rPr>
        <w:t>Age of Patient</w:t>
      </w:r>
      <w:r w:rsidR="005B54FA" w:rsidRPr="00724287">
        <w:rPr>
          <w:rFonts w:eastAsiaTheme="minorHAnsi" w:cstheme="minorBidi"/>
        </w:rPr>
        <w:t>.</w:t>
      </w:r>
    </w:p>
    <w:p w14:paraId="63B25D7C" w14:textId="611E1194" w:rsidR="00AB7E46" w:rsidRPr="00724287" w:rsidRDefault="00AB7E46" w:rsidP="00451491">
      <w:pPr>
        <w:pStyle w:val="ListParagraph"/>
        <w:numPr>
          <w:ilvl w:val="0"/>
          <w:numId w:val="118"/>
        </w:numPr>
        <w:rPr>
          <w:rFonts w:eastAsiaTheme="minorHAnsi" w:cstheme="minorBidi"/>
        </w:rPr>
      </w:pPr>
      <w:r w:rsidRPr="00724287">
        <w:rPr>
          <w:rFonts w:eastAsiaTheme="minorHAnsi" w:cstheme="minorBidi"/>
        </w:rPr>
        <w:t>Sex of Patient</w:t>
      </w:r>
      <w:r w:rsidR="005B54FA" w:rsidRPr="00724287">
        <w:rPr>
          <w:rFonts w:eastAsiaTheme="minorHAnsi" w:cstheme="minorBidi"/>
        </w:rPr>
        <w:t>.</w:t>
      </w:r>
    </w:p>
    <w:p w14:paraId="63B25D7D" w14:textId="77777777" w:rsidR="00AB7E46" w:rsidRPr="005A1FD1" w:rsidRDefault="00AB7E46" w:rsidP="00146AA5">
      <w:pPr>
        <w:pStyle w:val="screen"/>
        <w:keepNext/>
      </w:pPr>
      <w:r w:rsidRPr="005A1FD1">
        <w:t>Select PCE Clinical Reports Option: dx  Diagnosis Ranked by Frequency</w:t>
      </w:r>
    </w:p>
    <w:p w14:paraId="63B25D7E" w14:textId="77777777" w:rsidR="00AB7E46" w:rsidRPr="005A1FD1" w:rsidRDefault="00AB7E46" w:rsidP="008E5725">
      <w:pPr>
        <w:pStyle w:val="screen"/>
      </w:pPr>
      <w:r w:rsidRPr="005A1FD1">
        <w:t>Select FACILITY: SALT LAKE CITY       UT             660</w:t>
      </w:r>
    </w:p>
    <w:p w14:paraId="63B25D7F" w14:textId="77777777" w:rsidR="00AB7E46" w:rsidRPr="005A1FD1" w:rsidRDefault="00AB7E46" w:rsidP="008E5725">
      <w:pPr>
        <w:pStyle w:val="screen"/>
      </w:pPr>
      <w:r w:rsidRPr="005A1FD1">
        <w:t>Select another FACILITY: 660aa  SALT LAKE DOM UT    VAMC     660AA</w:t>
      </w:r>
    </w:p>
    <w:p w14:paraId="63B25D80" w14:textId="77777777" w:rsidR="00AB7E46" w:rsidRPr="005A1FD1" w:rsidRDefault="00AB7E46" w:rsidP="008E5725">
      <w:pPr>
        <w:pStyle w:val="screen"/>
      </w:pPr>
      <w:r w:rsidRPr="005A1FD1">
        <w:t>Select another FACILITY: [ENTER]</w:t>
      </w:r>
    </w:p>
    <w:p w14:paraId="63B25D81" w14:textId="77777777" w:rsidR="00AB7E46" w:rsidRPr="005A1FD1" w:rsidRDefault="00AB7E46" w:rsidP="008E5725">
      <w:pPr>
        <w:pStyle w:val="screen"/>
      </w:pPr>
      <w:r w:rsidRPr="005A1FD1">
        <w:t>Select PRIMARY DIAGNOSIS ONLY (P) or ALL DIAGNOSES (A): P// All  Diagnoses (Primary and Secondary)</w:t>
      </w:r>
    </w:p>
    <w:p w14:paraId="63B25D82" w14:textId="77777777" w:rsidR="00AB7E46" w:rsidRPr="005A1FD1" w:rsidRDefault="00AB7E46" w:rsidP="008E5725">
      <w:pPr>
        <w:pStyle w:val="screen"/>
      </w:pPr>
      <w:r w:rsidRPr="005A1FD1">
        <w:t>Enter ENCOUNTER BEGINNING DATE:  t-300  (JUL 27, 1995)</w:t>
      </w:r>
    </w:p>
    <w:p w14:paraId="63B25D83" w14:textId="77777777" w:rsidR="00AB7E46" w:rsidRPr="005A1FD1" w:rsidRDefault="00AB7E46" w:rsidP="008E5725">
      <w:pPr>
        <w:pStyle w:val="screen"/>
      </w:pPr>
      <w:r w:rsidRPr="005A1FD1">
        <w:t>Enter ENCOUNTER ENDING DATE: May 22, 1996//[ENTER](MAY 22, 1996)</w:t>
      </w:r>
    </w:p>
    <w:p w14:paraId="63B25D84" w14:textId="77777777" w:rsidR="00AB7E46" w:rsidRPr="005A1FD1" w:rsidRDefault="00AB7E46" w:rsidP="008E5725">
      <w:pPr>
        <w:pStyle w:val="screen"/>
      </w:pPr>
      <w:r w:rsidRPr="005A1FD1">
        <w:t>This report will include all VA clinic encounters for all patients</w:t>
      </w:r>
    </w:p>
    <w:p w14:paraId="63B25D85" w14:textId="77777777" w:rsidR="00AB7E46" w:rsidRPr="005A1FD1" w:rsidRDefault="00AB7E46" w:rsidP="008E5725">
      <w:pPr>
        <w:pStyle w:val="screen"/>
      </w:pPr>
      <w:r w:rsidRPr="005A1FD1">
        <w:t>unless you modify the criteria.  Do you want to modify the criteria?</w:t>
      </w:r>
    </w:p>
    <w:p w14:paraId="63B25D86" w14:textId="77777777" w:rsidR="00AB7E46" w:rsidRPr="005A1FD1" w:rsidRDefault="00AB7E46" w:rsidP="008E5725">
      <w:pPr>
        <w:pStyle w:val="screen"/>
      </w:pPr>
      <w:r w:rsidRPr="005A1FD1">
        <w:t>Enter Y (YES) or N (NO) N// y  YES</w:t>
      </w:r>
    </w:p>
    <w:p w14:paraId="63B25D87" w14:textId="77777777" w:rsidR="00AB7E46" w:rsidRPr="005A1FD1" w:rsidRDefault="00AB7E46" w:rsidP="008E5725">
      <w:pPr>
        <w:pStyle w:val="screen"/>
      </w:pPr>
      <w:r w:rsidRPr="005A1FD1">
        <w:t>Encounters may be selected by any combination of the following attributes:</w:t>
      </w:r>
    </w:p>
    <w:p w14:paraId="63B25D88" w14:textId="77777777" w:rsidR="00AB7E46" w:rsidRPr="005A1FD1" w:rsidRDefault="00AB7E46" w:rsidP="008E5725">
      <w:pPr>
        <w:pStyle w:val="screen"/>
      </w:pPr>
      <w:r w:rsidRPr="005A1FD1">
        <w:t xml:space="preserve">  1    Service Category</w:t>
      </w:r>
    </w:p>
    <w:p w14:paraId="63B25D89" w14:textId="77777777" w:rsidR="00AB7E46" w:rsidRPr="005A1FD1" w:rsidRDefault="00AB7E46" w:rsidP="008E5725">
      <w:pPr>
        <w:pStyle w:val="screen"/>
      </w:pPr>
      <w:r w:rsidRPr="005A1FD1">
        <w:t xml:space="preserve">  2    Clinic Stop Code</w:t>
      </w:r>
    </w:p>
    <w:p w14:paraId="63B25D8A" w14:textId="77777777" w:rsidR="00AB7E46" w:rsidRPr="005A1FD1" w:rsidRDefault="00AB7E46" w:rsidP="008E5725">
      <w:pPr>
        <w:pStyle w:val="screen"/>
      </w:pPr>
      <w:r w:rsidRPr="005A1FD1">
        <w:t xml:space="preserve">  3    Provider</w:t>
      </w:r>
    </w:p>
    <w:p w14:paraId="63B25D8B" w14:textId="77777777" w:rsidR="00AB7E46" w:rsidRPr="005A1FD1" w:rsidRDefault="00AB7E46" w:rsidP="008E5725">
      <w:pPr>
        <w:pStyle w:val="screen"/>
      </w:pPr>
      <w:r w:rsidRPr="005A1FD1">
        <w:t xml:space="preserve">  4    Age of Patient</w:t>
      </w:r>
    </w:p>
    <w:p w14:paraId="63B25D8C" w14:textId="77777777" w:rsidR="00AB7E46" w:rsidRPr="005A1FD1" w:rsidRDefault="00AB7E46" w:rsidP="008E5725">
      <w:pPr>
        <w:pStyle w:val="screen"/>
      </w:pPr>
      <w:r w:rsidRPr="005A1FD1">
        <w:t xml:space="preserve">  5    Sex of Patient</w:t>
      </w:r>
    </w:p>
    <w:p w14:paraId="63B25D8D" w14:textId="77777777" w:rsidR="00AB7E46" w:rsidRPr="005A1FD1" w:rsidRDefault="00AB7E46" w:rsidP="008E5725">
      <w:pPr>
        <w:pStyle w:val="screen"/>
      </w:pPr>
      <w:r w:rsidRPr="005A1FD1">
        <w:t xml:space="preserve">  6    All Encounters</w:t>
      </w:r>
    </w:p>
    <w:p w14:paraId="63B25D8E" w14:textId="77777777" w:rsidR="00AB7E46" w:rsidRPr="005A1FD1" w:rsidRDefault="00AB7E46" w:rsidP="008E5725">
      <w:pPr>
        <w:pStyle w:val="screen"/>
      </w:pPr>
      <w:r w:rsidRPr="005A1FD1">
        <w:t>Enter encounter selection attribute number(s) :  (1-6): 1,2</w:t>
      </w:r>
    </w:p>
    <w:p w14:paraId="63B25D8F" w14:textId="77777777" w:rsidR="00AB7E46" w:rsidRPr="005A1FD1" w:rsidRDefault="00AB7E46" w:rsidP="008E5725">
      <w:pPr>
        <w:pStyle w:val="screen"/>
      </w:pPr>
      <w:r w:rsidRPr="005A1FD1">
        <w:t>Select SERVICE CATEGORIES: AI// AHIT</w:t>
      </w:r>
    </w:p>
    <w:p w14:paraId="63B25D90" w14:textId="77777777" w:rsidR="00AB7E46" w:rsidRPr="005A1FD1" w:rsidRDefault="00AB7E46" w:rsidP="008E5725">
      <w:pPr>
        <w:pStyle w:val="screen"/>
      </w:pPr>
      <w:r w:rsidRPr="005A1FD1">
        <w:t>Select CLINIC STOP: CARDIOLOGY</w:t>
      </w:r>
    </w:p>
    <w:p w14:paraId="63B25D91" w14:textId="77777777" w:rsidR="00AB7E46" w:rsidRPr="005A1FD1" w:rsidRDefault="00AB7E46" w:rsidP="008E5725">
      <w:pPr>
        <w:pStyle w:val="screen"/>
      </w:pPr>
      <w:r w:rsidRPr="005A1FD1">
        <w:t>Select another CLINIC STOP: DIABETES</w:t>
      </w:r>
    </w:p>
    <w:p w14:paraId="63B25D92" w14:textId="77777777" w:rsidR="00AB7E46" w:rsidRPr="005A1FD1" w:rsidRDefault="00AB7E46" w:rsidP="008E5725">
      <w:pPr>
        <w:pStyle w:val="screen"/>
      </w:pPr>
      <w:r w:rsidRPr="005A1FD1">
        <w:t>Select another CLINIC STOP: [ENTER]</w:t>
      </w:r>
    </w:p>
    <w:p w14:paraId="63B25D93" w14:textId="77777777" w:rsidR="00AB7E46" w:rsidRPr="005A1FD1" w:rsidRDefault="00AB7E46" w:rsidP="008E5725">
      <w:pPr>
        <w:pStyle w:val="screen"/>
      </w:pPr>
    </w:p>
    <w:p w14:paraId="63B25D94" w14:textId="77777777" w:rsidR="00AB7E46" w:rsidRPr="005A1FD1" w:rsidRDefault="00AB7E46" w:rsidP="008E5725">
      <w:pPr>
        <w:pStyle w:val="screen"/>
      </w:pPr>
      <w:r w:rsidRPr="005A1FD1">
        <w:t>Enter the maximum NUMBER OF DIAGNOSES to display in the report: 10// [ENTER]</w:t>
      </w:r>
    </w:p>
    <w:p w14:paraId="63B25D95" w14:textId="77777777" w:rsidR="00AB7E46" w:rsidRPr="005A1FD1" w:rsidRDefault="00AB7E46" w:rsidP="008E5725">
      <w:pPr>
        <w:pStyle w:val="screen"/>
      </w:pPr>
    </w:p>
    <w:p w14:paraId="63B25D96" w14:textId="77777777" w:rsidR="00AB7E46" w:rsidRPr="005A1FD1" w:rsidRDefault="00AB7E46" w:rsidP="008E5725">
      <w:pPr>
        <w:pStyle w:val="screen"/>
      </w:pPr>
      <w:r w:rsidRPr="005A1FD1">
        <w:t>DEVICE: HOME// [ENTER]  VAX    RIGHT MARGIN: 80//[ENTER]</w:t>
      </w:r>
    </w:p>
    <w:p w14:paraId="63B25D97" w14:textId="77777777" w:rsidR="00AB7E46" w:rsidRPr="005A1FD1" w:rsidRDefault="00AB7E46" w:rsidP="008E5725">
      <w:pPr>
        <w:pStyle w:val="screen"/>
      </w:pPr>
      <w:r w:rsidRPr="005A1FD1">
        <w:t xml:space="preserve">                                 May 22, 1996 11:20:38 am  Page 1</w:t>
      </w:r>
    </w:p>
    <w:p w14:paraId="63B25D98" w14:textId="77777777" w:rsidR="00AB7E46" w:rsidRPr="005A1FD1" w:rsidRDefault="00AB7E46" w:rsidP="008E5725">
      <w:pPr>
        <w:pStyle w:val="screen"/>
      </w:pPr>
    </w:p>
    <w:p w14:paraId="63B25D99" w14:textId="77777777" w:rsidR="00AB7E46" w:rsidRPr="005A1FD1" w:rsidRDefault="00AB7E46" w:rsidP="008E5725">
      <w:pPr>
        <w:pStyle w:val="screen"/>
      </w:pPr>
      <w:r w:rsidRPr="005A1FD1">
        <w:lastRenderedPageBreak/>
        <w:t xml:space="preserve">               PCE Diagnosis Ranked by Frequency</w:t>
      </w:r>
    </w:p>
    <w:p w14:paraId="63B25D9A" w14:textId="77777777" w:rsidR="00AB7E46" w:rsidRPr="005A1FD1" w:rsidRDefault="00AB7E46" w:rsidP="008E5725">
      <w:pPr>
        <w:pStyle w:val="screen"/>
      </w:pPr>
      <w:r w:rsidRPr="005A1FD1">
        <w:t>Criteria for Frequency of Diagnoses Report</w:t>
      </w:r>
    </w:p>
    <w:p w14:paraId="63B25D9B" w14:textId="77777777" w:rsidR="00AB7E46" w:rsidRPr="005A1FD1" w:rsidRDefault="00AB7E46" w:rsidP="008E5725">
      <w:pPr>
        <w:pStyle w:val="screen"/>
      </w:pPr>
      <w:r w:rsidRPr="005A1FD1">
        <w:t xml:space="preserve">   Encounter diagnoses:         All Diagnoses (Primary and Sec.)</w:t>
      </w:r>
    </w:p>
    <w:p w14:paraId="63B25D9C" w14:textId="77777777" w:rsidR="00AB7E46" w:rsidRPr="005A1FD1" w:rsidRDefault="00AB7E46" w:rsidP="008E5725">
      <w:pPr>
        <w:pStyle w:val="screen"/>
      </w:pPr>
      <w:r w:rsidRPr="005A1FD1">
        <w:t xml:space="preserve">   Encounter date range:        Jul 27, 1995 through May 22, 1996</w:t>
      </w:r>
    </w:p>
    <w:p w14:paraId="63B25D9D" w14:textId="77777777" w:rsidR="00AB7E46" w:rsidRPr="005A1FD1" w:rsidRDefault="00AB7E46" w:rsidP="008E5725">
      <w:pPr>
        <w:pStyle w:val="screen"/>
      </w:pPr>
      <w:r w:rsidRPr="005A1FD1">
        <w:t xml:space="preserve">   Patient date of birth:       ALL</w:t>
      </w:r>
    </w:p>
    <w:p w14:paraId="63B25D9E" w14:textId="77777777" w:rsidR="00AB7E46" w:rsidRPr="005A1FD1" w:rsidRDefault="00AB7E46" w:rsidP="008E5725">
      <w:pPr>
        <w:pStyle w:val="screen"/>
      </w:pPr>
      <w:r w:rsidRPr="005A1FD1">
        <w:t xml:space="preserve">   Patient sex:                 ALL</w:t>
      </w:r>
    </w:p>
    <w:p w14:paraId="63B25D9F" w14:textId="77777777" w:rsidR="00AB7E46" w:rsidRPr="005A1FD1" w:rsidRDefault="00AB7E46" w:rsidP="008E5725">
      <w:pPr>
        <w:pStyle w:val="screen"/>
      </w:pPr>
      <w:r w:rsidRPr="005A1FD1">
        <w:t xml:space="preserve">   Selected clinics:            YES</w:t>
      </w:r>
    </w:p>
    <w:p w14:paraId="63B25DA0" w14:textId="77777777" w:rsidR="00AB7E46" w:rsidRPr="005A1FD1" w:rsidRDefault="00AB7E46" w:rsidP="008E5725">
      <w:pPr>
        <w:pStyle w:val="screen"/>
      </w:pPr>
      <w:r w:rsidRPr="005A1FD1">
        <w:t xml:space="preserve">   Service categories:          AHIT</w:t>
      </w:r>
    </w:p>
    <w:p w14:paraId="63B25DA1" w14:textId="77777777" w:rsidR="00AB7E46" w:rsidRPr="005A1FD1" w:rsidRDefault="00AB7E46" w:rsidP="008E5725">
      <w:pPr>
        <w:pStyle w:val="screen"/>
      </w:pPr>
      <w:r w:rsidRPr="005A1FD1">
        <w:t xml:space="preserve">   Maximum number of diagnoses to be displayed: 10</w:t>
      </w:r>
    </w:p>
    <w:p w14:paraId="63B25DA2" w14:textId="77777777" w:rsidR="00AB7E46" w:rsidRPr="005A1FD1" w:rsidRDefault="00AB7E46" w:rsidP="008E5725">
      <w:pPr>
        <w:pStyle w:val="screen"/>
      </w:pPr>
    </w:p>
    <w:p w14:paraId="63B25DA3" w14:textId="77777777" w:rsidR="00AB7E46" w:rsidRPr="005A1FD1" w:rsidRDefault="00AB7E46" w:rsidP="008E5725">
      <w:pPr>
        <w:pStyle w:val="screen"/>
      </w:pPr>
      <w:r w:rsidRPr="005A1FD1">
        <w:t>Facility: SALT LAKE CITY  660</w:t>
      </w:r>
    </w:p>
    <w:p w14:paraId="63B25DA4" w14:textId="77777777" w:rsidR="00AB7E46" w:rsidRPr="005A1FD1" w:rsidRDefault="00AB7E46" w:rsidP="008E5725">
      <w:pPr>
        <w:pStyle w:val="screen"/>
      </w:pPr>
      <w:r w:rsidRPr="005A1FD1">
        <w:t>Clinic Stop: CARDIOLOGY (143)</w:t>
      </w:r>
    </w:p>
    <w:p w14:paraId="63B25DA5" w14:textId="77777777" w:rsidR="00AB7E46" w:rsidRPr="005A1FD1" w:rsidRDefault="00AB7E46" w:rsidP="008E5725">
      <w:pPr>
        <w:pStyle w:val="screen"/>
      </w:pPr>
    </w:p>
    <w:p w14:paraId="63B25DA6" w14:textId="77777777" w:rsidR="00AB7E46" w:rsidRPr="005A1FD1" w:rsidRDefault="00AB7E46" w:rsidP="008E5725">
      <w:pPr>
        <w:pStyle w:val="screen"/>
      </w:pPr>
      <w:r w:rsidRPr="005A1FD1">
        <w:t>Total number of Encounters meeting the selection criteria:  71</w:t>
      </w:r>
    </w:p>
    <w:p w14:paraId="63B25DA7" w14:textId="77777777" w:rsidR="00AB7E46" w:rsidRPr="005A1FD1" w:rsidRDefault="00AB7E46" w:rsidP="008E5725">
      <w:pPr>
        <w:pStyle w:val="screen"/>
      </w:pPr>
      <w:r w:rsidRPr="005A1FD1">
        <w:t>Total number of Diagnoses for these Encounters:        45</w:t>
      </w:r>
    </w:p>
    <w:p w14:paraId="63B25DA8" w14:textId="77777777" w:rsidR="00AB7E46" w:rsidRPr="005A1FD1" w:rsidRDefault="00AB7E46" w:rsidP="008E5725">
      <w:pPr>
        <w:pStyle w:val="screen"/>
      </w:pPr>
      <w:r w:rsidRPr="005A1FD1">
        <w:t>Diagnoses/Encounter ratio:                             0.63</w:t>
      </w:r>
    </w:p>
    <w:p w14:paraId="63B25DA9" w14:textId="77777777" w:rsidR="00AB7E46" w:rsidRPr="005A1FD1" w:rsidRDefault="00AB7E46" w:rsidP="008E5725">
      <w:pPr>
        <w:pStyle w:val="screen"/>
      </w:pPr>
    </w:p>
    <w:p w14:paraId="63B25DAA" w14:textId="77777777" w:rsidR="00AB7E46" w:rsidRPr="005A1FD1" w:rsidRDefault="00AB7E46" w:rsidP="008E5725">
      <w:pPr>
        <w:pStyle w:val="screen"/>
      </w:pPr>
      <w:r w:rsidRPr="005A1FD1">
        <w:t xml:space="preserve">                    PCE Diagnosis Ranked by Frequency</w:t>
      </w:r>
    </w:p>
    <w:p w14:paraId="63B25DAB" w14:textId="77777777" w:rsidR="00AB7E46" w:rsidRPr="005A1FD1" w:rsidRDefault="00AB7E46" w:rsidP="008E5725">
      <w:pPr>
        <w:pStyle w:val="screen"/>
      </w:pPr>
      <w:r w:rsidRPr="005A1FD1">
        <w:t>10 Most Frequent ICD9 Diagnoses:</w:t>
      </w:r>
    </w:p>
    <w:p w14:paraId="63B25DAC" w14:textId="77777777" w:rsidR="00AB7E46" w:rsidRPr="005A1FD1" w:rsidRDefault="00AB7E46" w:rsidP="008E5725">
      <w:pPr>
        <w:pStyle w:val="screen"/>
      </w:pPr>
      <w:r w:rsidRPr="005A1FD1">
        <w:t xml:space="preserve">         Code            Description             Frequency</w:t>
      </w:r>
    </w:p>
    <w:p w14:paraId="63B25DAD" w14:textId="77777777" w:rsidR="00AB7E46" w:rsidRPr="005A1FD1" w:rsidRDefault="00AB7E46" w:rsidP="008E5725">
      <w:pPr>
        <w:pStyle w:val="screen"/>
      </w:pPr>
      <w:r w:rsidRPr="005A1FD1">
        <w:t xml:space="preserve">        ------  ------------------------------   -------</w:t>
      </w:r>
    </w:p>
    <w:p w14:paraId="63B25DAE" w14:textId="77777777" w:rsidR="00AB7E46" w:rsidRPr="005A1FD1" w:rsidRDefault="00AB7E46" w:rsidP="008E5725">
      <w:pPr>
        <w:pStyle w:val="screen"/>
      </w:pPr>
      <w:r w:rsidRPr="005A1FD1">
        <w:t xml:space="preserve">        100.0   LEPTOSPIROS ICTEROHEM               6</w:t>
      </w:r>
    </w:p>
    <w:p w14:paraId="63B25DAF" w14:textId="77777777" w:rsidR="00AB7E46" w:rsidRPr="005A1FD1" w:rsidRDefault="00AB7E46" w:rsidP="008E5725">
      <w:pPr>
        <w:pStyle w:val="screen"/>
      </w:pPr>
      <w:r w:rsidRPr="005A1FD1">
        <w:t xml:space="preserve">        401.1   BENIGN HYPERTENSION                 6</w:t>
      </w:r>
    </w:p>
    <w:p w14:paraId="63B25DB0" w14:textId="77777777" w:rsidR="00AB7E46" w:rsidRPr="005A1FD1" w:rsidRDefault="00AB7E46" w:rsidP="008E5725">
      <w:pPr>
        <w:pStyle w:val="screen"/>
      </w:pPr>
      <w:r w:rsidRPr="005A1FD1">
        <w:t xml:space="preserve">        100.81  LEPTOSPIRAL MENINGITIS              3</w:t>
      </w:r>
    </w:p>
    <w:p w14:paraId="63B25DB1" w14:textId="77777777" w:rsidR="00AB7E46" w:rsidRPr="005A1FD1" w:rsidRDefault="00AB7E46" w:rsidP="008E5725">
      <w:pPr>
        <w:pStyle w:val="screen"/>
      </w:pPr>
      <w:r w:rsidRPr="005A1FD1">
        <w:t xml:space="preserve">        342.01  FLAC HEMIPLEG &amp; HEMIPAR, DOM.       2</w:t>
      </w:r>
    </w:p>
    <w:p w14:paraId="63B25DB2" w14:textId="77777777" w:rsidR="00AB7E46" w:rsidRPr="005A1FD1" w:rsidRDefault="00AB7E46" w:rsidP="008E5725">
      <w:pPr>
        <w:pStyle w:val="screen"/>
      </w:pPr>
      <w:r w:rsidRPr="005A1FD1">
        <w:t xml:space="preserve">        501.    ASBESTOSIS                          2</w:t>
      </w:r>
    </w:p>
    <w:p w14:paraId="63B25DB3" w14:textId="77777777" w:rsidR="00AB7E46" w:rsidRPr="005A1FD1" w:rsidRDefault="00AB7E46" w:rsidP="008E5725">
      <w:pPr>
        <w:pStyle w:val="screen"/>
      </w:pPr>
      <w:r w:rsidRPr="005A1FD1">
        <w:t xml:space="preserve">        142.0   MALIG NEO PAROTID                   2</w:t>
      </w:r>
    </w:p>
    <w:p w14:paraId="63B25DB4" w14:textId="77777777" w:rsidR="00AB7E46" w:rsidRPr="005A1FD1" w:rsidRDefault="00AB7E46" w:rsidP="008E5725">
      <w:pPr>
        <w:pStyle w:val="screen"/>
      </w:pPr>
      <w:r w:rsidRPr="005A1FD1">
        <w:t xml:space="preserve">        429.3   CARDIOMEGALY                        2</w:t>
      </w:r>
    </w:p>
    <w:p w14:paraId="63B25DB5" w14:textId="77777777" w:rsidR="00AB7E46" w:rsidRPr="005A1FD1" w:rsidRDefault="00AB7E46" w:rsidP="008E5725">
      <w:pPr>
        <w:pStyle w:val="screen"/>
      </w:pPr>
      <w:r w:rsidRPr="005A1FD1">
        <w:t xml:space="preserve">        100.89  LEPTOSPIRAL INFECT NEC              2</w:t>
      </w:r>
    </w:p>
    <w:p w14:paraId="63B25DB6" w14:textId="77777777" w:rsidR="00AB7E46" w:rsidRPr="005A1FD1" w:rsidRDefault="00AB7E46" w:rsidP="008E5725">
      <w:pPr>
        <w:pStyle w:val="screen"/>
      </w:pPr>
      <w:r w:rsidRPr="005A1FD1">
        <w:t xml:space="preserve">        701.0   CIRCUMSCRIBE SCLERODERMA            1</w:t>
      </w:r>
    </w:p>
    <w:p w14:paraId="63B25DB7" w14:textId="77777777" w:rsidR="00AB7E46" w:rsidRPr="005A1FD1" w:rsidRDefault="00AB7E46" w:rsidP="008E5725">
      <w:pPr>
        <w:pStyle w:val="screen"/>
      </w:pPr>
      <w:r w:rsidRPr="005A1FD1">
        <w:t xml:space="preserve">        500.    COAL WORKERS' PNEUMOCON             1</w:t>
      </w:r>
    </w:p>
    <w:p w14:paraId="63B25DB8" w14:textId="77777777" w:rsidR="00AB7E46" w:rsidRPr="005A1FD1" w:rsidRDefault="00AB7E46" w:rsidP="008E5725">
      <w:pPr>
        <w:pStyle w:val="screen"/>
      </w:pPr>
    </w:p>
    <w:p w14:paraId="63B25DB9" w14:textId="77777777" w:rsidR="00AB7E46" w:rsidRPr="005A1FD1" w:rsidRDefault="00AB7E46" w:rsidP="008E5725">
      <w:pPr>
        <w:pStyle w:val="screen"/>
      </w:pPr>
      <w:r w:rsidRPr="005A1FD1">
        <w:t>10 Most Frequent ICD9 Diagnostic Categories:</w:t>
      </w:r>
    </w:p>
    <w:p w14:paraId="63B25DBA" w14:textId="77777777" w:rsidR="00AB7E46" w:rsidRPr="005A1FD1" w:rsidRDefault="00AB7E46" w:rsidP="008E5725">
      <w:pPr>
        <w:pStyle w:val="screen"/>
      </w:pPr>
      <w:r w:rsidRPr="005A1FD1">
        <w:t xml:space="preserve">              Diagnostic Category         Count</w:t>
      </w:r>
    </w:p>
    <w:p w14:paraId="63B25DBB" w14:textId="77777777" w:rsidR="00AB7E46" w:rsidRPr="005A1FD1" w:rsidRDefault="00AB7E46" w:rsidP="008E5725">
      <w:pPr>
        <w:pStyle w:val="screen"/>
      </w:pPr>
      <w:r w:rsidRPr="005A1FD1">
        <w:t xml:space="preserve">        ------------------------------   -------</w:t>
      </w:r>
    </w:p>
    <w:p w14:paraId="63B25DBC" w14:textId="77777777" w:rsidR="00AB7E46" w:rsidRPr="005A1FD1" w:rsidRDefault="00AB7E46" w:rsidP="008E5725">
      <w:pPr>
        <w:pStyle w:val="screen"/>
      </w:pPr>
      <w:r w:rsidRPr="005A1FD1">
        <w:t xml:space="preserve">        CIRCULATORY SYSTEM                 10</w:t>
      </w:r>
    </w:p>
    <w:p w14:paraId="63B25DBD" w14:textId="77777777" w:rsidR="00AB7E46" w:rsidRPr="005A1FD1" w:rsidRDefault="00AB7E46" w:rsidP="008E5725">
      <w:pPr>
        <w:pStyle w:val="screen"/>
      </w:pPr>
      <w:r w:rsidRPr="005A1FD1">
        <w:t xml:space="preserve">        INFECTIOUS &amp; PARASITIC              8</w:t>
      </w:r>
    </w:p>
    <w:p w14:paraId="63B25DBE" w14:textId="77777777" w:rsidR="00AB7E46" w:rsidRPr="005A1FD1" w:rsidRDefault="00AB7E46" w:rsidP="008E5725">
      <w:pPr>
        <w:pStyle w:val="screen"/>
      </w:pPr>
      <w:r w:rsidRPr="005A1FD1">
        <w:t xml:space="preserve">        NERVOUS SYSTEM                      8</w:t>
      </w:r>
    </w:p>
    <w:p w14:paraId="63B25DBF" w14:textId="77777777" w:rsidR="00AB7E46" w:rsidRPr="005A1FD1" w:rsidRDefault="00AB7E46" w:rsidP="008E5725">
      <w:pPr>
        <w:pStyle w:val="screen"/>
      </w:pPr>
      <w:r w:rsidRPr="005A1FD1">
        <w:t xml:space="preserve">        MENTAL DISEASES &amp; DISORDERS         4</w:t>
      </w:r>
    </w:p>
    <w:p w14:paraId="63B25DC0" w14:textId="77777777" w:rsidR="00AB7E46" w:rsidRPr="005A1FD1" w:rsidRDefault="00AB7E46" w:rsidP="008E5725">
      <w:pPr>
        <w:pStyle w:val="screen"/>
      </w:pPr>
      <w:r w:rsidRPr="005A1FD1">
        <w:t xml:space="preserve">        SKIN,BREAST,SUBCUTANEOUS T          3</w:t>
      </w:r>
    </w:p>
    <w:p w14:paraId="63B25DC1" w14:textId="77777777" w:rsidR="00AB7E46" w:rsidRPr="005A1FD1" w:rsidRDefault="00AB7E46" w:rsidP="008E5725">
      <w:pPr>
        <w:pStyle w:val="screen"/>
      </w:pPr>
      <w:r w:rsidRPr="005A1FD1">
        <w:t xml:space="preserve">        RESPIRATORY SYSTEM                  3</w:t>
      </w:r>
    </w:p>
    <w:p w14:paraId="63B25DC2" w14:textId="77777777" w:rsidR="00AB7E46" w:rsidRPr="005A1FD1" w:rsidRDefault="00AB7E46" w:rsidP="008E5725">
      <w:pPr>
        <w:pStyle w:val="screen"/>
      </w:pPr>
      <w:r w:rsidRPr="005A1FD1">
        <w:t xml:space="preserve">        MYELOPROLIFERATIVE,NEOPLASIA        2</w:t>
      </w:r>
    </w:p>
    <w:p w14:paraId="63B25DC3" w14:textId="77777777" w:rsidR="00AB7E46" w:rsidRPr="005A1FD1" w:rsidRDefault="00AB7E46" w:rsidP="008E5725">
      <w:pPr>
        <w:pStyle w:val="screen"/>
      </w:pPr>
      <w:r w:rsidRPr="005A1FD1">
        <w:t xml:space="preserve">        DIGESTIVE SYSTEM                    2</w:t>
      </w:r>
    </w:p>
    <w:p w14:paraId="63B25DC4" w14:textId="77777777" w:rsidR="00AB7E46" w:rsidRPr="005A1FD1" w:rsidRDefault="00AB7E46" w:rsidP="008E5725">
      <w:pPr>
        <w:pStyle w:val="screen"/>
      </w:pPr>
      <w:r w:rsidRPr="005A1FD1">
        <w:t xml:space="preserve">        EAR, NOSE, MOUTH &amp; THROAT           2</w:t>
      </w:r>
    </w:p>
    <w:p w14:paraId="63B25DC5" w14:textId="77777777" w:rsidR="00AB7E46" w:rsidRPr="005A1FD1" w:rsidRDefault="00AB7E46" w:rsidP="008E5725">
      <w:pPr>
        <w:pStyle w:val="screen"/>
      </w:pPr>
      <w:r w:rsidRPr="005A1FD1">
        <w:t xml:space="preserve">        INJURY,POISONING,DRUG TOXICITY      1</w:t>
      </w:r>
    </w:p>
    <w:p w14:paraId="63B25DC6" w14:textId="77777777" w:rsidR="00AB7E46" w:rsidRPr="005A1FD1" w:rsidRDefault="00AB7E46" w:rsidP="008E5725">
      <w:pPr>
        <w:pStyle w:val="screen"/>
      </w:pPr>
    </w:p>
    <w:p w14:paraId="63B25DC7" w14:textId="77777777" w:rsidR="00AB7E46" w:rsidRPr="005A1FD1" w:rsidRDefault="00AB7E46" w:rsidP="008E5725">
      <w:pPr>
        <w:pStyle w:val="screen"/>
      </w:pPr>
      <w:r w:rsidRPr="005A1FD1">
        <w:t>Facility: SALT LAKE CITY  660</w:t>
      </w:r>
    </w:p>
    <w:p w14:paraId="63B25DC8" w14:textId="77777777" w:rsidR="00AB7E46" w:rsidRPr="005A1FD1" w:rsidRDefault="00AB7E46" w:rsidP="008E5725">
      <w:pPr>
        <w:pStyle w:val="screen"/>
      </w:pPr>
      <w:r w:rsidRPr="005A1FD1">
        <w:t>Clinic Stop: DIABETES (146)</w:t>
      </w:r>
    </w:p>
    <w:p w14:paraId="63B25DC9" w14:textId="77777777" w:rsidR="00AB7E46" w:rsidRPr="005A1FD1" w:rsidRDefault="00AB7E46" w:rsidP="008E5725">
      <w:pPr>
        <w:pStyle w:val="screen"/>
      </w:pPr>
    </w:p>
    <w:p w14:paraId="63B25DCA" w14:textId="77777777" w:rsidR="00AB7E46" w:rsidRPr="005A1FD1" w:rsidRDefault="00AB7E46" w:rsidP="008E5725">
      <w:pPr>
        <w:pStyle w:val="screen"/>
      </w:pPr>
      <w:r w:rsidRPr="005A1FD1">
        <w:t>Total number of Encounters meeting the selection criteria:  26</w:t>
      </w:r>
    </w:p>
    <w:p w14:paraId="63B25DCB" w14:textId="77777777" w:rsidR="00AB7E46" w:rsidRPr="005A1FD1" w:rsidRDefault="00AB7E46" w:rsidP="008E5725">
      <w:pPr>
        <w:pStyle w:val="screen"/>
      </w:pPr>
      <w:r w:rsidRPr="005A1FD1">
        <w:t>Total number of Diagnoses for these Encounters:        17</w:t>
      </w:r>
    </w:p>
    <w:p w14:paraId="63B25DCC" w14:textId="77777777" w:rsidR="00AB7E46" w:rsidRPr="005A1FD1" w:rsidRDefault="00AB7E46" w:rsidP="008E5725">
      <w:pPr>
        <w:pStyle w:val="screen"/>
      </w:pPr>
      <w:r w:rsidRPr="005A1FD1">
        <w:t>Diagnoses/Encounter ratio:                             0.65</w:t>
      </w:r>
    </w:p>
    <w:p w14:paraId="63B25DCD" w14:textId="77777777" w:rsidR="00AB7E46" w:rsidRPr="005A1FD1" w:rsidRDefault="00AB7E46" w:rsidP="008E5725">
      <w:pPr>
        <w:pStyle w:val="screen"/>
      </w:pPr>
    </w:p>
    <w:p w14:paraId="63B25DCE" w14:textId="77777777" w:rsidR="00AB7E46" w:rsidRPr="005A1FD1" w:rsidRDefault="00AB7E46" w:rsidP="008E5725">
      <w:pPr>
        <w:pStyle w:val="screen"/>
      </w:pPr>
    </w:p>
    <w:p w14:paraId="63B25DCF" w14:textId="77777777" w:rsidR="00AB7E46" w:rsidRPr="005A1FD1" w:rsidRDefault="00AB7E46" w:rsidP="008E5725">
      <w:pPr>
        <w:pStyle w:val="screen"/>
      </w:pPr>
      <w:r w:rsidRPr="005A1FD1">
        <w:t xml:space="preserve">                PCE Diagnosis Ranked by Frequency</w:t>
      </w:r>
    </w:p>
    <w:p w14:paraId="63B25DD0" w14:textId="77777777" w:rsidR="00AB7E46" w:rsidRPr="005A1FD1" w:rsidRDefault="00AB7E46" w:rsidP="008E5725">
      <w:pPr>
        <w:pStyle w:val="screen"/>
      </w:pPr>
    </w:p>
    <w:p w14:paraId="63B25DD1" w14:textId="77777777" w:rsidR="00AB7E46" w:rsidRPr="005A1FD1" w:rsidRDefault="00AB7E46" w:rsidP="008E5725">
      <w:pPr>
        <w:pStyle w:val="screen"/>
      </w:pPr>
      <w:r w:rsidRPr="005A1FD1">
        <w:t>10 Most Frequent ICD9 Diagnoses:</w:t>
      </w:r>
    </w:p>
    <w:p w14:paraId="63B25DD2" w14:textId="77777777" w:rsidR="00AB7E46" w:rsidRPr="005A1FD1" w:rsidRDefault="00AB7E46" w:rsidP="008E5725">
      <w:pPr>
        <w:pStyle w:val="screen"/>
      </w:pPr>
      <w:r w:rsidRPr="005A1FD1">
        <w:lastRenderedPageBreak/>
        <w:t xml:space="preserve">         Code            Description              Count</w:t>
      </w:r>
    </w:p>
    <w:p w14:paraId="63B25DD3" w14:textId="77777777" w:rsidR="00AB7E46" w:rsidRPr="005A1FD1" w:rsidRDefault="00AB7E46" w:rsidP="008E5725">
      <w:pPr>
        <w:pStyle w:val="screen"/>
      </w:pPr>
      <w:r w:rsidRPr="005A1FD1">
        <w:t xml:space="preserve">        ------  ------------------------------   -------</w:t>
      </w:r>
    </w:p>
    <w:p w14:paraId="63B25DD4" w14:textId="77777777" w:rsidR="00AB7E46" w:rsidRPr="005A1FD1" w:rsidRDefault="00AB7E46" w:rsidP="008E5725">
      <w:pPr>
        <w:pStyle w:val="screen"/>
      </w:pPr>
      <w:r w:rsidRPr="005A1FD1">
        <w:t xml:space="preserve">    1.  100.0   LEPTOSPIROS ICTEROHEM               2</w:t>
      </w:r>
    </w:p>
    <w:p w14:paraId="63B25DD5" w14:textId="77777777" w:rsidR="00AB7E46" w:rsidRPr="005A1FD1" w:rsidRDefault="00AB7E46" w:rsidP="008E5725">
      <w:pPr>
        <w:pStyle w:val="screen"/>
      </w:pPr>
      <w:r w:rsidRPr="005A1FD1">
        <w:t xml:space="preserve">    2.  401.1   BENIGN HYPERTENSION                 2</w:t>
      </w:r>
    </w:p>
    <w:p w14:paraId="63B25DD6" w14:textId="77777777" w:rsidR="00AB7E46" w:rsidRPr="005A1FD1" w:rsidRDefault="00AB7E46" w:rsidP="008E5725">
      <w:pPr>
        <w:pStyle w:val="screen"/>
      </w:pPr>
      <w:r w:rsidRPr="005A1FD1">
        <w:t xml:space="preserve">    3.  309.81  PROLONG POSTTRAUM STRESS            2</w:t>
      </w:r>
    </w:p>
    <w:p w14:paraId="63B25DD7" w14:textId="77777777" w:rsidR="00AB7E46" w:rsidRPr="005A1FD1" w:rsidRDefault="00AB7E46" w:rsidP="008E5725">
      <w:pPr>
        <w:pStyle w:val="screen"/>
      </w:pPr>
      <w:r w:rsidRPr="005A1FD1">
        <w:t xml:space="preserve">    4.  250.01  DIABETES MELLI W/0 COMP TYP I       2</w:t>
      </w:r>
    </w:p>
    <w:p w14:paraId="63B25DD8" w14:textId="77777777" w:rsidR="00AB7E46" w:rsidRPr="005A1FD1" w:rsidRDefault="00AB7E46" w:rsidP="008E5725">
      <w:pPr>
        <w:pStyle w:val="screen"/>
      </w:pPr>
      <w:r w:rsidRPr="005A1FD1">
        <w:t xml:space="preserve">    5.  123.2   TAENIA SAGINATA INFECT              2</w:t>
      </w:r>
    </w:p>
    <w:p w14:paraId="63B25DD9" w14:textId="77777777" w:rsidR="00AB7E46" w:rsidRPr="005A1FD1" w:rsidRDefault="00AB7E46" w:rsidP="008E5725">
      <w:pPr>
        <w:pStyle w:val="screen"/>
      </w:pPr>
      <w:r w:rsidRPr="005A1FD1">
        <w:t xml:space="preserve">    6.  342.01  FLAC HEMIPLEG &amp; HEMIPAR, DOM.       1</w:t>
      </w:r>
    </w:p>
    <w:p w14:paraId="63B25DDA" w14:textId="77777777" w:rsidR="00AB7E46" w:rsidRPr="005A1FD1" w:rsidRDefault="00AB7E46" w:rsidP="008E5725">
      <w:pPr>
        <w:pStyle w:val="screen"/>
      </w:pPr>
      <w:r w:rsidRPr="005A1FD1">
        <w:t xml:space="preserve">    7.  345.01  GEN NONCNV EP W INTR EP             1</w:t>
      </w:r>
    </w:p>
    <w:p w14:paraId="63B25DDB" w14:textId="77777777" w:rsidR="00AB7E46" w:rsidRPr="005A1FD1" w:rsidRDefault="00AB7E46" w:rsidP="008E5725">
      <w:pPr>
        <w:pStyle w:val="screen"/>
      </w:pPr>
      <w:r w:rsidRPr="005A1FD1">
        <w:t xml:space="preserve">    8.  367.0   HYPERMETROPIA                       1</w:t>
      </w:r>
    </w:p>
    <w:p w14:paraId="63B25DDC" w14:textId="77777777" w:rsidR="00AB7E46" w:rsidRPr="005A1FD1" w:rsidRDefault="00AB7E46" w:rsidP="008E5725">
      <w:pPr>
        <w:pStyle w:val="screen"/>
      </w:pPr>
      <w:r w:rsidRPr="005A1FD1">
        <w:t xml:space="preserve">    9.  398.99  RHEUMATIC HEART DIS NEC             1</w:t>
      </w:r>
    </w:p>
    <w:p w14:paraId="63B25DDD" w14:textId="77777777" w:rsidR="00AB7E46" w:rsidRPr="005A1FD1" w:rsidRDefault="00AB7E46" w:rsidP="008E5725">
      <w:pPr>
        <w:pStyle w:val="screen"/>
      </w:pPr>
      <w:r w:rsidRPr="005A1FD1">
        <w:t xml:space="preserve">   10.  371.53  GRANULAR CORNEA DYSTRPHY            1</w:t>
      </w:r>
    </w:p>
    <w:p w14:paraId="63B25DDE" w14:textId="77777777" w:rsidR="00AB7E46" w:rsidRPr="005A1FD1" w:rsidRDefault="00AB7E46" w:rsidP="008E5725">
      <w:pPr>
        <w:pStyle w:val="screen"/>
      </w:pPr>
    </w:p>
    <w:p w14:paraId="63B25DDF" w14:textId="77777777" w:rsidR="00AB7E46" w:rsidRPr="005A1FD1" w:rsidRDefault="00AB7E46" w:rsidP="008E5725">
      <w:pPr>
        <w:pStyle w:val="screen"/>
      </w:pPr>
    </w:p>
    <w:p w14:paraId="63B25DE0" w14:textId="77777777" w:rsidR="00AB7E46" w:rsidRPr="005A1FD1" w:rsidRDefault="00AB7E46" w:rsidP="008E5725">
      <w:pPr>
        <w:pStyle w:val="screen"/>
      </w:pPr>
      <w:r w:rsidRPr="005A1FD1">
        <w:t>10 Most Frequent ICD9 Diagnostic Categories:</w:t>
      </w:r>
    </w:p>
    <w:p w14:paraId="63B25DE1" w14:textId="77777777" w:rsidR="00AB7E46" w:rsidRPr="005A1FD1" w:rsidRDefault="00AB7E46" w:rsidP="008E5725">
      <w:pPr>
        <w:pStyle w:val="screen"/>
      </w:pPr>
      <w:r w:rsidRPr="005A1FD1">
        <w:t xml:space="preserve">              Diagnostic Category         Count</w:t>
      </w:r>
    </w:p>
    <w:p w14:paraId="63B25DE2" w14:textId="77777777" w:rsidR="00AB7E46" w:rsidRPr="005A1FD1" w:rsidRDefault="00AB7E46" w:rsidP="008E5725">
      <w:pPr>
        <w:pStyle w:val="screen"/>
      </w:pPr>
      <w:r w:rsidRPr="005A1FD1">
        <w:t xml:space="preserve">        ------------------------------   -------</w:t>
      </w:r>
    </w:p>
    <w:p w14:paraId="63B25DE3" w14:textId="77777777" w:rsidR="00AB7E46" w:rsidRPr="005A1FD1" w:rsidRDefault="00AB7E46" w:rsidP="008E5725">
      <w:pPr>
        <w:pStyle w:val="screen"/>
      </w:pPr>
      <w:r w:rsidRPr="005A1FD1">
        <w:t xml:space="preserve">    1.  CIRCULATORY SYSTEM                  3</w:t>
      </w:r>
    </w:p>
    <w:p w14:paraId="63B25DE4" w14:textId="77777777" w:rsidR="00AB7E46" w:rsidRPr="005A1FD1" w:rsidRDefault="00AB7E46" w:rsidP="008E5725">
      <w:pPr>
        <w:pStyle w:val="screen"/>
      </w:pPr>
      <w:r w:rsidRPr="005A1FD1">
        <w:t xml:space="preserve">    2.  EYE                                 3</w:t>
      </w:r>
    </w:p>
    <w:p w14:paraId="63B25DE5" w14:textId="77777777" w:rsidR="00AB7E46" w:rsidRPr="005A1FD1" w:rsidRDefault="00AB7E46" w:rsidP="008E5725">
      <w:pPr>
        <w:pStyle w:val="screen"/>
      </w:pPr>
      <w:r w:rsidRPr="005A1FD1">
        <w:t xml:space="preserve">    3.  NERVOUS SYSTEM                      3</w:t>
      </w:r>
    </w:p>
    <w:p w14:paraId="63B25DE6" w14:textId="77777777" w:rsidR="00AB7E46" w:rsidRPr="005A1FD1" w:rsidRDefault="00AB7E46" w:rsidP="008E5725">
      <w:pPr>
        <w:pStyle w:val="screen"/>
      </w:pPr>
      <w:r w:rsidRPr="005A1FD1">
        <w:t xml:space="preserve">    4.  MENTAL DISEASES &amp; DISORDERS         2</w:t>
      </w:r>
    </w:p>
    <w:p w14:paraId="63B25DE7" w14:textId="77777777" w:rsidR="00AB7E46" w:rsidRPr="005A1FD1" w:rsidRDefault="00AB7E46" w:rsidP="008E5725">
      <w:pPr>
        <w:pStyle w:val="screen"/>
      </w:pPr>
      <w:r w:rsidRPr="005A1FD1">
        <w:t xml:space="preserve">    5.  INFECTIOUS &amp; PARASITIC              2</w:t>
      </w:r>
    </w:p>
    <w:p w14:paraId="63B25DE8" w14:textId="77777777" w:rsidR="00AB7E46" w:rsidRPr="005A1FD1" w:rsidRDefault="00AB7E46" w:rsidP="008E5725">
      <w:pPr>
        <w:pStyle w:val="screen"/>
      </w:pPr>
      <w:r w:rsidRPr="005A1FD1">
        <w:t xml:space="preserve">    6.  ENDOCRINE,NUTRIT,METABOLIC          2</w:t>
      </w:r>
    </w:p>
    <w:p w14:paraId="63B25DE9" w14:textId="77777777" w:rsidR="00AB7E46" w:rsidRPr="005A1FD1" w:rsidRDefault="00AB7E46" w:rsidP="008E5725">
      <w:pPr>
        <w:pStyle w:val="screen"/>
      </w:pPr>
      <w:r w:rsidRPr="005A1FD1">
        <w:t xml:space="preserve">    7.  DIGESTIVE SYSTEM                    2</w:t>
      </w:r>
    </w:p>
    <w:p w14:paraId="63B25DEA" w14:textId="77777777" w:rsidR="00AB7E46" w:rsidRPr="005A1FD1" w:rsidRDefault="00AB7E46" w:rsidP="008E5725">
      <w:pPr>
        <w:pStyle w:val="screen"/>
      </w:pPr>
    </w:p>
    <w:p w14:paraId="63B25DEB" w14:textId="77777777" w:rsidR="00AB7E46" w:rsidRPr="005A1FD1" w:rsidRDefault="00AB7E46" w:rsidP="008E5725">
      <w:pPr>
        <w:pStyle w:val="screen"/>
      </w:pPr>
      <w:r w:rsidRPr="005A1FD1">
        <w:t>The following selected Facilities had no encounters that met the selection criteria.</w:t>
      </w:r>
    </w:p>
    <w:p w14:paraId="63B25DEC" w14:textId="77777777" w:rsidR="00AB7E46" w:rsidRPr="005A1FD1" w:rsidRDefault="00AB7E46" w:rsidP="008E5725">
      <w:pPr>
        <w:pStyle w:val="screen"/>
      </w:pPr>
      <w:r w:rsidRPr="005A1FD1">
        <w:t xml:space="preserve">      SALT LAKE DOM  6001</w:t>
      </w:r>
    </w:p>
    <w:p w14:paraId="63B25DED" w14:textId="77777777" w:rsidR="00AB7E46" w:rsidRPr="005A1FD1" w:rsidRDefault="00AB7E46" w:rsidP="008E5725">
      <w:pPr>
        <w:pStyle w:val="screen"/>
      </w:pPr>
    </w:p>
    <w:p w14:paraId="63B25DEE" w14:textId="77777777" w:rsidR="00AB7E46" w:rsidRPr="005A1FD1" w:rsidRDefault="00AB7E46" w:rsidP="008E5725">
      <w:pPr>
        <w:pStyle w:val="screen"/>
      </w:pPr>
      <w:r w:rsidRPr="005A1FD1">
        <w:t>End of the report.</w:t>
      </w:r>
    </w:p>
    <w:p w14:paraId="63B25DEF" w14:textId="77777777" w:rsidR="00AB7E46" w:rsidRPr="00724287" w:rsidRDefault="00AB7E46" w:rsidP="00451491">
      <w:pPr>
        <w:rPr>
          <w:rFonts w:eastAsiaTheme="minorHAnsi" w:cstheme="minorBidi"/>
        </w:rPr>
      </w:pPr>
    </w:p>
    <w:p w14:paraId="63B25DF0" w14:textId="77777777" w:rsidR="00AB7E46" w:rsidRPr="005A1FD1" w:rsidRDefault="00AB7E46" w:rsidP="00EF2583">
      <w:pPr>
        <w:pStyle w:val="screen"/>
      </w:pPr>
      <w:r w:rsidRPr="005A1FD1">
        <w:t xml:space="preserve">   </w:t>
      </w:r>
      <w:bookmarkStart w:id="292" w:name="ICDp59"/>
      <w:bookmarkEnd w:id="292"/>
      <w:r w:rsidRPr="005A1FD1">
        <w:t xml:space="preserve"> 8  Most Frequent ICD10 Diagnoses:</w:t>
      </w:r>
    </w:p>
    <w:p w14:paraId="63B25DF1" w14:textId="77777777" w:rsidR="00AB7E46" w:rsidRPr="005A1FD1" w:rsidRDefault="00AB7E46" w:rsidP="00EF2583">
      <w:pPr>
        <w:pStyle w:val="screen"/>
      </w:pPr>
      <w:r w:rsidRPr="005A1FD1">
        <w:t xml:space="preserve"> Code      Description                          Freq.</w:t>
      </w:r>
    </w:p>
    <w:p w14:paraId="63B25DF2" w14:textId="77777777" w:rsidR="00AB7E46" w:rsidRPr="005A1FD1" w:rsidRDefault="00AB7E46" w:rsidP="00EF2583">
      <w:pPr>
        <w:pStyle w:val="screen"/>
      </w:pPr>
      <w:r w:rsidRPr="005A1FD1">
        <w:t xml:space="preserve"> --------  --------------------------------------  -------</w:t>
      </w:r>
    </w:p>
    <w:p w14:paraId="63B25DF3" w14:textId="77777777" w:rsidR="00AB7E46" w:rsidRPr="005A1FD1" w:rsidRDefault="00AB7E46" w:rsidP="00EF2583">
      <w:pPr>
        <w:pStyle w:val="screen"/>
      </w:pPr>
      <w:r w:rsidRPr="005A1FD1">
        <w:t xml:space="preserve"> A00.0     Cholera due to Vibrio cholerae 01, biovar cholerae 3</w:t>
      </w:r>
    </w:p>
    <w:p w14:paraId="63B25DF4" w14:textId="77777777" w:rsidR="00AB7E46" w:rsidRPr="005A1FD1" w:rsidRDefault="00AB7E46" w:rsidP="00EF2583">
      <w:pPr>
        <w:pStyle w:val="screen"/>
      </w:pPr>
      <w:r w:rsidRPr="005A1FD1">
        <w:t xml:space="preserve"> E08.649   Diabetes due to underlying condition w hypoglycemia w/o coma       2</w:t>
      </w:r>
    </w:p>
    <w:p w14:paraId="63B25DF5" w14:textId="77777777" w:rsidR="00AB7E46" w:rsidRPr="005A1FD1" w:rsidRDefault="00AB7E46" w:rsidP="00EF2583">
      <w:pPr>
        <w:pStyle w:val="screen"/>
      </w:pPr>
      <w:r w:rsidRPr="005A1FD1">
        <w:t xml:space="preserve"> W54.0XXA  Bitten by dog, initial encounter           </w:t>
      </w:r>
      <w:r w:rsidR="00451491" w:rsidRPr="005A1FD1">
        <w:t xml:space="preserve">  </w:t>
      </w:r>
      <w:r w:rsidRPr="005A1FD1">
        <w:t xml:space="preserve"> 1</w:t>
      </w:r>
    </w:p>
    <w:p w14:paraId="63B25DF6" w14:textId="77777777" w:rsidR="00AB7E46" w:rsidRPr="005A1FD1" w:rsidRDefault="00AB7E46" w:rsidP="00EF2583">
      <w:pPr>
        <w:pStyle w:val="screen"/>
      </w:pPr>
      <w:r w:rsidRPr="005A1FD1">
        <w:t xml:space="preserve"> I11.0     Hypertensive heart disease with heart failure</w:t>
      </w:r>
      <w:r w:rsidR="00451491" w:rsidRPr="005A1FD1">
        <w:t xml:space="preserve"> </w:t>
      </w:r>
      <w:r w:rsidRPr="005A1FD1">
        <w:t>1</w:t>
      </w:r>
    </w:p>
    <w:p w14:paraId="63B25DF7" w14:textId="77777777" w:rsidR="00AB7E46" w:rsidRPr="005A1FD1" w:rsidRDefault="00AB7E46" w:rsidP="00EF2583">
      <w:pPr>
        <w:pStyle w:val="screen"/>
      </w:pPr>
      <w:r w:rsidRPr="005A1FD1">
        <w:t xml:space="preserve"> I10.      Essential (primary) hypertension            </w:t>
      </w:r>
      <w:r w:rsidR="00451491" w:rsidRPr="005A1FD1">
        <w:t xml:space="preserve">  </w:t>
      </w:r>
      <w:r w:rsidRPr="005A1FD1">
        <w:t>1</w:t>
      </w:r>
    </w:p>
    <w:p w14:paraId="63B25DF8" w14:textId="77777777" w:rsidR="00AB7E46" w:rsidRPr="005A1FD1" w:rsidRDefault="00AB7E46" w:rsidP="00EF2583">
      <w:pPr>
        <w:pStyle w:val="screen"/>
      </w:pPr>
      <w:r w:rsidRPr="005A1FD1">
        <w:t xml:space="preserve"> H21.253   Iridoschisis, bilateral                    </w:t>
      </w:r>
      <w:r w:rsidR="00451491" w:rsidRPr="005A1FD1">
        <w:t xml:space="preserve">  </w:t>
      </w:r>
      <w:r w:rsidRPr="005A1FD1">
        <w:t xml:space="preserve"> 1</w:t>
      </w:r>
    </w:p>
    <w:p w14:paraId="63B25DF9" w14:textId="77777777" w:rsidR="00AB7E46" w:rsidRPr="005A1FD1" w:rsidRDefault="00AB7E46" w:rsidP="00EF2583">
      <w:pPr>
        <w:pStyle w:val="screen"/>
      </w:pPr>
      <w:r w:rsidRPr="005A1FD1">
        <w:t xml:space="preserve"> E11.319   Type 2 diabetes w unsp diabetic rtnop w/o macular edema            1</w:t>
      </w:r>
    </w:p>
    <w:p w14:paraId="63B25DFA" w14:textId="77777777" w:rsidR="00AB7E46" w:rsidRPr="005A1FD1" w:rsidRDefault="00AB7E46" w:rsidP="00EF2583">
      <w:pPr>
        <w:pStyle w:val="screen"/>
      </w:pPr>
      <w:r w:rsidRPr="005A1FD1">
        <w:t xml:space="preserve"> A01.00    Typhoid fever, unspecified                 </w:t>
      </w:r>
    </w:p>
    <w:p w14:paraId="63B25DFB" w14:textId="77777777" w:rsidR="004D76D7" w:rsidRDefault="00AB7E46" w:rsidP="00DB745D">
      <w:pPr>
        <w:pStyle w:val="Heading2"/>
      </w:pPr>
      <w:bookmarkStart w:id="293" w:name="_Toc428365027"/>
      <w:bookmarkStart w:id="294" w:name="_Toc468086019"/>
      <w:r>
        <w:t>Location Encounter Counts</w:t>
      </w:r>
      <w:bookmarkEnd w:id="293"/>
      <w:bookmarkEnd w:id="294"/>
    </w:p>
    <w:p w14:paraId="63B25DFC" w14:textId="77777777" w:rsidR="00AB7E46" w:rsidRPr="00724287" w:rsidRDefault="00AB7E46" w:rsidP="00FA4B70">
      <w:pPr>
        <w:rPr>
          <w:rFonts w:eastAsiaTheme="minorHAnsi" w:cstheme="minorBidi"/>
        </w:rPr>
      </w:pPr>
      <w:r w:rsidRPr="00724287">
        <w:rPr>
          <w:rFonts w:eastAsiaTheme="minorHAnsi" w:cstheme="minorBidi"/>
        </w:rPr>
        <w:t>This report counts PCE outpatient encounters in a date range by location. The location selection can be based on facility, hospital location(s), or clinic stop(s). The report can be run for all hospital locations or clinic stops in a facility or selected hospital locations, or clinic stops.</w:t>
      </w:r>
    </w:p>
    <w:p w14:paraId="63B25DFD" w14:textId="77777777" w:rsidR="00AB7E46" w:rsidRPr="005A1FD1" w:rsidRDefault="00AB7E46" w:rsidP="00EF2583">
      <w:pPr>
        <w:pStyle w:val="screen"/>
      </w:pPr>
      <w:r w:rsidRPr="005A1FD1">
        <w:t>Select PCE Clinical Reports Option: LE  Location Encounter Counts</w:t>
      </w:r>
    </w:p>
    <w:p w14:paraId="63B25DFE" w14:textId="77777777" w:rsidR="00AB7E46" w:rsidRPr="005A1FD1" w:rsidRDefault="00AB7E46" w:rsidP="00EF2583">
      <w:pPr>
        <w:pStyle w:val="screen"/>
      </w:pPr>
    </w:p>
    <w:p w14:paraId="63B25DFF" w14:textId="77777777" w:rsidR="00AB7E46" w:rsidRPr="005A1FD1" w:rsidRDefault="00AB7E46" w:rsidP="00EF2583">
      <w:pPr>
        <w:pStyle w:val="screen"/>
      </w:pPr>
      <w:r w:rsidRPr="005A1FD1">
        <w:lastRenderedPageBreak/>
        <w:t>Select FACILITY: SALT LAKE CITY       UT          660</w:t>
      </w:r>
    </w:p>
    <w:p w14:paraId="63B25E00" w14:textId="77777777" w:rsidR="00AB7E46" w:rsidRPr="005A1FD1" w:rsidRDefault="00AB7E46" w:rsidP="00EF2583">
      <w:pPr>
        <w:pStyle w:val="screen"/>
      </w:pPr>
      <w:r w:rsidRPr="005A1FD1">
        <w:t>Select another FACILITY: [ENTER]</w:t>
      </w:r>
    </w:p>
    <w:p w14:paraId="63B25E01" w14:textId="77777777" w:rsidR="00AB7E46" w:rsidRPr="005A1FD1" w:rsidRDefault="00AB7E46" w:rsidP="00EF2583">
      <w:pPr>
        <w:pStyle w:val="screen"/>
      </w:pPr>
      <w:r w:rsidRPr="005A1FD1">
        <w:t>Select SERVICE CATEGORIES: AI//[ENTER]</w:t>
      </w:r>
    </w:p>
    <w:p w14:paraId="63B25E02" w14:textId="77777777" w:rsidR="00AB7E46" w:rsidRPr="005A1FD1" w:rsidRDefault="00AB7E46" w:rsidP="00EF2583">
      <w:pPr>
        <w:pStyle w:val="screen"/>
      </w:pPr>
    </w:p>
    <w:p w14:paraId="63B25E03" w14:textId="77777777" w:rsidR="00AB7E46" w:rsidRPr="005A1FD1" w:rsidRDefault="00AB7E46" w:rsidP="00EF2583">
      <w:pPr>
        <w:pStyle w:val="screen"/>
      </w:pPr>
      <w:r w:rsidRPr="005A1FD1">
        <w:t>Enter ENCOUNTER BEGINNING DATE:  T-150  (DEC 26, 1995)</w:t>
      </w:r>
    </w:p>
    <w:p w14:paraId="63B25E04" w14:textId="77777777" w:rsidR="00AB7E46" w:rsidRPr="005A1FD1" w:rsidRDefault="00AB7E46" w:rsidP="00EF2583">
      <w:pPr>
        <w:pStyle w:val="screen"/>
      </w:pPr>
      <w:r w:rsidRPr="005A1FD1">
        <w:t>Enter ENCOUNTER ENDING DATE: May 24, 1996// [ENTER]  (MAY 24, 1996)</w:t>
      </w:r>
    </w:p>
    <w:p w14:paraId="63B25E05" w14:textId="77777777" w:rsidR="00AB7E46" w:rsidRPr="005A1FD1" w:rsidRDefault="00AB7E46" w:rsidP="00EF2583">
      <w:pPr>
        <w:pStyle w:val="screen"/>
      </w:pPr>
    </w:p>
    <w:p w14:paraId="63B25E06" w14:textId="77777777" w:rsidR="00AB7E46" w:rsidRPr="005A1FD1" w:rsidRDefault="00AB7E46" w:rsidP="00EF2583">
      <w:pPr>
        <w:pStyle w:val="screen"/>
      </w:pPr>
      <w:r w:rsidRPr="005A1FD1">
        <w:t xml:space="preserve">     Select one of the following:</w:t>
      </w:r>
    </w:p>
    <w:p w14:paraId="63B25E07" w14:textId="77777777" w:rsidR="00AB7E46" w:rsidRPr="005A1FD1" w:rsidRDefault="00AB7E46" w:rsidP="00EF2583">
      <w:pPr>
        <w:pStyle w:val="screen"/>
      </w:pPr>
      <w:r w:rsidRPr="005A1FD1">
        <w:t xml:space="preserve">          HA        All Hospital Locations</w:t>
      </w:r>
    </w:p>
    <w:p w14:paraId="63B25E08" w14:textId="77777777" w:rsidR="00AB7E46" w:rsidRPr="005A1FD1" w:rsidRDefault="00AB7E46" w:rsidP="00EF2583">
      <w:pPr>
        <w:pStyle w:val="screen"/>
      </w:pPr>
      <w:r w:rsidRPr="005A1FD1">
        <w:t xml:space="preserve">          HS        Selected Hospital Locations</w:t>
      </w:r>
    </w:p>
    <w:p w14:paraId="63B25E09" w14:textId="77777777" w:rsidR="00AB7E46" w:rsidRPr="005A1FD1" w:rsidRDefault="00AB7E46" w:rsidP="00EF2583">
      <w:pPr>
        <w:pStyle w:val="screen"/>
      </w:pPr>
      <w:r w:rsidRPr="005A1FD1">
        <w:t xml:space="preserve">          CA        All Clinic Stops</w:t>
      </w:r>
    </w:p>
    <w:p w14:paraId="63B25E0A" w14:textId="77777777" w:rsidR="00AB7E46" w:rsidRPr="005A1FD1" w:rsidRDefault="00AB7E46" w:rsidP="00EF2583">
      <w:pPr>
        <w:pStyle w:val="screen"/>
      </w:pPr>
      <w:r w:rsidRPr="005A1FD1">
        <w:t xml:space="preserve">          CS        Selected Clinic Stops</w:t>
      </w:r>
    </w:p>
    <w:p w14:paraId="63B25E0B" w14:textId="77777777" w:rsidR="00AB7E46" w:rsidRPr="005A1FD1" w:rsidRDefault="00AB7E46" w:rsidP="00EF2583">
      <w:pPr>
        <w:pStyle w:val="screen"/>
      </w:pPr>
    </w:p>
    <w:p w14:paraId="63B25E0C" w14:textId="77777777" w:rsidR="00AB7E46" w:rsidRPr="005A1FD1" w:rsidRDefault="00AB7E46" w:rsidP="00EF2583">
      <w:pPr>
        <w:pStyle w:val="screen"/>
      </w:pPr>
      <w:r w:rsidRPr="005A1FD1">
        <w:t>Determine encounter counts for: HA// HS  Selected Hospital Locations</w:t>
      </w:r>
    </w:p>
    <w:p w14:paraId="63B25E0D" w14:textId="77777777" w:rsidR="00AB7E46" w:rsidRPr="005A1FD1" w:rsidRDefault="00AB7E46" w:rsidP="00EF2583">
      <w:pPr>
        <w:pStyle w:val="screen"/>
      </w:pPr>
    </w:p>
    <w:p w14:paraId="63B25E0E" w14:textId="77777777" w:rsidR="00AB7E46" w:rsidRPr="005A1FD1" w:rsidRDefault="00AB7E46" w:rsidP="00EF2583">
      <w:pPr>
        <w:pStyle w:val="screen"/>
      </w:pPr>
      <w:r w:rsidRPr="005A1FD1">
        <w:t>Select HOSPITAL LOCATION: CARDIOLOGY          PCEPROVIDER,ONE</w:t>
      </w:r>
    </w:p>
    <w:p w14:paraId="63B25E0F" w14:textId="77777777" w:rsidR="00AB7E46" w:rsidRPr="005A1FD1" w:rsidRDefault="00AB7E46" w:rsidP="00EF2583">
      <w:pPr>
        <w:pStyle w:val="screen"/>
      </w:pPr>
      <w:r w:rsidRPr="005A1FD1">
        <w:t>Select another HOSPITAL LOCATION: DIABETES CLINIC     PCEPROVIDER,ONE</w:t>
      </w:r>
    </w:p>
    <w:p w14:paraId="63B25E10" w14:textId="77777777" w:rsidR="00AB7E46" w:rsidRPr="005A1FD1" w:rsidRDefault="00AB7E46" w:rsidP="00EF2583">
      <w:pPr>
        <w:pStyle w:val="screen"/>
      </w:pPr>
      <w:r w:rsidRPr="005A1FD1">
        <w:t>Select another HOSPITAL LOCATION: ENDOCRINOLOGY       PCEPROVIDER,TEN</w:t>
      </w:r>
    </w:p>
    <w:p w14:paraId="63B25E11" w14:textId="77777777" w:rsidR="00AB7E46" w:rsidRPr="005A1FD1" w:rsidRDefault="00AB7E46" w:rsidP="00EF2583">
      <w:pPr>
        <w:pStyle w:val="screen"/>
      </w:pPr>
      <w:r w:rsidRPr="005A1FD1">
        <w:t>Select another HOSPITAL LOCATION:[ENTER]</w:t>
      </w:r>
    </w:p>
    <w:p w14:paraId="63B25E12" w14:textId="77777777" w:rsidR="00AB7E46" w:rsidRPr="005A1FD1" w:rsidRDefault="00AB7E46" w:rsidP="00EF2583">
      <w:pPr>
        <w:pStyle w:val="screen"/>
      </w:pPr>
    </w:p>
    <w:p w14:paraId="63B25E13" w14:textId="77777777" w:rsidR="00AB7E46" w:rsidRPr="005A1FD1" w:rsidRDefault="00AB7E46" w:rsidP="00EF2583">
      <w:pPr>
        <w:pStyle w:val="screen"/>
      </w:pPr>
      <w:r w:rsidRPr="005A1FD1">
        <w:t>DEVICE: HOME// [ENTER]  VAX    RIGHT MARGIN: 80//[ENTER]</w:t>
      </w:r>
    </w:p>
    <w:p w14:paraId="63B25E14" w14:textId="77777777" w:rsidR="00AB7E46" w:rsidRPr="005A1FD1" w:rsidRDefault="00AB7E46" w:rsidP="00EF2583">
      <w:pPr>
        <w:pStyle w:val="screen"/>
      </w:pPr>
    </w:p>
    <w:p w14:paraId="63B25E15" w14:textId="77777777" w:rsidR="00AB7E46" w:rsidRPr="00724287" w:rsidRDefault="00AB7E46" w:rsidP="00AB7E46">
      <w:pPr>
        <w:rPr>
          <w:rFonts w:eastAsiaTheme="minorHAnsi" w:cstheme="minorBidi"/>
        </w:rPr>
      </w:pPr>
    </w:p>
    <w:p w14:paraId="63B25E16" w14:textId="77777777" w:rsidR="00AB7E46" w:rsidRPr="005A1FD1" w:rsidRDefault="00AB7E46" w:rsidP="00EF2583">
      <w:pPr>
        <w:pStyle w:val="screen"/>
      </w:pPr>
      <w:r w:rsidRPr="005A1FD1">
        <w:t xml:space="preserve">                                May 24, 1996 2:28:30 pm  Page 1</w:t>
      </w:r>
    </w:p>
    <w:p w14:paraId="63B25E17" w14:textId="77777777" w:rsidR="00AB7E46" w:rsidRPr="005A1FD1" w:rsidRDefault="00AB7E46" w:rsidP="00EF2583">
      <w:pPr>
        <w:pStyle w:val="screen"/>
      </w:pPr>
    </w:p>
    <w:p w14:paraId="63B25E18" w14:textId="77777777" w:rsidR="00AB7E46" w:rsidRPr="005A1FD1" w:rsidRDefault="00AB7E46" w:rsidP="00EF2583">
      <w:pPr>
        <w:pStyle w:val="screen"/>
      </w:pPr>
      <w:r w:rsidRPr="005A1FD1">
        <w:t xml:space="preserve">                       PCE Location Encounter Counts</w:t>
      </w:r>
    </w:p>
    <w:p w14:paraId="63B25E19" w14:textId="77777777" w:rsidR="00AB7E46" w:rsidRPr="005A1FD1" w:rsidRDefault="00AB7E46" w:rsidP="00EF2583">
      <w:pPr>
        <w:pStyle w:val="screen"/>
      </w:pPr>
    </w:p>
    <w:p w14:paraId="63B25E1A" w14:textId="77777777" w:rsidR="00AB7E46" w:rsidRPr="005A1FD1" w:rsidRDefault="00AB7E46" w:rsidP="00EF2583">
      <w:pPr>
        <w:pStyle w:val="screen"/>
      </w:pPr>
      <w:r w:rsidRPr="005A1FD1">
        <w:t>Criteria for Hospital Location Encounter Count Report</w:t>
      </w:r>
    </w:p>
    <w:p w14:paraId="63B25E1B" w14:textId="77777777" w:rsidR="00AB7E46" w:rsidRPr="005A1FD1" w:rsidRDefault="00AB7E46" w:rsidP="00EF2583">
      <w:pPr>
        <w:pStyle w:val="screen"/>
      </w:pPr>
      <w:r w:rsidRPr="005A1FD1">
        <w:t xml:space="preserve">   Location selection criteria: Selected Hospital Locations</w:t>
      </w:r>
    </w:p>
    <w:p w14:paraId="63B25E1C" w14:textId="77777777" w:rsidR="00AB7E46" w:rsidRPr="005A1FD1" w:rsidRDefault="00AB7E46" w:rsidP="00EF2583">
      <w:pPr>
        <w:pStyle w:val="screen"/>
      </w:pPr>
      <w:r w:rsidRPr="005A1FD1">
        <w:t xml:space="preserve">   Encounter date range:        Dec 26, 1995 through May 24, 1996</w:t>
      </w:r>
    </w:p>
    <w:p w14:paraId="63B25E1D" w14:textId="77777777" w:rsidR="00AB7E46" w:rsidRPr="005A1FD1" w:rsidRDefault="00AB7E46" w:rsidP="00EF2583">
      <w:pPr>
        <w:pStyle w:val="screen"/>
      </w:pPr>
      <w:r w:rsidRPr="005A1FD1">
        <w:t xml:space="preserve">   Service categories:          AI</w:t>
      </w:r>
    </w:p>
    <w:p w14:paraId="63B25E1E" w14:textId="77777777" w:rsidR="00AB7E46" w:rsidRPr="005A1FD1" w:rsidRDefault="00AB7E46" w:rsidP="00EF2583">
      <w:pPr>
        <w:pStyle w:val="screen"/>
      </w:pPr>
      <w:r w:rsidRPr="005A1FD1">
        <w:t xml:space="preserve">      A - AMBULATORY</w:t>
      </w:r>
    </w:p>
    <w:p w14:paraId="63B25E1F" w14:textId="77777777" w:rsidR="00AB7E46" w:rsidRPr="005A1FD1" w:rsidRDefault="00AB7E46" w:rsidP="00EF2583">
      <w:pPr>
        <w:pStyle w:val="screen"/>
      </w:pPr>
      <w:r w:rsidRPr="005A1FD1">
        <w:t xml:space="preserve">      I - IN HOSPITAL</w:t>
      </w:r>
    </w:p>
    <w:p w14:paraId="63B25E20" w14:textId="77777777" w:rsidR="00AB7E46" w:rsidRPr="005A1FD1" w:rsidRDefault="00AB7E46" w:rsidP="00EF2583">
      <w:pPr>
        <w:pStyle w:val="screen"/>
      </w:pPr>
    </w:p>
    <w:p w14:paraId="63B25E21" w14:textId="77777777" w:rsidR="00AB7E46" w:rsidRPr="005A1FD1" w:rsidRDefault="00AB7E46" w:rsidP="00EF2583">
      <w:pPr>
        <w:pStyle w:val="screen"/>
      </w:pPr>
      <w:r w:rsidRPr="005A1FD1">
        <w:t>Facility: SALT LAKE CITY  660</w:t>
      </w:r>
    </w:p>
    <w:p w14:paraId="63B25E22" w14:textId="77777777" w:rsidR="00AB7E46" w:rsidRPr="005A1FD1" w:rsidRDefault="00AB7E46" w:rsidP="00EF2583">
      <w:pPr>
        <w:pStyle w:val="screen"/>
      </w:pPr>
    </w:p>
    <w:p w14:paraId="63B25E23" w14:textId="77777777" w:rsidR="00AB7E46" w:rsidRPr="005A1FD1" w:rsidRDefault="00AB7E46" w:rsidP="00EF2583">
      <w:pPr>
        <w:pStyle w:val="screen"/>
      </w:pPr>
      <w:r w:rsidRPr="005A1FD1">
        <w:t xml:space="preserve">     Hospital Location (Stop Code)         No. of Encounters</w:t>
      </w:r>
    </w:p>
    <w:p w14:paraId="63B25E24" w14:textId="77777777" w:rsidR="00AB7E46" w:rsidRPr="005A1FD1" w:rsidRDefault="00AB7E46" w:rsidP="00EF2583">
      <w:pPr>
        <w:pStyle w:val="screen"/>
      </w:pPr>
      <w:r w:rsidRPr="005A1FD1">
        <w:t xml:space="preserve">     -----------------------------------   -----------------</w:t>
      </w:r>
    </w:p>
    <w:p w14:paraId="63B25E25" w14:textId="77777777" w:rsidR="00AB7E46" w:rsidRPr="005A1FD1" w:rsidRDefault="00AB7E46" w:rsidP="00EF2583">
      <w:pPr>
        <w:pStyle w:val="screen"/>
      </w:pPr>
      <w:r w:rsidRPr="005A1FD1">
        <w:t xml:space="preserve">     CARDIOLOGY      (303)                        72</w:t>
      </w:r>
    </w:p>
    <w:p w14:paraId="63B25E26" w14:textId="77777777" w:rsidR="00AB7E46" w:rsidRPr="005A1FD1" w:rsidRDefault="00AB7E46" w:rsidP="00EF2583">
      <w:pPr>
        <w:pStyle w:val="screen"/>
      </w:pPr>
      <w:r w:rsidRPr="005A1FD1">
        <w:t xml:space="preserve">     DIABETES CLINIC (306)                        28</w:t>
      </w:r>
    </w:p>
    <w:p w14:paraId="63B25E27" w14:textId="77777777" w:rsidR="00AB7E46" w:rsidRPr="005A1FD1" w:rsidRDefault="00AB7E46" w:rsidP="00EF2583">
      <w:pPr>
        <w:pStyle w:val="screen"/>
      </w:pPr>
      <w:r w:rsidRPr="005A1FD1">
        <w:t xml:space="preserve">     ENDOCRINOLOGY   (305)                        23</w:t>
      </w:r>
    </w:p>
    <w:p w14:paraId="63B25E28" w14:textId="77777777" w:rsidR="00AB7E46" w:rsidRPr="005A1FD1" w:rsidRDefault="00AB7E46" w:rsidP="00EF2583">
      <w:pPr>
        <w:pStyle w:val="screen"/>
      </w:pPr>
      <w:r w:rsidRPr="005A1FD1">
        <w:t xml:space="preserve">                                                _____</w:t>
      </w:r>
    </w:p>
    <w:p w14:paraId="63B25E29" w14:textId="77777777" w:rsidR="00AB7E46" w:rsidRPr="005A1FD1" w:rsidRDefault="00AB7E46" w:rsidP="00EF2583">
      <w:pPr>
        <w:pStyle w:val="screen"/>
      </w:pPr>
      <w:r w:rsidRPr="005A1FD1">
        <w:t xml:space="preserve">                       Total facility encounters 123</w:t>
      </w:r>
    </w:p>
    <w:p w14:paraId="63B25E2A" w14:textId="77777777" w:rsidR="00AB7E46" w:rsidRPr="005A1FD1" w:rsidRDefault="00AB7E46" w:rsidP="00EF2583">
      <w:pPr>
        <w:pStyle w:val="screen"/>
      </w:pPr>
    </w:p>
    <w:p w14:paraId="63B25E2B" w14:textId="77777777" w:rsidR="00AB7E46" w:rsidRPr="005A1FD1" w:rsidRDefault="00AB7E46" w:rsidP="00EF2583">
      <w:pPr>
        <w:pStyle w:val="screen"/>
      </w:pPr>
      <w:r w:rsidRPr="005A1FD1">
        <w:t xml:space="preserve">                                Total encounters 123</w:t>
      </w:r>
    </w:p>
    <w:p w14:paraId="63B25E2C" w14:textId="77777777" w:rsidR="00AB7E46" w:rsidRPr="005A1FD1" w:rsidRDefault="00AB7E46" w:rsidP="00EF2583">
      <w:pPr>
        <w:pStyle w:val="screen"/>
      </w:pPr>
      <w:r w:rsidRPr="005A1FD1">
        <w:t>End of the report.</w:t>
      </w:r>
    </w:p>
    <w:p w14:paraId="63B25E2D" w14:textId="77777777" w:rsidR="00AB7E46" w:rsidRDefault="00AB7E46" w:rsidP="00DB745D">
      <w:pPr>
        <w:pStyle w:val="Heading2"/>
      </w:pPr>
      <w:bookmarkStart w:id="295" w:name="_Toc428365028"/>
      <w:bookmarkStart w:id="296" w:name="_Toc468086020"/>
      <w:r>
        <w:t>Provider Encounter Counts</w:t>
      </w:r>
      <w:bookmarkEnd w:id="295"/>
      <w:bookmarkEnd w:id="296"/>
    </w:p>
    <w:p w14:paraId="63B25E2E" w14:textId="77777777" w:rsidR="00AB7E46" w:rsidRPr="00724287" w:rsidRDefault="00AB7E46" w:rsidP="00FA4B70">
      <w:pPr>
        <w:rPr>
          <w:rFonts w:eastAsiaTheme="minorHAnsi" w:cstheme="minorBidi"/>
        </w:rPr>
      </w:pPr>
      <w:r w:rsidRPr="00724287">
        <w:rPr>
          <w:rFonts w:eastAsiaTheme="minorHAnsi" w:cstheme="minorBidi"/>
        </w:rPr>
        <w:t>This report lists provider counts related to PCE outpatient encounters. The selection criteria include facility, service category, encounter provided, and date range.</w:t>
      </w:r>
    </w:p>
    <w:p w14:paraId="63B25E2F" w14:textId="77777777" w:rsidR="00AB7E46" w:rsidRPr="00724287" w:rsidRDefault="00AB7E46" w:rsidP="00FA4B70">
      <w:pPr>
        <w:rPr>
          <w:rFonts w:eastAsiaTheme="minorHAnsi" w:cstheme="minorBidi"/>
        </w:rPr>
      </w:pPr>
      <w:r w:rsidRPr="00724287">
        <w:rPr>
          <w:rFonts w:eastAsiaTheme="minorHAnsi" w:cstheme="minorBidi"/>
        </w:rPr>
        <w:t xml:space="preserve">Person Class selection is based on the PERSON CLASS file, used to support Ambulatory Care Reporting.  Person Class entries are composed of three pieces: </w:t>
      </w:r>
    </w:p>
    <w:p w14:paraId="63B25E30" w14:textId="77777777" w:rsidR="00AB7E46" w:rsidRPr="00724287" w:rsidRDefault="00AB7E46" w:rsidP="00FA4B70">
      <w:pPr>
        <w:pStyle w:val="ListParagraph"/>
        <w:numPr>
          <w:ilvl w:val="0"/>
          <w:numId w:val="119"/>
        </w:numPr>
        <w:rPr>
          <w:rFonts w:eastAsiaTheme="minorHAnsi" w:cstheme="minorBidi"/>
        </w:rPr>
      </w:pPr>
      <w:r w:rsidRPr="00724287">
        <w:rPr>
          <w:rFonts w:eastAsiaTheme="minorHAnsi" w:cstheme="minorBidi"/>
        </w:rPr>
        <w:lastRenderedPageBreak/>
        <w:t>Occupation (required in class definition)</w:t>
      </w:r>
    </w:p>
    <w:p w14:paraId="63B25E31" w14:textId="77777777" w:rsidR="00AB7E46" w:rsidRPr="00724287" w:rsidRDefault="00AB7E46" w:rsidP="00FA4B70">
      <w:pPr>
        <w:pStyle w:val="ListParagraph"/>
        <w:numPr>
          <w:ilvl w:val="0"/>
          <w:numId w:val="119"/>
        </w:numPr>
        <w:rPr>
          <w:rFonts w:eastAsiaTheme="minorHAnsi" w:cstheme="minorBidi"/>
        </w:rPr>
      </w:pPr>
      <w:r w:rsidRPr="00724287">
        <w:rPr>
          <w:rFonts w:eastAsiaTheme="minorHAnsi" w:cstheme="minorBidi"/>
        </w:rPr>
        <w:t>Specialty (optional)</w:t>
      </w:r>
    </w:p>
    <w:p w14:paraId="63B25E32" w14:textId="77777777" w:rsidR="00AB7E46" w:rsidRPr="00724287" w:rsidRDefault="00AB7E46" w:rsidP="00FA4B70">
      <w:pPr>
        <w:pStyle w:val="ListParagraph"/>
        <w:numPr>
          <w:ilvl w:val="0"/>
          <w:numId w:val="119"/>
        </w:numPr>
        <w:rPr>
          <w:rFonts w:eastAsiaTheme="minorHAnsi" w:cstheme="minorBidi"/>
        </w:rPr>
      </w:pPr>
      <w:r w:rsidRPr="00724287">
        <w:rPr>
          <w:rFonts w:eastAsiaTheme="minorHAnsi" w:cstheme="minorBidi"/>
        </w:rPr>
        <w:t>Sub-specialty (optional)</w:t>
      </w:r>
    </w:p>
    <w:p w14:paraId="63B25E33" w14:textId="77777777" w:rsidR="00AB7E46" w:rsidRPr="00724287" w:rsidRDefault="00AB7E46" w:rsidP="00FA4B70">
      <w:pPr>
        <w:rPr>
          <w:rFonts w:eastAsiaTheme="minorHAnsi" w:cstheme="minorBidi"/>
        </w:rPr>
      </w:pPr>
      <w:r w:rsidRPr="00724287">
        <w:rPr>
          <w:rFonts w:eastAsiaTheme="minorHAnsi" w:cstheme="minorBidi"/>
        </w:rPr>
        <w:t>Once the selection criteria are chosen, the user can request a detailed or a summary report. The detailed report gives totals by date and hospital location (clinic) for each provider. The summary report lists total encounters for each provider.</w:t>
      </w:r>
    </w:p>
    <w:p w14:paraId="63B25E34" w14:textId="77777777" w:rsidR="00AB7E46" w:rsidRPr="005A1FD1" w:rsidRDefault="00AB7E46" w:rsidP="00EF2583">
      <w:pPr>
        <w:pStyle w:val="screen"/>
      </w:pPr>
      <w:r w:rsidRPr="005A1FD1">
        <w:t>Select PCE Clinical Reports Option: PE  Provider Encounter Counts</w:t>
      </w:r>
    </w:p>
    <w:p w14:paraId="63B25E35" w14:textId="77777777" w:rsidR="00AB7E46" w:rsidRPr="005A1FD1" w:rsidRDefault="00AB7E46" w:rsidP="00EF2583">
      <w:pPr>
        <w:pStyle w:val="screen"/>
      </w:pPr>
    </w:p>
    <w:p w14:paraId="63B25E36" w14:textId="77777777" w:rsidR="00AB7E46" w:rsidRPr="005A1FD1" w:rsidRDefault="00AB7E46" w:rsidP="00EF2583">
      <w:pPr>
        <w:pStyle w:val="screen"/>
      </w:pPr>
      <w:r w:rsidRPr="005A1FD1">
        <w:t>Select FACILITY: SALT LAKE CITY    UT                 660</w:t>
      </w:r>
    </w:p>
    <w:p w14:paraId="63B25E37" w14:textId="77777777" w:rsidR="00AB7E46" w:rsidRPr="005A1FD1" w:rsidRDefault="00AB7E46" w:rsidP="00EF2583">
      <w:pPr>
        <w:pStyle w:val="screen"/>
      </w:pPr>
      <w:r w:rsidRPr="005A1FD1">
        <w:t>Select another FACILITY: [ENTER]</w:t>
      </w:r>
    </w:p>
    <w:p w14:paraId="63B25E38" w14:textId="77777777" w:rsidR="00AB7E46" w:rsidRPr="005A1FD1" w:rsidRDefault="00AB7E46" w:rsidP="00EF2583">
      <w:pPr>
        <w:pStyle w:val="screen"/>
      </w:pPr>
    </w:p>
    <w:p w14:paraId="63B25E39" w14:textId="77777777" w:rsidR="00AB7E46" w:rsidRPr="005A1FD1" w:rsidRDefault="00AB7E46" w:rsidP="00EF2583">
      <w:pPr>
        <w:pStyle w:val="screen"/>
      </w:pPr>
      <w:r w:rsidRPr="005A1FD1">
        <w:t>Enter ENCOUNTER BEGINNING DATE:  T-100  (FEB 14, 1996)</w:t>
      </w:r>
    </w:p>
    <w:p w14:paraId="63B25E3A" w14:textId="77777777" w:rsidR="00AB7E46" w:rsidRPr="005A1FD1" w:rsidRDefault="00AB7E46" w:rsidP="00EF2583">
      <w:pPr>
        <w:pStyle w:val="screen"/>
      </w:pPr>
      <w:r w:rsidRPr="005A1FD1">
        <w:t>Enter ENCOUNTER ENDING DATE: May 24, 1996//[ENTER]   (MAY 24, 1996)</w:t>
      </w:r>
    </w:p>
    <w:p w14:paraId="63B25E3B" w14:textId="77777777" w:rsidR="00AB7E46" w:rsidRPr="005A1FD1" w:rsidRDefault="00AB7E46" w:rsidP="00EF2583">
      <w:pPr>
        <w:pStyle w:val="screen"/>
      </w:pPr>
    </w:p>
    <w:p w14:paraId="63B25E3C" w14:textId="77777777" w:rsidR="00AB7E46" w:rsidRPr="005A1FD1" w:rsidRDefault="00AB7E46" w:rsidP="00EF2583">
      <w:pPr>
        <w:pStyle w:val="screen"/>
      </w:pPr>
      <w:r w:rsidRPr="005A1FD1">
        <w:t>Select SERVICE CATEGORIES: AI//[ENTER]</w:t>
      </w:r>
    </w:p>
    <w:p w14:paraId="63B25E3D" w14:textId="77777777" w:rsidR="00AB7E46" w:rsidRPr="005A1FD1" w:rsidRDefault="00AB7E46" w:rsidP="00EF2583">
      <w:pPr>
        <w:pStyle w:val="screen"/>
      </w:pPr>
    </w:p>
    <w:p w14:paraId="63B25E3E" w14:textId="77777777" w:rsidR="00AB7E46" w:rsidRPr="005A1FD1" w:rsidRDefault="00AB7E46" w:rsidP="00EF2583">
      <w:pPr>
        <w:pStyle w:val="screen"/>
      </w:pPr>
      <w:r w:rsidRPr="005A1FD1">
        <w:t xml:space="preserve">     Select one of the following:</w:t>
      </w:r>
    </w:p>
    <w:p w14:paraId="63B25E3F" w14:textId="77777777" w:rsidR="00AB7E46" w:rsidRPr="005A1FD1" w:rsidRDefault="00AB7E46" w:rsidP="00EF2583">
      <w:pPr>
        <w:pStyle w:val="screen"/>
      </w:pPr>
    </w:p>
    <w:p w14:paraId="63B25E40" w14:textId="77777777" w:rsidR="00AB7E46" w:rsidRPr="005A1FD1" w:rsidRDefault="00AB7E46" w:rsidP="00EF2583">
      <w:pPr>
        <w:pStyle w:val="screen"/>
      </w:pPr>
      <w:r w:rsidRPr="005A1FD1">
        <w:t xml:space="preserve">          A         All Providers</w:t>
      </w:r>
    </w:p>
    <w:p w14:paraId="63B25E41" w14:textId="77777777" w:rsidR="00AB7E46" w:rsidRPr="005A1FD1" w:rsidRDefault="00AB7E46" w:rsidP="00EF2583">
      <w:pPr>
        <w:pStyle w:val="screen"/>
      </w:pPr>
      <w:r w:rsidRPr="005A1FD1">
        <w:t xml:space="preserve">          P         Primary Providers</w:t>
      </w:r>
    </w:p>
    <w:p w14:paraId="63B25E42" w14:textId="77777777" w:rsidR="00AB7E46" w:rsidRPr="005A1FD1" w:rsidRDefault="00AB7E46" w:rsidP="00EF2583">
      <w:pPr>
        <w:pStyle w:val="screen"/>
      </w:pPr>
      <w:r w:rsidRPr="005A1FD1">
        <w:t xml:space="preserve">          S         Selected Providers</w:t>
      </w:r>
    </w:p>
    <w:p w14:paraId="63B25E43" w14:textId="77777777" w:rsidR="00AB7E46" w:rsidRPr="005A1FD1" w:rsidRDefault="00AB7E46" w:rsidP="00EF2583">
      <w:pPr>
        <w:pStyle w:val="screen"/>
      </w:pPr>
      <w:r w:rsidRPr="005A1FD1">
        <w:t xml:space="preserve">          C         Selected Provider Classes</w:t>
      </w:r>
    </w:p>
    <w:p w14:paraId="63B25E44" w14:textId="77777777" w:rsidR="00AB7E46" w:rsidRPr="005A1FD1" w:rsidRDefault="00AB7E46" w:rsidP="00EF2583">
      <w:pPr>
        <w:pStyle w:val="screen"/>
      </w:pPr>
    </w:p>
    <w:p w14:paraId="63B25E45" w14:textId="77777777" w:rsidR="00AB7E46" w:rsidRPr="005A1FD1" w:rsidRDefault="00AB7E46" w:rsidP="00EF2583">
      <w:pPr>
        <w:pStyle w:val="screen"/>
      </w:pPr>
      <w:r w:rsidRPr="005A1FD1">
        <w:t>Select ENCOUNTER PROVIDER CRITERIA: A// Selected Providers</w:t>
      </w:r>
    </w:p>
    <w:p w14:paraId="63B25E46" w14:textId="77777777" w:rsidR="00AB7E46" w:rsidRPr="005A1FD1" w:rsidRDefault="00AB7E46" w:rsidP="00EF2583">
      <w:pPr>
        <w:pStyle w:val="screen"/>
      </w:pPr>
    </w:p>
    <w:p w14:paraId="63B25E47" w14:textId="77777777" w:rsidR="00AB7E46" w:rsidRPr="005A1FD1" w:rsidRDefault="00AB7E46" w:rsidP="00EF2583">
      <w:pPr>
        <w:pStyle w:val="screen"/>
      </w:pPr>
      <w:r w:rsidRPr="005A1FD1">
        <w:t>Select PROVIDER:    WIGGIE,MARIE</w:t>
      </w:r>
    </w:p>
    <w:p w14:paraId="63B25E48" w14:textId="77777777" w:rsidR="00AB7E46" w:rsidRPr="005A1FD1" w:rsidRDefault="00AB7E46" w:rsidP="00EF2583">
      <w:pPr>
        <w:pStyle w:val="screen"/>
      </w:pPr>
      <w:r w:rsidRPr="005A1FD1">
        <w:t>Select another PROVIDER: ADELA,TOM</w:t>
      </w:r>
    </w:p>
    <w:p w14:paraId="63B25E49" w14:textId="77777777" w:rsidR="00AB7E46" w:rsidRPr="005A1FD1" w:rsidRDefault="00AB7E46" w:rsidP="00EF2583">
      <w:pPr>
        <w:pStyle w:val="screen"/>
      </w:pPr>
      <w:r w:rsidRPr="005A1FD1">
        <w:t>Select another PROVIDER:[ENTER]</w:t>
      </w:r>
    </w:p>
    <w:p w14:paraId="63B25E4A" w14:textId="77777777" w:rsidR="00AB7E46" w:rsidRPr="005A1FD1" w:rsidRDefault="00AB7E46" w:rsidP="00EF2583">
      <w:pPr>
        <w:pStyle w:val="screen"/>
      </w:pPr>
    </w:p>
    <w:p w14:paraId="63B25E4B" w14:textId="77777777" w:rsidR="00AB7E46" w:rsidRPr="005A1FD1" w:rsidRDefault="00AB7E46" w:rsidP="00EF2583">
      <w:pPr>
        <w:pStyle w:val="screen"/>
      </w:pPr>
      <w:r w:rsidRPr="005A1FD1">
        <w:t xml:space="preserve">     Select one of the following:</w:t>
      </w:r>
    </w:p>
    <w:p w14:paraId="63B25E4C" w14:textId="77777777" w:rsidR="00AB7E46" w:rsidRPr="005A1FD1" w:rsidRDefault="00AB7E46" w:rsidP="00EF2583">
      <w:pPr>
        <w:pStyle w:val="screen"/>
      </w:pPr>
    </w:p>
    <w:p w14:paraId="63B25E4D" w14:textId="77777777" w:rsidR="00AB7E46" w:rsidRPr="005A1FD1" w:rsidRDefault="00AB7E46" w:rsidP="00EF2583">
      <w:pPr>
        <w:pStyle w:val="screen"/>
      </w:pPr>
      <w:r w:rsidRPr="005A1FD1">
        <w:t xml:space="preserve">          S         Summary</w:t>
      </w:r>
    </w:p>
    <w:p w14:paraId="63B25E4E" w14:textId="77777777" w:rsidR="00AB7E46" w:rsidRPr="005A1FD1" w:rsidRDefault="00AB7E46" w:rsidP="00EF2583">
      <w:pPr>
        <w:pStyle w:val="screen"/>
      </w:pPr>
      <w:r w:rsidRPr="005A1FD1">
        <w:t xml:space="preserve">          D         Detail by clinic and date</w:t>
      </w:r>
    </w:p>
    <w:p w14:paraId="63B25E4F" w14:textId="77777777" w:rsidR="00AB7E46" w:rsidRPr="005A1FD1" w:rsidRDefault="00AB7E46" w:rsidP="00EF2583">
      <w:pPr>
        <w:pStyle w:val="screen"/>
      </w:pPr>
    </w:p>
    <w:p w14:paraId="63B25E50" w14:textId="77777777" w:rsidR="00AB7E46" w:rsidRPr="005A1FD1" w:rsidRDefault="00AB7E46" w:rsidP="00EF2583">
      <w:pPr>
        <w:pStyle w:val="screen"/>
      </w:pPr>
      <w:r w:rsidRPr="005A1FD1">
        <w:t>Which type of report: S// [ENTER]  Summary</w:t>
      </w:r>
    </w:p>
    <w:p w14:paraId="63B25E51" w14:textId="77777777" w:rsidR="00AB7E46" w:rsidRPr="005A1FD1" w:rsidRDefault="00AB7E46" w:rsidP="00EF2583">
      <w:pPr>
        <w:pStyle w:val="screen"/>
      </w:pPr>
    </w:p>
    <w:p w14:paraId="63B25E52" w14:textId="77777777" w:rsidR="00AB7E46" w:rsidRPr="005A1FD1" w:rsidRDefault="00AB7E46" w:rsidP="00EF2583">
      <w:pPr>
        <w:pStyle w:val="screen"/>
      </w:pPr>
      <w:r w:rsidRPr="005A1FD1">
        <w:t>DEVICE: HOME// [ENTER]  VAX    RIGHT MARGIN: 80//[ENTER]</w:t>
      </w:r>
    </w:p>
    <w:p w14:paraId="63B25E53" w14:textId="77777777" w:rsidR="00AB7E46" w:rsidRPr="005A1FD1" w:rsidRDefault="00AB7E46" w:rsidP="00EF2583">
      <w:pPr>
        <w:pStyle w:val="screen"/>
      </w:pPr>
      <w:r w:rsidRPr="005A1FD1">
        <w:t>Sorting encounters done</w:t>
      </w:r>
    </w:p>
    <w:p w14:paraId="63B25E54" w14:textId="77777777" w:rsidR="00AB7E46" w:rsidRPr="005A1FD1" w:rsidRDefault="00AB7E46" w:rsidP="00EF2583">
      <w:pPr>
        <w:pStyle w:val="screen"/>
      </w:pPr>
      <w:r w:rsidRPr="005A1FD1">
        <w:t xml:space="preserve">                                        May 24, 1996 2:18:09 pm  Page 1</w:t>
      </w:r>
    </w:p>
    <w:p w14:paraId="63B25E55" w14:textId="77777777" w:rsidR="00AB7E46" w:rsidRPr="005A1FD1" w:rsidRDefault="00AB7E46" w:rsidP="00EF2583">
      <w:pPr>
        <w:pStyle w:val="screen"/>
      </w:pPr>
      <w:r w:rsidRPr="005A1FD1">
        <w:t xml:space="preserve">                         PCE Provider Encounter Counts</w:t>
      </w:r>
    </w:p>
    <w:p w14:paraId="63B25E56" w14:textId="77777777" w:rsidR="00AB7E46" w:rsidRPr="005A1FD1" w:rsidRDefault="00AB7E46" w:rsidP="00EF2583">
      <w:pPr>
        <w:pStyle w:val="screen"/>
      </w:pPr>
    </w:p>
    <w:p w14:paraId="63B25E57" w14:textId="77777777" w:rsidR="00AB7E46" w:rsidRPr="005A1FD1" w:rsidRDefault="00AB7E46" w:rsidP="00EF2583">
      <w:pPr>
        <w:pStyle w:val="screen"/>
      </w:pPr>
      <w:r w:rsidRPr="005A1FD1">
        <w:t>Criteria for Provider Encounter Summary Report</w:t>
      </w:r>
    </w:p>
    <w:p w14:paraId="63B25E58" w14:textId="77777777" w:rsidR="00AB7E46" w:rsidRPr="005A1FD1" w:rsidRDefault="00AB7E46" w:rsidP="00EF2583">
      <w:pPr>
        <w:pStyle w:val="screen"/>
      </w:pPr>
      <w:r w:rsidRPr="005A1FD1">
        <w:t xml:space="preserve">   Provider selection criteria: Selected Providers</w:t>
      </w:r>
    </w:p>
    <w:p w14:paraId="63B25E59" w14:textId="77777777" w:rsidR="00AB7E46" w:rsidRPr="005A1FD1" w:rsidRDefault="00AB7E46" w:rsidP="00EF2583">
      <w:pPr>
        <w:pStyle w:val="screen"/>
      </w:pPr>
      <w:r w:rsidRPr="005A1FD1">
        <w:t xml:space="preserve">   Report date range:           Feb 14, 1996 through May 24, 1996</w:t>
      </w:r>
    </w:p>
    <w:p w14:paraId="63B25E5A" w14:textId="77777777" w:rsidR="00AB7E46" w:rsidRPr="005A1FD1" w:rsidRDefault="00AB7E46" w:rsidP="00EF2583">
      <w:pPr>
        <w:pStyle w:val="screen"/>
      </w:pPr>
      <w:r w:rsidRPr="005A1FD1">
        <w:t xml:space="preserve">   Service categories:          AI</w:t>
      </w:r>
    </w:p>
    <w:p w14:paraId="63B25E5B" w14:textId="77777777" w:rsidR="00AB7E46" w:rsidRPr="005A1FD1" w:rsidRDefault="00AB7E46" w:rsidP="00EF2583">
      <w:pPr>
        <w:pStyle w:val="screen"/>
      </w:pPr>
      <w:r w:rsidRPr="005A1FD1">
        <w:t xml:space="preserve">      A - AMBULATORY</w:t>
      </w:r>
    </w:p>
    <w:p w14:paraId="63B25E5C" w14:textId="77777777" w:rsidR="00AB7E46" w:rsidRPr="005A1FD1" w:rsidRDefault="00AB7E46" w:rsidP="00EF2583">
      <w:pPr>
        <w:pStyle w:val="screen"/>
      </w:pPr>
      <w:r w:rsidRPr="005A1FD1">
        <w:t xml:space="preserve">      I - IN HOSPITAL</w:t>
      </w:r>
    </w:p>
    <w:p w14:paraId="63B25E5D" w14:textId="77777777" w:rsidR="00AB7E46" w:rsidRPr="005A1FD1" w:rsidRDefault="00AB7E46" w:rsidP="00EF2583">
      <w:pPr>
        <w:pStyle w:val="screen"/>
      </w:pPr>
    </w:p>
    <w:p w14:paraId="63B25E5E" w14:textId="77777777" w:rsidR="00AB7E46" w:rsidRPr="005A1FD1" w:rsidRDefault="00AB7E46" w:rsidP="00EF2583">
      <w:pPr>
        <w:pStyle w:val="screen"/>
      </w:pPr>
      <w:r w:rsidRPr="005A1FD1">
        <w:t>Facility: SALT LAKE CITY  660</w:t>
      </w:r>
    </w:p>
    <w:p w14:paraId="63B25E5F" w14:textId="77777777" w:rsidR="00AB7E46" w:rsidRPr="005A1FD1" w:rsidRDefault="00AB7E46" w:rsidP="00EF2583">
      <w:pPr>
        <w:pStyle w:val="screen"/>
      </w:pPr>
    </w:p>
    <w:p w14:paraId="63B25E60" w14:textId="77777777" w:rsidR="00AB7E46" w:rsidRPr="005A1FD1" w:rsidRDefault="00AB7E46" w:rsidP="00EF2583">
      <w:pPr>
        <w:pStyle w:val="screen"/>
      </w:pPr>
      <w:r w:rsidRPr="005A1FD1">
        <w:t xml:space="preserve">                            (Person Class)</w:t>
      </w:r>
    </w:p>
    <w:p w14:paraId="63B25E61" w14:textId="77777777" w:rsidR="00AB7E46" w:rsidRPr="005A1FD1" w:rsidRDefault="00AB7E46" w:rsidP="00EF2583">
      <w:pPr>
        <w:pStyle w:val="screen"/>
      </w:pPr>
      <w:r w:rsidRPr="005A1FD1">
        <w:t>Provider         (Occupation+Specialty+Subspecialty)  Encounters</w:t>
      </w:r>
    </w:p>
    <w:p w14:paraId="63B25E62" w14:textId="77777777" w:rsidR="00AB7E46" w:rsidRPr="005A1FD1" w:rsidRDefault="00AB7E46" w:rsidP="00EF2583">
      <w:pPr>
        <w:pStyle w:val="screen"/>
      </w:pPr>
      <w:r w:rsidRPr="005A1FD1">
        <w:t>------------------------------------------------------</w:t>
      </w:r>
    </w:p>
    <w:p w14:paraId="63B25E63" w14:textId="77777777" w:rsidR="00AB7E46" w:rsidRPr="005A1FD1" w:rsidRDefault="00AB7E46" w:rsidP="00EF2583">
      <w:pPr>
        <w:pStyle w:val="screen"/>
      </w:pPr>
      <w:r w:rsidRPr="005A1FD1">
        <w:lastRenderedPageBreak/>
        <w:t>PCEPROVIDER,ONE  (Nursing Service+Nursing Administrato..)            3</w:t>
      </w:r>
    </w:p>
    <w:p w14:paraId="63B25E64" w14:textId="77777777" w:rsidR="00AB7E46" w:rsidRPr="005A1FD1" w:rsidRDefault="00AB7E46" w:rsidP="00EF2583">
      <w:pPr>
        <w:pStyle w:val="screen"/>
      </w:pPr>
      <w:r w:rsidRPr="005A1FD1">
        <w:t>PCEPROVIDER,TWO  (Pharmacy Services)                  6</w:t>
      </w:r>
    </w:p>
    <w:p w14:paraId="63B25E65" w14:textId="77777777" w:rsidR="00AB7E46" w:rsidRPr="005A1FD1" w:rsidRDefault="00AB7E46" w:rsidP="00EF2583">
      <w:pPr>
        <w:pStyle w:val="screen"/>
      </w:pPr>
      <w:r w:rsidRPr="005A1FD1">
        <w:t>PCEPROVIDER,SIX  (Unknown)                            15</w:t>
      </w:r>
    </w:p>
    <w:p w14:paraId="63B25E66" w14:textId="77777777" w:rsidR="00AB7E46" w:rsidRPr="005A1FD1" w:rsidRDefault="00AB7E46" w:rsidP="00EF2583">
      <w:pPr>
        <w:pStyle w:val="screen"/>
      </w:pPr>
      <w:r w:rsidRPr="005A1FD1">
        <w:t>PCEPROVIDER,NINE (Pharmacy Services)                   10</w:t>
      </w:r>
    </w:p>
    <w:p w14:paraId="63B25E67" w14:textId="77777777" w:rsidR="00AB7E46" w:rsidRPr="005A1FD1" w:rsidRDefault="00AB7E46" w:rsidP="00EF2583">
      <w:pPr>
        <w:pStyle w:val="screen"/>
      </w:pPr>
      <w:r w:rsidRPr="005A1FD1">
        <w:t>PCEPROVIDER,TEN  (Medical Servcies)                    92</w:t>
      </w:r>
    </w:p>
    <w:p w14:paraId="63B25E68" w14:textId="77777777" w:rsidR="00AB7E46" w:rsidRPr="005A1FD1" w:rsidRDefault="00AB7E46" w:rsidP="00EF2583">
      <w:pPr>
        <w:pStyle w:val="screen"/>
      </w:pPr>
      <w:r w:rsidRPr="005A1FD1">
        <w:t>PCEPROVIDER,FOUR (Eye and Vision Services+Ophthalmic Med)           27</w:t>
      </w:r>
    </w:p>
    <w:p w14:paraId="63B25E69" w14:textId="77777777" w:rsidR="00AB7E46" w:rsidRPr="005A1FD1" w:rsidRDefault="00AB7E46" w:rsidP="00EF2583">
      <w:pPr>
        <w:pStyle w:val="screen"/>
      </w:pPr>
      <w:r w:rsidRPr="005A1FD1">
        <w:t>PCEPROVIDER,FIVE (Physician Assistant+Medical)       4</w:t>
      </w:r>
    </w:p>
    <w:p w14:paraId="63B25E6A" w14:textId="77777777" w:rsidR="00AB7E46" w:rsidRPr="005A1FD1" w:rsidRDefault="00AB7E46" w:rsidP="00EF2583">
      <w:pPr>
        <w:pStyle w:val="screen"/>
      </w:pPr>
      <w:r w:rsidRPr="005A1FD1">
        <w:t>PCEPROVIDER,EIGHT(Physician)                         7</w:t>
      </w:r>
    </w:p>
    <w:p w14:paraId="63B25E6B" w14:textId="77777777" w:rsidR="00AB7E46" w:rsidRPr="005A1FD1" w:rsidRDefault="00AB7E46" w:rsidP="00EF2583">
      <w:pPr>
        <w:pStyle w:val="screen"/>
      </w:pPr>
    </w:p>
    <w:p w14:paraId="63B25E6C" w14:textId="77777777" w:rsidR="00AB7E46" w:rsidRPr="005A1FD1" w:rsidRDefault="00AB7E46" w:rsidP="00EF2583">
      <w:pPr>
        <w:pStyle w:val="screen"/>
      </w:pPr>
      <w:r w:rsidRPr="005A1FD1">
        <w:t xml:space="preserve">                               Total facility encounters           164</w:t>
      </w:r>
    </w:p>
    <w:p w14:paraId="63B25E6D" w14:textId="77777777" w:rsidR="00AB7E46" w:rsidRPr="005A1FD1" w:rsidRDefault="00AB7E46" w:rsidP="00EF2583">
      <w:pPr>
        <w:pStyle w:val="screen"/>
      </w:pPr>
    </w:p>
    <w:p w14:paraId="63B25E6E" w14:textId="77777777" w:rsidR="00AB7E46" w:rsidRPr="005A1FD1" w:rsidRDefault="00AB7E46" w:rsidP="00EF2583">
      <w:pPr>
        <w:pStyle w:val="screen"/>
      </w:pPr>
      <w:r w:rsidRPr="005A1FD1">
        <w:t xml:space="preserve">                                        Total encounters           164</w:t>
      </w:r>
    </w:p>
    <w:p w14:paraId="63B25E6F" w14:textId="77777777" w:rsidR="00AB7E46" w:rsidRPr="005A1FD1" w:rsidRDefault="00AB7E46" w:rsidP="00EF2583">
      <w:pPr>
        <w:pStyle w:val="screen"/>
      </w:pPr>
    </w:p>
    <w:p w14:paraId="63B25E70" w14:textId="77777777" w:rsidR="00AB7E46" w:rsidRPr="005A1FD1" w:rsidRDefault="00AB7E46" w:rsidP="00EF2583">
      <w:pPr>
        <w:pStyle w:val="screen"/>
      </w:pPr>
      <w:r w:rsidRPr="005A1FD1">
        <w:t>End of the report.</w:t>
      </w:r>
    </w:p>
    <w:p w14:paraId="63B25E71" w14:textId="77777777" w:rsidR="00AB7E46" w:rsidRDefault="00AB7E46" w:rsidP="00DB745D">
      <w:pPr>
        <w:pStyle w:val="Heading2"/>
      </w:pPr>
      <w:bookmarkStart w:id="297" w:name="_Toc428365029"/>
      <w:bookmarkStart w:id="298" w:name="_Toc468086021"/>
      <w:r>
        <w:t>Selected Person Classes</w:t>
      </w:r>
      <w:bookmarkEnd w:id="297"/>
      <w:bookmarkEnd w:id="298"/>
    </w:p>
    <w:p w14:paraId="63B25E72" w14:textId="77777777" w:rsidR="009B26D8" w:rsidRPr="00724287" w:rsidRDefault="009B26D8" w:rsidP="00FA4B70">
      <w:pPr>
        <w:rPr>
          <w:rFonts w:eastAsiaTheme="minorHAnsi" w:cstheme="minorBidi"/>
        </w:rPr>
      </w:pPr>
      <w:r w:rsidRPr="00724287">
        <w:rPr>
          <w:rFonts w:eastAsiaTheme="minorHAnsi" w:cstheme="minorBidi"/>
        </w:rPr>
        <w:t>This Selected Person Classes option lets you compile a report of selected Person Classes based on occupation, specialty, and/or sub-specialty. A wild card (*) may be entered as a response for any of the Person Class pieces. For example, if you want a report on every provider from a specific specialty, occupation would be “*,” specialty would be the specific specialty, and sub-specialty would be “*.”</w:t>
      </w:r>
    </w:p>
    <w:p w14:paraId="63B25E73" w14:textId="77777777" w:rsidR="009B26D8" w:rsidRPr="005A1FD1" w:rsidRDefault="009B26D8" w:rsidP="00EF2583">
      <w:pPr>
        <w:pStyle w:val="screen"/>
      </w:pPr>
      <w:r w:rsidRPr="005A1FD1">
        <w:t>Select PCE Clinical Reports Option: PE Provider Encounter Counts</w:t>
      </w:r>
    </w:p>
    <w:p w14:paraId="63B25E74" w14:textId="77777777" w:rsidR="009B26D8" w:rsidRPr="005A1FD1" w:rsidRDefault="009B26D8" w:rsidP="00EF2583">
      <w:pPr>
        <w:pStyle w:val="screen"/>
      </w:pPr>
    </w:p>
    <w:p w14:paraId="63B25E75" w14:textId="77777777" w:rsidR="009B26D8" w:rsidRPr="005A1FD1" w:rsidRDefault="009B26D8" w:rsidP="00EF2583">
      <w:pPr>
        <w:pStyle w:val="screen"/>
      </w:pPr>
      <w:r w:rsidRPr="005A1FD1">
        <w:t>Select FACILITY: SALT LAKE CITY// &lt;Enter&gt; UT        660</w:t>
      </w:r>
    </w:p>
    <w:p w14:paraId="63B25E76" w14:textId="77777777" w:rsidR="009B26D8" w:rsidRPr="005A1FD1" w:rsidRDefault="009B26D8" w:rsidP="00EF2583">
      <w:pPr>
        <w:pStyle w:val="screen"/>
      </w:pPr>
      <w:r w:rsidRPr="005A1FD1">
        <w:t>Select another FACILITY:</w:t>
      </w:r>
    </w:p>
    <w:p w14:paraId="63B25E77" w14:textId="77777777" w:rsidR="009B26D8" w:rsidRPr="005A1FD1" w:rsidRDefault="009B26D8" w:rsidP="00EF2583">
      <w:pPr>
        <w:pStyle w:val="screen"/>
      </w:pPr>
    </w:p>
    <w:p w14:paraId="63B25E78" w14:textId="77777777" w:rsidR="009B26D8" w:rsidRPr="005A1FD1" w:rsidRDefault="009B26D8" w:rsidP="00EF2583">
      <w:pPr>
        <w:pStyle w:val="screen"/>
      </w:pPr>
      <w:r w:rsidRPr="005A1FD1">
        <w:t>Enter ENCOUNTER BEGINNING DATE: T-300 (APR 13, 1996)</w:t>
      </w:r>
    </w:p>
    <w:p w14:paraId="63B25E79" w14:textId="77777777" w:rsidR="009B26D8" w:rsidRPr="005A1FD1" w:rsidRDefault="009B26D8" w:rsidP="00EF2583">
      <w:pPr>
        <w:pStyle w:val="screen"/>
      </w:pPr>
      <w:r w:rsidRPr="005A1FD1">
        <w:t>Enter ENCOUNTER ENDING DATE: Feb 07, 1997//&lt;Enter&gt; (FEB 07, 1997)</w:t>
      </w:r>
    </w:p>
    <w:p w14:paraId="63B25E7A" w14:textId="77777777" w:rsidR="009B26D8" w:rsidRPr="005A1FD1" w:rsidRDefault="009B26D8" w:rsidP="00EF2583">
      <w:pPr>
        <w:pStyle w:val="screen"/>
      </w:pPr>
    </w:p>
    <w:p w14:paraId="63B25E7B" w14:textId="77777777" w:rsidR="009B26D8" w:rsidRPr="005A1FD1" w:rsidRDefault="009B26D8" w:rsidP="00EF2583">
      <w:pPr>
        <w:pStyle w:val="screen"/>
      </w:pPr>
      <w:r w:rsidRPr="005A1FD1">
        <w:t>Select SERVICE CATEGORIES: AI//&lt;Enter&gt;</w:t>
      </w:r>
    </w:p>
    <w:p w14:paraId="63B25E7C" w14:textId="77777777" w:rsidR="009B26D8" w:rsidRPr="005A1FD1" w:rsidRDefault="009B26D8" w:rsidP="00EF2583">
      <w:pPr>
        <w:pStyle w:val="screen"/>
      </w:pPr>
      <w:r w:rsidRPr="005A1FD1">
        <w:t xml:space="preserve">       Select one of the following:</w:t>
      </w:r>
    </w:p>
    <w:p w14:paraId="63B25E7D" w14:textId="77777777" w:rsidR="009B26D8" w:rsidRPr="005A1FD1" w:rsidRDefault="009B26D8" w:rsidP="00EF2583">
      <w:pPr>
        <w:pStyle w:val="screen"/>
      </w:pPr>
      <w:r w:rsidRPr="005A1FD1">
        <w:t xml:space="preserve">            A All Providers (with encounters)</w:t>
      </w:r>
    </w:p>
    <w:p w14:paraId="63B25E7E" w14:textId="77777777" w:rsidR="009B26D8" w:rsidRPr="005A1FD1" w:rsidRDefault="009B26D8" w:rsidP="00EF2583">
      <w:pPr>
        <w:pStyle w:val="screen"/>
      </w:pPr>
      <w:r w:rsidRPr="005A1FD1">
        <w:t xml:space="preserve">            P Primary Providers (with encounters)</w:t>
      </w:r>
    </w:p>
    <w:p w14:paraId="63B25E7F" w14:textId="77777777" w:rsidR="009B26D8" w:rsidRPr="005A1FD1" w:rsidRDefault="009B26D8" w:rsidP="00EF2583">
      <w:pPr>
        <w:pStyle w:val="screen"/>
      </w:pPr>
      <w:r w:rsidRPr="005A1FD1">
        <w:t xml:space="preserve">            S Selected Providers</w:t>
      </w:r>
    </w:p>
    <w:p w14:paraId="63B25E80" w14:textId="77777777" w:rsidR="009B26D8" w:rsidRPr="005A1FD1" w:rsidRDefault="009B26D8" w:rsidP="00EF2583">
      <w:pPr>
        <w:pStyle w:val="screen"/>
      </w:pPr>
      <w:r w:rsidRPr="005A1FD1">
        <w:t xml:space="preserve">            C Selected Person Classes</w:t>
      </w:r>
    </w:p>
    <w:p w14:paraId="63B25E81" w14:textId="77777777" w:rsidR="009B26D8" w:rsidRPr="005A1FD1" w:rsidRDefault="009B26D8" w:rsidP="00EF2583">
      <w:pPr>
        <w:pStyle w:val="screen"/>
      </w:pPr>
    </w:p>
    <w:p w14:paraId="63B25E82" w14:textId="77777777" w:rsidR="009B26D8" w:rsidRPr="005A1FD1" w:rsidRDefault="009B26D8" w:rsidP="00EF2583">
      <w:pPr>
        <w:pStyle w:val="screen"/>
      </w:pPr>
      <w:r w:rsidRPr="005A1FD1">
        <w:t>Select ENCOUNTER PROVIDER CRITERIA: S// C Selected Person Classes</w:t>
      </w:r>
    </w:p>
    <w:p w14:paraId="63B25E83" w14:textId="77777777" w:rsidR="009B26D8" w:rsidRPr="005A1FD1" w:rsidRDefault="009B26D8" w:rsidP="00EF2583">
      <w:pPr>
        <w:pStyle w:val="screen"/>
      </w:pPr>
      <w:r w:rsidRPr="005A1FD1">
        <w:t>Select PERSON CLASS (OCCUPATION, SPECIALTY, SUBSPECIALTY)</w:t>
      </w:r>
    </w:p>
    <w:p w14:paraId="63B25E84" w14:textId="77777777" w:rsidR="009B26D8" w:rsidRPr="005A1FD1" w:rsidRDefault="009B26D8" w:rsidP="00EF2583">
      <w:pPr>
        <w:pStyle w:val="screen"/>
      </w:pPr>
    </w:p>
    <w:p w14:paraId="63B25E85" w14:textId="77777777" w:rsidR="009B26D8" w:rsidRPr="005A1FD1" w:rsidRDefault="009B26D8" w:rsidP="00EF2583">
      <w:pPr>
        <w:pStyle w:val="screen"/>
      </w:pPr>
      <w:r w:rsidRPr="005A1FD1">
        <w:t>Select OCCUPATION (enter * for all, return to end selection): *</w:t>
      </w:r>
    </w:p>
    <w:p w14:paraId="63B25E86" w14:textId="77777777" w:rsidR="009B26D8" w:rsidRPr="005A1FD1" w:rsidRDefault="009B26D8" w:rsidP="00EF2583">
      <w:pPr>
        <w:pStyle w:val="screen"/>
      </w:pPr>
      <w:r w:rsidRPr="005A1FD1">
        <w:t>The currently selected OCCUPATION is: *</w:t>
      </w:r>
    </w:p>
    <w:p w14:paraId="63B25E87" w14:textId="77777777" w:rsidR="009B26D8" w:rsidRPr="005A1FD1" w:rsidRDefault="009B26D8" w:rsidP="00EF2583">
      <w:pPr>
        <w:pStyle w:val="screen"/>
      </w:pPr>
      <w:r w:rsidRPr="005A1FD1">
        <w:t>Select SPECIALTY (enter * for all, return to change OCCUPATION): PHYSICAL</w:t>
      </w:r>
    </w:p>
    <w:p w14:paraId="63B25E88" w14:textId="77777777" w:rsidR="009B26D8" w:rsidRPr="005A1FD1" w:rsidRDefault="009B26D8" w:rsidP="00EF2583">
      <w:pPr>
        <w:pStyle w:val="screen"/>
      </w:pPr>
      <w:r w:rsidRPr="005A1FD1">
        <w:t>THERAPIST</w:t>
      </w:r>
    </w:p>
    <w:p w14:paraId="63B25E89" w14:textId="77777777" w:rsidR="009B26D8" w:rsidRPr="005A1FD1" w:rsidRDefault="009B26D8" w:rsidP="00EF2583">
      <w:pPr>
        <w:pStyle w:val="screen"/>
      </w:pPr>
      <w:r w:rsidRPr="005A1FD1">
        <w:t>Select SUBSPECIALTY (enter * for all): *</w:t>
      </w:r>
    </w:p>
    <w:p w14:paraId="63B25E8A" w14:textId="77777777" w:rsidR="009B26D8" w:rsidRPr="005A1FD1" w:rsidRDefault="009B26D8" w:rsidP="00EF2583">
      <w:pPr>
        <w:pStyle w:val="screen"/>
      </w:pPr>
    </w:p>
    <w:p w14:paraId="63B25E8B" w14:textId="77777777" w:rsidR="009B26D8" w:rsidRPr="005A1FD1" w:rsidRDefault="009B26D8" w:rsidP="00EF2583">
      <w:pPr>
        <w:pStyle w:val="screen"/>
      </w:pPr>
      <w:r w:rsidRPr="005A1FD1">
        <w:t>Your Person Class Selection was:</w:t>
      </w:r>
    </w:p>
    <w:p w14:paraId="63B25E8C" w14:textId="77777777" w:rsidR="009B26D8" w:rsidRPr="005A1FD1" w:rsidRDefault="009B26D8" w:rsidP="00EF2583">
      <w:pPr>
        <w:pStyle w:val="screen"/>
      </w:pPr>
      <w:r w:rsidRPr="005A1FD1">
        <w:t>OCCUPATION: *</w:t>
      </w:r>
    </w:p>
    <w:p w14:paraId="63B25E8D" w14:textId="77777777" w:rsidR="009B26D8" w:rsidRPr="005A1FD1" w:rsidRDefault="009B26D8" w:rsidP="00EF2583">
      <w:pPr>
        <w:pStyle w:val="screen"/>
      </w:pPr>
      <w:r w:rsidRPr="005A1FD1">
        <w:t>SPECIALTY: Physical Therapist</w:t>
      </w:r>
    </w:p>
    <w:p w14:paraId="63B25E8E" w14:textId="77777777" w:rsidR="009B26D8" w:rsidRPr="005A1FD1" w:rsidRDefault="009B26D8" w:rsidP="00EF2583">
      <w:pPr>
        <w:pStyle w:val="screen"/>
      </w:pPr>
      <w:r w:rsidRPr="005A1FD1">
        <w:t>SUBSPECIALTY: *</w:t>
      </w:r>
    </w:p>
    <w:p w14:paraId="63B25E8F" w14:textId="77777777" w:rsidR="009B26D8" w:rsidRPr="005A1FD1" w:rsidRDefault="009B26D8" w:rsidP="00EF2583">
      <w:pPr>
        <w:pStyle w:val="screen"/>
      </w:pPr>
      <w:r w:rsidRPr="005A1FD1">
        <w:t>Is this selection correct? YES</w:t>
      </w:r>
    </w:p>
    <w:p w14:paraId="63B25E90" w14:textId="77777777" w:rsidR="009B26D8" w:rsidRPr="005A1FD1" w:rsidRDefault="009B26D8" w:rsidP="00EF2583">
      <w:pPr>
        <w:pStyle w:val="screen"/>
      </w:pPr>
    </w:p>
    <w:p w14:paraId="63B25E91" w14:textId="77777777" w:rsidR="009B26D8" w:rsidRPr="005A1FD1" w:rsidRDefault="009B26D8" w:rsidP="00EF2583">
      <w:pPr>
        <w:pStyle w:val="screen"/>
      </w:pPr>
      <w:r w:rsidRPr="005A1FD1">
        <w:t>The currently selected OCCUPATION is: *</w:t>
      </w:r>
    </w:p>
    <w:p w14:paraId="63B25E92" w14:textId="77777777" w:rsidR="009B26D8" w:rsidRPr="005A1FD1" w:rsidRDefault="009B26D8" w:rsidP="00EF2583">
      <w:pPr>
        <w:pStyle w:val="screen"/>
      </w:pPr>
      <w:r w:rsidRPr="005A1FD1">
        <w:t xml:space="preserve">  Select SPECIALTY (enter * for all, return to change OCCUPATION): &lt;Enter&gt;</w:t>
      </w:r>
    </w:p>
    <w:p w14:paraId="63B25E93" w14:textId="77777777" w:rsidR="009B26D8" w:rsidRPr="005A1FD1" w:rsidRDefault="009B26D8" w:rsidP="00EF2583">
      <w:pPr>
        <w:pStyle w:val="screen"/>
      </w:pPr>
    </w:p>
    <w:p w14:paraId="63B25E94" w14:textId="77777777" w:rsidR="009B26D8" w:rsidRPr="005A1FD1" w:rsidRDefault="009B26D8" w:rsidP="00EF2583">
      <w:pPr>
        <w:pStyle w:val="screen"/>
      </w:pPr>
      <w:r w:rsidRPr="005A1FD1">
        <w:t>Select another PERSON CLASS OCCUPATION</w:t>
      </w:r>
    </w:p>
    <w:p w14:paraId="63B25E95" w14:textId="77777777" w:rsidR="009B26D8" w:rsidRPr="005A1FD1" w:rsidRDefault="009B26D8" w:rsidP="00EF2583">
      <w:pPr>
        <w:pStyle w:val="screen"/>
      </w:pPr>
    </w:p>
    <w:p w14:paraId="63B25E96" w14:textId="77777777" w:rsidR="009B26D8" w:rsidRPr="005A1FD1" w:rsidRDefault="009B26D8" w:rsidP="00EF2583">
      <w:pPr>
        <w:pStyle w:val="screen"/>
      </w:pPr>
      <w:r w:rsidRPr="005A1FD1">
        <w:t xml:space="preserve">  Select OCCUPATION (enter * for all, return to end selection): &lt;Enter&gt;</w:t>
      </w:r>
    </w:p>
    <w:p w14:paraId="63B25E97" w14:textId="77777777" w:rsidR="009B26D8" w:rsidRPr="005A1FD1" w:rsidRDefault="009B26D8" w:rsidP="00EF2583">
      <w:pPr>
        <w:pStyle w:val="screen"/>
      </w:pPr>
    </w:p>
    <w:p w14:paraId="63B25E98" w14:textId="77777777" w:rsidR="009B26D8" w:rsidRPr="005A1FD1" w:rsidRDefault="009B26D8" w:rsidP="00EF2583">
      <w:pPr>
        <w:pStyle w:val="screen"/>
      </w:pPr>
      <w:r w:rsidRPr="005A1FD1">
        <w:t xml:space="preserve">     Select one of the following:</w:t>
      </w:r>
    </w:p>
    <w:p w14:paraId="63B25E99" w14:textId="77777777" w:rsidR="009B26D8" w:rsidRPr="005A1FD1" w:rsidRDefault="009B26D8" w:rsidP="00EF2583">
      <w:pPr>
        <w:pStyle w:val="screen"/>
      </w:pPr>
      <w:r w:rsidRPr="005A1FD1">
        <w:t xml:space="preserve">          S Summary</w:t>
      </w:r>
    </w:p>
    <w:p w14:paraId="63B25E9A" w14:textId="77777777" w:rsidR="009B26D8" w:rsidRPr="005A1FD1" w:rsidRDefault="009B26D8" w:rsidP="00EF2583">
      <w:pPr>
        <w:pStyle w:val="screen"/>
      </w:pPr>
      <w:r w:rsidRPr="005A1FD1">
        <w:t xml:space="preserve">          D Detail by clinic and date</w:t>
      </w:r>
    </w:p>
    <w:p w14:paraId="63B25E9B" w14:textId="77777777" w:rsidR="009B26D8" w:rsidRPr="005A1FD1" w:rsidRDefault="009B26D8" w:rsidP="00EF2583">
      <w:pPr>
        <w:pStyle w:val="screen"/>
      </w:pPr>
    </w:p>
    <w:p w14:paraId="63B25E9C" w14:textId="77777777" w:rsidR="009B26D8" w:rsidRPr="005A1FD1" w:rsidRDefault="009B26D8" w:rsidP="00EF2583">
      <w:pPr>
        <w:pStyle w:val="screen"/>
      </w:pPr>
      <w:r w:rsidRPr="005A1FD1">
        <w:t>Which type of report: S// &lt;Enter&gt; Summary</w:t>
      </w:r>
    </w:p>
    <w:p w14:paraId="63B25E9D" w14:textId="77777777" w:rsidR="009B26D8" w:rsidRPr="005A1FD1" w:rsidRDefault="009B26D8" w:rsidP="00EF2583">
      <w:pPr>
        <w:pStyle w:val="screen"/>
      </w:pPr>
      <w:r w:rsidRPr="005A1FD1">
        <w:t>DEVICE: HOME// &lt;Enter&gt; VAX RIGHT MARGIN: 70//&lt;Enter&gt;</w:t>
      </w:r>
    </w:p>
    <w:p w14:paraId="63B25E9E" w14:textId="77777777" w:rsidR="009B26D8" w:rsidRPr="005A1FD1" w:rsidRDefault="009B26D8" w:rsidP="00EF2583">
      <w:pPr>
        <w:pStyle w:val="screen"/>
      </w:pPr>
    </w:p>
    <w:p w14:paraId="63B25E9F" w14:textId="77777777" w:rsidR="009B26D8" w:rsidRPr="005A1FD1" w:rsidRDefault="009B26D8" w:rsidP="00EF2583">
      <w:pPr>
        <w:pStyle w:val="screen"/>
      </w:pPr>
      <w:r w:rsidRPr="005A1FD1">
        <w:t>Sorting encounters done</w:t>
      </w:r>
    </w:p>
    <w:p w14:paraId="63B25EA0" w14:textId="77777777" w:rsidR="009B26D8" w:rsidRPr="005A1FD1" w:rsidRDefault="009B26D8" w:rsidP="00EF2583">
      <w:pPr>
        <w:pStyle w:val="screen"/>
      </w:pPr>
    </w:p>
    <w:p w14:paraId="63B25EA1" w14:textId="77777777" w:rsidR="009B26D8" w:rsidRPr="005A1FD1" w:rsidRDefault="009B26D8" w:rsidP="00EF2583">
      <w:pPr>
        <w:pStyle w:val="screen"/>
      </w:pPr>
      <w:r w:rsidRPr="005A1FD1">
        <w:t xml:space="preserve">                                         Feb 07, 1997 8:21:03 am Page 1</w:t>
      </w:r>
    </w:p>
    <w:p w14:paraId="63B25EA2" w14:textId="77777777" w:rsidR="009B26D8" w:rsidRPr="005A1FD1" w:rsidRDefault="009B26D8" w:rsidP="00EF2583">
      <w:pPr>
        <w:pStyle w:val="screen"/>
      </w:pPr>
      <w:r w:rsidRPr="005A1FD1">
        <w:t>PCE Provider Encounter Counts</w:t>
      </w:r>
    </w:p>
    <w:p w14:paraId="63B25EA3" w14:textId="77777777" w:rsidR="009B26D8" w:rsidRPr="005A1FD1" w:rsidRDefault="009B26D8" w:rsidP="00EF2583">
      <w:pPr>
        <w:pStyle w:val="screen"/>
      </w:pPr>
      <w:r w:rsidRPr="005A1FD1">
        <w:t>Criteria for Provider Encounter Summary Report</w:t>
      </w:r>
    </w:p>
    <w:p w14:paraId="63B25EA4" w14:textId="77777777" w:rsidR="009B26D8" w:rsidRPr="005A1FD1" w:rsidRDefault="009B26D8" w:rsidP="00EF2583">
      <w:pPr>
        <w:pStyle w:val="screen"/>
      </w:pPr>
      <w:r w:rsidRPr="005A1FD1">
        <w:t xml:space="preserve">   Provider selection criteria:  Selected Person Classes</w:t>
      </w:r>
    </w:p>
    <w:p w14:paraId="63B25EA5" w14:textId="77777777" w:rsidR="009B26D8" w:rsidRPr="005A1FD1" w:rsidRDefault="009B26D8" w:rsidP="00EF2583">
      <w:pPr>
        <w:pStyle w:val="screen"/>
      </w:pPr>
      <w:r w:rsidRPr="005A1FD1">
        <w:t xml:space="preserve">   Report date range:            Apr 13, 1996 through Feb 07, 1997</w:t>
      </w:r>
    </w:p>
    <w:p w14:paraId="63B25EA6" w14:textId="77777777" w:rsidR="009B26D8" w:rsidRPr="005A1FD1" w:rsidRDefault="009B26D8" w:rsidP="00EF2583">
      <w:pPr>
        <w:pStyle w:val="screen"/>
      </w:pPr>
      <w:r w:rsidRPr="005A1FD1">
        <w:t xml:space="preserve">   Service categories:           AI</w:t>
      </w:r>
    </w:p>
    <w:p w14:paraId="63B25EA7" w14:textId="77777777" w:rsidR="009B26D8" w:rsidRPr="005A1FD1" w:rsidRDefault="009B26D8" w:rsidP="00EF2583">
      <w:pPr>
        <w:pStyle w:val="screen"/>
      </w:pPr>
      <w:r w:rsidRPr="005A1FD1">
        <w:t xml:space="preserve">      A - AMBULATORY</w:t>
      </w:r>
    </w:p>
    <w:p w14:paraId="63B25EA8" w14:textId="77777777" w:rsidR="009B26D8" w:rsidRPr="005A1FD1" w:rsidRDefault="009B26D8" w:rsidP="00EF2583">
      <w:pPr>
        <w:pStyle w:val="screen"/>
      </w:pPr>
      <w:r w:rsidRPr="005A1FD1">
        <w:t xml:space="preserve">      I - IN HOSPITAL</w:t>
      </w:r>
    </w:p>
    <w:p w14:paraId="63B25EA9" w14:textId="77777777" w:rsidR="009B26D8" w:rsidRPr="005A1FD1" w:rsidRDefault="009B26D8" w:rsidP="00EF2583">
      <w:pPr>
        <w:pStyle w:val="screen"/>
      </w:pPr>
      <w:r w:rsidRPr="005A1FD1">
        <w:t>Selected Person Classes:</w:t>
      </w:r>
    </w:p>
    <w:p w14:paraId="63B25EAA" w14:textId="77777777" w:rsidR="009B26D8" w:rsidRPr="005A1FD1" w:rsidRDefault="009B26D8" w:rsidP="00EF2583">
      <w:pPr>
        <w:pStyle w:val="screen"/>
      </w:pPr>
      <w:r w:rsidRPr="005A1FD1">
        <w:t xml:space="preserve">   Occupation: *</w:t>
      </w:r>
    </w:p>
    <w:p w14:paraId="63B25EAB" w14:textId="77777777" w:rsidR="009B26D8" w:rsidRPr="005A1FD1" w:rsidRDefault="009B26D8" w:rsidP="00EF2583">
      <w:pPr>
        <w:pStyle w:val="screen"/>
      </w:pPr>
      <w:r w:rsidRPr="005A1FD1">
        <w:t xml:space="preserve">   Specialty: Physical Therapist</w:t>
      </w:r>
    </w:p>
    <w:p w14:paraId="63B25EAC" w14:textId="77777777" w:rsidR="009B26D8" w:rsidRPr="005A1FD1" w:rsidRDefault="009B26D8" w:rsidP="00EF2583">
      <w:pPr>
        <w:pStyle w:val="screen"/>
      </w:pPr>
      <w:r w:rsidRPr="005A1FD1">
        <w:t xml:space="preserve">   Subspecialty: *</w:t>
      </w:r>
    </w:p>
    <w:p w14:paraId="63B25EAD" w14:textId="77777777" w:rsidR="009B26D8" w:rsidRPr="005A1FD1" w:rsidRDefault="009B26D8" w:rsidP="00EF2583">
      <w:pPr>
        <w:pStyle w:val="screen"/>
      </w:pPr>
      <w:r w:rsidRPr="005A1FD1">
        <w:t>________________________________________________________________</w:t>
      </w:r>
    </w:p>
    <w:p w14:paraId="63B25EAE" w14:textId="77777777" w:rsidR="009B26D8" w:rsidRPr="005A1FD1" w:rsidRDefault="009B26D8" w:rsidP="00EF2583">
      <w:pPr>
        <w:pStyle w:val="screen"/>
      </w:pPr>
      <w:r w:rsidRPr="005A1FD1">
        <w:t>Facility: SALT LAKE CITY 660</w:t>
      </w:r>
    </w:p>
    <w:p w14:paraId="63B25EAF" w14:textId="77777777" w:rsidR="009B26D8" w:rsidRPr="005A1FD1" w:rsidRDefault="009B26D8" w:rsidP="00EF2583">
      <w:pPr>
        <w:pStyle w:val="screen"/>
      </w:pPr>
    </w:p>
    <w:p w14:paraId="63B25EB0" w14:textId="77777777" w:rsidR="009B26D8" w:rsidRPr="005A1FD1" w:rsidRDefault="009B26D8" w:rsidP="00EF2583">
      <w:pPr>
        <w:pStyle w:val="screen"/>
      </w:pPr>
      <w:r w:rsidRPr="005A1FD1">
        <w:t xml:space="preserve">                           Person Class</w:t>
      </w:r>
    </w:p>
    <w:p w14:paraId="63B25EB1" w14:textId="77777777" w:rsidR="009B26D8" w:rsidRPr="005A1FD1" w:rsidRDefault="009B26D8" w:rsidP="00EF2583">
      <w:pPr>
        <w:pStyle w:val="screen"/>
      </w:pPr>
      <w:r w:rsidRPr="005A1FD1">
        <w:t>Provider        (Occupation+Specialty+Subspecialty)   Encounters</w:t>
      </w:r>
    </w:p>
    <w:p w14:paraId="63B25EB2" w14:textId="77777777" w:rsidR="009B26D8" w:rsidRPr="005A1FD1" w:rsidRDefault="009B26D8" w:rsidP="00EF2583">
      <w:pPr>
        <w:pStyle w:val="screen"/>
      </w:pPr>
      <w:r w:rsidRPr="005A1FD1">
        <w:t>------------------------------------------------------</w:t>
      </w:r>
    </w:p>
    <w:p w14:paraId="63B25EB3" w14:textId="77777777" w:rsidR="009B26D8" w:rsidRPr="005A1FD1" w:rsidRDefault="009B26D8" w:rsidP="00EF2583">
      <w:pPr>
        <w:pStyle w:val="screen"/>
      </w:pPr>
      <w:r w:rsidRPr="005A1FD1">
        <w:t>PCEPROVIDER,ONE    (Respiratory, Rehabil...+Physical   25</w:t>
      </w:r>
    </w:p>
    <w:p w14:paraId="63B25EB4" w14:textId="77777777" w:rsidR="009B26D8" w:rsidRPr="005A1FD1" w:rsidRDefault="009B26D8" w:rsidP="00EF2583">
      <w:pPr>
        <w:pStyle w:val="screen"/>
      </w:pPr>
      <w:r w:rsidRPr="005A1FD1">
        <w:t xml:space="preserve">                  Therapist+Clinical Electrophys...)</w:t>
      </w:r>
    </w:p>
    <w:p w14:paraId="63B25EB5" w14:textId="77777777" w:rsidR="009B26D8" w:rsidRPr="005A1FD1" w:rsidRDefault="009B26D8" w:rsidP="00EF2583">
      <w:pPr>
        <w:pStyle w:val="screen"/>
      </w:pPr>
      <w:r w:rsidRPr="005A1FD1">
        <w:t>PCEPROVIDER,TWO    (Respiratory, Rehabil...+Physical  5</w:t>
      </w:r>
    </w:p>
    <w:p w14:paraId="63B25EB6" w14:textId="77777777" w:rsidR="009B26D8" w:rsidRPr="005A1FD1" w:rsidRDefault="009B26D8" w:rsidP="00EF2583">
      <w:pPr>
        <w:pStyle w:val="screen"/>
      </w:pPr>
      <w:r w:rsidRPr="005A1FD1">
        <w:t xml:space="preserve">                  Therapist+Clinical Electrophys...)</w:t>
      </w:r>
    </w:p>
    <w:p w14:paraId="63B25EB7" w14:textId="77777777" w:rsidR="009B26D8" w:rsidRPr="005A1FD1" w:rsidRDefault="009B26D8" w:rsidP="00EF2583">
      <w:pPr>
        <w:pStyle w:val="screen"/>
      </w:pPr>
      <w:r w:rsidRPr="005A1FD1">
        <w:t xml:space="preserve">                                                       ____</w:t>
      </w:r>
    </w:p>
    <w:p w14:paraId="63B25EB8" w14:textId="77777777" w:rsidR="009B26D8" w:rsidRPr="005A1FD1" w:rsidRDefault="009B26D8" w:rsidP="00EF2583">
      <w:pPr>
        <w:pStyle w:val="screen"/>
      </w:pPr>
      <w:r w:rsidRPr="005A1FD1">
        <w:t xml:space="preserve">                                     Total facility encounters 30</w:t>
      </w:r>
    </w:p>
    <w:p w14:paraId="63B25EB9" w14:textId="77777777" w:rsidR="009B26D8" w:rsidRPr="005A1FD1" w:rsidRDefault="009B26D8" w:rsidP="00EF2583">
      <w:pPr>
        <w:pStyle w:val="screen"/>
      </w:pPr>
    </w:p>
    <w:p w14:paraId="63B25EBA" w14:textId="77777777" w:rsidR="009B26D8" w:rsidRPr="005A1FD1" w:rsidRDefault="009B26D8" w:rsidP="00EF2583">
      <w:pPr>
        <w:pStyle w:val="screen"/>
      </w:pPr>
      <w:r w:rsidRPr="005A1FD1">
        <w:t xml:space="preserve">                                              Total encounters 30</w:t>
      </w:r>
    </w:p>
    <w:p w14:paraId="63B25EBB" w14:textId="77777777" w:rsidR="009B26D8" w:rsidRPr="005A1FD1" w:rsidRDefault="009B26D8" w:rsidP="00EF2583">
      <w:pPr>
        <w:pStyle w:val="screen"/>
      </w:pPr>
    </w:p>
    <w:p w14:paraId="63B25EBC" w14:textId="77777777" w:rsidR="009B26D8" w:rsidRPr="005A1FD1" w:rsidRDefault="009B26D8" w:rsidP="00EF2583">
      <w:pPr>
        <w:pStyle w:val="screen"/>
      </w:pPr>
      <w:r w:rsidRPr="005A1FD1">
        <w:t>End of the report.</w:t>
      </w:r>
    </w:p>
    <w:p w14:paraId="63B25EBD" w14:textId="77777777" w:rsidR="00AB7E46" w:rsidRDefault="009B26D8" w:rsidP="00DB745D">
      <w:pPr>
        <w:pStyle w:val="Heading2"/>
      </w:pPr>
      <w:bookmarkStart w:id="299" w:name="_Toc428365030"/>
      <w:bookmarkStart w:id="300" w:name="_Toc468086022"/>
      <w:r>
        <w:t>Patient Activity by Location</w:t>
      </w:r>
      <w:bookmarkEnd w:id="299"/>
      <w:bookmarkEnd w:id="300"/>
    </w:p>
    <w:p w14:paraId="63B25EBE" w14:textId="77777777" w:rsidR="009B26D8" w:rsidRPr="00724287" w:rsidRDefault="009B26D8" w:rsidP="00FA4B70">
      <w:pPr>
        <w:rPr>
          <w:rFonts w:eastAsiaTheme="minorHAnsi" w:cstheme="minorBidi"/>
        </w:rPr>
      </w:pPr>
      <w:r w:rsidRPr="00724287">
        <w:rPr>
          <w:rFonts w:eastAsiaTheme="minorHAnsi" w:cstheme="minorBidi"/>
        </w:rPr>
        <w:t>This report may be set up for hospital location or stop code. The report format is a summary of all selected locations. For each location, scheduling data is used to identify patients whose appointments were either scheduled, unscheduled, cancelled, or are no-shows during the patient appointment date range. VISTA data for these patients is then examined for possible patient activities for admissions/discharges, emergency room encounters, and critical lab values during the patient activity date range. If any of these activities has occurred, data specific to the activity is reported along with the patient's address, phone, and future appointments that fall in the future appointment date range.</w:t>
      </w:r>
    </w:p>
    <w:p w14:paraId="63B25EBF" w14:textId="77777777" w:rsidR="009B26D8" w:rsidRPr="00724287" w:rsidRDefault="009B26D8" w:rsidP="00FA4B70">
      <w:pPr>
        <w:rPr>
          <w:rFonts w:eastAsiaTheme="minorHAnsi" w:cstheme="minorBidi"/>
        </w:rPr>
      </w:pPr>
      <w:r w:rsidRPr="00724287">
        <w:rPr>
          <w:rFonts w:eastAsiaTheme="minorHAnsi" w:cstheme="minorBidi"/>
        </w:rPr>
        <w:lastRenderedPageBreak/>
        <w:t>This report was developed as a measure of continuity of care. If a provider of record has his or her care-giving interrupted through clinical rotation, leave, reassignment, or for any other reason, this report may be used to get an update on patient activities in his/her caseload.</w:t>
      </w:r>
    </w:p>
    <w:p w14:paraId="63B25EC0" w14:textId="77777777" w:rsidR="009B26D8" w:rsidRPr="00724287" w:rsidRDefault="009B26D8" w:rsidP="00FA4B70">
      <w:pPr>
        <w:rPr>
          <w:rFonts w:eastAsiaTheme="minorHAnsi" w:cstheme="minorBidi"/>
        </w:rPr>
      </w:pPr>
      <w:r w:rsidRPr="00724287">
        <w:rPr>
          <w:rFonts w:eastAsiaTheme="minorHAnsi" w:cstheme="minorBidi"/>
        </w:rPr>
        <w:t>This report is also useful when care is not interrupted. Clinical staff may wish to review patient activity by clinic for events, which they might be unaware of.</w:t>
      </w:r>
    </w:p>
    <w:p w14:paraId="63B25EC1" w14:textId="77777777" w:rsidR="009B26D8" w:rsidRPr="00724287" w:rsidRDefault="009B26D8" w:rsidP="00FA4B70">
      <w:pPr>
        <w:rPr>
          <w:rFonts w:eastAsiaTheme="minorHAnsi" w:cstheme="minorBidi"/>
        </w:rPr>
      </w:pPr>
      <w:r w:rsidRPr="00724287">
        <w:rPr>
          <w:rFonts w:eastAsiaTheme="minorHAnsi" w:cstheme="minorBidi"/>
        </w:rPr>
        <w:t>Patient activities that are included in this report are:</w:t>
      </w:r>
    </w:p>
    <w:p w14:paraId="63B25EC2" w14:textId="77777777" w:rsidR="009B26D8" w:rsidRPr="009B26D8" w:rsidRDefault="009B26D8" w:rsidP="00C55560">
      <w:pPr>
        <w:pStyle w:val="Heading3"/>
      </w:pPr>
      <w:bookmarkStart w:id="301" w:name="_Toc468086023"/>
      <w:r w:rsidRPr="009B26D8">
        <w:t xml:space="preserve">Admission/Discharge </w:t>
      </w:r>
      <w:r w:rsidR="00C55560">
        <w:t>Activities</w:t>
      </w:r>
      <w:bookmarkEnd w:id="301"/>
    </w:p>
    <w:p w14:paraId="63B25EC3" w14:textId="77777777" w:rsidR="009B26D8" w:rsidRPr="00724287" w:rsidRDefault="009B26D8" w:rsidP="00FA4B70">
      <w:pPr>
        <w:rPr>
          <w:rFonts w:eastAsiaTheme="minorHAnsi" w:cstheme="minorBidi"/>
        </w:rPr>
      </w:pPr>
      <w:r w:rsidRPr="00724287">
        <w:rPr>
          <w:rFonts w:eastAsiaTheme="minorHAnsi" w:cstheme="minorBidi"/>
        </w:rPr>
        <w:t>All admissions and discharges within the selected date range are reported. If corresponding discharges exist for admissions, the discharges are shown, and vice versa; corresponding admissions are shown for discharges.</w:t>
      </w:r>
    </w:p>
    <w:p w14:paraId="63B25EC4" w14:textId="77777777" w:rsidR="009B26D8" w:rsidRPr="009B26D8" w:rsidRDefault="009B26D8" w:rsidP="00C55560">
      <w:pPr>
        <w:pStyle w:val="Heading3"/>
      </w:pPr>
      <w:bookmarkStart w:id="302" w:name="_Toc468086024"/>
      <w:r w:rsidRPr="009B26D8">
        <w:t xml:space="preserve">Emergency Room Clinic </w:t>
      </w:r>
      <w:r w:rsidR="00C55560">
        <w:t>Activities</w:t>
      </w:r>
      <w:bookmarkEnd w:id="302"/>
    </w:p>
    <w:p w14:paraId="63B25EC5" w14:textId="77777777" w:rsidR="009B26D8" w:rsidRPr="00724287" w:rsidRDefault="009B26D8" w:rsidP="00FA4B70">
      <w:pPr>
        <w:rPr>
          <w:rFonts w:eastAsiaTheme="minorHAnsi" w:cstheme="minorBidi"/>
        </w:rPr>
      </w:pPr>
      <w:r w:rsidRPr="00724287">
        <w:rPr>
          <w:rFonts w:eastAsiaTheme="minorHAnsi" w:cstheme="minorBidi"/>
        </w:rPr>
        <w:t xml:space="preserve">All Emergency Room stops within the selected date range are reported.  Emergency Room visit date and time are displayed for all encounters with an identified Emergency Room stop. Emergency rooms are identified through the PCE PARAMETERS file. This data is entered by the clinical coordinator or </w:t>
      </w:r>
      <w:proofErr w:type="spellStart"/>
      <w:r w:rsidRPr="00724287">
        <w:rPr>
          <w:rFonts w:eastAsiaTheme="minorHAnsi" w:cstheme="minorBidi"/>
        </w:rPr>
        <w:t>IRM</w:t>
      </w:r>
      <w:proofErr w:type="spellEnd"/>
      <w:r w:rsidRPr="00724287">
        <w:rPr>
          <w:rFonts w:eastAsiaTheme="minorHAnsi" w:cstheme="minorBidi"/>
        </w:rPr>
        <w:t xml:space="preserve"> staff through the PCE Report Parameter Setup option.</w:t>
      </w:r>
    </w:p>
    <w:p w14:paraId="63B25EC6" w14:textId="77777777" w:rsidR="009B26D8" w:rsidRPr="00C55560" w:rsidRDefault="00C55560" w:rsidP="00C55560">
      <w:pPr>
        <w:pStyle w:val="Heading3"/>
        <w:keepNext/>
        <w:ind w:left="907" w:hanging="907"/>
      </w:pPr>
      <w:bookmarkStart w:id="303" w:name="_Toc468086025"/>
      <w:r>
        <w:t>Critical Lab Values</w:t>
      </w:r>
      <w:bookmarkEnd w:id="303"/>
    </w:p>
    <w:p w14:paraId="63B25EC7" w14:textId="77777777" w:rsidR="009B26D8" w:rsidRPr="00724287" w:rsidRDefault="009B26D8" w:rsidP="00FA4B70">
      <w:pPr>
        <w:rPr>
          <w:rFonts w:eastAsiaTheme="minorHAnsi" w:cstheme="minorBidi"/>
        </w:rPr>
      </w:pPr>
      <w:r w:rsidRPr="00724287">
        <w:rPr>
          <w:rFonts w:eastAsiaTheme="minorHAnsi" w:cstheme="minorBidi"/>
        </w:rPr>
        <w:t>All critical lab values reported within the selected date range are presented, along with a column to identify whether the value is critically high or critically low.</w:t>
      </w:r>
    </w:p>
    <w:p w14:paraId="63B25EC8" w14:textId="77777777" w:rsidR="009B26D8" w:rsidRPr="005A1FD1" w:rsidRDefault="009B26D8" w:rsidP="00EF2583">
      <w:pPr>
        <w:pStyle w:val="screen"/>
      </w:pPr>
      <w:r w:rsidRPr="005A1FD1">
        <w:t>Select PCE Clinical Reports Option: Patient Activity Report</w:t>
      </w:r>
    </w:p>
    <w:p w14:paraId="63B25EC9" w14:textId="77777777" w:rsidR="009B26D8" w:rsidRPr="005A1FD1" w:rsidRDefault="009B26D8" w:rsidP="00EF2583">
      <w:pPr>
        <w:pStyle w:val="screen"/>
      </w:pPr>
    </w:p>
    <w:p w14:paraId="63B25ECA" w14:textId="77777777" w:rsidR="009B26D8" w:rsidRPr="005A1FD1" w:rsidRDefault="009B26D8" w:rsidP="00EF2583">
      <w:pPr>
        <w:pStyle w:val="screen"/>
      </w:pPr>
      <w:r w:rsidRPr="005A1FD1">
        <w:t>Select FACILITY: SALT LAKE CITY SALT LAKE CITY UT 660</w:t>
      </w:r>
    </w:p>
    <w:p w14:paraId="63B25ECB" w14:textId="77777777" w:rsidR="009B26D8" w:rsidRPr="005A1FD1" w:rsidRDefault="009B26D8" w:rsidP="00EF2583">
      <w:pPr>
        <w:pStyle w:val="screen"/>
      </w:pPr>
      <w:r w:rsidRPr="005A1FD1">
        <w:t>Select another FACILITY: &lt;Enter&gt;</w:t>
      </w:r>
    </w:p>
    <w:p w14:paraId="63B25ECC" w14:textId="77777777" w:rsidR="009B26D8" w:rsidRPr="005A1FD1" w:rsidRDefault="009B26D8" w:rsidP="00EF2583">
      <w:pPr>
        <w:pStyle w:val="screen"/>
      </w:pPr>
    </w:p>
    <w:p w14:paraId="63B25ECD" w14:textId="77777777" w:rsidR="009B26D8" w:rsidRPr="005A1FD1" w:rsidRDefault="009B26D8" w:rsidP="00EF2583">
      <w:pPr>
        <w:pStyle w:val="screen"/>
      </w:pPr>
      <w:r w:rsidRPr="005A1FD1">
        <w:t xml:space="preserve">      Select one of the following:</w:t>
      </w:r>
    </w:p>
    <w:p w14:paraId="63B25ECE" w14:textId="77777777" w:rsidR="009B26D8" w:rsidRPr="005A1FD1" w:rsidRDefault="009B26D8" w:rsidP="00EF2583">
      <w:pPr>
        <w:pStyle w:val="screen"/>
      </w:pPr>
      <w:r w:rsidRPr="005A1FD1">
        <w:t xml:space="preserve">           HA All Hospital Locations (with encounters)</w:t>
      </w:r>
    </w:p>
    <w:p w14:paraId="63B25ECF" w14:textId="77777777" w:rsidR="009B26D8" w:rsidRPr="005A1FD1" w:rsidRDefault="009B26D8" w:rsidP="00EF2583">
      <w:pPr>
        <w:pStyle w:val="screen"/>
      </w:pPr>
      <w:r w:rsidRPr="005A1FD1">
        <w:t xml:space="preserve">           HS Selected Hospital Locations</w:t>
      </w:r>
    </w:p>
    <w:p w14:paraId="63B25ED0" w14:textId="77777777" w:rsidR="009B26D8" w:rsidRPr="005A1FD1" w:rsidRDefault="009B26D8" w:rsidP="00EF2583">
      <w:pPr>
        <w:pStyle w:val="screen"/>
      </w:pPr>
      <w:r w:rsidRPr="005A1FD1">
        <w:t xml:space="preserve">           CA All Clinic Stops (with encounters)</w:t>
      </w:r>
    </w:p>
    <w:p w14:paraId="63B25ED1" w14:textId="77777777" w:rsidR="009B26D8" w:rsidRPr="005A1FD1" w:rsidRDefault="009B26D8" w:rsidP="00EF2583">
      <w:pPr>
        <w:pStyle w:val="screen"/>
      </w:pPr>
      <w:r w:rsidRPr="005A1FD1">
        <w:t xml:space="preserve">           CS Selected Clinic Stops</w:t>
      </w:r>
    </w:p>
    <w:p w14:paraId="63B25ED2" w14:textId="77777777" w:rsidR="009B26D8" w:rsidRPr="005A1FD1" w:rsidRDefault="009B26D8" w:rsidP="00EF2583">
      <w:pPr>
        <w:pStyle w:val="screen"/>
      </w:pPr>
    </w:p>
    <w:p w14:paraId="63B25ED3" w14:textId="77777777" w:rsidR="009B26D8" w:rsidRPr="005A1FD1" w:rsidRDefault="009B26D8" w:rsidP="00EF2583">
      <w:pPr>
        <w:pStyle w:val="screen"/>
      </w:pPr>
      <w:r w:rsidRPr="005A1FD1">
        <w:t>Determine patient activity for: HS// HA All Hospital Locations (with</w:t>
      </w:r>
    </w:p>
    <w:p w14:paraId="63B25ED4" w14:textId="77777777" w:rsidR="009B26D8" w:rsidRPr="005A1FD1" w:rsidRDefault="009B26D8" w:rsidP="00EF2583">
      <w:pPr>
        <w:pStyle w:val="screen"/>
      </w:pPr>
      <w:r w:rsidRPr="005A1FD1">
        <w:t>encounters)</w:t>
      </w:r>
    </w:p>
    <w:p w14:paraId="63B25ED5" w14:textId="77777777" w:rsidR="009B26D8" w:rsidRPr="005A1FD1" w:rsidRDefault="009B26D8" w:rsidP="00EF2583">
      <w:pPr>
        <w:pStyle w:val="screen"/>
      </w:pPr>
    </w:p>
    <w:p w14:paraId="63B25ED6" w14:textId="77777777" w:rsidR="009B26D8" w:rsidRPr="005A1FD1" w:rsidRDefault="009B26D8" w:rsidP="00EF2583">
      <w:pPr>
        <w:pStyle w:val="screen"/>
      </w:pPr>
      <w:r w:rsidRPr="005A1FD1">
        <w:t>Want to start each location on a new page: Y// NO</w:t>
      </w:r>
    </w:p>
    <w:p w14:paraId="63B25ED7" w14:textId="77777777" w:rsidR="009B26D8" w:rsidRPr="005A1FD1" w:rsidRDefault="009B26D8" w:rsidP="00EF2583">
      <w:pPr>
        <w:pStyle w:val="screen"/>
      </w:pPr>
    </w:p>
    <w:p w14:paraId="63B25ED8" w14:textId="77777777" w:rsidR="009B26D8" w:rsidRPr="005A1FD1" w:rsidRDefault="009B26D8" w:rsidP="00EF2583">
      <w:pPr>
        <w:pStyle w:val="screen"/>
      </w:pPr>
      <w:r w:rsidRPr="005A1FD1">
        <w:t>Enter PATIENT APPOINTMENT BEGINNING DATE: 9/1/96 (SEP 01, 1996)</w:t>
      </w:r>
    </w:p>
    <w:p w14:paraId="63B25ED9" w14:textId="77777777" w:rsidR="009B26D8" w:rsidRPr="005A1FD1" w:rsidRDefault="009B26D8" w:rsidP="00EF2583">
      <w:pPr>
        <w:pStyle w:val="screen"/>
      </w:pPr>
      <w:r w:rsidRPr="005A1FD1">
        <w:t>Enter PATIENT APPOINTMENT ENDING DATE: 9/30/96 (SEP 30, 1996)</w:t>
      </w:r>
    </w:p>
    <w:p w14:paraId="63B25EDA" w14:textId="77777777" w:rsidR="009B26D8" w:rsidRPr="005A1FD1" w:rsidRDefault="009B26D8" w:rsidP="00EF2583">
      <w:pPr>
        <w:pStyle w:val="screen"/>
      </w:pPr>
    </w:p>
    <w:p w14:paraId="63B25EDB" w14:textId="77777777" w:rsidR="009B26D8" w:rsidRPr="005A1FD1" w:rsidRDefault="009B26D8" w:rsidP="00EF2583">
      <w:pPr>
        <w:pStyle w:val="screen"/>
      </w:pPr>
      <w:r w:rsidRPr="005A1FD1">
        <w:t>Enter PATIENT ACTIVITY BEGINNING DATE: 9/1/96 (SEP 01, 1996)</w:t>
      </w:r>
    </w:p>
    <w:p w14:paraId="63B25EDC" w14:textId="77777777" w:rsidR="009B26D8" w:rsidRPr="005A1FD1" w:rsidRDefault="009B26D8" w:rsidP="00EF2583">
      <w:pPr>
        <w:pStyle w:val="screen"/>
      </w:pPr>
      <w:r w:rsidRPr="005A1FD1">
        <w:t>Enter PATIENT ACTIVITY ENDING DATE: Apr 29, 1997// 9/30/96 (SEP 30, 1996)</w:t>
      </w:r>
    </w:p>
    <w:p w14:paraId="63B25EDD" w14:textId="77777777" w:rsidR="009B26D8" w:rsidRPr="005A1FD1" w:rsidRDefault="009B26D8" w:rsidP="00EF2583">
      <w:pPr>
        <w:pStyle w:val="screen"/>
      </w:pPr>
    </w:p>
    <w:p w14:paraId="63B25EDE" w14:textId="77777777" w:rsidR="009B26D8" w:rsidRPr="005A1FD1" w:rsidRDefault="009B26D8" w:rsidP="00EF2583">
      <w:pPr>
        <w:pStyle w:val="screen"/>
      </w:pPr>
      <w:r w:rsidRPr="005A1FD1">
        <w:t>Enter FUTURE APPOINTMENT BEGINNING DATE: Apr 29, 1997// &lt;Enter&gt; (APR 29,</w:t>
      </w:r>
    </w:p>
    <w:p w14:paraId="63B25EDF" w14:textId="77777777" w:rsidR="009B26D8" w:rsidRPr="005A1FD1" w:rsidRDefault="009B26D8" w:rsidP="00EF2583">
      <w:pPr>
        <w:pStyle w:val="screen"/>
      </w:pPr>
      <w:r w:rsidRPr="005A1FD1">
        <w:t>1997)</w:t>
      </w:r>
    </w:p>
    <w:p w14:paraId="63B25EE0" w14:textId="77777777" w:rsidR="009B26D8" w:rsidRPr="005A1FD1" w:rsidRDefault="009B26D8" w:rsidP="00EF2583">
      <w:pPr>
        <w:pStyle w:val="screen"/>
      </w:pPr>
      <w:r w:rsidRPr="005A1FD1">
        <w:lastRenderedPageBreak/>
        <w:t>Enter FUTURE APPOINTMENT ENDING DATE: 12/30/97 (DEC 30, 1997)</w:t>
      </w:r>
    </w:p>
    <w:p w14:paraId="63B25EE1" w14:textId="77777777" w:rsidR="009B26D8" w:rsidRPr="005A1FD1" w:rsidRDefault="009B26D8" w:rsidP="00EF2583">
      <w:pPr>
        <w:pStyle w:val="screen"/>
      </w:pPr>
    </w:p>
    <w:p w14:paraId="63B25EE2" w14:textId="77777777" w:rsidR="009B26D8" w:rsidRPr="005A1FD1" w:rsidRDefault="009B26D8" w:rsidP="00EF2583">
      <w:pPr>
        <w:pStyle w:val="screen"/>
      </w:pPr>
      <w:r w:rsidRPr="005A1FD1">
        <w:t>DEVICE: HOME// &lt;Enter&gt; ANYWHERE RIGHT MARGIN: 80// &lt;Enter&gt;</w:t>
      </w:r>
    </w:p>
    <w:p w14:paraId="63B25EE3" w14:textId="77777777" w:rsidR="009B26D8" w:rsidRPr="005A1FD1" w:rsidRDefault="009B26D8" w:rsidP="00EF2583">
      <w:pPr>
        <w:pStyle w:val="screen"/>
      </w:pPr>
    </w:p>
    <w:p w14:paraId="63B25EE4" w14:textId="77777777" w:rsidR="009B26D8" w:rsidRPr="005A1FD1" w:rsidRDefault="009B26D8" w:rsidP="00EF2583">
      <w:pPr>
        <w:pStyle w:val="screen"/>
      </w:pPr>
      <w:r w:rsidRPr="005A1FD1">
        <w:t>Sorting appointments done</w:t>
      </w:r>
    </w:p>
    <w:p w14:paraId="63B25EE5" w14:textId="77777777" w:rsidR="009B26D8" w:rsidRPr="005A1FD1" w:rsidRDefault="009B26D8" w:rsidP="00EF2583">
      <w:pPr>
        <w:pStyle w:val="screen"/>
      </w:pPr>
    </w:p>
    <w:p w14:paraId="63B25EE6" w14:textId="77777777" w:rsidR="009B26D8" w:rsidRPr="005A1FD1" w:rsidRDefault="009B26D8" w:rsidP="00EF2583">
      <w:pPr>
        <w:pStyle w:val="screen"/>
      </w:pPr>
      <w:r w:rsidRPr="005A1FD1">
        <w:t>Sorting patient information done</w:t>
      </w:r>
    </w:p>
    <w:p w14:paraId="63B25EE7" w14:textId="77777777" w:rsidR="009B26D8" w:rsidRPr="005A1FD1" w:rsidRDefault="009B26D8" w:rsidP="00EF2583">
      <w:pPr>
        <w:pStyle w:val="screen"/>
      </w:pPr>
    </w:p>
    <w:p w14:paraId="63B25EE8" w14:textId="77777777" w:rsidR="009B26D8" w:rsidRPr="005A1FD1" w:rsidRDefault="009B26D8" w:rsidP="00EF2583">
      <w:pPr>
        <w:pStyle w:val="screen"/>
      </w:pPr>
      <w:r w:rsidRPr="005A1FD1">
        <w:t xml:space="preserve">                                           Apr 29, 1997 3:03:05 pm Page 1</w:t>
      </w:r>
    </w:p>
    <w:p w14:paraId="63B25EE9" w14:textId="77777777" w:rsidR="009B26D8" w:rsidRPr="005A1FD1" w:rsidRDefault="009B26D8" w:rsidP="00EF2583">
      <w:pPr>
        <w:pStyle w:val="screen"/>
      </w:pPr>
      <w:r w:rsidRPr="005A1FD1">
        <w:t>Criteria for Patient Activity Report</w:t>
      </w:r>
    </w:p>
    <w:p w14:paraId="63B25EEA" w14:textId="77777777" w:rsidR="009B26D8" w:rsidRPr="005A1FD1" w:rsidRDefault="009B26D8" w:rsidP="00EF2583">
      <w:pPr>
        <w:pStyle w:val="screen"/>
      </w:pPr>
      <w:r w:rsidRPr="005A1FD1">
        <w:t xml:space="preserve">  Location selection criteria: All Hospital Locations (with encounters)</w:t>
      </w:r>
    </w:p>
    <w:p w14:paraId="63B25EEB" w14:textId="77777777" w:rsidR="009B26D8" w:rsidRPr="005A1FD1" w:rsidRDefault="009B26D8" w:rsidP="00EF2583">
      <w:pPr>
        <w:pStyle w:val="screen"/>
      </w:pPr>
      <w:r w:rsidRPr="005A1FD1">
        <w:t xml:space="preserve">  Patient appointment date range: Sep 01, 1996 through Sep 30, 1996</w:t>
      </w:r>
    </w:p>
    <w:p w14:paraId="63B25EEC" w14:textId="77777777" w:rsidR="009B26D8" w:rsidRPr="005A1FD1" w:rsidRDefault="009B26D8" w:rsidP="00EF2583">
      <w:pPr>
        <w:pStyle w:val="screen"/>
      </w:pPr>
      <w:r w:rsidRPr="005A1FD1">
        <w:t xml:space="preserve">  Patient activity date range: Sep 01, 1996 through Sep 30, 1996</w:t>
      </w:r>
    </w:p>
    <w:p w14:paraId="63B25EED" w14:textId="77777777" w:rsidR="009B26D8" w:rsidRPr="005A1FD1" w:rsidRDefault="009B26D8" w:rsidP="00EF2583">
      <w:pPr>
        <w:pStyle w:val="screen"/>
      </w:pPr>
      <w:r w:rsidRPr="005A1FD1">
        <w:t xml:space="preserve">  Future appointment date range: Apr 29, 1997 through Dec 30, 1997</w:t>
      </w:r>
    </w:p>
    <w:p w14:paraId="63B25EEE" w14:textId="77777777" w:rsidR="009B26D8" w:rsidRPr="005A1FD1" w:rsidRDefault="009B26D8" w:rsidP="00EF2583">
      <w:pPr>
        <w:pStyle w:val="screen"/>
      </w:pPr>
      <w:r w:rsidRPr="005A1FD1">
        <w:t>______________________________________________________</w:t>
      </w:r>
    </w:p>
    <w:p w14:paraId="63B25EEF" w14:textId="77777777" w:rsidR="009B26D8" w:rsidRPr="005A1FD1" w:rsidRDefault="009B26D8" w:rsidP="00EF2583">
      <w:pPr>
        <w:pStyle w:val="screen"/>
      </w:pPr>
      <w:r w:rsidRPr="005A1FD1">
        <w:t>Facility: SALT LAKE CITY 660</w:t>
      </w:r>
    </w:p>
    <w:p w14:paraId="63B25EF0" w14:textId="77777777" w:rsidR="009B26D8" w:rsidRPr="005A1FD1" w:rsidRDefault="009B26D8" w:rsidP="00EF2583">
      <w:pPr>
        <w:pStyle w:val="screen"/>
      </w:pPr>
      <w:r w:rsidRPr="005A1FD1">
        <w:t>Location: ADMITTING AND SCREENING</w:t>
      </w:r>
    </w:p>
    <w:p w14:paraId="63B25EF1" w14:textId="77777777" w:rsidR="009B26D8" w:rsidRPr="005A1FD1" w:rsidRDefault="009B26D8" w:rsidP="00EF2583">
      <w:pPr>
        <w:pStyle w:val="screen"/>
      </w:pPr>
      <w:r w:rsidRPr="005A1FD1">
        <w:t>____________________________</w:t>
      </w:r>
      <w:r w:rsidR="0009269E" w:rsidRPr="005A1FD1">
        <w:t>_</w:t>
      </w:r>
      <w:r w:rsidRPr="005A1FD1">
        <w:t>_________________________</w:t>
      </w:r>
    </w:p>
    <w:p w14:paraId="63B25EF2" w14:textId="77777777" w:rsidR="009B26D8" w:rsidRPr="005A1FD1" w:rsidRDefault="009B26D8" w:rsidP="00EF2583">
      <w:pPr>
        <w:pStyle w:val="screen"/>
      </w:pPr>
      <w:r w:rsidRPr="005A1FD1">
        <w:t>PCEPATIENT,ONE 000-45-6789</w:t>
      </w:r>
    </w:p>
    <w:p w14:paraId="63B25EF3" w14:textId="77777777" w:rsidR="009B26D8" w:rsidRPr="005A1FD1" w:rsidRDefault="009B26D8" w:rsidP="00EF2583">
      <w:pPr>
        <w:pStyle w:val="screen"/>
      </w:pPr>
      <w:r w:rsidRPr="005A1FD1">
        <w:t>352 SW KENTWOOD RD SALT LAKE CITY UTAH 33452</w:t>
      </w:r>
    </w:p>
    <w:p w14:paraId="63B25EF4" w14:textId="77777777" w:rsidR="009B26D8" w:rsidRPr="005A1FD1" w:rsidRDefault="009B26D8" w:rsidP="00EF2583">
      <w:pPr>
        <w:pStyle w:val="screen"/>
      </w:pPr>
      <w:r w:rsidRPr="005A1FD1">
        <w:t xml:space="preserve">   Appointment criteria met:</w:t>
      </w:r>
    </w:p>
    <w:p w14:paraId="63B25EF5" w14:textId="77777777" w:rsidR="009B26D8" w:rsidRPr="005A1FD1" w:rsidRDefault="009B26D8" w:rsidP="00EF2583">
      <w:pPr>
        <w:pStyle w:val="screen"/>
      </w:pPr>
      <w:r w:rsidRPr="005A1FD1">
        <w:t xml:space="preserve">     9/30/96 14:30     ADMITTING AND SCREENING       SCHEDULED VISIT</w:t>
      </w:r>
    </w:p>
    <w:p w14:paraId="63B25EF6" w14:textId="77777777" w:rsidR="009B26D8" w:rsidRPr="005A1FD1" w:rsidRDefault="009B26D8" w:rsidP="00EF2583">
      <w:pPr>
        <w:pStyle w:val="screen"/>
      </w:pPr>
      <w:r w:rsidRPr="005A1FD1">
        <w:t xml:space="preserve">   ---------------------- Inpatient Stays ----------------</w:t>
      </w:r>
    </w:p>
    <w:p w14:paraId="63B25EF7" w14:textId="77777777" w:rsidR="009B26D8" w:rsidRPr="005A1FD1" w:rsidRDefault="009B26D8" w:rsidP="00EF2583">
      <w:pPr>
        <w:pStyle w:val="screen"/>
      </w:pPr>
      <w:r w:rsidRPr="005A1FD1">
        <w:t xml:space="preserve">     7/31/89 - present 4 WEST                    LOS: 2829</w:t>
      </w:r>
    </w:p>
    <w:p w14:paraId="63B25EF8" w14:textId="77777777" w:rsidR="009B26D8" w:rsidRPr="005A1FD1" w:rsidRDefault="009B26D8" w:rsidP="00EF2583">
      <w:pPr>
        <w:pStyle w:val="screen"/>
      </w:pPr>
      <w:r w:rsidRPr="005A1FD1">
        <w:t xml:space="preserve">     Last Tr. Specialty: PSYCHIATRY             Last Prov:</w:t>
      </w:r>
    </w:p>
    <w:p w14:paraId="63B25EF9" w14:textId="77777777" w:rsidR="009B26D8" w:rsidRPr="005A1FD1" w:rsidRDefault="009B26D8" w:rsidP="00EF2583">
      <w:pPr>
        <w:pStyle w:val="screen"/>
      </w:pPr>
      <w:r w:rsidRPr="005A1FD1">
        <w:t xml:space="preserve">    Admitting Diagnosis: Disoriented</w:t>
      </w:r>
    </w:p>
    <w:p w14:paraId="63B25EFA" w14:textId="77777777" w:rsidR="009B26D8" w:rsidRPr="005A1FD1" w:rsidRDefault="009B26D8" w:rsidP="00EF2583">
      <w:pPr>
        <w:pStyle w:val="screen"/>
      </w:pPr>
      <w:r w:rsidRPr="005A1FD1">
        <w:t>__________________________________________________________</w:t>
      </w:r>
    </w:p>
    <w:p w14:paraId="63B25EFB" w14:textId="77777777" w:rsidR="009B26D8" w:rsidRPr="005A1FD1" w:rsidRDefault="009B26D8" w:rsidP="00EF2583">
      <w:pPr>
        <w:pStyle w:val="screen"/>
      </w:pPr>
      <w:r w:rsidRPr="005A1FD1">
        <w:t>Facility: SALT LAKE CITY 660</w:t>
      </w:r>
    </w:p>
    <w:p w14:paraId="63B25EFC" w14:textId="77777777" w:rsidR="009B26D8" w:rsidRPr="005A1FD1" w:rsidRDefault="009B26D8" w:rsidP="00EF2583">
      <w:pPr>
        <w:pStyle w:val="screen"/>
      </w:pPr>
      <w:r w:rsidRPr="005A1FD1">
        <w:t>Location: ADMITTING AND SCREENING</w:t>
      </w:r>
    </w:p>
    <w:p w14:paraId="63B25EFD" w14:textId="77777777" w:rsidR="009B26D8" w:rsidRPr="005A1FD1" w:rsidRDefault="009B26D8" w:rsidP="00EF2583">
      <w:pPr>
        <w:pStyle w:val="screen"/>
      </w:pPr>
      <w:r w:rsidRPr="005A1FD1">
        <w:t>__________________________________________________________</w:t>
      </w:r>
    </w:p>
    <w:p w14:paraId="63B25EFE" w14:textId="77777777" w:rsidR="009B26D8" w:rsidRPr="005A1FD1" w:rsidRDefault="009B26D8" w:rsidP="00EF2583">
      <w:pPr>
        <w:pStyle w:val="screen"/>
      </w:pPr>
      <w:r w:rsidRPr="005A1FD1">
        <w:t>PCEPATIENT,TEN 666-45-6789 412 555-5555</w:t>
      </w:r>
    </w:p>
    <w:p w14:paraId="63B25EFF" w14:textId="77777777" w:rsidR="009B26D8" w:rsidRPr="005A1FD1" w:rsidRDefault="009B26D8" w:rsidP="00EF2583">
      <w:pPr>
        <w:pStyle w:val="screen"/>
      </w:pPr>
      <w:r w:rsidRPr="005A1FD1">
        <w:t>555 ENDLESS ST. PITTSBURGH PENNSYLVANIA 15206</w:t>
      </w:r>
    </w:p>
    <w:p w14:paraId="63B25F00" w14:textId="77777777" w:rsidR="009B26D8" w:rsidRPr="005A1FD1" w:rsidRDefault="009B26D8" w:rsidP="00EF2583">
      <w:pPr>
        <w:pStyle w:val="screen"/>
      </w:pPr>
      <w:r w:rsidRPr="005A1FD1">
        <w:t xml:space="preserve">   Appointment criteria met:</w:t>
      </w:r>
    </w:p>
    <w:p w14:paraId="63B25F01" w14:textId="77777777" w:rsidR="009B26D8" w:rsidRPr="005A1FD1" w:rsidRDefault="009B26D8" w:rsidP="00EF2583">
      <w:pPr>
        <w:pStyle w:val="screen"/>
      </w:pPr>
      <w:r w:rsidRPr="005A1FD1">
        <w:t xml:space="preserve">     9/23/96 09:00     ADMITTING AND SCREENING       SCHEDULED VISIT</w:t>
      </w:r>
    </w:p>
    <w:p w14:paraId="63B25F02" w14:textId="77777777" w:rsidR="009B26D8" w:rsidRPr="005A1FD1" w:rsidRDefault="009B26D8" w:rsidP="00EF2583">
      <w:pPr>
        <w:pStyle w:val="screen"/>
      </w:pPr>
      <w:r w:rsidRPr="005A1FD1">
        <w:t>------------------- Emergency Room Visits ----------------</w:t>
      </w:r>
    </w:p>
    <w:p w14:paraId="63B25F03" w14:textId="77777777" w:rsidR="009B26D8" w:rsidRPr="005A1FD1" w:rsidRDefault="009B26D8" w:rsidP="00EF2583">
      <w:pPr>
        <w:pStyle w:val="screen"/>
      </w:pPr>
      <w:r w:rsidRPr="005A1FD1">
        <w:t xml:space="preserve">     9/25/96 11:30     DIABETES CLINIC</w:t>
      </w:r>
    </w:p>
    <w:p w14:paraId="63B25F04" w14:textId="77777777" w:rsidR="009B26D8" w:rsidRPr="005A1FD1" w:rsidRDefault="009B26D8" w:rsidP="00EF2583">
      <w:pPr>
        <w:pStyle w:val="screen"/>
      </w:pPr>
      <w:r w:rsidRPr="005A1FD1">
        <w:t>__________________________________________________________</w:t>
      </w:r>
    </w:p>
    <w:p w14:paraId="63B25F05" w14:textId="77777777" w:rsidR="009B26D8" w:rsidRPr="005A1FD1" w:rsidRDefault="009B26D8" w:rsidP="00EF2583">
      <w:pPr>
        <w:pStyle w:val="screen"/>
      </w:pPr>
      <w:r w:rsidRPr="005A1FD1">
        <w:t>PCEPATIENT,THREE 00-00-6788</w:t>
      </w:r>
    </w:p>
    <w:p w14:paraId="63B25F06" w14:textId="77777777" w:rsidR="009B26D8" w:rsidRPr="005A1FD1" w:rsidRDefault="009B26D8" w:rsidP="00EF2583">
      <w:pPr>
        <w:pStyle w:val="screen"/>
      </w:pPr>
      <w:r w:rsidRPr="005A1FD1">
        <w:t>22 3RD AVENUE SALT LAKE CITY UTAH 84112</w:t>
      </w:r>
    </w:p>
    <w:p w14:paraId="63B25F07" w14:textId="77777777" w:rsidR="009B26D8" w:rsidRPr="005A1FD1" w:rsidRDefault="009B26D8" w:rsidP="00EF2583">
      <w:pPr>
        <w:pStyle w:val="screen"/>
      </w:pPr>
      <w:r w:rsidRPr="005A1FD1">
        <w:t xml:space="preserve">   Appointment criteria met:</w:t>
      </w:r>
    </w:p>
    <w:p w14:paraId="63B25F08" w14:textId="77777777" w:rsidR="009B26D8" w:rsidRPr="005A1FD1" w:rsidRDefault="009B26D8" w:rsidP="00EF2583">
      <w:pPr>
        <w:pStyle w:val="screen"/>
      </w:pPr>
      <w:r w:rsidRPr="005A1FD1">
        <w:t xml:space="preserve">     9/ 2/96 09:00      ADMITTING AND SCREENING      SCHEDULED VISIT</w:t>
      </w:r>
    </w:p>
    <w:p w14:paraId="63B25F09" w14:textId="77777777" w:rsidR="009B26D8" w:rsidRPr="005A1FD1" w:rsidRDefault="009B26D8" w:rsidP="00EF2583">
      <w:pPr>
        <w:pStyle w:val="screen"/>
      </w:pPr>
      <w:r w:rsidRPr="005A1FD1">
        <w:t>------------------- Critical Lab Values ------------------</w:t>
      </w:r>
    </w:p>
    <w:p w14:paraId="63B25F0A" w14:textId="77777777" w:rsidR="009B26D8" w:rsidRPr="005A1FD1" w:rsidRDefault="009B26D8" w:rsidP="00EF2583">
      <w:pPr>
        <w:pStyle w:val="screen"/>
      </w:pPr>
      <w:r w:rsidRPr="005A1FD1">
        <w:t xml:space="preserve">     9/30/96            GLUCOSE                      500 mg/dl</w:t>
      </w:r>
    </w:p>
    <w:p w14:paraId="63B25F0B" w14:textId="77777777" w:rsidR="009B26D8" w:rsidRPr="005A1FD1" w:rsidRDefault="009B26D8" w:rsidP="00EF2583">
      <w:pPr>
        <w:pStyle w:val="screen"/>
      </w:pPr>
      <w:r w:rsidRPr="005A1FD1">
        <w:t xml:space="preserve">     9/30/96            UREA NITROGEN                500 mg/dL</w:t>
      </w:r>
    </w:p>
    <w:p w14:paraId="63B25F0C" w14:textId="77777777" w:rsidR="009B26D8" w:rsidRPr="005A1FD1" w:rsidRDefault="009B26D8" w:rsidP="00EF2583">
      <w:pPr>
        <w:pStyle w:val="screen"/>
      </w:pPr>
      <w:r w:rsidRPr="005A1FD1">
        <w:t>__________________________________________________________</w:t>
      </w:r>
    </w:p>
    <w:p w14:paraId="63B25F0D" w14:textId="77777777" w:rsidR="009B26D8" w:rsidRPr="005A1FD1" w:rsidRDefault="009B26D8" w:rsidP="00EF2583">
      <w:pPr>
        <w:pStyle w:val="screen"/>
      </w:pPr>
      <w:r w:rsidRPr="005A1FD1">
        <w:t>Facility: SALT LAKE CITY 660</w:t>
      </w:r>
    </w:p>
    <w:p w14:paraId="63B25F0E" w14:textId="77777777" w:rsidR="009B26D8" w:rsidRPr="005A1FD1" w:rsidRDefault="009B26D8" w:rsidP="00EF2583">
      <w:pPr>
        <w:pStyle w:val="screen"/>
      </w:pPr>
      <w:r w:rsidRPr="005A1FD1">
        <w:t>Location: CARDIOLOGY</w:t>
      </w:r>
    </w:p>
    <w:p w14:paraId="63B25F0F" w14:textId="77777777" w:rsidR="009B26D8" w:rsidRPr="005A1FD1" w:rsidRDefault="009B26D8" w:rsidP="00EF2583">
      <w:pPr>
        <w:pStyle w:val="screen"/>
      </w:pPr>
      <w:r w:rsidRPr="005A1FD1">
        <w:t>__________________________________________________________</w:t>
      </w:r>
    </w:p>
    <w:p w14:paraId="63B25F10" w14:textId="77777777" w:rsidR="009B26D8" w:rsidRPr="005A1FD1" w:rsidRDefault="009B26D8" w:rsidP="00EF2583">
      <w:pPr>
        <w:pStyle w:val="screen"/>
      </w:pPr>
      <w:r w:rsidRPr="005A1FD1">
        <w:t>PCEPATIENT,FOUR 666-99-2222</w:t>
      </w:r>
    </w:p>
    <w:p w14:paraId="63B25F11" w14:textId="77777777" w:rsidR="009B26D8" w:rsidRPr="005A1FD1" w:rsidRDefault="009B26D8" w:rsidP="00EF2583">
      <w:pPr>
        <w:pStyle w:val="screen"/>
      </w:pPr>
      <w:r w:rsidRPr="005A1FD1">
        <w:t>2237 E 1894 S Salt Lake City UTAH 84105</w:t>
      </w:r>
    </w:p>
    <w:p w14:paraId="63B25F12" w14:textId="77777777" w:rsidR="009B26D8" w:rsidRPr="005A1FD1" w:rsidRDefault="009B26D8" w:rsidP="00EF2583">
      <w:pPr>
        <w:pStyle w:val="screen"/>
      </w:pPr>
      <w:r w:rsidRPr="005A1FD1">
        <w:t xml:space="preserve">   Appointment criteria met:</w:t>
      </w:r>
    </w:p>
    <w:p w14:paraId="63B25F13" w14:textId="77777777" w:rsidR="009B26D8" w:rsidRPr="005A1FD1" w:rsidRDefault="009B26D8" w:rsidP="00EF2583">
      <w:pPr>
        <w:pStyle w:val="screen"/>
      </w:pPr>
      <w:r w:rsidRPr="005A1FD1">
        <w:t xml:space="preserve">      9/30/96 10:00     CARDIOLOGY                   SCHEDULED VISIT</w:t>
      </w:r>
    </w:p>
    <w:p w14:paraId="63B25F14" w14:textId="77777777" w:rsidR="009B26D8" w:rsidRPr="005A1FD1" w:rsidRDefault="009B26D8" w:rsidP="00EF2583">
      <w:pPr>
        <w:pStyle w:val="screen"/>
      </w:pPr>
      <w:r w:rsidRPr="005A1FD1">
        <w:t>------------------- Emergency Room Visits ----------------</w:t>
      </w:r>
    </w:p>
    <w:p w14:paraId="63B25F15" w14:textId="77777777" w:rsidR="009B26D8" w:rsidRPr="005A1FD1" w:rsidRDefault="009B26D8" w:rsidP="00EF2583">
      <w:pPr>
        <w:pStyle w:val="screen"/>
      </w:pPr>
      <w:r w:rsidRPr="005A1FD1">
        <w:t xml:space="preserve">      9/30/96 09:00     CARDIOLOGY CLINIC</w:t>
      </w:r>
    </w:p>
    <w:p w14:paraId="63B25F16" w14:textId="77777777" w:rsidR="009B26D8" w:rsidRPr="005A1FD1" w:rsidRDefault="009B26D8" w:rsidP="00EF2583">
      <w:pPr>
        <w:pStyle w:val="screen"/>
      </w:pPr>
    </w:p>
    <w:p w14:paraId="63B25F17" w14:textId="77777777" w:rsidR="009B26D8" w:rsidRPr="005A1FD1" w:rsidRDefault="009B26D8" w:rsidP="00EF2583">
      <w:pPr>
        <w:pStyle w:val="screen"/>
      </w:pPr>
      <w:r w:rsidRPr="005A1FD1">
        <w:t>Enter RETURN to continue or ‘^’ to exit:</w:t>
      </w:r>
    </w:p>
    <w:p w14:paraId="63B25F18" w14:textId="77777777" w:rsidR="009B26D8" w:rsidRPr="005A1FD1" w:rsidRDefault="009B26D8" w:rsidP="00EF2583">
      <w:pPr>
        <w:pStyle w:val="screen"/>
      </w:pPr>
    </w:p>
    <w:p w14:paraId="63B25F19" w14:textId="77777777" w:rsidR="009B26D8" w:rsidRPr="005A1FD1" w:rsidRDefault="009B26D8" w:rsidP="00EF2583">
      <w:pPr>
        <w:pStyle w:val="screen"/>
      </w:pPr>
    </w:p>
    <w:p w14:paraId="63B25F1A" w14:textId="77777777" w:rsidR="009B26D8" w:rsidRPr="005A1FD1" w:rsidRDefault="009B26D8" w:rsidP="00EF2583">
      <w:pPr>
        <w:pStyle w:val="screen"/>
      </w:pPr>
      <w:r w:rsidRPr="005A1FD1">
        <w:t xml:space="preserve">                                           Apr 29, 1997 3:03:05 pm Page 2</w:t>
      </w:r>
    </w:p>
    <w:p w14:paraId="63B25F1B" w14:textId="77777777" w:rsidR="009B26D8" w:rsidRPr="005A1FD1" w:rsidRDefault="009B26D8" w:rsidP="00EF2583">
      <w:pPr>
        <w:pStyle w:val="screen"/>
      </w:pPr>
      <w:r w:rsidRPr="005A1FD1">
        <w:t>__________________________________________________________</w:t>
      </w:r>
    </w:p>
    <w:p w14:paraId="63B25F1C" w14:textId="77777777" w:rsidR="009B26D8" w:rsidRPr="005A1FD1" w:rsidRDefault="009B26D8" w:rsidP="00EF2583">
      <w:pPr>
        <w:pStyle w:val="screen"/>
      </w:pPr>
      <w:r w:rsidRPr="005A1FD1">
        <w:t>Facility: SALT LAKE CITY 660</w:t>
      </w:r>
    </w:p>
    <w:p w14:paraId="63B25F1D" w14:textId="77777777" w:rsidR="009B26D8" w:rsidRPr="005A1FD1" w:rsidRDefault="009B26D8" w:rsidP="00EF2583">
      <w:pPr>
        <w:pStyle w:val="screen"/>
      </w:pPr>
      <w:r w:rsidRPr="005A1FD1">
        <w:t>Location: DIABETES CLINIC</w:t>
      </w:r>
    </w:p>
    <w:p w14:paraId="63B25F1E" w14:textId="77777777" w:rsidR="009B26D8" w:rsidRPr="005A1FD1" w:rsidRDefault="009B26D8" w:rsidP="00EF2583">
      <w:pPr>
        <w:pStyle w:val="screen"/>
      </w:pPr>
      <w:r w:rsidRPr="005A1FD1">
        <w:t>__________________________________________________________</w:t>
      </w:r>
    </w:p>
    <w:p w14:paraId="63B25F1F" w14:textId="77777777" w:rsidR="009B26D8" w:rsidRPr="005A1FD1" w:rsidRDefault="009B26D8" w:rsidP="00EF2583">
      <w:pPr>
        <w:pStyle w:val="screen"/>
      </w:pPr>
      <w:r w:rsidRPr="005A1FD1">
        <w:t>PCEPATIENT,SEVEN 000-88-9989</w:t>
      </w:r>
    </w:p>
    <w:p w14:paraId="63B25F20" w14:textId="77777777" w:rsidR="009B26D8" w:rsidRPr="005A1FD1" w:rsidRDefault="009B26D8" w:rsidP="00EF2583">
      <w:pPr>
        <w:pStyle w:val="screen"/>
      </w:pPr>
      <w:r w:rsidRPr="005A1FD1">
        <w:t>470 RANDOLPH ROAD SALT LAKE CITY UTAH 33595</w:t>
      </w:r>
    </w:p>
    <w:p w14:paraId="63B25F21" w14:textId="77777777" w:rsidR="009B26D8" w:rsidRPr="005A1FD1" w:rsidRDefault="009B26D8" w:rsidP="00EF2583">
      <w:pPr>
        <w:pStyle w:val="screen"/>
      </w:pPr>
      <w:r w:rsidRPr="005A1FD1">
        <w:t xml:space="preserve">   Appointment criteria met:</w:t>
      </w:r>
    </w:p>
    <w:p w14:paraId="63B25F22" w14:textId="77777777" w:rsidR="009B26D8" w:rsidRPr="005A1FD1" w:rsidRDefault="009B26D8" w:rsidP="00EF2583">
      <w:pPr>
        <w:pStyle w:val="screen"/>
      </w:pPr>
      <w:r w:rsidRPr="005A1FD1">
        <w:t xml:space="preserve">      9/24/96 09:00     DIABETES CLINIC              SCHEDULED VISIT</w:t>
      </w:r>
    </w:p>
    <w:p w14:paraId="63B25F23" w14:textId="77777777" w:rsidR="009B26D8" w:rsidRPr="005A1FD1" w:rsidRDefault="009B26D8" w:rsidP="00EF2583">
      <w:pPr>
        <w:pStyle w:val="screen"/>
      </w:pPr>
      <w:r w:rsidRPr="005A1FD1">
        <w:t>---------------------------- Critical Lab Values ----</w:t>
      </w:r>
    </w:p>
    <w:p w14:paraId="63B25F24" w14:textId="77777777" w:rsidR="009B26D8" w:rsidRPr="005A1FD1" w:rsidRDefault="009B26D8" w:rsidP="00EF2583">
      <w:pPr>
        <w:pStyle w:val="screen"/>
      </w:pPr>
      <w:r w:rsidRPr="005A1FD1">
        <w:t>9/30/96                 GLUCOSE                      500 mg/dl</w:t>
      </w:r>
    </w:p>
    <w:p w14:paraId="63B25F25" w14:textId="77777777" w:rsidR="009B26D8" w:rsidRPr="005A1FD1" w:rsidRDefault="009B26D8" w:rsidP="00EF2583">
      <w:pPr>
        <w:pStyle w:val="screen"/>
      </w:pPr>
      <w:r w:rsidRPr="005A1FD1">
        <w:t>9/30/96                 UREA NITROGEN                500 mg/dL</w:t>
      </w:r>
    </w:p>
    <w:p w14:paraId="63B25F26" w14:textId="77777777" w:rsidR="009B26D8" w:rsidRPr="005A1FD1" w:rsidRDefault="009B26D8" w:rsidP="00EF2583">
      <w:pPr>
        <w:pStyle w:val="screen"/>
      </w:pPr>
      <w:r w:rsidRPr="005A1FD1">
        <w:t>_________________________________________________</w:t>
      </w:r>
    </w:p>
    <w:p w14:paraId="63B25F27" w14:textId="77777777" w:rsidR="009B26D8" w:rsidRPr="005A1FD1" w:rsidRDefault="009B26D8" w:rsidP="00EF2583">
      <w:pPr>
        <w:pStyle w:val="screen"/>
      </w:pPr>
      <w:r w:rsidRPr="005A1FD1">
        <w:t>Facility: SALT LAKE CITY 660</w:t>
      </w:r>
    </w:p>
    <w:p w14:paraId="63B25F28" w14:textId="77777777" w:rsidR="009B26D8" w:rsidRPr="005A1FD1" w:rsidRDefault="009B26D8" w:rsidP="00EF2583">
      <w:pPr>
        <w:pStyle w:val="screen"/>
      </w:pPr>
      <w:r w:rsidRPr="005A1FD1">
        <w:t>Location: EYE CLINIC</w:t>
      </w:r>
    </w:p>
    <w:p w14:paraId="63B25F29" w14:textId="77777777" w:rsidR="009B26D8" w:rsidRPr="005A1FD1" w:rsidRDefault="009B26D8" w:rsidP="00EF2583">
      <w:pPr>
        <w:pStyle w:val="screen"/>
      </w:pPr>
      <w:r w:rsidRPr="005A1FD1">
        <w:t>______________________________________________________</w:t>
      </w:r>
    </w:p>
    <w:p w14:paraId="63B25F2A" w14:textId="77777777" w:rsidR="009B26D8" w:rsidRPr="005A1FD1" w:rsidRDefault="009B26D8" w:rsidP="00EF2583">
      <w:pPr>
        <w:pStyle w:val="screen"/>
      </w:pPr>
      <w:r w:rsidRPr="005A1FD1">
        <w:t>PCEPATIENT,EIGHT 666-12-1223</w:t>
      </w:r>
    </w:p>
    <w:p w14:paraId="63B25F2B" w14:textId="77777777" w:rsidR="009B26D8" w:rsidRPr="005A1FD1" w:rsidRDefault="009B26D8" w:rsidP="00EF2583">
      <w:pPr>
        <w:pStyle w:val="screen"/>
      </w:pPr>
      <w:r w:rsidRPr="005A1FD1">
        <w:t>2122 S 5TH EAST SALT LAKE CITY UTAH 84108</w:t>
      </w:r>
    </w:p>
    <w:p w14:paraId="63B25F2C" w14:textId="77777777" w:rsidR="009B26D8" w:rsidRPr="005A1FD1" w:rsidRDefault="009B26D8" w:rsidP="00EF2583">
      <w:pPr>
        <w:pStyle w:val="screen"/>
      </w:pPr>
      <w:r w:rsidRPr="005A1FD1">
        <w:t xml:space="preserve">   Appointment criteria met:</w:t>
      </w:r>
    </w:p>
    <w:p w14:paraId="63B25F2D" w14:textId="77777777" w:rsidR="009B26D8" w:rsidRPr="005A1FD1" w:rsidRDefault="009B26D8" w:rsidP="00EF2583">
      <w:pPr>
        <w:pStyle w:val="screen"/>
      </w:pPr>
      <w:r w:rsidRPr="005A1FD1">
        <w:t xml:space="preserve">      9/18/96 13:00 EYE CLINIC SCHEDULED VISIT</w:t>
      </w:r>
    </w:p>
    <w:p w14:paraId="63B25F2E" w14:textId="77777777" w:rsidR="009B26D8" w:rsidRPr="005A1FD1" w:rsidRDefault="009B26D8" w:rsidP="00EF2583">
      <w:pPr>
        <w:pStyle w:val="screen"/>
      </w:pPr>
    </w:p>
    <w:p w14:paraId="63B25F2F" w14:textId="77777777" w:rsidR="009B26D8" w:rsidRPr="005A1FD1" w:rsidRDefault="009B26D8" w:rsidP="00EF2583">
      <w:pPr>
        <w:pStyle w:val="screen"/>
      </w:pPr>
      <w:r w:rsidRPr="005A1FD1">
        <w:t>Enter RETURN to continue or '^' to exit:</w:t>
      </w:r>
    </w:p>
    <w:p w14:paraId="63B25F30" w14:textId="77777777" w:rsidR="00AB7E46" w:rsidRDefault="0025783C" w:rsidP="00DB745D">
      <w:pPr>
        <w:pStyle w:val="Heading2"/>
      </w:pPr>
      <w:bookmarkStart w:id="304" w:name="_Toc428365031"/>
      <w:bookmarkStart w:id="305" w:name="_Toc468086026"/>
      <w:r>
        <w:t>Key Concepts</w:t>
      </w:r>
      <w:bookmarkEnd w:id="304"/>
      <w:bookmarkEnd w:id="305"/>
    </w:p>
    <w:p w14:paraId="63B25F31" w14:textId="77777777" w:rsidR="0025783C" w:rsidRPr="00724287" w:rsidRDefault="0025783C" w:rsidP="008F4EB0">
      <w:pPr>
        <w:pStyle w:val="ListParagraph"/>
        <w:numPr>
          <w:ilvl w:val="0"/>
          <w:numId w:val="120"/>
        </w:numPr>
        <w:rPr>
          <w:rFonts w:eastAsiaTheme="minorHAnsi" w:cstheme="minorBidi"/>
        </w:rPr>
      </w:pPr>
      <w:r w:rsidRPr="00724287">
        <w:rPr>
          <w:rFonts w:eastAsiaTheme="minorHAnsi" w:cstheme="minorBidi"/>
        </w:rPr>
        <w:t>You can produce reports for Caseload Profile by Clinic, Workload by Clinic, Frequency of Diagnoses, Location Encounter Counts, Provider Encounter Counts, and Patient Activity by Clinic.</w:t>
      </w:r>
    </w:p>
    <w:p w14:paraId="63B25F32" w14:textId="77777777" w:rsidR="0025783C" w:rsidRPr="00724287" w:rsidRDefault="0025783C" w:rsidP="008F4EB0">
      <w:pPr>
        <w:pStyle w:val="ListParagraph"/>
        <w:numPr>
          <w:ilvl w:val="0"/>
          <w:numId w:val="120"/>
        </w:numPr>
        <w:rPr>
          <w:rFonts w:eastAsiaTheme="minorHAnsi" w:cstheme="minorBidi"/>
        </w:rPr>
      </w:pPr>
      <w:r w:rsidRPr="00724287">
        <w:rPr>
          <w:rFonts w:eastAsiaTheme="minorHAnsi" w:cstheme="minorBidi"/>
        </w:rPr>
        <w:t>All reports can be customized to show only specified date ranges, clinics, providers, types of encounters (cancelled, walk-ins, etc.), etc.</w:t>
      </w:r>
    </w:p>
    <w:p w14:paraId="63B25F33" w14:textId="77777777" w:rsidR="0025783C" w:rsidRPr="00724287" w:rsidRDefault="0025783C" w:rsidP="008F4EB0">
      <w:pPr>
        <w:pStyle w:val="ListParagraph"/>
        <w:numPr>
          <w:ilvl w:val="0"/>
          <w:numId w:val="120"/>
        </w:numPr>
        <w:rPr>
          <w:rFonts w:eastAsiaTheme="minorHAnsi" w:cstheme="minorBidi"/>
        </w:rPr>
      </w:pPr>
      <w:r w:rsidRPr="00724287">
        <w:rPr>
          <w:rFonts w:eastAsiaTheme="minorHAnsi" w:cstheme="minorBidi"/>
        </w:rPr>
        <w:t>The reports extract data from various files in VISTA, including laboratory, pharmacy, and PIMS to create output reports which have been requested by physicians throughout the VA.</w:t>
      </w:r>
    </w:p>
    <w:p w14:paraId="63B25F34" w14:textId="77777777" w:rsidR="0025783C" w:rsidRPr="00724287" w:rsidRDefault="0025783C" w:rsidP="008F4EB0">
      <w:pPr>
        <w:pStyle w:val="ListParagraph"/>
        <w:numPr>
          <w:ilvl w:val="0"/>
          <w:numId w:val="120"/>
        </w:numPr>
        <w:rPr>
          <w:rFonts w:eastAsiaTheme="minorHAnsi" w:cstheme="minorBidi"/>
        </w:rPr>
      </w:pPr>
      <w:r w:rsidRPr="00724287">
        <w:rPr>
          <w:rFonts w:eastAsiaTheme="minorHAnsi" w:cstheme="minorBidi"/>
        </w:rPr>
        <w:t>Patient Activity by Caseload provides a measure of continuity of care. If a provider of record has his or her care-giving interrupted through clinical rotation, leave, reassignment, or for any other reason, this report may be used to get an update on patient activities in his/her caseload.</w:t>
      </w:r>
    </w:p>
    <w:p w14:paraId="63B25F35" w14:textId="77777777" w:rsidR="0025783C" w:rsidRPr="00724287" w:rsidRDefault="0025783C" w:rsidP="008F4EB0">
      <w:pPr>
        <w:pStyle w:val="ListParagraph"/>
        <w:numPr>
          <w:ilvl w:val="0"/>
          <w:numId w:val="120"/>
        </w:numPr>
        <w:rPr>
          <w:rFonts w:eastAsiaTheme="minorHAnsi" w:cstheme="minorBidi"/>
        </w:rPr>
      </w:pPr>
      <w:r w:rsidRPr="00724287">
        <w:rPr>
          <w:rFonts w:eastAsiaTheme="minorHAnsi" w:cstheme="minorBidi"/>
        </w:rPr>
        <w:t>Workload by Clinic provides a summary of clinic workload based on the evaluation and management codes associated with encounters.</w:t>
      </w:r>
    </w:p>
    <w:p w14:paraId="63B25F36" w14:textId="77777777" w:rsidR="0025783C" w:rsidRDefault="0025783C" w:rsidP="0025783C">
      <w:pPr>
        <w:pStyle w:val="Heading1"/>
      </w:pPr>
      <w:bookmarkStart w:id="306" w:name="_Toc428365032"/>
      <w:bookmarkStart w:id="307" w:name="_Toc468086027"/>
      <w:r>
        <w:t>Managing PCE</w:t>
      </w:r>
      <w:bookmarkEnd w:id="306"/>
      <w:bookmarkEnd w:id="307"/>
    </w:p>
    <w:p w14:paraId="63B25F37" w14:textId="77777777" w:rsidR="0025783C" w:rsidRPr="00724287" w:rsidRDefault="0025783C" w:rsidP="008F4EB0">
      <w:pPr>
        <w:rPr>
          <w:rFonts w:eastAsiaTheme="minorHAnsi" w:cstheme="minorBidi"/>
        </w:rPr>
      </w:pPr>
      <w:proofErr w:type="spellStart"/>
      <w:r w:rsidRPr="00724287">
        <w:rPr>
          <w:rFonts w:eastAsiaTheme="minorHAnsi" w:cstheme="minorBidi"/>
        </w:rPr>
        <w:t>IRM</w:t>
      </w:r>
      <w:proofErr w:type="spellEnd"/>
      <w:r w:rsidRPr="00724287">
        <w:rPr>
          <w:rFonts w:eastAsiaTheme="minorHAnsi" w:cstheme="minorBidi"/>
        </w:rPr>
        <w:t xml:space="preserve"> staff and Clinical Coordinators manage PCE by assigning menus, setting site parameters, defining clinical reminders, setting up clinical reports, and modifying local tables containing patient education, health factors, and other items through the Table Maintenance options.</w:t>
      </w:r>
    </w:p>
    <w:p w14:paraId="63B25F38" w14:textId="77777777" w:rsidR="0025783C" w:rsidRDefault="0025783C" w:rsidP="00DB745D">
      <w:pPr>
        <w:pStyle w:val="Heading2"/>
      </w:pPr>
      <w:bookmarkStart w:id="308" w:name="_Toc333123963"/>
      <w:bookmarkStart w:id="309" w:name="_Toc324755965"/>
      <w:bookmarkStart w:id="310" w:name="_Toc322768718"/>
      <w:bookmarkStart w:id="311" w:name="_Toc316619638"/>
      <w:bookmarkStart w:id="312" w:name="_Toc398017761"/>
      <w:bookmarkStart w:id="313" w:name="_Toc428365033"/>
      <w:bookmarkStart w:id="314" w:name="_Toc468086028"/>
      <w:r>
        <w:lastRenderedPageBreak/>
        <w:t>PCE Menus and Options</w:t>
      </w:r>
      <w:bookmarkEnd w:id="308"/>
      <w:bookmarkEnd w:id="309"/>
      <w:bookmarkEnd w:id="310"/>
      <w:bookmarkEnd w:id="311"/>
      <w:bookmarkEnd w:id="312"/>
      <w:bookmarkEnd w:id="313"/>
      <w:bookmarkEnd w:id="314"/>
    </w:p>
    <w:p w14:paraId="63B25F39" w14:textId="77777777" w:rsidR="0025783C" w:rsidRPr="00724287" w:rsidRDefault="0025783C" w:rsidP="008F4EB0">
      <w:pPr>
        <w:rPr>
          <w:rFonts w:eastAsiaTheme="minorHAnsi" w:cstheme="minorBidi"/>
        </w:rPr>
      </w:pPr>
      <w:r w:rsidRPr="00724287">
        <w:rPr>
          <w:rFonts w:eastAsiaTheme="minorHAnsi" w:cstheme="minorBidi"/>
        </w:rPr>
        <w:t xml:space="preserve">The following menus and options are exported with PCE: </w:t>
      </w:r>
    </w:p>
    <w:p w14:paraId="63B25F3A" w14:textId="77777777" w:rsidR="0025783C" w:rsidRPr="00724287" w:rsidRDefault="0025783C" w:rsidP="008F4EB0">
      <w:pPr>
        <w:rPr>
          <w:rFonts w:eastAsiaTheme="minorHAnsi" w:cstheme="minorBidi"/>
        </w:rPr>
      </w:pPr>
      <w:bookmarkStart w:id="315" w:name="_Toc398017762"/>
      <w:bookmarkStart w:id="316" w:name="_Toc121732830"/>
      <w:bookmarkStart w:id="317" w:name="_Toc121732574"/>
      <w:bookmarkStart w:id="318" w:name="_Toc333123964"/>
      <w:bookmarkStart w:id="319" w:name="_Toc364512984"/>
      <w:bookmarkStart w:id="320" w:name="_Toc363469677"/>
      <w:bookmarkStart w:id="321" w:name="_Toc363467686"/>
      <w:bookmarkStart w:id="322" w:name="_Toc328207306"/>
      <w:bookmarkStart w:id="323" w:name="_Toc324755966"/>
      <w:bookmarkStart w:id="324" w:name="_Toc322328684"/>
      <w:r w:rsidRPr="00724287">
        <w:rPr>
          <w:rFonts w:eastAsiaTheme="minorHAnsi" w:cstheme="minorBidi"/>
        </w:rPr>
        <w:t xml:space="preserve">PCE </w:t>
      </w:r>
      <w:proofErr w:type="spellStart"/>
      <w:r w:rsidRPr="00724287">
        <w:rPr>
          <w:rFonts w:eastAsiaTheme="minorHAnsi" w:cstheme="minorBidi"/>
        </w:rPr>
        <w:t>IRM</w:t>
      </w:r>
      <w:proofErr w:type="spellEnd"/>
      <w:r w:rsidRPr="00724287">
        <w:rPr>
          <w:rFonts w:eastAsiaTheme="minorHAnsi" w:cstheme="minorBidi"/>
        </w:rPr>
        <w:t xml:space="preserve"> Main Menu</w:t>
      </w:r>
      <w:bookmarkEnd w:id="315"/>
      <w:bookmarkEnd w:id="316"/>
      <w:bookmarkEnd w:id="317"/>
      <w:bookmarkEnd w:id="318"/>
      <w:bookmarkEnd w:id="319"/>
      <w:bookmarkEnd w:id="320"/>
      <w:bookmarkEnd w:id="321"/>
      <w:bookmarkEnd w:id="322"/>
      <w:bookmarkEnd w:id="323"/>
      <w:bookmarkEnd w:id="324"/>
      <w:r w:rsidR="00165980" w:rsidRPr="00724287">
        <w:rPr>
          <w:rFonts w:eastAsiaTheme="minorHAnsi" w:cstheme="minorBidi"/>
        </w:rPr>
        <w:t>:</w:t>
      </w:r>
    </w:p>
    <w:p w14:paraId="63B25F3B" w14:textId="77777777" w:rsidR="0025783C" w:rsidRPr="005A1FD1" w:rsidRDefault="0025783C" w:rsidP="00DD6410">
      <w:pPr>
        <w:pStyle w:val="screen"/>
      </w:pPr>
      <w:r w:rsidRPr="005A1FD1">
        <w:t xml:space="preserve">   SP     PCE Site Parameters Menu ...</w:t>
      </w:r>
    </w:p>
    <w:p w14:paraId="63B25F3C" w14:textId="77777777" w:rsidR="0025783C" w:rsidRPr="005A1FD1" w:rsidRDefault="0025783C" w:rsidP="00DD6410">
      <w:pPr>
        <w:pStyle w:val="screen"/>
      </w:pPr>
      <w:r w:rsidRPr="005A1FD1">
        <w:t xml:space="preserve">   TBL    PCE Table Maintenance ...</w:t>
      </w:r>
    </w:p>
    <w:p w14:paraId="63B25F3D" w14:textId="77777777" w:rsidR="0025783C" w:rsidRPr="005A1FD1" w:rsidRDefault="0025783C" w:rsidP="00DD6410">
      <w:pPr>
        <w:pStyle w:val="screen"/>
      </w:pPr>
      <w:r w:rsidRPr="005A1FD1">
        <w:t xml:space="preserve">   INFO   PCE Information Only ...</w:t>
      </w:r>
    </w:p>
    <w:p w14:paraId="63B25F3E" w14:textId="77777777" w:rsidR="0025783C" w:rsidRPr="005A1FD1" w:rsidRDefault="0025783C" w:rsidP="00DD6410">
      <w:pPr>
        <w:pStyle w:val="screen"/>
      </w:pPr>
      <w:r w:rsidRPr="005A1FD1">
        <w:t xml:space="preserve">   RM     PCE Reminder Maintenance Menu ...</w:t>
      </w:r>
    </w:p>
    <w:p w14:paraId="63B25F3F" w14:textId="77777777" w:rsidR="0025783C" w:rsidRPr="005A1FD1" w:rsidRDefault="0025783C" w:rsidP="00DD6410">
      <w:pPr>
        <w:pStyle w:val="screen"/>
      </w:pPr>
      <w:r w:rsidRPr="005A1FD1">
        <w:t xml:space="preserve">   CR     PCE Clinical Reports ...</w:t>
      </w:r>
    </w:p>
    <w:p w14:paraId="63B25F40" w14:textId="77777777" w:rsidR="0025783C" w:rsidRPr="005A1FD1" w:rsidRDefault="0025783C" w:rsidP="00DD6410">
      <w:pPr>
        <w:pStyle w:val="screen"/>
      </w:pPr>
      <w:r w:rsidRPr="005A1FD1">
        <w:t xml:space="preserve">   HOME   Directions to Patient's Home Add/Edit</w:t>
      </w:r>
    </w:p>
    <w:p w14:paraId="63B25F41" w14:textId="77777777" w:rsidR="0025783C" w:rsidRPr="005A1FD1" w:rsidRDefault="0025783C" w:rsidP="00DD6410">
      <w:pPr>
        <w:pStyle w:val="screen"/>
      </w:pPr>
      <w:r w:rsidRPr="005A1FD1">
        <w:t xml:space="preserve">   CO     PCE Coordinator Menu ...</w:t>
      </w:r>
    </w:p>
    <w:p w14:paraId="63B25F42" w14:textId="77777777" w:rsidR="0025783C" w:rsidRPr="005A1FD1" w:rsidRDefault="0025783C" w:rsidP="00DD6410">
      <w:pPr>
        <w:pStyle w:val="screen"/>
      </w:pPr>
      <w:r w:rsidRPr="005A1FD1">
        <w:t xml:space="preserve">   CL     PCE Clinician Menu</w:t>
      </w:r>
    </w:p>
    <w:p w14:paraId="63B25F43" w14:textId="77777777" w:rsidR="0025783C" w:rsidRPr="00724287" w:rsidRDefault="0025783C" w:rsidP="008F4EB0">
      <w:pPr>
        <w:pStyle w:val="ListParagraph"/>
        <w:numPr>
          <w:ilvl w:val="0"/>
          <w:numId w:val="121"/>
        </w:numPr>
        <w:rPr>
          <w:rFonts w:eastAsiaTheme="minorHAnsi" w:cstheme="minorBidi"/>
        </w:rPr>
      </w:pPr>
      <w:r w:rsidRPr="00724287">
        <w:rPr>
          <w:rFonts w:eastAsiaTheme="minorHAnsi" w:cstheme="minorBidi"/>
        </w:rPr>
        <w:t xml:space="preserve">Assign the </w:t>
      </w:r>
      <w:proofErr w:type="spellStart"/>
      <w:r w:rsidRPr="00724287">
        <w:rPr>
          <w:rFonts w:eastAsiaTheme="minorHAnsi" w:cstheme="minorBidi"/>
        </w:rPr>
        <w:t>IRM</w:t>
      </w:r>
      <w:proofErr w:type="spellEnd"/>
      <w:r w:rsidRPr="00724287">
        <w:rPr>
          <w:rFonts w:eastAsiaTheme="minorHAnsi" w:cstheme="minorBidi"/>
        </w:rPr>
        <w:t xml:space="preserve"> Main Menu or at least the first four options/menus to </w:t>
      </w:r>
      <w:proofErr w:type="spellStart"/>
      <w:r w:rsidRPr="00724287">
        <w:rPr>
          <w:rFonts w:eastAsiaTheme="minorHAnsi" w:cstheme="minorBidi"/>
        </w:rPr>
        <w:t>IRM</w:t>
      </w:r>
      <w:proofErr w:type="spellEnd"/>
      <w:r w:rsidRPr="00724287">
        <w:rPr>
          <w:rFonts w:eastAsiaTheme="minorHAnsi" w:cstheme="minorBidi"/>
        </w:rPr>
        <w:t xml:space="preserve"> staff or coordinators who will be responsible for setting up PCE, maintaining the entries in the PCE tables (such as Patient Education, Treatments, etc.), and defining the clinical reminders/maintenance system for your site.</w:t>
      </w:r>
    </w:p>
    <w:p w14:paraId="63B25F44" w14:textId="77777777" w:rsidR="0025783C" w:rsidRPr="00724287" w:rsidRDefault="0025783C" w:rsidP="008F4EB0">
      <w:pPr>
        <w:pStyle w:val="ListParagraph"/>
        <w:numPr>
          <w:ilvl w:val="0"/>
          <w:numId w:val="121"/>
        </w:numPr>
        <w:rPr>
          <w:rFonts w:eastAsiaTheme="minorHAnsi" w:cstheme="minorBidi"/>
        </w:rPr>
      </w:pPr>
      <w:r w:rsidRPr="00724287">
        <w:rPr>
          <w:rFonts w:eastAsiaTheme="minorHAnsi" w:cstheme="minorBidi"/>
        </w:rPr>
        <w:t>Assign the PCE Coordinator Menu to the Application Coordinator who will use all of the PCE options.</w:t>
      </w:r>
    </w:p>
    <w:p w14:paraId="63B25F45" w14:textId="77777777" w:rsidR="0025783C" w:rsidRPr="00724287" w:rsidRDefault="0025783C" w:rsidP="008F4EB0">
      <w:pPr>
        <w:pStyle w:val="ListParagraph"/>
        <w:numPr>
          <w:ilvl w:val="0"/>
          <w:numId w:val="121"/>
        </w:numPr>
        <w:rPr>
          <w:rFonts w:eastAsiaTheme="minorHAnsi" w:cstheme="minorBidi"/>
        </w:rPr>
      </w:pPr>
      <w:r w:rsidRPr="00724287">
        <w:rPr>
          <w:rFonts w:eastAsiaTheme="minorHAnsi" w:cstheme="minorBidi"/>
        </w:rPr>
        <w:t>Assign the PCE Clinician Menu to clinicians who will be entering or editing data, who will use clinical reports, who need the PCE Information Only menu to see the basis for reminders, and who might add or edit directions to a patient's home for appearance on a health summary.</w:t>
      </w:r>
    </w:p>
    <w:p w14:paraId="63B25F46" w14:textId="77777777" w:rsidR="0025783C" w:rsidRPr="00724287" w:rsidRDefault="0025783C" w:rsidP="008F4EB0">
      <w:pPr>
        <w:pStyle w:val="ListParagraph"/>
        <w:numPr>
          <w:ilvl w:val="0"/>
          <w:numId w:val="121"/>
        </w:numPr>
        <w:rPr>
          <w:rFonts w:eastAsiaTheme="minorHAnsi" w:cstheme="minorBidi"/>
        </w:rPr>
      </w:pPr>
      <w:r w:rsidRPr="00724287">
        <w:rPr>
          <w:rFonts w:eastAsiaTheme="minorHAnsi" w:cstheme="minorBidi"/>
        </w:rPr>
        <w:t>Assign Directions to Patient's Home Add/Edit to anyone who needs to enter directions to a patient's home. This is especially useful for Hospital-Based Home Care staff (directions can be viewed on Health Summaries).</w:t>
      </w:r>
    </w:p>
    <w:p w14:paraId="63B25F47" w14:textId="77777777" w:rsidR="0025783C" w:rsidRDefault="005620E2" w:rsidP="00DB745D">
      <w:pPr>
        <w:pStyle w:val="Heading2"/>
      </w:pPr>
      <w:bookmarkStart w:id="325" w:name="_PCE_Coordinator_Menu"/>
      <w:bookmarkStart w:id="326" w:name="_Toc428365034"/>
      <w:bookmarkStart w:id="327" w:name="_Toc468086029"/>
      <w:bookmarkEnd w:id="325"/>
      <w:r>
        <w:t>PCE Coordinator Menu</w:t>
      </w:r>
      <w:bookmarkEnd w:id="326"/>
      <w:bookmarkEnd w:id="327"/>
    </w:p>
    <w:p w14:paraId="63B25F48" w14:textId="77777777" w:rsidR="005620E2" w:rsidRPr="00724287" w:rsidRDefault="005620E2" w:rsidP="008F4EB0">
      <w:pPr>
        <w:rPr>
          <w:rFonts w:eastAsiaTheme="minorHAnsi" w:cstheme="minorBidi"/>
        </w:rPr>
      </w:pPr>
      <w:r w:rsidRPr="00724287">
        <w:rPr>
          <w:rFonts w:eastAsiaTheme="minorHAnsi" w:cstheme="minorBidi"/>
        </w:rPr>
        <w:t>The PCE Coordinator Menu includes all of the user interface options as well as the options for file maintenance.</w:t>
      </w:r>
    </w:p>
    <w:p w14:paraId="63B25F4A" w14:textId="77777777" w:rsidR="005C51E9" w:rsidRPr="005A1FD1" w:rsidRDefault="005C51E9" w:rsidP="00DD6410">
      <w:pPr>
        <w:pStyle w:val="screen"/>
      </w:pPr>
      <w:r w:rsidRPr="005A1FD1">
        <w:t>SUP    PCE Encounter Data Entry - Supervisor</w:t>
      </w:r>
    </w:p>
    <w:p w14:paraId="63B25F4B" w14:textId="77777777" w:rsidR="005C51E9" w:rsidRPr="005A1FD1" w:rsidRDefault="005C51E9" w:rsidP="00DD6410">
      <w:pPr>
        <w:pStyle w:val="screen"/>
      </w:pPr>
      <w:r w:rsidRPr="005A1FD1">
        <w:t>PCE    PCE Encounter Data Entry</w:t>
      </w:r>
    </w:p>
    <w:p w14:paraId="63B25F4C" w14:textId="77777777" w:rsidR="005C51E9" w:rsidRPr="005A1FD1" w:rsidRDefault="005C51E9" w:rsidP="00DD6410">
      <w:pPr>
        <w:pStyle w:val="screen"/>
      </w:pPr>
      <w:r w:rsidRPr="005A1FD1">
        <w:t>DEL    PCE Encounter Data Entry and Delete</w:t>
      </w:r>
    </w:p>
    <w:p w14:paraId="63B25F4D" w14:textId="77777777" w:rsidR="005C51E9" w:rsidRPr="005A1FD1" w:rsidRDefault="005C51E9" w:rsidP="00DD6410">
      <w:pPr>
        <w:pStyle w:val="screen"/>
      </w:pPr>
      <w:r w:rsidRPr="005A1FD1">
        <w:t>NOD    PCE Encounter Data Entry without Delete</w:t>
      </w:r>
    </w:p>
    <w:p w14:paraId="63B25F4E" w14:textId="77777777" w:rsidR="005C51E9" w:rsidRPr="005A1FD1" w:rsidRDefault="005C51E9" w:rsidP="00DD6410">
      <w:pPr>
        <w:pStyle w:val="screen"/>
      </w:pPr>
      <w:r w:rsidRPr="005A1FD1">
        <w:t>TBL    PCE Table Maintenance ...</w:t>
      </w:r>
    </w:p>
    <w:p w14:paraId="63B25F4F" w14:textId="77777777" w:rsidR="005C51E9" w:rsidRPr="005A1FD1" w:rsidRDefault="005C51E9" w:rsidP="00DD6410">
      <w:pPr>
        <w:pStyle w:val="screen"/>
      </w:pPr>
      <w:r w:rsidRPr="005A1FD1">
        <w:t xml:space="preserve">       INFO   PCE Information Only ...</w:t>
      </w:r>
    </w:p>
    <w:p w14:paraId="63B25F50" w14:textId="77777777" w:rsidR="005C51E9" w:rsidRPr="005A1FD1" w:rsidRDefault="005C51E9" w:rsidP="00DD6410">
      <w:pPr>
        <w:pStyle w:val="screen"/>
      </w:pPr>
      <w:r w:rsidRPr="005A1FD1">
        <w:t xml:space="preserve">       ACT    Activate/Inactivate Table Items ...</w:t>
      </w:r>
    </w:p>
    <w:p w14:paraId="63B25F51" w14:textId="77777777" w:rsidR="005C51E9" w:rsidRPr="005A1FD1" w:rsidRDefault="005C51E9" w:rsidP="00DD6410">
      <w:pPr>
        <w:pStyle w:val="screen"/>
      </w:pPr>
      <w:r w:rsidRPr="005A1FD1">
        <w:t xml:space="preserve">       CED    Education Topic Copy</w:t>
      </w:r>
    </w:p>
    <w:p w14:paraId="4C73D8B4" w14:textId="1620F58F" w:rsidR="005F548F" w:rsidRPr="005A1FD1" w:rsidRDefault="005F548F" w:rsidP="00DD6410">
      <w:pPr>
        <w:pStyle w:val="screen"/>
      </w:pPr>
      <w:r w:rsidRPr="005A1FD1">
        <w:t xml:space="preserve">       DEF    Immunization Default Responses Enter/Edit</w:t>
      </w:r>
    </w:p>
    <w:p w14:paraId="63B25F52" w14:textId="08A5672D" w:rsidR="005C51E9" w:rsidRPr="005A1FD1" w:rsidRDefault="005C51E9" w:rsidP="00DD6410">
      <w:pPr>
        <w:pStyle w:val="screen"/>
      </w:pPr>
      <w:r w:rsidRPr="005A1FD1">
        <w:t xml:space="preserve"> </w:t>
      </w:r>
      <w:r w:rsidR="005F548F" w:rsidRPr="005A1FD1">
        <w:t xml:space="preserve">      </w:t>
      </w:r>
      <w:r w:rsidRPr="005A1FD1">
        <w:t>DEWO   PCE Delete Encounters W/O Visit</w:t>
      </w:r>
    </w:p>
    <w:p w14:paraId="63B25F53" w14:textId="77777777" w:rsidR="005C51E9" w:rsidRPr="005A1FD1" w:rsidRDefault="005C51E9" w:rsidP="00DD6410">
      <w:pPr>
        <w:pStyle w:val="screen"/>
      </w:pPr>
      <w:r w:rsidRPr="005A1FD1">
        <w:t xml:space="preserve">       ED     Education Topic Add/Edit</w:t>
      </w:r>
    </w:p>
    <w:p w14:paraId="63B25F54" w14:textId="77777777" w:rsidR="005C51E9" w:rsidRPr="005A1FD1" w:rsidRDefault="005C51E9" w:rsidP="00DD6410">
      <w:pPr>
        <w:pStyle w:val="screen"/>
      </w:pPr>
      <w:r w:rsidRPr="005A1FD1">
        <w:t xml:space="preserve">       EX     Examinations Add/Edit</w:t>
      </w:r>
    </w:p>
    <w:p w14:paraId="63B25F55" w14:textId="77777777" w:rsidR="005C51E9" w:rsidRPr="005A1FD1" w:rsidRDefault="005C51E9" w:rsidP="00DD6410">
      <w:pPr>
        <w:pStyle w:val="screen"/>
      </w:pPr>
      <w:r w:rsidRPr="005A1FD1">
        <w:t xml:space="preserve">       HF     Health Factors Add/Edit</w:t>
      </w:r>
    </w:p>
    <w:p w14:paraId="63B25F56" w14:textId="77777777" w:rsidR="005C51E9" w:rsidRPr="005A1FD1" w:rsidRDefault="005C51E9" w:rsidP="00DD6410">
      <w:pPr>
        <w:pStyle w:val="screen"/>
      </w:pPr>
      <w:r w:rsidRPr="005A1FD1">
        <w:t xml:space="preserve">       IM     Immunizations Add/Edit</w:t>
      </w:r>
    </w:p>
    <w:p w14:paraId="63B25F57" w14:textId="77777777" w:rsidR="005C51E9" w:rsidRPr="005A1FD1" w:rsidRDefault="005C51E9" w:rsidP="00DD6410">
      <w:pPr>
        <w:pStyle w:val="screen"/>
      </w:pPr>
      <w:r w:rsidRPr="005A1FD1">
        <w:t xml:space="preserve">                **&gt; Out of order: Do not use! Placed out of order by PX*1*201</w:t>
      </w:r>
    </w:p>
    <w:p w14:paraId="63B25F58" w14:textId="77777777" w:rsidR="005C51E9" w:rsidRPr="005A1FD1" w:rsidRDefault="005C51E9" w:rsidP="00DD6410">
      <w:pPr>
        <w:pStyle w:val="screen"/>
      </w:pPr>
      <w:r w:rsidRPr="005A1FD1">
        <w:t xml:space="preserve">       LOT    Immunization Lot Add/Edit/Display</w:t>
      </w:r>
    </w:p>
    <w:p w14:paraId="63B25F59" w14:textId="77777777" w:rsidR="005C51E9" w:rsidRPr="005A1FD1" w:rsidRDefault="005C51E9" w:rsidP="00DD6410">
      <w:pPr>
        <w:pStyle w:val="screen"/>
      </w:pPr>
      <w:r w:rsidRPr="005A1FD1">
        <w:t xml:space="preserve">       SK     Skin Tests Add/Edit</w:t>
      </w:r>
    </w:p>
    <w:p w14:paraId="63B25F5A" w14:textId="77777777" w:rsidR="005C51E9" w:rsidRPr="005A1FD1" w:rsidRDefault="005C51E9" w:rsidP="00DD6410">
      <w:pPr>
        <w:pStyle w:val="screen"/>
      </w:pPr>
      <w:r w:rsidRPr="005A1FD1">
        <w:t xml:space="preserve">                **&gt; Out of order: Do not use! Placed out of order by PX*1*206</w:t>
      </w:r>
    </w:p>
    <w:p w14:paraId="63B25F5B" w14:textId="77777777" w:rsidR="005C51E9" w:rsidRPr="005A1FD1" w:rsidRDefault="005C51E9" w:rsidP="00DD6410">
      <w:pPr>
        <w:pStyle w:val="screen"/>
      </w:pPr>
      <w:r w:rsidRPr="005A1FD1">
        <w:lastRenderedPageBreak/>
        <w:t xml:space="preserve">       TR     Treatments Add/Edit</w:t>
      </w:r>
    </w:p>
    <w:p w14:paraId="63B25F5C" w14:textId="77777777" w:rsidR="005C51E9" w:rsidRPr="005A1FD1" w:rsidRDefault="005C51E9" w:rsidP="00DD6410">
      <w:pPr>
        <w:pStyle w:val="screen"/>
      </w:pPr>
      <w:r w:rsidRPr="005A1FD1">
        <w:t>INFO   PCE Information Only ...</w:t>
      </w:r>
    </w:p>
    <w:p w14:paraId="63B25F5D" w14:textId="77777777" w:rsidR="005C51E9" w:rsidRPr="005A1FD1" w:rsidRDefault="005C51E9" w:rsidP="00DD6410">
      <w:pPr>
        <w:pStyle w:val="screen"/>
      </w:pPr>
      <w:r w:rsidRPr="005A1FD1">
        <w:t xml:space="preserve">       EDA    Active Educ. Topic List - Detailed</w:t>
      </w:r>
    </w:p>
    <w:p w14:paraId="63B25F5E" w14:textId="77777777" w:rsidR="005C51E9" w:rsidRPr="005A1FD1" w:rsidRDefault="005C51E9" w:rsidP="00DD6410">
      <w:pPr>
        <w:pStyle w:val="screen"/>
      </w:pPr>
      <w:r w:rsidRPr="005A1FD1">
        <w:t xml:space="preserve">       EDL    Education Topic List</w:t>
      </w:r>
    </w:p>
    <w:p w14:paraId="63B25F5F" w14:textId="77777777" w:rsidR="005C51E9" w:rsidRPr="005A1FD1" w:rsidRDefault="005C51E9" w:rsidP="00DD6410">
      <w:pPr>
        <w:pStyle w:val="screen"/>
      </w:pPr>
      <w:r w:rsidRPr="005A1FD1">
        <w:t xml:space="preserve">       EDI    Education Topic Inquiry</w:t>
      </w:r>
    </w:p>
    <w:p w14:paraId="63B25F60" w14:textId="77777777" w:rsidR="005C51E9" w:rsidRPr="005A1FD1" w:rsidRDefault="005C51E9" w:rsidP="00DD6410">
      <w:pPr>
        <w:pStyle w:val="screen"/>
      </w:pPr>
      <w:r w:rsidRPr="005A1FD1">
        <w:t xml:space="preserve">       EX     Exam List</w:t>
      </w:r>
    </w:p>
    <w:p w14:paraId="63B25F61" w14:textId="77777777" w:rsidR="005C51E9" w:rsidRPr="005A1FD1" w:rsidRDefault="005C51E9" w:rsidP="00DD6410">
      <w:pPr>
        <w:pStyle w:val="screen"/>
      </w:pPr>
      <w:r w:rsidRPr="005A1FD1">
        <w:t xml:space="preserve">       HF     Health Factor List</w:t>
      </w:r>
    </w:p>
    <w:p w14:paraId="63B25F62" w14:textId="77777777" w:rsidR="005C51E9" w:rsidRPr="005A1FD1" w:rsidRDefault="005C51E9" w:rsidP="00DD6410">
      <w:pPr>
        <w:pStyle w:val="screen"/>
      </w:pPr>
      <w:r w:rsidRPr="005A1FD1">
        <w:t xml:space="preserve">       IM     Immunization List</w:t>
      </w:r>
    </w:p>
    <w:p w14:paraId="63B25F63" w14:textId="77777777" w:rsidR="005C51E9" w:rsidRPr="005A1FD1" w:rsidRDefault="005C51E9" w:rsidP="00DD6410">
      <w:pPr>
        <w:pStyle w:val="screen"/>
      </w:pPr>
      <w:r w:rsidRPr="005A1FD1">
        <w:t xml:space="preserve">       SK     Skin Test List</w:t>
      </w:r>
    </w:p>
    <w:p w14:paraId="63B25F64" w14:textId="77777777" w:rsidR="005C51E9" w:rsidRPr="005A1FD1" w:rsidRDefault="005C51E9" w:rsidP="00DD6410">
      <w:pPr>
        <w:pStyle w:val="screen"/>
      </w:pPr>
      <w:r w:rsidRPr="005A1FD1">
        <w:t xml:space="preserve">       TR     Treatment List</w:t>
      </w:r>
    </w:p>
    <w:p w14:paraId="63B25F65" w14:textId="77777777" w:rsidR="005C51E9" w:rsidRPr="005A1FD1" w:rsidRDefault="005C51E9" w:rsidP="00DD6410">
      <w:pPr>
        <w:pStyle w:val="screen"/>
      </w:pPr>
      <w:r w:rsidRPr="005A1FD1">
        <w:t>REPT   PCE Clinical Reports ...</w:t>
      </w:r>
    </w:p>
    <w:p w14:paraId="63B25F66" w14:textId="77777777" w:rsidR="005C51E9" w:rsidRPr="005A1FD1" w:rsidRDefault="005C51E9" w:rsidP="00DD6410">
      <w:pPr>
        <w:pStyle w:val="screen"/>
      </w:pPr>
      <w:r w:rsidRPr="005A1FD1">
        <w:t>HOME   Directions to Patient's Home Add/Edit</w:t>
      </w:r>
    </w:p>
    <w:p w14:paraId="63B25F67" w14:textId="77777777" w:rsidR="005C51E9" w:rsidRPr="005A1FD1" w:rsidRDefault="005C51E9" w:rsidP="00DD6410">
      <w:pPr>
        <w:pStyle w:val="screen"/>
      </w:pPr>
      <w:r w:rsidRPr="005A1FD1">
        <w:t>PARM   PCE HS/RPT Parameter Menu ...</w:t>
      </w:r>
    </w:p>
    <w:p w14:paraId="04076775" w14:textId="01871AEF" w:rsidR="00DB6A5E" w:rsidRPr="005A1FD1" w:rsidRDefault="00DB6A5E" w:rsidP="00DD6410">
      <w:pPr>
        <w:pStyle w:val="screen"/>
      </w:pPr>
      <w:r w:rsidRPr="005A1FD1">
        <w:t>DIS    Accounting Of Immunization Disclosures Report</w:t>
      </w:r>
    </w:p>
    <w:p w14:paraId="63B25F68" w14:textId="77777777" w:rsidR="005C51E9" w:rsidRPr="005A1FD1" w:rsidRDefault="005C51E9" w:rsidP="00DD6410">
      <w:pPr>
        <w:pStyle w:val="screen"/>
      </w:pPr>
      <w:r w:rsidRPr="005A1FD1">
        <w:t>DIE    PCE Device Interface Error Report</w:t>
      </w:r>
    </w:p>
    <w:p w14:paraId="63B25F69" w14:textId="77777777" w:rsidR="005C51E9" w:rsidRPr="005A1FD1" w:rsidRDefault="005C51E9" w:rsidP="00DD6410">
      <w:pPr>
        <w:pStyle w:val="screen"/>
      </w:pPr>
      <w:r w:rsidRPr="005A1FD1">
        <w:t>DISP   PCE Edit Disposition Clinics</w:t>
      </w:r>
    </w:p>
    <w:p w14:paraId="63B25F6B" w14:textId="77777777" w:rsidR="005620E2" w:rsidRPr="00724287" w:rsidRDefault="005620E2" w:rsidP="008F4EB0">
      <w:pPr>
        <w:rPr>
          <w:rFonts w:eastAsiaTheme="minorHAnsi" w:cstheme="minorBidi"/>
        </w:rPr>
      </w:pPr>
      <w:r w:rsidRPr="00724287">
        <w:rPr>
          <w:rFonts w:eastAsiaTheme="minorHAnsi" w:cstheme="minorBidi"/>
        </w:rPr>
        <w:t xml:space="preserve">Assign PCE Encounter Data Entry - Supervisor to users who can document a clinical encounter and can also delete any encounter entries, even though they are not the creator of the entries. This option also allows, contrary to all other </w:t>
      </w:r>
      <w:proofErr w:type="spellStart"/>
      <w:r w:rsidRPr="00724287">
        <w:rPr>
          <w:rFonts w:eastAsiaTheme="minorHAnsi" w:cstheme="minorBidi"/>
        </w:rPr>
        <w:t>PXCE</w:t>
      </w:r>
      <w:proofErr w:type="spellEnd"/>
      <w:r w:rsidRPr="00724287">
        <w:rPr>
          <w:rFonts w:eastAsiaTheme="minorHAnsi" w:cstheme="minorBidi"/>
        </w:rPr>
        <w:t xml:space="preserve"> Encounter Data Entry, users to display, and even modify ancillary encounters so it should be assigned with caution.</w:t>
      </w:r>
    </w:p>
    <w:p w14:paraId="63B25F6C" w14:textId="77777777" w:rsidR="005620E2" w:rsidRPr="00724287" w:rsidRDefault="005620E2" w:rsidP="008F4EB0">
      <w:pPr>
        <w:rPr>
          <w:rFonts w:eastAsiaTheme="minorHAnsi" w:cstheme="minorBidi"/>
        </w:rPr>
      </w:pPr>
      <w:r w:rsidRPr="00724287">
        <w:rPr>
          <w:rFonts w:eastAsiaTheme="minorHAnsi" w:cstheme="minorBidi"/>
        </w:rPr>
        <w:t>Assign PCE Encounter Data Entry to data entry staff who can document a clinical encounter and who can delete their own entries.</w:t>
      </w:r>
    </w:p>
    <w:p w14:paraId="63B25F6D" w14:textId="77777777" w:rsidR="005620E2" w:rsidRPr="00724287" w:rsidRDefault="005620E2" w:rsidP="008F4EB0">
      <w:pPr>
        <w:rPr>
          <w:rFonts w:eastAsiaTheme="minorHAnsi" w:cstheme="minorBidi"/>
        </w:rPr>
      </w:pPr>
      <w:r w:rsidRPr="00724287">
        <w:rPr>
          <w:rFonts w:eastAsiaTheme="minorHAnsi" w:cstheme="minorBidi"/>
        </w:rPr>
        <w:t>Assign PCE Encounter Date Entry and Delete to users who can document a clinical encounter and can also delete any encounter entries, even though they are not the creator of the entries.</w:t>
      </w:r>
    </w:p>
    <w:p w14:paraId="63B25F6E" w14:textId="77777777" w:rsidR="005620E2" w:rsidRPr="00724287" w:rsidRDefault="005620E2" w:rsidP="008F4EB0">
      <w:pPr>
        <w:rPr>
          <w:rFonts w:eastAsiaTheme="minorHAnsi" w:cstheme="minorBidi"/>
        </w:rPr>
      </w:pPr>
      <w:r w:rsidRPr="00724287">
        <w:rPr>
          <w:rFonts w:eastAsiaTheme="minorHAnsi" w:cstheme="minorBidi"/>
        </w:rPr>
        <w:t>Assign PCE Encounter Data Entry without Delete to users who can document a clinical encounter, but should not be able to delete any entries, including ones that they have created.</w:t>
      </w:r>
    </w:p>
    <w:p w14:paraId="63B25F6F" w14:textId="77777777" w:rsidR="00AB7E46" w:rsidRDefault="005620E2" w:rsidP="00DB745D">
      <w:pPr>
        <w:pStyle w:val="Heading2"/>
      </w:pPr>
      <w:bookmarkStart w:id="328" w:name="_Toc428365035"/>
      <w:bookmarkStart w:id="329" w:name="_Toc468086030"/>
      <w:r>
        <w:t>Key Concepts</w:t>
      </w:r>
      <w:bookmarkEnd w:id="328"/>
      <w:bookmarkEnd w:id="329"/>
    </w:p>
    <w:p w14:paraId="63B25F70" w14:textId="77777777" w:rsidR="005620E2" w:rsidRPr="00724287" w:rsidRDefault="005620E2" w:rsidP="008F4EB0">
      <w:pPr>
        <w:pStyle w:val="ListParagraph"/>
        <w:numPr>
          <w:ilvl w:val="0"/>
          <w:numId w:val="122"/>
        </w:numPr>
        <w:rPr>
          <w:rFonts w:eastAsiaTheme="minorHAnsi" w:cstheme="minorBidi"/>
        </w:rPr>
      </w:pPr>
      <w:r w:rsidRPr="00724287">
        <w:rPr>
          <w:rFonts w:eastAsiaTheme="minorHAnsi" w:cstheme="minorBidi"/>
        </w:rPr>
        <w:t>PCE menus and options are designed for two main types of users: 1) end users (clinicians and clerks) and 2) managers and coordinators.</w:t>
      </w:r>
    </w:p>
    <w:p w14:paraId="63B25F71" w14:textId="77777777" w:rsidR="005620E2" w:rsidRPr="00724287" w:rsidRDefault="005620E2" w:rsidP="008F4EB0">
      <w:pPr>
        <w:pStyle w:val="ListParagraph"/>
        <w:numPr>
          <w:ilvl w:val="0"/>
          <w:numId w:val="122"/>
        </w:numPr>
        <w:rPr>
          <w:rFonts w:eastAsiaTheme="minorHAnsi" w:cstheme="minorBidi"/>
        </w:rPr>
      </w:pPr>
      <w:r w:rsidRPr="00724287">
        <w:rPr>
          <w:rFonts w:eastAsiaTheme="minorHAnsi" w:cstheme="minorBidi"/>
        </w:rPr>
        <w:t>The end user options included data entry options and clinical reports.</w:t>
      </w:r>
    </w:p>
    <w:p w14:paraId="63B25F72" w14:textId="77777777" w:rsidR="005620E2" w:rsidRPr="00724287" w:rsidRDefault="005620E2" w:rsidP="008F4EB0">
      <w:pPr>
        <w:pStyle w:val="ListParagraph"/>
        <w:numPr>
          <w:ilvl w:val="0"/>
          <w:numId w:val="122"/>
        </w:numPr>
        <w:rPr>
          <w:rFonts w:eastAsiaTheme="minorHAnsi" w:cstheme="minorBidi"/>
        </w:rPr>
      </w:pPr>
      <w:r w:rsidRPr="00724287">
        <w:rPr>
          <w:rFonts w:eastAsiaTheme="minorHAnsi" w:cstheme="minorBidi"/>
        </w:rPr>
        <w:t>The manager and coordinator options include the maintenance menus and the site parameters set-up option.</w:t>
      </w:r>
    </w:p>
    <w:p w14:paraId="63B25F73" w14:textId="77777777" w:rsidR="005620E2" w:rsidRDefault="00190463" w:rsidP="00DB745D">
      <w:pPr>
        <w:pStyle w:val="Heading2"/>
      </w:pPr>
      <w:bookmarkStart w:id="330" w:name="_Toc428365036"/>
      <w:bookmarkStart w:id="331" w:name="_Toc468086031"/>
      <w:r>
        <w:t>PCE Site Parameters</w:t>
      </w:r>
      <w:bookmarkEnd w:id="330"/>
      <w:bookmarkEnd w:id="331"/>
    </w:p>
    <w:p w14:paraId="63B25F74" w14:textId="77777777" w:rsidR="00190463" w:rsidRPr="00724287" w:rsidRDefault="00190463" w:rsidP="008F4EB0">
      <w:pPr>
        <w:rPr>
          <w:rFonts w:eastAsiaTheme="minorHAnsi" w:cstheme="minorBidi"/>
        </w:rPr>
      </w:pPr>
      <w:r w:rsidRPr="00724287">
        <w:rPr>
          <w:rFonts w:eastAsiaTheme="minorHAnsi" w:cstheme="minorBidi"/>
        </w:rPr>
        <w:t xml:space="preserve">The PCE Site Parameters Menu on the PCE </w:t>
      </w:r>
      <w:proofErr w:type="spellStart"/>
      <w:r w:rsidRPr="00724287">
        <w:rPr>
          <w:rFonts w:eastAsiaTheme="minorHAnsi" w:cstheme="minorBidi"/>
        </w:rPr>
        <w:t>IRM</w:t>
      </w:r>
      <w:proofErr w:type="spellEnd"/>
      <w:r w:rsidRPr="00724287">
        <w:rPr>
          <w:rFonts w:eastAsiaTheme="minorHAnsi" w:cstheme="minorBidi"/>
        </w:rPr>
        <w:t xml:space="preserve"> Main Menu contains the PCE HS/</w:t>
      </w:r>
      <w:proofErr w:type="spellStart"/>
      <w:r w:rsidRPr="00724287">
        <w:rPr>
          <w:rFonts w:eastAsiaTheme="minorHAnsi" w:cstheme="minorBidi"/>
        </w:rPr>
        <w:t>RPT</w:t>
      </w:r>
      <w:proofErr w:type="spellEnd"/>
      <w:r w:rsidRPr="00724287">
        <w:rPr>
          <w:rFonts w:eastAsiaTheme="minorHAnsi" w:cstheme="minorBidi"/>
        </w:rPr>
        <w:t xml:space="preserve"> Parameter menu, PCE Edit Disposition Clinics, and PCE Site Parameters Edit.</w:t>
      </w:r>
    </w:p>
    <w:p w14:paraId="63B25F75" w14:textId="77777777" w:rsidR="005620E2" w:rsidRDefault="00190463" w:rsidP="00190463">
      <w:pPr>
        <w:pStyle w:val="Heading3"/>
      </w:pPr>
      <w:bookmarkStart w:id="332" w:name="_Toc428365037"/>
      <w:bookmarkStart w:id="333" w:name="_Toc468086032"/>
      <w:r>
        <w:t>PCE Site Parameters Menu</w:t>
      </w:r>
      <w:bookmarkEnd w:id="332"/>
      <w:bookmarkEnd w:id="333"/>
    </w:p>
    <w:p w14:paraId="63B25F76" w14:textId="77777777" w:rsidR="00190463" w:rsidRPr="005A1FD1" w:rsidRDefault="00190463" w:rsidP="00363BD0">
      <w:pPr>
        <w:pStyle w:val="screen"/>
      </w:pPr>
      <w:r w:rsidRPr="005A1FD1">
        <w:t>SITE   PCE Site Parameters Edit</w:t>
      </w:r>
    </w:p>
    <w:p w14:paraId="63B25F77" w14:textId="77777777" w:rsidR="00190463" w:rsidRPr="005A1FD1" w:rsidRDefault="00190463" w:rsidP="00363BD0">
      <w:pPr>
        <w:pStyle w:val="screen"/>
      </w:pPr>
      <w:r w:rsidRPr="005A1FD1">
        <w:t xml:space="preserve">       RPT    PCE HS/RPT Parameter Menu ...</w:t>
      </w:r>
    </w:p>
    <w:p w14:paraId="63B25F78" w14:textId="77777777" w:rsidR="00190463" w:rsidRPr="005A1FD1" w:rsidRDefault="00190463" w:rsidP="00363BD0">
      <w:pPr>
        <w:pStyle w:val="screen"/>
      </w:pPr>
      <w:r w:rsidRPr="005A1FD1">
        <w:lastRenderedPageBreak/>
        <w:t xml:space="preserve">              PRNT   PCE HS/RPT Parameters Print</w:t>
      </w:r>
    </w:p>
    <w:p w14:paraId="63B25F79" w14:textId="77777777" w:rsidR="00190463" w:rsidRPr="005A1FD1" w:rsidRDefault="00190463" w:rsidP="00363BD0">
      <w:pPr>
        <w:pStyle w:val="screen"/>
      </w:pPr>
      <w:r w:rsidRPr="005A1FD1">
        <w:t xml:space="preserve">              HS     PCE HS Disclaimer Edit</w:t>
      </w:r>
    </w:p>
    <w:p w14:paraId="63B25F7A" w14:textId="77777777" w:rsidR="00190463" w:rsidRPr="005A1FD1" w:rsidRDefault="00190463" w:rsidP="00363BD0">
      <w:pPr>
        <w:pStyle w:val="screen"/>
      </w:pPr>
      <w:r w:rsidRPr="005A1FD1">
        <w:t xml:space="preserve">              RPT    PCE Report Parameter Edit</w:t>
      </w:r>
    </w:p>
    <w:p w14:paraId="63B25F7B" w14:textId="77777777" w:rsidR="00190463" w:rsidRPr="005A1FD1" w:rsidRDefault="00190463" w:rsidP="00363BD0">
      <w:pPr>
        <w:pStyle w:val="screen"/>
      </w:pPr>
      <w:r w:rsidRPr="005A1FD1">
        <w:t xml:space="preserve">       DISP   PCE Edit Disposition Clinics</w:t>
      </w:r>
    </w:p>
    <w:p w14:paraId="63B25F7C" w14:textId="77777777" w:rsidR="00190463" w:rsidRPr="00C20C1C" w:rsidRDefault="00190463" w:rsidP="00C20C1C">
      <w:pPr>
        <w:pStyle w:val="Heading3"/>
      </w:pPr>
      <w:bookmarkStart w:id="334" w:name="_Toc468086033"/>
      <w:r w:rsidRPr="00C20C1C">
        <w:t>Option Descriptions</w:t>
      </w:r>
      <w:bookmarkEnd w:id="334"/>
    </w:p>
    <w:p w14:paraId="63B25F7D" w14:textId="77777777" w:rsidR="00190463" w:rsidRPr="00724287" w:rsidRDefault="00190463" w:rsidP="008F4EB0">
      <w:pPr>
        <w:rPr>
          <w:rFonts w:eastAsiaTheme="minorHAnsi" w:cstheme="minorBidi"/>
          <w:b/>
        </w:rPr>
      </w:pPr>
      <w:r w:rsidRPr="00724287">
        <w:rPr>
          <w:rFonts w:eastAsiaTheme="minorHAnsi" w:cstheme="minorBidi"/>
          <w:b/>
        </w:rPr>
        <w:t>PCE Site Parameters Edit</w:t>
      </w:r>
    </w:p>
    <w:p w14:paraId="63B25F7E" w14:textId="77777777" w:rsidR="00190463" w:rsidRPr="00724287" w:rsidRDefault="00190463" w:rsidP="008F4EB0">
      <w:pPr>
        <w:rPr>
          <w:rFonts w:eastAsiaTheme="minorHAnsi" w:cstheme="minorBidi"/>
        </w:rPr>
      </w:pPr>
      <w:r w:rsidRPr="00724287">
        <w:rPr>
          <w:rFonts w:eastAsiaTheme="minorHAnsi" w:cstheme="minorBidi"/>
        </w:rPr>
        <w:t>This option is used to edit entries in the PCE PARAMETERS file. The parameters that are set are used as the default controls for the user interface when it starts up. You can set your default view as Appointment or Encounter, and a range of dates.</w:t>
      </w:r>
    </w:p>
    <w:p w14:paraId="63B25F7F" w14:textId="77777777" w:rsidR="00190463" w:rsidRPr="00724287" w:rsidRDefault="00190463" w:rsidP="008F4EB0">
      <w:pPr>
        <w:rPr>
          <w:rFonts w:eastAsiaTheme="minorHAnsi" w:cstheme="minorBidi"/>
          <w:b/>
        </w:rPr>
      </w:pPr>
      <w:r w:rsidRPr="00724287">
        <w:rPr>
          <w:rFonts w:eastAsiaTheme="minorHAnsi" w:cstheme="minorBidi"/>
          <w:b/>
        </w:rPr>
        <w:t>PCE HS Disclaimer Edit</w:t>
      </w:r>
    </w:p>
    <w:p w14:paraId="63B25F80" w14:textId="77777777" w:rsidR="00190463" w:rsidRPr="00724287" w:rsidRDefault="00190463" w:rsidP="008F4EB0">
      <w:pPr>
        <w:rPr>
          <w:rFonts w:eastAsiaTheme="minorHAnsi" w:cstheme="minorBidi"/>
        </w:rPr>
      </w:pPr>
      <w:r w:rsidRPr="00724287">
        <w:rPr>
          <w:rFonts w:eastAsiaTheme="minorHAnsi" w:cstheme="minorBidi"/>
        </w:rPr>
        <w:t>This option is used to specify a Site Reminder Disclaimer to be used by the Health Summary package whenever the Health Summary "Clinical Maintenance" and "Clinical Reminder" components are displayed in a Health Summary.</w:t>
      </w:r>
    </w:p>
    <w:p w14:paraId="63B25F81" w14:textId="77777777" w:rsidR="00190463" w:rsidRPr="00724287" w:rsidRDefault="00190463" w:rsidP="008F4EB0">
      <w:pPr>
        <w:rPr>
          <w:rFonts w:eastAsiaTheme="minorHAnsi" w:cstheme="minorBidi"/>
          <w:b/>
        </w:rPr>
      </w:pPr>
      <w:r w:rsidRPr="00724287">
        <w:rPr>
          <w:rFonts w:eastAsiaTheme="minorHAnsi" w:cstheme="minorBidi"/>
          <w:b/>
        </w:rPr>
        <w:t>PCE HS/</w:t>
      </w:r>
      <w:proofErr w:type="spellStart"/>
      <w:r w:rsidRPr="00724287">
        <w:rPr>
          <w:rFonts w:eastAsiaTheme="minorHAnsi" w:cstheme="minorBidi"/>
          <w:b/>
        </w:rPr>
        <w:t>RPT</w:t>
      </w:r>
      <w:proofErr w:type="spellEnd"/>
      <w:r w:rsidRPr="00724287">
        <w:rPr>
          <w:rFonts w:eastAsiaTheme="minorHAnsi" w:cstheme="minorBidi"/>
          <w:b/>
        </w:rPr>
        <w:t xml:space="preserve"> Parameters Print</w:t>
      </w:r>
    </w:p>
    <w:p w14:paraId="63B25F82" w14:textId="77777777" w:rsidR="00190463" w:rsidRPr="00724287" w:rsidRDefault="00190463" w:rsidP="008F4EB0">
      <w:pPr>
        <w:rPr>
          <w:rFonts w:eastAsiaTheme="minorHAnsi" w:cstheme="minorBidi"/>
        </w:rPr>
      </w:pPr>
      <w:r w:rsidRPr="00724287">
        <w:rPr>
          <w:rFonts w:eastAsiaTheme="minorHAnsi" w:cstheme="minorBidi"/>
        </w:rPr>
        <w:t>This option prints the current PCE Parameter definitions that are used by Health Summary and some of the PCE Reports.</w:t>
      </w:r>
    </w:p>
    <w:p w14:paraId="63B25F83" w14:textId="77777777" w:rsidR="00190463" w:rsidRPr="00724287" w:rsidRDefault="00190463" w:rsidP="008F4EB0">
      <w:pPr>
        <w:rPr>
          <w:rFonts w:eastAsiaTheme="minorHAnsi" w:cstheme="minorBidi"/>
          <w:b/>
        </w:rPr>
      </w:pPr>
      <w:r w:rsidRPr="00724287">
        <w:rPr>
          <w:rFonts w:eastAsiaTheme="minorHAnsi" w:cstheme="minorBidi"/>
          <w:b/>
        </w:rPr>
        <w:t>PCE Report Parameter Edit</w:t>
      </w:r>
    </w:p>
    <w:p w14:paraId="63B25F84" w14:textId="77777777" w:rsidR="00190463" w:rsidRPr="00724287" w:rsidRDefault="00190463" w:rsidP="008F4EB0">
      <w:pPr>
        <w:rPr>
          <w:rFonts w:eastAsiaTheme="minorHAnsi" w:cstheme="minorBidi"/>
        </w:rPr>
      </w:pPr>
      <w:r w:rsidRPr="00724287">
        <w:rPr>
          <w:rFonts w:eastAsiaTheme="minorHAnsi" w:cstheme="minorBidi"/>
        </w:rPr>
        <w:t xml:space="preserve">This option is used to define parameters that will be used by the PCE Report Module.  The report edit option allows your site to specify which clinics in file 44 represent "Emergency Room" clinics, and what Lab tests from file 60 should be used for looking up patient data for Glucose, Cholesterol, LDL Cholesterol and </w:t>
      </w:r>
      <w:proofErr w:type="spellStart"/>
      <w:r w:rsidRPr="00724287">
        <w:rPr>
          <w:rFonts w:eastAsiaTheme="minorHAnsi" w:cstheme="minorBidi"/>
        </w:rPr>
        <w:t>HBA1C</w:t>
      </w:r>
      <w:proofErr w:type="spellEnd"/>
      <w:r w:rsidRPr="00724287">
        <w:rPr>
          <w:rFonts w:eastAsiaTheme="minorHAnsi" w:cstheme="minorBidi"/>
        </w:rPr>
        <w:t xml:space="preserve"> lab results. These fields are used by the reports Caseload Profile by Clinic, and Patient Activity by Clinic. To get a printout of current definitions in the PCE Parameters fields for these fields, use the PCE HS/</w:t>
      </w:r>
      <w:proofErr w:type="spellStart"/>
      <w:r w:rsidRPr="00724287">
        <w:rPr>
          <w:rFonts w:eastAsiaTheme="minorHAnsi" w:cstheme="minorBidi"/>
        </w:rPr>
        <w:t>RPT</w:t>
      </w:r>
      <w:proofErr w:type="spellEnd"/>
      <w:r w:rsidRPr="00724287">
        <w:rPr>
          <w:rFonts w:eastAsiaTheme="minorHAnsi" w:cstheme="minorBidi"/>
        </w:rPr>
        <w:t xml:space="preserve"> Parameters Print.</w:t>
      </w:r>
    </w:p>
    <w:p w14:paraId="63B25F85" w14:textId="77777777" w:rsidR="00190463" w:rsidRPr="00724287" w:rsidRDefault="00190463" w:rsidP="008F4EB0">
      <w:pPr>
        <w:rPr>
          <w:rFonts w:eastAsiaTheme="minorHAnsi" w:cstheme="minorBidi"/>
          <w:b/>
        </w:rPr>
      </w:pPr>
      <w:r w:rsidRPr="00724287">
        <w:rPr>
          <w:rFonts w:eastAsiaTheme="minorHAnsi" w:cstheme="minorBidi"/>
          <w:b/>
        </w:rPr>
        <w:t>PCE Edit Disposition Clinics</w:t>
      </w:r>
    </w:p>
    <w:p w14:paraId="63B25F86" w14:textId="77777777" w:rsidR="00190463" w:rsidRPr="00724287" w:rsidRDefault="00190463" w:rsidP="008F4EB0">
      <w:pPr>
        <w:rPr>
          <w:rFonts w:eastAsiaTheme="minorHAnsi" w:cstheme="minorBidi"/>
        </w:rPr>
      </w:pPr>
      <w:r w:rsidRPr="00724287">
        <w:rPr>
          <w:rFonts w:eastAsiaTheme="minorHAnsi" w:cstheme="minorBidi"/>
        </w:rPr>
        <w:t>This option is used to define which clinics are used as Administrative Disposition Clinics.</w:t>
      </w:r>
    </w:p>
    <w:p w14:paraId="63B25F87" w14:textId="77777777" w:rsidR="005620E2" w:rsidRDefault="00190463" w:rsidP="00190463">
      <w:pPr>
        <w:pStyle w:val="Heading3"/>
      </w:pPr>
      <w:bookmarkStart w:id="335" w:name="_Toc428365038"/>
      <w:bookmarkStart w:id="336" w:name="_Toc468086034"/>
      <w:r>
        <w:t>PCE HS/</w:t>
      </w:r>
      <w:proofErr w:type="spellStart"/>
      <w:r>
        <w:t>RPT</w:t>
      </w:r>
      <w:proofErr w:type="spellEnd"/>
      <w:r>
        <w:t xml:space="preserve"> Parameter Menu</w:t>
      </w:r>
      <w:bookmarkEnd w:id="335"/>
      <w:bookmarkEnd w:id="336"/>
    </w:p>
    <w:p w14:paraId="63B25F88" w14:textId="77777777" w:rsidR="008C1481" w:rsidRPr="00724287" w:rsidRDefault="008C1481" w:rsidP="008F4EB0">
      <w:pPr>
        <w:rPr>
          <w:rFonts w:eastAsiaTheme="minorHAnsi" w:cstheme="minorBidi"/>
        </w:rPr>
      </w:pPr>
      <w:r w:rsidRPr="00724287">
        <w:rPr>
          <w:rFonts w:eastAsiaTheme="minorHAnsi" w:cstheme="minorBidi"/>
        </w:rPr>
        <w:t>The PCE HS/</w:t>
      </w:r>
      <w:proofErr w:type="spellStart"/>
      <w:r w:rsidRPr="00724287">
        <w:rPr>
          <w:rFonts w:eastAsiaTheme="minorHAnsi" w:cstheme="minorBidi"/>
        </w:rPr>
        <w:t>RPT</w:t>
      </w:r>
      <w:proofErr w:type="spellEnd"/>
      <w:r w:rsidRPr="00724287">
        <w:rPr>
          <w:rFonts w:eastAsiaTheme="minorHAnsi" w:cstheme="minorBidi"/>
        </w:rPr>
        <w:t xml:space="preserve"> Parameter menu contains print and edit options for PCE fields related to the Health Summary package and PCE Reports module.</w:t>
      </w:r>
    </w:p>
    <w:p w14:paraId="63B25F89" w14:textId="77777777" w:rsidR="008C1481" w:rsidRPr="00724287" w:rsidRDefault="008C1481" w:rsidP="008F4EB0">
      <w:pPr>
        <w:rPr>
          <w:rFonts w:eastAsiaTheme="minorHAnsi" w:cstheme="minorBidi"/>
        </w:rPr>
      </w:pPr>
      <w:r w:rsidRPr="00724287">
        <w:rPr>
          <w:rFonts w:eastAsiaTheme="minorHAnsi" w:cstheme="minorBidi"/>
        </w:rPr>
        <w:t>Use the print option to see what the current definition is for these fields.</w:t>
      </w:r>
    </w:p>
    <w:p w14:paraId="63B25F8A" w14:textId="77777777" w:rsidR="008C1481" w:rsidRPr="00724287" w:rsidRDefault="008C1481" w:rsidP="008F4EB0">
      <w:pPr>
        <w:rPr>
          <w:rFonts w:eastAsiaTheme="minorHAnsi" w:cstheme="minorBidi"/>
        </w:rPr>
      </w:pPr>
      <w:r w:rsidRPr="00724287">
        <w:rPr>
          <w:rFonts w:eastAsiaTheme="minorHAnsi" w:cstheme="minorBidi"/>
        </w:rPr>
        <w:t>PCE exports a disclaimer to appear on Health Summaries: Default Reminder Disclaimer:</w:t>
      </w:r>
    </w:p>
    <w:p w14:paraId="63B25F8B" w14:textId="77777777" w:rsidR="008C1481" w:rsidRPr="00724287" w:rsidRDefault="008C1481" w:rsidP="008F4EB0">
      <w:pPr>
        <w:rPr>
          <w:rFonts w:eastAsiaTheme="minorHAnsi" w:cstheme="minorBidi"/>
        </w:rPr>
      </w:pPr>
      <w:r w:rsidRPr="00724287">
        <w:rPr>
          <w:rFonts w:eastAsiaTheme="minorHAnsi" w:cstheme="minorBidi"/>
        </w:rPr>
        <w:t>The following disease screening, immunization, and patient education recommendations are offered as guidelines to assist in your practice.</w:t>
      </w:r>
    </w:p>
    <w:p w14:paraId="63B25F8C" w14:textId="77777777" w:rsidR="008C1481" w:rsidRPr="00724287" w:rsidRDefault="008C1481" w:rsidP="008F4EB0">
      <w:pPr>
        <w:rPr>
          <w:rFonts w:eastAsiaTheme="minorHAnsi" w:cstheme="minorBidi"/>
        </w:rPr>
      </w:pPr>
      <w:r w:rsidRPr="00724287">
        <w:rPr>
          <w:rFonts w:eastAsiaTheme="minorHAnsi" w:cstheme="minorBidi"/>
        </w:rPr>
        <w:t>These are only recommendations, not practice standards. The appropriate utilization of these for your individual patients must be based on clinical judgment and the patient's current status.</w:t>
      </w:r>
    </w:p>
    <w:p w14:paraId="63B25F8D" w14:textId="77777777" w:rsidR="008C1481" w:rsidRPr="00724287" w:rsidRDefault="008C1481" w:rsidP="008F4EB0">
      <w:pPr>
        <w:rPr>
          <w:rFonts w:eastAsiaTheme="minorHAnsi" w:cstheme="minorBidi"/>
        </w:rPr>
      </w:pPr>
      <w:r w:rsidRPr="00724287">
        <w:rPr>
          <w:rFonts w:eastAsiaTheme="minorHAnsi" w:cstheme="minorBidi"/>
        </w:rPr>
        <w:lastRenderedPageBreak/>
        <w:t>If your site prefers to use a site-defined reminder disclaimer instead of the disclaimer distributed by PCE, use the HS Disclaimer Edit option to define your site's disclaimer text. This disclaimer will appear on the top of each display of Health Summary "Clinical Maintenance" and "Clinical Reminder" components.</w:t>
      </w:r>
    </w:p>
    <w:p w14:paraId="63B25F8E" w14:textId="77777777" w:rsidR="008C1481" w:rsidRPr="00724287" w:rsidRDefault="008C1481" w:rsidP="008F4EB0">
      <w:pPr>
        <w:rPr>
          <w:rFonts w:eastAsiaTheme="minorHAnsi" w:cstheme="minorBidi"/>
        </w:rPr>
      </w:pPr>
      <w:r w:rsidRPr="00724287">
        <w:rPr>
          <w:rFonts w:eastAsiaTheme="minorHAnsi" w:cstheme="minorBidi"/>
        </w:rPr>
        <w:t>Two PCE Clinical Reports</w:t>
      </w:r>
      <w:r w:rsidRPr="00724287">
        <w:rPr>
          <w:rFonts w:eastAsiaTheme="minorHAnsi" w:cstheme="minorBidi"/>
        </w:rPr>
        <w:sym w:font="Symbol" w:char="F0BE"/>
      </w:r>
      <w:r w:rsidRPr="00724287">
        <w:rPr>
          <w:rFonts w:eastAsiaTheme="minorHAnsi" w:cstheme="minorBidi"/>
        </w:rPr>
        <w:t>Caseload Profile by Clinic and Patient Activity by Clinic</w:t>
      </w:r>
      <w:r w:rsidRPr="00724287">
        <w:rPr>
          <w:rFonts w:eastAsiaTheme="minorHAnsi" w:cstheme="minorBidi"/>
        </w:rPr>
        <w:sym w:font="Symbol" w:char="F0BE"/>
      </w:r>
      <w:r w:rsidRPr="00724287">
        <w:rPr>
          <w:rFonts w:eastAsiaTheme="minorHAnsi" w:cstheme="minorBidi"/>
        </w:rPr>
        <w:t xml:space="preserve">track Critical Lab Values and Emergency Room Visits. The PCE Report Parameter Edit option allows your site to specify which clinics in Hospital Location file (#44) represent "Emergency Room" clinics and what tests from the Laboratory Test  file (#60) should be used for looking up patient data for Glucose, Cholesterol, LDL Cholesterol and </w:t>
      </w:r>
      <w:proofErr w:type="spellStart"/>
      <w:r w:rsidRPr="00724287">
        <w:rPr>
          <w:rFonts w:eastAsiaTheme="minorHAnsi" w:cstheme="minorBidi"/>
        </w:rPr>
        <w:t>HBA1C</w:t>
      </w:r>
      <w:proofErr w:type="spellEnd"/>
      <w:r w:rsidRPr="00724287">
        <w:rPr>
          <w:rFonts w:eastAsiaTheme="minorHAnsi" w:cstheme="minorBidi"/>
        </w:rPr>
        <w:t xml:space="preserve"> lab results. (This is necessary since the Laboratory Test File is not standardized and each site may have customized it differently.)</w:t>
      </w:r>
    </w:p>
    <w:p w14:paraId="63B25F8F" w14:textId="77777777" w:rsidR="00190463" w:rsidRDefault="008C1481" w:rsidP="008C1481">
      <w:pPr>
        <w:pStyle w:val="Heading3"/>
      </w:pPr>
      <w:bookmarkStart w:id="337" w:name="_Toc428365039"/>
      <w:bookmarkStart w:id="338" w:name="_Toc468086035"/>
      <w:r>
        <w:t>PCE Site Parameters Edit Example</w:t>
      </w:r>
      <w:bookmarkEnd w:id="337"/>
      <w:bookmarkEnd w:id="338"/>
    </w:p>
    <w:p w14:paraId="63B25F90" w14:textId="77777777" w:rsidR="008C1481" w:rsidRPr="00724287" w:rsidRDefault="008C1481" w:rsidP="008F4EB0">
      <w:pPr>
        <w:rPr>
          <w:rFonts w:eastAsiaTheme="minorHAnsi" w:cstheme="minorBidi"/>
        </w:rPr>
      </w:pPr>
      <w:r w:rsidRPr="00724287">
        <w:rPr>
          <w:rFonts w:eastAsiaTheme="minorHAnsi" w:cstheme="minorBidi"/>
        </w:rPr>
        <w:t xml:space="preserve">The parameters that are set through this option are used as the default controls for the user interface when it starts up. </w:t>
      </w:r>
    </w:p>
    <w:p w14:paraId="63B25F91" w14:textId="77777777" w:rsidR="008C1481" w:rsidRPr="005A1FD1" w:rsidRDefault="008C1481" w:rsidP="00363BD0">
      <w:pPr>
        <w:pStyle w:val="screen"/>
      </w:pPr>
      <w:r w:rsidRPr="005A1FD1">
        <w:t xml:space="preserve">   </w:t>
      </w:r>
      <w:bookmarkStart w:id="339" w:name="_Toc328207311"/>
      <w:r w:rsidRPr="005A1FD1">
        <w:t>SITE   PCE Site Parameters Edit</w:t>
      </w:r>
      <w:bookmarkEnd w:id="339"/>
    </w:p>
    <w:p w14:paraId="63B25F92" w14:textId="77777777" w:rsidR="008C1481" w:rsidRPr="005A1FD1" w:rsidRDefault="008C1481" w:rsidP="00363BD0">
      <w:pPr>
        <w:pStyle w:val="screen"/>
      </w:pPr>
      <w:r w:rsidRPr="005A1FD1">
        <w:t xml:space="preserve">   </w:t>
      </w:r>
      <w:bookmarkStart w:id="340" w:name="_Toc328207312"/>
      <w:r w:rsidRPr="005A1FD1">
        <w:t>RPT    PCE HS/RPT Parameter Menu ...</w:t>
      </w:r>
      <w:bookmarkEnd w:id="340"/>
    </w:p>
    <w:p w14:paraId="63B25F93" w14:textId="77777777" w:rsidR="008C1481" w:rsidRPr="005A1FD1" w:rsidRDefault="008C1481" w:rsidP="00363BD0">
      <w:pPr>
        <w:pStyle w:val="screen"/>
      </w:pPr>
    </w:p>
    <w:p w14:paraId="63B25F94" w14:textId="77777777" w:rsidR="008C1481" w:rsidRPr="005A1FD1" w:rsidRDefault="008C1481" w:rsidP="00363BD0">
      <w:pPr>
        <w:pStyle w:val="screen"/>
      </w:pPr>
      <w:bookmarkStart w:id="341" w:name="_Toc328207313"/>
      <w:r w:rsidRPr="005A1FD1">
        <w:t>Select PCE Site Parameter Menu Option: site  PCE Site Parameters Edit</w:t>
      </w:r>
      <w:bookmarkEnd w:id="341"/>
    </w:p>
    <w:p w14:paraId="63B25F95" w14:textId="77777777" w:rsidR="008C1481" w:rsidRPr="005A1FD1" w:rsidRDefault="008C1481" w:rsidP="00363BD0">
      <w:pPr>
        <w:pStyle w:val="screen"/>
      </w:pPr>
    </w:p>
    <w:p w14:paraId="63B25F96" w14:textId="77777777" w:rsidR="008C1481" w:rsidRPr="005A1FD1" w:rsidRDefault="008C1481" w:rsidP="00363BD0">
      <w:pPr>
        <w:pStyle w:val="screen"/>
      </w:pPr>
      <w:bookmarkStart w:id="342" w:name="_Toc328207314"/>
      <w:r w:rsidRPr="005A1FD1">
        <w:t>Select PCE PARAMETERS ONE: 1</w:t>
      </w:r>
      <w:bookmarkEnd w:id="342"/>
    </w:p>
    <w:p w14:paraId="63B25F97" w14:textId="77777777" w:rsidR="008C1481" w:rsidRPr="005A1FD1" w:rsidRDefault="008C1481" w:rsidP="00363BD0">
      <w:pPr>
        <w:pStyle w:val="screen"/>
      </w:pPr>
      <w:bookmarkStart w:id="343" w:name="_Toc328207315"/>
      <w:r w:rsidRPr="005A1FD1">
        <w:t>STARTUP VIEW: APPOINTMENT// ??</w:t>
      </w:r>
      <w:bookmarkEnd w:id="343"/>
    </w:p>
    <w:p w14:paraId="63B25F98" w14:textId="77777777" w:rsidR="008C1481" w:rsidRPr="005A1FD1" w:rsidRDefault="008C1481" w:rsidP="00363BD0">
      <w:pPr>
        <w:pStyle w:val="screen"/>
      </w:pPr>
      <w:r w:rsidRPr="005A1FD1">
        <w:t xml:space="preserve">     </w:t>
      </w:r>
      <w:bookmarkStart w:id="344" w:name="_Toc328207316"/>
      <w:r w:rsidRPr="005A1FD1">
        <w:t>This is the default list that PCE Encounter Data Entry starts in for all</w:t>
      </w:r>
      <w:bookmarkEnd w:id="344"/>
    </w:p>
    <w:p w14:paraId="63B25F99" w14:textId="77777777" w:rsidR="008C1481" w:rsidRPr="005A1FD1" w:rsidRDefault="008C1481" w:rsidP="00363BD0">
      <w:pPr>
        <w:pStyle w:val="screen"/>
      </w:pPr>
      <w:r w:rsidRPr="005A1FD1">
        <w:t xml:space="preserve">     </w:t>
      </w:r>
      <w:bookmarkStart w:id="345" w:name="_Toc328207317"/>
      <w:r w:rsidRPr="005A1FD1">
        <w:t>users.</w:t>
      </w:r>
      <w:bookmarkEnd w:id="345"/>
    </w:p>
    <w:p w14:paraId="63B25F9A" w14:textId="77777777" w:rsidR="008C1481" w:rsidRPr="005A1FD1" w:rsidRDefault="008C1481" w:rsidP="00363BD0">
      <w:pPr>
        <w:pStyle w:val="screen"/>
      </w:pPr>
      <w:r w:rsidRPr="005A1FD1">
        <w:t xml:space="preserve">     </w:t>
      </w:r>
      <w:bookmarkStart w:id="346" w:name="_Toc328207318"/>
      <w:r w:rsidRPr="005A1FD1">
        <w:t>Choose from:</w:t>
      </w:r>
      <w:bookmarkEnd w:id="346"/>
    </w:p>
    <w:p w14:paraId="63B25F9B" w14:textId="77777777" w:rsidR="008C1481" w:rsidRPr="005A1FD1" w:rsidRDefault="008C1481" w:rsidP="00363BD0">
      <w:pPr>
        <w:pStyle w:val="screen"/>
      </w:pPr>
      <w:r w:rsidRPr="005A1FD1">
        <w:t xml:space="preserve">       </w:t>
      </w:r>
      <w:bookmarkStart w:id="347" w:name="_Toc328207319"/>
      <w:r w:rsidRPr="005A1FD1">
        <w:t>V        VISIT/ENCOUNTER</w:t>
      </w:r>
      <w:bookmarkEnd w:id="347"/>
    </w:p>
    <w:p w14:paraId="63B25F9C" w14:textId="77777777" w:rsidR="008C1481" w:rsidRPr="005A1FD1" w:rsidRDefault="008C1481" w:rsidP="00363BD0">
      <w:pPr>
        <w:pStyle w:val="screen"/>
      </w:pPr>
      <w:r w:rsidRPr="005A1FD1">
        <w:t xml:space="preserve">       </w:t>
      </w:r>
      <w:bookmarkStart w:id="348" w:name="_Toc328207320"/>
      <w:r w:rsidRPr="005A1FD1">
        <w:t>A        APPOINTMENT</w:t>
      </w:r>
      <w:bookmarkEnd w:id="348"/>
    </w:p>
    <w:p w14:paraId="63B25F9D" w14:textId="77777777" w:rsidR="008C1481" w:rsidRPr="005A1FD1" w:rsidRDefault="008C1481" w:rsidP="00363BD0">
      <w:pPr>
        <w:pStyle w:val="screen"/>
      </w:pPr>
      <w:bookmarkStart w:id="349" w:name="_Toc328207321"/>
      <w:r w:rsidRPr="005A1FD1">
        <w:t>STARTUP VIEW: APPOINTMENT// v  VISIT/ENCOUNTER</w:t>
      </w:r>
      <w:bookmarkEnd w:id="349"/>
    </w:p>
    <w:p w14:paraId="63B25F9E" w14:textId="77777777" w:rsidR="008C1481" w:rsidRPr="005A1FD1" w:rsidRDefault="008C1481" w:rsidP="00363BD0">
      <w:pPr>
        <w:pStyle w:val="screen"/>
      </w:pPr>
      <w:bookmarkStart w:id="350" w:name="_Toc328207322"/>
      <w:r w:rsidRPr="005A1FD1">
        <w:t>BEGINNING PATIENT DATE OFFSET: -30// [ENTER]</w:t>
      </w:r>
      <w:bookmarkEnd w:id="350"/>
    </w:p>
    <w:p w14:paraId="63B25F9F" w14:textId="77777777" w:rsidR="008C1481" w:rsidRPr="005A1FD1" w:rsidRDefault="008C1481" w:rsidP="00363BD0">
      <w:pPr>
        <w:pStyle w:val="screen"/>
      </w:pPr>
      <w:bookmarkStart w:id="351" w:name="_Toc328207323"/>
      <w:r w:rsidRPr="005A1FD1">
        <w:t>ENDING PATIENT DATE OFFSET: 2// [ENTER]</w:t>
      </w:r>
      <w:bookmarkEnd w:id="351"/>
    </w:p>
    <w:p w14:paraId="63B25FA0" w14:textId="77777777" w:rsidR="008C1481" w:rsidRPr="005A1FD1" w:rsidRDefault="008C1481" w:rsidP="00363BD0">
      <w:pPr>
        <w:pStyle w:val="screen"/>
      </w:pPr>
      <w:bookmarkStart w:id="352" w:name="_Toc328207324"/>
      <w:r w:rsidRPr="005A1FD1">
        <w:t>BEGINNING HOS LOC DATE OFFSET: -14// -30</w:t>
      </w:r>
      <w:bookmarkEnd w:id="352"/>
    </w:p>
    <w:p w14:paraId="63B25FA1" w14:textId="77777777" w:rsidR="008C1481" w:rsidRPr="005A1FD1" w:rsidRDefault="008C1481" w:rsidP="00363BD0">
      <w:pPr>
        <w:pStyle w:val="screen"/>
      </w:pPr>
      <w:bookmarkStart w:id="353" w:name="_Toc328207325"/>
      <w:r w:rsidRPr="005A1FD1">
        <w:t>ENDING HOS LOC DATE OFFSET: 2// [ENTER]</w:t>
      </w:r>
      <w:bookmarkEnd w:id="353"/>
    </w:p>
    <w:p w14:paraId="63B25FA2" w14:textId="77777777" w:rsidR="008C1481" w:rsidRPr="005A1FD1" w:rsidRDefault="008C1481" w:rsidP="00363BD0">
      <w:pPr>
        <w:pStyle w:val="screen"/>
      </w:pPr>
      <w:bookmarkStart w:id="354" w:name="_Toc328207326"/>
      <w:r w:rsidRPr="005A1FD1">
        <w:t>RETURN WARNINGS: YES// ?</w:t>
      </w:r>
      <w:bookmarkEnd w:id="354"/>
    </w:p>
    <w:p w14:paraId="63B25FA3" w14:textId="77777777" w:rsidR="008C1481" w:rsidRPr="005A1FD1" w:rsidRDefault="008C1481" w:rsidP="00363BD0">
      <w:pPr>
        <w:pStyle w:val="screen"/>
      </w:pPr>
      <w:r w:rsidRPr="005A1FD1">
        <w:t xml:space="preserve">     </w:t>
      </w:r>
      <w:bookmarkStart w:id="355" w:name="_Toc328207327"/>
      <w:r w:rsidRPr="005A1FD1">
        <w:t xml:space="preserve">Enter YES if you want the Device Interface to return warnings if there </w:t>
      </w:r>
      <w:bookmarkEnd w:id="355"/>
    </w:p>
    <w:p w14:paraId="63B25FA4" w14:textId="77777777" w:rsidR="008C1481" w:rsidRPr="005A1FD1" w:rsidRDefault="008C1481" w:rsidP="00363BD0">
      <w:pPr>
        <w:pStyle w:val="screen"/>
      </w:pPr>
      <w:r w:rsidRPr="005A1FD1">
        <w:t xml:space="preserve">     </w:t>
      </w:r>
      <w:bookmarkStart w:id="356" w:name="_Toc328207328"/>
      <w:r w:rsidRPr="005A1FD1">
        <w:t xml:space="preserve">are no diagnoses or </w:t>
      </w:r>
      <w:r w:rsidR="00C52F6A" w:rsidRPr="005A1FD1">
        <w:t>procedures</w:t>
      </w:r>
      <w:r w:rsidRPr="005A1FD1">
        <w:t xml:space="preserve"> passed.</w:t>
      </w:r>
      <w:bookmarkEnd w:id="356"/>
    </w:p>
    <w:p w14:paraId="63B25FA5" w14:textId="77777777" w:rsidR="008C1481" w:rsidRPr="005A1FD1" w:rsidRDefault="008C1481" w:rsidP="00363BD0">
      <w:pPr>
        <w:pStyle w:val="screen"/>
      </w:pPr>
      <w:r w:rsidRPr="005A1FD1">
        <w:t xml:space="preserve">     </w:t>
      </w:r>
      <w:bookmarkStart w:id="357" w:name="_Toc328207329"/>
      <w:r w:rsidRPr="005A1FD1">
        <w:t>Choose from:</w:t>
      </w:r>
      <w:bookmarkEnd w:id="357"/>
    </w:p>
    <w:p w14:paraId="63B25FA6" w14:textId="77777777" w:rsidR="008C1481" w:rsidRPr="005A1FD1" w:rsidRDefault="008C1481" w:rsidP="00363BD0">
      <w:pPr>
        <w:pStyle w:val="screen"/>
      </w:pPr>
      <w:r w:rsidRPr="005A1FD1">
        <w:t xml:space="preserve">       </w:t>
      </w:r>
      <w:bookmarkStart w:id="358" w:name="_Toc328207330"/>
      <w:r w:rsidRPr="005A1FD1">
        <w:t>0        NO</w:t>
      </w:r>
      <w:bookmarkEnd w:id="358"/>
    </w:p>
    <w:p w14:paraId="63B25FA7" w14:textId="77777777" w:rsidR="008C1481" w:rsidRPr="005A1FD1" w:rsidRDefault="008C1481" w:rsidP="00363BD0">
      <w:pPr>
        <w:pStyle w:val="screen"/>
      </w:pPr>
      <w:r w:rsidRPr="005A1FD1">
        <w:t xml:space="preserve">       </w:t>
      </w:r>
      <w:bookmarkStart w:id="359" w:name="_Toc328207331"/>
      <w:r w:rsidRPr="005A1FD1">
        <w:t>1        YES</w:t>
      </w:r>
      <w:bookmarkEnd w:id="359"/>
    </w:p>
    <w:p w14:paraId="63B25FA8" w14:textId="77777777" w:rsidR="008C1481" w:rsidRPr="005A1FD1" w:rsidRDefault="008C1481" w:rsidP="00363BD0">
      <w:pPr>
        <w:pStyle w:val="screen"/>
      </w:pPr>
      <w:bookmarkStart w:id="360" w:name="_Toc328207332"/>
      <w:r w:rsidRPr="005A1FD1">
        <w:t>RETURN WARNINGS: YES// [ENTER]</w:t>
      </w:r>
      <w:bookmarkEnd w:id="360"/>
    </w:p>
    <w:p w14:paraId="63B25FA9" w14:textId="77777777" w:rsidR="008C1481" w:rsidRPr="005A1FD1" w:rsidRDefault="008C1481" w:rsidP="00363BD0">
      <w:pPr>
        <w:pStyle w:val="screen"/>
      </w:pPr>
    </w:p>
    <w:p w14:paraId="63B25FAA" w14:textId="77777777" w:rsidR="008C1481" w:rsidRPr="005A1FD1" w:rsidRDefault="008C1481" w:rsidP="00363BD0">
      <w:pPr>
        <w:pStyle w:val="screen"/>
      </w:pPr>
      <w:bookmarkStart w:id="361" w:name="_Toc328207333"/>
      <w:r w:rsidRPr="005A1FD1">
        <w:t>Select PCE PARAMETERS ONE: [ENTER]</w:t>
      </w:r>
      <w:bookmarkEnd w:id="361"/>
    </w:p>
    <w:p w14:paraId="63B25FAB" w14:textId="77777777" w:rsidR="005620E2" w:rsidRDefault="008C1481" w:rsidP="008C1481">
      <w:pPr>
        <w:pStyle w:val="Heading3"/>
      </w:pPr>
      <w:bookmarkStart w:id="362" w:name="_Toc428365040"/>
      <w:bookmarkStart w:id="363" w:name="_Toc468086036"/>
      <w:r>
        <w:t>PCE Edit Disposition Clinics</w:t>
      </w:r>
      <w:bookmarkEnd w:id="362"/>
      <w:bookmarkEnd w:id="363"/>
    </w:p>
    <w:p w14:paraId="63B25FAC" w14:textId="77777777" w:rsidR="008C1481" w:rsidRPr="00724287" w:rsidRDefault="008C1481" w:rsidP="008F4EB0">
      <w:pPr>
        <w:rPr>
          <w:rFonts w:eastAsiaTheme="minorHAnsi" w:cstheme="minorBidi"/>
        </w:rPr>
      </w:pPr>
      <w:r w:rsidRPr="00724287">
        <w:rPr>
          <w:rFonts w:eastAsiaTheme="minorHAnsi" w:cstheme="minorBidi"/>
        </w:rPr>
        <w:t xml:space="preserve">This option is used to define which clinics are used as Administrative </w:t>
      </w:r>
      <w:r w:rsidR="00C52F6A" w:rsidRPr="00724287">
        <w:rPr>
          <w:rFonts w:eastAsiaTheme="minorHAnsi" w:cstheme="minorBidi"/>
        </w:rPr>
        <w:t>Disposition</w:t>
      </w:r>
      <w:r w:rsidRPr="00724287">
        <w:rPr>
          <w:rFonts w:eastAsiaTheme="minorHAnsi" w:cstheme="minorBidi"/>
        </w:rPr>
        <w:t xml:space="preserve"> Clinics.</w:t>
      </w:r>
    </w:p>
    <w:p w14:paraId="63B25FAD" w14:textId="77777777" w:rsidR="008C1481" w:rsidRPr="005A1FD1" w:rsidRDefault="008C1481" w:rsidP="00363BD0">
      <w:pPr>
        <w:pStyle w:val="screen"/>
      </w:pPr>
      <w:bookmarkStart w:id="364" w:name="_Toc324755970"/>
      <w:bookmarkStart w:id="365" w:name="_Toc328207334"/>
      <w:r w:rsidRPr="005A1FD1">
        <w:t>Select PCE Site Parameter Menu Option: PCE Edit Disposition Clinics</w:t>
      </w:r>
    </w:p>
    <w:p w14:paraId="63B25FAE" w14:textId="77777777" w:rsidR="008C1481" w:rsidRPr="005A1FD1" w:rsidRDefault="008C1481" w:rsidP="00363BD0">
      <w:pPr>
        <w:pStyle w:val="screen"/>
      </w:pPr>
      <w:r w:rsidRPr="005A1FD1">
        <w:t>Select PCE PARAMETERS ONE: 1</w:t>
      </w:r>
    </w:p>
    <w:p w14:paraId="63B25FAF" w14:textId="77777777" w:rsidR="008C1481" w:rsidRPr="005A1FD1" w:rsidRDefault="008C1481" w:rsidP="00363BD0">
      <w:pPr>
        <w:pStyle w:val="screen"/>
      </w:pPr>
      <w:r w:rsidRPr="005A1FD1">
        <w:t>Select DISPOSITION HOSPITAL LOCATIONS: 3A</w:t>
      </w:r>
    </w:p>
    <w:p w14:paraId="63B25FB0" w14:textId="77777777" w:rsidR="008C1481" w:rsidRPr="005A1FD1" w:rsidRDefault="008C1481" w:rsidP="00363BD0">
      <w:pPr>
        <w:pStyle w:val="screen"/>
      </w:pPr>
      <w:r w:rsidRPr="005A1FD1">
        <w:lastRenderedPageBreak/>
        <w:t xml:space="preserve"> Are you adding '3A' as</w:t>
      </w:r>
    </w:p>
    <w:p w14:paraId="63B25FB1" w14:textId="77777777" w:rsidR="008C1481" w:rsidRPr="005A1FD1" w:rsidRDefault="008C1481" w:rsidP="00363BD0">
      <w:pPr>
        <w:pStyle w:val="screen"/>
      </w:pPr>
      <w:r w:rsidRPr="005A1FD1">
        <w:t xml:space="preserve">    </w:t>
      </w:r>
      <w:bookmarkStart w:id="366" w:name="_Toc364512987"/>
      <w:r w:rsidRPr="005A1FD1">
        <w:t>a new DISPOSITION HOSPITAL LOCATIONS (the 1ST for this PCE PARAMETERS)? Y Select DISPOSITION HOSPITAL LOCATIONS: [ENTER]</w:t>
      </w:r>
      <w:bookmarkEnd w:id="366"/>
      <w:r w:rsidRPr="005A1FD1">
        <w:t xml:space="preserve"> </w:t>
      </w:r>
    </w:p>
    <w:p w14:paraId="63B25FB2" w14:textId="77777777" w:rsidR="008C1481" w:rsidRPr="005A1FD1" w:rsidRDefault="008C1481" w:rsidP="00363BD0">
      <w:pPr>
        <w:pStyle w:val="screen"/>
      </w:pPr>
      <w:r w:rsidRPr="005A1FD1">
        <w:t xml:space="preserve">Select PCE PARAMETERS ONE: [ENTER] </w:t>
      </w:r>
    </w:p>
    <w:p w14:paraId="63B25FB3" w14:textId="77777777" w:rsidR="008C1481" w:rsidRPr="00CE37AD" w:rsidRDefault="008C1481" w:rsidP="008C68A8">
      <w:pPr>
        <w:pStyle w:val="Heading3"/>
        <w:keepNext/>
      </w:pPr>
      <w:bookmarkStart w:id="367" w:name="_Toc363467690"/>
      <w:bookmarkStart w:id="368" w:name="_Toc363469681"/>
      <w:bookmarkStart w:id="369" w:name="_Toc364512989"/>
      <w:bookmarkStart w:id="370" w:name="_Toc333123968"/>
      <w:bookmarkStart w:id="371" w:name="_Toc398017770"/>
      <w:bookmarkStart w:id="372" w:name="_Toc428365041"/>
      <w:bookmarkStart w:id="373" w:name="_Toc468086037"/>
      <w:r w:rsidRPr="00CE37AD">
        <w:t>Key Concepts</w:t>
      </w:r>
      <w:bookmarkEnd w:id="364"/>
      <w:bookmarkEnd w:id="365"/>
      <w:bookmarkEnd w:id="367"/>
      <w:bookmarkEnd w:id="368"/>
      <w:bookmarkEnd w:id="369"/>
      <w:bookmarkEnd w:id="370"/>
      <w:bookmarkEnd w:id="371"/>
      <w:bookmarkEnd w:id="372"/>
      <w:bookmarkEnd w:id="373"/>
    </w:p>
    <w:p w14:paraId="63B25FB4" w14:textId="77777777" w:rsidR="008C1481" w:rsidRPr="00724287" w:rsidRDefault="008C1481" w:rsidP="008F4EB0">
      <w:pPr>
        <w:pStyle w:val="ListParagraph"/>
        <w:numPr>
          <w:ilvl w:val="0"/>
          <w:numId w:val="123"/>
        </w:numPr>
        <w:rPr>
          <w:rFonts w:eastAsiaTheme="minorHAnsi" w:cstheme="minorBidi"/>
        </w:rPr>
      </w:pPr>
      <w:r w:rsidRPr="00724287">
        <w:rPr>
          <w:rFonts w:eastAsiaTheme="minorHAnsi" w:cstheme="minorBidi"/>
        </w:rPr>
        <w:t>Coordinators can set the parameters that are used as the default controls for the user interface when it starts up. You can set your default view as Appointment or Encounter, and also a range of dates.</w:t>
      </w:r>
    </w:p>
    <w:p w14:paraId="63B25FB5" w14:textId="77777777" w:rsidR="008C1481" w:rsidRPr="00724287" w:rsidRDefault="008C1481" w:rsidP="008F4EB0">
      <w:pPr>
        <w:pStyle w:val="ListParagraph"/>
        <w:numPr>
          <w:ilvl w:val="0"/>
          <w:numId w:val="123"/>
        </w:numPr>
        <w:rPr>
          <w:rFonts w:eastAsiaTheme="minorHAnsi" w:cstheme="minorBidi"/>
        </w:rPr>
      </w:pPr>
      <w:r w:rsidRPr="00724287">
        <w:rPr>
          <w:rFonts w:eastAsiaTheme="minorHAnsi" w:cstheme="minorBidi"/>
        </w:rPr>
        <w:t>Coordinators can specify which clinics in file 44 represent "Emergency Room" clinics, and what Lab tests from file 60 should be used for looking up patient data for Glucose, Cholesterol, LDL Cholesterol</w:t>
      </w:r>
      <w:r w:rsidR="00340859" w:rsidRPr="00724287">
        <w:rPr>
          <w:rFonts w:eastAsiaTheme="minorHAnsi" w:cstheme="minorBidi"/>
        </w:rPr>
        <w:t>,</w:t>
      </w:r>
      <w:r w:rsidRPr="00724287">
        <w:rPr>
          <w:rFonts w:eastAsiaTheme="minorHAnsi" w:cstheme="minorBidi"/>
        </w:rPr>
        <w:t xml:space="preserve"> and </w:t>
      </w:r>
      <w:proofErr w:type="spellStart"/>
      <w:r w:rsidRPr="00724287">
        <w:rPr>
          <w:rFonts w:eastAsiaTheme="minorHAnsi" w:cstheme="minorBidi"/>
        </w:rPr>
        <w:t>HBA1C</w:t>
      </w:r>
      <w:proofErr w:type="spellEnd"/>
      <w:r w:rsidRPr="00724287">
        <w:rPr>
          <w:rFonts w:eastAsiaTheme="minorHAnsi" w:cstheme="minorBidi"/>
        </w:rPr>
        <w:t xml:space="preserve"> lab results.</w:t>
      </w:r>
    </w:p>
    <w:p w14:paraId="63B25FB6" w14:textId="77777777" w:rsidR="008C1481" w:rsidRPr="00724287" w:rsidRDefault="008C1481" w:rsidP="008F4EB0">
      <w:pPr>
        <w:pStyle w:val="ListParagraph"/>
        <w:numPr>
          <w:ilvl w:val="0"/>
          <w:numId w:val="123"/>
        </w:numPr>
        <w:rPr>
          <w:rFonts w:eastAsiaTheme="minorHAnsi" w:cstheme="minorBidi"/>
        </w:rPr>
      </w:pPr>
      <w:r w:rsidRPr="00724287">
        <w:rPr>
          <w:rFonts w:eastAsiaTheme="minorHAnsi" w:cstheme="minorBidi"/>
        </w:rPr>
        <w:t>PCE exports a disclaimer to appear on Health Summaries, stating that clinicians may use their professional discretion as to how they respond to clinical reminders. Each site may create a site-defined reminder disclaimer, using the HS Disclaimer Edit option. This disclaimer will appear on the top of each display of Health Summary Clinical Maintenance and Clinical Reminder components.</w:t>
      </w:r>
    </w:p>
    <w:p w14:paraId="63B25FB7" w14:textId="77777777" w:rsidR="00AB7E46" w:rsidRDefault="008C1481" w:rsidP="008C1481">
      <w:pPr>
        <w:pStyle w:val="Heading1"/>
      </w:pPr>
      <w:bookmarkStart w:id="374" w:name="_Toc428365042"/>
      <w:bookmarkStart w:id="375" w:name="_Toc468086038"/>
      <w:r>
        <w:t>Table Maintenance</w:t>
      </w:r>
      <w:bookmarkEnd w:id="374"/>
      <w:bookmarkEnd w:id="375"/>
    </w:p>
    <w:p w14:paraId="63B25FB8" w14:textId="77777777" w:rsidR="008C1481" w:rsidRPr="00724287" w:rsidRDefault="008C1481" w:rsidP="008F4EB0">
      <w:pPr>
        <w:rPr>
          <w:rFonts w:eastAsiaTheme="minorHAnsi" w:cstheme="minorBidi"/>
        </w:rPr>
      </w:pPr>
      <w:r w:rsidRPr="00724287">
        <w:rPr>
          <w:rFonts w:eastAsiaTheme="minorHAnsi" w:cstheme="minorBidi"/>
        </w:rPr>
        <w:t xml:space="preserve">The Table Maintenance options let sites add or edit the items in the tables for Health Factors, Patient Education, Skin Tests, etc. </w:t>
      </w:r>
    </w:p>
    <w:p w14:paraId="63B25FB9" w14:textId="77777777" w:rsidR="008C1481" w:rsidRDefault="008C1481" w:rsidP="00DB745D">
      <w:pPr>
        <w:pStyle w:val="Heading2"/>
      </w:pPr>
      <w:bookmarkStart w:id="376" w:name="_PCE_Table_Maintenance"/>
      <w:bookmarkStart w:id="377" w:name="_Toc428365043"/>
      <w:bookmarkStart w:id="378" w:name="_Toc468086039"/>
      <w:bookmarkEnd w:id="376"/>
      <w:r>
        <w:t>PCE Table Maintenance Menu</w:t>
      </w:r>
      <w:bookmarkEnd w:id="377"/>
      <w:bookmarkEnd w:id="378"/>
    </w:p>
    <w:p w14:paraId="63B25FBA" w14:textId="77777777" w:rsidR="00C26387" w:rsidRPr="005A1FD1" w:rsidRDefault="00C26387" w:rsidP="008C68A8">
      <w:pPr>
        <w:pStyle w:val="screen"/>
      </w:pPr>
      <w:r w:rsidRPr="005A1FD1">
        <w:t xml:space="preserve">   INFO   PCE Information Only ...</w:t>
      </w:r>
    </w:p>
    <w:p w14:paraId="63B25FBB" w14:textId="77777777" w:rsidR="00C26387" w:rsidRPr="005A1FD1" w:rsidRDefault="00C26387" w:rsidP="008C68A8">
      <w:pPr>
        <w:pStyle w:val="screen"/>
      </w:pPr>
      <w:r w:rsidRPr="005A1FD1">
        <w:t xml:space="preserve">   ACT    Activate/Inactivate Table Items ...</w:t>
      </w:r>
    </w:p>
    <w:p w14:paraId="63B25FBC" w14:textId="77777777" w:rsidR="00C26387" w:rsidRPr="005A1FD1" w:rsidRDefault="00C26387" w:rsidP="008C68A8">
      <w:pPr>
        <w:pStyle w:val="screen"/>
      </w:pPr>
      <w:r w:rsidRPr="005A1FD1">
        <w:t xml:space="preserve">   CED    Education Topic Copy</w:t>
      </w:r>
    </w:p>
    <w:p w14:paraId="14FFD7FF" w14:textId="51714C05" w:rsidR="007A1DCA" w:rsidRPr="005A1FD1" w:rsidRDefault="007A1DCA" w:rsidP="008C68A8">
      <w:pPr>
        <w:pStyle w:val="screen"/>
      </w:pPr>
      <w:r w:rsidRPr="005A1FD1">
        <w:t xml:space="preserve">   DEF    Immunization Default Responses Enter/Edit</w:t>
      </w:r>
    </w:p>
    <w:p w14:paraId="63B25FBD" w14:textId="77777777" w:rsidR="00C26387" w:rsidRPr="005A1FD1" w:rsidRDefault="00C26387" w:rsidP="008C68A8">
      <w:pPr>
        <w:pStyle w:val="screen"/>
      </w:pPr>
      <w:r w:rsidRPr="005A1FD1">
        <w:t xml:space="preserve">   DEWO   PCE Delete Encounters W/O Visit</w:t>
      </w:r>
    </w:p>
    <w:p w14:paraId="63B25FBE" w14:textId="77777777" w:rsidR="00C26387" w:rsidRPr="005A1FD1" w:rsidRDefault="00C26387" w:rsidP="008C68A8">
      <w:pPr>
        <w:pStyle w:val="screen"/>
      </w:pPr>
      <w:r w:rsidRPr="005A1FD1">
        <w:t xml:space="preserve">   ED     Education Topic Add/Edit</w:t>
      </w:r>
    </w:p>
    <w:p w14:paraId="63B25FBF" w14:textId="77777777" w:rsidR="00C26387" w:rsidRPr="005A1FD1" w:rsidRDefault="00C26387" w:rsidP="008C68A8">
      <w:pPr>
        <w:pStyle w:val="screen"/>
      </w:pPr>
      <w:r w:rsidRPr="005A1FD1">
        <w:t xml:space="preserve">   EX     Examinations Add/Edit</w:t>
      </w:r>
    </w:p>
    <w:p w14:paraId="63B25FC0" w14:textId="77777777" w:rsidR="00C26387" w:rsidRPr="005A1FD1" w:rsidRDefault="00C26387" w:rsidP="008C68A8">
      <w:pPr>
        <w:pStyle w:val="screen"/>
      </w:pPr>
      <w:r w:rsidRPr="005A1FD1">
        <w:t xml:space="preserve">   HF     Health Factors Add/Edit</w:t>
      </w:r>
    </w:p>
    <w:p w14:paraId="63B25FC1" w14:textId="77777777" w:rsidR="00C26387" w:rsidRPr="005A1FD1" w:rsidRDefault="00C26387" w:rsidP="008C68A8">
      <w:pPr>
        <w:pStyle w:val="screen"/>
      </w:pPr>
      <w:r w:rsidRPr="005A1FD1">
        <w:t xml:space="preserve">   IM     Immunizations Add/Edit</w:t>
      </w:r>
    </w:p>
    <w:p w14:paraId="63B25FC2" w14:textId="77777777" w:rsidR="00C26387" w:rsidRPr="005A1FD1" w:rsidRDefault="00C26387" w:rsidP="008C68A8">
      <w:pPr>
        <w:pStyle w:val="screen"/>
      </w:pPr>
      <w:r w:rsidRPr="005A1FD1">
        <w:t xml:space="preserve">             **&gt; Out of order:  Do not use! Placed out of order by PX*1*201</w:t>
      </w:r>
    </w:p>
    <w:p w14:paraId="63B25FC3" w14:textId="77777777" w:rsidR="00C26387" w:rsidRPr="005A1FD1" w:rsidRDefault="00C26387" w:rsidP="008C68A8">
      <w:pPr>
        <w:pStyle w:val="screen"/>
      </w:pPr>
      <w:r w:rsidRPr="005A1FD1">
        <w:t xml:space="preserve">   LOT    Immunization Lot Add/Edit/Display</w:t>
      </w:r>
    </w:p>
    <w:p w14:paraId="63B25FC4" w14:textId="77777777" w:rsidR="00C26387" w:rsidRPr="005A1FD1" w:rsidRDefault="00C26387" w:rsidP="008C68A8">
      <w:pPr>
        <w:pStyle w:val="screen"/>
      </w:pPr>
      <w:r w:rsidRPr="005A1FD1">
        <w:t xml:space="preserve">   SK     Skin Tests Add/Edit</w:t>
      </w:r>
    </w:p>
    <w:p w14:paraId="63B25FC5" w14:textId="77777777" w:rsidR="00C26387" w:rsidRPr="005A1FD1" w:rsidRDefault="00C26387" w:rsidP="008C68A8">
      <w:pPr>
        <w:pStyle w:val="screen"/>
      </w:pPr>
      <w:r w:rsidRPr="005A1FD1">
        <w:t xml:space="preserve">             **&gt; Out of order:  Do not use! Placed out of order by PX*1*206</w:t>
      </w:r>
    </w:p>
    <w:p w14:paraId="63B25FC6" w14:textId="77777777" w:rsidR="00C26387" w:rsidRPr="005A1FD1" w:rsidRDefault="00C26387" w:rsidP="008C68A8">
      <w:pPr>
        <w:pStyle w:val="screen"/>
      </w:pPr>
      <w:r w:rsidRPr="005A1FD1">
        <w:t xml:space="preserve">   TR     Treatments Add/Edit</w:t>
      </w:r>
    </w:p>
    <w:p w14:paraId="63B25FC7" w14:textId="77777777" w:rsidR="008C1481" w:rsidRPr="00724287" w:rsidRDefault="008C1481" w:rsidP="008F4EB0">
      <w:pPr>
        <w:rPr>
          <w:rFonts w:eastAsiaTheme="minorHAnsi" w:cstheme="minorBidi"/>
        </w:rPr>
      </w:pPr>
      <w:r w:rsidRPr="00724287">
        <w:rPr>
          <w:rFonts w:eastAsiaTheme="minorHAnsi" w:cstheme="minorBidi"/>
        </w:rPr>
        <w:t>Once these tables have been defined, the table entries will be selectable for encounter data entry (directly into PCE) or for encounter form definitions (AICS package). The patient information collected can be viewed on Health Summaries.</w:t>
      </w:r>
    </w:p>
    <w:p w14:paraId="63B25FC8" w14:textId="77777777" w:rsidR="008C1481" w:rsidRPr="00724287" w:rsidRDefault="008C1481" w:rsidP="008F4EB0">
      <w:pPr>
        <w:rPr>
          <w:rFonts w:eastAsiaTheme="minorHAnsi" w:cstheme="minorBidi"/>
        </w:rPr>
      </w:pPr>
      <w:r w:rsidRPr="00724287">
        <w:rPr>
          <w:rFonts w:eastAsiaTheme="minorHAnsi" w:cstheme="minorBidi"/>
        </w:rPr>
        <w:t xml:space="preserve">Use the "Inactive Flag" field to make an entry "INACTIVE" for selection in the encounter form definition process and the PCE encounter data entry process. If entries are to be included on the clinic's encounter form, the entries must first be defined in the </w:t>
      </w:r>
      <w:r w:rsidRPr="00724287">
        <w:rPr>
          <w:rFonts w:eastAsiaTheme="minorHAnsi" w:cstheme="minorBidi"/>
        </w:rPr>
        <w:lastRenderedPageBreak/>
        <w:t>appropriate file using this option. canning encounter forms with the AICS package will provide PCE with information stored in the V files.</w:t>
      </w:r>
    </w:p>
    <w:p w14:paraId="63B25FC9" w14:textId="77777777" w:rsidR="008C1481" w:rsidRPr="00724287" w:rsidRDefault="008C1481" w:rsidP="008F4EB0">
      <w:pPr>
        <w:rPr>
          <w:rFonts w:eastAsiaTheme="minorHAnsi" w:cstheme="minorBidi"/>
        </w:rPr>
      </w:pPr>
      <w:r w:rsidRPr="00724287">
        <w:rPr>
          <w:rFonts w:eastAsiaTheme="minorHAnsi" w:cstheme="minorBidi"/>
        </w:rPr>
        <w:t>These options may be used in conjunction with the "PCE Information Only" menu options to manage the contents of the files or tables supporting the Patient Care Encounter (PCE) package.</w:t>
      </w:r>
    </w:p>
    <w:p w14:paraId="63B25FCA" w14:textId="77777777" w:rsidR="008C1481" w:rsidRPr="00CE37AD" w:rsidRDefault="008C1481" w:rsidP="00146AA5">
      <w:pPr>
        <w:pStyle w:val="Heading3"/>
        <w:keepNext/>
        <w:keepLines/>
      </w:pPr>
      <w:bookmarkStart w:id="379" w:name="_Option_Descriptions"/>
      <w:bookmarkStart w:id="380" w:name="_Toc428365044"/>
      <w:bookmarkStart w:id="381" w:name="_Toc468086040"/>
      <w:bookmarkEnd w:id="379"/>
      <w:r w:rsidRPr="00CE37AD">
        <w:t>Option Descriptions</w:t>
      </w:r>
      <w:bookmarkEnd w:id="380"/>
      <w:bookmarkEnd w:id="381"/>
    </w:p>
    <w:p w14:paraId="63B25FCB" w14:textId="77777777" w:rsidR="008C1481" w:rsidRPr="00724287" w:rsidRDefault="008C1481" w:rsidP="00146AA5">
      <w:pPr>
        <w:keepNext/>
        <w:keepLines/>
        <w:rPr>
          <w:rFonts w:eastAsiaTheme="minorHAnsi" w:cstheme="minorBidi"/>
          <w:b/>
        </w:rPr>
      </w:pPr>
      <w:r w:rsidRPr="00724287">
        <w:rPr>
          <w:rFonts w:eastAsiaTheme="minorHAnsi" w:cstheme="minorBidi"/>
          <w:b/>
        </w:rPr>
        <w:t>PCE Information Only</w:t>
      </w:r>
    </w:p>
    <w:p w14:paraId="63B25FCC" w14:textId="77777777" w:rsidR="008C1481" w:rsidRPr="00724287" w:rsidRDefault="008C1481" w:rsidP="008F4EB0">
      <w:pPr>
        <w:rPr>
          <w:rFonts w:eastAsiaTheme="minorHAnsi" w:cstheme="minorBidi"/>
        </w:rPr>
      </w:pPr>
      <w:r w:rsidRPr="00724287">
        <w:rPr>
          <w:rFonts w:eastAsiaTheme="minorHAnsi" w:cstheme="minorBidi"/>
        </w:rPr>
        <w:t>This is a menu of options that lists entries in the files/tables for patient education, immunizations, skin tests, health factors and treatments.</w:t>
      </w:r>
    </w:p>
    <w:p w14:paraId="63B25FCD" w14:textId="77777777" w:rsidR="008C1481" w:rsidRPr="00724287" w:rsidRDefault="008C1481" w:rsidP="008F4EB0">
      <w:pPr>
        <w:rPr>
          <w:rFonts w:eastAsiaTheme="minorHAnsi" w:cstheme="minorBidi"/>
          <w:b/>
        </w:rPr>
      </w:pPr>
      <w:r w:rsidRPr="00724287">
        <w:rPr>
          <w:rFonts w:eastAsiaTheme="minorHAnsi" w:cstheme="minorBidi"/>
          <w:b/>
        </w:rPr>
        <w:t>Activate/Inactivate Table Items</w:t>
      </w:r>
    </w:p>
    <w:p w14:paraId="63B25FCE" w14:textId="77777777" w:rsidR="008C1481" w:rsidRPr="00724287" w:rsidRDefault="008C1481" w:rsidP="008F4EB0">
      <w:pPr>
        <w:rPr>
          <w:rFonts w:eastAsiaTheme="minorHAnsi" w:cstheme="minorBidi"/>
        </w:rPr>
      </w:pPr>
      <w:r w:rsidRPr="00724287">
        <w:rPr>
          <w:rFonts w:eastAsiaTheme="minorHAnsi" w:cstheme="minorBidi"/>
        </w:rPr>
        <w:t>This option is the main menu option that allows you to activate or inactivate the entries in the supporting tables. (e.g., Education Topics</w:t>
      </w:r>
      <w:r w:rsidR="00BA2AC3" w:rsidRPr="00724287">
        <w:rPr>
          <w:rFonts w:eastAsiaTheme="minorHAnsi" w:cstheme="minorBidi"/>
        </w:rPr>
        <w:t>, Health Factors, Treatments</w:t>
      </w:r>
      <w:r w:rsidRPr="00724287">
        <w:rPr>
          <w:rFonts w:eastAsiaTheme="minorHAnsi" w:cstheme="minorBidi"/>
        </w:rPr>
        <w:t>)</w:t>
      </w:r>
      <w:r w:rsidR="00BA2AC3" w:rsidRPr="00724287">
        <w:rPr>
          <w:rFonts w:eastAsiaTheme="minorHAnsi" w:cstheme="minorBidi"/>
        </w:rPr>
        <w:t>.</w:t>
      </w:r>
    </w:p>
    <w:p w14:paraId="63B25FCF" w14:textId="77777777" w:rsidR="008C1481" w:rsidRPr="00724287" w:rsidRDefault="008C1481" w:rsidP="008F4EB0">
      <w:pPr>
        <w:rPr>
          <w:rFonts w:eastAsiaTheme="minorHAnsi" w:cstheme="minorBidi"/>
          <w:b/>
        </w:rPr>
      </w:pPr>
      <w:r w:rsidRPr="00724287">
        <w:rPr>
          <w:rFonts w:eastAsiaTheme="minorHAnsi" w:cstheme="minorBidi"/>
          <w:b/>
        </w:rPr>
        <w:t>Education Topic Copy</w:t>
      </w:r>
    </w:p>
    <w:p w14:paraId="63B25FD0" w14:textId="77777777" w:rsidR="008C1481" w:rsidRPr="00724287" w:rsidRDefault="008C1481" w:rsidP="008F4EB0">
      <w:pPr>
        <w:rPr>
          <w:rFonts w:eastAsiaTheme="minorHAnsi" w:cstheme="minorBidi"/>
        </w:rPr>
      </w:pPr>
      <w:r w:rsidRPr="00724287">
        <w:rPr>
          <w:rFonts w:eastAsiaTheme="minorHAnsi" w:cstheme="minorBidi"/>
        </w:rPr>
        <w:t>This option allows the user to copy an existing education topic into a new education topic entry in the Education Topics file (#9999999.09). The original education topic to be copied is selected first. If the topic is prefixed with "VA-", the "VA-" will be stripped off the name automatically. The new name must be unique.  If the name is not unique, the user must enter a unique name for the new education topic.</w:t>
      </w:r>
    </w:p>
    <w:p w14:paraId="63B25FD1" w14:textId="77777777" w:rsidR="008C1481" w:rsidRPr="00724287" w:rsidRDefault="008C1481" w:rsidP="008F4EB0">
      <w:pPr>
        <w:rPr>
          <w:rFonts w:eastAsiaTheme="minorHAnsi" w:cstheme="minorBidi"/>
          <w:b/>
        </w:rPr>
      </w:pPr>
      <w:r w:rsidRPr="00724287">
        <w:rPr>
          <w:rFonts w:eastAsiaTheme="minorHAnsi" w:cstheme="minorBidi"/>
          <w:b/>
        </w:rPr>
        <w:t xml:space="preserve">PCE Delete Encounters W/O Visit </w:t>
      </w:r>
    </w:p>
    <w:p w14:paraId="63B25FD2" w14:textId="77777777" w:rsidR="008C1481" w:rsidRPr="00724287" w:rsidRDefault="008C1481" w:rsidP="008F4EB0">
      <w:pPr>
        <w:rPr>
          <w:rFonts w:eastAsiaTheme="minorHAnsi" w:cstheme="minorBidi"/>
        </w:rPr>
      </w:pPr>
      <w:r w:rsidRPr="00724287">
        <w:rPr>
          <w:rFonts w:eastAsiaTheme="minorHAnsi" w:cstheme="minorBidi"/>
        </w:rPr>
        <w:t xml:space="preserve">This option provides a tool for </w:t>
      </w:r>
      <w:proofErr w:type="spellStart"/>
      <w:r w:rsidRPr="00724287">
        <w:rPr>
          <w:rFonts w:eastAsiaTheme="minorHAnsi" w:cstheme="minorBidi"/>
        </w:rPr>
        <w:t>IRM</w:t>
      </w:r>
      <w:proofErr w:type="spellEnd"/>
      <w:r w:rsidRPr="00724287">
        <w:rPr>
          <w:rFonts w:eastAsiaTheme="minorHAnsi" w:cstheme="minorBidi"/>
        </w:rPr>
        <w:t xml:space="preserve"> to correct Encounters that have missing Visits. The missing Visits can cause a problem where the Encounters cannot be checked out. Under this menu option, there are 4 sub options described in detail in the text of patch PX*1*153: </w:t>
      </w:r>
    </w:p>
    <w:p w14:paraId="63B25FD3" w14:textId="77777777" w:rsidR="008C1481" w:rsidRPr="00724287" w:rsidRDefault="008C1481" w:rsidP="008F4EB0">
      <w:pPr>
        <w:pStyle w:val="ListParagraph"/>
        <w:numPr>
          <w:ilvl w:val="0"/>
          <w:numId w:val="124"/>
        </w:numPr>
        <w:rPr>
          <w:rFonts w:eastAsiaTheme="minorHAnsi" w:cstheme="minorBidi"/>
        </w:rPr>
      </w:pPr>
      <w:r w:rsidRPr="00724287">
        <w:rPr>
          <w:rFonts w:eastAsiaTheme="minorHAnsi" w:cstheme="minorBidi"/>
        </w:rPr>
        <w:t>BUILD will find the missing encounters based on da</w:t>
      </w:r>
      <w:r w:rsidR="00C844FE" w:rsidRPr="00724287">
        <w:rPr>
          <w:rFonts w:eastAsiaTheme="minorHAnsi" w:cstheme="minorBidi"/>
        </w:rPr>
        <w:t>te range entries</w:t>
      </w:r>
    </w:p>
    <w:p w14:paraId="63B25FD4" w14:textId="77777777" w:rsidR="008C1481" w:rsidRPr="00724287" w:rsidRDefault="008C1481" w:rsidP="008F4EB0">
      <w:pPr>
        <w:pStyle w:val="ListParagraph"/>
        <w:numPr>
          <w:ilvl w:val="0"/>
          <w:numId w:val="124"/>
        </w:numPr>
        <w:rPr>
          <w:rFonts w:eastAsiaTheme="minorHAnsi" w:cstheme="minorBidi"/>
        </w:rPr>
      </w:pPr>
      <w:r w:rsidRPr="00724287">
        <w:rPr>
          <w:rFonts w:eastAsiaTheme="minorHAnsi" w:cstheme="minorBidi"/>
        </w:rPr>
        <w:t>REPORT will print th</w:t>
      </w:r>
      <w:r w:rsidR="00C844FE" w:rsidRPr="00724287">
        <w:rPr>
          <w:rFonts w:eastAsiaTheme="minorHAnsi" w:cstheme="minorBidi"/>
        </w:rPr>
        <w:t>e problem encounters per build</w:t>
      </w:r>
    </w:p>
    <w:p w14:paraId="63B25FD5" w14:textId="77777777" w:rsidR="008C1481" w:rsidRPr="00724287" w:rsidRDefault="008C1481" w:rsidP="008F4EB0">
      <w:pPr>
        <w:pStyle w:val="ListParagraph"/>
        <w:numPr>
          <w:ilvl w:val="0"/>
          <w:numId w:val="124"/>
        </w:numPr>
        <w:rPr>
          <w:rFonts w:eastAsiaTheme="minorHAnsi" w:cstheme="minorBidi"/>
        </w:rPr>
      </w:pPr>
      <w:r w:rsidRPr="00724287">
        <w:rPr>
          <w:rFonts w:eastAsiaTheme="minorHAnsi" w:cstheme="minorBidi"/>
        </w:rPr>
        <w:t xml:space="preserve">FIX ALL will fix all the encounters that </w:t>
      </w:r>
      <w:r w:rsidR="00C844FE" w:rsidRPr="00724287">
        <w:rPr>
          <w:rFonts w:eastAsiaTheme="minorHAnsi" w:cstheme="minorBidi"/>
        </w:rPr>
        <w:t>are indicated by the build</w:t>
      </w:r>
    </w:p>
    <w:p w14:paraId="63B25FD6" w14:textId="77777777" w:rsidR="008C1481" w:rsidRPr="00724287" w:rsidRDefault="008C1481" w:rsidP="008F4EB0">
      <w:pPr>
        <w:pStyle w:val="ListParagraph"/>
        <w:numPr>
          <w:ilvl w:val="0"/>
          <w:numId w:val="124"/>
        </w:numPr>
        <w:rPr>
          <w:rFonts w:eastAsiaTheme="minorHAnsi" w:cstheme="minorBidi"/>
        </w:rPr>
      </w:pPr>
      <w:r w:rsidRPr="00724287">
        <w:rPr>
          <w:rFonts w:eastAsiaTheme="minorHAnsi" w:cstheme="minorBidi"/>
        </w:rPr>
        <w:t xml:space="preserve">FIX INDIVIDUAL will </w:t>
      </w:r>
      <w:r w:rsidR="00C844FE" w:rsidRPr="00724287">
        <w:rPr>
          <w:rFonts w:eastAsiaTheme="minorHAnsi" w:cstheme="minorBidi"/>
        </w:rPr>
        <w:t>fix encounters for one patient</w:t>
      </w:r>
    </w:p>
    <w:p w14:paraId="63B25FD7" w14:textId="77777777" w:rsidR="008C1481" w:rsidRPr="00724287" w:rsidRDefault="008C1481" w:rsidP="008F4EB0">
      <w:pPr>
        <w:rPr>
          <w:rFonts w:eastAsiaTheme="minorHAnsi" w:cstheme="minorBidi"/>
          <w:b/>
        </w:rPr>
      </w:pPr>
      <w:r w:rsidRPr="00724287">
        <w:rPr>
          <w:rFonts w:eastAsiaTheme="minorHAnsi" w:cstheme="minorBidi"/>
          <w:b/>
        </w:rPr>
        <w:t>Education Topic Add/Edit</w:t>
      </w:r>
    </w:p>
    <w:p w14:paraId="63B25FD8" w14:textId="77777777" w:rsidR="008C1481" w:rsidRPr="00724287" w:rsidRDefault="008C1481" w:rsidP="008F4EB0">
      <w:pPr>
        <w:rPr>
          <w:rFonts w:eastAsiaTheme="minorHAnsi" w:cstheme="minorBidi"/>
        </w:rPr>
      </w:pPr>
      <w:r w:rsidRPr="00724287">
        <w:rPr>
          <w:rFonts w:eastAsiaTheme="minorHAnsi" w:cstheme="minorBidi"/>
        </w:rPr>
        <w:t xml:space="preserve">This option lets you create a new Education Topic or edit an Education Topic that was originally created at your site. Education topics distributed with the PCE package can be inactivated using the PCE "Activate/Inactivate Table Items" menu. Once an education topic is defined in this table, it should not be deleted if there are any encounter form definitions which are referencing the education topic, or if there is any patient encounter data which is referencing this education topic historically. </w:t>
      </w:r>
    </w:p>
    <w:p w14:paraId="63B25FD9" w14:textId="77777777" w:rsidR="008C1481" w:rsidRPr="00724287" w:rsidRDefault="008C1481" w:rsidP="008F4EB0">
      <w:pPr>
        <w:rPr>
          <w:rFonts w:eastAsiaTheme="minorHAnsi" w:cstheme="minorBidi"/>
          <w:b/>
        </w:rPr>
      </w:pPr>
      <w:r w:rsidRPr="00724287">
        <w:rPr>
          <w:rFonts w:eastAsiaTheme="minorHAnsi" w:cstheme="minorBidi"/>
          <w:b/>
        </w:rPr>
        <w:t>Examinations Add/Edit</w:t>
      </w:r>
    </w:p>
    <w:p w14:paraId="63B25FDA" w14:textId="479509CD" w:rsidR="008C1481" w:rsidRPr="00724287" w:rsidRDefault="008C1481" w:rsidP="008F4EB0">
      <w:pPr>
        <w:rPr>
          <w:rFonts w:eastAsiaTheme="minorHAnsi" w:cstheme="minorBidi"/>
        </w:rPr>
      </w:pPr>
      <w:r w:rsidRPr="00724287">
        <w:rPr>
          <w:rFonts w:eastAsiaTheme="minorHAnsi" w:cstheme="minorBidi"/>
        </w:rPr>
        <w:t xml:space="preserve">This option allows you to create a new name to represent an examination type or edit an examination type that was originally created at your site. The examination types </w:t>
      </w:r>
      <w:r w:rsidRPr="00724287">
        <w:rPr>
          <w:rFonts w:eastAsiaTheme="minorHAnsi" w:cstheme="minorBidi"/>
        </w:rPr>
        <w:lastRenderedPageBreak/>
        <w:t xml:space="preserve">originally distributed by PCE are a breakdown of potential categories of exams within a Physical Exam. The exams distributed with the PCE package can be inactivated using the PCE "Activate/Inactivate Table Items" menu. Once exam names are defined in this table, they should not be deleted if there are any encounter form definitions referencing the exam name, or if there is any patient encounter data which may be referencing this exam historically. </w:t>
      </w:r>
    </w:p>
    <w:p w14:paraId="63B25FDB" w14:textId="77777777" w:rsidR="008C1481" w:rsidRPr="00724287" w:rsidRDefault="008C1481" w:rsidP="008F4EB0">
      <w:pPr>
        <w:rPr>
          <w:rFonts w:eastAsiaTheme="minorHAnsi" w:cstheme="minorBidi"/>
          <w:b/>
        </w:rPr>
      </w:pPr>
      <w:r w:rsidRPr="00724287">
        <w:rPr>
          <w:rFonts w:eastAsiaTheme="minorHAnsi" w:cstheme="minorBidi"/>
          <w:b/>
        </w:rPr>
        <w:t>Health Factors Add/Edit</w:t>
      </w:r>
    </w:p>
    <w:p w14:paraId="63B25FDC" w14:textId="3B8AA25A" w:rsidR="008C1481" w:rsidRPr="00724287" w:rsidRDefault="008C1481" w:rsidP="008F4EB0">
      <w:pPr>
        <w:rPr>
          <w:rFonts w:eastAsiaTheme="minorHAnsi" w:cstheme="minorBidi"/>
        </w:rPr>
      </w:pPr>
      <w:r w:rsidRPr="00724287">
        <w:rPr>
          <w:rFonts w:eastAsiaTheme="minorHAnsi" w:cstheme="minorBidi"/>
        </w:rPr>
        <w:t>This option allows the user to create a new Health Factor or edit a Health Factor that was originally created at your site. Health factors that are distributed with the PCE package can be inactivate</w:t>
      </w:r>
      <w:r w:rsidR="00C674D8" w:rsidRPr="00724287">
        <w:rPr>
          <w:rFonts w:eastAsiaTheme="minorHAnsi" w:cstheme="minorBidi"/>
        </w:rPr>
        <w:t>d using the PCE</w:t>
      </w:r>
      <w:r w:rsidRPr="00724287">
        <w:rPr>
          <w:rFonts w:eastAsiaTheme="minorHAnsi" w:cstheme="minorBidi"/>
        </w:rPr>
        <w:t xml:space="preserve"> "Activate/Inactivate Table Items" menu. Once a health factor is defined in this table, it should not be deleted if there are any encounter form definitions which may be using the term, or if there is any patient encounter data which may be referencing this term historically. </w:t>
      </w:r>
    </w:p>
    <w:p w14:paraId="63B25FDD" w14:textId="77777777" w:rsidR="008C1481" w:rsidRPr="00724287" w:rsidRDefault="008C1481" w:rsidP="008F4EB0">
      <w:pPr>
        <w:rPr>
          <w:rFonts w:eastAsiaTheme="minorHAnsi" w:cstheme="minorBidi"/>
          <w:b/>
        </w:rPr>
      </w:pPr>
      <w:r w:rsidRPr="00724287">
        <w:rPr>
          <w:rFonts w:eastAsiaTheme="minorHAnsi" w:cstheme="minorBidi"/>
          <w:b/>
        </w:rPr>
        <w:t>Immunizations Add/Edit</w:t>
      </w:r>
    </w:p>
    <w:p w14:paraId="63B25FDE" w14:textId="77777777" w:rsidR="000D662E" w:rsidRPr="00724287" w:rsidRDefault="001D4174" w:rsidP="008F4EB0">
      <w:pPr>
        <w:rPr>
          <w:rFonts w:eastAsiaTheme="minorHAnsi" w:cstheme="minorBidi"/>
        </w:rPr>
      </w:pPr>
      <w:r w:rsidRPr="00724287">
        <w:rPr>
          <w:rFonts w:eastAsiaTheme="minorHAnsi" w:cstheme="minorBidi"/>
        </w:rPr>
        <w:t>This option has been placed out of order. The IMMUNIZATION file will be maintained by the Master File Server.</w:t>
      </w:r>
    </w:p>
    <w:p w14:paraId="63B25FDF" w14:textId="77777777" w:rsidR="000D662E" w:rsidRPr="00724287" w:rsidRDefault="000D662E" w:rsidP="008F4EB0">
      <w:pPr>
        <w:rPr>
          <w:rFonts w:eastAsiaTheme="minorHAnsi" w:cstheme="minorBidi"/>
          <w:b/>
        </w:rPr>
      </w:pPr>
      <w:r w:rsidRPr="00724287">
        <w:rPr>
          <w:rFonts w:eastAsiaTheme="minorHAnsi" w:cstheme="minorBidi"/>
          <w:b/>
        </w:rPr>
        <w:t>Immunization Lot Add/Edit/Display</w:t>
      </w:r>
    </w:p>
    <w:p w14:paraId="63B25FE0" w14:textId="190EE583" w:rsidR="008C1481" w:rsidRPr="00724287" w:rsidRDefault="000D662E" w:rsidP="008F4EB0">
      <w:pPr>
        <w:rPr>
          <w:rFonts w:eastAsiaTheme="minorHAnsi" w:cstheme="minorBidi"/>
        </w:rPr>
      </w:pPr>
      <w:r w:rsidRPr="00724287">
        <w:rPr>
          <w:rFonts w:eastAsiaTheme="minorHAnsi" w:cstheme="minorBidi"/>
        </w:rPr>
        <w:t>This option allows an authorized user to add or update an immunization lot and to display or print an Immunization Inventory Report.</w:t>
      </w:r>
      <w:r w:rsidR="004B57DE" w:rsidRPr="00724287">
        <w:rPr>
          <w:rFonts w:eastAsiaTheme="minorHAnsi" w:cstheme="minorBidi"/>
        </w:rPr>
        <w:t xml:space="preserve"> </w:t>
      </w:r>
      <w:r w:rsidR="00D80712" w:rsidRPr="00724287">
        <w:rPr>
          <w:rFonts w:eastAsiaTheme="minorHAnsi" w:cstheme="minorBidi"/>
        </w:rPr>
        <w:t xml:space="preserve">Upon entering this option, the user must select an associated facility. </w:t>
      </w:r>
      <w:r w:rsidR="00D80712" w:rsidRPr="00724287">
        <w:rPr>
          <w:rFonts w:eastAsiaTheme="minorHAnsi" w:cs="Consolas"/>
          <w:szCs w:val="24"/>
        </w:rPr>
        <w:t>Inventory information to be updated or displayed will be related to the selected facility.</w:t>
      </w:r>
    </w:p>
    <w:p w14:paraId="63B25FE1" w14:textId="77777777" w:rsidR="008C1481" w:rsidRPr="00724287" w:rsidRDefault="008C1481" w:rsidP="008F4EB0">
      <w:pPr>
        <w:rPr>
          <w:rFonts w:eastAsiaTheme="minorHAnsi" w:cstheme="minorBidi"/>
          <w:b/>
        </w:rPr>
      </w:pPr>
      <w:r w:rsidRPr="00724287">
        <w:rPr>
          <w:rFonts w:eastAsiaTheme="minorHAnsi" w:cstheme="minorBidi"/>
          <w:b/>
        </w:rPr>
        <w:t>Skin Tests Add/Edit</w:t>
      </w:r>
    </w:p>
    <w:p w14:paraId="63B25FE2" w14:textId="77777777" w:rsidR="008C1481" w:rsidRPr="00724287" w:rsidRDefault="001D4174" w:rsidP="008F4EB0">
      <w:pPr>
        <w:rPr>
          <w:rFonts w:eastAsiaTheme="minorHAnsi" w:cstheme="minorBidi"/>
        </w:rPr>
      </w:pPr>
      <w:r w:rsidRPr="00724287">
        <w:rPr>
          <w:rFonts w:eastAsiaTheme="minorHAnsi" w:cstheme="minorBidi"/>
        </w:rPr>
        <w:t>This option has been placed out of order. The SKIN TEST file will be maintained by the Master File Server.</w:t>
      </w:r>
    </w:p>
    <w:p w14:paraId="63B25FE3" w14:textId="77777777" w:rsidR="008C1481" w:rsidRPr="00724287" w:rsidRDefault="008C1481" w:rsidP="008F4EB0">
      <w:pPr>
        <w:rPr>
          <w:rFonts w:eastAsiaTheme="minorHAnsi" w:cstheme="minorBidi"/>
          <w:b/>
        </w:rPr>
      </w:pPr>
      <w:r w:rsidRPr="00724287">
        <w:rPr>
          <w:rFonts w:eastAsiaTheme="minorHAnsi" w:cstheme="minorBidi"/>
          <w:b/>
        </w:rPr>
        <w:t>Treatments Add/Edit</w:t>
      </w:r>
    </w:p>
    <w:p w14:paraId="63B25FE4" w14:textId="77777777" w:rsidR="008C1481" w:rsidRPr="00724287" w:rsidRDefault="008C1481" w:rsidP="008F4EB0">
      <w:pPr>
        <w:rPr>
          <w:rFonts w:eastAsiaTheme="minorHAnsi" w:cstheme="minorBidi"/>
        </w:rPr>
      </w:pPr>
      <w:r w:rsidRPr="00724287">
        <w:rPr>
          <w:rFonts w:eastAsiaTheme="minorHAnsi" w:cstheme="minorBidi"/>
        </w:rPr>
        <w:t>This option allows a user to create a new Treatment or edit a Treatment that was originally created at your site. Treatments that are distributed with the PCE package can be inactivated using the PCE "Activate/Inactivate Table Items" menu. Once a treatment is defined in this table, it should not be deleted if there are any encounter form definitions which may be referencing the treatment, or if there is any patient encounter data which may be referenci</w:t>
      </w:r>
      <w:r w:rsidR="008F4EB0" w:rsidRPr="00724287">
        <w:rPr>
          <w:rFonts w:eastAsiaTheme="minorHAnsi" w:cstheme="minorBidi"/>
        </w:rPr>
        <w:t xml:space="preserve">ng the treatment historically. </w:t>
      </w:r>
    </w:p>
    <w:p w14:paraId="2FF0157F" w14:textId="2A7237CE" w:rsidR="00BE20EE" w:rsidRPr="00724287" w:rsidRDefault="00BE20EE" w:rsidP="00BE20EE">
      <w:pPr>
        <w:rPr>
          <w:rFonts w:eastAsiaTheme="minorHAnsi" w:cstheme="minorBidi"/>
          <w:b/>
        </w:rPr>
      </w:pPr>
      <w:r w:rsidRPr="00724287">
        <w:rPr>
          <w:rFonts w:eastAsiaTheme="minorHAnsi" w:cstheme="minorBidi"/>
          <w:b/>
        </w:rPr>
        <w:t>Immunization Default Responses Enter/Edit</w:t>
      </w:r>
    </w:p>
    <w:p w14:paraId="2539A809" w14:textId="6F8C3303" w:rsidR="00BE20EE" w:rsidRPr="00724287" w:rsidRDefault="00BE20EE" w:rsidP="008F4EB0">
      <w:pPr>
        <w:rPr>
          <w:rFonts w:eastAsiaTheme="minorHAnsi" w:cstheme="minorBidi"/>
        </w:rPr>
      </w:pPr>
      <w:r w:rsidRPr="00724287">
        <w:rPr>
          <w:rFonts w:eastAsiaTheme="minorHAnsi" w:cstheme="minorBidi"/>
        </w:rPr>
        <w:t xml:space="preserve">This option allows the user to enter or update information in the </w:t>
      </w:r>
      <w:proofErr w:type="spellStart"/>
      <w:r w:rsidRPr="00724287">
        <w:rPr>
          <w:rFonts w:eastAsiaTheme="minorHAnsi" w:cstheme="minorBidi"/>
        </w:rPr>
        <w:t>IMM</w:t>
      </w:r>
      <w:proofErr w:type="spellEnd"/>
      <w:r w:rsidRPr="00724287">
        <w:rPr>
          <w:rFonts w:eastAsiaTheme="minorHAnsi" w:cstheme="minorBidi"/>
        </w:rPr>
        <w:t xml:space="preserve"> DEFAULT RESPONSES file (#920.05). </w:t>
      </w:r>
    </w:p>
    <w:p w14:paraId="63B25FE5" w14:textId="77777777" w:rsidR="004D76D7" w:rsidRDefault="008C1481" w:rsidP="00DB745D">
      <w:pPr>
        <w:pStyle w:val="Heading2"/>
      </w:pPr>
      <w:bookmarkStart w:id="382" w:name="_Toc428365045"/>
      <w:bookmarkStart w:id="383" w:name="_Toc468086041"/>
      <w:r>
        <w:t>Editing the Education Topic File</w:t>
      </w:r>
      <w:bookmarkEnd w:id="382"/>
      <w:bookmarkEnd w:id="383"/>
    </w:p>
    <w:p w14:paraId="63B25FE6" w14:textId="77777777" w:rsidR="008C1481" w:rsidRPr="005A1FD1" w:rsidRDefault="008C1481" w:rsidP="008C68A8">
      <w:pPr>
        <w:pStyle w:val="screen"/>
      </w:pPr>
      <w:r w:rsidRPr="005A1FD1">
        <w:t>Select PCE Table Maintenance Option: PE  Education Topic Add/Edit</w:t>
      </w:r>
    </w:p>
    <w:p w14:paraId="63B25FE7" w14:textId="77777777" w:rsidR="008C1481" w:rsidRPr="005A1FD1" w:rsidRDefault="008C1481" w:rsidP="008C68A8">
      <w:pPr>
        <w:pStyle w:val="screen"/>
      </w:pPr>
      <w:r w:rsidRPr="005A1FD1">
        <w:t>Select Patient Education Option: ?</w:t>
      </w:r>
    </w:p>
    <w:p w14:paraId="63B25FE8" w14:textId="77777777" w:rsidR="008C1481" w:rsidRPr="005A1FD1" w:rsidRDefault="008C1481" w:rsidP="008C68A8">
      <w:pPr>
        <w:pStyle w:val="screen"/>
      </w:pPr>
    </w:p>
    <w:p w14:paraId="63B25FE9" w14:textId="77777777" w:rsidR="008C1481" w:rsidRPr="005A1FD1" w:rsidRDefault="008C1481" w:rsidP="008C68A8">
      <w:pPr>
        <w:pStyle w:val="screen"/>
      </w:pPr>
      <w:r w:rsidRPr="005A1FD1">
        <w:t xml:space="preserve">   A      Activate or Deactivate Topics</w:t>
      </w:r>
    </w:p>
    <w:p w14:paraId="63B25FEA" w14:textId="77777777" w:rsidR="008C1481" w:rsidRPr="005A1FD1" w:rsidRDefault="008C1481" w:rsidP="008C68A8">
      <w:pPr>
        <w:pStyle w:val="screen"/>
      </w:pPr>
      <w:r w:rsidRPr="005A1FD1">
        <w:t xml:space="preserve">   E      Edit ONLY Active Topics</w:t>
      </w:r>
    </w:p>
    <w:p w14:paraId="63B25FEB" w14:textId="77777777" w:rsidR="008C1481" w:rsidRPr="005A1FD1" w:rsidRDefault="008C1481" w:rsidP="008C68A8">
      <w:pPr>
        <w:pStyle w:val="screen"/>
      </w:pPr>
    </w:p>
    <w:p w14:paraId="63B25FEC" w14:textId="77777777" w:rsidR="008C1481" w:rsidRPr="005A1FD1" w:rsidRDefault="008C1481" w:rsidP="008C68A8">
      <w:pPr>
        <w:pStyle w:val="screen"/>
      </w:pPr>
      <w:r w:rsidRPr="005A1FD1">
        <w:t>Enter ?? for more options, ??? for brief descriptions, ?OPTION for help text.</w:t>
      </w:r>
    </w:p>
    <w:p w14:paraId="63B25FED" w14:textId="77777777" w:rsidR="008C1481" w:rsidRPr="005A1FD1" w:rsidRDefault="008C1481" w:rsidP="008C68A8">
      <w:pPr>
        <w:pStyle w:val="screen"/>
      </w:pPr>
    </w:p>
    <w:p w14:paraId="63B25FEE" w14:textId="77777777" w:rsidR="008C1481" w:rsidRPr="005A1FD1" w:rsidRDefault="008C1481" w:rsidP="008C68A8">
      <w:pPr>
        <w:pStyle w:val="screen"/>
      </w:pPr>
      <w:r w:rsidRPr="005A1FD1">
        <w:t>Select Patient Education Option: E  Edit ONLY Active Topics</w:t>
      </w:r>
    </w:p>
    <w:p w14:paraId="63B25FEF" w14:textId="77777777" w:rsidR="008C1481" w:rsidRPr="005A1FD1" w:rsidRDefault="008C1481" w:rsidP="008C68A8">
      <w:pPr>
        <w:pStyle w:val="screen"/>
      </w:pPr>
    </w:p>
    <w:p w14:paraId="63B25FF0" w14:textId="77777777" w:rsidR="008C1481" w:rsidRPr="005A1FD1" w:rsidRDefault="008C1481" w:rsidP="008C68A8">
      <w:pPr>
        <w:pStyle w:val="screen"/>
      </w:pPr>
      <w:r w:rsidRPr="005A1FD1">
        <w:t>Select EDUCATION TOPICS NAME: SAMPLE 1 - LIFESTYLE ADAPTATIONS</w:t>
      </w:r>
    </w:p>
    <w:p w14:paraId="63B25FF1" w14:textId="77777777" w:rsidR="008C1481" w:rsidRPr="005A1FD1" w:rsidRDefault="008C1481" w:rsidP="008C68A8">
      <w:pPr>
        <w:pStyle w:val="screen"/>
      </w:pPr>
      <w:r w:rsidRPr="005A1FD1">
        <w:t>NAME: SAMPLE 1 - LIFESTYLE ADAPTATIONS  Replace</w:t>
      </w:r>
    </w:p>
    <w:p w14:paraId="63B25FF2" w14:textId="77777777" w:rsidR="008C1481" w:rsidRPr="005A1FD1" w:rsidRDefault="008C1481" w:rsidP="008C68A8">
      <w:pPr>
        <w:pStyle w:val="screen"/>
      </w:pPr>
      <w:r w:rsidRPr="005A1FD1">
        <w:t>MNEMONIC: ??</w:t>
      </w:r>
    </w:p>
    <w:p w14:paraId="63B25FF3" w14:textId="77777777" w:rsidR="008C1481" w:rsidRPr="005A1FD1" w:rsidRDefault="008C1481" w:rsidP="008C68A8">
      <w:pPr>
        <w:pStyle w:val="screen"/>
      </w:pPr>
      <w:r w:rsidRPr="005A1FD1">
        <w:t xml:space="preserve">     answer must be 1-9 characters in length and must contain a "-" (ie</w:t>
      </w:r>
    </w:p>
    <w:p w14:paraId="63B25FF4" w14:textId="77777777" w:rsidR="008C1481" w:rsidRPr="005A1FD1" w:rsidRDefault="008C1481" w:rsidP="008C68A8">
      <w:pPr>
        <w:pStyle w:val="screen"/>
      </w:pPr>
      <w:r w:rsidRPr="005A1FD1">
        <w:t xml:space="preserve">     VA-DIET).</w:t>
      </w:r>
    </w:p>
    <w:p w14:paraId="63B25FF5" w14:textId="77777777" w:rsidR="008C1481" w:rsidRPr="005A1FD1" w:rsidRDefault="008C1481" w:rsidP="008C68A8">
      <w:pPr>
        <w:pStyle w:val="screen"/>
      </w:pPr>
      <w:r w:rsidRPr="005A1FD1">
        <w:t>MNEMONIC: VA-DI</w:t>
      </w:r>
    </w:p>
    <w:p w14:paraId="63B25FF6" w14:textId="77777777" w:rsidR="008C1481" w:rsidRPr="005A1FD1" w:rsidRDefault="008C1481" w:rsidP="008C68A8">
      <w:pPr>
        <w:pStyle w:val="screen"/>
      </w:pPr>
      <w:r w:rsidRPr="005A1FD1">
        <w:t>INACTIVE: ?</w:t>
      </w:r>
    </w:p>
    <w:p w14:paraId="63B25FF7" w14:textId="77777777" w:rsidR="008C1481" w:rsidRPr="005A1FD1" w:rsidRDefault="008C1481" w:rsidP="008C68A8">
      <w:pPr>
        <w:pStyle w:val="screen"/>
      </w:pPr>
      <w:r w:rsidRPr="005A1FD1">
        <w:t xml:space="preserve">     Choose from:</w:t>
      </w:r>
    </w:p>
    <w:p w14:paraId="63B25FF8" w14:textId="77777777" w:rsidR="008C1481" w:rsidRPr="005A1FD1" w:rsidRDefault="008C1481" w:rsidP="008C68A8">
      <w:pPr>
        <w:pStyle w:val="screen"/>
      </w:pPr>
      <w:r w:rsidRPr="005A1FD1">
        <w:t xml:space="preserve">       1        INACTIVE</w:t>
      </w:r>
    </w:p>
    <w:p w14:paraId="63B25FF9" w14:textId="77777777" w:rsidR="008C1481" w:rsidRPr="005A1FD1" w:rsidRDefault="008C1481" w:rsidP="008C68A8">
      <w:pPr>
        <w:pStyle w:val="screen"/>
      </w:pPr>
      <w:r w:rsidRPr="005A1FD1">
        <w:t>INACTIVE:</w:t>
      </w:r>
    </w:p>
    <w:p w14:paraId="63B25FFA" w14:textId="77777777" w:rsidR="008C1481" w:rsidRPr="005A1FD1" w:rsidRDefault="008C1481" w:rsidP="008C68A8">
      <w:pPr>
        <w:pStyle w:val="screen"/>
      </w:pPr>
      <w:r w:rsidRPr="005A1FD1">
        <w:t>PRINT NAME: A/S Lifestyle Adaptations  Replace [ENTER]</w:t>
      </w:r>
    </w:p>
    <w:p w14:paraId="63B25FFB" w14:textId="77777777" w:rsidR="008C1481" w:rsidRPr="005A1FD1" w:rsidRDefault="008C1481" w:rsidP="008C68A8">
      <w:pPr>
        <w:pStyle w:val="screen"/>
      </w:pPr>
      <w:r w:rsidRPr="005A1FD1">
        <w:t>Select ITEM: ?</w:t>
      </w:r>
    </w:p>
    <w:p w14:paraId="63B25FFC" w14:textId="77777777" w:rsidR="008C1481" w:rsidRPr="005A1FD1" w:rsidRDefault="008C1481" w:rsidP="008C68A8">
      <w:pPr>
        <w:pStyle w:val="screen"/>
      </w:pPr>
      <w:r w:rsidRPr="005A1FD1">
        <w:t xml:space="preserve"> Answer with ITEM</w:t>
      </w:r>
    </w:p>
    <w:p w14:paraId="63B25FFD" w14:textId="77777777" w:rsidR="008C1481" w:rsidRPr="005A1FD1" w:rsidRDefault="008C1481" w:rsidP="008C68A8">
      <w:pPr>
        <w:pStyle w:val="screen"/>
      </w:pPr>
      <w:r w:rsidRPr="005A1FD1">
        <w:t xml:space="preserve">     You may enter a new ITEM, if you wish Select an item which </w:t>
      </w:r>
    </w:p>
    <w:p w14:paraId="63B25FFE" w14:textId="77777777" w:rsidR="008C1481" w:rsidRPr="005A1FD1" w:rsidRDefault="008C1481" w:rsidP="008C68A8">
      <w:pPr>
        <w:pStyle w:val="screen"/>
      </w:pPr>
      <w:r w:rsidRPr="005A1FD1">
        <w:t xml:space="preserve">     represents a component of the education topic.</w:t>
      </w:r>
    </w:p>
    <w:p w14:paraId="63B25FFF" w14:textId="77777777" w:rsidR="008C1481" w:rsidRPr="005A1FD1" w:rsidRDefault="008C1481" w:rsidP="008C68A8">
      <w:pPr>
        <w:pStyle w:val="screen"/>
      </w:pPr>
      <w:r w:rsidRPr="005A1FD1">
        <w:t xml:space="preserve"> Answer with EDUCATION TOPICS NAME, or MNEMONIC</w:t>
      </w:r>
    </w:p>
    <w:p w14:paraId="63B26000" w14:textId="77777777" w:rsidR="008C1481" w:rsidRDefault="008C1481" w:rsidP="00DB745D">
      <w:pPr>
        <w:pStyle w:val="Heading2"/>
      </w:pPr>
      <w:bookmarkStart w:id="384" w:name="_Key_Concepts"/>
      <w:bookmarkStart w:id="385" w:name="_Toc428365046"/>
      <w:bookmarkStart w:id="386" w:name="_Toc468086042"/>
      <w:bookmarkEnd w:id="384"/>
      <w:r>
        <w:t>Key Concepts</w:t>
      </w:r>
      <w:bookmarkEnd w:id="385"/>
      <w:bookmarkEnd w:id="386"/>
    </w:p>
    <w:p w14:paraId="63B26001" w14:textId="77777777" w:rsidR="008C1481" w:rsidRPr="00724287" w:rsidRDefault="008C1481" w:rsidP="00F550AB">
      <w:pPr>
        <w:pStyle w:val="ListParagraph"/>
        <w:numPr>
          <w:ilvl w:val="0"/>
          <w:numId w:val="125"/>
        </w:numPr>
        <w:rPr>
          <w:rFonts w:eastAsiaTheme="minorHAnsi" w:cstheme="minorBidi"/>
        </w:rPr>
      </w:pPr>
      <w:r w:rsidRPr="00724287">
        <w:rPr>
          <w:rFonts w:eastAsiaTheme="minorHAnsi" w:cstheme="minorBidi"/>
        </w:rPr>
        <w:t>Coordinators add or edit the items in the tables for Health Factors, Patient Education, Skin Tests, etc.</w:t>
      </w:r>
    </w:p>
    <w:p w14:paraId="63B26002" w14:textId="77777777" w:rsidR="008C1481" w:rsidRPr="00724287" w:rsidRDefault="008C1481" w:rsidP="00F550AB">
      <w:pPr>
        <w:pStyle w:val="ListParagraph"/>
        <w:numPr>
          <w:ilvl w:val="0"/>
          <w:numId w:val="125"/>
        </w:numPr>
        <w:rPr>
          <w:rFonts w:eastAsiaTheme="minorHAnsi" w:cstheme="minorBidi"/>
        </w:rPr>
      </w:pPr>
      <w:r w:rsidRPr="00724287">
        <w:rPr>
          <w:rFonts w:eastAsiaTheme="minorHAnsi" w:cstheme="minorBidi"/>
        </w:rPr>
        <w:t>Entries in these tables can be selected when clinicians or clerks enter encounter data such as health factors or patient education.</w:t>
      </w:r>
    </w:p>
    <w:p w14:paraId="63B26003" w14:textId="77777777" w:rsidR="008C1481" w:rsidRPr="00724287" w:rsidRDefault="008C1481" w:rsidP="00F550AB">
      <w:pPr>
        <w:pStyle w:val="ListParagraph"/>
        <w:numPr>
          <w:ilvl w:val="0"/>
          <w:numId w:val="125"/>
        </w:numPr>
        <w:rPr>
          <w:rFonts w:eastAsiaTheme="minorHAnsi" w:cstheme="minorBidi"/>
        </w:rPr>
      </w:pPr>
      <w:r w:rsidRPr="00724287">
        <w:rPr>
          <w:rFonts w:eastAsiaTheme="minorHAnsi" w:cstheme="minorBidi"/>
        </w:rPr>
        <w:t xml:space="preserve">When coordinators or </w:t>
      </w:r>
      <w:proofErr w:type="spellStart"/>
      <w:r w:rsidRPr="00724287">
        <w:rPr>
          <w:rFonts w:eastAsiaTheme="minorHAnsi" w:cstheme="minorBidi"/>
        </w:rPr>
        <w:t>MCCR</w:t>
      </w:r>
      <w:proofErr w:type="spellEnd"/>
      <w:r w:rsidRPr="00724287">
        <w:rPr>
          <w:rFonts w:eastAsiaTheme="minorHAnsi" w:cstheme="minorBidi"/>
        </w:rPr>
        <w:t xml:space="preserve"> personnel create encounter forms through the AICS package, they can use entries from these tables as items to be checked off.</w:t>
      </w:r>
    </w:p>
    <w:p w14:paraId="63B26004" w14:textId="77777777" w:rsidR="008C1481" w:rsidRPr="00724287" w:rsidRDefault="008C1481" w:rsidP="00F550AB">
      <w:pPr>
        <w:pStyle w:val="ListParagraph"/>
        <w:numPr>
          <w:ilvl w:val="0"/>
          <w:numId w:val="125"/>
        </w:numPr>
        <w:rPr>
          <w:rFonts w:eastAsiaTheme="minorHAnsi" w:cstheme="minorBidi"/>
        </w:rPr>
      </w:pPr>
      <w:r w:rsidRPr="00724287">
        <w:rPr>
          <w:rFonts w:eastAsiaTheme="minorHAnsi" w:cstheme="minorBidi"/>
        </w:rPr>
        <w:t>The patient information collected based on these table definitions can be seen on Health Summaries.</w:t>
      </w:r>
    </w:p>
    <w:p w14:paraId="63B26005" w14:textId="77777777" w:rsidR="008C1481" w:rsidRPr="00724287" w:rsidRDefault="008C1481" w:rsidP="00F550AB">
      <w:pPr>
        <w:pStyle w:val="ListParagraph"/>
        <w:numPr>
          <w:ilvl w:val="0"/>
          <w:numId w:val="125"/>
        </w:numPr>
        <w:rPr>
          <w:rFonts w:eastAsiaTheme="minorHAnsi" w:cstheme="minorBidi"/>
        </w:rPr>
      </w:pPr>
      <w:r w:rsidRPr="00724287">
        <w:rPr>
          <w:rFonts w:eastAsiaTheme="minorHAnsi" w:cstheme="minorBidi"/>
        </w:rPr>
        <w:t>This menu also includes options to edit the Clinical Reminder/ Health Maintenance definitions, based on your site's clinical terminology in the tables. Once reminder criteria have been defined, they may be included in the Health Summary Type definitions for the "Clinical Reminder" and "Health Maintenance" Components.</w:t>
      </w:r>
    </w:p>
    <w:p w14:paraId="63B26006" w14:textId="77777777" w:rsidR="0027605B" w:rsidRDefault="0027605B" w:rsidP="0027605B">
      <w:pPr>
        <w:pStyle w:val="Heading2"/>
      </w:pPr>
      <w:bookmarkStart w:id="387" w:name="_Enter/Edit_Immunization_Lot"/>
      <w:bookmarkStart w:id="388" w:name="_Toc468086043"/>
      <w:bookmarkEnd w:id="387"/>
      <w:r w:rsidRPr="0027605B">
        <w:t>Enter/Edit Immunization Lot file</w:t>
      </w:r>
      <w:bookmarkEnd w:id="388"/>
    </w:p>
    <w:p w14:paraId="63B26007" w14:textId="77777777" w:rsidR="000475C0" w:rsidRPr="005A1FD1" w:rsidRDefault="000475C0" w:rsidP="008C68A8">
      <w:pPr>
        <w:pStyle w:val="screen"/>
      </w:pPr>
      <w:r w:rsidRPr="005A1FD1">
        <w:t xml:space="preserve">Select PCE Table Maintenance Option: LOT </w:t>
      </w:r>
      <w:r w:rsidRPr="005A1FD1">
        <w:rPr>
          <w:b/>
        </w:rPr>
        <w:t>[Enter]</w:t>
      </w:r>
      <w:r w:rsidRPr="005A1FD1">
        <w:t xml:space="preserve"> Immunization Lot Add/Ed</w:t>
      </w:r>
    </w:p>
    <w:p w14:paraId="63B26008" w14:textId="77777777" w:rsidR="000475C0" w:rsidRPr="005A1FD1" w:rsidRDefault="000475C0" w:rsidP="008C68A8">
      <w:pPr>
        <w:pStyle w:val="screen"/>
      </w:pPr>
      <w:r w:rsidRPr="005A1FD1">
        <w:t>it/Display</w:t>
      </w:r>
    </w:p>
    <w:p w14:paraId="182BEC75" w14:textId="77777777" w:rsidR="00C54116" w:rsidRPr="005A1FD1" w:rsidRDefault="00C54116" w:rsidP="008C68A8">
      <w:pPr>
        <w:pStyle w:val="screen"/>
        <w:rPr>
          <w:szCs w:val="18"/>
        </w:rPr>
      </w:pPr>
    </w:p>
    <w:p w14:paraId="1D9397FC" w14:textId="4DEC01BD" w:rsidR="003E5ED2" w:rsidRPr="005A1FD1" w:rsidRDefault="007C5128" w:rsidP="008C68A8">
      <w:pPr>
        <w:pStyle w:val="screen"/>
        <w:rPr>
          <w:szCs w:val="18"/>
        </w:rPr>
      </w:pPr>
      <w:r w:rsidRPr="005A1FD1">
        <w:rPr>
          <w:rFonts w:eastAsia="SimSun" w:cs="Consolas"/>
          <w:szCs w:val="18"/>
        </w:rPr>
        <w:t>IMMUNIZATION INVENTORY FUNCTIONS</w:t>
      </w:r>
    </w:p>
    <w:p w14:paraId="423A5B04" w14:textId="77777777" w:rsidR="003E5ED2" w:rsidRPr="005A1FD1" w:rsidRDefault="003E5ED2" w:rsidP="008C68A8">
      <w:pPr>
        <w:pStyle w:val="screen"/>
        <w:rPr>
          <w:szCs w:val="18"/>
        </w:rPr>
      </w:pPr>
    </w:p>
    <w:p w14:paraId="720BA153" w14:textId="775E8B9A" w:rsidR="007C5128" w:rsidRPr="005A1FD1" w:rsidRDefault="007C5128" w:rsidP="008C68A8">
      <w:pPr>
        <w:pStyle w:val="screen"/>
        <w:rPr>
          <w:rFonts w:eastAsia="SimSun" w:cs="Consolas"/>
          <w:szCs w:val="18"/>
        </w:rPr>
      </w:pPr>
      <w:r w:rsidRPr="005A1FD1">
        <w:rPr>
          <w:rFonts w:eastAsia="SimSun" w:cs="Consolas"/>
          <w:szCs w:val="18"/>
        </w:rPr>
        <w:t>Select associated VA facility from the list or enter another facility.</w:t>
      </w:r>
    </w:p>
    <w:p w14:paraId="011E8B96" w14:textId="6A794C76" w:rsidR="007C5128" w:rsidRPr="005A1FD1" w:rsidRDefault="007C5128" w:rsidP="008C68A8">
      <w:pPr>
        <w:pStyle w:val="screen"/>
        <w:rPr>
          <w:rFonts w:eastAsia="SimSun" w:cs="Consolas"/>
          <w:szCs w:val="18"/>
        </w:rPr>
      </w:pPr>
      <w:r w:rsidRPr="005A1FD1">
        <w:rPr>
          <w:rFonts w:eastAsia="SimSun" w:cs="Consolas"/>
          <w:szCs w:val="18"/>
        </w:rPr>
        <w:t xml:space="preserve">          </w:t>
      </w:r>
      <w:r w:rsidR="00354586" w:rsidRPr="005A1FD1">
        <w:rPr>
          <w:rFonts w:eastAsia="SimSun" w:cs="Consolas"/>
          <w:szCs w:val="18"/>
        </w:rPr>
        <w:t>MAYBERRY (9</w:t>
      </w:r>
      <w:r w:rsidRPr="005A1FD1">
        <w:rPr>
          <w:rFonts w:eastAsia="SimSun" w:cs="Consolas"/>
          <w:szCs w:val="18"/>
        </w:rPr>
        <w:t>00)</w:t>
      </w:r>
    </w:p>
    <w:p w14:paraId="43539111" w14:textId="6790DFF9" w:rsidR="007C5128" w:rsidRPr="005A1FD1" w:rsidRDefault="007C5128" w:rsidP="008C68A8">
      <w:pPr>
        <w:pStyle w:val="screen"/>
        <w:rPr>
          <w:rFonts w:eastAsia="SimSun" w:cs="Consolas"/>
          <w:szCs w:val="18"/>
        </w:rPr>
      </w:pPr>
      <w:r w:rsidRPr="005A1FD1">
        <w:rPr>
          <w:rFonts w:eastAsia="SimSun" w:cs="Consolas"/>
          <w:szCs w:val="18"/>
        </w:rPr>
        <w:t xml:space="preserve">          </w:t>
      </w:r>
      <w:r w:rsidR="00354586" w:rsidRPr="005A1FD1">
        <w:rPr>
          <w:rFonts w:eastAsia="SimSun" w:cs="Consolas"/>
          <w:szCs w:val="18"/>
        </w:rPr>
        <w:t>MAYBERRY OPC (9</w:t>
      </w:r>
      <w:r w:rsidRPr="005A1FD1">
        <w:rPr>
          <w:rFonts w:eastAsia="SimSun" w:cs="Consolas"/>
          <w:szCs w:val="18"/>
        </w:rPr>
        <w:t>00A4)</w:t>
      </w:r>
    </w:p>
    <w:p w14:paraId="3F79C52A" w14:textId="0102A996" w:rsidR="007C5128" w:rsidRPr="005A1FD1" w:rsidRDefault="007C5128" w:rsidP="008C68A8">
      <w:pPr>
        <w:pStyle w:val="screen"/>
        <w:rPr>
          <w:rFonts w:eastAsia="SimSun" w:cs="Consolas"/>
          <w:szCs w:val="18"/>
        </w:rPr>
      </w:pPr>
      <w:r w:rsidRPr="005A1FD1">
        <w:rPr>
          <w:rFonts w:eastAsia="SimSun" w:cs="Consolas"/>
          <w:szCs w:val="18"/>
        </w:rPr>
        <w:lastRenderedPageBreak/>
        <w:t>Inventory information to be updated or displayed will be related to</w:t>
      </w:r>
    </w:p>
    <w:p w14:paraId="5E308721" w14:textId="160BBA56" w:rsidR="007C5128" w:rsidRPr="005A1FD1" w:rsidRDefault="007C5128" w:rsidP="008C68A8">
      <w:pPr>
        <w:pStyle w:val="screen"/>
        <w:rPr>
          <w:szCs w:val="18"/>
        </w:rPr>
      </w:pPr>
      <w:r w:rsidRPr="005A1FD1">
        <w:rPr>
          <w:rFonts w:eastAsia="SimSun" w:cs="Consolas"/>
          <w:szCs w:val="18"/>
        </w:rPr>
        <w:t>the selected facility.</w:t>
      </w:r>
    </w:p>
    <w:p w14:paraId="53C27255" w14:textId="77777777" w:rsidR="003E5ED2" w:rsidRPr="005A1FD1" w:rsidRDefault="003E5ED2" w:rsidP="008C68A8">
      <w:pPr>
        <w:pStyle w:val="screen"/>
        <w:rPr>
          <w:szCs w:val="18"/>
        </w:rPr>
      </w:pPr>
    </w:p>
    <w:p w14:paraId="65A90476" w14:textId="692D1075" w:rsidR="003E5ED2" w:rsidRPr="005A1FD1" w:rsidRDefault="007C5128" w:rsidP="008C68A8">
      <w:pPr>
        <w:pStyle w:val="screen"/>
        <w:rPr>
          <w:szCs w:val="18"/>
        </w:rPr>
      </w:pPr>
      <w:r w:rsidRPr="005A1FD1">
        <w:rPr>
          <w:rFonts w:eastAsia="SimSun" w:cs="Consolas"/>
          <w:szCs w:val="18"/>
        </w:rPr>
        <w:t xml:space="preserve">Enter the facility name or station number: </w:t>
      </w:r>
      <w:r w:rsidR="00354586" w:rsidRPr="005A1FD1">
        <w:rPr>
          <w:rFonts w:eastAsia="SimSun" w:cs="Consolas"/>
          <w:b/>
          <w:szCs w:val="18"/>
        </w:rPr>
        <w:t>9</w:t>
      </w:r>
      <w:r w:rsidRPr="005A1FD1">
        <w:rPr>
          <w:rFonts w:eastAsia="SimSun" w:cs="Consolas"/>
          <w:b/>
          <w:szCs w:val="18"/>
        </w:rPr>
        <w:t>00A4</w:t>
      </w:r>
      <w:r w:rsidR="00354586" w:rsidRPr="005A1FD1">
        <w:rPr>
          <w:rFonts w:eastAsia="SimSun" w:cs="Consolas"/>
          <w:szCs w:val="18"/>
        </w:rPr>
        <w:t xml:space="preserve"> </w:t>
      </w:r>
      <w:r w:rsidR="009257C0" w:rsidRPr="005A1FD1">
        <w:rPr>
          <w:b/>
        </w:rPr>
        <w:t>[Enter]</w:t>
      </w:r>
      <w:r w:rsidR="00354586" w:rsidRPr="005A1FD1">
        <w:rPr>
          <w:rFonts w:eastAsia="SimSun" w:cs="Consolas"/>
          <w:szCs w:val="18"/>
        </w:rPr>
        <w:t xml:space="preserve"> MAYBERRY OPC  NC  OCMC  9</w:t>
      </w:r>
      <w:r w:rsidRPr="005A1FD1">
        <w:rPr>
          <w:rFonts w:eastAsia="SimSun" w:cs="Consolas"/>
          <w:szCs w:val="18"/>
        </w:rPr>
        <w:t>00A4</w:t>
      </w:r>
    </w:p>
    <w:p w14:paraId="201D1E0D" w14:textId="77777777" w:rsidR="003E5ED2" w:rsidRPr="005A1FD1" w:rsidRDefault="003E5ED2" w:rsidP="008C68A8">
      <w:pPr>
        <w:pStyle w:val="screen"/>
        <w:rPr>
          <w:szCs w:val="18"/>
        </w:rPr>
      </w:pPr>
    </w:p>
    <w:p w14:paraId="63B2600B" w14:textId="79483894" w:rsidR="000475C0" w:rsidRPr="005A1FD1" w:rsidRDefault="000475C0" w:rsidP="008C68A8">
      <w:pPr>
        <w:pStyle w:val="screen"/>
        <w:rPr>
          <w:szCs w:val="18"/>
        </w:rPr>
      </w:pPr>
      <w:r w:rsidRPr="005A1FD1">
        <w:rPr>
          <w:szCs w:val="18"/>
        </w:rPr>
        <w:t>IMMUNIZATION INVENTORY FUNCTIONS</w:t>
      </w:r>
      <w:r w:rsidR="00354586" w:rsidRPr="005A1FD1">
        <w:rPr>
          <w:rFonts w:eastAsia="SimSun" w:cs="Consolas"/>
          <w:szCs w:val="18"/>
        </w:rPr>
        <w:t xml:space="preserve"> FOR MAYBERRY OPC (9</w:t>
      </w:r>
      <w:r w:rsidR="007C5128" w:rsidRPr="005A1FD1">
        <w:rPr>
          <w:rFonts w:eastAsia="SimSun" w:cs="Consolas"/>
          <w:szCs w:val="18"/>
        </w:rPr>
        <w:t>00A4)</w:t>
      </w:r>
    </w:p>
    <w:p w14:paraId="63B2600C" w14:textId="77777777" w:rsidR="000475C0" w:rsidRPr="005A1FD1" w:rsidRDefault="000475C0" w:rsidP="008C68A8">
      <w:pPr>
        <w:pStyle w:val="screen"/>
        <w:rPr>
          <w:szCs w:val="18"/>
        </w:rPr>
      </w:pPr>
    </w:p>
    <w:p w14:paraId="63B2600D" w14:textId="77777777" w:rsidR="000475C0" w:rsidRPr="005A1FD1" w:rsidRDefault="000475C0" w:rsidP="008C68A8">
      <w:pPr>
        <w:pStyle w:val="screen"/>
      </w:pPr>
      <w:r w:rsidRPr="005A1FD1">
        <w:t>1. Enter/Edit Immunization Lot</w:t>
      </w:r>
    </w:p>
    <w:p w14:paraId="63B2600E" w14:textId="77777777" w:rsidR="000475C0" w:rsidRPr="005A1FD1" w:rsidRDefault="000475C0" w:rsidP="008C68A8">
      <w:pPr>
        <w:pStyle w:val="screen"/>
      </w:pPr>
      <w:r w:rsidRPr="005A1FD1">
        <w:t>2. Display/Print Immunization Inventory Report</w:t>
      </w:r>
    </w:p>
    <w:p w14:paraId="63B2600F" w14:textId="77777777" w:rsidR="000475C0" w:rsidRPr="005A1FD1" w:rsidRDefault="000475C0" w:rsidP="008C68A8">
      <w:pPr>
        <w:pStyle w:val="screen"/>
      </w:pPr>
    </w:p>
    <w:p w14:paraId="63B26010" w14:textId="77777777" w:rsidR="000475C0" w:rsidRPr="005A1FD1" w:rsidRDefault="000475C0" w:rsidP="008C68A8">
      <w:pPr>
        <w:pStyle w:val="screen"/>
      </w:pPr>
      <w:r w:rsidRPr="005A1FD1">
        <w:t xml:space="preserve">Enter a number:  (1-2): 1 </w:t>
      </w:r>
      <w:r w:rsidRPr="005A1FD1">
        <w:rPr>
          <w:b/>
        </w:rPr>
        <w:t>[Enter]</w:t>
      </w:r>
    </w:p>
    <w:p w14:paraId="63B26011" w14:textId="77777777" w:rsidR="000475C0" w:rsidRPr="005A1FD1" w:rsidRDefault="000475C0" w:rsidP="008C68A8">
      <w:pPr>
        <w:pStyle w:val="screen"/>
      </w:pPr>
    </w:p>
    <w:p w14:paraId="63B26013" w14:textId="1EF8504E" w:rsidR="000475C0" w:rsidRPr="005A1FD1" w:rsidRDefault="000475C0" w:rsidP="008C68A8">
      <w:pPr>
        <w:pStyle w:val="screen"/>
        <w:rPr>
          <w:szCs w:val="18"/>
        </w:rPr>
      </w:pPr>
      <w:r w:rsidRPr="005A1FD1">
        <w:t xml:space="preserve">          </w:t>
      </w:r>
      <w:r w:rsidRPr="005A1FD1">
        <w:rPr>
          <w:szCs w:val="18"/>
        </w:rPr>
        <w:t>Enter/Edit Immunization Lot</w:t>
      </w:r>
      <w:r w:rsidR="00354586" w:rsidRPr="005A1FD1">
        <w:rPr>
          <w:rFonts w:eastAsia="SimSun" w:cs="Consolas"/>
          <w:szCs w:val="18"/>
        </w:rPr>
        <w:t xml:space="preserve"> for MAYBERRY OPC (9</w:t>
      </w:r>
      <w:r w:rsidR="007C5128" w:rsidRPr="005A1FD1">
        <w:rPr>
          <w:rFonts w:eastAsia="SimSun" w:cs="Consolas"/>
          <w:szCs w:val="18"/>
        </w:rPr>
        <w:t>00A4)</w:t>
      </w:r>
    </w:p>
    <w:p w14:paraId="63B26014" w14:textId="77777777" w:rsidR="000475C0" w:rsidRPr="005A1FD1" w:rsidRDefault="000475C0" w:rsidP="008C68A8">
      <w:pPr>
        <w:pStyle w:val="screen"/>
      </w:pPr>
    </w:p>
    <w:p w14:paraId="63B26015" w14:textId="77777777" w:rsidR="000475C0" w:rsidRPr="005A1FD1" w:rsidRDefault="000475C0" w:rsidP="008C68A8">
      <w:pPr>
        <w:pStyle w:val="screen"/>
      </w:pPr>
      <w:r w:rsidRPr="005A1FD1">
        <w:t>Select IMMUNIZATION LOT LOT NUMBER: EE11337 [Enter]  PFIZER, INC     TD (ADULT)    11-30-2017        99 DOSES UNUSED</w:t>
      </w:r>
    </w:p>
    <w:p w14:paraId="63B26016" w14:textId="77777777" w:rsidR="000475C0" w:rsidRPr="005A1FD1" w:rsidRDefault="000475C0" w:rsidP="008C68A8">
      <w:pPr>
        <w:pStyle w:val="screen"/>
      </w:pPr>
    </w:p>
    <w:p w14:paraId="63B26017" w14:textId="77777777" w:rsidR="000475C0" w:rsidRPr="005A1FD1" w:rsidRDefault="000475C0" w:rsidP="008C68A8">
      <w:pPr>
        <w:pStyle w:val="screen"/>
      </w:pPr>
      <w:r w:rsidRPr="005A1FD1">
        <w:t>LOT NUMBER: EE11337// ** Already assigned and cannot be edited. **</w:t>
      </w:r>
    </w:p>
    <w:p w14:paraId="63B26018" w14:textId="77777777" w:rsidR="000475C0" w:rsidRPr="005A1FD1" w:rsidRDefault="000475C0" w:rsidP="008C68A8">
      <w:pPr>
        <w:pStyle w:val="screen"/>
      </w:pPr>
      <w:r w:rsidRPr="005A1FD1">
        <w:t xml:space="preserve">MANUFACTURER: PFIZER, INC// </w:t>
      </w:r>
      <w:r w:rsidRPr="005A1FD1">
        <w:rPr>
          <w:b/>
        </w:rPr>
        <w:t>[Enter]</w:t>
      </w:r>
    </w:p>
    <w:p w14:paraId="63B26019" w14:textId="77777777" w:rsidR="000475C0" w:rsidRPr="005A1FD1" w:rsidRDefault="000475C0" w:rsidP="008C68A8">
      <w:pPr>
        <w:pStyle w:val="screen"/>
      </w:pPr>
      <w:r w:rsidRPr="005A1FD1">
        <w:t>VACCINE: TD (ADULT)// [Enter]</w:t>
      </w:r>
    </w:p>
    <w:p w14:paraId="63B2601A" w14:textId="77777777" w:rsidR="000475C0" w:rsidRPr="005A1FD1" w:rsidRDefault="000475C0" w:rsidP="008C68A8">
      <w:pPr>
        <w:pStyle w:val="screen"/>
      </w:pPr>
      <w:r w:rsidRPr="005A1FD1">
        <w:t xml:space="preserve">EXPIRATION DATE: NOV 30,2017// </w:t>
      </w:r>
      <w:r w:rsidRPr="005A1FD1">
        <w:rPr>
          <w:b/>
        </w:rPr>
        <w:t>[Enter]</w:t>
      </w:r>
    </w:p>
    <w:p w14:paraId="63B2601B" w14:textId="77777777" w:rsidR="000475C0" w:rsidRPr="005A1FD1" w:rsidRDefault="000475C0" w:rsidP="008C68A8">
      <w:pPr>
        <w:pStyle w:val="screen"/>
      </w:pPr>
      <w:r w:rsidRPr="005A1FD1">
        <w:t xml:space="preserve">STATUS: ACTIVE// </w:t>
      </w:r>
      <w:r w:rsidRPr="005A1FD1">
        <w:rPr>
          <w:b/>
        </w:rPr>
        <w:t>[Enter]</w:t>
      </w:r>
    </w:p>
    <w:p w14:paraId="63B2601C" w14:textId="77777777" w:rsidR="000475C0" w:rsidRPr="005A1FD1" w:rsidRDefault="000475C0" w:rsidP="008C68A8">
      <w:pPr>
        <w:pStyle w:val="screen"/>
      </w:pPr>
      <w:r w:rsidRPr="005A1FD1">
        <w:t xml:space="preserve">STARTING COUNT: 100// </w:t>
      </w:r>
      <w:r w:rsidRPr="005A1FD1">
        <w:rPr>
          <w:b/>
        </w:rPr>
        <w:t>[Enter]</w:t>
      </w:r>
    </w:p>
    <w:p w14:paraId="63B2601D" w14:textId="77777777" w:rsidR="000475C0" w:rsidRPr="005A1FD1" w:rsidRDefault="000475C0" w:rsidP="008C68A8">
      <w:pPr>
        <w:pStyle w:val="screen"/>
      </w:pPr>
      <w:r w:rsidRPr="005A1FD1">
        <w:t xml:space="preserve">DOSES UNUSED: 99// </w:t>
      </w:r>
      <w:r w:rsidRPr="005A1FD1">
        <w:rPr>
          <w:b/>
        </w:rPr>
        <w:t>[Enter]</w:t>
      </w:r>
    </w:p>
    <w:p w14:paraId="63B2601E" w14:textId="77777777" w:rsidR="000475C0" w:rsidRPr="005A1FD1" w:rsidRDefault="000475C0" w:rsidP="008C68A8">
      <w:pPr>
        <w:pStyle w:val="screen"/>
        <w:rPr>
          <w:b/>
        </w:rPr>
      </w:pPr>
      <w:r w:rsidRPr="005A1FD1">
        <w:t xml:space="preserve">NDC CODE (VA): </w:t>
      </w:r>
      <w:r w:rsidRPr="005A1FD1">
        <w:rPr>
          <w:b/>
        </w:rPr>
        <w:t>[Enter]</w:t>
      </w:r>
    </w:p>
    <w:p w14:paraId="4DAA9C2A" w14:textId="77777777" w:rsidR="00815709" w:rsidRPr="005A1FD1" w:rsidRDefault="00815709" w:rsidP="008C68A8">
      <w:pPr>
        <w:pStyle w:val="screen"/>
      </w:pPr>
    </w:p>
    <w:p w14:paraId="63B2601F" w14:textId="77777777" w:rsidR="0027605B" w:rsidRPr="00EC3216" w:rsidRDefault="0027605B" w:rsidP="0027605B">
      <w:pPr>
        <w:pStyle w:val="Heading2"/>
      </w:pPr>
      <w:bookmarkStart w:id="389" w:name="_Key_Concepts_3"/>
      <w:bookmarkStart w:id="390" w:name="_Toc468086044"/>
      <w:bookmarkEnd w:id="389"/>
      <w:r w:rsidRPr="00EC3216">
        <w:t>Key Concepts</w:t>
      </w:r>
      <w:bookmarkEnd w:id="390"/>
    </w:p>
    <w:p w14:paraId="63B26020" w14:textId="77777777" w:rsidR="0027605B" w:rsidRPr="00724287" w:rsidRDefault="0027605B" w:rsidP="00C9057E">
      <w:pPr>
        <w:pStyle w:val="ListParagraph"/>
        <w:numPr>
          <w:ilvl w:val="0"/>
          <w:numId w:val="126"/>
        </w:numPr>
        <w:rPr>
          <w:rFonts w:eastAsiaTheme="minorHAnsi" w:cstheme="minorBidi"/>
        </w:rPr>
      </w:pPr>
      <w:r w:rsidRPr="00724287">
        <w:rPr>
          <w:rFonts w:eastAsiaTheme="minorHAnsi" w:cstheme="minorBidi"/>
        </w:rPr>
        <w:t xml:space="preserve">User must hold the </w:t>
      </w:r>
      <w:proofErr w:type="spellStart"/>
      <w:r w:rsidRPr="00724287">
        <w:rPr>
          <w:rFonts w:eastAsiaTheme="minorHAnsi" w:cstheme="minorBidi"/>
        </w:rPr>
        <w:t>PXV</w:t>
      </w:r>
      <w:proofErr w:type="spellEnd"/>
      <w:r w:rsidRPr="00724287">
        <w:rPr>
          <w:rFonts w:eastAsiaTheme="minorHAnsi" w:cstheme="minorBidi"/>
        </w:rPr>
        <w:t xml:space="preserve"> </w:t>
      </w:r>
      <w:proofErr w:type="spellStart"/>
      <w:r w:rsidRPr="00724287">
        <w:rPr>
          <w:rFonts w:eastAsiaTheme="minorHAnsi" w:cstheme="minorBidi"/>
        </w:rPr>
        <w:t>IMM</w:t>
      </w:r>
      <w:proofErr w:type="spellEnd"/>
      <w:r w:rsidRPr="00724287">
        <w:rPr>
          <w:rFonts w:eastAsiaTheme="minorHAnsi" w:cstheme="minorBidi"/>
        </w:rPr>
        <w:t xml:space="preserve"> INVENTORY </w:t>
      </w:r>
      <w:proofErr w:type="spellStart"/>
      <w:r w:rsidRPr="00724287">
        <w:rPr>
          <w:rFonts w:eastAsiaTheme="minorHAnsi" w:cstheme="minorBidi"/>
        </w:rPr>
        <w:t>MGR</w:t>
      </w:r>
      <w:proofErr w:type="spellEnd"/>
      <w:r w:rsidRPr="00724287">
        <w:rPr>
          <w:rFonts w:eastAsiaTheme="minorHAnsi" w:cstheme="minorBidi"/>
        </w:rPr>
        <w:t xml:space="preserve"> security key to access this menu option.</w:t>
      </w:r>
    </w:p>
    <w:p w14:paraId="1BF7AFBF" w14:textId="70C97BCA" w:rsidR="00F02CFE" w:rsidRPr="00724287" w:rsidRDefault="00F02CFE" w:rsidP="00C9057E">
      <w:pPr>
        <w:pStyle w:val="ListParagraph"/>
        <w:numPr>
          <w:ilvl w:val="0"/>
          <w:numId w:val="126"/>
        </w:numPr>
        <w:rPr>
          <w:rFonts w:eastAsiaTheme="minorHAnsi" w:cstheme="minorBidi"/>
        </w:rPr>
      </w:pPr>
      <w:r w:rsidRPr="00724287">
        <w:rPr>
          <w:rFonts w:eastAsiaTheme="minorHAnsi" w:cstheme="minorBidi"/>
        </w:rPr>
        <w:t>Multi-division functionality requires selection of an associated facility</w:t>
      </w:r>
      <w:r w:rsidR="00651875" w:rsidRPr="00724287">
        <w:rPr>
          <w:rFonts w:eastAsiaTheme="minorHAnsi" w:cstheme="minorBidi"/>
        </w:rPr>
        <w:t xml:space="preserve"> upon accessing</w:t>
      </w:r>
      <w:r w:rsidRPr="00724287">
        <w:rPr>
          <w:rFonts w:eastAsiaTheme="minorHAnsi" w:cstheme="minorBidi"/>
        </w:rPr>
        <w:t xml:space="preserve"> this menu option. </w:t>
      </w:r>
      <w:r w:rsidRPr="00724287">
        <w:rPr>
          <w:rFonts w:eastAsiaTheme="minorHAnsi" w:cs="Consolas"/>
          <w:szCs w:val="24"/>
        </w:rPr>
        <w:t>Inventory information to be updated or displayed will be related to the selected facility.</w:t>
      </w:r>
    </w:p>
    <w:p w14:paraId="63B26021" w14:textId="77777777" w:rsidR="0027605B" w:rsidRPr="00724287" w:rsidRDefault="0027605B" w:rsidP="00C9057E">
      <w:pPr>
        <w:pStyle w:val="ListParagraph"/>
        <w:numPr>
          <w:ilvl w:val="0"/>
          <w:numId w:val="126"/>
        </w:numPr>
        <w:rPr>
          <w:rFonts w:eastAsiaTheme="minorHAnsi" w:cstheme="minorBidi"/>
        </w:rPr>
      </w:pPr>
      <w:r w:rsidRPr="00724287">
        <w:rPr>
          <w:rFonts w:eastAsiaTheme="minorHAnsi" w:cstheme="minorBidi"/>
        </w:rPr>
        <w:t>Only active immunization lots may be selected when documenting an immunization.</w:t>
      </w:r>
    </w:p>
    <w:p w14:paraId="4BCCA6CA" w14:textId="32A5FB26" w:rsidR="00ED06BB" w:rsidRPr="00724287" w:rsidRDefault="00ED06BB" w:rsidP="00C9057E">
      <w:pPr>
        <w:pStyle w:val="ListParagraph"/>
        <w:numPr>
          <w:ilvl w:val="0"/>
          <w:numId w:val="126"/>
        </w:numPr>
        <w:rPr>
          <w:rFonts w:eastAsiaTheme="minorHAnsi" w:cstheme="minorBidi"/>
        </w:rPr>
      </w:pPr>
      <w:r w:rsidRPr="00724287">
        <w:rPr>
          <w:rFonts w:eastAsiaTheme="minorHAnsi" w:cstheme="minorBidi"/>
        </w:rPr>
        <w:t>When documenting an immunization, only immunization lots with an associated facility that matches the institution/division of the</w:t>
      </w:r>
      <w:r w:rsidR="00651875" w:rsidRPr="00724287">
        <w:rPr>
          <w:rFonts w:eastAsiaTheme="minorHAnsi" w:cstheme="minorBidi"/>
        </w:rPr>
        <w:t xml:space="preserve"> hospital location may be selected. </w:t>
      </w:r>
      <w:r w:rsidR="00651875" w:rsidRPr="00724287">
        <w:rPr>
          <w:rFonts w:eastAsiaTheme="minorHAnsi" w:cstheme="minorBidi"/>
          <w:szCs w:val="24"/>
        </w:rPr>
        <w:t>Older immunization lots with no associated facility will be available for selection at any hospital location.</w:t>
      </w:r>
    </w:p>
    <w:p w14:paraId="63B26022" w14:textId="138ED6D1" w:rsidR="0027605B" w:rsidRPr="00724287" w:rsidRDefault="0027605B" w:rsidP="00C9057E">
      <w:pPr>
        <w:pStyle w:val="ListParagraph"/>
        <w:numPr>
          <w:ilvl w:val="0"/>
          <w:numId w:val="126"/>
        </w:numPr>
        <w:rPr>
          <w:rFonts w:eastAsiaTheme="minorHAnsi" w:cstheme="minorBidi"/>
        </w:rPr>
      </w:pPr>
      <w:r w:rsidRPr="00724287">
        <w:rPr>
          <w:rFonts w:eastAsiaTheme="minorHAnsi" w:cstheme="minorBidi"/>
        </w:rPr>
        <w:t>Entries in the IMMUNIZATION LOT file (#9999999.41) must be unique, that is, the immunization name, lot number and manufacturer combination must be unique</w:t>
      </w:r>
      <w:r w:rsidR="00D80712" w:rsidRPr="00724287">
        <w:rPr>
          <w:rFonts w:eastAsiaTheme="minorHAnsi" w:cstheme="minorBidi"/>
        </w:rPr>
        <w:t xml:space="preserve"> to the associated facility</w:t>
      </w:r>
      <w:r w:rsidRPr="00724287">
        <w:rPr>
          <w:rFonts w:eastAsiaTheme="minorHAnsi" w:cstheme="minorBidi"/>
        </w:rPr>
        <w:t>.</w:t>
      </w:r>
    </w:p>
    <w:p w14:paraId="63B26023" w14:textId="77777777" w:rsidR="0027605B" w:rsidRPr="00724287" w:rsidRDefault="0027605B" w:rsidP="00C9057E">
      <w:pPr>
        <w:pStyle w:val="ListParagraph"/>
        <w:numPr>
          <w:ilvl w:val="0"/>
          <w:numId w:val="126"/>
        </w:numPr>
        <w:rPr>
          <w:rFonts w:eastAsiaTheme="minorHAnsi" w:cstheme="minorBidi"/>
        </w:rPr>
      </w:pPr>
      <w:r w:rsidRPr="00724287">
        <w:rPr>
          <w:rFonts w:eastAsiaTheme="minorHAnsi" w:cstheme="minorBidi"/>
        </w:rPr>
        <w:t>An immunization lot that has been assigned to a patient’s immunization record may not be deleted from the IMMUNIZATION LOT file (#9999999.41).</w:t>
      </w:r>
    </w:p>
    <w:p w14:paraId="63B26024" w14:textId="77777777" w:rsidR="0027605B" w:rsidRPr="00724287" w:rsidRDefault="0027605B" w:rsidP="00C9057E">
      <w:pPr>
        <w:pStyle w:val="ListParagraph"/>
        <w:numPr>
          <w:ilvl w:val="0"/>
          <w:numId w:val="126"/>
        </w:numPr>
        <w:rPr>
          <w:rFonts w:eastAsiaTheme="minorHAnsi" w:cstheme="minorBidi"/>
        </w:rPr>
      </w:pPr>
      <w:r w:rsidRPr="00724287">
        <w:rPr>
          <w:rFonts w:eastAsiaTheme="minorHAnsi" w:cstheme="minorBidi"/>
        </w:rPr>
        <w:t>When an immunization lot number is assigned to a patient’s immunization record, the number in the DOSES UNUSED field is decremented.</w:t>
      </w:r>
    </w:p>
    <w:p w14:paraId="2C5C50A2" w14:textId="4BBC7638" w:rsidR="009257C0" w:rsidRPr="009257C0" w:rsidRDefault="00EC3216" w:rsidP="009257C0">
      <w:pPr>
        <w:pStyle w:val="Heading2"/>
      </w:pPr>
      <w:bookmarkStart w:id="391" w:name="_Display_Immunization_Inventory"/>
      <w:bookmarkStart w:id="392" w:name="_Toc468086045"/>
      <w:bookmarkEnd w:id="391"/>
      <w:r w:rsidRPr="00EC3216">
        <w:lastRenderedPageBreak/>
        <w:t>Display Immunization Inventory Report</w:t>
      </w:r>
      <w:bookmarkEnd w:id="392"/>
    </w:p>
    <w:p w14:paraId="63B26026" w14:textId="77777777" w:rsidR="000475C0" w:rsidRPr="005A1FD1" w:rsidRDefault="000475C0" w:rsidP="008C68A8">
      <w:pPr>
        <w:pStyle w:val="screen"/>
      </w:pPr>
      <w:r w:rsidRPr="005A1FD1">
        <w:t xml:space="preserve">Select PCE Table Maintenance Option: LOT </w:t>
      </w:r>
      <w:r w:rsidRPr="005A1FD1">
        <w:rPr>
          <w:b/>
        </w:rPr>
        <w:t>[Enter]</w:t>
      </w:r>
      <w:r w:rsidRPr="005A1FD1">
        <w:t xml:space="preserve"> Immunization Lot Add/Ed</w:t>
      </w:r>
    </w:p>
    <w:p w14:paraId="63B26027" w14:textId="77777777" w:rsidR="000475C0" w:rsidRPr="005A1FD1" w:rsidRDefault="000475C0" w:rsidP="008C68A8">
      <w:pPr>
        <w:pStyle w:val="screen"/>
      </w:pPr>
      <w:r w:rsidRPr="005A1FD1">
        <w:t>it/Display</w:t>
      </w:r>
    </w:p>
    <w:p w14:paraId="63B26028" w14:textId="77777777" w:rsidR="000475C0" w:rsidRPr="005A1FD1" w:rsidRDefault="000475C0" w:rsidP="008C68A8">
      <w:pPr>
        <w:pStyle w:val="screen"/>
      </w:pPr>
    </w:p>
    <w:p w14:paraId="75942155" w14:textId="77777777" w:rsidR="00415E7B" w:rsidRPr="005A1FD1" w:rsidRDefault="00415E7B" w:rsidP="00415E7B">
      <w:pPr>
        <w:pStyle w:val="screen"/>
        <w:rPr>
          <w:szCs w:val="18"/>
        </w:rPr>
      </w:pPr>
    </w:p>
    <w:p w14:paraId="4ECFA879" w14:textId="77777777" w:rsidR="00415E7B" w:rsidRPr="005A1FD1" w:rsidRDefault="00415E7B" w:rsidP="00415E7B">
      <w:pPr>
        <w:pStyle w:val="screen"/>
        <w:rPr>
          <w:szCs w:val="18"/>
        </w:rPr>
      </w:pPr>
      <w:r w:rsidRPr="005A1FD1">
        <w:rPr>
          <w:rFonts w:eastAsia="SimSun" w:cs="Consolas"/>
          <w:szCs w:val="18"/>
        </w:rPr>
        <w:t>IMMUNIZATION INVENTORY FUNCTIONS</w:t>
      </w:r>
    </w:p>
    <w:p w14:paraId="0F7F07B2" w14:textId="77777777" w:rsidR="00415E7B" w:rsidRPr="005A1FD1" w:rsidRDefault="00415E7B" w:rsidP="00415E7B">
      <w:pPr>
        <w:pStyle w:val="screen"/>
        <w:rPr>
          <w:szCs w:val="18"/>
        </w:rPr>
      </w:pPr>
    </w:p>
    <w:p w14:paraId="1756F40F" w14:textId="77777777" w:rsidR="00415E7B" w:rsidRPr="005A1FD1" w:rsidRDefault="00415E7B" w:rsidP="00415E7B">
      <w:pPr>
        <w:pStyle w:val="screen"/>
        <w:rPr>
          <w:rFonts w:eastAsia="SimSun" w:cs="Consolas"/>
          <w:szCs w:val="18"/>
        </w:rPr>
      </w:pPr>
      <w:r w:rsidRPr="005A1FD1">
        <w:rPr>
          <w:rFonts w:eastAsia="SimSun" w:cs="Consolas"/>
          <w:szCs w:val="18"/>
        </w:rPr>
        <w:t>Select associated VA facility from the list or enter another facility.</w:t>
      </w:r>
    </w:p>
    <w:p w14:paraId="7DDDA65B" w14:textId="79BBD590" w:rsidR="00415E7B" w:rsidRPr="005A1FD1" w:rsidRDefault="00354586" w:rsidP="00415E7B">
      <w:pPr>
        <w:pStyle w:val="screen"/>
        <w:rPr>
          <w:rFonts w:eastAsia="SimSun" w:cs="Consolas"/>
          <w:szCs w:val="18"/>
        </w:rPr>
      </w:pPr>
      <w:r w:rsidRPr="005A1FD1">
        <w:rPr>
          <w:rFonts w:eastAsia="SimSun" w:cs="Consolas"/>
          <w:szCs w:val="18"/>
        </w:rPr>
        <w:t xml:space="preserve">          MAYBERRY (9</w:t>
      </w:r>
      <w:r w:rsidR="00415E7B" w:rsidRPr="005A1FD1">
        <w:rPr>
          <w:rFonts w:eastAsia="SimSun" w:cs="Consolas"/>
          <w:szCs w:val="18"/>
        </w:rPr>
        <w:t>00)</w:t>
      </w:r>
    </w:p>
    <w:p w14:paraId="3B43F921" w14:textId="62B7F3E1" w:rsidR="00415E7B" w:rsidRPr="005A1FD1" w:rsidRDefault="00354586" w:rsidP="00415E7B">
      <w:pPr>
        <w:pStyle w:val="screen"/>
        <w:rPr>
          <w:rFonts w:eastAsia="SimSun" w:cs="Consolas"/>
          <w:szCs w:val="18"/>
        </w:rPr>
      </w:pPr>
      <w:r w:rsidRPr="005A1FD1">
        <w:rPr>
          <w:rFonts w:eastAsia="SimSun" w:cs="Consolas"/>
          <w:szCs w:val="18"/>
        </w:rPr>
        <w:t xml:space="preserve">          MAYBERRY OPC (9</w:t>
      </w:r>
      <w:r w:rsidR="00415E7B" w:rsidRPr="005A1FD1">
        <w:rPr>
          <w:rFonts w:eastAsia="SimSun" w:cs="Consolas"/>
          <w:szCs w:val="18"/>
        </w:rPr>
        <w:t>00A4)</w:t>
      </w:r>
    </w:p>
    <w:p w14:paraId="39B93B6F" w14:textId="77777777" w:rsidR="00415E7B" w:rsidRPr="005A1FD1" w:rsidRDefault="00415E7B" w:rsidP="00415E7B">
      <w:pPr>
        <w:pStyle w:val="screen"/>
        <w:rPr>
          <w:rFonts w:eastAsia="SimSun" w:cs="Consolas"/>
          <w:szCs w:val="18"/>
        </w:rPr>
      </w:pPr>
      <w:r w:rsidRPr="005A1FD1">
        <w:rPr>
          <w:rFonts w:eastAsia="SimSun" w:cs="Consolas"/>
          <w:szCs w:val="18"/>
        </w:rPr>
        <w:t>Inventory information to be updated or displayed will be related to</w:t>
      </w:r>
    </w:p>
    <w:p w14:paraId="1229E001" w14:textId="77777777" w:rsidR="00415E7B" w:rsidRPr="005A1FD1" w:rsidRDefault="00415E7B" w:rsidP="00415E7B">
      <w:pPr>
        <w:pStyle w:val="screen"/>
        <w:rPr>
          <w:szCs w:val="18"/>
        </w:rPr>
      </w:pPr>
      <w:r w:rsidRPr="005A1FD1">
        <w:rPr>
          <w:rFonts w:eastAsia="SimSun" w:cs="Consolas"/>
          <w:szCs w:val="18"/>
        </w:rPr>
        <w:t>the selected facility.</w:t>
      </w:r>
    </w:p>
    <w:p w14:paraId="6B832F32" w14:textId="77777777" w:rsidR="00415E7B" w:rsidRPr="005A1FD1" w:rsidRDefault="00415E7B" w:rsidP="00415E7B">
      <w:pPr>
        <w:pStyle w:val="screen"/>
        <w:rPr>
          <w:szCs w:val="18"/>
        </w:rPr>
      </w:pPr>
    </w:p>
    <w:p w14:paraId="22B69125" w14:textId="6C4FB43F" w:rsidR="00415E7B" w:rsidRPr="005A1FD1" w:rsidRDefault="00415E7B" w:rsidP="00415E7B">
      <w:pPr>
        <w:pStyle w:val="screen"/>
        <w:rPr>
          <w:szCs w:val="18"/>
        </w:rPr>
      </w:pPr>
      <w:r w:rsidRPr="005A1FD1">
        <w:rPr>
          <w:rFonts w:eastAsia="SimSun" w:cs="Consolas"/>
          <w:szCs w:val="18"/>
        </w:rPr>
        <w:t xml:space="preserve">Enter the facility name or station number: </w:t>
      </w:r>
      <w:r w:rsidR="00354586" w:rsidRPr="005A1FD1">
        <w:rPr>
          <w:rFonts w:eastAsia="SimSun" w:cs="Consolas"/>
          <w:b/>
          <w:szCs w:val="18"/>
        </w:rPr>
        <w:t>9</w:t>
      </w:r>
      <w:r w:rsidRPr="005A1FD1">
        <w:rPr>
          <w:rFonts w:eastAsia="SimSun" w:cs="Consolas"/>
          <w:b/>
          <w:szCs w:val="18"/>
        </w:rPr>
        <w:t>00A4</w:t>
      </w:r>
      <w:r w:rsidR="00354586" w:rsidRPr="005A1FD1">
        <w:rPr>
          <w:rFonts w:eastAsia="SimSun" w:cs="Consolas"/>
          <w:szCs w:val="18"/>
        </w:rPr>
        <w:t xml:space="preserve"> </w:t>
      </w:r>
      <w:r w:rsidR="009257C0" w:rsidRPr="005A1FD1">
        <w:rPr>
          <w:b/>
        </w:rPr>
        <w:t>[Enter]</w:t>
      </w:r>
      <w:r w:rsidR="00354586" w:rsidRPr="005A1FD1">
        <w:rPr>
          <w:rFonts w:eastAsia="SimSun" w:cs="Consolas"/>
          <w:szCs w:val="18"/>
        </w:rPr>
        <w:t xml:space="preserve"> MAYBERRY</w:t>
      </w:r>
      <w:r w:rsidR="00E539FB" w:rsidRPr="005A1FD1">
        <w:rPr>
          <w:rFonts w:eastAsia="SimSun" w:cs="Consolas"/>
          <w:szCs w:val="18"/>
        </w:rPr>
        <w:t xml:space="preserve"> OPC  NC</w:t>
      </w:r>
      <w:r w:rsidRPr="005A1FD1">
        <w:rPr>
          <w:rFonts w:eastAsia="SimSun" w:cs="Consolas"/>
          <w:szCs w:val="18"/>
        </w:rPr>
        <w:t xml:space="preserve">  OCMC  500A4</w:t>
      </w:r>
    </w:p>
    <w:p w14:paraId="50EAF535" w14:textId="77777777" w:rsidR="00415E7B" w:rsidRPr="005A1FD1" w:rsidRDefault="00415E7B" w:rsidP="00415E7B">
      <w:pPr>
        <w:pStyle w:val="screen"/>
        <w:rPr>
          <w:szCs w:val="18"/>
        </w:rPr>
      </w:pPr>
    </w:p>
    <w:p w14:paraId="63B26029" w14:textId="77777777" w:rsidR="000475C0" w:rsidRPr="005A1FD1" w:rsidRDefault="000475C0" w:rsidP="008C68A8">
      <w:pPr>
        <w:pStyle w:val="screen"/>
      </w:pPr>
    </w:p>
    <w:p w14:paraId="63B2602A" w14:textId="7F0AC278" w:rsidR="000475C0" w:rsidRPr="005A1FD1" w:rsidRDefault="000475C0" w:rsidP="008C68A8">
      <w:pPr>
        <w:pStyle w:val="screen"/>
      </w:pPr>
      <w:r w:rsidRPr="005A1FD1">
        <w:t>IMMUNIZATION INVENTORY FUNCTIONS</w:t>
      </w:r>
      <w:r w:rsidR="00354586" w:rsidRPr="005A1FD1">
        <w:rPr>
          <w:rFonts w:eastAsia="SimSun" w:cs="Consolas"/>
          <w:szCs w:val="18"/>
        </w:rPr>
        <w:t xml:space="preserve"> FOR MAYBERRY OPC (9</w:t>
      </w:r>
      <w:r w:rsidR="00415E7B" w:rsidRPr="005A1FD1">
        <w:rPr>
          <w:rFonts w:eastAsia="SimSun" w:cs="Consolas"/>
          <w:szCs w:val="18"/>
        </w:rPr>
        <w:t>00A4)</w:t>
      </w:r>
    </w:p>
    <w:p w14:paraId="63B2602B" w14:textId="77777777" w:rsidR="000475C0" w:rsidRPr="005A1FD1" w:rsidRDefault="000475C0" w:rsidP="008C68A8">
      <w:pPr>
        <w:pStyle w:val="screen"/>
      </w:pPr>
    </w:p>
    <w:p w14:paraId="63B2602C" w14:textId="77777777" w:rsidR="000475C0" w:rsidRPr="005A1FD1" w:rsidRDefault="000475C0" w:rsidP="008C68A8">
      <w:pPr>
        <w:pStyle w:val="screen"/>
      </w:pPr>
      <w:r w:rsidRPr="005A1FD1">
        <w:t>1. Enter/Edit Immunization Lot</w:t>
      </w:r>
    </w:p>
    <w:p w14:paraId="63B2602D" w14:textId="77777777" w:rsidR="000475C0" w:rsidRPr="005A1FD1" w:rsidRDefault="000475C0" w:rsidP="008C68A8">
      <w:pPr>
        <w:pStyle w:val="screen"/>
      </w:pPr>
      <w:r w:rsidRPr="005A1FD1">
        <w:t>2. Display/Print Immunization Inventory Report</w:t>
      </w:r>
    </w:p>
    <w:p w14:paraId="1A8C34AB" w14:textId="77777777" w:rsidR="009257C0" w:rsidRPr="005A1FD1" w:rsidRDefault="009257C0" w:rsidP="008C68A8">
      <w:pPr>
        <w:pStyle w:val="screen"/>
      </w:pPr>
    </w:p>
    <w:p w14:paraId="63B2602F" w14:textId="77777777" w:rsidR="000475C0" w:rsidRPr="005A1FD1" w:rsidRDefault="000475C0" w:rsidP="008C68A8">
      <w:pPr>
        <w:pStyle w:val="screen"/>
      </w:pPr>
      <w:r w:rsidRPr="005A1FD1">
        <w:t xml:space="preserve">Enter a number:  (1-2): 2 </w:t>
      </w:r>
      <w:r w:rsidRPr="005A1FD1">
        <w:rPr>
          <w:b/>
        </w:rPr>
        <w:t>[Enter]</w:t>
      </w:r>
    </w:p>
    <w:p w14:paraId="63B26030" w14:textId="77777777" w:rsidR="000475C0" w:rsidRPr="005A1FD1" w:rsidRDefault="000475C0" w:rsidP="008C68A8">
      <w:pPr>
        <w:pStyle w:val="screen"/>
      </w:pPr>
    </w:p>
    <w:p w14:paraId="63B26032" w14:textId="0AF386D8" w:rsidR="000475C0" w:rsidRPr="005A1FD1" w:rsidRDefault="000475C0" w:rsidP="008C68A8">
      <w:pPr>
        <w:pStyle w:val="screen"/>
      </w:pPr>
      <w:r w:rsidRPr="005A1FD1">
        <w:t>IMMUNIZATION INVENTORY REPORTS</w:t>
      </w:r>
      <w:r w:rsidR="00354586" w:rsidRPr="005A1FD1">
        <w:rPr>
          <w:rFonts w:eastAsia="SimSun" w:cs="Consolas"/>
          <w:szCs w:val="18"/>
        </w:rPr>
        <w:t xml:space="preserve"> FOR MAYBERRY OPC (9</w:t>
      </w:r>
      <w:r w:rsidR="00415E7B" w:rsidRPr="005A1FD1">
        <w:rPr>
          <w:rFonts w:eastAsia="SimSun" w:cs="Consolas"/>
          <w:szCs w:val="18"/>
        </w:rPr>
        <w:t>00A4)</w:t>
      </w:r>
    </w:p>
    <w:p w14:paraId="63B26033" w14:textId="77777777" w:rsidR="000475C0" w:rsidRPr="005A1FD1" w:rsidRDefault="000475C0" w:rsidP="008C68A8">
      <w:pPr>
        <w:pStyle w:val="screen"/>
      </w:pPr>
    </w:p>
    <w:p w14:paraId="63B26034" w14:textId="77777777" w:rsidR="000475C0" w:rsidRPr="005A1FD1" w:rsidRDefault="000475C0" w:rsidP="008C68A8">
      <w:pPr>
        <w:pStyle w:val="screen"/>
      </w:pPr>
      <w:r w:rsidRPr="005A1FD1">
        <w:t>Display/Print Which of the Following?</w:t>
      </w:r>
    </w:p>
    <w:p w14:paraId="63B26035" w14:textId="77777777" w:rsidR="000475C0" w:rsidRPr="005A1FD1" w:rsidRDefault="000475C0" w:rsidP="008C68A8">
      <w:pPr>
        <w:pStyle w:val="screen"/>
      </w:pPr>
    </w:p>
    <w:p w14:paraId="63B26036" w14:textId="77777777" w:rsidR="000475C0" w:rsidRPr="005A1FD1" w:rsidRDefault="000475C0" w:rsidP="008C68A8">
      <w:pPr>
        <w:pStyle w:val="screen"/>
      </w:pPr>
      <w:r w:rsidRPr="005A1FD1">
        <w:t>1. All or Selected Active Inventory</w:t>
      </w:r>
    </w:p>
    <w:p w14:paraId="63B26037" w14:textId="77777777" w:rsidR="000475C0" w:rsidRPr="005A1FD1" w:rsidRDefault="000475C0" w:rsidP="008C68A8">
      <w:pPr>
        <w:pStyle w:val="screen"/>
      </w:pPr>
      <w:r w:rsidRPr="005A1FD1">
        <w:t>2. Active Inventory With Zero Doses Available</w:t>
      </w:r>
    </w:p>
    <w:p w14:paraId="63B26038" w14:textId="77777777" w:rsidR="000475C0" w:rsidRPr="005A1FD1" w:rsidRDefault="000475C0" w:rsidP="008C68A8">
      <w:pPr>
        <w:pStyle w:val="screen"/>
      </w:pPr>
    </w:p>
    <w:p w14:paraId="63B26039" w14:textId="77777777" w:rsidR="000475C0" w:rsidRPr="005A1FD1" w:rsidRDefault="000475C0" w:rsidP="008C68A8">
      <w:pPr>
        <w:pStyle w:val="screen"/>
      </w:pPr>
      <w:r w:rsidRPr="005A1FD1">
        <w:t xml:space="preserve">Enter a number:  (1-2): 1 </w:t>
      </w:r>
      <w:r w:rsidRPr="005A1FD1">
        <w:rPr>
          <w:b/>
        </w:rPr>
        <w:t>[Enter]</w:t>
      </w:r>
    </w:p>
    <w:p w14:paraId="63B2603A" w14:textId="77777777" w:rsidR="000475C0" w:rsidRPr="005A1FD1" w:rsidRDefault="000475C0" w:rsidP="008C68A8">
      <w:pPr>
        <w:pStyle w:val="screen"/>
      </w:pPr>
    </w:p>
    <w:p w14:paraId="63B2603B" w14:textId="77777777" w:rsidR="000475C0" w:rsidRPr="005A1FD1" w:rsidRDefault="000475C0" w:rsidP="008C68A8">
      <w:pPr>
        <w:pStyle w:val="screen"/>
        <w:rPr>
          <w:b/>
        </w:rPr>
      </w:pPr>
      <w:r w:rsidRPr="005A1FD1">
        <w:t xml:space="preserve">Display Inventory Information for All Immunizations? YES// NO </w:t>
      </w:r>
      <w:r w:rsidRPr="005A1FD1">
        <w:rPr>
          <w:b/>
        </w:rPr>
        <w:t>[Enter]</w:t>
      </w:r>
    </w:p>
    <w:p w14:paraId="63B2603C" w14:textId="77777777" w:rsidR="000475C0" w:rsidRPr="005A1FD1" w:rsidRDefault="000475C0" w:rsidP="008C68A8">
      <w:pPr>
        <w:pStyle w:val="screen"/>
        <w:rPr>
          <w:b/>
        </w:rPr>
      </w:pPr>
    </w:p>
    <w:p w14:paraId="63B2603D" w14:textId="77777777" w:rsidR="000475C0" w:rsidRPr="005A1FD1" w:rsidRDefault="000475C0" w:rsidP="008C68A8">
      <w:pPr>
        <w:pStyle w:val="screen"/>
        <w:rPr>
          <w:b/>
        </w:rPr>
      </w:pPr>
    </w:p>
    <w:p w14:paraId="63B2603E" w14:textId="77777777" w:rsidR="000475C0" w:rsidRPr="005A1FD1" w:rsidRDefault="000475C0" w:rsidP="008C68A8">
      <w:pPr>
        <w:pStyle w:val="screen"/>
      </w:pPr>
      <w:r w:rsidRPr="005A1FD1">
        <w:t xml:space="preserve">Display Inventory Information for which Immunization? ANTHRAX </w:t>
      </w:r>
      <w:r w:rsidRPr="005A1FD1">
        <w:rPr>
          <w:b/>
        </w:rPr>
        <w:t>[Enter]</w:t>
      </w:r>
      <w:r w:rsidRPr="005A1FD1">
        <w:t xml:space="preserve">     24</w:t>
      </w:r>
    </w:p>
    <w:p w14:paraId="63B2603F" w14:textId="77777777" w:rsidR="000475C0" w:rsidRPr="005A1FD1" w:rsidRDefault="000475C0" w:rsidP="008C68A8">
      <w:pPr>
        <w:pStyle w:val="screen"/>
        <w:rPr>
          <w:b/>
        </w:rPr>
      </w:pPr>
      <w:r w:rsidRPr="005A1FD1">
        <w:t xml:space="preserve">Select an Additional Immunization:  RUBELLA </w:t>
      </w:r>
      <w:r w:rsidRPr="005A1FD1">
        <w:rPr>
          <w:b/>
        </w:rPr>
        <w:t>[Enter]</w:t>
      </w:r>
      <w:r w:rsidRPr="005A1FD1">
        <w:t xml:space="preserve">     06</w:t>
      </w:r>
    </w:p>
    <w:p w14:paraId="63B26040" w14:textId="77777777" w:rsidR="000475C0" w:rsidRPr="005A1FD1" w:rsidRDefault="000475C0" w:rsidP="008C68A8">
      <w:pPr>
        <w:pStyle w:val="screen"/>
      </w:pPr>
      <w:r w:rsidRPr="005A1FD1">
        <w:t>Select an Additional Immunization:</w:t>
      </w:r>
      <w:r w:rsidRPr="005A1FD1">
        <w:rPr>
          <w:b/>
        </w:rPr>
        <w:t xml:space="preserve"> [Enter]</w:t>
      </w:r>
    </w:p>
    <w:p w14:paraId="63B26041" w14:textId="77777777" w:rsidR="000475C0" w:rsidRPr="005A1FD1" w:rsidRDefault="000475C0" w:rsidP="008C68A8">
      <w:pPr>
        <w:pStyle w:val="screen"/>
        <w:rPr>
          <w:b/>
        </w:rPr>
      </w:pPr>
    </w:p>
    <w:p w14:paraId="63B26042" w14:textId="77777777" w:rsidR="000475C0" w:rsidRPr="005A1FD1" w:rsidRDefault="000475C0" w:rsidP="008C68A8">
      <w:pPr>
        <w:pStyle w:val="screen"/>
        <w:rPr>
          <w:b/>
        </w:rPr>
      </w:pPr>
      <w:r w:rsidRPr="005A1FD1">
        <w:t xml:space="preserve">Display/Print on which Device: GENERIC PRINTER </w:t>
      </w:r>
      <w:r w:rsidRPr="005A1FD1">
        <w:rPr>
          <w:b/>
        </w:rPr>
        <w:t>[Enter]</w:t>
      </w:r>
      <w:r w:rsidRPr="005A1FD1">
        <w:t xml:space="preserve">    Right Margin: 80 </w:t>
      </w:r>
      <w:r w:rsidRPr="005A1FD1">
        <w:rPr>
          <w:b/>
        </w:rPr>
        <w:t>[Enter]</w:t>
      </w:r>
    </w:p>
    <w:p w14:paraId="267E0F06" w14:textId="51F12A26" w:rsidR="00354586" w:rsidRPr="005A1FD1" w:rsidRDefault="009257C0" w:rsidP="008C68A8">
      <w:pPr>
        <w:pStyle w:val="screen"/>
        <w:rPr>
          <w:szCs w:val="18"/>
        </w:rPr>
      </w:pPr>
      <w:r w:rsidRPr="005A1FD1">
        <w:rPr>
          <w:rFonts w:eastAsia="SimSun" w:cs="Consolas"/>
          <w:szCs w:val="18"/>
        </w:rPr>
        <w:br/>
      </w:r>
      <w:r w:rsidR="00354586" w:rsidRPr="005A1FD1">
        <w:rPr>
          <w:rFonts w:eastAsia="SimSun" w:cs="Consolas"/>
          <w:szCs w:val="18"/>
        </w:rPr>
        <w:t xml:space="preserve">            </w:t>
      </w:r>
      <w:r w:rsidR="00E539FB" w:rsidRPr="005A1FD1">
        <w:rPr>
          <w:rFonts w:eastAsia="SimSun" w:cs="Consolas"/>
          <w:szCs w:val="18"/>
        </w:rPr>
        <w:t xml:space="preserve">                 MAYBERRY OPC (9</w:t>
      </w:r>
      <w:r w:rsidR="00354586" w:rsidRPr="005A1FD1">
        <w:rPr>
          <w:rFonts w:eastAsia="SimSun" w:cs="Consolas"/>
          <w:szCs w:val="18"/>
        </w:rPr>
        <w:t>00A4)</w:t>
      </w:r>
    </w:p>
    <w:p w14:paraId="63B26045" w14:textId="77777777" w:rsidR="000475C0" w:rsidRPr="005A1FD1" w:rsidRDefault="000475C0" w:rsidP="008C68A8">
      <w:pPr>
        <w:pStyle w:val="screen"/>
      </w:pPr>
      <w:r w:rsidRPr="005A1FD1">
        <w:t xml:space="preserve">                     SELECTED ACTIVE IMMUNIZATION INVENTORY</w:t>
      </w:r>
    </w:p>
    <w:p w14:paraId="63B26046" w14:textId="77777777" w:rsidR="000475C0" w:rsidRPr="005A1FD1" w:rsidRDefault="000475C0" w:rsidP="008C68A8">
      <w:pPr>
        <w:pStyle w:val="screen"/>
      </w:pPr>
      <w:r w:rsidRPr="005A1FD1">
        <w:t xml:space="preserve">                           DATE PRINTED: AUG 11,2015</w:t>
      </w:r>
    </w:p>
    <w:p w14:paraId="63B26047" w14:textId="77777777" w:rsidR="000475C0" w:rsidRPr="005A1FD1" w:rsidRDefault="000475C0" w:rsidP="008C68A8">
      <w:pPr>
        <w:pStyle w:val="screen"/>
      </w:pPr>
    </w:p>
    <w:p w14:paraId="63B26048" w14:textId="77777777" w:rsidR="000475C0" w:rsidRPr="005A1FD1" w:rsidRDefault="000475C0" w:rsidP="008C68A8">
      <w:pPr>
        <w:pStyle w:val="screen"/>
      </w:pPr>
      <w:r w:rsidRPr="005A1FD1">
        <w:t>IMMUNIZATION</w:t>
      </w:r>
    </w:p>
    <w:p w14:paraId="63B26049" w14:textId="77777777" w:rsidR="000475C0" w:rsidRPr="005A1FD1" w:rsidRDefault="000475C0" w:rsidP="008C68A8">
      <w:pPr>
        <w:pStyle w:val="screen"/>
      </w:pPr>
      <w:r w:rsidRPr="005A1FD1">
        <w:t>LOT MUNBER                    STATUS         DOSES UNUSED        EXPIRATION DATE</w:t>
      </w:r>
    </w:p>
    <w:p w14:paraId="63B2604A" w14:textId="37C38F8E" w:rsidR="000475C0" w:rsidRPr="005A1FD1" w:rsidRDefault="000475C0" w:rsidP="008C68A8">
      <w:pPr>
        <w:pStyle w:val="screen"/>
      </w:pPr>
      <w:r w:rsidRPr="005A1FD1">
        <w:t>MANUFACTURER</w:t>
      </w:r>
      <w:r w:rsidR="00375036" w:rsidRPr="005A1FD1">
        <w:t xml:space="preserve">                                                     </w:t>
      </w:r>
      <w:r w:rsidR="00375036" w:rsidRPr="005A1FD1">
        <w:rPr>
          <w:rFonts w:eastAsia="SimSun" w:cs="Consolas"/>
          <w:szCs w:val="18"/>
        </w:rPr>
        <w:t>STATION NUMBER</w:t>
      </w:r>
    </w:p>
    <w:p w14:paraId="63B2604B" w14:textId="210BF36B" w:rsidR="000475C0" w:rsidRPr="005A1FD1" w:rsidRDefault="000475C0" w:rsidP="008C68A8">
      <w:pPr>
        <w:pStyle w:val="screen"/>
      </w:pPr>
      <w:r w:rsidRPr="005A1FD1">
        <w:t>=============================================================================</w:t>
      </w:r>
      <w:r w:rsidR="00354586" w:rsidRPr="005A1FD1">
        <w:t>===</w:t>
      </w:r>
    </w:p>
    <w:p w14:paraId="63B2604C" w14:textId="77777777" w:rsidR="000475C0" w:rsidRPr="005A1FD1" w:rsidRDefault="000475C0" w:rsidP="008C68A8">
      <w:pPr>
        <w:pStyle w:val="screen"/>
      </w:pPr>
      <w:r w:rsidRPr="005A1FD1">
        <w:t>ANTHRAX</w:t>
      </w:r>
    </w:p>
    <w:p w14:paraId="63B2604D" w14:textId="77777777" w:rsidR="000475C0" w:rsidRPr="005A1FD1" w:rsidRDefault="000475C0" w:rsidP="008C68A8">
      <w:pPr>
        <w:pStyle w:val="screen"/>
      </w:pPr>
      <w:r w:rsidRPr="005A1FD1">
        <w:lastRenderedPageBreak/>
        <w:t>PH5429DT6                     ACTIVE         0                   DEC 31, 2015</w:t>
      </w:r>
    </w:p>
    <w:p w14:paraId="63B2604E" w14:textId="7435904D" w:rsidR="000475C0" w:rsidRPr="005A1FD1" w:rsidRDefault="000475C0" w:rsidP="008C68A8">
      <w:pPr>
        <w:pStyle w:val="screen"/>
      </w:pPr>
      <w:r w:rsidRPr="005A1FD1">
        <w:t>BAXTER HEALTHCARE CORPORATION</w:t>
      </w:r>
      <w:r w:rsidR="00375036" w:rsidRPr="005A1FD1">
        <w:t xml:space="preserve">                                    </w:t>
      </w:r>
      <w:r w:rsidR="00E539FB" w:rsidRPr="005A1FD1">
        <w:rPr>
          <w:rFonts w:eastAsia="SimSun" w:cs="Consolas"/>
          <w:szCs w:val="18"/>
        </w:rPr>
        <w:t>9</w:t>
      </w:r>
      <w:r w:rsidR="00375036" w:rsidRPr="005A1FD1">
        <w:rPr>
          <w:rFonts w:eastAsia="SimSun" w:cs="Consolas"/>
          <w:szCs w:val="18"/>
        </w:rPr>
        <w:t>00A4</w:t>
      </w:r>
    </w:p>
    <w:p w14:paraId="63B2604F" w14:textId="77777777" w:rsidR="000475C0" w:rsidRPr="005A1FD1" w:rsidRDefault="000475C0" w:rsidP="008C68A8">
      <w:pPr>
        <w:pStyle w:val="screen"/>
      </w:pPr>
    </w:p>
    <w:p w14:paraId="63B26050" w14:textId="77777777" w:rsidR="000475C0" w:rsidRPr="005A1FD1" w:rsidRDefault="000475C0" w:rsidP="008C68A8">
      <w:pPr>
        <w:pStyle w:val="screen"/>
      </w:pPr>
      <w:r w:rsidRPr="005A1FD1">
        <w:t>ANTHRAX</w:t>
      </w:r>
    </w:p>
    <w:p w14:paraId="63B26051" w14:textId="77777777" w:rsidR="000475C0" w:rsidRPr="005A1FD1" w:rsidRDefault="000475C0" w:rsidP="008C68A8">
      <w:pPr>
        <w:pStyle w:val="screen"/>
      </w:pPr>
      <w:r w:rsidRPr="005A1FD1">
        <w:t>P92A8769LN                    ACTIVE         98                  DEC 31, 2016</w:t>
      </w:r>
    </w:p>
    <w:p w14:paraId="63B26052" w14:textId="4F25B58C" w:rsidR="000475C0" w:rsidRPr="005A1FD1" w:rsidRDefault="000475C0" w:rsidP="008C68A8">
      <w:pPr>
        <w:pStyle w:val="screen"/>
      </w:pPr>
      <w:r w:rsidRPr="005A1FD1">
        <w:t>SCLAVO, INC.</w:t>
      </w:r>
      <w:r w:rsidR="00375036" w:rsidRPr="005A1FD1">
        <w:t xml:space="preserve">                                                     </w:t>
      </w:r>
      <w:r w:rsidR="00E539FB" w:rsidRPr="005A1FD1">
        <w:rPr>
          <w:rFonts w:eastAsia="SimSun" w:cs="Consolas"/>
          <w:szCs w:val="18"/>
        </w:rPr>
        <w:t>9</w:t>
      </w:r>
      <w:r w:rsidR="00375036" w:rsidRPr="005A1FD1">
        <w:rPr>
          <w:rFonts w:eastAsia="SimSun" w:cs="Consolas"/>
          <w:szCs w:val="18"/>
        </w:rPr>
        <w:t>00A4</w:t>
      </w:r>
    </w:p>
    <w:p w14:paraId="63B26053" w14:textId="77777777" w:rsidR="000475C0" w:rsidRPr="005A1FD1" w:rsidRDefault="000475C0" w:rsidP="008C68A8">
      <w:pPr>
        <w:pStyle w:val="screen"/>
      </w:pPr>
    </w:p>
    <w:p w14:paraId="63B26054" w14:textId="77777777" w:rsidR="000475C0" w:rsidRPr="005A1FD1" w:rsidRDefault="000475C0" w:rsidP="008C68A8">
      <w:pPr>
        <w:pStyle w:val="screen"/>
      </w:pPr>
      <w:r w:rsidRPr="005A1FD1">
        <w:t>RUBELLA</w:t>
      </w:r>
    </w:p>
    <w:p w14:paraId="63B26055" w14:textId="77777777" w:rsidR="000475C0" w:rsidRPr="005A1FD1" w:rsidRDefault="000475C0" w:rsidP="008C68A8">
      <w:pPr>
        <w:pStyle w:val="screen"/>
      </w:pPr>
      <w:r w:rsidRPr="005A1FD1">
        <w:t>TC180-R                       ACTIVE         73                  NOV 30, 2017</w:t>
      </w:r>
    </w:p>
    <w:p w14:paraId="63B26056" w14:textId="73D6E8AC" w:rsidR="000475C0" w:rsidRPr="005A1FD1" w:rsidRDefault="000475C0" w:rsidP="008C68A8">
      <w:pPr>
        <w:pStyle w:val="screen"/>
      </w:pPr>
      <w:r w:rsidRPr="005A1FD1">
        <w:t>ABBOTT LABORATORIES</w:t>
      </w:r>
      <w:r w:rsidR="00375036" w:rsidRPr="005A1FD1">
        <w:t xml:space="preserve">                                              NA</w:t>
      </w:r>
    </w:p>
    <w:p w14:paraId="63B26058" w14:textId="2BEADDD4" w:rsidR="009E398A" w:rsidRPr="005A1FD1" w:rsidRDefault="009257C0" w:rsidP="008C68A8">
      <w:pPr>
        <w:pStyle w:val="screen"/>
      </w:pPr>
      <w:r w:rsidRPr="005A1FD1">
        <w:br/>
      </w:r>
      <w:r w:rsidRPr="005A1FD1">
        <w:br/>
      </w:r>
      <w:r w:rsidR="009E398A" w:rsidRPr="005A1FD1">
        <w:t xml:space="preserve">Select PCE Table Maintenance Option: LOT </w:t>
      </w:r>
      <w:r w:rsidR="009E398A" w:rsidRPr="005A1FD1">
        <w:rPr>
          <w:b/>
        </w:rPr>
        <w:t>[Enter]</w:t>
      </w:r>
      <w:r w:rsidR="009E398A" w:rsidRPr="005A1FD1">
        <w:t xml:space="preserve"> Immunization Lot Add/Ed</w:t>
      </w:r>
    </w:p>
    <w:p w14:paraId="63B26059" w14:textId="77777777" w:rsidR="009E398A" w:rsidRPr="005A1FD1" w:rsidRDefault="009E398A" w:rsidP="008C68A8">
      <w:pPr>
        <w:pStyle w:val="screen"/>
      </w:pPr>
      <w:r w:rsidRPr="005A1FD1">
        <w:t>it/Display</w:t>
      </w:r>
    </w:p>
    <w:p w14:paraId="29F6E820" w14:textId="77777777" w:rsidR="00375036" w:rsidRPr="005A1FD1" w:rsidRDefault="00375036" w:rsidP="00375036">
      <w:pPr>
        <w:pStyle w:val="screen"/>
        <w:rPr>
          <w:szCs w:val="18"/>
        </w:rPr>
      </w:pPr>
    </w:p>
    <w:p w14:paraId="0033CA1A" w14:textId="77777777" w:rsidR="00375036" w:rsidRPr="005A1FD1" w:rsidRDefault="00375036" w:rsidP="00375036">
      <w:pPr>
        <w:pStyle w:val="screen"/>
        <w:rPr>
          <w:szCs w:val="18"/>
        </w:rPr>
      </w:pPr>
      <w:r w:rsidRPr="005A1FD1">
        <w:rPr>
          <w:rFonts w:eastAsia="SimSun" w:cs="Consolas"/>
          <w:szCs w:val="18"/>
        </w:rPr>
        <w:t>IMMUNIZATION INVENTORY FUNCTIONS</w:t>
      </w:r>
    </w:p>
    <w:p w14:paraId="5DDCFCF1" w14:textId="77777777" w:rsidR="00375036" w:rsidRPr="005A1FD1" w:rsidRDefault="00375036" w:rsidP="00375036">
      <w:pPr>
        <w:pStyle w:val="screen"/>
        <w:rPr>
          <w:szCs w:val="18"/>
        </w:rPr>
      </w:pPr>
    </w:p>
    <w:p w14:paraId="01E09DEC" w14:textId="77777777" w:rsidR="00375036" w:rsidRPr="005A1FD1" w:rsidRDefault="00375036" w:rsidP="00375036">
      <w:pPr>
        <w:pStyle w:val="screen"/>
        <w:rPr>
          <w:rFonts w:eastAsia="SimSun" w:cs="Consolas"/>
          <w:szCs w:val="18"/>
        </w:rPr>
      </w:pPr>
      <w:r w:rsidRPr="005A1FD1">
        <w:rPr>
          <w:rFonts w:eastAsia="SimSun" w:cs="Consolas"/>
          <w:szCs w:val="18"/>
        </w:rPr>
        <w:t>Select associated VA facility from the list or enter another facility.</w:t>
      </w:r>
    </w:p>
    <w:p w14:paraId="2117059B" w14:textId="2D33F631" w:rsidR="00375036" w:rsidRPr="005A1FD1" w:rsidRDefault="00E539FB" w:rsidP="00375036">
      <w:pPr>
        <w:pStyle w:val="screen"/>
        <w:rPr>
          <w:rFonts w:eastAsia="SimSun" w:cs="Consolas"/>
          <w:szCs w:val="18"/>
        </w:rPr>
      </w:pPr>
      <w:r w:rsidRPr="005A1FD1">
        <w:rPr>
          <w:rFonts w:eastAsia="SimSun" w:cs="Consolas"/>
          <w:szCs w:val="18"/>
        </w:rPr>
        <w:t xml:space="preserve">          MAYBERRY (9</w:t>
      </w:r>
      <w:r w:rsidR="00375036" w:rsidRPr="005A1FD1">
        <w:rPr>
          <w:rFonts w:eastAsia="SimSun" w:cs="Consolas"/>
          <w:szCs w:val="18"/>
        </w:rPr>
        <w:t>00)</w:t>
      </w:r>
    </w:p>
    <w:p w14:paraId="0B3EDEDC" w14:textId="0CFDFE59" w:rsidR="00375036" w:rsidRPr="005A1FD1" w:rsidRDefault="00E539FB" w:rsidP="00375036">
      <w:pPr>
        <w:pStyle w:val="screen"/>
        <w:rPr>
          <w:rFonts w:eastAsia="SimSun" w:cs="Consolas"/>
          <w:szCs w:val="18"/>
        </w:rPr>
      </w:pPr>
      <w:r w:rsidRPr="005A1FD1">
        <w:rPr>
          <w:rFonts w:eastAsia="SimSun" w:cs="Consolas"/>
          <w:szCs w:val="18"/>
        </w:rPr>
        <w:t xml:space="preserve">          MAYBERRY OPC (9</w:t>
      </w:r>
      <w:r w:rsidR="00375036" w:rsidRPr="005A1FD1">
        <w:rPr>
          <w:rFonts w:eastAsia="SimSun" w:cs="Consolas"/>
          <w:szCs w:val="18"/>
        </w:rPr>
        <w:t>00A4)</w:t>
      </w:r>
    </w:p>
    <w:p w14:paraId="05F85659" w14:textId="77777777" w:rsidR="00375036" w:rsidRPr="005A1FD1" w:rsidRDefault="00375036" w:rsidP="00375036">
      <w:pPr>
        <w:pStyle w:val="screen"/>
        <w:rPr>
          <w:rFonts w:eastAsia="SimSun" w:cs="Consolas"/>
          <w:szCs w:val="18"/>
        </w:rPr>
      </w:pPr>
      <w:r w:rsidRPr="005A1FD1">
        <w:rPr>
          <w:rFonts w:eastAsia="SimSun" w:cs="Consolas"/>
          <w:szCs w:val="18"/>
        </w:rPr>
        <w:t>Inventory information to be updated or displayed will be related to</w:t>
      </w:r>
    </w:p>
    <w:p w14:paraId="23153F31" w14:textId="77777777" w:rsidR="00375036" w:rsidRPr="005A1FD1" w:rsidRDefault="00375036" w:rsidP="00375036">
      <w:pPr>
        <w:pStyle w:val="screen"/>
        <w:rPr>
          <w:szCs w:val="18"/>
        </w:rPr>
      </w:pPr>
      <w:r w:rsidRPr="005A1FD1">
        <w:rPr>
          <w:rFonts w:eastAsia="SimSun" w:cs="Consolas"/>
          <w:szCs w:val="18"/>
        </w:rPr>
        <w:t>the selected facility.</w:t>
      </w:r>
    </w:p>
    <w:p w14:paraId="012610BF" w14:textId="77777777" w:rsidR="00375036" w:rsidRPr="005A1FD1" w:rsidRDefault="00375036" w:rsidP="00375036">
      <w:pPr>
        <w:pStyle w:val="screen"/>
        <w:rPr>
          <w:szCs w:val="18"/>
        </w:rPr>
      </w:pPr>
    </w:p>
    <w:p w14:paraId="2C5D2FFA" w14:textId="033A5658" w:rsidR="00375036" w:rsidRPr="005A1FD1" w:rsidRDefault="00375036" w:rsidP="00375036">
      <w:pPr>
        <w:pStyle w:val="screen"/>
        <w:rPr>
          <w:szCs w:val="18"/>
        </w:rPr>
      </w:pPr>
      <w:r w:rsidRPr="005A1FD1">
        <w:rPr>
          <w:rFonts w:eastAsia="SimSun" w:cs="Consolas"/>
          <w:szCs w:val="18"/>
        </w:rPr>
        <w:t xml:space="preserve">Enter the facility name or station number: </w:t>
      </w:r>
      <w:r w:rsidR="00E539FB" w:rsidRPr="005A1FD1">
        <w:rPr>
          <w:rFonts w:eastAsia="SimSun" w:cs="Consolas"/>
          <w:b/>
          <w:szCs w:val="18"/>
        </w:rPr>
        <w:t>9</w:t>
      </w:r>
      <w:r w:rsidRPr="005A1FD1">
        <w:rPr>
          <w:rFonts w:eastAsia="SimSun" w:cs="Consolas"/>
          <w:b/>
          <w:szCs w:val="18"/>
        </w:rPr>
        <w:t>00A4</w:t>
      </w:r>
      <w:r w:rsidR="00E539FB" w:rsidRPr="005A1FD1">
        <w:rPr>
          <w:rFonts w:eastAsia="SimSun" w:cs="Consolas"/>
          <w:szCs w:val="18"/>
        </w:rPr>
        <w:t xml:space="preserve"> </w:t>
      </w:r>
      <w:r w:rsidR="009257C0" w:rsidRPr="005A1FD1">
        <w:rPr>
          <w:b/>
        </w:rPr>
        <w:t>[Enter]</w:t>
      </w:r>
      <w:r w:rsidR="00E539FB" w:rsidRPr="005A1FD1">
        <w:rPr>
          <w:rFonts w:eastAsia="SimSun" w:cs="Consolas"/>
          <w:szCs w:val="18"/>
        </w:rPr>
        <w:t xml:space="preserve"> MAYBERRY OPC  NC  OCMC  9</w:t>
      </w:r>
      <w:r w:rsidRPr="005A1FD1">
        <w:rPr>
          <w:rFonts w:eastAsia="SimSun" w:cs="Consolas"/>
          <w:szCs w:val="18"/>
        </w:rPr>
        <w:t>00A4</w:t>
      </w:r>
    </w:p>
    <w:p w14:paraId="0E065354" w14:textId="77777777" w:rsidR="00375036" w:rsidRPr="005A1FD1" w:rsidRDefault="00375036" w:rsidP="00375036">
      <w:pPr>
        <w:pStyle w:val="screen"/>
        <w:rPr>
          <w:szCs w:val="18"/>
        </w:rPr>
      </w:pPr>
    </w:p>
    <w:p w14:paraId="63B2605B" w14:textId="77777777" w:rsidR="009E398A" w:rsidRPr="005A1FD1" w:rsidRDefault="009E398A" w:rsidP="008C68A8">
      <w:pPr>
        <w:pStyle w:val="screen"/>
      </w:pPr>
    </w:p>
    <w:p w14:paraId="63B2605C" w14:textId="6936F5B6" w:rsidR="009E398A" w:rsidRPr="005A1FD1" w:rsidRDefault="009E398A" w:rsidP="008C68A8">
      <w:pPr>
        <w:pStyle w:val="screen"/>
      </w:pPr>
      <w:r w:rsidRPr="005A1FD1">
        <w:t>IMMUNIZATION INVENTORY FUNCTIONS</w:t>
      </w:r>
      <w:r w:rsidR="00E539FB" w:rsidRPr="005A1FD1">
        <w:rPr>
          <w:rFonts w:eastAsia="SimSun" w:cs="Consolas"/>
          <w:szCs w:val="18"/>
        </w:rPr>
        <w:t xml:space="preserve"> FOR MAYBERRY OPC (9</w:t>
      </w:r>
      <w:r w:rsidR="00354586" w:rsidRPr="005A1FD1">
        <w:rPr>
          <w:rFonts w:eastAsia="SimSun" w:cs="Consolas"/>
          <w:szCs w:val="18"/>
        </w:rPr>
        <w:t>00A4)</w:t>
      </w:r>
    </w:p>
    <w:p w14:paraId="63B2605D" w14:textId="77777777" w:rsidR="009E398A" w:rsidRPr="005A1FD1" w:rsidRDefault="009E398A" w:rsidP="008C68A8">
      <w:pPr>
        <w:pStyle w:val="screen"/>
      </w:pPr>
    </w:p>
    <w:p w14:paraId="63B2605E" w14:textId="77777777" w:rsidR="009E398A" w:rsidRPr="005A1FD1" w:rsidRDefault="009E398A" w:rsidP="008C68A8">
      <w:pPr>
        <w:pStyle w:val="screen"/>
      </w:pPr>
      <w:r w:rsidRPr="005A1FD1">
        <w:t>1. Enter/Edit Immunization Lot</w:t>
      </w:r>
    </w:p>
    <w:p w14:paraId="63B2605F" w14:textId="77777777" w:rsidR="009E398A" w:rsidRPr="005A1FD1" w:rsidRDefault="009E398A" w:rsidP="008C68A8">
      <w:pPr>
        <w:pStyle w:val="screen"/>
      </w:pPr>
      <w:r w:rsidRPr="005A1FD1">
        <w:t>2. Display/Print Immunization Inventory Report</w:t>
      </w:r>
    </w:p>
    <w:p w14:paraId="63B26060" w14:textId="77777777" w:rsidR="009E398A" w:rsidRPr="005A1FD1" w:rsidRDefault="009E398A" w:rsidP="008C68A8">
      <w:pPr>
        <w:pStyle w:val="screen"/>
      </w:pPr>
    </w:p>
    <w:p w14:paraId="63B26061" w14:textId="77777777" w:rsidR="009E398A" w:rsidRPr="005A1FD1" w:rsidRDefault="009E398A" w:rsidP="008C68A8">
      <w:pPr>
        <w:pStyle w:val="screen"/>
      </w:pPr>
      <w:r w:rsidRPr="005A1FD1">
        <w:t xml:space="preserve">Enter a number:  (1-2): 2 </w:t>
      </w:r>
      <w:r w:rsidRPr="005A1FD1">
        <w:rPr>
          <w:b/>
        </w:rPr>
        <w:t>[Enter]</w:t>
      </w:r>
    </w:p>
    <w:p w14:paraId="63B26063" w14:textId="77777777" w:rsidR="009E398A" w:rsidRPr="005A1FD1" w:rsidRDefault="009E398A" w:rsidP="008C68A8">
      <w:pPr>
        <w:pStyle w:val="screen"/>
      </w:pPr>
    </w:p>
    <w:p w14:paraId="63B26064" w14:textId="7249A6D5" w:rsidR="009E398A" w:rsidRPr="005A1FD1" w:rsidRDefault="009E398A" w:rsidP="008C68A8">
      <w:pPr>
        <w:pStyle w:val="screen"/>
      </w:pPr>
      <w:r w:rsidRPr="005A1FD1">
        <w:t>IMMUNIZATION INVENTORY REPORTS</w:t>
      </w:r>
      <w:r w:rsidR="00E539FB" w:rsidRPr="005A1FD1">
        <w:rPr>
          <w:rFonts w:eastAsia="SimSun" w:cs="Consolas"/>
          <w:szCs w:val="18"/>
        </w:rPr>
        <w:t xml:space="preserve"> FOR MAYBERRY OPC (9</w:t>
      </w:r>
      <w:r w:rsidR="00354586" w:rsidRPr="005A1FD1">
        <w:rPr>
          <w:rFonts w:eastAsia="SimSun" w:cs="Consolas"/>
          <w:szCs w:val="18"/>
        </w:rPr>
        <w:t>00A4)</w:t>
      </w:r>
    </w:p>
    <w:p w14:paraId="63B26065" w14:textId="77777777" w:rsidR="009E398A" w:rsidRPr="005A1FD1" w:rsidRDefault="009E398A" w:rsidP="008C68A8">
      <w:pPr>
        <w:pStyle w:val="screen"/>
      </w:pPr>
    </w:p>
    <w:p w14:paraId="63B26066" w14:textId="77777777" w:rsidR="009E398A" w:rsidRPr="005A1FD1" w:rsidRDefault="009E398A" w:rsidP="008C68A8">
      <w:pPr>
        <w:pStyle w:val="screen"/>
      </w:pPr>
      <w:r w:rsidRPr="005A1FD1">
        <w:t>Display/Print Which of the Following?</w:t>
      </w:r>
    </w:p>
    <w:p w14:paraId="63B26067" w14:textId="77777777" w:rsidR="009E398A" w:rsidRPr="005A1FD1" w:rsidRDefault="009E398A" w:rsidP="008C68A8">
      <w:pPr>
        <w:pStyle w:val="screen"/>
      </w:pPr>
    </w:p>
    <w:p w14:paraId="63B26068" w14:textId="77777777" w:rsidR="009E398A" w:rsidRPr="005A1FD1" w:rsidRDefault="009E398A" w:rsidP="008C68A8">
      <w:pPr>
        <w:pStyle w:val="screen"/>
      </w:pPr>
      <w:r w:rsidRPr="005A1FD1">
        <w:t>1. All or Selected Active Inventory</w:t>
      </w:r>
    </w:p>
    <w:p w14:paraId="63B26069" w14:textId="77777777" w:rsidR="009E398A" w:rsidRPr="005A1FD1" w:rsidRDefault="009E398A" w:rsidP="008C68A8">
      <w:pPr>
        <w:pStyle w:val="screen"/>
      </w:pPr>
      <w:r w:rsidRPr="005A1FD1">
        <w:t>2. Active Inventory With Zero Doses Available</w:t>
      </w:r>
    </w:p>
    <w:p w14:paraId="63B2606A" w14:textId="77777777" w:rsidR="009E398A" w:rsidRPr="005A1FD1" w:rsidRDefault="009E398A" w:rsidP="008C68A8">
      <w:pPr>
        <w:pStyle w:val="screen"/>
      </w:pPr>
    </w:p>
    <w:p w14:paraId="63B2606B" w14:textId="77777777" w:rsidR="009E398A" w:rsidRPr="005A1FD1" w:rsidRDefault="009E398A" w:rsidP="008C68A8">
      <w:pPr>
        <w:pStyle w:val="screen"/>
      </w:pPr>
      <w:r w:rsidRPr="005A1FD1">
        <w:t xml:space="preserve">Enter a number:  (1-2): 2 </w:t>
      </w:r>
      <w:r w:rsidRPr="005A1FD1">
        <w:rPr>
          <w:b/>
        </w:rPr>
        <w:t>[Enter]</w:t>
      </w:r>
    </w:p>
    <w:p w14:paraId="63B2606C" w14:textId="77777777" w:rsidR="009E398A" w:rsidRPr="005A1FD1" w:rsidRDefault="009E398A" w:rsidP="008C68A8">
      <w:pPr>
        <w:pStyle w:val="screen"/>
      </w:pPr>
    </w:p>
    <w:p w14:paraId="63B2606D" w14:textId="77777777" w:rsidR="009E398A" w:rsidRPr="005A1FD1" w:rsidRDefault="009E398A" w:rsidP="008C68A8">
      <w:pPr>
        <w:pStyle w:val="screen"/>
        <w:rPr>
          <w:b/>
        </w:rPr>
      </w:pPr>
    </w:p>
    <w:p w14:paraId="63B2606E" w14:textId="77777777" w:rsidR="009E398A" w:rsidRPr="005A1FD1" w:rsidRDefault="009E398A" w:rsidP="008C68A8">
      <w:pPr>
        <w:pStyle w:val="screen"/>
        <w:rPr>
          <w:b/>
        </w:rPr>
      </w:pPr>
      <w:r w:rsidRPr="005A1FD1">
        <w:t xml:space="preserve">Display/Print on which Device: GENERIC PRINTER </w:t>
      </w:r>
      <w:r w:rsidRPr="005A1FD1">
        <w:rPr>
          <w:b/>
        </w:rPr>
        <w:t>[Enter]</w:t>
      </w:r>
      <w:r w:rsidRPr="005A1FD1">
        <w:t xml:space="preserve">    Right Margin: 80 </w:t>
      </w:r>
      <w:r w:rsidRPr="005A1FD1">
        <w:rPr>
          <w:b/>
        </w:rPr>
        <w:t>[Enter]</w:t>
      </w:r>
    </w:p>
    <w:p w14:paraId="63B26070" w14:textId="6C4CE8AD" w:rsidR="009E398A" w:rsidRPr="005A1FD1" w:rsidRDefault="009257C0" w:rsidP="008C68A8">
      <w:pPr>
        <w:pStyle w:val="screen"/>
        <w:rPr>
          <w:szCs w:val="18"/>
        </w:rPr>
      </w:pPr>
      <w:r w:rsidRPr="005A1FD1">
        <w:rPr>
          <w:rFonts w:eastAsia="SimSun" w:cs="Consolas"/>
          <w:szCs w:val="18"/>
        </w:rPr>
        <w:br/>
      </w:r>
      <w:r w:rsidR="00354586" w:rsidRPr="005A1FD1">
        <w:rPr>
          <w:rFonts w:eastAsia="SimSun" w:cs="Consolas"/>
          <w:szCs w:val="18"/>
        </w:rPr>
        <w:t xml:space="preserve">            </w:t>
      </w:r>
      <w:r w:rsidR="00E539FB" w:rsidRPr="005A1FD1">
        <w:rPr>
          <w:rFonts w:eastAsia="SimSun" w:cs="Consolas"/>
          <w:szCs w:val="18"/>
        </w:rPr>
        <w:t xml:space="preserve">                 MAYBERRY OPC (9</w:t>
      </w:r>
      <w:r w:rsidR="00354586" w:rsidRPr="005A1FD1">
        <w:rPr>
          <w:rFonts w:eastAsia="SimSun" w:cs="Consolas"/>
          <w:szCs w:val="18"/>
        </w:rPr>
        <w:t>00A4)</w:t>
      </w:r>
    </w:p>
    <w:p w14:paraId="63B26071" w14:textId="77777777" w:rsidR="009E398A" w:rsidRPr="005A1FD1" w:rsidRDefault="009E398A" w:rsidP="008C68A8">
      <w:pPr>
        <w:pStyle w:val="screen"/>
      </w:pPr>
      <w:r w:rsidRPr="005A1FD1">
        <w:t xml:space="preserve">              ACTIVE IMMUNIZATION INVENTORY - ZERO DOSES AVAILABLE</w:t>
      </w:r>
    </w:p>
    <w:p w14:paraId="63B26072" w14:textId="77777777" w:rsidR="009E398A" w:rsidRPr="005A1FD1" w:rsidRDefault="009E398A" w:rsidP="008C68A8">
      <w:pPr>
        <w:pStyle w:val="screen"/>
      </w:pPr>
      <w:r w:rsidRPr="005A1FD1">
        <w:t xml:space="preserve">                           DATE PRINTED: AUG 11,2015</w:t>
      </w:r>
    </w:p>
    <w:p w14:paraId="63B26073" w14:textId="77777777" w:rsidR="009E398A" w:rsidRPr="005A1FD1" w:rsidRDefault="009E398A" w:rsidP="008C68A8">
      <w:pPr>
        <w:pStyle w:val="screen"/>
      </w:pPr>
    </w:p>
    <w:p w14:paraId="63B26074" w14:textId="77777777" w:rsidR="009E398A" w:rsidRPr="005A1FD1" w:rsidRDefault="009E398A" w:rsidP="008C68A8">
      <w:pPr>
        <w:pStyle w:val="screen"/>
      </w:pPr>
      <w:r w:rsidRPr="005A1FD1">
        <w:t>IMMUNIZATION</w:t>
      </w:r>
    </w:p>
    <w:p w14:paraId="63B26075" w14:textId="77777777" w:rsidR="009E398A" w:rsidRPr="005A1FD1" w:rsidRDefault="009E398A" w:rsidP="008C68A8">
      <w:pPr>
        <w:pStyle w:val="screen"/>
      </w:pPr>
      <w:r w:rsidRPr="005A1FD1">
        <w:t>LOT MUNBER                    STATUS         DOSES UNUSED        EXPIRATION DATE</w:t>
      </w:r>
    </w:p>
    <w:p w14:paraId="63B26076" w14:textId="06D059BF" w:rsidR="009E398A" w:rsidRPr="005A1FD1" w:rsidRDefault="009E398A" w:rsidP="008C68A8">
      <w:pPr>
        <w:pStyle w:val="screen"/>
        <w:rPr>
          <w:szCs w:val="18"/>
        </w:rPr>
      </w:pPr>
      <w:r w:rsidRPr="005A1FD1">
        <w:t>MANUFACTUR</w:t>
      </w:r>
      <w:r w:rsidRPr="005A1FD1">
        <w:rPr>
          <w:szCs w:val="18"/>
        </w:rPr>
        <w:t>ER</w:t>
      </w:r>
      <w:r w:rsidR="00354586" w:rsidRPr="005A1FD1">
        <w:rPr>
          <w:szCs w:val="18"/>
        </w:rPr>
        <w:t xml:space="preserve">                                                     </w:t>
      </w:r>
      <w:r w:rsidR="00354586" w:rsidRPr="005A1FD1">
        <w:rPr>
          <w:rFonts w:eastAsia="SimSun" w:cs="Consolas"/>
          <w:szCs w:val="18"/>
        </w:rPr>
        <w:t>STATION NUMBER</w:t>
      </w:r>
    </w:p>
    <w:p w14:paraId="63B26077" w14:textId="3F4A50D6" w:rsidR="009E398A" w:rsidRPr="005A1FD1" w:rsidRDefault="009E398A" w:rsidP="008C68A8">
      <w:pPr>
        <w:pStyle w:val="screen"/>
      </w:pPr>
      <w:r w:rsidRPr="005A1FD1">
        <w:lastRenderedPageBreak/>
        <w:t>===============================================================</w:t>
      </w:r>
      <w:r w:rsidR="00354586" w:rsidRPr="005A1FD1">
        <w:t>================</w:t>
      </w:r>
      <w:r w:rsidRPr="005A1FD1">
        <w:t>=</w:t>
      </w:r>
    </w:p>
    <w:p w14:paraId="63B26078" w14:textId="77777777" w:rsidR="009E398A" w:rsidRPr="005A1FD1" w:rsidRDefault="009E398A" w:rsidP="008C68A8">
      <w:pPr>
        <w:pStyle w:val="screen"/>
      </w:pPr>
      <w:r w:rsidRPr="005A1FD1">
        <w:t>ANTHRAX</w:t>
      </w:r>
    </w:p>
    <w:p w14:paraId="63B26079" w14:textId="77777777" w:rsidR="009E398A" w:rsidRPr="005A1FD1" w:rsidRDefault="009E398A" w:rsidP="008C68A8">
      <w:pPr>
        <w:pStyle w:val="screen"/>
      </w:pPr>
      <w:r w:rsidRPr="005A1FD1">
        <w:t>PH5429DT6                     ACTIVE         0                   DEC 31, 2015</w:t>
      </w:r>
    </w:p>
    <w:p w14:paraId="63B2607A" w14:textId="490F4736" w:rsidR="009E398A" w:rsidRPr="005A1FD1" w:rsidRDefault="009E398A" w:rsidP="008C68A8">
      <w:pPr>
        <w:pStyle w:val="screen"/>
      </w:pPr>
      <w:r w:rsidRPr="005A1FD1">
        <w:t>BAXTER HEALTHCARE CORPORATION</w:t>
      </w:r>
      <w:r w:rsidR="00354586" w:rsidRPr="005A1FD1">
        <w:t xml:space="preserve">     </w:t>
      </w:r>
      <w:r w:rsidR="00E539FB" w:rsidRPr="005A1FD1">
        <w:t xml:space="preserve">                               9</w:t>
      </w:r>
      <w:r w:rsidR="00354586" w:rsidRPr="005A1FD1">
        <w:t>00A4</w:t>
      </w:r>
    </w:p>
    <w:p w14:paraId="63B2607B" w14:textId="77777777" w:rsidR="009E398A" w:rsidRPr="005A1FD1" w:rsidRDefault="009E398A" w:rsidP="008C68A8">
      <w:pPr>
        <w:pStyle w:val="screen"/>
      </w:pPr>
    </w:p>
    <w:p w14:paraId="63B2607C" w14:textId="77777777" w:rsidR="009E398A" w:rsidRPr="005A1FD1" w:rsidRDefault="009E398A" w:rsidP="008C68A8">
      <w:pPr>
        <w:pStyle w:val="screen"/>
      </w:pPr>
      <w:r w:rsidRPr="005A1FD1">
        <w:t>MUMPS</w:t>
      </w:r>
    </w:p>
    <w:p w14:paraId="63B2607D" w14:textId="77777777" w:rsidR="009E398A" w:rsidRPr="005A1FD1" w:rsidRDefault="009E398A" w:rsidP="008C68A8">
      <w:pPr>
        <w:pStyle w:val="screen"/>
      </w:pPr>
      <w:r w:rsidRPr="005A1FD1">
        <w:t>F8A5632B                      ACTIVE         0                   NOV 30, 2015</w:t>
      </w:r>
    </w:p>
    <w:p w14:paraId="63B2607E" w14:textId="4D9C7814" w:rsidR="009E398A" w:rsidRPr="005A1FD1" w:rsidRDefault="009E398A" w:rsidP="008C68A8">
      <w:pPr>
        <w:pStyle w:val="screen"/>
      </w:pPr>
      <w:r w:rsidRPr="005A1FD1">
        <w:t>MERCK AND CO., INC.</w:t>
      </w:r>
      <w:r w:rsidR="00354586" w:rsidRPr="005A1FD1">
        <w:t xml:space="preserve">                                              NA</w:t>
      </w:r>
    </w:p>
    <w:p w14:paraId="5AA3C8FA" w14:textId="77777777" w:rsidR="00205517" w:rsidRDefault="00205517" w:rsidP="00205517">
      <w:pPr>
        <w:pStyle w:val="Heading2"/>
      </w:pPr>
      <w:bookmarkStart w:id="393" w:name="_Immunization_Default_Responses"/>
      <w:bookmarkStart w:id="394" w:name="_Toc428365047"/>
      <w:bookmarkStart w:id="395" w:name="_Toc468086046"/>
      <w:bookmarkEnd w:id="393"/>
      <w:r w:rsidRPr="00A80D3F">
        <w:rPr>
          <w:rFonts w:eastAsia="SimSun"/>
          <w:szCs w:val="32"/>
        </w:rPr>
        <w:t>Immunization Default Responses Enter/Edit</w:t>
      </w:r>
      <w:bookmarkEnd w:id="395"/>
    </w:p>
    <w:p w14:paraId="5861FDFA" w14:textId="77777777" w:rsidR="00205517" w:rsidRPr="005A1FD1" w:rsidRDefault="00205517" w:rsidP="00205517">
      <w:pPr>
        <w:pStyle w:val="screen"/>
      </w:pPr>
      <w:r w:rsidRPr="005A1FD1">
        <w:t xml:space="preserve">Select PCE Table Maintenance Option: </w:t>
      </w:r>
      <w:r w:rsidRPr="005A1FD1">
        <w:rPr>
          <w:b/>
        </w:rPr>
        <w:t>DEF</w:t>
      </w:r>
      <w:r w:rsidRPr="005A1FD1">
        <w:t xml:space="preserve"> </w:t>
      </w:r>
      <w:r w:rsidRPr="005A1FD1">
        <w:rPr>
          <w:b/>
        </w:rPr>
        <w:t>[Enter]</w:t>
      </w:r>
      <w:r w:rsidRPr="005A1FD1">
        <w:t xml:space="preserve"> Immunization Default Re</w:t>
      </w:r>
    </w:p>
    <w:p w14:paraId="425953E2" w14:textId="77777777" w:rsidR="00205517" w:rsidRPr="005A1FD1" w:rsidRDefault="00205517" w:rsidP="00205517">
      <w:pPr>
        <w:pStyle w:val="screen"/>
      </w:pPr>
      <w:r w:rsidRPr="005A1FD1">
        <w:t>Sponses Enter/Edit</w:t>
      </w:r>
    </w:p>
    <w:p w14:paraId="77F3ECCD" w14:textId="77777777" w:rsidR="00205517" w:rsidRPr="005A1FD1" w:rsidRDefault="00205517" w:rsidP="00205517">
      <w:pPr>
        <w:pStyle w:val="screen"/>
      </w:pPr>
    </w:p>
    <w:p w14:paraId="63D05D4C" w14:textId="77777777" w:rsidR="00205517" w:rsidRPr="005A1FD1" w:rsidRDefault="00205517" w:rsidP="00205517">
      <w:pPr>
        <w:pStyle w:val="screen"/>
      </w:pPr>
    </w:p>
    <w:p w14:paraId="4B980AF2" w14:textId="77777777" w:rsidR="00205517" w:rsidRPr="005A1FD1" w:rsidRDefault="00205517" w:rsidP="00205517">
      <w:pPr>
        <w:pStyle w:val="screen"/>
      </w:pPr>
    </w:p>
    <w:p w14:paraId="22E8B3B1" w14:textId="77777777" w:rsidR="00205517" w:rsidRPr="005A1FD1" w:rsidRDefault="00205517" w:rsidP="00205517">
      <w:pPr>
        <w:pStyle w:val="screen"/>
        <w:rPr>
          <w:szCs w:val="18"/>
        </w:rPr>
      </w:pPr>
      <w:r w:rsidRPr="005A1FD1">
        <w:rPr>
          <w:szCs w:val="18"/>
        </w:rPr>
        <w:t xml:space="preserve">        Enter/Edit Immunization Default Responses</w:t>
      </w:r>
    </w:p>
    <w:p w14:paraId="5442559B" w14:textId="77777777" w:rsidR="00205517" w:rsidRPr="005A1FD1" w:rsidRDefault="00205517" w:rsidP="00205517">
      <w:pPr>
        <w:pStyle w:val="screen"/>
        <w:rPr>
          <w:szCs w:val="18"/>
        </w:rPr>
      </w:pPr>
    </w:p>
    <w:p w14:paraId="0FDB0004" w14:textId="77777777" w:rsidR="00205517" w:rsidRPr="005A1FD1" w:rsidRDefault="00205517" w:rsidP="00205517">
      <w:pPr>
        <w:pStyle w:val="screen"/>
        <w:rPr>
          <w:szCs w:val="18"/>
        </w:rPr>
      </w:pPr>
    </w:p>
    <w:p w14:paraId="5F9C51B9" w14:textId="77777777" w:rsidR="00205517" w:rsidRPr="005A1FD1" w:rsidRDefault="00205517" w:rsidP="00205517">
      <w:pPr>
        <w:pStyle w:val="screen"/>
        <w:rPr>
          <w:rFonts w:eastAsia="SimSun" w:cs="Courier New"/>
          <w:szCs w:val="18"/>
        </w:rPr>
      </w:pPr>
      <w:r w:rsidRPr="005A1FD1">
        <w:rPr>
          <w:rFonts w:eastAsia="SimSun" w:cs="Courier New"/>
          <w:szCs w:val="18"/>
        </w:rPr>
        <w:t xml:space="preserve">Select Facility: </w:t>
      </w:r>
      <w:r w:rsidRPr="005A1FD1">
        <w:rPr>
          <w:rFonts w:eastAsia="SimSun" w:cs="Courier New"/>
          <w:b/>
          <w:szCs w:val="18"/>
        </w:rPr>
        <w:t xml:space="preserve">MAYBERRY </w:t>
      </w:r>
      <w:r w:rsidRPr="005A1FD1">
        <w:rPr>
          <w:rFonts w:eastAsia="SimSun" w:cs="Courier New"/>
          <w:b/>
        </w:rPr>
        <w:t>[Enter]</w:t>
      </w:r>
    </w:p>
    <w:p w14:paraId="0AF80FDC" w14:textId="77777777" w:rsidR="00205517" w:rsidRPr="005A1FD1" w:rsidRDefault="00205517" w:rsidP="00205517">
      <w:pPr>
        <w:pStyle w:val="screen"/>
        <w:rPr>
          <w:rFonts w:eastAsia="SimSun" w:cs="Courier New"/>
          <w:szCs w:val="18"/>
        </w:rPr>
      </w:pPr>
      <w:r w:rsidRPr="005A1FD1">
        <w:rPr>
          <w:rFonts w:eastAsia="SimSun" w:cs="Courier New"/>
          <w:szCs w:val="18"/>
        </w:rPr>
        <w:t xml:space="preserve">     1   MAYBERRY              NC  VAMC      900</w:t>
      </w:r>
    </w:p>
    <w:p w14:paraId="698522BE" w14:textId="77777777" w:rsidR="00205517" w:rsidRPr="005A1FD1" w:rsidRDefault="00205517" w:rsidP="00205517">
      <w:pPr>
        <w:pStyle w:val="screen"/>
        <w:rPr>
          <w:rFonts w:eastAsia="SimSun" w:cs="Courier New"/>
          <w:szCs w:val="18"/>
        </w:rPr>
      </w:pPr>
      <w:r w:rsidRPr="005A1FD1">
        <w:rPr>
          <w:rFonts w:eastAsia="SimSun" w:cs="Courier New"/>
          <w:szCs w:val="18"/>
        </w:rPr>
        <w:t xml:space="preserve">     2   MAYBERRY OPC          NC  OCMC      900A4</w:t>
      </w:r>
    </w:p>
    <w:p w14:paraId="1ED8B69F" w14:textId="0F7C8225" w:rsidR="00205517" w:rsidRPr="005A1FD1" w:rsidRDefault="00205517" w:rsidP="00205517">
      <w:pPr>
        <w:pStyle w:val="screen"/>
        <w:rPr>
          <w:szCs w:val="18"/>
        </w:rPr>
      </w:pPr>
      <w:r w:rsidRPr="005A1FD1">
        <w:rPr>
          <w:rFonts w:eastAsia="SimSun" w:cs="Courier New"/>
          <w:szCs w:val="18"/>
        </w:rPr>
        <w:t xml:space="preserve">CHOOSE 1-2: </w:t>
      </w:r>
      <w:r w:rsidRPr="005A1FD1">
        <w:rPr>
          <w:rFonts w:eastAsia="SimSun" w:cs="Courier New"/>
          <w:b/>
          <w:szCs w:val="18"/>
        </w:rPr>
        <w:t>1</w:t>
      </w:r>
      <w:r w:rsidRPr="005A1FD1">
        <w:rPr>
          <w:rFonts w:eastAsia="SimSun" w:cs="Courier New"/>
          <w:szCs w:val="18"/>
        </w:rPr>
        <w:t xml:space="preserve"> </w:t>
      </w:r>
      <w:r w:rsidRPr="005A1FD1">
        <w:rPr>
          <w:rFonts w:eastAsia="SimSun" w:cs="Courier New"/>
          <w:b/>
        </w:rPr>
        <w:t xml:space="preserve">[Enter] </w:t>
      </w:r>
      <w:r w:rsidRPr="005A1FD1">
        <w:rPr>
          <w:rFonts w:eastAsia="SimSun" w:cs="Courier New"/>
          <w:szCs w:val="18"/>
        </w:rPr>
        <w:t xml:space="preserve"> MAYBERRY        NC  VAMC      900</w:t>
      </w:r>
    </w:p>
    <w:p w14:paraId="7AE2AF59" w14:textId="77777777" w:rsidR="00205517" w:rsidRPr="005A1FD1" w:rsidRDefault="00205517" w:rsidP="00205517">
      <w:pPr>
        <w:pStyle w:val="screen"/>
        <w:rPr>
          <w:szCs w:val="18"/>
        </w:rPr>
      </w:pPr>
    </w:p>
    <w:p w14:paraId="183A490A" w14:textId="77777777" w:rsidR="00205517" w:rsidRPr="005A1FD1" w:rsidRDefault="00205517" w:rsidP="00205517">
      <w:pPr>
        <w:pStyle w:val="screen"/>
        <w:rPr>
          <w:szCs w:val="18"/>
        </w:rPr>
      </w:pPr>
    </w:p>
    <w:p w14:paraId="0F10BD35" w14:textId="77777777" w:rsidR="00205517" w:rsidRPr="005A1FD1" w:rsidRDefault="00205517" w:rsidP="00205517">
      <w:pPr>
        <w:pStyle w:val="screen"/>
        <w:rPr>
          <w:szCs w:val="18"/>
        </w:rPr>
      </w:pPr>
      <w:r w:rsidRPr="005A1FD1">
        <w:rPr>
          <w:szCs w:val="18"/>
        </w:rPr>
        <w:t xml:space="preserve">        Enter/Edit Immunization Default Responses</w:t>
      </w:r>
    </w:p>
    <w:p w14:paraId="1037530E" w14:textId="77777777" w:rsidR="00205517" w:rsidRPr="005A1FD1" w:rsidRDefault="00205517" w:rsidP="00205517">
      <w:pPr>
        <w:pStyle w:val="screen"/>
        <w:rPr>
          <w:szCs w:val="18"/>
        </w:rPr>
      </w:pPr>
    </w:p>
    <w:p w14:paraId="3579E76D" w14:textId="77777777" w:rsidR="00205517" w:rsidRPr="005A1FD1" w:rsidRDefault="00205517" w:rsidP="00205517">
      <w:pPr>
        <w:pStyle w:val="screen"/>
        <w:rPr>
          <w:szCs w:val="18"/>
        </w:rPr>
      </w:pPr>
    </w:p>
    <w:p w14:paraId="20B001F0" w14:textId="77777777" w:rsidR="00205517" w:rsidRPr="005A1FD1" w:rsidRDefault="00205517" w:rsidP="00205517">
      <w:pPr>
        <w:pStyle w:val="screen"/>
        <w:rPr>
          <w:rFonts w:eastAsia="SimSun" w:cs="Courier New"/>
          <w:szCs w:val="18"/>
        </w:rPr>
      </w:pPr>
      <w:r w:rsidRPr="005A1FD1">
        <w:rPr>
          <w:rFonts w:eastAsia="SimSun" w:cs="Courier New"/>
          <w:szCs w:val="18"/>
        </w:rPr>
        <w:t>Select Facility: MAYBERRY</w:t>
      </w:r>
    </w:p>
    <w:p w14:paraId="1B4716A7" w14:textId="77777777" w:rsidR="00205517" w:rsidRPr="005A1FD1" w:rsidRDefault="00205517" w:rsidP="00205517">
      <w:pPr>
        <w:pStyle w:val="screen"/>
        <w:rPr>
          <w:rFonts w:eastAsia="SimSun" w:cs="Courier New"/>
          <w:szCs w:val="18"/>
        </w:rPr>
      </w:pPr>
    </w:p>
    <w:p w14:paraId="113CBC91" w14:textId="77777777" w:rsidR="00205517" w:rsidRPr="005A1FD1" w:rsidRDefault="00205517" w:rsidP="00205517">
      <w:pPr>
        <w:pStyle w:val="screen"/>
        <w:rPr>
          <w:rFonts w:eastAsia="SimSun" w:cs="Courier New"/>
        </w:rPr>
      </w:pPr>
      <w:r w:rsidRPr="005A1FD1">
        <w:rPr>
          <w:rFonts w:eastAsia="SimSun" w:cs="Courier New"/>
        </w:rPr>
        <w:t xml:space="preserve">Select IMMUNIZATION: </w:t>
      </w:r>
      <w:r w:rsidRPr="005A1FD1">
        <w:rPr>
          <w:rFonts w:eastAsia="SimSun" w:cs="Courier New"/>
          <w:b/>
        </w:rPr>
        <w:t>MUMPS</w:t>
      </w:r>
      <w:r w:rsidRPr="005A1FD1">
        <w:rPr>
          <w:rFonts w:eastAsia="SimSun" w:cs="Courier New"/>
        </w:rPr>
        <w:t xml:space="preserve"> </w:t>
      </w:r>
      <w:r w:rsidRPr="005A1FD1">
        <w:rPr>
          <w:rFonts w:eastAsia="SimSun" w:cs="Courier New"/>
          <w:b/>
        </w:rPr>
        <w:t>[Enter]</w:t>
      </w:r>
      <w:r>
        <w:rPr>
          <w:rFonts w:ascii="Consolas" w:eastAsia="SimSun" w:hAnsi="Consolas" w:cs="Consolas"/>
        </w:rPr>
        <w:t xml:space="preserve">   07</w:t>
      </w:r>
    </w:p>
    <w:p w14:paraId="621ACD7B" w14:textId="77777777" w:rsidR="00205517" w:rsidRPr="005A1FD1" w:rsidRDefault="00205517" w:rsidP="00205517">
      <w:pPr>
        <w:pStyle w:val="screen"/>
        <w:rPr>
          <w:rFonts w:eastAsia="SimSun" w:cs="Courier New"/>
        </w:rPr>
      </w:pPr>
      <w:r w:rsidRPr="005A1FD1">
        <w:rPr>
          <w:rFonts w:eastAsia="SimSun" w:cs="Courier New"/>
        </w:rPr>
        <w:t xml:space="preserve">  ROUTE OF ADMINISTRATION: </w:t>
      </w:r>
      <w:r w:rsidRPr="005A1FD1">
        <w:rPr>
          <w:rFonts w:eastAsia="SimSun" w:cs="Courier New"/>
          <w:b/>
        </w:rPr>
        <w:t>IM</w:t>
      </w:r>
      <w:r w:rsidRPr="005A1FD1">
        <w:rPr>
          <w:rFonts w:eastAsia="SimSun" w:cs="Courier New"/>
        </w:rPr>
        <w:t xml:space="preserve"> </w:t>
      </w:r>
      <w:r w:rsidRPr="005A1FD1">
        <w:rPr>
          <w:rFonts w:eastAsia="SimSun" w:cs="Courier New"/>
          <w:b/>
        </w:rPr>
        <w:t xml:space="preserve">[Enter] </w:t>
      </w:r>
      <w:r w:rsidRPr="005A1FD1">
        <w:rPr>
          <w:rFonts w:eastAsia="SimSun" w:cs="Courier New"/>
        </w:rPr>
        <w:t>INTRAMUSCULAR     IM</w:t>
      </w:r>
    </w:p>
    <w:p w14:paraId="3949DA79" w14:textId="77777777" w:rsidR="00205517" w:rsidRPr="005A1FD1" w:rsidRDefault="00205517" w:rsidP="00205517">
      <w:pPr>
        <w:pStyle w:val="screen"/>
        <w:rPr>
          <w:rFonts w:eastAsia="SimSun" w:cs="Courier New"/>
        </w:rPr>
      </w:pPr>
      <w:r w:rsidRPr="005A1FD1">
        <w:rPr>
          <w:rFonts w:eastAsia="SimSun" w:cs="Courier New"/>
        </w:rPr>
        <w:t xml:space="preserve">  SITE OF ADMINISTRATION: </w:t>
      </w:r>
      <w:r w:rsidRPr="005A1FD1">
        <w:rPr>
          <w:rFonts w:eastAsia="SimSun" w:cs="Courier New"/>
          <w:b/>
        </w:rPr>
        <w:t>LA</w:t>
      </w:r>
      <w:r w:rsidRPr="005A1FD1">
        <w:rPr>
          <w:rFonts w:eastAsia="SimSun" w:cs="Courier New"/>
        </w:rPr>
        <w:t xml:space="preserve"> </w:t>
      </w:r>
      <w:r w:rsidRPr="005A1FD1">
        <w:rPr>
          <w:rFonts w:eastAsia="SimSun" w:cs="Courier New"/>
          <w:b/>
        </w:rPr>
        <w:t>[Enter]</w:t>
      </w:r>
      <w:r w:rsidRPr="005A1FD1">
        <w:rPr>
          <w:rFonts w:eastAsia="SimSun" w:cs="Courier New"/>
        </w:rPr>
        <w:t xml:space="preserve"> LEFT ARM     LA</w:t>
      </w:r>
    </w:p>
    <w:p w14:paraId="614F3849" w14:textId="77777777" w:rsidR="00205517" w:rsidRPr="005A1FD1" w:rsidRDefault="00205517" w:rsidP="00205517">
      <w:pPr>
        <w:pStyle w:val="screen"/>
        <w:rPr>
          <w:rFonts w:eastAsia="SimSun" w:cs="Courier New"/>
        </w:rPr>
      </w:pPr>
      <w:r w:rsidRPr="005A1FD1">
        <w:rPr>
          <w:rFonts w:eastAsia="SimSun" w:cs="Courier New"/>
        </w:rPr>
        <w:t xml:space="preserve">  DOSE: </w:t>
      </w:r>
      <w:r w:rsidRPr="005A1FD1">
        <w:rPr>
          <w:rFonts w:eastAsia="SimSun" w:cs="Courier New"/>
          <w:b/>
        </w:rPr>
        <w:t>1</w:t>
      </w:r>
      <w:r w:rsidRPr="005A1FD1">
        <w:rPr>
          <w:rFonts w:eastAsia="SimSun" w:cs="Courier New"/>
        </w:rPr>
        <w:t xml:space="preserve"> </w:t>
      </w:r>
      <w:r w:rsidRPr="005A1FD1">
        <w:rPr>
          <w:rFonts w:eastAsia="SimSun" w:cs="Courier New"/>
          <w:b/>
        </w:rPr>
        <w:t>[Enter]</w:t>
      </w:r>
    </w:p>
    <w:p w14:paraId="372F2AAD" w14:textId="77777777" w:rsidR="00205517" w:rsidRPr="005A1FD1" w:rsidRDefault="00205517" w:rsidP="00205517">
      <w:pPr>
        <w:pStyle w:val="screen"/>
        <w:rPr>
          <w:rFonts w:eastAsia="SimSun" w:cs="Courier New"/>
        </w:rPr>
      </w:pPr>
      <w:r w:rsidRPr="005A1FD1">
        <w:rPr>
          <w:rFonts w:eastAsia="SimSun" w:cs="Courier New"/>
        </w:rPr>
        <w:t xml:space="preserve">  DOSE UNITS: </w:t>
      </w:r>
      <w:r w:rsidRPr="005A1FD1">
        <w:rPr>
          <w:rFonts w:eastAsia="SimSun" w:cs="Courier New"/>
          <w:b/>
        </w:rPr>
        <w:t>mL</w:t>
      </w:r>
      <w:r w:rsidRPr="005A1FD1">
        <w:rPr>
          <w:rFonts w:eastAsia="SimSun" w:cs="Courier New"/>
        </w:rPr>
        <w:t xml:space="preserve"> </w:t>
      </w:r>
      <w:r w:rsidRPr="005A1FD1">
        <w:rPr>
          <w:rFonts w:eastAsia="SimSun" w:cs="Courier New"/>
          <w:b/>
        </w:rPr>
        <w:t>[Enter]</w:t>
      </w:r>
    </w:p>
    <w:p w14:paraId="278506BE" w14:textId="77777777" w:rsidR="00205517" w:rsidRPr="005A1FD1" w:rsidRDefault="00205517" w:rsidP="00205517">
      <w:pPr>
        <w:pStyle w:val="screen"/>
        <w:rPr>
          <w:rFonts w:eastAsia="SimSun" w:cs="Courier New"/>
        </w:rPr>
      </w:pPr>
      <w:r w:rsidRPr="005A1FD1">
        <w:rPr>
          <w:rFonts w:eastAsia="SimSun" w:cs="Courier New"/>
        </w:rPr>
        <w:t xml:space="preserve">     1   mL    milliliter  mL</w:t>
      </w:r>
    </w:p>
    <w:p w14:paraId="35605CF9" w14:textId="77777777" w:rsidR="00205517" w:rsidRPr="005A1FD1" w:rsidRDefault="00205517" w:rsidP="00205517">
      <w:pPr>
        <w:pStyle w:val="screen"/>
        <w:rPr>
          <w:rFonts w:eastAsia="SimSun" w:cs="Courier New"/>
        </w:rPr>
      </w:pPr>
      <w:r w:rsidRPr="005A1FD1">
        <w:rPr>
          <w:rFonts w:eastAsia="SimSun" w:cs="Courier New"/>
        </w:rPr>
        <w:t xml:space="preserve">     2   mL/(10.h)    milliliter per 10 hour  mL/(10.h)</w:t>
      </w:r>
    </w:p>
    <w:p w14:paraId="4CDB8DE7" w14:textId="77777777" w:rsidR="00205517" w:rsidRPr="005A1FD1" w:rsidRDefault="00205517" w:rsidP="00205517">
      <w:pPr>
        <w:pStyle w:val="screen"/>
        <w:rPr>
          <w:rFonts w:eastAsia="SimSun" w:cs="Courier New"/>
        </w:rPr>
      </w:pPr>
      <w:r w:rsidRPr="005A1FD1">
        <w:rPr>
          <w:rFonts w:eastAsia="SimSun" w:cs="Courier New"/>
        </w:rPr>
        <w:t xml:space="preserve">     3   mL/(12.h)    milliliter per 12 hour  mL/(12.h)</w:t>
      </w:r>
    </w:p>
    <w:p w14:paraId="1DDFC1C5" w14:textId="77777777" w:rsidR="00205517" w:rsidRPr="005A1FD1" w:rsidRDefault="00205517" w:rsidP="00205517">
      <w:pPr>
        <w:pStyle w:val="screen"/>
        <w:rPr>
          <w:rFonts w:eastAsia="SimSun" w:cs="Courier New"/>
        </w:rPr>
      </w:pPr>
      <w:r w:rsidRPr="005A1FD1">
        <w:rPr>
          <w:rFonts w:eastAsia="SimSun" w:cs="Courier New"/>
        </w:rPr>
        <w:t xml:space="preserve">     4   mL/(2.h)    milliliter per 2 hour  mL/(2.h)</w:t>
      </w:r>
    </w:p>
    <w:p w14:paraId="2C1956CB" w14:textId="77777777" w:rsidR="00205517" w:rsidRPr="005A1FD1" w:rsidRDefault="00205517" w:rsidP="00205517">
      <w:pPr>
        <w:pStyle w:val="screen"/>
        <w:rPr>
          <w:rFonts w:eastAsia="SimSun" w:cs="Courier New"/>
        </w:rPr>
      </w:pPr>
      <w:r w:rsidRPr="005A1FD1">
        <w:rPr>
          <w:rFonts w:eastAsia="SimSun" w:cs="Courier New"/>
        </w:rPr>
        <w:t xml:space="preserve">     5   mL/(24.h)    milliliter per 24 hour  mL/(24.h)</w:t>
      </w:r>
    </w:p>
    <w:p w14:paraId="6323745F" w14:textId="77777777" w:rsidR="00205517" w:rsidRPr="005A1FD1" w:rsidRDefault="00205517" w:rsidP="00205517">
      <w:pPr>
        <w:pStyle w:val="screen"/>
        <w:rPr>
          <w:rFonts w:eastAsia="SimSun" w:cs="Courier New"/>
        </w:rPr>
      </w:pPr>
      <w:r w:rsidRPr="005A1FD1">
        <w:rPr>
          <w:rFonts w:eastAsia="SimSun" w:cs="Courier New"/>
        </w:rPr>
        <w:t>Press &lt;RETURN&gt; to see more, '^' to exit this list, OR</w:t>
      </w:r>
    </w:p>
    <w:p w14:paraId="62345D6A" w14:textId="77777777" w:rsidR="00205517" w:rsidRPr="005A1FD1" w:rsidRDefault="00205517" w:rsidP="00205517">
      <w:pPr>
        <w:pStyle w:val="screen"/>
        <w:rPr>
          <w:rFonts w:eastAsia="SimSun" w:cs="Courier New"/>
        </w:rPr>
      </w:pPr>
      <w:r w:rsidRPr="005A1FD1">
        <w:rPr>
          <w:rFonts w:eastAsia="SimSun" w:cs="Courier New"/>
        </w:rPr>
        <w:t xml:space="preserve">CHOOSE 1-5: </w:t>
      </w:r>
      <w:r w:rsidRPr="005A1FD1">
        <w:rPr>
          <w:rFonts w:eastAsia="SimSun" w:cs="Courier New"/>
          <w:b/>
        </w:rPr>
        <w:t>1</w:t>
      </w:r>
      <w:r w:rsidRPr="005A1FD1">
        <w:rPr>
          <w:rFonts w:eastAsia="SimSun" w:cs="Courier New"/>
        </w:rPr>
        <w:t xml:space="preserve"> </w:t>
      </w:r>
      <w:r w:rsidRPr="005A1FD1">
        <w:rPr>
          <w:rFonts w:eastAsia="SimSun" w:cs="Courier New"/>
          <w:b/>
        </w:rPr>
        <w:t xml:space="preserve">[Enter] </w:t>
      </w:r>
      <w:r w:rsidRPr="005A1FD1">
        <w:rPr>
          <w:rFonts w:eastAsia="SimSun" w:cs="Courier New"/>
        </w:rPr>
        <w:t xml:space="preserve"> milliliter  mL</w:t>
      </w:r>
    </w:p>
    <w:p w14:paraId="0DF0A3D9" w14:textId="77777777" w:rsidR="00205517" w:rsidRPr="005A1FD1" w:rsidRDefault="00205517" w:rsidP="00205517">
      <w:pPr>
        <w:pStyle w:val="screen"/>
        <w:rPr>
          <w:rFonts w:eastAsia="SimSun" w:cs="Courier New"/>
        </w:rPr>
      </w:pPr>
      <w:r w:rsidRPr="005A1FD1">
        <w:rPr>
          <w:rFonts w:eastAsia="SimSun" w:cs="Courier New"/>
        </w:rPr>
        <w:t xml:space="preserve">  COMMENTS: </w:t>
      </w:r>
      <w:r w:rsidRPr="005A1FD1">
        <w:rPr>
          <w:rFonts w:eastAsia="SimSun" w:cs="Courier New"/>
          <w:b/>
        </w:rPr>
        <w:t>[Enter]</w:t>
      </w:r>
    </w:p>
    <w:p w14:paraId="63CA645E" w14:textId="77777777" w:rsidR="00205517" w:rsidRPr="005A1FD1" w:rsidRDefault="00205517" w:rsidP="00205517">
      <w:pPr>
        <w:pStyle w:val="screen"/>
        <w:rPr>
          <w:rFonts w:eastAsia="SimSun" w:cs="Courier New"/>
          <w:szCs w:val="18"/>
        </w:rPr>
      </w:pPr>
      <w:r w:rsidRPr="005A1FD1">
        <w:rPr>
          <w:rFonts w:eastAsia="SimSun" w:cs="Courier New"/>
        </w:rPr>
        <w:t>Select IMMUNIZATION:</w:t>
      </w:r>
    </w:p>
    <w:p w14:paraId="66794E40" w14:textId="77777777" w:rsidR="00205517" w:rsidRPr="005A1FD1" w:rsidRDefault="00205517" w:rsidP="00205517">
      <w:pPr>
        <w:pStyle w:val="screen"/>
      </w:pPr>
    </w:p>
    <w:p w14:paraId="63B2607F" w14:textId="77777777" w:rsidR="004D76D7" w:rsidRDefault="008C1481" w:rsidP="008C1481">
      <w:pPr>
        <w:pStyle w:val="Heading1"/>
      </w:pPr>
      <w:bookmarkStart w:id="396" w:name="_Toc468086047"/>
      <w:r>
        <w:t>PCE Information Only</w:t>
      </w:r>
      <w:bookmarkEnd w:id="394"/>
      <w:bookmarkEnd w:id="396"/>
    </w:p>
    <w:p w14:paraId="63B26080" w14:textId="77777777" w:rsidR="008C1481" w:rsidRPr="00724287" w:rsidRDefault="008C1481" w:rsidP="00C9057E">
      <w:pPr>
        <w:rPr>
          <w:rFonts w:eastAsiaTheme="minorHAnsi" w:cstheme="minorBidi"/>
        </w:rPr>
      </w:pPr>
      <w:r w:rsidRPr="00724287">
        <w:rPr>
          <w:rFonts w:eastAsiaTheme="minorHAnsi" w:cstheme="minorBidi"/>
        </w:rPr>
        <w:t>This is a menu of options that lists entries in the files/tables for patient education, immunizations, skin tests, health factors, and treatments.</w:t>
      </w:r>
    </w:p>
    <w:p w14:paraId="63B26081" w14:textId="77777777" w:rsidR="008C1481" w:rsidRDefault="008C1481" w:rsidP="00DB745D">
      <w:pPr>
        <w:pStyle w:val="Heading2"/>
      </w:pPr>
      <w:bookmarkStart w:id="397" w:name="_PCE_Information_Only"/>
      <w:bookmarkStart w:id="398" w:name="_Toc428365048"/>
      <w:bookmarkStart w:id="399" w:name="_Toc468086048"/>
      <w:bookmarkEnd w:id="397"/>
      <w:r>
        <w:lastRenderedPageBreak/>
        <w:t>PCE Information Only Menu</w:t>
      </w:r>
      <w:bookmarkEnd w:id="398"/>
      <w:bookmarkEnd w:id="399"/>
    </w:p>
    <w:p w14:paraId="63B26082" w14:textId="77777777" w:rsidR="008C1481" w:rsidRPr="005A1FD1" w:rsidRDefault="008C1481" w:rsidP="008C68A8">
      <w:pPr>
        <w:pStyle w:val="screen"/>
      </w:pPr>
      <w:bookmarkStart w:id="400" w:name="_Toc398017776"/>
      <w:r w:rsidRPr="005A1FD1">
        <w:t>PCE Information Only Menu</w:t>
      </w:r>
      <w:bookmarkEnd w:id="400"/>
    </w:p>
    <w:p w14:paraId="63B26083" w14:textId="77777777" w:rsidR="008C1481" w:rsidRPr="005A1FD1" w:rsidRDefault="008C1481" w:rsidP="008C68A8">
      <w:pPr>
        <w:pStyle w:val="screen"/>
      </w:pPr>
    </w:p>
    <w:p w14:paraId="63B26084" w14:textId="77777777" w:rsidR="008C1481" w:rsidRPr="005A1FD1" w:rsidRDefault="008C1481" w:rsidP="008C68A8">
      <w:pPr>
        <w:pStyle w:val="screen"/>
      </w:pPr>
      <w:r w:rsidRPr="005A1FD1">
        <w:t xml:space="preserve">   EDA    Active Educ. Topic List - Detailed</w:t>
      </w:r>
    </w:p>
    <w:p w14:paraId="63B26085" w14:textId="77777777" w:rsidR="008C1481" w:rsidRPr="005A1FD1" w:rsidRDefault="008C1481" w:rsidP="008C68A8">
      <w:pPr>
        <w:pStyle w:val="screen"/>
      </w:pPr>
      <w:r w:rsidRPr="005A1FD1">
        <w:t xml:space="preserve">   EDL    Education Topic List</w:t>
      </w:r>
    </w:p>
    <w:p w14:paraId="63B26086" w14:textId="77777777" w:rsidR="008C1481" w:rsidRPr="005A1FD1" w:rsidRDefault="008C1481" w:rsidP="008C68A8">
      <w:pPr>
        <w:pStyle w:val="screen"/>
      </w:pPr>
      <w:r w:rsidRPr="005A1FD1">
        <w:t xml:space="preserve">   EDI    Education Topic Inquiry</w:t>
      </w:r>
    </w:p>
    <w:p w14:paraId="63B26087" w14:textId="77777777" w:rsidR="008C1481" w:rsidRPr="005A1FD1" w:rsidRDefault="008C1481" w:rsidP="008C68A8">
      <w:pPr>
        <w:pStyle w:val="screen"/>
      </w:pPr>
      <w:r w:rsidRPr="005A1FD1">
        <w:t xml:space="preserve">   EX     Exam List</w:t>
      </w:r>
    </w:p>
    <w:p w14:paraId="63B26088" w14:textId="77777777" w:rsidR="008C1481" w:rsidRPr="005A1FD1" w:rsidRDefault="008C1481" w:rsidP="008C68A8">
      <w:pPr>
        <w:pStyle w:val="screen"/>
      </w:pPr>
      <w:r w:rsidRPr="005A1FD1">
        <w:t xml:space="preserve">   HF     Health Factor List</w:t>
      </w:r>
    </w:p>
    <w:p w14:paraId="63B26089" w14:textId="77777777" w:rsidR="008C1481" w:rsidRPr="005A1FD1" w:rsidRDefault="008C1481" w:rsidP="008C68A8">
      <w:pPr>
        <w:pStyle w:val="screen"/>
      </w:pPr>
      <w:r w:rsidRPr="005A1FD1">
        <w:t xml:space="preserve">   IM     Immunization List</w:t>
      </w:r>
    </w:p>
    <w:p w14:paraId="63B2608A" w14:textId="77777777" w:rsidR="008C1481" w:rsidRPr="005A1FD1" w:rsidRDefault="008C1481" w:rsidP="008C68A8">
      <w:pPr>
        <w:pStyle w:val="screen"/>
      </w:pPr>
      <w:r w:rsidRPr="005A1FD1">
        <w:t xml:space="preserve">   SK     Skin Test List</w:t>
      </w:r>
    </w:p>
    <w:p w14:paraId="63B2608B" w14:textId="77777777" w:rsidR="008C1481" w:rsidRPr="005A1FD1" w:rsidRDefault="008C1481" w:rsidP="008C68A8">
      <w:pPr>
        <w:pStyle w:val="screen"/>
      </w:pPr>
      <w:r w:rsidRPr="005A1FD1">
        <w:t xml:space="preserve">   TR     Treatment List</w:t>
      </w:r>
    </w:p>
    <w:p w14:paraId="63B2608C" w14:textId="77777777" w:rsidR="008C1481" w:rsidRPr="005A1FD1" w:rsidRDefault="008C1481" w:rsidP="008C68A8">
      <w:pPr>
        <w:pStyle w:val="screen"/>
      </w:pPr>
      <w:r w:rsidRPr="005A1FD1">
        <w:t xml:space="preserve">   CM     PCE Code Mapping List</w:t>
      </w:r>
    </w:p>
    <w:p w14:paraId="63B2608D" w14:textId="77777777" w:rsidR="008C1481" w:rsidRPr="00724287" w:rsidRDefault="008C1481" w:rsidP="00C9057E">
      <w:pPr>
        <w:rPr>
          <w:rFonts w:eastAsiaTheme="minorHAnsi" w:cstheme="minorBidi"/>
        </w:rPr>
      </w:pPr>
      <w:r w:rsidRPr="00724287">
        <w:rPr>
          <w:rFonts w:eastAsiaTheme="minorHAnsi" w:cstheme="minorBidi"/>
        </w:rPr>
        <w:t>These entries determine what clinical data will be collectable for these classes of clinical data.</w:t>
      </w:r>
    </w:p>
    <w:p w14:paraId="63B2608F" w14:textId="77777777" w:rsidR="008C1481" w:rsidRDefault="008C1481" w:rsidP="00DB745D">
      <w:pPr>
        <w:pStyle w:val="Heading2"/>
      </w:pPr>
      <w:bookmarkStart w:id="401" w:name="_Toc428365049"/>
      <w:bookmarkStart w:id="402" w:name="_Toc468086049"/>
      <w:r>
        <w:t>Option Descriptions</w:t>
      </w:r>
      <w:bookmarkEnd w:id="401"/>
      <w:bookmarkEnd w:id="402"/>
    </w:p>
    <w:p w14:paraId="63B26090" w14:textId="77777777" w:rsidR="008C1481" w:rsidRPr="00CE37AD" w:rsidRDefault="00082E5A" w:rsidP="00082E5A">
      <w:pPr>
        <w:pStyle w:val="Heading3"/>
        <w:tabs>
          <w:tab w:val="clear" w:pos="907"/>
          <w:tab w:val="num" w:pos="900"/>
        </w:tabs>
      </w:pPr>
      <w:bookmarkStart w:id="403" w:name="_Toc468086050"/>
      <w:r>
        <w:t xml:space="preserve">Active Educ. Topic List – </w:t>
      </w:r>
      <w:r w:rsidR="008C1481" w:rsidRPr="00CE37AD">
        <w:t>Detailed</w:t>
      </w:r>
      <w:bookmarkEnd w:id="403"/>
    </w:p>
    <w:p w14:paraId="63B26091" w14:textId="77777777" w:rsidR="008C1481" w:rsidRPr="00724287" w:rsidRDefault="008C1481" w:rsidP="00C9057E">
      <w:pPr>
        <w:rPr>
          <w:rFonts w:eastAsiaTheme="minorHAnsi" w:cstheme="minorBidi"/>
        </w:rPr>
      </w:pPr>
      <w:r w:rsidRPr="00724287">
        <w:rPr>
          <w:rFonts w:eastAsiaTheme="minorHAnsi" w:cstheme="minorBidi"/>
        </w:rPr>
        <w:t>This lists the current detailed definition of the goals and standards defined for the active education topics.</w:t>
      </w:r>
    </w:p>
    <w:p w14:paraId="63B26092" w14:textId="77777777" w:rsidR="008C1481" w:rsidRPr="008C1481" w:rsidRDefault="008C1481" w:rsidP="00C844FE">
      <w:pPr>
        <w:pStyle w:val="Heading3"/>
      </w:pPr>
      <w:bookmarkStart w:id="404" w:name="_Toc468086051"/>
      <w:r w:rsidRPr="008C1481">
        <w:t>Education Topic List</w:t>
      </w:r>
      <w:bookmarkEnd w:id="404"/>
    </w:p>
    <w:p w14:paraId="63B26093" w14:textId="6E6FE075" w:rsidR="008C1481" w:rsidRPr="00724287" w:rsidRDefault="008C1481" w:rsidP="00C9057E">
      <w:pPr>
        <w:rPr>
          <w:rFonts w:eastAsiaTheme="minorHAnsi" w:cstheme="minorBidi"/>
        </w:rPr>
      </w:pPr>
      <w:r w:rsidRPr="00724287">
        <w:rPr>
          <w:rFonts w:eastAsiaTheme="minorHAnsi" w:cstheme="minorBidi"/>
        </w:rPr>
        <w:t>This option prints a brief list of ALL Education Topics using only two</w:t>
      </w:r>
      <w:r w:rsidR="00C674D8" w:rsidRPr="00724287">
        <w:rPr>
          <w:rFonts w:eastAsiaTheme="minorHAnsi" w:cstheme="minorBidi"/>
        </w:rPr>
        <w:t xml:space="preserve"> </w:t>
      </w:r>
      <w:r w:rsidRPr="00724287">
        <w:rPr>
          <w:rFonts w:eastAsiaTheme="minorHAnsi" w:cstheme="minorBidi"/>
        </w:rPr>
        <w:t xml:space="preserve">fields: </w:t>
      </w:r>
      <w:r w:rsidR="00C674D8" w:rsidRPr="00724287">
        <w:rPr>
          <w:rFonts w:eastAsiaTheme="minorHAnsi" w:cstheme="minorBidi"/>
        </w:rPr>
        <w:t xml:space="preserve"> </w:t>
      </w:r>
      <w:r w:rsidRPr="00724287">
        <w:rPr>
          <w:rFonts w:eastAsiaTheme="minorHAnsi" w:cstheme="minorBidi"/>
        </w:rPr>
        <w:t>Inactive Flag status and Topic Name.</w:t>
      </w:r>
    </w:p>
    <w:p w14:paraId="63B26094" w14:textId="77777777" w:rsidR="008C1481" w:rsidRPr="008C1481" w:rsidRDefault="008C1481" w:rsidP="007A7FA5">
      <w:pPr>
        <w:pStyle w:val="Heading3"/>
        <w:keepNext/>
      </w:pPr>
      <w:bookmarkStart w:id="405" w:name="_Toc468086052"/>
      <w:r w:rsidRPr="008C1481">
        <w:t>Education Topic Inquiry</w:t>
      </w:r>
      <w:bookmarkEnd w:id="405"/>
    </w:p>
    <w:p w14:paraId="63B26095" w14:textId="77777777" w:rsidR="008C1481" w:rsidRPr="00724287" w:rsidRDefault="008C1481" w:rsidP="00C9057E">
      <w:pPr>
        <w:rPr>
          <w:rFonts w:eastAsiaTheme="minorHAnsi" w:cstheme="minorBidi"/>
        </w:rPr>
      </w:pPr>
      <w:r w:rsidRPr="00724287">
        <w:rPr>
          <w:rFonts w:eastAsiaTheme="minorHAnsi" w:cstheme="minorBidi"/>
        </w:rPr>
        <w:t>This option can be used to print the definition of a specific Education Topic definition.</w:t>
      </w:r>
    </w:p>
    <w:p w14:paraId="63B26096" w14:textId="77777777" w:rsidR="008C1481" w:rsidRPr="008C1481" w:rsidRDefault="008C1481" w:rsidP="008C68A8">
      <w:pPr>
        <w:pStyle w:val="Heading3"/>
        <w:keepNext/>
      </w:pPr>
      <w:bookmarkStart w:id="406" w:name="_Toc468086053"/>
      <w:r w:rsidRPr="008C1481">
        <w:t>Exam List</w:t>
      </w:r>
      <w:bookmarkEnd w:id="406"/>
    </w:p>
    <w:p w14:paraId="63B26097" w14:textId="77777777" w:rsidR="008C1481" w:rsidRPr="00724287" w:rsidRDefault="008C1481" w:rsidP="00C9057E">
      <w:pPr>
        <w:rPr>
          <w:rFonts w:eastAsiaTheme="minorHAnsi" w:cstheme="minorBidi"/>
        </w:rPr>
      </w:pPr>
      <w:r w:rsidRPr="00724287">
        <w:rPr>
          <w:rFonts w:eastAsiaTheme="minorHAnsi" w:cstheme="minorBidi"/>
        </w:rPr>
        <w:t>This option lists all of the exam names, with their Active Status, that are defined in the Exam file for use with PCE.</w:t>
      </w:r>
    </w:p>
    <w:p w14:paraId="63B26098" w14:textId="77777777" w:rsidR="008C1481" w:rsidRPr="008C1481" w:rsidRDefault="008C1481" w:rsidP="00C844FE">
      <w:pPr>
        <w:pStyle w:val="Heading3"/>
      </w:pPr>
      <w:bookmarkStart w:id="407" w:name="_Toc468086054"/>
      <w:r w:rsidRPr="008C1481">
        <w:t>Health Factor List</w:t>
      </w:r>
      <w:bookmarkEnd w:id="407"/>
    </w:p>
    <w:p w14:paraId="63B26099" w14:textId="77777777" w:rsidR="008C1481" w:rsidRPr="00724287" w:rsidRDefault="008C1481" w:rsidP="00C9057E">
      <w:pPr>
        <w:rPr>
          <w:rFonts w:eastAsiaTheme="minorHAnsi" w:cstheme="minorBidi"/>
        </w:rPr>
      </w:pPr>
      <w:r w:rsidRPr="00724287">
        <w:rPr>
          <w:rFonts w:eastAsiaTheme="minorHAnsi" w:cstheme="minorBidi"/>
        </w:rPr>
        <w:t>This option lists the Health Factors by Category, with their Active Status, that have been defined in the Health Factor file for use with PCE.</w:t>
      </w:r>
    </w:p>
    <w:p w14:paraId="63B2609A" w14:textId="77777777" w:rsidR="008C1481" w:rsidRPr="008C1481" w:rsidRDefault="008C1481" w:rsidP="00C844FE">
      <w:pPr>
        <w:pStyle w:val="Heading3"/>
      </w:pPr>
      <w:bookmarkStart w:id="408" w:name="_Toc468086055"/>
      <w:r w:rsidRPr="008C1481">
        <w:t>Immunization List</w:t>
      </w:r>
      <w:bookmarkEnd w:id="408"/>
    </w:p>
    <w:p w14:paraId="63B2609B" w14:textId="77777777" w:rsidR="00C9057E" w:rsidRPr="00724287" w:rsidRDefault="008C1481" w:rsidP="00C9057E">
      <w:pPr>
        <w:rPr>
          <w:rFonts w:eastAsiaTheme="minorHAnsi" w:cstheme="minorBidi"/>
        </w:rPr>
      </w:pPr>
      <w:r w:rsidRPr="00724287">
        <w:rPr>
          <w:rFonts w:eastAsiaTheme="minorHAnsi" w:cstheme="minorBidi"/>
        </w:rPr>
        <w:t>This option lists all immunizations, with their Active Status, which have been defined in the Immun</w:t>
      </w:r>
      <w:r w:rsidR="00C9057E" w:rsidRPr="00724287">
        <w:rPr>
          <w:rFonts w:eastAsiaTheme="minorHAnsi" w:cstheme="minorBidi"/>
        </w:rPr>
        <w:t>ization file for use with PCE.</w:t>
      </w:r>
    </w:p>
    <w:p w14:paraId="63B2609C" w14:textId="77777777" w:rsidR="008C1481" w:rsidRPr="00724287" w:rsidRDefault="008C1481" w:rsidP="00C9057E">
      <w:pPr>
        <w:rPr>
          <w:rFonts w:eastAsiaTheme="minorHAnsi" w:cstheme="minorBidi"/>
        </w:rPr>
      </w:pPr>
      <w:r w:rsidRPr="00724287">
        <w:rPr>
          <w:rFonts w:eastAsiaTheme="minorHAnsi" w:cstheme="minorBidi"/>
        </w:rPr>
        <w:t>N</w:t>
      </w:r>
      <w:r w:rsidR="00C9057E" w:rsidRPr="00724287">
        <w:rPr>
          <w:rFonts w:eastAsiaTheme="minorHAnsi" w:cstheme="minorBidi"/>
        </w:rPr>
        <w:t>ote</w:t>
      </w:r>
      <w:r w:rsidRPr="00724287">
        <w:rPr>
          <w:rFonts w:eastAsiaTheme="minorHAnsi" w:cstheme="minorBidi"/>
        </w:rPr>
        <w:t xml:space="preserve">:  To see what CPT codes may be related to the immunization entries, print the PCE Code Mapping List. </w:t>
      </w:r>
    </w:p>
    <w:p w14:paraId="63B2609D" w14:textId="77777777" w:rsidR="008C1481" w:rsidRPr="008C1481" w:rsidRDefault="008C1481" w:rsidP="00C844FE">
      <w:pPr>
        <w:pStyle w:val="Heading3"/>
      </w:pPr>
      <w:bookmarkStart w:id="409" w:name="_Toc468086056"/>
      <w:r w:rsidRPr="008C1481">
        <w:lastRenderedPageBreak/>
        <w:t>Skin Test List</w:t>
      </w:r>
      <w:bookmarkEnd w:id="409"/>
    </w:p>
    <w:p w14:paraId="63B2609E" w14:textId="77777777" w:rsidR="008C1481" w:rsidRPr="00724287" w:rsidRDefault="008C1481" w:rsidP="00C9057E">
      <w:pPr>
        <w:rPr>
          <w:rFonts w:eastAsiaTheme="minorHAnsi" w:cstheme="minorBidi"/>
        </w:rPr>
      </w:pPr>
      <w:r w:rsidRPr="00724287">
        <w:rPr>
          <w:rFonts w:eastAsiaTheme="minorHAnsi" w:cstheme="minorBidi"/>
        </w:rPr>
        <w:t>This option lists all skin tests, with their Active Status, that have been defined in the Skin Test file for use with PCE.</w:t>
      </w:r>
    </w:p>
    <w:p w14:paraId="63B2609F" w14:textId="77777777" w:rsidR="008C1481" w:rsidRPr="008C1481" w:rsidRDefault="008C1481" w:rsidP="00C844FE">
      <w:pPr>
        <w:pStyle w:val="Heading3"/>
      </w:pPr>
      <w:bookmarkStart w:id="410" w:name="_Toc468086057"/>
      <w:r w:rsidRPr="008C1481">
        <w:t>Treatment List</w:t>
      </w:r>
      <w:bookmarkEnd w:id="410"/>
    </w:p>
    <w:p w14:paraId="63B260A0" w14:textId="77777777" w:rsidR="008C1481" w:rsidRPr="00724287" w:rsidRDefault="008C1481" w:rsidP="00C9057E">
      <w:pPr>
        <w:rPr>
          <w:rFonts w:eastAsiaTheme="minorHAnsi" w:cstheme="minorBidi"/>
        </w:rPr>
      </w:pPr>
      <w:r w:rsidRPr="00724287">
        <w:rPr>
          <w:rFonts w:eastAsiaTheme="minorHAnsi" w:cstheme="minorBidi"/>
        </w:rPr>
        <w:t>This option lists all treatments, with their active status, that have been defined in the Treatment file for use with PCE</w:t>
      </w:r>
      <w:r w:rsidR="00C9057E" w:rsidRPr="00724287">
        <w:rPr>
          <w:rFonts w:eastAsiaTheme="minorHAnsi" w:cstheme="minorBidi"/>
        </w:rPr>
        <w:t>.</w:t>
      </w:r>
    </w:p>
    <w:p w14:paraId="63B260A1" w14:textId="77777777" w:rsidR="008C1481" w:rsidRPr="008C1481" w:rsidRDefault="008C1481" w:rsidP="00C844FE">
      <w:pPr>
        <w:pStyle w:val="Heading3"/>
      </w:pPr>
      <w:bookmarkStart w:id="411" w:name="_PCE_Code_Mapping"/>
      <w:bookmarkStart w:id="412" w:name="_Toc468086058"/>
      <w:bookmarkEnd w:id="411"/>
      <w:r w:rsidRPr="008C1481">
        <w:t>PCE Code Mapping List</w:t>
      </w:r>
      <w:bookmarkEnd w:id="412"/>
    </w:p>
    <w:p w14:paraId="63B260A2" w14:textId="1F97BFDF" w:rsidR="008C1481" w:rsidRPr="00724287" w:rsidRDefault="008C1481" w:rsidP="00C9057E">
      <w:pPr>
        <w:rPr>
          <w:rFonts w:eastAsiaTheme="minorHAnsi" w:cstheme="minorBidi"/>
        </w:rPr>
      </w:pPr>
      <w:r w:rsidRPr="00724287">
        <w:rPr>
          <w:rFonts w:eastAsiaTheme="minorHAnsi" w:cstheme="minorBidi"/>
        </w:rPr>
        <w:t>This option allows the user to see the mapping</w:t>
      </w:r>
      <w:r w:rsidR="00890CF2" w:rsidRPr="00724287">
        <w:rPr>
          <w:rFonts w:eastAsiaTheme="minorHAnsi" w:cstheme="minorBidi"/>
        </w:rPr>
        <w:t xml:space="preserve">s (from the </w:t>
      </w:r>
      <w:r w:rsidR="001C7B1D" w:rsidRPr="00724287">
        <w:rPr>
          <w:rFonts w:eastAsiaTheme="minorHAnsi" w:cstheme="minorBidi"/>
        </w:rPr>
        <w:t>PCE CODE MAPPING file (#811.1))</w:t>
      </w:r>
      <w:r w:rsidRPr="00724287">
        <w:rPr>
          <w:rFonts w:eastAsiaTheme="minorHAnsi" w:cstheme="minorBidi"/>
        </w:rPr>
        <w:t xml:space="preserve"> between CPT codes and a related entry in a PCE supporting file. For example, the CPT code 90732 is related to the Immunization file entry </w:t>
      </w:r>
      <w:r w:rsidR="00C4250A" w:rsidRPr="00724287">
        <w:rPr>
          <w:rFonts w:eastAsiaTheme="minorHAnsi" w:cstheme="minorBidi"/>
        </w:rPr>
        <w:t>PNEUMOCOCCAL</w:t>
      </w:r>
      <w:r w:rsidRPr="00724287">
        <w:rPr>
          <w:rFonts w:eastAsiaTheme="minorHAnsi" w:cstheme="minorBidi"/>
        </w:rPr>
        <w:t xml:space="preserve">. PCE uses the code mapping relationships to populate multiple files from one data entry step. For example, an entry of </w:t>
      </w:r>
      <w:r w:rsidR="00C4250A" w:rsidRPr="00724287">
        <w:rPr>
          <w:rFonts w:eastAsiaTheme="minorHAnsi" w:cstheme="minorBidi"/>
        </w:rPr>
        <w:t>PNEUMOCOCCAL</w:t>
      </w:r>
      <w:r w:rsidRPr="00724287">
        <w:rPr>
          <w:rFonts w:eastAsiaTheme="minorHAnsi" w:cstheme="minorBidi"/>
        </w:rPr>
        <w:t xml:space="preserve"> in the V Immunization file will also create a CPT entry, 90732 in the V CPT file which will then be passed to PIMS for use by </w:t>
      </w:r>
      <w:proofErr w:type="spellStart"/>
      <w:r w:rsidRPr="00724287">
        <w:rPr>
          <w:rFonts w:eastAsiaTheme="minorHAnsi" w:cstheme="minorBidi"/>
        </w:rPr>
        <w:t>IB</w:t>
      </w:r>
      <w:proofErr w:type="spellEnd"/>
      <w:r w:rsidRPr="00724287">
        <w:rPr>
          <w:rFonts w:eastAsiaTheme="minorHAnsi" w:cstheme="minorBidi"/>
        </w:rPr>
        <w:t xml:space="preserve">, Workload, and </w:t>
      </w:r>
      <w:proofErr w:type="spellStart"/>
      <w:r w:rsidRPr="00724287">
        <w:rPr>
          <w:rFonts w:eastAsiaTheme="minorHAnsi" w:cstheme="minorBidi"/>
        </w:rPr>
        <w:t>DSS</w:t>
      </w:r>
      <w:proofErr w:type="spellEnd"/>
      <w:r w:rsidRPr="00724287">
        <w:rPr>
          <w:rFonts w:eastAsiaTheme="minorHAnsi" w:cstheme="minorBidi"/>
        </w:rPr>
        <w:t xml:space="preserve">. </w:t>
      </w:r>
    </w:p>
    <w:p w14:paraId="49EFC792" w14:textId="3E95FDFF" w:rsidR="00890CF2" w:rsidRPr="00724287" w:rsidRDefault="00890CF2" w:rsidP="00C9057E">
      <w:pPr>
        <w:rPr>
          <w:rFonts w:eastAsiaTheme="minorHAnsi" w:cstheme="minorBidi"/>
        </w:rPr>
      </w:pPr>
      <w:r w:rsidRPr="00724287">
        <w:rPr>
          <w:rFonts w:eastAsiaTheme="minorHAnsi" w:cstheme="minorBidi"/>
        </w:rPr>
        <w:t>N</w:t>
      </w:r>
      <w:r w:rsidR="009D4EF4" w:rsidRPr="00724287">
        <w:rPr>
          <w:rFonts w:eastAsiaTheme="minorHAnsi" w:cstheme="minorBidi"/>
        </w:rPr>
        <w:t>ote</w:t>
      </w:r>
      <w:r w:rsidRPr="00724287">
        <w:rPr>
          <w:rFonts w:eastAsiaTheme="minorHAnsi" w:cstheme="minorBidi"/>
        </w:rPr>
        <w:t>:</w:t>
      </w:r>
      <w:r w:rsidR="009D4EF4" w:rsidRPr="00724287">
        <w:rPr>
          <w:rFonts w:eastAsiaTheme="minorHAnsi" w:cstheme="minorBidi"/>
        </w:rPr>
        <w:t xml:space="preserve"> </w:t>
      </w:r>
      <w:r w:rsidRPr="00724287">
        <w:rPr>
          <w:rFonts w:eastAsiaTheme="minorHAnsi" w:cstheme="minorBidi"/>
        </w:rPr>
        <w:t xml:space="preserve"> As of patch PX*1.0*215, the PCE CODE MAPPING file (#811.1) has been </w:t>
      </w:r>
      <w:r w:rsidR="00C66429" w:rsidRPr="00724287">
        <w:rPr>
          <w:rFonts w:eastAsiaTheme="minorHAnsi" w:cstheme="minorBidi"/>
        </w:rPr>
        <w:t>superseded</w:t>
      </w:r>
      <w:r w:rsidRPr="00724287">
        <w:rPr>
          <w:rFonts w:eastAsiaTheme="minorHAnsi" w:cstheme="minorBidi"/>
        </w:rPr>
        <w:t>. The mappings of immunizations and skin tests to CPT codes are now contained in the CODING SYSTEM multiple of the IMMUNIZATION (#9999999.14) and SKIN TEST (#9999999.28) files themselves.</w:t>
      </w:r>
    </w:p>
    <w:p w14:paraId="63B260B6" w14:textId="77777777" w:rsidR="009920C9" w:rsidRPr="00DB745D" w:rsidRDefault="00DB745D" w:rsidP="00DB745D">
      <w:pPr>
        <w:pStyle w:val="Heading2"/>
      </w:pPr>
      <w:bookmarkStart w:id="413" w:name="_Key_Concepts_2"/>
      <w:bookmarkStart w:id="414" w:name="_Toc428365051"/>
      <w:bookmarkStart w:id="415" w:name="_Toc468086059"/>
      <w:bookmarkEnd w:id="413"/>
      <w:r w:rsidRPr="00DB745D">
        <w:t>Key Concepts</w:t>
      </w:r>
      <w:bookmarkEnd w:id="414"/>
      <w:bookmarkEnd w:id="415"/>
    </w:p>
    <w:p w14:paraId="63B260B7" w14:textId="77777777" w:rsidR="00DB745D" w:rsidRPr="00724287" w:rsidRDefault="00DB745D" w:rsidP="00C9057E">
      <w:pPr>
        <w:pStyle w:val="ListParagraph"/>
        <w:numPr>
          <w:ilvl w:val="0"/>
          <w:numId w:val="127"/>
        </w:numPr>
        <w:rPr>
          <w:rFonts w:eastAsiaTheme="minorHAnsi" w:cstheme="minorBidi"/>
        </w:rPr>
      </w:pPr>
      <w:r w:rsidRPr="00724287">
        <w:rPr>
          <w:rFonts w:eastAsiaTheme="minorHAnsi" w:cstheme="minorBidi"/>
        </w:rPr>
        <w:t>Options on the Information Only menu list clinical terminology used in the PCE files/tables to represent patient education, immunizations, skin tests, health factors and treatments.</w:t>
      </w:r>
    </w:p>
    <w:p w14:paraId="63B260B8" w14:textId="77777777" w:rsidR="00DB745D" w:rsidRPr="00724287" w:rsidRDefault="00DB745D" w:rsidP="00C9057E">
      <w:pPr>
        <w:pStyle w:val="ListParagraph"/>
        <w:numPr>
          <w:ilvl w:val="0"/>
          <w:numId w:val="127"/>
        </w:numPr>
        <w:rPr>
          <w:rFonts w:eastAsiaTheme="minorHAnsi" w:cstheme="minorBidi"/>
        </w:rPr>
      </w:pPr>
      <w:r w:rsidRPr="00724287">
        <w:rPr>
          <w:rFonts w:eastAsiaTheme="minorHAnsi" w:cstheme="minorBidi"/>
        </w:rPr>
        <w:t>The terminology in these tables determines what clinical data will be collectable for these classes of clinical data.</w:t>
      </w:r>
    </w:p>
    <w:p w14:paraId="63B260BA" w14:textId="77777777" w:rsidR="00DB745D" w:rsidRPr="00724287" w:rsidRDefault="00DB745D" w:rsidP="00C9057E">
      <w:pPr>
        <w:pStyle w:val="ListParagraph"/>
        <w:numPr>
          <w:ilvl w:val="0"/>
          <w:numId w:val="127"/>
        </w:numPr>
        <w:rPr>
          <w:rFonts w:eastAsiaTheme="minorHAnsi" w:cstheme="minorBidi"/>
        </w:rPr>
      </w:pPr>
      <w:r w:rsidRPr="00724287">
        <w:rPr>
          <w:rFonts w:eastAsiaTheme="minorHAnsi" w:cstheme="minorBidi"/>
        </w:rPr>
        <w:t>Options on this menu display definitions of PCE Reminders which may be selected for the PCE Clinical Reminder and PCE Clinical Maintenance components.</w:t>
      </w:r>
    </w:p>
    <w:p w14:paraId="63B260BB" w14:textId="77777777" w:rsidR="00DB745D" w:rsidRDefault="00DB745D" w:rsidP="00DB745D">
      <w:pPr>
        <w:pStyle w:val="Heading1"/>
      </w:pPr>
      <w:bookmarkStart w:id="416" w:name="_Toc428365052"/>
      <w:bookmarkStart w:id="417" w:name="_Toc468086060"/>
      <w:r>
        <w:t>Clinical Reminders</w:t>
      </w:r>
      <w:bookmarkEnd w:id="416"/>
      <w:bookmarkEnd w:id="417"/>
    </w:p>
    <w:p w14:paraId="63B260BC" w14:textId="77777777" w:rsidR="00DB745D" w:rsidRPr="00724287" w:rsidRDefault="00DB745D" w:rsidP="00C9057E">
      <w:pPr>
        <w:rPr>
          <w:rFonts w:eastAsiaTheme="minorHAnsi" w:cstheme="minorBidi"/>
        </w:rPr>
      </w:pPr>
      <w:r w:rsidRPr="00724287">
        <w:rPr>
          <w:rFonts w:eastAsiaTheme="minorHAnsi" w:cstheme="minorBidi"/>
        </w:rPr>
        <w:t>This section describes how you can use clinical reminders, along with related tools and technology, to help clinicians provide better patient care. It reviews the following:</w:t>
      </w:r>
    </w:p>
    <w:p w14:paraId="63B260BD" w14:textId="77777777" w:rsidR="00DB745D" w:rsidRPr="00724287" w:rsidRDefault="00DB745D" w:rsidP="00C9057E">
      <w:pPr>
        <w:pStyle w:val="ListParagraph"/>
        <w:numPr>
          <w:ilvl w:val="0"/>
          <w:numId w:val="128"/>
        </w:numPr>
        <w:rPr>
          <w:rFonts w:eastAsiaTheme="minorHAnsi" w:cstheme="minorBidi"/>
        </w:rPr>
      </w:pPr>
      <w:r w:rsidRPr="00724287">
        <w:rPr>
          <w:rFonts w:eastAsiaTheme="minorHAnsi" w:cstheme="minorBidi"/>
        </w:rPr>
        <w:t>Relationships between PCE, encounter forms, health su</w:t>
      </w:r>
      <w:r w:rsidR="00C844FE" w:rsidRPr="00724287">
        <w:rPr>
          <w:rFonts w:eastAsiaTheme="minorHAnsi" w:cstheme="minorBidi"/>
        </w:rPr>
        <w:t>mmaries, and clinical reminders</w:t>
      </w:r>
    </w:p>
    <w:p w14:paraId="63B260BE" w14:textId="77777777" w:rsidR="00DB745D" w:rsidRPr="00724287" w:rsidRDefault="00DB745D" w:rsidP="00C9057E">
      <w:pPr>
        <w:pStyle w:val="ListParagraph"/>
        <w:numPr>
          <w:ilvl w:val="0"/>
          <w:numId w:val="128"/>
        </w:numPr>
        <w:rPr>
          <w:rFonts w:eastAsiaTheme="minorHAnsi" w:cstheme="minorBidi"/>
        </w:rPr>
      </w:pPr>
      <w:r w:rsidRPr="00724287">
        <w:rPr>
          <w:rFonts w:eastAsiaTheme="minorHAnsi" w:cstheme="minorBidi"/>
        </w:rPr>
        <w:t>Encounters and encounter forms, along with the considerations you need to keep in mind when designing</w:t>
      </w:r>
      <w:r w:rsidR="00C844FE" w:rsidRPr="00724287">
        <w:rPr>
          <w:rFonts w:eastAsiaTheme="minorHAnsi" w:cstheme="minorBidi"/>
        </w:rPr>
        <w:t xml:space="preserve"> encounter forms</w:t>
      </w:r>
    </w:p>
    <w:p w14:paraId="63B260BF" w14:textId="77777777" w:rsidR="00DB745D" w:rsidRPr="00724287" w:rsidRDefault="00DB745D" w:rsidP="00C9057E">
      <w:pPr>
        <w:pStyle w:val="ListParagraph"/>
        <w:numPr>
          <w:ilvl w:val="0"/>
          <w:numId w:val="128"/>
        </w:numPr>
        <w:rPr>
          <w:rFonts w:eastAsiaTheme="minorHAnsi" w:cstheme="minorBidi"/>
        </w:rPr>
      </w:pPr>
      <w:r w:rsidRPr="00724287">
        <w:rPr>
          <w:rFonts w:eastAsiaTheme="minorHAnsi" w:cstheme="minorBidi"/>
        </w:rPr>
        <w:t>Health summaries</w:t>
      </w:r>
    </w:p>
    <w:p w14:paraId="63B260C0" w14:textId="77777777" w:rsidR="00DB745D" w:rsidRPr="00724287" w:rsidRDefault="00DB745D" w:rsidP="00C9057E">
      <w:pPr>
        <w:pStyle w:val="ListParagraph"/>
        <w:numPr>
          <w:ilvl w:val="0"/>
          <w:numId w:val="128"/>
        </w:numPr>
        <w:rPr>
          <w:rFonts w:eastAsiaTheme="minorHAnsi" w:cstheme="minorBidi"/>
        </w:rPr>
      </w:pPr>
      <w:r w:rsidRPr="00724287">
        <w:rPr>
          <w:rFonts w:eastAsiaTheme="minorHAnsi" w:cstheme="minorBidi"/>
        </w:rPr>
        <w:lastRenderedPageBreak/>
        <w:t>Clinical reminders set-up</w:t>
      </w:r>
    </w:p>
    <w:p w14:paraId="63B260C1" w14:textId="77777777" w:rsidR="00DB745D" w:rsidRPr="00724287" w:rsidRDefault="00DB745D" w:rsidP="00C9057E">
      <w:pPr>
        <w:pStyle w:val="ListParagraph"/>
        <w:numPr>
          <w:ilvl w:val="0"/>
          <w:numId w:val="128"/>
        </w:numPr>
        <w:rPr>
          <w:rFonts w:eastAsiaTheme="minorHAnsi" w:cstheme="minorBidi"/>
        </w:rPr>
      </w:pPr>
      <w:r w:rsidRPr="00724287">
        <w:rPr>
          <w:rFonts w:eastAsiaTheme="minorHAnsi" w:cstheme="minorBidi"/>
        </w:rPr>
        <w:t>Clinical reminders benefits</w:t>
      </w:r>
    </w:p>
    <w:p w14:paraId="63B260C2" w14:textId="77777777" w:rsidR="00DB745D" w:rsidRDefault="00DB745D" w:rsidP="0031373A">
      <w:pPr>
        <w:pStyle w:val="Heading2"/>
      </w:pPr>
      <w:bookmarkStart w:id="418" w:name="_Toc428365053"/>
      <w:bookmarkStart w:id="419" w:name="_Toc468086061"/>
      <w:r>
        <w:t>Overview</w:t>
      </w:r>
      <w:bookmarkEnd w:id="418"/>
      <w:bookmarkEnd w:id="419"/>
    </w:p>
    <w:p w14:paraId="63B260C3" w14:textId="77777777" w:rsidR="00DB745D" w:rsidRPr="00724287" w:rsidRDefault="00DB745D" w:rsidP="00C9057E">
      <w:pPr>
        <w:rPr>
          <w:rFonts w:eastAsiaTheme="minorHAnsi" w:cstheme="minorBidi"/>
        </w:rPr>
      </w:pPr>
      <w:r w:rsidRPr="00724287">
        <w:rPr>
          <w:rFonts w:eastAsiaTheme="minorHAnsi" w:cstheme="minorBidi"/>
        </w:rPr>
        <w:t>Where Does the Data for Reminders Come From?</w:t>
      </w:r>
    </w:p>
    <w:p w14:paraId="63B260C4" w14:textId="77777777" w:rsidR="00DB745D" w:rsidRPr="00724287" w:rsidRDefault="00DB745D" w:rsidP="00C9057E">
      <w:pPr>
        <w:rPr>
          <w:rFonts w:eastAsiaTheme="minorHAnsi" w:cstheme="minorBidi"/>
        </w:rPr>
      </w:pPr>
      <w:r w:rsidRPr="00724287">
        <w:rPr>
          <w:rFonts w:eastAsiaTheme="minorHAnsi" w:cstheme="minorBidi"/>
        </w:rPr>
        <w:t xml:space="preserve">Clinical reminders depend upon patient clinical information collected from a variety of sources, using manual data </w:t>
      </w:r>
      <w:r w:rsidR="003A719B" w:rsidRPr="00724287">
        <w:rPr>
          <w:rFonts w:eastAsiaTheme="minorHAnsi" w:cstheme="minorBidi"/>
        </w:rPr>
        <w:t>entry,</w:t>
      </w:r>
      <w:r w:rsidRPr="00724287">
        <w:rPr>
          <w:rFonts w:eastAsiaTheme="minorHAnsi" w:cstheme="minorBidi"/>
        </w:rPr>
        <w:t xml:space="preserve"> automated data capture tools, and/or ancillary service activities. The following table shows some of the sources of patient data for clinical reminders.</w:t>
      </w:r>
    </w:p>
    <w:tbl>
      <w:tblPr>
        <w:tblStyle w:val="LightShading-Accent2"/>
        <w:tblW w:w="9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890"/>
        <w:gridCol w:w="5040"/>
        <w:gridCol w:w="2723"/>
      </w:tblGrid>
      <w:tr w:rsidR="00DB745D" w:rsidRPr="005A1FD1" w14:paraId="63B260C8" w14:textId="77777777" w:rsidTr="000C7B35">
        <w:trPr>
          <w:cnfStyle w:val="100000000000" w:firstRow="1" w:lastRow="0" w:firstColumn="0" w:lastColumn="0" w:oddVBand="0" w:evenVBand="0" w:oddHBand="0" w:evenHBand="0" w:firstRowFirstColumn="0" w:firstRowLastColumn="0" w:lastRowFirstColumn="0" w:lastRowLastColumn="0"/>
        </w:trPr>
        <w:tc>
          <w:tcPr>
            <w:tcW w:w="1890" w:type="dxa"/>
            <w:tcBorders>
              <w:top w:val="none" w:sz="0" w:space="0" w:color="auto"/>
              <w:left w:val="none" w:sz="0" w:space="0" w:color="auto"/>
              <w:bottom w:val="none" w:sz="0" w:space="0" w:color="auto"/>
              <w:right w:val="none" w:sz="0" w:space="0" w:color="auto"/>
            </w:tcBorders>
          </w:tcPr>
          <w:p w14:paraId="63B260C5" w14:textId="5F489FAD" w:rsidR="00DB745D" w:rsidRPr="00724287" w:rsidRDefault="000C7B35" w:rsidP="00280BAC">
            <w:pPr>
              <w:pStyle w:val="TableHeading"/>
              <w:rPr>
                <w:rFonts w:eastAsiaTheme="minorHAnsi"/>
              </w:rPr>
            </w:pPr>
            <w:r w:rsidRPr="00724287">
              <w:rPr>
                <w:rFonts w:eastAsiaTheme="minorHAnsi"/>
              </w:rPr>
              <w:t>USER SOURCE</w:t>
            </w:r>
          </w:p>
        </w:tc>
        <w:tc>
          <w:tcPr>
            <w:tcW w:w="5040" w:type="dxa"/>
            <w:tcBorders>
              <w:top w:val="none" w:sz="0" w:space="0" w:color="auto"/>
              <w:left w:val="none" w:sz="0" w:space="0" w:color="auto"/>
              <w:bottom w:val="none" w:sz="0" w:space="0" w:color="auto"/>
              <w:right w:val="none" w:sz="0" w:space="0" w:color="auto"/>
            </w:tcBorders>
          </w:tcPr>
          <w:p w14:paraId="63B260C6" w14:textId="4D053D30" w:rsidR="00DB745D" w:rsidRPr="00724287" w:rsidRDefault="000C7B35" w:rsidP="00280BAC">
            <w:pPr>
              <w:pStyle w:val="TableHeading"/>
              <w:rPr>
                <w:rFonts w:eastAsiaTheme="minorHAnsi"/>
              </w:rPr>
            </w:pPr>
            <w:r w:rsidRPr="00724287">
              <w:rPr>
                <w:rFonts w:eastAsiaTheme="minorHAnsi"/>
              </w:rPr>
              <w:t>TYPE OF DATA</w:t>
            </w:r>
          </w:p>
        </w:tc>
        <w:tc>
          <w:tcPr>
            <w:tcW w:w="2723" w:type="dxa"/>
            <w:tcBorders>
              <w:top w:val="none" w:sz="0" w:space="0" w:color="auto"/>
              <w:left w:val="none" w:sz="0" w:space="0" w:color="auto"/>
              <w:bottom w:val="none" w:sz="0" w:space="0" w:color="auto"/>
              <w:right w:val="none" w:sz="0" w:space="0" w:color="auto"/>
            </w:tcBorders>
          </w:tcPr>
          <w:p w14:paraId="63B260C7" w14:textId="46D69474" w:rsidR="00DB745D" w:rsidRPr="00724287" w:rsidRDefault="000C7B35" w:rsidP="00280BAC">
            <w:pPr>
              <w:pStyle w:val="TableHeading"/>
              <w:rPr>
                <w:rFonts w:eastAsiaTheme="minorHAnsi"/>
              </w:rPr>
            </w:pPr>
            <w:r w:rsidRPr="00724287">
              <w:rPr>
                <w:rFonts w:eastAsiaTheme="minorHAnsi"/>
              </w:rPr>
              <w:t>PACKAGE</w:t>
            </w:r>
          </w:p>
        </w:tc>
      </w:tr>
      <w:tr w:rsidR="00DB745D" w:rsidRPr="005A1FD1" w14:paraId="63B260CE" w14:textId="77777777" w:rsidTr="000C7B35">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63B260C9" w14:textId="77777777" w:rsidR="00DB745D" w:rsidRPr="00724287" w:rsidRDefault="00DB745D" w:rsidP="001D580A">
            <w:pPr>
              <w:pStyle w:val="TableText"/>
              <w:rPr>
                <w:rFonts w:eastAsiaTheme="minorHAnsi"/>
              </w:rPr>
            </w:pPr>
            <w:r w:rsidRPr="00724287">
              <w:rPr>
                <w:rFonts w:eastAsiaTheme="minorHAnsi"/>
              </w:rPr>
              <w:t>Checkout Clerks</w:t>
            </w:r>
          </w:p>
        </w:tc>
        <w:tc>
          <w:tcPr>
            <w:tcW w:w="5040" w:type="dxa"/>
            <w:tcBorders>
              <w:left w:val="none" w:sz="0" w:space="0" w:color="auto"/>
              <w:right w:val="none" w:sz="0" w:space="0" w:color="auto"/>
            </w:tcBorders>
          </w:tcPr>
          <w:p w14:paraId="63B260CA" w14:textId="77777777" w:rsidR="00DB745D" w:rsidRPr="00724287" w:rsidRDefault="00DB745D" w:rsidP="001D580A">
            <w:pPr>
              <w:pStyle w:val="TableText"/>
              <w:rPr>
                <w:rFonts w:eastAsiaTheme="minorHAnsi"/>
              </w:rPr>
            </w:pPr>
            <w:r w:rsidRPr="00724287">
              <w:rPr>
                <w:rFonts w:eastAsiaTheme="minorHAnsi"/>
              </w:rPr>
              <w:t>Encounter data on encounter form or Progress Note</w:t>
            </w:r>
          </w:p>
          <w:p w14:paraId="63B260CB" w14:textId="77777777" w:rsidR="00DB745D" w:rsidRPr="00724287" w:rsidRDefault="00DB745D" w:rsidP="001D580A">
            <w:pPr>
              <w:pStyle w:val="TableText"/>
              <w:rPr>
                <w:rFonts w:eastAsiaTheme="minorHAnsi"/>
              </w:rPr>
            </w:pPr>
            <w:r w:rsidRPr="00724287">
              <w:rPr>
                <w:rFonts w:eastAsiaTheme="minorHAnsi"/>
              </w:rPr>
              <w:t>Historical information noted on the encounter form</w:t>
            </w:r>
          </w:p>
        </w:tc>
        <w:tc>
          <w:tcPr>
            <w:tcW w:w="2723" w:type="dxa"/>
            <w:tcBorders>
              <w:left w:val="none" w:sz="0" w:space="0" w:color="auto"/>
              <w:right w:val="none" w:sz="0" w:space="0" w:color="auto"/>
            </w:tcBorders>
          </w:tcPr>
          <w:p w14:paraId="63B260CC" w14:textId="77777777" w:rsidR="00DB745D" w:rsidRPr="00724287" w:rsidRDefault="00DB745D" w:rsidP="001D580A">
            <w:pPr>
              <w:pStyle w:val="TableText"/>
              <w:rPr>
                <w:rFonts w:eastAsiaTheme="minorHAnsi"/>
              </w:rPr>
            </w:pPr>
            <w:r w:rsidRPr="00724287">
              <w:rPr>
                <w:rFonts w:eastAsiaTheme="minorHAnsi"/>
              </w:rPr>
              <w:t>AICS, PCE, Scheduling</w:t>
            </w:r>
          </w:p>
          <w:p w14:paraId="63B260CD" w14:textId="77777777" w:rsidR="00DB745D" w:rsidRPr="00724287" w:rsidRDefault="00DB745D" w:rsidP="001D580A">
            <w:pPr>
              <w:pStyle w:val="TableText"/>
              <w:rPr>
                <w:rFonts w:eastAsiaTheme="minorHAnsi"/>
              </w:rPr>
            </w:pPr>
            <w:r w:rsidRPr="00724287">
              <w:rPr>
                <w:rFonts w:eastAsiaTheme="minorHAnsi"/>
              </w:rPr>
              <w:t>PCE</w:t>
            </w:r>
          </w:p>
        </w:tc>
      </w:tr>
      <w:tr w:rsidR="00DB745D" w:rsidRPr="005A1FD1" w14:paraId="63B260D8" w14:textId="77777777" w:rsidTr="000C7B35">
        <w:tc>
          <w:tcPr>
            <w:tcW w:w="1890" w:type="dxa"/>
          </w:tcPr>
          <w:p w14:paraId="63B260CF" w14:textId="77777777" w:rsidR="00DB745D" w:rsidRPr="00724287" w:rsidRDefault="00DB745D" w:rsidP="001D580A">
            <w:pPr>
              <w:pStyle w:val="TableText"/>
              <w:rPr>
                <w:rFonts w:eastAsiaTheme="minorHAnsi"/>
              </w:rPr>
            </w:pPr>
            <w:r w:rsidRPr="00724287">
              <w:rPr>
                <w:rFonts w:eastAsiaTheme="minorHAnsi"/>
              </w:rPr>
              <w:t>Practitioners</w:t>
            </w:r>
          </w:p>
        </w:tc>
        <w:tc>
          <w:tcPr>
            <w:tcW w:w="5040" w:type="dxa"/>
          </w:tcPr>
          <w:p w14:paraId="63B260D0" w14:textId="77777777" w:rsidR="00DB745D" w:rsidRPr="00724287" w:rsidRDefault="00DB745D" w:rsidP="001D580A">
            <w:pPr>
              <w:pStyle w:val="TableText"/>
              <w:rPr>
                <w:rFonts w:eastAsiaTheme="minorHAnsi"/>
              </w:rPr>
            </w:pPr>
            <w:r w:rsidRPr="00724287">
              <w:rPr>
                <w:rFonts w:eastAsiaTheme="minorHAnsi"/>
              </w:rPr>
              <w:t>Encounter data on encounter form</w:t>
            </w:r>
          </w:p>
          <w:p w14:paraId="63B260D1" w14:textId="77777777" w:rsidR="00DB745D" w:rsidRPr="00724287" w:rsidRDefault="00DB745D" w:rsidP="001D580A">
            <w:pPr>
              <w:pStyle w:val="TableText"/>
              <w:rPr>
                <w:rFonts w:eastAsiaTheme="minorHAnsi"/>
              </w:rPr>
            </w:pPr>
            <w:r w:rsidRPr="00724287">
              <w:rPr>
                <w:rFonts w:eastAsiaTheme="minorHAnsi"/>
              </w:rPr>
              <w:t>Historical information</w:t>
            </w:r>
          </w:p>
          <w:p w14:paraId="63B260D2" w14:textId="77777777" w:rsidR="00DB745D" w:rsidRPr="00724287" w:rsidRDefault="00DB745D" w:rsidP="001D580A">
            <w:pPr>
              <w:pStyle w:val="TableText"/>
              <w:rPr>
                <w:rFonts w:eastAsiaTheme="minorHAnsi"/>
              </w:rPr>
            </w:pPr>
            <w:r w:rsidRPr="00724287">
              <w:rPr>
                <w:rFonts w:eastAsiaTheme="minorHAnsi"/>
              </w:rPr>
              <w:t>Vitals</w:t>
            </w:r>
          </w:p>
          <w:p w14:paraId="63B260D3" w14:textId="77777777" w:rsidR="00DB745D" w:rsidRPr="00724287" w:rsidRDefault="00DB745D" w:rsidP="001D580A">
            <w:pPr>
              <w:pStyle w:val="TableText"/>
              <w:rPr>
                <w:rFonts w:eastAsiaTheme="minorHAnsi"/>
              </w:rPr>
            </w:pPr>
            <w:r w:rsidRPr="00724287">
              <w:rPr>
                <w:rFonts w:eastAsiaTheme="minorHAnsi"/>
              </w:rPr>
              <w:t>Text notes are not usable directly by the reminders, but clinical reminders can make use of coded data extracted and manually entered</w:t>
            </w:r>
          </w:p>
        </w:tc>
        <w:tc>
          <w:tcPr>
            <w:tcW w:w="2723" w:type="dxa"/>
          </w:tcPr>
          <w:p w14:paraId="63B260D4" w14:textId="77777777" w:rsidR="00DB745D" w:rsidRPr="00724287" w:rsidRDefault="00DB745D" w:rsidP="001D580A">
            <w:pPr>
              <w:pStyle w:val="TableText"/>
              <w:rPr>
                <w:rFonts w:eastAsiaTheme="minorHAnsi"/>
              </w:rPr>
            </w:pPr>
            <w:r w:rsidRPr="00724287">
              <w:rPr>
                <w:rFonts w:eastAsiaTheme="minorHAnsi"/>
              </w:rPr>
              <w:t>AICS, PCE</w:t>
            </w:r>
          </w:p>
          <w:p w14:paraId="63B260D5" w14:textId="77777777" w:rsidR="00DB745D" w:rsidRPr="00724287" w:rsidRDefault="00DB745D" w:rsidP="001D580A">
            <w:pPr>
              <w:pStyle w:val="TableText"/>
              <w:rPr>
                <w:rFonts w:eastAsiaTheme="minorHAnsi"/>
              </w:rPr>
            </w:pPr>
            <w:r w:rsidRPr="00724287">
              <w:rPr>
                <w:rFonts w:eastAsiaTheme="minorHAnsi"/>
              </w:rPr>
              <w:t>PCE</w:t>
            </w:r>
          </w:p>
          <w:p w14:paraId="63B260D6" w14:textId="77777777" w:rsidR="00DB745D" w:rsidRPr="00724287" w:rsidRDefault="00DB745D" w:rsidP="001D580A">
            <w:pPr>
              <w:pStyle w:val="TableText"/>
              <w:rPr>
                <w:rFonts w:eastAsiaTheme="minorHAnsi"/>
              </w:rPr>
            </w:pPr>
            <w:r w:rsidRPr="00724287">
              <w:rPr>
                <w:rFonts w:eastAsiaTheme="minorHAnsi"/>
              </w:rPr>
              <w:t>Vitals</w:t>
            </w:r>
          </w:p>
          <w:p w14:paraId="63B260D7" w14:textId="77777777" w:rsidR="00DB745D" w:rsidRPr="00724287" w:rsidRDefault="00DB745D" w:rsidP="001D580A">
            <w:pPr>
              <w:pStyle w:val="TableText"/>
              <w:rPr>
                <w:rFonts w:eastAsiaTheme="minorHAnsi"/>
              </w:rPr>
            </w:pPr>
            <w:r w:rsidRPr="00724287">
              <w:rPr>
                <w:rFonts w:eastAsiaTheme="minorHAnsi"/>
              </w:rPr>
              <w:t>Progress Notes, Discharge Summary or TIU</w:t>
            </w:r>
          </w:p>
        </w:tc>
      </w:tr>
      <w:tr w:rsidR="00DB745D" w:rsidRPr="005A1FD1" w14:paraId="63B260DC" w14:textId="77777777" w:rsidTr="000C7B35">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63B260D9" w14:textId="77777777" w:rsidR="00DB745D" w:rsidRPr="00724287" w:rsidRDefault="00DB745D" w:rsidP="001D580A">
            <w:pPr>
              <w:pStyle w:val="TableText"/>
              <w:rPr>
                <w:rFonts w:eastAsiaTheme="minorHAnsi"/>
              </w:rPr>
            </w:pPr>
            <w:r w:rsidRPr="00724287">
              <w:rPr>
                <w:rFonts w:eastAsiaTheme="minorHAnsi"/>
              </w:rPr>
              <w:t>Ward Clerks</w:t>
            </w:r>
          </w:p>
        </w:tc>
        <w:tc>
          <w:tcPr>
            <w:tcW w:w="5040" w:type="dxa"/>
            <w:tcBorders>
              <w:left w:val="none" w:sz="0" w:space="0" w:color="auto"/>
              <w:right w:val="none" w:sz="0" w:space="0" w:color="auto"/>
            </w:tcBorders>
          </w:tcPr>
          <w:p w14:paraId="63B260DA" w14:textId="77777777" w:rsidR="00DB745D" w:rsidRPr="00724287" w:rsidRDefault="00DB745D" w:rsidP="001D580A">
            <w:pPr>
              <w:pStyle w:val="TableText"/>
              <w:rPr>
                <w:rFonts w:eastAsiaTheme="minorHAnsi"/>
              </w:rPr>
            </w:pPr>
            <w:r w:rsidRPr="00724287">
              <w:rPr>
                <w:rFonts w:eastAsiaTheme="minorHAnsi"/>
              </w:rPr>
              <w:t>Encounter data from Inpatient Stay</w:t>
            </w:r>
          </w:p>
        </w:tc>
        <w:tc>
          <w:tcPr>
            <w:tcW w:w="2723" w:type="dxa"/>
            <w:tcBorders>
              <w:left w:val="none" w:sz="0" w:space="0" w:color="auto"/>
              <w:right w:val="none" w:sz="0" w:space="0" w:color="auto"/>
            </w:tcBorders>
          </w:tcPr>
          <w:p w14:paraId="63B260DB" w14:textId="64700A8A" w:rsidR="00DB745D" w:rsidRPr="00724287" w:rsidRDefault="009D4EF4" w:rsidP="001D580A">
            <w:pPr>
              <w:pStyle w:val="TableText"/>
              <w:rPr>
                <w:rFonts w:eastAsiaTheme="minorHAnsi"/>
              </w:rPr>
            </w:pPr>
            <w:r w:rsidRPr="00724287">
              <w:rPr>
                <w:rFonts w:eastAsiaTheme="minorHAnsi"/>
              </w:rPr>
              <w:t xml:space="preserve">PIMS – </w:t>
            </w:r>
            <w:r w:rsidR="00DB745D" w:rsidRPr="00724287">
              <w:rPr>
                <w:rFonts w:eastAsiaTheme="minorHAnsi"/>
              </w:rPr>
              <w:t xml:space="preserve">ADT summary in </w:t>
            </w:r>
            <w:proofErr w:type="spellStart"/>
            <w:r w:rsidR="00DB745D" w:rsidRPr="00724287">
              <w:rPr>
                <w:rFonts w:eastAsiaTheme="minorHAnsi"/>
              </w:rPr>
              <w:t>PTF</w:t>
            </w:r>
            <w:proofErr w:type="spellEnd"/>
            <w:r w:rsidR="00DB745D" w:rsidRPr="00724287">
              <w:rPr>
                <w:rFonts w:eastAsiaTheme="minorHAnsi"/>
              </w:rPr>
              <w:t xml:space="preserve"> File</w:t>
            </w:r>
          </w:p>
        </w:tc>
      </w:tr>
      <w:tr w:rsidR="00DB745D" w:rsidRPr="005A1FD1" w14:paraId="63B260E0" w14:textId="77777777" w:rsidTr="000C7B35">
        <w:tc>
          <w:tcPr>
            <w:tcW w:w="1890" w:type="dxa"/>
          </w:tcPr>
          <w:p w14:paraId="63B260DD" w14:textId="77777777" w:rsidR="00DB745D" w:rsidRPr="00724287" w:rsidRDefault="00DB745D" w:rsidP="001D580A">
            <w:pPr>
              <w:pStyle w:val="TableText"/>
              <w:rPr>
                <w:rFonts w:eastAsiaTheme="minorHAnsi"/>
              </w:rPr>
            </w:pPr>
            <w:proofErr w:type="spellStart"/>
            <w:r w:rsidRPr="00724287">
              <w:rPr>
                <w:rFonts w:eastAsiaTheme="minorHAnsi"/>
              </w:rPr>
              <w:t>MCCR</w:t>
            </w:r>
            <w:proofErr w:type="spellEnd"/>
            <w:r w:rsidRPr="00724287">
              <w:rPr>
                <w:rFonts w:eastAsiaTheme="minorHAnsi"/>
              </w:rPr>
              <w:t xml:space="preserve"> personnel</w:t>
            </w:r>
          </w:p>
        </w:tc>
        <w:tc>
          <w:tcPr>
            <w:tcW w:w="5040" w:type="dxa"/>
          </w:tcPr>
          <w:p w14:paraId="63B260DE" w14:textId="77777777" w:rsidR="00DB745D" w:rsidRPr="00724287" w:rsidRDefault="00DB745D" w:rsidP="001D580A">
            <w:pPr>
              <w:pStyle w:val="TableText"/>
              <w:rPr>
                <w:rFonts w:eastAsiaTheme="minorHAnsi"/>
              </w:rPr>
            </w:pPr>
            <w:r w:rsidRPr="00724287">
              <w:rPr>
                <w:rFonts w:eastAsiaTheme="minorHAnsi"/>
              </w:rPr>
              <w:t>Data entered to complete an encounter for billing and workload credit</w:t>
            </w:r>
          </w:p>
        </w:tc>
        <w:tc>
          <w:tcPr>
            <w:tcW w:w="2723" w:type="dxa"/>
          </w:tcPr>
          <w:p w14:paraId="63B260DF" w14:textId="77777777" w:rsidR="00DB745D" w:rsidRPr="00724287" w:rsidRDefault="00DB745D" w:rsidP="001D580A">
            <w:pPr>
              <w:pStyle w:val="TableText"/>
              <w:rPr>
                <w:rFonts w:eastAsiaTheme="minorHAnsi"/>
              </w:rPr>
            </w:pPr>
            <w:r w:rsidRPr="00724287">
              <w:rPr>
                <w:rFonts w:eastAsiaTheme="minorHAnsi"/>
              </w:rPr>
              <w:t>Scheduling, PCE</w:t>
            </w:r>
          </w:p>
        </w:tc>
      </w:tr>
      <w:tr w:rsidR="00DB745D" w:rsidRPr="005A1FD1" w14:paraId="63B260E8" w14:textId="77777777" w:rsidTr="000C7B35">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63B260E1" w14:textId="5DE401EC" w:rsidR="00DB745D" w:rsidRPr="00724287" w:rsidRDefault="00DB745D" w:rsidP="001D580A">
            <w:pPr>
              <w:pStyle w:val="TableText"/>
              <w:rPr>
                <w:rFonts w:eastAsiaTheme="minorHAnsi"/>
              </w:rPr>
            </w:pPr>
            <w:proofErr w:type="spellStart"/>
            <w:r w:rsidRPr="00724287">
              <w:rPr>
                <w:rFonts w:eastAsiaTheme="minorHAnsi"/>
              </w:rPr>
              <w:t>Transcrip</w:t>
            </w:r>
            <w:proofErr w:type="spellEnd"/>
            <w:r w:rsidRPr="00724287">
              <w:rPr>
                <w:rFonts w:eastAsiaTheme="minorHAnsi"/>
              </w:rPr>
              <w:t>-</w:t>
            </w:r>
          </w:p>
          <w:p w14:paraId="63B260E2" w14:textId="77777777" w:rsidR="00DB745D" w:rsidRPr="00724287" w:rsidRDefault="00DB745D" w:rsidP="001D580A">
            <w:pPr>
              <w:pStyle w:val="TableText"/>
              <w:rPr>
                <w:rFonts w:eastAsiaTheme="minorHAnsi"/>
              </w:rPr>
            </w:pPr>
            <w:proofErr w:type="spellStart"/>
            <w:r w:rsidRPr="00724287">
              <w:rPr>
                <w:rFonts w:eastAsiaTheme="minorHAnsi"/>
              </w:rPr>
              <w:t>tionists</w:t>
            </w:r>
            <w:proofErr w:type="spellEnd"/>
          </w:p>
        </w:tc>
        <w:tc>
          <w:tcPr>
            <w:tcW w:w="5040" w:type="dxa"/>
            <w:tcBorders>
              <w:left w:val="none" w:sz="0" w:space="0" w:color="auto"/>
              <w:right w:val="none" w:sz="0" w:space="0" w:color="auto"/>
            </w:tcBorders>
          </w:tcPr>
          <w:p w14:paraId="63B260E3" w14:textId="77777777" w:rsidR="00DB745D" w:rsidRPr="00724287" w:rsidRDefault="00DB745D" w:rsidP="001D580A">
            <w:pPr>
              <w:pStyle w:val="TableText"/>
              <w:rPr>
                <w:rFonts w:eastAsiaTheme="minorHAnsi"/>
              </w:rPr>
            </w:pPr>
            <w:r w:rsidRPr="00724287">
              <w:rPr>
                <w:rFonts w:eastAsiaTheme="minorHAnsi"/>
              </w:rPr>
              <w:t>Transcribed text is not usable directly by the reminders, but clinical reminders can make us of coded data extracted and manually entered</w:t>
            </w:r>
          </w:p>
        </w:tc>
        <w:tc>
          <w:tcPr>
            <w:tcW w:w="2723" w:type="dxa"/>
            <w:tcBorders>
              <w:left w:val="none" w:sz="0" w:space="0" w:color="auto"/>
              <w:right w:val="none" w:sz="0" w:space="0" w:color="auto"/>
            </w:tcBorders>
          </w:tcPr>
          <w:p w14:paraId="63B260E4" w14:textId="537AE45C" w:rsidR="00DB745D" w:rsidRPr="00724287" w:rsidRDefault="00FE5A37" w:rsidP="001D580A">
            <w:pPr>
              <w:pStyle w:val="TableText"/>
              <w:rPr>
                <w:rFonts w:eastAsiaTheme="minorHAnsi"/>
              </w:rPr>
            </w:pPr>
            <w:r w:rsidRPr="00724287">
              <w:rPr>
                <w:rFonts w:eastAsiaTheme="minorHAnsi"/>
              </w:rPr>
              <w:t xml:space="preserve">Progress Notes – </w:t>
            </w:r>
            <w:r w:rsidR="00DB745D" w:rsidRPr="00724287">
              <w:rPr>
                <w:rFonts w:eastAsiaTheme="minorHAnsi"/>
              </w:rPr>
              <w:t>PCE</w:t>
            </w:r>
          </w:p>
          <w:p w14:paraId="63B260E5" w14:textId="63C006B2" w:rsidR="00DB745D" w:rsidRPr="00724287" w:rsidRDefault="00C84D06" w:rsidP="001D580A">
            <w:pPr>
              <w:pStyle w:val="TableText"/>
              <w:rPr>
                <w:rFonts w:eastAsiaTheme="minorHAnsi"/>
              </w:rPr>
            </w:pPr>
            <w:r w:rsidRPr="00724287">
              <w:rPr>
                <w:rFonts w:eastAsiaTheme="minorHAnsi"/>
              </w:rPr>
              <w:t xml:space="preserve">Radiology – </w:t>
            </w:r>
            <w:r w:rsidR="00DB745D" w:rsidRPr="00724287">
              <w:rPr>
                <w:rFonts w:eastAsiaTheme="minorHAnsi"/>
              </w:rPr>
              <w:t>PCE</w:t>
            </w:r>
          </w:p>
          <w:p w14:paraId="63B260E6" w14:textId="5CD419E6" w:rsidR="00DB745D" w:rsidRPr="00724287" w:rsidRDefault="00DB745D" w:rsidP="001D580A">
            <w:pPr>
              <w:pStyle w:val="TableText"/>
              <w:rPr>
                <w:rFonts w:eastAsiaTheme="minorHAnsi"/>
              </w:rPr>
            </w:pPr>
            <w:r w:rsidRPr="00724287">
              <w:rPr>
                <w:rFonts w:eastAsiaTheme="minorHAnsi"/>
              </w:rPr>
              <w:t>Discharge Summaries</w:t>
            </w:r>
            <w:r w:rsidR="00C84D06" w:rsidRPr="00724287">
              <w:rPr>
                <w:rFonts w:eastAsiaTheme="minorHAnsi"/>
              </w:rPr>
              <w:t xml:space="preserve"> – </w:t>
            </w:r>
            <w:r w:rsidRPr="00724287">
              <w:rPr>
                <w:rFonts w:eastAsiaTheme="minorHAnsi"/>
              </w:rPr>
              <w:t>PCE and ADT</w:t>
            </w:r>
          </w:p>
          <w:p w14:paraId="63B260E7" w14:textId="12E9831D" w:rsidR="00DB745D" w:rsidRPr="00724287" w:rsidRDefault="00DB745D" w:rsidP="00C84D06">
            <w:pPr>
              <w:pStyle w:val="TableText"/>
              <w:rPr>
                <w:rFonts w:eastAsiaTheme="minorHAnsi"/>
              </w:rPr>
            </w:pPr>
            <w:r w:rsidRPr="00724287">
              <w:rPr>
                <w:rFonts w:eastAsiaTheme="minorHAnsi"/>
              </w:rPr>
              <w:t>Cytopathology</w:t>
            </w:r>
            <w:r w:rsidR="00C84D06" w:rsidRPr="00724287">
              <w:rPr>
                <w:rFonts w:eastAsiaTheme="minorHAnsi"/>
              </w:rPr>
              <w:t xml:space="preserve"> – </w:t>
            </w:r>
            <w:r w:rsidRPr="00724287">
              <w:rPr>
                <w:rFonts w:eastAsiaTheme="minorHAnsi"/>
              </w:rPr>
              <w:t>PCE</w:t>
            </w:r>
          </w:p>
        </w:tc>
      </w:tr>
      <w:tr w:rsidR="00DB745D" w:rsidRPr="005A1FD1" w14:paraId="63B260EF" w14:textId="77777777" w:rsidTr="000C7B35">
        <w:tc>
          <w:tcPr>
            <w:tcW w:w="1890" w:type="dxa"/>
          </w:tcPr>
          <w:p w14:paraId="63B260E9" w14:textId="77777777" w:rsidR="00DB745D" w:rsidRPr="00724287" w:rsidRDefault="00DB745D" w:rsidP="001D580A">
            <w:pPr>
              <w:pStyle w:val="TableText"/>
              <w:rPr>
                <w:rFonts w:eastAsiaTheme="minorHAnsi"/>
              </w:rPr>
            </w:pPr>
            <w:r w:rsidRPr="00724287">
              <w:rPr>
                <w:rFonts w:eastAsiaTheme="minorHAnsi"/>
              </w:rPr>
              <w:t>Ancillary service practitioners</w:t>
            </w:r>
          </w:p>
        </w:tc>
        <w:tc>
          <w:tcPr>
            <w:tcW w:w="5040" w:type="dxa"/>
          </w:tcPr>
          <w:p w14:paraId="63B260EA" w14:textId="7388EB7F" w:rsidR="00DB745D" w:rsidRPr="00724287" w:rsidRDefault="00DB745D" w:rsidP="001D580A">
            <w:pPr>
              <w:pStyle w:val="TableText"/>
              <w:rPr>
                <w:rFonts w:eastAsiaTheme="minorHAnsi"/>
              </w:rPr>
            </w:pPr>
            <w:r w:rsidRPr="00724287">
              <w:rPr>
                <w:rFonts w:eastAsiaTheme="minorHAnsi"/>
              </w:rPr>
              <w:t xml:space="preserve">Record results from procedures and automatically update PCE upon verification </w:t>
            </w:r>
            <w:r w:rsidR="00DE7135" w:rsidRPr="00724287">
              <w:rPr>
                <w:rFonts w:eastAsiaTheme="minorHAnsi"/>
              </w:rPr>
              <w:t>of results</w:t>
            </w:r>
          </w:p>
        </w:tc>
        <w:tc>
          <w:tcPr>
            <w:tcW w:w="2723" w:type="dxa"/>
          </w:tcPr>
          <w:p w14:paraId="63B260EB" w14:textId="6C21C852" w:rsidR="00DB745D" w:rsidRPr="00724287" w:rsidRDefault="00DB745D" w:rsidP="001D580A">
            <w:pPr>
              <w:pStyle w:val="TableText"/>
              <w:rPr>
                <w:rFonts w:eastAsiaTheme="minorHAnsi"/>
              </w:rPr>
            </w:pPr>
            <w:r w:rsidRPr="00724287">
              <w:rPr>
                <w:rFonts w:eastAsiaTheme="minorHAnsi"/>
              </w:rPr>
              <w:t>Laboratory</w:t>
            </w:r>
            <w:r w:rsidR="00C84D06" w:rsidRPr="00724287">
              <w:rPr>
                <w:rFonts w:eastAsiaTheme="minorHAnsi"/>
              </w:rPr>
              <w:t xml:space="preserve"> – </w:t>
            </w:r>
            <w:r w:rsidRPr="00724287">
              <w:rPr>
                <w:rFonts w:eastAsiaTheme="minorHAnsi"/>
              </w:rPr>
              <w:t>PCE</w:t>
            </w:r>
          </w:p>
          <w:p w14:paraId="63B260EC" w14:textId="5576A9B8" w:rsidR="00DB745D" w:rsidRPr="00724287" w:rsidRDefault="00DB745D" w:rsidP="001D580A">
            <w:pPr>
              <w:pStyle w:val="TableText"/>
              <w:rPr>
                <w:rFonts w:eastAsiaTheme="minorHAnsi"/>
              </w:rPr>
            </w:pPr>
            <w:r w:rsidRPr="00724287">
              <w:rPr>
                <w:rFonts w:eastAsiaTheme="minorHAnsi"/>
              </w:rPr>
              <w:t>Radiology</w:t>
            </w:r>
            <w:r w:rsidR="00C84D06" w:rsidRPr="00724287">
              <w:rPr>
                <w:rFonts w:eastAsiaTheme="minorHAnsi"/>
              </w:rPr>
              <w:t xml:space="preserve"> – </w:t>
            </w:r>
            <w:r w:rsidRPr="00724287">
              <w:rPr>
                <w:rFonts w:eastAsiaTheme="minorHAnsi"/>
              </w:rPr>
              <w:t>PCE</w:t>
            </w:r>
          </w:p>
          <w:p w14:paraId="63B260ED" w14:textId="63A56928" w:rsidR="00DB745D" w:rsidRPr="00724287" w:rsidRDefault="00DB745D" w:rsidP="001D580A">
            <w:pPr>
              <w:pStyle w:val="TableText"/>
              <w:rPr>
                <w:rFonts w:eastAsiaTheme="minorHAnsi"/>
              </w:rPr>
            </w:pPr>
            <w:r w:rsidRPr="00724287">
              <w:rPr>
                <w:rFonts w:eastAsiaTheme="minorHAnsi"/>
              </w:rPr>
              <w:t>Surgery</w:t>
            </w:r>
            <w:r w:rsidR="00C84D06" w:rsidRPr="00724287">
              <w:rPr>
                <w:rFonts w:eastAsiaTheme="minorHAnsi"/>
              </w:rPr>
              <w:t xml:space="preserve"> – </w:t>
            </w:r>
            <w:r w:rsidRPr="00724287">
              <w:rPr>
                <w:rFonts w:eastAsiaTheme="minorHAnsi"/>
              </w:rPr>
              <w:t>PCE</w:t>
            </w:r>
          </w:p>
          <w:p w14:paraId="63B260EE" w14:textId="24D324C0" w:rsidR="00DB745D" w:rsidRPr="00724287" w:rsidRDefault="00DB745D" w:rsidP="001D580A">
            <w:pPr>
              <w:pStyle w:val="TableText"/>
              <w:rPr>
                <w:rFonts w:eastAsiaTheme="minorHAnsi"/>
              </w:rPr>
            </w:pPr>
            <w:r w:rsidRPr="00724287">
              <w:rPr>
                <w:rFonts w:eastAsiaTheme="minorHAnsi"/>
              </w:rPr>
              <w:t xml:space="preserve">Event Capture </w:t>
            </w:r>
            <w:r w:rsidR="00C84D06" w:rsidRPr="00724287">
              <w:rPr>
                <w:rFonts w:eastAsiaTheme="minorHAnsi"/>
              </w:rPr>
              <w:t>–</w:t>
            </w:r>
            <w:r w:rsidRPr="00724287">
              <w:rPr>
                <w:rFonts w:eastAsiaTheme="minorHAnsi"/>
              </w:rPr>
              <w:t xml:space="preserve"> PCE</w:t>
            </w:r>
          </w:p>
        </w:tc>
      </w:tr>
    </w:tbl>
    <w:p w14:paraId="63B260F0" w14:textId="77777777" w:rsidR="00DB745D" w:rsidRDefault="00DB745D" w:rsidP="0031373A">
      <w:pPr>
        <w:pStyle w:val="Heading2"/>
      </w:pPr>
      <w:bookmarkStart w:id="420" w:name="_Toc428365054"/>
      <w:bookmarkStart w:id="421" w:name="_Toc468086062"/>
      <w:r>
        <w:lastRenderedPageBreak/>
        <w:t>Manual Data Entry</w:t>
      </w:r>
      <w:bookmarkEnd w:id="420"/>
      <w:bookmarkEnd w:id="421"/>
    </w:p>
    <w:p w14:paraId="63B260F1" w14:textId="77777777" w:rsidR="00DB745D" w:rsidRPr="00724287" w:rsidRDefault="00DB745D" w:rsidP="001D580A">
      <w:pPr>
        <w:rPr>
          <w:rFonts w:eastAsiaTheme="minorHAnsi" w:cstheme="minorBidi"/>
        </w:rPr>
      </w:pPr>
      <w:r w:rsidRPr="00724287">
        <w:rPr>
          <w:rFonts w:eastAsiaTheme="minorHAnsi" w:cstheme="minorBidi"/>
        </w:rPr>
        <w:t>Manual data entry is one way to record patient care encounters. The data entered provides the when, why, what, and who information related to a patient encounter:</w:t>
      </w:r>
    </w:p>
    <w:p w14:paraId="63B260F2" w14:textId="77777777" w:rsidR="00DB745D" w:rsidRPr="00724287" w:rsidRDefault="00DB745D" w:rsidP="001D580A">
      <w:pPr>
        <w:pStyle w:val="ListParagraph"/>
        <w:numPr>
          <w:ilvl w:val="0"/>
          <w:numId w:val="129"/>
        </w:numPr>
        <w:rPr>
          <w:rFonts w:eastAsiaTheme="minorHAnsi" w:cstheme="minorBidi"/>
        </w:rPr>
      </w:pPr>
      <w:r w:rsidRPr="00724287">
        <w:rPr>
          <w:rFonts w:eastAsiaTheme="minorHAnsi" w:cstheme="minorBidi"/>
        </w:rPr>
        <w:t>Encounter location and date/time</w:t>
      </w:r>
    </w:p>
    <w:p w14:paraId="63B260F3" w14:textId="77777777" w:rsidR="00DB745D" w:rsidRPr="00724287" w:rsidRDefault="00DB745D" w:rsidP="001D580A">
      <w:pPr>
        <w:pStyle w:val="ListParagraph"/>
        <w:numPr>
          <w:ilvl w:val="0"/>
          <w:numId w:val="129"/>
        </w:numPr>
        <w:rPr>
          <w:rFonts w:eastAsiaTheme="minorHAnsi" w:cstheme="minorBidi"/>
        </w:rPr>
      </w:pPr>
      <w:r w:rsidRPr="00724287">
        <w:rPr>
          <w:rFonts w:eastAsiaTheme="minorHAnsi" w:cstheme="minorBidi"/>
        </w:rPr>
        <w:t>Diagnoses treated</w:t>
      </w:r>
    </w:p>
    <w:p w14:paraId="63B260F4" w14:textId="77777777" w:rsidR="00DB745D" w:rsidRPr="00724287" w:rsidRDefault="00DB745D" w:rsidP="001D580A">
      <w:pPr>
        <w:pStyle w:val="ListParagraph"/>
        <w:numPr>
          <w:ilvl w:val="0"/>
          <w:numId w:val="129"/>
        </w:numPr>
        <w:rPr>
          <w:rFonts w:eastAsiaTheme="minorHAnsi" w:cstheme="minorBidi"/>
        </w:rPr>
      </w:pPr>
      <w:r w:rsidRPr="00724287">
        <w:rPr>
          <w:rFonts w:eastAsiaTheme="minorHAnsi" w:cstheme="minorBidi"/>
        </w:rPr>
        <w:t>Procedures performed</w:t>
      </w:r>
    </w:p>
    <w:p w14:paraId="63B260F5" w14:textId="77777777" w:rsidR="00DB745D" w:rsidRPr="00724287" w:rsidRDefault="00DB745D" w:rsidP="001D580A">
      <w:pPr>
        <w:pStyle w:val="ListParagraph"/>
        <w:numPr>
          <w:ilvl w:val="0"/>
          <w:numId w:val="129"/>
        </w:numPr>
        <w:rPr>
          <w:rFonts w:eastAsiaTheme="minorHAnsi" w:cstheme="minorBidi"/>
        </w:rPr>
      </w:pPr>
      <w:r w:rsidRPr="00724287">
        <w:rPr>
          <w:rFonts w:eastAsiaTheme="minorHAnsi" w:cstheme="minorBidi"/>
        </w:rPr>
        <w:t>Practitioner(s)</w:t>
      </w:r>
    </w:p>
    <w:p w14:paraId="63B260F6" w14:textId="77777777" w:rsidR="00DB745D" w:rsidRPr="00724287" w:rsidRDefault="00DB745D" w:rsidP="001D580A">
      <w:pPr>
        <w:rPr>
          <w:rFonts w:eastAsiaTheme="minorHAnsi" w:cstheme="minorBidi"/>
        </w:rPr>
      </w:pPr>
      <w:r w:rsidRPr="00724287">
        <w:rPr>
          <w:rFonts w:eastAsiaTheme="minorHAnsi" w:cstheme="minorBidi"/>
        </w:rPr>
        <w:t>Historical information about encounters can be entered using the Encounter View action in PCE data entry options to make the patient record more complete. Data capture requirements for historical data are minimal. The historical encounter data is not used for billing and workload. No provider is required and entering only a diagnosis or procedure is okay. Immunizations, pap smears, mammograms, surgeries, etc., done elsewhere may now be recorded and used by the clinical reminders. This includes other VA Medical Centers and non-VA locations (Health Department, private office, etc.).</w:t>
      </w:r>
    </w:p>
    <w:p w14:paraId="63B260F7" w14:textId="77777777" w:rsidR="009920C9" w:rsidRDefault="00DB745D" w:rsidP="0031373A">
      <w:pPr>
        <w:pStyle w:val="Heading2"/>
      </w:pPr>
      <w:bookmarkStart w:id="422" w:name="_Toc428365055"/>
      <w:bookmarkStart w:id="423" w:name="_Toc468086063"/>
      <w:r>
        <w:t>Automated Data Capture</w:t>
      </w:r>
      <w:bookmarkEnd w:id="422"/>
      <w:bookmarkEnd w:id="423"/>
    </w:p>
    <w:p w14:paraId="63B260F8" w14:textId="77777777" w:rsidR="00DB745D" w:rsidRPr="00724287" w:rsidRDefault="00DB745D" w:rsidP="001D580A">
      <w:pPr>
        <w:rPr>
          <w:rFonts w:eastAsiaTheme="minorHAnsi" w:cstheme="minorBidi"/>
        </w:rPr>
      </w:pPr>
      <w:r w:rsidRPr="00724287">
        <w:rPr>
          <w:rFonts w:eastAsiaTheme="minorHAnsi" w:cstheme="minorBidi"/>
        </w:rPr>
        <w:t>Scanned encounter forms can be used to capture encounter data relevant to clinical reminders. If the reminders are to be accurate, the forms must capture the data they need.</w:t>
      </w:r>
    </w:p>
    <w:p w14:paraId="63B260F9" w14:textId="77777777" w:rsidR="00DB745D" w:rsidRPr="00724287" w:rsidRDefault="00DB745D" w:rsidP="001D580A">
      <w:pPr>
        <w:rPr>
          <w:rFonts w:eastAsiaTheme="minorHAnsi" w:cstheme="minorBidi"/>
        </w:rPr>
      </w:pPr>
      <w:r w:rsidRPr="00724287">
        <w:rPr>
          <w:rFonts w:eastAsiaTheme="minorHAnsi" w:cstheme="minorBidi"/>
        </w:rPr>
        <w:t>It is a challenge to keep the forms as simple as possible while still meeting information capture requirements. This may be done by combining information such as immunizations and skin tests with other required preventive procedures and assigning appropriate CPT codes so they will be captured correctly.</w:t>
      </w:r>
    </w:p>
    <w:p w14:paraId="63B260FA" w14:textId="77777777" w:rsidR="00DB745D" w:rsidRPr="00724287" w:rsidRDefault="00DB745D" w:rsidP="001D580A">
      <w:pPr>
        <w:rPr>
          <w:rFonts w:eastAsiaTheme="minorHAnsi" w:cstheme="minorBidi"/>
        </w:rPr>
      </w:pPr>
      <w:r w:rsidRPr="00724287">
        <w:rPr>
          <w:rFonts w:eastAsiaTheme="minorHAnsi" w:cstheme="minorBidi"/>
        </w:rPr>
        <w:t>There is no perfect encounter form. Everyone who uses these forms will have ideas about how to make them “perfect.” They need to be carefully designed to meet most of the users’ needs, while capturing information for workload and billing purposes. You can’t capture everything for everyone on one form.</w:t>
      </w:r>
    </w:p>
    <w:p w14:paraId="63B260FB" w14:textId="77777777" w:rsidR="00DB745D" w:rsidRDefault="0031373A" w:rsidP="0031373A">
      <w:pPr>
        <w:pStyle w:val="Heading2"/>
      </w:pPr>
      <w:bookmarkStart w:id="424" w:name="_Toc428365056"/>
      <w:bookmarkStart w:id="425" w:name="_Toc468086064"/>
      <w:r>
        <w:t>Clinical Reminders and Health Summary Packages Data Use</w:t>
      </w:r>
      <w:bookmarkEnd w:id="424"/>
      <w:bookmarkEnd w:id="425"/>
    </w:p>
    <w:p w14:paraId="63B260FC" w14:textId="77777777" w:rsidR="0031373A" w:rsidRPr="00724287" w:rsidRDefault="0031373A" w:rsidP="001D580A">
      <w:pPr>
        <w:rPr>
          <w:rFonts w:eastAsiaTheme="minorHAnsi" w:cstheme="minorBidi"/>
        </w:rPr>
      </w:pPr>
      <w:r w:rsidRPr="00724287">
        <w:rPr>
          <w:rFonts w:eastAsiaTheme="minorHAnsi" w:cstheme="minorBidi"/>
        </w:rPr>
        <w:t>Reminder items are added to health summary selection components for a given health summary type. When the health summary type is run, the Clinical Reminders software evaluates the patient’s data and returns the results to the health summary for display.</w:t>
      </w:r>
    </w:p>
    <w:p w14:paraId="63B260FD" w14:textId="77777777" w:rsidR="009920C9" w:rsidRDefault="0031373A" w:rsidP="0031373A">
      <w:pPr>
        <w:pStyle w:val="Heading2"/>
      </w:pPr>
      <w:bookmarkStart w:id="426" w:name="_Toc428365057"/>
      <w:bookmarkStart w:id="427" w:name="_Toc468086065"/>
      <w:r>
        <w:t>Health Summary Reminder Components</w:t>
      </w:r>
      <w:bookmarkEnd w:id="426"/>
      <w:bookmarkEnd w:id="427"/>
    </w:p>
    <w:p w14:paraId="63B260FE" w14:textId="77777777" w:rsidR="0031373A" w:rsidRPr="00724287" w:rsidRDefault="0031373A" w:rsidP="001D580A">
      <w:pPr>
        <w:rPr>
          <w:rFonts w:eastAsiaTheme="minorHAnsi" w:cstheme="minorBidi"/>
        </w:rPr>
      </w:pPr>
      <w:r w:rsidRPr="00724287">
        <w:rPr>
          <w:rFonts w:eastAsiaTheme="minorHAnsi" w:cstheme="minorBidi"/>
        </w:rPr>
        <w:t>Clinical Reminder:</w:t>
      </w:r>
      <w:r w:rsidR="00D64BEF" w:rsidRPr="00724287">
        <w:rPr>
          <w:rFonts w:eastAsiaTheme="minorHAnsi" w:cstheme="minorBidi"/>
        </w:rPr>
        <w:t xml:space="preserve"> </w:t>
      </w:r>
      <w:r w:rsidRPr="00724287">
        <w:rPr>
          <w:rFonts w:eastAsiaTheme="minorHAnsi" w:cstheme="minorBidi"/>
        </w:rPr>
        <w:t xml:space="preserve"> </w:t>
      </w:r>
      <w:r w:rsidR="00D64BEF" w:rsidRPr="00724287">
        <w:rPr>
          <w:rFonts w:eastAsiaTheme="minorHAnsi" w:cstheme="minorBidi"/>
        </w:rPr>
        <w:t>A</w:t>
      </w:r>
      <w:r w:rsidRPr="00724287">
        <w:rPr>
          <w:rFonts w:eastAsiaTheme="minorHAnsi" w:cstheme="minorBidi"/>
        </w:rPr>
        <w:t>n abbreviated component indicating only what is due now.</w:t>
      </w:r>
    </w:p>
    <w:p w14:paraId="63B260FF" w14:textId="77777777" w:rsidR="0031373A" w:rsidRPr="00724287" w:rsidRDefault="0031373A" w:rsidP="001D580A">
      <w:pPr>
        <w:pStyle w:val="ListParagraph"/>
        <w:numPr>
          <w:ilvl w:val="0"/>
          <w:numId w:val="130"/>
        </w:numPr>
        <w:rPr>
          <w:rFonts w:eastAsiaTheme="minorHAnsi" w:cstheme="minorBidi"/>
        </w:rPr>
      </w:pPr>
      <w:r w:rsidRPr="00724287">
        <w:rPr>
          <w:rFonts w:eastAsiaTheme="minorHAnsi" w:cstheme="minorBidi"/>
        </w:rPr>
        <w:t>Name of reminder</w:t>
      </w:r>
    </w:p>
    <w:p w14:paraId="63B26100" w14:textId="77777777" w:rsidR="0031373A" w:rsidRPr="00724287" w:rsidRDefault="0031373A" w:rsidP="001D580A">
      <w:pPr>
        <w:pStyle w:val="ListParagraph"/>
        <w:numPr>
          <w:ilvl w:val="0"/>
          <w:numId w:val="130"/>
        </w:numPr>
        <w:rPr>
          <w:rFonts w:eastAsiaTheme="minorHAnsi" w:cstheme="minorBidi"/>
        </w:rPr>
      </w:pPr>
      <w:r w:rsidRPr="00724287">
        <w:rPr>
          <w:rFonts w:eastAsiaTheme="minorHAnsi" w:cstheme="minorBidi"/>
        </w:rPr>
        <w:t>Date last done</w:t>
      </w:r>
    </w:p>
    <w:p w14:paraId="63B26101" w14:textId="77777777" w:rsidR="0031373A" w:rsidRPr="00724287" w:rsidRDefault="0031373A" w:rsidP="001D580A">
      <w:pPr>
        <w:pStyle w:val="ListParagraph"/>
        <w:numPr>
          <w:ilvl w:val="0"/>
          <w:numId w:val="130"/>
        </w:numPr>
        <w:rPr>
          <w:rFonts w:eastAsiaTheme="minorHAnsi" w:cstheme="minorBidi"/>
        </w:rPr>
      </w:pPr>
      <w:r w:rsidRPr="00724287">
        <w:rPr>
          <w:rFonts w:eastAsiaTheme="minorHAnsi" w:cstheme="minorBidi"/>
        </w:rPr>
        <w:lastRenderedPageBreak/>
        <w:t>Date next due</w:t>
      </w:r>
    </w:p>
    <w:p w14:paraId="63B26102" w14:textId="77777777" w:rsidR="0031373A" w:rsidRPr="00724287" w:rsidRDefault="0031373A" w:rsidP="001D580A">
      <w:pPr>
        <w:rPr>
          <w:rFonts w:eastAsiaTheme="minorHAnsi" w:cstheme="minorBidi"/>
        </w:rPr>
      </w:pPr>
      <w:r w:rsidRPr="00724287">
        <w:rPr>
          <w:rFonts w:eastAsiaTheme="minorHAnsi" w:cstheme="minorBidi"/>
        </w:rPr>
        <w:t>The clinical reminder displays on the health summary as follows:</w:t>
      </w:r>
    </w:p>
    <w:p w14:paraId="63B26103" w14:textId="77777777" w:rsidR="0031373A" w:rsidRPr="005A1FD1" w:rsidRDefault="0031373A" w:rsidP="008C68A8">
      <w:pPr>
        <w:pStyle w:val="screen"/>
      </w:pPr>
      <w:r w:rsidRPr="005A1FD1">
        <w:t>Reminder</w:t>
      </w:r>
      <w:r w:rsidRPr="005A1FD1">
        <w:tab/>
        <w:t>Next</w:t>
      </w:r>
      <w:r w:rsidRPr="005A1FD1">
        <w:tab/>
        <w:t>Last Done</w:t>
      </w:r>
    </w:p>
    <w:p w14:paraId="63B26104" w14:textId="77777777" w:rsidR="0031373A" w:rsidRPr="005A1FD1" w:rsidRDefault="0031373A" w:rsidP="008C68A8">
      <w:pPr>
        <w:pStyle w:val="screen"/>
      </w:pPr>
      <w:r w:rsidRPr="005A1FD1">
        <w:t>Mammogram</w:t>
      </w:r>
      <w:r w:rsidRPr="005A1FD1">
        <w:tab/>
        <w:t>10/1/98</w:t>
      </w:r>
      <w:r w:rsidRPr="005A1FD1">
        <w:tab/>
        <w:t>10/1/96</w:t>
      </w:r>
    </w:p>
    <w:p w14:paraId="63B26105" w14:textId="77777777" w:rsidR="0031373A" w:rsidRPr="005A1FD1" w:rsidRDefault="0031373A" w:rsidP="008C68A8">
      <w:pPr>
        <w:pStyle w:val="screen"/>
      </w:pPr>
      <w:r w:rsidRPr="005A1FD1">
        <w:t>Pap Smear</w:t>
      </w:r>
      <w:r w:rsidRPr="005A1FD1">
        <w:tab/>
        <w:t>Due Now</w:t>
      </w:r>
      <w:r w:rsidRPr="005A1FD1">
        <w:tab/>
        <w:t>Unknown</w:t>
      </w:r>
    </w:p>
    <w:p w14:paraId="63B26106" w14:textId="77777777" w:rsidR="0031373A" w:rsidRPr="005A1FD1" w:rsidRDefault="0031373A" w:rsidP="008C68A8">
      <w:pPr>
        <w:pStyle w:val="screen"/>
      </w:pPr>
      <w:r w:rsidRPr="005A1FD1">
        <w:t>Diabetic Eye Exam</w:t>
      </w:r>
      <w:r w:rsidRPr="005A1FD1">
        <w:tab/>
        <w:t>10/1/98</w:t>
      </w:r>
      <w:r w:rsidRPr="005A1FD1">
        <w:tab/>
        <w:t>10/1/97</w:t>
      </w:r>
    </w:p>
    <w:p w14:paraId="63B26107" w14:textId="77777777" w:rsidR="0031373A" w:rsidRPr="00724287" w:rsidRDefault="0031373A" w:rsidP="001A1FF4">
      <w:pPr>
        <w:rPr>
          <w:rFonts w:eastAsiaTheme="minorHAnsi" w:cstheme="minorBidi"/>
        </w:rPr>
      </w:pPr>
      <w:r w:rsidRPr="00724287">
        <w:rPr>
          <w:rFonts w:eastAsiaTheme="minorHAnsi" w:cstheme="minorBidi"/>
        </w:rPr>
        <w:t>Clinical Maintenance: this component provides:</w:t>
      </w:r>
    </w:p>
    <w:p w14:paraId="63B26108" w14:textId="77777777" w:rsidR="0031373A" w:rsidRPr="00724287" w:rsidRDefault="0031373A" w:rsidP="001A1FF4">
      <w:pPr>
        <w:pStyle w:val="ListParagraph"/>
        <w:numPr>
          <w:ilvl w:val="0"/>
          <w:numId w:val="131"/>
        </w:numPr>
        <w:rPr>
          <w:rFonts w:eastAsiaTheme="minorHAnsi" w:cstheme="minorBidi"/>
        </w:rPr>
      </w:pPr>
      <w:r w:rsidRPr="00724287">
        <w:rPr>
          <w:rFonts w:eastAsiaTheme="minorHAnsi" w:cstheme="minorBidi"/>
        </w:rPr>
        <w:t>Details about what was found from searching the VISTA clinical data.</w:t>
      </w:r>
    </w:p>
    <w:p w14:paraId="63B26109" w14:textId="77777777" w:rsidR="0031373A" w:rsidRPr="00724287" w:rsidRDefault="0031373A" w:rsidP="001A1FF4">
      <w:pPr>
        <w:pStyle w:val="ListParagraph"/>
        <w:numPr>
          <w:ilvl w:val="0"/>
          <w:numId w:val="131"/>
        </w:numPr>
        <w:rPr>
          <w:rFonts w:eastAsiaTheme="minorHAnsi" w:cstheme="minorBidi"/>
        </w:rPr>
      </w:pPr>
      <w:r w:rsidRPr="00724287">
        <w:rPr>
          <w:rFonts w:eastAsiaTheme="minorHAnsi" w:cstheme="minorBidi"/>
        </w:rPr>
        <w:t>Text related to the findings found or not found (as defined in the reminder). This includes taxonomies (ICD or CPT codes), health factors, and test results related to the reminder and computed findings (e.g., Body Mass Index).</w:t>
      </w:r>
    </w:p>
    <w:p w14:paraId="63B2610A" w14:textId="77777777" w:rsidR="0031373A" w:rsidRPr="00724287" w:rsidRDefault="0031373A" w:rsidP="001A1FF4">
      <w:pPr>
        <w:pStyle w:val="ListParagraph"/>
        <w:numPr>
          <w:ilvl w:val="0"/>
          <w:numId w:val="131"/>
        </w:numPr>
        <w:rPr>
          <w:rFonts w:eastAsiaTheme="minorHAnsi" w:cstheme="minorBidi"/>
        </w:rPr>
      </w:pPr>
      <w:r w:rsidRPr="00724287">
        <w:rPr>
          <w:rFonts w:eastAsiaTheme="minorHAnsi" w:cstheme="minorBidi"/>
        </w:rPr>
        <w:t>Final frequency and age range used for the reminder.</w:t>
      </w:r>
    </w:p>
    <w:p w14:paraId="63B2610B" w14:textId="77777777" w:rsidR="0031373A" w:rsidRPr="00724287" w:rsidRDefault="0031373A" w:rsidP="001A1FF4">
      <w:pPr>
        <w:rPr>
          <w:rFonts w:eastAsiaTheme="minorHAnsi" w:cstheme="minorBidi"/>
        </w:rPr>
      </w:pPr>
      <w:r w:rsidRPr="00724287">
        <w:rPr>
          <w:rFonts w:eastAsiaTheme="minorHAnsi" w:cstheme="minorBidi"/>
        </w:rPr>
        <w:t>The advantage of clinical maintenance over clinical reminders is that it includes related test results, health factors, and logic related to that reminder.</w:t>
      </w:r>
    </w:p>
    <w:p w14:paraId="63B2610C" w14:textId="77777777" w:rsidR="0031373A" w:rsidRPr="00724287" w:rsidRDefault="0031373A" w:rsidP="001A1FF4">
      <w:pPr>
        <w:rPr>
          <w:rFonts w:eastAsiaTheme="minorHAnsi" w:cstheme="minorBidi"/>
        </w:rPr>
      </w:pPr>
      <w:r w:rsidRPr="00724287">
        <w:rPr>
          <w:rFonts w:eastAsiaTheme="minorHAnsi" w:cstheme="minorBidi"/>
        </w:rPr>
        <w:t>Example of clinical maintenance as displayed on a health summary:</w:t>
      </w:r>
    </w:p>
    <w:p w14:paraId="63B2610D" w14:textId="77777777" w:rsidR="0031373A" w:rsidRPr="005A1FD1" w:rsidRDefault="0031373A" w:rsidP="008C68A8">
      <w:pPr>
        <w:pStyle w:val="screen"/>
      </w:pPr>
      <w:r w:rsidRPr="005A1FD1">
        <w:t>Reminder</w:t>
      </w:r>
      <w:r w:rsidRPr="005A1FD1">
        <w:tab/>
        <w:t>Next</w:t>
      </w:r>
      <w:r w:rsidRPr="005A1FD1">
        <w:tab/>
        <w:t>Last Done</w:t>
      </w:r>
    </w:p>
    <w:p w14:paraId="63B2610E" w14:textId="77777777" w:rsidR="0031373A" w:rsidRPr="005A1FD1" w:rsidRDefault="0031373A" w:rsidP="008C68A8">
      <w:pPr>
        <w:pStyle w:val="screen"/>
      </w:pPr>
      <w:r w:rsidRPr="005A1FD1">
        <w:t>Hemoglobin A1C</w:t>
      </w:r>
      <w:r w:rsidRPr="005A1FD1">
        <w:tab/>
        <w:t>11/1/97</w:t>
      </w:r>
      <w:r w:rsidRPr="005A1FD1">
        <w:tab/>
        <w:t>11/1/96</w:t>
      </w:r>
    </w:p>
    <w:p w14:paraId="63B2610F" w14:textId="77777777" w:rsidR="0031373A" w:rsidRPr="005A1FD1" w:rsidRDefault="0031373A" w:rsidP="008C68A8">
      <w:pPr>
        <w:pStyle w:val="screen"/>
      </w:pPr>
      <w:r w:rsidRPr="005A1FD1">
        <w:t>11/1/96 - Problem Diagnosis: 250-Diabetes</w:t>
      </w:r>
    </w:p>
    <w:p w14:paraId="63B26110" w14:textId="77777777" w:rsidR="0031373A" w:rsidRPr="005A1FD1" w:rsidRDefault="0031373A" w:rsidP="008C68A8">
      <w:pPr>
        <w:pStyle w:val="screen"/>
      </w:pPr>
      <w:r w:rsidRPr="005A1FD1">
        <w:t>HbA1C required yearly for diabetic patients</w:t>
      </w:r>
    </w:p>
    <w:p w14:paraId="63B26111" w14:textId="77777777" w:rsidR="0031373A" w:rsidRPr="005A1FD1" w:rsidRDefault="0031373A" w:rsidP="008C68A8">
      <w:pPr>
        <w:pStyle w:val="screen"/>
      </w:pPr>
      <w:r w:rsidRPr="005A1FD1">
        <w:t>11/1/96 Lab procedure: HbA1C; results 9.6%</w:t>
      </w:r>
    </w:p>
    <w:p w14:paraId="63B26112" w14:textId="77777777" w:rsidR="0031373A" w:rsidRPr="005A1FD1" w:rsidRDefault="0031373A" w:rsidP="008C68A8">
      <w:pPr>
        <w:pStyle w:val="screen"/>
      </w:pPr>
      <w:r w:rsidRPr="005A1FD1">
        <w:t>Final frequency and age range used: 1 year for diabetic patients</w:t>
      </w:r>
    </w:p>
    <w:p w14:paraId="63B26113" w14:textId="77777777" w:rsidR="0031373A" w:rsidRPr="00724287" w:rsidRDefault="0031373A" w:rsidP="001A1FF4">
      <w:pPr>
        <w:rPr>
          <w:rFonts w:eastAsiaTheme="minorHAnsi" w:cstheme="minorBidi"/>
        </w:rPr>
      </w:pPr>
      <w:r w:rsidRPr="00724287">
        <w:rPr>
          <w:rFonts w:eastAsiaTheme="minorHAnsi" w:cstheme="minorBidi"/>
        </w:rPr>
        <w:t>Health summaries and reminder definitions can be tailored to suit clinicians’ needs. Some health summaries are defined by users themselves and some are designed for generic use. Many kinds of information can be displayed on a health summary. The user can define a reminder that is very detailed so that it could be used in place of a paper chart. Most sites use the health summary to supplement the paper chart, based on the clinic and provider’s preference for health summary content.</w:t>
      </w:r>
    </w:p>
    <w:p w14:paraId="63B26114" w14:textId="77777777" w:rsidR="00CD524A" w:rsidRDefault="0031373A" w:rsidP="0031373A">
      <w:pPr>
        <w:pStyle w:val="Heading2"/>
      </w:pPr>
      <w:bookmarkStart w:id="428" w:name="_Toc428365058"/>
      <w:bookmarkStart w:id="429" w:name="_Toc468086066"/>
      <w:r>
        <w:t>Clinician’s Role in Clinical Reminders</w:t>
      </w:r>
      <w:bookmarkEnd w:id="428"/>
      <w:bookmarkEnd w:id="429"/>
    </w:p>
    <w:p w14:paraId="63B26115" w14:textId="77777777" w:rsidR="0031373A" w:rsidRPr="00724287" w:rsidRDefault="0031373A" w:rsidP="001A1FF4">
      <w:pPr>
        <w:rPr>
          <w:rFonts w:eastAsiaTheme="minorHAnsi" w:cstheme="minorBidi"/>
        </w:rPr>
      </w:pPr>
      <w:r w:rsidRPr="00724287">
        <w:rPr>
          <w:rFonts w:eastAsiaTheme="minorHAnsi" w:cstheme="minorBidi"/>
        </w:rPr>
        <w:t>The clinician plays an important role in Clinical Reminders. He/she will be asked to assist the Clinical Coordinator in selecting which reminders to implement and in defining the clinical aspects of the Clinical Reminder Definition Worksheets, including:</w:t>
      </w:r>
    </w:p>
    <w:p w14:paraId="63B26116" w14:textId="77777777" w:rsidR="0031373A" w:rsidRPr="00724287" w:rsidRDefault="0031373A" w:rsidP="001A1FF4">
      <w:pPr>
        <w:pStyle w:val="ListParagraph"/>
        <w:numPr>
          <w:ilvl w:val="0"/>
          <w:numId w:val="132"/>
        </w:numPr>
        <w:rPr>
          <w:rFonts w:eastAsiaTheme="minorHAnsi" w:cstheme="minorBidi"/>
        </w:rPr>
      </w:pPr>
      <w:r w:rsidRPr="00724287">
        <w:rPr>
          <w:rFonts w:eastAsiaTheme="minorHAnsi" w:cstheme="minorBidi"/>
        </w:rPr>
        <w:t>Baseline Age Findings</w:t>
      </w:r>
    </w:p>
    <w:p w14:paraId="63B26117" w14:textId="77777777" w:rsidR="0031373A" w:rsidRPr="00724287" w:rsidRDefault="0031373A" w:rsidP="001A1FF4">
      <w:pPr>
        <w:pStyle w:val="ListParagraph"/>
        <w:numPr>
          <w:ilvl w:val="0"/>
          <w:numId w:val="132"/>
        </w:numPr>
        <w:rPr>
          <w:rFonts w:eastAsiaTheme="minorHAnsi" w:cstheme="minorBidi"/>
        </w:rPr>
      </w:pPr>
      <w:r w:rsidRPr="00724287">
        <w:rPr>
          <w:rFonts w:eastAsiaTheme="minorHAnsi" w:cstheme="minorBidi"/>
        </w:rPr>
        <w:t>Reminder Frequency</w:t>
      </w:r>
    </w:p>
    <w:p w14:paraId="63B26118" w14:textId="77777777" w:rsidR="0031373A" w:rsidRPr="00724287" w:rsidRDefault="0031373A" w:rsidP="001A1FF4">
      <w:pPr>
        <w:pStyle w:val="ListParagraph"/>
        <w:numPr>
          <w:ilvl w:val="0"/>
          <w:numId w:val="132"/>
        </w:numPr>
        <w:rPr>
          <w:rFonts w:eastAsiaTheme="minorHAnsi" w:cstheme="minorBidi"/>
        </w:rPr>
      </w:pPr>
      <w:r w:rsidRPr="00724287">
        <w:rPr>
          <w:rFonts w:eastAsiaTheme="minorHAnsi" w:cstheme="minorBidi"/>
        </w:rPr>
        <w:t>Minimum and Maximum Age</w:t>
      </w:r>
    </w:p>
    <w:p w14:paraId="63B26119" w14:textId="77777777" w:rsidR="0031373A" w:rsidRPr="00724287" w:rsidRDefault="0031373A" w:rsidP="001A1FF4">
      <w:pPr>
        <w:pStyle w:val="ListParagraph"/>
        <w:numPr>
          <w:ilvl w:val="0"/>
          <w:numId w:val="132"/>
        </w:numPr>
        <w:rPr>
          <w:rFonts w:eastAsiaTheme="minorHAnsi" w:cstheme="minorBidi"/>
        </w:rPr>
      </w:pPr>
      <w:r w:rsidRPr="00724287">
        <w:rPr>
          <w:rFonts w:eastAsiaTheme="minorHAnsi" w:cstheme="minorBidi"/>
        </w:rPr>
        <w:t>Health Factors, Taxonomies</w:t>
      </w:r>
    </w:p>
    <w:p w14:paraId="63B2611A" w14:textId="77777777" w:rsidR="0031373A" w:rsidRPr="00724287" w:rsidRDefault="0031373A" w:rsidP="001A1FF4">
      <w:pPr>
        <w:pStyle w:val="ListParagraph"/>
        <w:numPr>
          <w:ilvl w:val="0"/>
          <w:numId w:val="132"/>
        </w:numPr>
        <w:rPr>
          <w:rFonts w:eastAsiaTheme="minorHAnsi" w:cstheme="minorBidi"/>
        </w:rPr>
      </w:pPr>
      <w:r w:rsidRPr="00724287">
        <w:rPr>
          <w:rFonts w:eastAsiaTheme="minorHAnsi" w:cstheme="minorBidi"/>
        </w:rPr>
        <w:t>Related Lab and Radiology Tests</w:t>
      </w:r>
    </w:p>
    <w:p w14:paraId="63B2611B" w14:textId="77777777" w:rsidR="0031373A" w:rsidRPr="00724287" w:rsidRDefault="0031373A" w:rsidP="001A1FF4">
      <w:pPr>
        <w:pStyle w:val="ListParagraph"/>
        <w:numPr>
          <w:ilvl w:val="0"/>
          <w:numId w:val="132"/>
        </w:numPr>
        <w:rPr>
          <w:rFonts w:eastAsiaTheme="minorHAnsi" w:cstheme="minorBidi"/>
        </w:rPr>
      </w:pPr>
      <w:r w:rsidRPr="00724287">
        <w:rPr>
          <w:rFonts w:eastAsiaTheme="minorHAnsi" w:cstheme="minorBidi"/>
        </w:rPr>
        <w:t>Computed Findings.</w:t>
      </w:r>
    </w:p>
    <w:p w14:paraId="63B2611C" w14:textId="77777777" w:rsidR="0031373A" w:rsidRPr="00724287" w:rsidRDefault="0031373A" w:rsidP="001A1FF4">
      <w:pPr>
        <w:rPr>
          <w:rFonts w:eastAsiaTheme="minorHAnsi" w:cstheme="minorBidi"/>
        </w:rPr>
      </w:pPr>
      <w:r w:rsidRPr="00724287">
        <w:rPr>
          <w:rFonts w:eastAsiaTheme="minorHAnsi" w:cstheme="minorBidi"/>
        </w:rPr>
        <w:t>Clinicians may also have clinical reminders customized for their needs.</w:t>
      </w:r>
    </w:p>
    <w:p w14:paraId="63B2611D" w14:textId="77777777" w:rsidR="0031373A" w:rsidRPr="00724287" w:rsidRDefault="0031373A" w:rsidP="001A1FF4">
      <w:pPr>
        <w:rPr>
          <w:rFonts w:eastAsiaTheme="minorHAnsi" w:cstheme="minorBidi"/>
        </w:rPr>
      </w:pPr>
      <w:r w:rsidRPr="00724287">
        <w:rPr>
          <w:rFonts w:eastAsiaTheme="minorHAnsi" w:cstheme="minorBidi"/>
        </w:rPr>
        <w:lastRenderedPageBreak/>
        <w:t>The clinician also plays a major role by appropriately marking the reminder health topics on the encounter forms. As exams, tests, immunizations, screening, and education are given, the boxes must be marked so that the information can be entered into the computer by the clinician or clerk, or picked up by scanners and passed on to PCE to satisfy the clinical reminders.</w:t>
      </w:r>
    </w:p>
    <w:p w14:paraId="63B2611E" w14:textId="77777777" w:rsidR="0031373A" w:rsidRPr="00724287" w:rsidRDefault="0031373A" w:rsidP="001A1FF4">
      <w:pPr>
        <w:rPr>
          <w:rFonts w:eastAsiaTheme="minorHAnsi" w:cstheme="minorBidi"/>
        </w:rPr>
      </w:pPr>
      <w:r w:rsidRPr="00724287">
        <w:rPr>
          <w:rFonts w:eastAsiaTheme="minorHAnsi" w:cstheme="minorBidi"/>
        </w:rPr>
        <w:t>Historical encounters can be entered for patient visits that occurred sometime in the past (exact time may be unknown) or at some other location (possibly non-VA). They are used to satisfy reminders and determine next date due.</w:t>
      </w:r>
    </w:p>
    <w:p w14:paraId="63B2611F" w14:textId="77777777" w:rsidR="0031373A" w:rsidRPr="00724287" w:rsidRDefault="0031373A" w:rsidP="001A1FF4">
      <w:pPr>
        <w:rPr>
          <w:rFonts w:eastAsiaTheme="minorHAnsi" w:cstheme="minorBidi"/>
        </w:rPr>
      </w:pPr>
      <w:r w:rsidRPr="00724287">
        <w:rPr>
          <w:rFonts w:eastAsiaTheme="minorHAnsi" w:cstheme="minorBidi"/>
        </w:rPr>
        <w:t>Most important, clinicians will make use of clinical reminders and clinical maintenance to enhance patient care, by assuring timely completion of appropriate tests, immunizations, exams, screenings, and education.</w:t>
      </w:r>
    </w:p>
    <w:p w14:paraId="63B26120" w14:textId="0A3046C4" w:rsidR="0031373A" w:rsidRPr="00724287" w:rsidRDefault="0031373A" w:rsidP="001A1FF4">
      <w:pPr>
        <w:rPr>
          <w:rFonts w:eastAsiaTheme="minorHAnsi" w:cstheme="minorBidi"/>
          <w:b/>
        </w:rPr>
      </w:pPr>
      <w:r w:rsidRPr="00724287">
        <w:rPr>
          <w:rFonts w:eastAsiaTheme="minorHAnsi" w:cstheme="minorBidi"/>
          <w:b/>
        </w:rPr>
        <w:t xml:space="preserve">How does the Clinical Reminders software help to meet Clinical Guidelines, </w:t>
      </w:r>
      <w:proofErr w:type="spellStart"/>
      <w:r w:rsidRPr="00724287">
        <w:rPr>
          <w:rFonts w:eastAsiaTheme="minorHAnsi" w:cstheme="minorBidi"/>
          <w:b/>
        </w:rPr>
        <w:t>NCHP</w:t>
      </w:r>
      <w:proofErr w:type="spellEnd"/>
      <w:r w:rsidRPr="00724287">
        <w:rPr>
          <w:rFonts w:eastAsiaTheme="minorHAnsi" w:cstheme="minorBidi"/>
          <w:b/>
        </w:rPr>
        <w:t>, performance indicators, and preventive medicine mandates?</w:t>
      </w:r>
    </w:p>
    <w:p w14:paraId="63B26121" w14:textId="77777777" w:rsidR="0031373A" w:rsidRPr="00724287" w:rsidRDefault="0031373A" w:rsidP="001A1FF4">
      <w:pPr>
        <w:rPr>
          <w:rFonts w:eastAsiaTheme="minorHAnsi" w:cstheme="minorBidi"/>
        </w:rPr>
      </w:pPr>
      <w:r w:rsidRPr="00724287">
        <w:rPr>
          <w:rFonts w:eastAsiaTheme="minorHAnsi" w:cstheme="minorBidi"/>
        </w:rPr>
        <w:t>Make the most of your clinical reminders!</w:t>
      </w:r>
    </w:p>
    <w:p w14:paraId="63B26122" w14:textId="77777777" w:rsidR="0031373A" w:rsidRPr="00724287" w:rsidRDefault="0031373A" w:rsidP="001A1FF4">
      <w:pPr>
        <w:rPr>
          <w:rFonts w:eastAsiaTheme="minorHAnsi" w:cstheme="minorBidi"/>
        </w:rPr>
      </w:pPr>
      <w:r w:rsidRPr="00724287">
        <w:rPr>
          <w:rFonts w:eastAsiaTheme="minorHAnsi" w:cstheme="minorBidi"/>
        </w:rPr>
        <w:t>The National Center for Health Promotion (</w:t>
      </w:r>
      <w:proofErr w:type="spellStart"/>
      <w:r w:rsidRPr="00724287">
        <w:rPr>
          <w:rFonts w:eastAsiaTheme="minorHAnsi" w:cstheme="minorBidi"/>
        </w:rPr>
        <w:t>NCHP</w:t>
      </w:r>
      <w:proofErr w:type="spellEnd"/>
      <w:r w:rsidRPr="00724287">
        <w:rPr>
          <w:rFonts w:eastAsiaTheme="minorHAnsi" w:cstheme="minorBidi"/>
        </w:rPr>
        <w:t xml:space="preserve">) has defined a set of 15 reminders that represent the minimum that sites must report on yearly to comply with Congressional law. The Ambulatory Care Expert Panel has defined 22 reminders that they recommend. The </w:t>
      </w:r>
      <w:proofErr w:type="spellStart"/>
      <w:r w:rsidRPr="00724287">
        <w:rPr>
          <w:rFonts w:eastAsiaTheme="minorHAnsi" w:cstheme="minorBidi"/>
        </w:rPr>
        <w:t>NCHP</w:t>
      </w:r>
      <w:proofErr w:type="spellEnd"/>
      <w:r w:rsidRPr="00724287">
        <w:rPr>
          <w:rFonts w:eastAsiaTheme="minorHAnsi" w:cstheme="minorBidi"/>
        </w:rPr>
        <w:t xml:space="preserve"> reminders are prefixed with VA-* and the EP reminders with VA-. Any of these reminders that meet your site’s requirements may be used as is. If your site requires a reminder that is not met by one of the distributed reminders, you can create your own. It is usually easiest to start by copying the existing reminder that is closest to what you want.</w:t>
      </w:r>
    </w:p>
    <w:p w14:paraId="63B26123" w14:textId="77777777" w:rsidR="0031373A" w:rsidRPr="00724287" w:rsidRDefault="0031373A" w:rsidP="001A1FF4">
      <w:pPr>
        <w:rPr>
          <w:rFonts w:eastAsiaTheme="minorHAnsi" w:cstheme="minorBidi"/>
        </w:rPr>
      </w:pPr>
      <w:r w:rsidRPr="00724287">
        <w:rPr>
          <w:rFonts w:eastAsiaTheme="minorHAnsi" w:cstheme="minorBidi"/>
        </w:rPr>
        <w:t xml:space="preserve">You may wish to review VHA Handbook 1101.8 Health Promotion and Disease Prevention Program (RCN 10-0666), </w:t>
      </w:r>
      <w:proofErr w:type="spellStart"/>
      <w:r w:rsidRPr="00724287">
        <w:rPr>
          <w:rFonts w:eastAsiaTheme="minorHAnsi" w:cstheme="minorBidi"/>
        </w:rPr>
        <w:t>VAMC</w:t>
      </w:r>
      <w:proofErr w:type="spellEnd"/>
      <w:r w:rsidRPr="00724287">
        <w:rPr>
          <w:rFonts w:eastAsiaTheme="minorHAnsi" w:cstheme="minorBidi"/>
        </w:rPr>
        <w:t xml:space="preserve"> Outpatient Performance Indications, and Clinical Guidelines as resource materials when deciding what reminders you need.</w:t>
      </w:r>
    </w:p>
    <w:p w14:paraId="63B26124" w14:textId="77777777" w:rsidR="0031373A" w:rsidRPr="00724287" w:rsidRDefault="0031373A" w:rsidP="001A1FF4">
      <w:pPr>
        <w:rPr>
          <w:rFonts w:eastAsiaTheme="minorHAnsi" w:cstheme="minorBidi"/>
        </w:rPr>
      </w:pPr>
      <w:r w:rsidRPr="00724287">
        <w:rPr>
          <w:rFonts w:eastAsiaTheme="minorHAnsi" w:cstheme="minorBidi"/>
        </w:rPr>
        <w:t xml:space="preserve">Create a Preventive Medicine Health Summary or add reminder and maintenance items to existing health summaries. You can print health summaries and provide them to clinicians for all scheduled visits, or show them how to view them on their computer monitors. A clinician may use the </w:t>
      </w:r>
      <w:proofErr w:type="spellStart"/>
      <w:r w:rsidRPr="00724287">
        <w:rPr>
          <w:rFonts w:eastAsiaTheme="minorHAnsi" w:cstheme="minorBidi"/>
        </w:rPr>
        <w:t>ADHOC</w:t>
      </w:r>
      <w:proofErr w:type="spellEnd"/>
      <w:r w:rsidRPr="00724287">
        <w:rPr>
          <w:rFonts w:eastAsiaTheme="minorHAnsi" w:cstheme="minorBidi"/>
        </w:rPr>
        <w:t xml:space="preserve"> health summary to review individual maintenance or reminder information.</w:t>
      </w:r>
    </w:p>
    <w:p w14:paraId="63B26125" w14:textId="77777777" w:rsidR="0031373A" w:rsidRPr="00724287" w:rsidRDefault="0031373A" w:rsidP="001A1FF4">
      <w:pPr>
        <w:rPr>
          <w:rFonts w:eastAsiaTheme="minorHAnsi" w:cstheme="minorBidi"/>
        </w:rPr>
      </w:pPr>
      <w:r w:rsidRPr="00724287">
        <w:rPr>
          <w:rFonts w:eastAsiaTheme="minorHAnsi" w:cstheme="minorBidi"/>
        </w:rPr>
        <w:t>When reviewers visit your medical center, make these summaries available to them. Feedback from reviewers who have used these health summaries during their reviews has been very positive.</w:t>
      </w:r>
    </w:p>
    <w:p w14:paraId="63B26126" w14:textId="77777777" w:rsidR="0031373A" w:rsidRPr="00724287" w:rsidRDefault="0031373A" w:rsidP="001A1FF4">
      <w:pPr>
        <w:rPr>
          <w:rFonts w:eastAsiaTheme="minorHAnsi" w:cstheme="minorBidi"/>
        </w:rPr>
      </w:pPr>
      <w:r w:rsidRPr="00724287">
        <w:rPr>
          <w:rFonts w:eastAsiaTheme="minorHAnsi" w:cstheme="minorBidi"/>
        </w:rPr>
        <w:t>N</w:t>
      </w:r>
      <w:r w:rsidR="00B7163C" w:rsidRPr="00724287">
        <w:rPr>
          <w:rFonts w:eastAsiaTheme="minorHAnsi" w:cstheme="minorBidi"/>
        </w:rPr>
        <w:t>ote:</w:t>
      </w:r>
      <w:r w:rsidR="001A1FF4" w:rsidRPr="00724287">
        <w:rPr>
          <w:rFonts w:eastAsiaTheme="minorHAnsi" w:cstheme="minorBidi"/>
        </w:rPr>
        <w:t xml:space="preserve">  </w:t>
      </w:r>
      <w:r w:rsidRPr="00724287">
        <w:rPr>
          <w:rFonts w:eastAsiaTheme="minorHAnsi" w:cstheme="minorBidi"/>
        </w:rPr>
        <w:t>Clinical reminders and clinical maintenance do not satisfy documentation requirements. Documentation supporting these reminders must still be made on progress notes, doctor’s orders, etc.</w:t>
      </w:r>
    </w:p>
    <w:p w14:paraId="63B26127" w14:textId="77777777" w:rsidR="00CD524A" w:rsidRDefault="0031373A" w:rsidP="0031373A">
      <w:pPr>
        <w:pStyle w:val="Heading2"/>
      </w:pPr>
      <w:bookmarkStart w:id="430" w:name="_Toc428365059"/>
      <w:bookmarkStart w:id="431" w:name="_Toc468086067"/>
      <w:r>
        <w:t>Implementing Clinical Reminders</w:t>
      </w:r>
      <w:bookmarkEnd w:id="430"/>
      <w:bookmarkEnd w:id="431"/>
    </w:p>
    <w:p w14:paraId="63B26128" w14:textId="77777777" w:rsidR="0031373A" w:rsidRPr="00724287" w:rsidRDefault="0031373A" w:rsidP="001A1FF4">
      <w:pPr>
        <w:rPr>
          <w:rFonts w:eastAsiaTheme="minorHAnsi" w:cstheme="minorBidi"/>
        </w:rPr>
      </w:pPr>
      <w:r w:rsidRPr="00724287">
        <w:rPr>
          <w:rFonts w:eastAsiaTheme="minorHAnsi" w:cstheme="minorBidi"/>
        </w:rPr>
        <w:t>Tips on how to get started with clinical reminders and clinical maintenance from a Clinical Coordinator’s perspective.</w:t>
      </w:r>
    </w:p>
    <w:p w14:paraId="63B26129" w14:textId="77777777" w:rsidR="0031373A" w:rsidRPr="00724287" w:rsidRDefault="0031373A" w:rsidP="001A1FF4">
      <w:pPr>
        <w:rPr>
          <w:rFonts w:eastAsiaTheme="minorHAnsi" w:cstheme="minorBidi"/>
        </w:rPr>
      </w:pPr>
      <w:r w:rsidRPr="00724287">
        <w:rPr>
          <w:rFonts w:eastAsiaTheme="minorHAnsi" w:cstheme="minorBidi"/>
        </w:rPr>
        <w:lastRenderedPageBreak/>
        <w:t>Clinical Reminders are created or modified by using a combination of PCE Table Maintenance options, Clinical Reminders Maintenance options, Taxonomy options, Health Summary Create/Modify Health Summary Type option, and AICS Encounter Form options.</w:t>
      </w:r>
    </w:p>
    <w:p w14:paraId="63B2612A" w14:textId="77777777" w:rsidR="0031373A" w:rsidRPr="00724287" w:rsidRDefault="0031373A" w:rsidP="001A1FF4">
      <w:pPr>
        <w:rPr>
          <w:rFonts w:eastAsiaTheme="minorHAnsi" w:cstheme="minorBidi"/>
        </w:rPr>
      </w:pPr>
      <w:r w:rsidRPr="00724287">
        <w:rPr>
          <w:rFonts w:eastAsiaTheme="minorHAnsi" w:cstheme="minorBidi"/>
        </w:rPr>
        <w:t>Follow the steps below, as applicable, to implement Clinical Reminders.</w:t>
      </w:r>
    </w:p>
    <w:p w14:paraId="63B2612B" w14:textId="77777777" w:rsidR="00E84CEA" w:rsidRPr="00724287" w:rsidRDefault="0031373A" w:rsidP="001A1FF4">
      <w:pPr>
        <w:pStyle w:val="ListParagraph"/>
        <w:numPr>
          <w:ilvl w:val="0"/>
          <w:numId w:val="133"/>
        </w:numPr>
        <w:rPr>
          <w:rFonts w:eastAsiaTheme="minorHAnsi" w:cstheme="minorBidi"/>
        </w:rPr>
      </w:pPr>
      <w:r w:rsidRPr="00724287">
        <w:rPr>
          <w:rFonts w:eastAsiaTheme="minorHAnsi" w:cstheme="minorBidi"/>
        </w:rPr>
        <w:t xml:space="preserve">Ask </w:t>
      </w:r>
      <w:proofErr w:type="spellStart"/>
      <w:r w:rsidRPr="00724287">
        <w:rPr>
          <w:rFonts w:eastAsiaTheme="minorHAnsi" w:cstheme="minorBidi"/>
        </w:rPr>
        <w:t>IRMS</w:t>
      </w:r>
      <w:proofErr w:type="spellEnd"/>
      <w:r w:rsidRPr="00724287">
        <w:rPr>
          <w:rFonts w:eastAsiaTheme="minorHAnsi" w:cstheme="minorBidi"/>
        </w:rPr>
        <w:t xml:space="preserve"> staff to assign you the PCE Table Maintenance Menu and the PCE Reminder Maintenance Menu.</w:t>
      </w:r>
    </w:p>
    <w:p w14:paraId="63B2612C" w14:textId="77777777" w:rsidR="00E84CEA" w:rsidRPr="00724287" w:rsidRDefault="00E84CEA" w:rsidP="001A1FF4">
      <w:pPr>
        <w:ind w:left="720"/>
        <w:rPr>
          <w:rFonts w:eastAsiaTheme="minorHAnsi" w:cstheme="minorBidi"/>
        </w:rPr>
      </w:pPr>
      <w:r w:rsidRPr="00724287">
        <w:rPr>
          <w:rFonts w:eastAsiaTheme="minorHAnsi" w:cstheme="minorBidi"/>
        </w:rPr>
        <w:t>I</w:t>
      </w:r>
      <w:r w:rsidR="0031373A" w:rsidRPr="00724287">
        <w:rPr>
          <w:rFonts w:eastAsiaTheme="minorHAnsi" w:cstheme="minorBidi"/>
        </w:rPr>
        <w:t xml:space="preserve">f you are a technical user, you may want to ask </w:t>
      </w:r>
      <w:proofErr w:type="spellStart"/>
      <w:r w:rsidR="0031373A" w:rsidRPr="00724287">
        <w:rPr>
          <w:rFonts w:eastAsiaTheme="minorHAnsi" w:cstheme="minorBidi"/>
        </w:rPr>
        <w:t>IRMS</w:t>
      </w:r>
      <w:proofErr w:type="spellEnd"/>
      <w:r w:rsidR="0031373A" w:rsidRPr="00724287">
        <w:rPr>
          <w:rFonts w:eastAsiaTheme="minorHAnsi" w:cstheme="minorBidi"/>
        </w:rPr>
        <w:t xml:space="preserve"> to add the PCE Reminder Test option as a secondary menu option.</w:t>
      </w:r>
    </w:p>
    <w:p w14:paraId="63B2612D" w14:textId="77777777" w:rsidR="0031373A" w:rsidRPr="00724287" w:rsidRDefault="0031373A" w:rsidP="001A1FF4">
      <w:pPr>
        <w:ind w:left="720"/>
        <w:rPr>
          <w:rFonts w:eastAsiaTheme="minorHAnsi" w:cstheme="minorBidi"/>
        </w:rPr>
      </w:pPr>
      <w:r w:rsidRPr="00724287">
        <w:rPr>
          <w:rFonts w:eastAsiaTheme="minorHAnsi" w:cstheme="minorBidi"/>
        </w:rPr>
        <w:t>Refer to Appendix A of the PCE User Manual Appendices document for clinical reminders guidelines and worksheets.</w:t>
      </w:r>
    </w:p>
    <w:p w14:paraId="63B2612E"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t>Gather the following:</w:t>
      </w:r>
    </w:p>
    <w:p w14:paraId="63B2612F" w14:textId="77777777" w:rsidR="0031373A" w:rsidRPr="00724287" w:rsidRDefault="0031373A" w:rsidP="001A1FF4">
      <w:pPr>
        <w:pStyle w:val="ListParagraph"/>
        <w:numPr>
          <w:ilvl w:val="0"/>
          <w:numId w:val="134"/>
        </w:numPr>
        <w:ind w:left="1080"/>
        <w:rPr>
          <w:rFonts w:eastAsiaTheme="minorHAnsi" w:cstheme="minorBidi"/>
        </w:rPr>
      </w:pPr>
      <w:r w:rsidRPr="00724287">
        <w:rPr>
          <w:rFonts w:eastAsiaTheme="minorHAnsi" w:cstheme="minorBidi"/>
        </w:rPr>
        <w:t>Appendix A-1, Start-up Process for Implementing Reminders</w:t>
      </w:r>
    </w:p>
    <w:p w14:paraId="63B26130" w14:textId="77777777" w:rsidR="0031373A" w:rsidRPr="00724287" w:rsidRDefault="0031373A" w:rsidP="001A1FF4">
      <w:pPr>
        <w:pStyle w:val="ListParagraph"/>
        <w:numPr>
          <w:ilvl w:val="0"/>
          <w:numId w:val="134"/>
        </w:numPr>
        <w:ind w:left="1080"/>
        <w:rPr>
          <w:rFonts w:eastAsiaTheme="minorHAnsi" w:cstheme="minorBidi"/>
        </w:rPr>
      </w:pPr>
      <w:r w:rsidRPr="00724287">
        <w:rPr>
          <w:rFonts w:eastAsiaTheme="minorHAnsi" w:cstheme="minorBidi"/>
        </w:rPr>
        <w:t>Appendix A-3, Clinical Reminder Definition Worksheet</w:t>
      </w:r>
    </w:p>
    <w:p w14:paraId="63B26131" w14:textId="77777777" w:rsidR="0031373A" w:rsidRPr="00724287" w:rsidRDefault="0031373A" w:rsidP="001A1FF4">
      <w:pPr>
        <w:pStyle w:val="ListParagraph"/>
        <w:numPr>
          <w:ilvl w:val="0"/>
          <w:numId w:val="134"/>
        </w:numPr>
        <w:ind w:left="1080"/>
        <w:rPr>
          <w:rFonts w:eastAsiaTheme="minorHAnsi" w:cstheme="minorBidi"/>
        </w:rPr>
      </w:pPr>
      <w:r w:rsidRPr="00724287">
        <w:rPr>
          <w:rFonts w:eastAsiaTheme="minorHAnsi" w:cstheme="minorBidi"/>
        </w:rPr>
        <w:t>Appendix A-4, PCE Clinical Integration Worksheet</w:t>
      </w:r>
    </w:p>
    <w:p w14:paraId="63B26132" w14:textId="77777777" w:rsidR="0031373A" w:rsidRPr="00724287" w:rsidRDefault="0031373A" w:rsidP="001A1FF4">
      <w:pPr>
        <w:pStyle w:val="ListParagraph"/>
        <w:numPr>
          <w:ilvl w:val="0"/>
          <w:numId w:val="134"/>
        </w:numPr>
        <w:ind w:left="1080"/>
        <w:rPr>
          <w:rFonts w:eastAsiaTheme="minorHAnsi" w:cstheme="minorBidi"/>
        </w:rPr>
      </w:pPr>
      <w:r w:rsidRPr="00724287">
        <w:rPr>
          <w:rFonts w:eastAsiaTheme="minorHAnsi" w:cstheme="minorBidi"/>
        </w:rPr>
        <w:t>Copy of VA Performance Indicators</w:t>
      </w:r>
    </w:p>
    <w:p w14:paraId="63B26133" w14:textId="77777777" w:rsidR="0031373A" w:rsidRPr="00724287" w:rsidRDefault="0031373A" w:rsidP="001A1FF4">
      <w:pPr>
        <w:pStyle w:val="ListParagraph"/>
        <w:numPr>
          <w:ilvl w:val="0"/>
          <w:numId w:val="134"/>
        </w:numPr>
        <w:ind w:left="1080"/>
        <w:rPr>
          <w:rFonts w:eastAsiaTheme="minorHAnsi" w:cstheme="minorBidi"/>
        </w:rPr>
      </w:pPr>
      <w:r w:rsidRPr="00724287">
        <w:rPr>
          <w:rFonts w:eastAsiaTheme="minorHAnsi" w:cstheme="minorBidi"/>
        </w:rPr>
        <w:t>Copy of VHA Handbook 1101.8</w:t>
      </w:r>
    </w:p>
    <w:p w14:paraId="63B26134" w14:textId="77777777" w:rsidR="0031373A" w:rsidRPr="00724287" w:rsidRDefault="0031373A" w:rsidP="001A1FF4">
      <w:pPr>
        <w:ind w:left="720"/>
        <w:rPr>
          <w:rFonts w:eastAsiaTheme="minorHAnsi" w:cstheme="minorBidi"/>
        </w:rPr>
      </w:pPr>
      <w:r w:rsidRPr="00724287">
        <w:rPr>
          <w:rFonts w:eastAsiaTheme="minorHAnsi" w:cstheme="minorBidi"/>
        </w:rPr>
        <w:t>Use a list of PCE Reminders/Maintenance items, health factors, and taxonomies for referral as you are working. The distributed reminders and taxonomies are listed in Appendixes A-8 and A-9. (Options to print these are located on the PCE Reminder Maintenance Menu, if you need more copies.)</w:t>
      </w:r>
    </w:p>
    <w:p w14:paraId="63B26135"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t>Identify the reminders that your site wants to implement.</w:t>
      </w:r>
    </w:p>
    <w:p w14:paraId="63B26136" w14:textId="77777777" w:rsidR="0031373A" w:rsidRPr="00724287" w:rsidRDefault="0031373A" w:rsidP="001A1FF4">
      <w:pPr>
        <w:pStyle w:val="ListParagraph"/>
        <w:numPr>
          <w:ilvl w:val="0"/>
          <w:numId w:val="135"/>
        </w:numPr>
        <w:ind w:left="1080"/>
        <w:rPr>
          <w:rFonts w:eastAsiaTheme="minorHAnsi" w:cstheme="minorBidi"/>
        </w:rPr>
      </w:pPr>
      <w:r w:rsidRPr="00724287">
        <w:rPr>
          <w:rFonts w:eastAsiaTheme="minorHAnsi" w:cstheme="minorBidi"/>
        </w:rPr>
        <w:t>Review reminder definitions with appropriate clinical staff and determine any reminders that will need editing.</w:t>
      </w:r>
    </w:p>
    <w:p w14:paraId="63B26137" w14:textId="77777777" w:rsidR="0031373A" w:rsidRPr="00724287" w:rsidRDefault="0031373A" w:rsidP="001A1FF4">
      <w:pPr>
        <w:pStyle w:val="ListParagraph"/>
        <w:numPr>
          <w:ilvl w:val="0"/>
          <w:numId w:val="136"/>
        </w:numPr>
        <w:ind w:left="1440"/>
        <w:rPr>
          <w:rFonts w:eastAsiaTheme="minorHAnsi" w:cstheme="minorBidi"/>
        </w:rPr>
      </w:pPr>
      <w:r w:rsidRPr="00724287">
        <w:rPr>
          <w:rFonts w:eastAsiaTheme="minorHAnsi" w:cstheme="minorBidi"/>
        </w:rPr>
        <w:t>If you are going to use the distributed reminders without making any changes, you won’t need to copy them. For example, immunizations, skin tests, and blood pressures can be used as exported. If you wish to make changes (e.g., frequency, age range, health factors), copy the exported reminder and edit it.</w:t>
      </w:r>
    </w:p>
    <w:p w14:paraId="63B26138" w14:textId="77777777" w:rsidR="0031373A" w:rsidRPr="00724287" w:rsidRDefault="0031373A" w:rsidP="001A1FF4">
      <w:pPr>
        <w:pStyle w:val="ListParagraph"/>
        <w:numPr>
          <w:ilvl w:val="0"/>
          <w:numId w:val="136"/>
        </w:numPr>
        <w:ind w:left="1440"/>
        <w:rPr>
          <w:rFonts w:eastAsiaTheme="minorHAnsi" w:cstheme="minorBidi"/>
        </w:rPr>
      </w:pPr>
      <w:r w:rsidRPr="00724287">
        <w:rPr>
          <w:rFonts w:eastAsiaTheme="minorHAnsi" w:cstheme="minorBidi"/>
        </w:rPr>
        <w:t>If no distributed reminder provides exactly what you require, you will need to create your own local reminder. It is usually easiest to start with the distributed reminder that is closest to your requirements. Copy it to a local reminder using the Copy Reminder Item option, and then edit the new reminder to meet your site’s needs. An example of copying and editing a reminder is at the end of this chapter.</w:t>
      </w:r>
    </w:p>
    <w:p w14:paraId="63B26139" w14:textId="77777777" w:rsidR="0031373A" w:rsidRPr="00724287" w:rsidRDefault="0031373A" w:rsidP="001A1FF4">
      <w:pPr>
        <w:ind w:left="1440"/>
        <w:rPr>
          <w:rFonts w:eastAsiaTheme="minorHAnsi" w:cstheme="minorBidi"/>
        </w:rPr>
      </w:pPr>
      <w:r w:rsidRPr="00724287">
        <w:rPr>
          <w:rFonts w:eastAsiaTheme="minorHAnsi" w:cstheme="minorBidi"/>
        </w:rPr>
        <w:t>N</w:t>
      </w:r>
      <w:r w:rsidR="00C900DE" w:rsidRPr="00724287">
        <w:rPr>
          <w:rFonts w:eastAsiaTheme="minorHAnsi" w:cstheme="minorBidi"/>
        </w:rPr>
        <w:t>ote</w:t>
      </w:r>
      <w:r w:rsidR="001A1FF4" w:rsidRPr="00724287">
        <w:rPr>
          <w:rFonts w:eastAsiaTheme="minorHAnsi" w:cstheme="minorBidi"/>
        </w:rPr>
        <w:t xml:space="preserve">:  </w:t>
      </w:r>
      <w:r w:rsidRPr="00724287">
        <w:rPr>
          <w:rFonts w:eastAsiaTheme="minorHAnsi" w:cstheme="minorBidi"/>
        </w:rPr>
        <w:t>The VA-</w:t>
      </w:r>
      <w:r w:rsidR="00C900DE" w:rsidRPr="00724287">
        <w:rPr>
          <w:rFonts w:eastAsiaTheme="minorHAnsi" w:cstheme="minorBidi"/>
        </w:rPr>
        <w:t xml:space="preserve"> </w:t>
      </w:r>
      <w:r w:rsidRPr="00724287">
        <w:rPr>
          <w:rFonts w:eastAsiaTheme="minorHAnsi" w:cstheme="minorBidi"/>
        </w:rPr>
        <w:t xml:space="preserve">prefix designates the nationally distributed set. (Sites are not allowed to use the VA- prefix in the names of locally defined reminders.) Reminders with the VA-* prefix represent the minimum </w:t>
      </w:r>
      <w:r w:rsidRPr="00724287">
        <w:rPr>
          <w:rFonts w:eastAsiaTheme="minorHAnsi" w:cstheme="minorBidi"/>
        </w:rPr>
        <w:lastRenderedPageBreak/>
        <w:t>requirements as defined by the National Center for Health Promotion (</w:t>
      </w:r>
      <w:proofErr w:type="spellStart"/>
      <w:r w:rsidRPr="00724287">
        <w:rPr>
          <w:rFonts w:eastAsiaTheme="minorHAnsi" w:cstheme="minorBidi"/>
        </w:rPr>
        <w:t>NCHP</w:t>
      </w:r>
      <w:proofErr w:type="spellEnd"/>
      <w:r w:rsidRPr="00724287">
        <w:rPr>
          <w:rFonts w:eastAsiaTheme="minorHAnsi" w:cstheme="minorBidi"/>
        </w:rPr>
        <w:t>).</w:t>
      </w:r>
    </w:p>
    <w:p w14:paraId="63B2613A" w14:textId="77777777" w:rsidR="0031373A" w:rsidRPr="00724287" w:rsidRDefault="0031373A" w:rsidP="001A1FF4">
      <w:pPr>
        <w:pStyle w:val="ListParagraph"/>
        <w:numPr>
          <w:ilvl w:val="0"/>
          <w:numId w:val="136"/>
        </w:numPr>
        <w:ind w:left="1440"/>
        <w:rPr>
          <w:rFonts w:eastAsiaTheme="minorHAnsi" w:cstheme="minorBidi"/>
        </w:rPr>
      </w:pPr>
      <w:r w:rsidRPr="00724287">
        <w:rPr>
          <w:rFonts w:eastAsiaTheme="minorHAnsi" w:cstheme="minorBidi"/>
        </w:rPr>
        <w:t>You will always need to copy and edit the following reminders to add your specific laboratory or radiology test names:</w:t>
      </w:r>
    </w:p>
    <w:p w14:paraId="63B2613B"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VA-*: Breast Cancer Screen, *Cholesterol Screen (M) and (F)</w:t>
      </w:r>
    </w:p>
    <w:p w14:paraId="63B2613C"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VA-: Mammogram, PSA</w:t>
      </w:r>
    </w:p>
    <w:p w14:paraId="63B2613D"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VA-*: *Cervical Cancer Screen, *Colorectal Cancer Screen (</w:t>
      </w:r>
      <w:proofErr w:type="spellStart"/>
      <w:r w:rsidRPr="00724287">
        <w:rPr>
          <w:rFonts w:eastAsiaTheme="minorHAnsi" w:cstheme="minorBidi"/>
        </w:rPr>
        <w:t>FOBT</w:t>
      </w:r>
      <w:proofErr w:type="spellEnd"/>
      <w:r w:rsidRPr="00724287">
        <w:rPr>
          <w:rFonts w:eastAsiaTheme="minorHAnsi" w:cstheme="minorBidi"/>
        </w:rPr>
        <w:t>), Colorectal Cancer Screen (Sig.), Hypertension Screen, Influenza, Immunization, Pneumococcal Vaccine, Tetanus Diphtheria Immunization, Weight and Nutrition Screen</w:t>
      </w:r>
    </w:p>
    <w:p w14:paraId="63B2613E"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VA-: *Pap Smear, *</w:t>
      </w:r>
      <w:proofErr w:type="spellStart"/>
      <w:r w:rsidRPr="00724287">
        <w:rPr>
          <w:rFonts w:eastAsiaTheme="minorHAnsi" w:cstheme="minorBidi"/>
        </w:rPr>
        <w:t>FOBT</w:t>
      </w:r>
      <w:proofErr w:type="spellEnd"/>
      <w:r w:rsidRPr="00724287">
        <w:rPr>
          <w:rFonts w:eastAsiaTheme="minorHAnsi" w:cstheme="minorBidi"/>
        </w:rPr>
        <w:t xml:space="preserve">, </w:t>
      </w:r>
      <w:proofErr w:type="spellStart"/>
      <w:r w:rsidRPr="00724287">
        <w:rPr>
          <w:rFonts w:eastAsiaTheme="minorHAnsi" w:cstheme="minorBidi"/>
        </w:rPr>
        <w:t>Flexisigmoidoscopy</w:t>
      </w:r>
      <w:proofErr w:type="spellEnd"/>
      <w:r w:rsidRPr="00724287">
        <w:rPr>
          <w:rFonts w:eastAsiaTheme="minorHAnsi" w:cstheme="minorBidi"/>
        </w:rPr>
        <w:t xml:space="preserve">, Blood Pressure check, Influenza Vaccine, </w:t>
      </w:r>
      <w:proofErr w:type="spellStart"/>
      <w:r w:rsidRPr="00724287">
        <w:rPr>
          <w:rFonts w:eastAsiaTheme="minorHAnsi" w:cstheme="minorBidi"/>
        </w:rPr>
        <w:t>Pneumovax</w:t>
      </w:r>
      <w:proofErr w:type="spellEnd"/>
      <w:r w:rsidRPr="00724287">
        <w:rPr>
          <w:rFonts w:eastAsiaTheme="minorHAnsi" w:cstheme="minorBidi"/>
        </w:rPr>
        <w:t xml:space="preserve">, </w:t>
      </w:r>
      <w:proofErr w:type="spellStart"/>
      <w:r w:rsidRPr="00724287">
        <w:rPr>
          <w:rFonts w:eastAsiaTheme="minorHAnsi" w:cstheme="minorBidi"/>
        </w:rPr>
        <w:t>PPD</w:t>
      </w:r>
      <w:proofErr w:type="spellEnd"/>
      <w:r w:rsidRPr="00724287">
        <w:rPr>
          <w:rFonts w:eastAsiaTheme="minorHAnsi" w:cstheme="minorBidi"/>
        </w:rPr>
        <w:t>, Weight</w:t>
      </w:r>
    </w:p>
    <w:p w14:paraId="63B2613F" w14:textId="77777777" w:rsidR="0031373A" w:rsidRPr="00724287" w:rsidRDefault="0031373A" w:rsidP="002D5F62">
      <w:pPr>
        <w:ind w:left="2160"/>
        <w:rPr>
          <w:rFonts w:eastAsiaTheme="minorHAnsi" w:cstheme="minorBidi"/>
        </w:rPr>
      </w:pPr>
      <w:r w:rsidRPr="00724287">
        <w:rPr>
          <w:rFonts w:eastAsiaTheme="minorHAnsi" w:cstheme="minorBidi"/>
          <w:b/>
        </w:rPr>
        <w:t>*</w:t>
      </w:r>
      <w:r w:rsidRPr="00724287">
        <w:rPr>
          <w:rFonts w:eastAsiaTheme="minorHAnsi" w:cstheme="minorBidi"/>
        </w:rPr>
        <w:t xml:space="preserve"> The Pap Smear and </w:t>
      </w:r>
      <w:proofErr w:type="spellStart"/>
      <w:r w:rsidRPr="00724287">
        <w:rPr>
          <w:rFonts w:eastAsiaTheme="minorHAnsi" w:cstheme="minorBidi"/>
        </w:rPr>
        <w:t>FOBT</w:t>
      </w:r>
      <w:proofErr w:type="spellEnd"/>
      <w:r w:rsidRPr="00724287">
        <w:rPr>
          <w:rFonts w:eastAsiaTheme="minorHAnsi" w:cstheme="minorBidi"/>
        </w:rPr>
        <w:t>-type reminders don’t look at the laboratory test names at this time. However, a future lab patch is anticipated that will require you to enter the laboratory test name as you did for PSA and cholesterol reminders.</w:t>
      </w:r>
    </w:p>
    <w:p w14:paraId="63B26140" w14:textId="77777777" w:rsidR="0031373A" w:rsidRPr="00724287" w:rsidRDefault="0031373A" w:rsidP="001A1FF4">
      <w:pPr>
        <w:pStyle w:val="ListParagraph"/>
        <w:numPr>
          <w:ilvl w:val="0"/>
          <w:numId w:val="136"/>
        </w:numPr>
        <w:ind w:left="1440"/>
        <w:rPr>
          <w:rFonts w:eastAsiaTheme="minorHAnsi" w:cstheme="minorBidi"/>
        </w:rPr>
      </w:pPr>
      <w:r w:rsidRPr="00724287">
        <w:rPr>
          <w:rFonts w:eastAsiaTheme="minorHAnsi" w:cstheme="minorBidi"/>
        </w:rPr>
        <w:t>The following screening and education reminders work “as is,” but you must activate the topics under the PCE Reminder Maintenance Menu. The Table Maintenance item should match one or more of the Target Result Findings items as listed in each reminder definition.</w:t>
      </w:r>
    </w:p>
    <w:p w14:paraId="63B26141"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VA-*: Fitness and Exercise S</w:t>
      </w:r>
      <w:r w:rsidR="00BC6881" w:rsidRPr="00724287">
        <w:rPr>
          <w:rFonts w:eastAsiaTheme="minorHAnsi" w:cstheme="minorBidi"/>
        </w:rPr>
        <w:t xml:space="preserve">creen, Problem Drinking Screen, </w:t>
      </w:r>
      <w:r w:rsidRPr="00724287">
        <w:rPr>
          <w:rFonts w:eastAsiaTheme="minorHAnsi" w:cstheme="minorBidi"/>
        </w:rPr>
        <w:t>Seat</w:t>
      </w:r>
    </w:p>
    <w:p w14:paraId="63B26142"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Belt and Accident</w:t>
      </w:r>
      <w:r w:rsidR="00BC6881" w:rsidRPr="00724287">
        <w:rPr>
          <w:rFonts w:eastAsiaTheme="minorHAnsi" w:cstheme="minorBidi"/>
        </w:rPr>
        <w:t xml:space="preserve"> Screen and Tobacco Use Screen</w:t>
      </w:r>
    </w:p>
    <w:p w14:paraId="63B26143"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VA-: Exercise Education, Alcohol Abuse Education, Seat Belt</w:t>
      </w:r>
    </w:p>
    <w:p w14:paraId="63B26144"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Education, Tobacco Educati</w:t>
      </w:r>
      <w:r w:rsidR="00D20407" w:rsidRPr="00724287">
        <w:rPr>
          <w:rFonts w:eastAsiaTheme="minorHAnsi" w:cstheme="minorBidi"/>
        </w:rPr>
        <w:t>on, Nutrition/Obesity Education</w:t>
      </w:r>
    </w:p>
    <w:p w14:paraId="63B26145"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Advance Directives Education, Breast Exam, Breast Self</w:t>
      </w:r>
      <w:r w:rsidR="00BC6881" w:rsidRPr="00724287">
        <w:rPr>
          <w:rFonts w:eastAsiaTheme="minorHAnsi" w:cstheme="minorBidi"/>
        </w:rPr>
        <w:t>-</w:t>
      </w:r>
      <w:r w:rsidRPr="00724287">
        <w:rPr>
          <w:rFonts w:eastAsiaTheme="minorHAnsi" w:cstheme="minorBidi"/>
        </w:rPr>
        <w:t>Exam</w:t>
      </w:r>
    </w:p>
    <w:p w14:paraId="63B26146"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Education, Diabetic Eye Exam, Diabetic Foot Care Ed, Diabetic Foot</w:t>
      </w:r>
    </w:p>
    <w:p w14:paraId="63B26147" w14:textId="77777777" w:rsidR="0031373A" w:rsidRPr="00724287" w:rsidRDefault="0031373A" w:rsidP="001A1FF4">
      <w:pPr>
        <w:pStyle w:val="ListParagraph"/>
        <w:numPr>
          <w:ilvl w:val="0"/>
          <w:numId w:val="137"/>
        </w:numPr>
        <w:ind w:left="1800"/>
        <w:rPr>
          <w:rFonts w:eastAsiaTheme="minorHAnsi" w:cstheme="minorBidi"/>
        </w:rPr>
      </w:pPr>
      <w:r w:rsidRPr="00724287">
        <w:rPr>
          <w:rFonts w:eastAsiaTheme="minorHAnsi" w:cstheme="minorBidi"/>
        </w:rPr>
        <w:t>Exam, Digital Rectal (Prostate) Exam</w:t>
      </w:r>
    </w:p>
    <w:p w14:paraId="63B26148" w14:textId="77777777" w:rsidR="0031373A" w:rsidRPr="00724287" w:rsidRDefault="0031373A" w:rsidP="001A1FF4">
      <w:pPr>
        <w:pStyle w:val="ListParagraph"/>
        <w:numPr>
          <w:ilvl w:val="0"/>
          <w:numId w:val="135"/>
        </w:numPr>
        <w:ind w:left="1080"/>
        <w:rPr>
          <w:rFonts w:eastAsiaTheme="minorHAnsi" w:cstheme="minorBidi"/>
        </w:rPr>
      </w:pPr>
      <w:r w:rsidRPr="00724287">
        <w:rPr>
          <w:rFonts w:eastAsiaTheme="minorHAnsi" w:cstheme="minorBidi"/>
        </w:rPr>
        <w:t>Run enough copies of “Clinical Reminder Definition Worksheets” (Appendix A-3 of the PCE User Manual Appendices document) for the reminders you wish to edit.</w:t>
      </w:r>
    </w:p>
    <w:p w14:paraId="63B26149" w14:textId="77777777" w:rsidR="0031373A" w:rsidRPr="00724287" w:rsidRDefault="0031373A" w:rsidP="001A1FF4">
      <w:pPr>
        <w:pStyle w:val="ListParagraph"/>
        <w:numPr>
          <w:ilvl w:val="0"/>
          <w:numId w:val="135"/>
        </w:numPr>
        <w:ind w:left="1080"/>
        <w:rPr>
          <w:rFonts w:eastAsiaTheme="minorHAnsi" w:cstheme="minorBidi"/>
        </w:rPr>
      </w:pPr>
      <w:r w:rsidRPr="00724287">
        <w:rPr>
          <w:rFonts w:eastAsiaTheme="minorHAnsi" w:cstheme="minorBidi"/>
        </w:rPr>
        <w:t>Complete a Clinical Definition Worksheet for each reminder you wish to change. This is where you define the reminder print name, description, type, target result finding file, timeframes, taxonomies, and health factors, etc.</w:t>
      </w:r>
    </w:p>
    <w:p w14:paraId="63B2614A" w14:textId="77777777" w:rsidR="005B5EFB" w:rsidRPr="00724287" w:rsidRDefault="0031373A" w:rsidP="001A1FF4">
      <w:pPr>
        <w:pStyle w:val="ListParagraph"/>
        <w:numPr>
          <w:ilvl w:val="0"/>
          <w:numId w:val="135"/>
        </w:numPr>
        <w:ind w:left="1080"/>
        <w:rPr>
          <w:rFonts w:eastAsiaTheme="minorHAnsi" w:cstheme="minorBidi"/>
        </w:rPr>
      </w:pPr>
      <w:r w:rsidRPr="00724287">
        <w:rPr>
          <w:rFonts w:eastAsiaTheme="minorHAnsi" w:cstheme="minorBidi"/>
        </w:rPr>
        <w:t>Get approval from your Medical Staff Executive Committee for your reminder definitions.</w:t>
      </w:r>
    </w:p>
    <w:p w14:paraId="63B2614B"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t>(</w:t>
      </w:r>
      <w:r w:rsidR="00C900DE" w:rsidRPr="00724287">
        <w:rPr>
          <w:rFonts w:eastAsiaTheme="minorHAnsi" w:cstheme="minorBidi"/>
        </w:rPr>
        <w:t>O</w:t>
      </w:r>
      <w:r w:rsidRPr="00724287">
        <w:rPr>
          <w:rFonts w:eastAsiaTheme="minorHAnsi" w:cstheme="minorBidi"/>
        </w:rPr>
        <w:t>ptional) If a distributed taxonomy definition related to a reminder needs modification, do the following:</w:t>
      </w:r>
    </w:p>
    <w:p w14:paraId="63B2614C" w14:textId="77777777" w:rsidR="0031373A" w:rsidRPr="00724287" w:rsidRDefault="0031373A" w:rsidP="001A1FF4">
      <w:pPr>
        <w:pStyle w:val="ListParagraph"/>
        <w:numPr>
          <w:ilvl w:val="0"/>
          <w:numId w:val="139"/>
        </w:numPr>
        <w:ind w:left="1080"/>
        <w:rPr>
          <w:rFonts w:eastAsiaTheme="minorHAnsi" w:cstheme="minorBidi"/>
        </w:rPr>
      </w:pPr>
      <w:r w:rsidRPr="00724287">
        <w:rPr>
          <w:rFonts w:eastAsiaTheme="minorHAnsi" w:cstheme="minorBidi"/>
        </w:rPr>
        <w:t>Copy the taxonomy and then edit it, using the Copy Taxonomy option.</w:t>
      </w:r>
    </w:p>
    <w:p w14:paraId="63B2614D" w14:textId="77777777" w:rsidR="0031373A" w:rsidRPr="00724287" w:rsidRDefault="0031373A" w:rsidP="001A1FF4">
      <w:pPr>
        <w:pStyle w:val="ListParagraph"/>
        <w:numPr>
          <w:ilvl w:val="0"/>
          <w:numId w:val="139"/>
        </w:numPr>
        <w:ind w:left="1080"/>
        <w:rPr>
          <w:rFonts w:eastAsiaTheme="minorHAnsi" w:cstheme="minorBidi"/>
        </w:rPr>
      </w:pPr>
      <w:r w:rsidRPr="00724287">
        <w:rPr>
          <w:rFonts w:eastAsiaTheme="minorHAnsi" w:cstheme="minorBidi"/>
        </w:rPr>
        <w:lastRenderedPageBreak/>
        <w:t>Modify the reminder to reflect the newly created taxonomy, using the Reminder Edit option.</w:t>
      </w:r>
    </w:p>
    <w:p w14:paraId="63B2614E"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t xml:space="preserve">Use options on the PCE Table Maintenance Menu to enter any locally created education, examinations, </w:t>
      </w:r>
      <w:r w:rsidR="001D4174" w:rsidRPr="00724287">
        <w:rPr>
          <w:rFonts w:eastAsiaTheme="minorHAnsi" w:cstheme="minorBidi"/>
        </w:rPr>
        <w:t xml:space="preserve">or </w:t>
      </w:r>
      <w:r w:rsidRPr="00724287">
        <w:rPr>
          <w:rFonts w:eastAsiaTheme="minorHAnsi" w:cstheme="minorBidi"/>
        </w:rPr>
        <w:t>health factors.</w:t>
      </w:r>
    </w:p>
    <w:p w14:paraId="63B2614F"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t>Coordinate the use of encounter forms (through the AICS package) with the use of Health Summary Clinical Maintenance components.</w:t>
      </w:r>
    </w:p>
    <w:p w14:paraId="63B26150"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t>Make sure the relevant encounter forms contain all appropriate list bubbles for PCE data: Health factors, exams, immunizations, diagnosis, patient education, procedures, and skin tests.</w:t>
      </w:r>
    </w:p>
    <w:p w14:paraId="63B26151"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t>Use the Health Summary package to activate clinical reminders and clinical maintenance components.</w:t>
      </w:r>
    </w:p>
    <w:p w14:paraId="63B26152" w14:textId="77777777" w:rsidR="0031373A" w:rsidRPr="00724287" w:rsidRDefault="0031373A" w:rsidP="001A1FF4">
      <w:pPr>
        <w:pStyle w:val="ListParagraph"/>
        <w:numPr>
          <w:ilvl w:val="0"/>
          <w:numId w:val="140"/>
        </w:numPr>
        <w:ind w:left="1080"/>
        <w:rPr>
          <w:rFonts w:eastAsiaTheme="minorHAnsi" w:cstheme="minorBidi"/>
        </w:rPr>
      </w:pPr>
      <w:r w:rsidRPr="00724287">
        <w:rPr>
          <w:rFonts w:eastAsiaTheme="minorHAnsi" w:cstheme="minorBidi"/>
        </w:rPr>
        <w:t xml:space="preserve">Enable components through the Health Summary Maintenance Menu (GMTS </w:t>
      </w:r>
      <w:proofErr w:type="spellStart"/>
      <w:r w:rsidRPr="00724287">
        <w:rPr>
          <w:rFonts w:eastAsiaTheme="minorHAnsi" w:cstheme="minorBidi"/>
        </w:rPr>
        <w:t>IRM</w:t>
      </w:r>
      <w:proofErr w:type="spellEnd"/>
      <w:r w:rsidRPr="00724287">
        <w:rPr>
          <w:rFonts w:eastAsiaTheme="minorHAnsi" w:cstheme="minorBidi"/>
        </w:rPr>
        <w:t>/</w:t>
      </w:r>
      <w:proofErr w:type="spellStart"/>
      <w:r w:rsidRPr="00724287">
        <w:rPr>
          <w:rFonts w:eastAsiaTheme="minorHAnsi" w:cstheme="minorBidi"/>
        </w:rPr>
        <w:t>ADPAC</w:t>
      </w:r>
      <w:proofErr w:type="spellEnd"/>
      <w:r w:rsidRPr="00724287">
        <w:rPr>
          <w:rFonts w:eastAsiaTheme="minorHAnsi" w:cstheme="minorBidi"/>
        </w:rPr>
        <w:t xml:space="preserve"> Maintenance Menu).</w:t>
      </w:r>
    </w:p>
    <w:p w14:paraId="63B26153" w14:textId="77777777" w:rsidR="0031373A" w:rsidRPr="00724287" w:rsidRDefault="0031373A" w:rsidP="001A1FF4">
      <w:pPr>
        <w:pStyle w:val="ListParagraph"/>
        <w:numPr>
          <w:ilvl w:val="0"/>
          <w:numId w:val="140"/>
        </w:numPr>
        <w:ind w:left="1080"/>
        <w:rPr>
          <w:rFonts w:eastAsiaTheme="minorHAnsi" w:cstheme="minorBidi"/>
        </w:rPr>
      </w:pPr>
      <w:r w:rsidRPr="00724287">
        <w:rPr>
          <w:rFonts w:eastAsiaTheme="minorHAnsi" w:cstheme="minorBidi"/>
        </w:rPr>
        <w:t>Inactivate reminder topics you will not be using.</w:t>
      </w:r>
    </w:p>
    <w:p w14:paraId="63B26154" w14:textId="77777777" w:rsidR="0031373A" w:rsidRPr="00724287" w:rsidRDefault="0031373A" w:rsidP="001A1FF4">
      <w:pPr>
        <w:pStyle w:val="ListParagraph"/>
        <w:numPr>
          <w:ilvl w:val="0"/>
          <w:numId w:val="140"/>
        </w:numPr>
        <w:ind w:left="1080"/>
        <w:rPr>
          <w:rFonts w:eastAsiaTheme="minorHAnsi" w:cstheme="minorBidi"/>
        </w:rPr>
      </w:pPr>
      <w:r w:rsidRPr="00724287">
        <w:rPr>
          <w:rFonts w:eastAsiaTheme="minorHAnsi" w:cstheme="minorBidi"/>
        </w:rPr>
        <w:t>Create a Preventive Medicine Health Summary to display reminders and health maintenance components, or add these components to existing health summaries. You can print copies and include them with the encounter form and chart for each visit, or your providers can view health summaries on their computers.</w:t>
      </w:r>
    </w:p>
    <w:p w14:paraId="63B26155"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t>Inactivate reminders which will not be used, with the Activate/Inactive Reminders option.</w:t>
      </w:r>
    </w:p>
    <w:p w14:paraId="63B26156"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t>Test your reminders.</w:t>
      </w:r>
    </w:p>
    <w:p w14:paraId="63B26157" w14:textId="77777777" w:rsidR="0031373A" w:rsidRPr="00724287" w:rsidRDefault="0031373A" w:rsidP="001A1FF4">
      <w:pPr>
        <w:ind w:left="720"/>
        <w:rPr>
          <w:rFonts w:eastAsiaTheme="minorHAnsi" w:cstheme="minorBidi"/>
        </w:rPr>
      </w:pPr>
      <w:r w:rsidRPr="00724287">
        <w:rPr>
          <w:rFonts w:eastAsiaTheme="minorHAnsi" w:cstheme="minorBidi"/>
        </w:rPr>
        <w:t>You can do this two ways:</w:t>
      </w:r>
    </w:p>
    <w:p w14:paraId="63B26158" w14:textId="77777777" w:rsidR="0031373A" w:rsidRPr="00724287" w:rsidRDefault="0031373A" w:rsidP="001A1FF4">
      <w:pPr>
        <w:pStyle w:val="ListParagraph"/>
        <w:numPr>
          <w:ilvl w:val="0"/>
          <w:numId w:val="141"/>
        </w:numPr>
        <w:ind w:left="1080"/>
        <w:rPr>
          <w:rFonts w:eastAsiaTheme="minorHAnsi" w:cstheme="minorBidi"/>
        </w:rPr>
      </w:pPr>
      <w:r w:rsidRPr="00724287">
        <w:rPr>
          <w:rFonts w:eastAsiaTheme="minorHAnsi" w:cstheme="minorBidi"/>
        </w:rPr>
        <w:t>Run health summaries on patients you know have documented health factors or taxonomies.</w:t>
      </w:r>
    </w:p>
    <w:p w14:paraId="63B26159" w14:textId="77777777" w:rsidR="0031373A" w:rsidRPr="00724287" w:rsidRDefault="0031373A" w:rsidP="001A1FF4">
      <w:pPr>
        <w:pStyle w:val="ListParagraph"/>
        <w:numPr>
          <w:ilvl w:val="0"/>
          <w:numId w:val="141"/>
        </w:numPr>
        <w:ind w:left="1080"/>
        <w:rPr>
          <w:rFonts w:eastAsiaTheme="minorHAnsi" w:cstheme="minorBidi"/>
        </w:rPr>
      </w:pPr>
      <w:r w:rsidRPr="00724287">
        <w:rPr>
          <w:rFonts w:eastAsiaTheme="minorHAnsi" w:cstheme="minorBidi"/>
        </w:rPr>
        <w:t xml:space="preserve">Use the Reminder Test option, a standalone option which technical users can use to see a programmer’s view of the results of a reminder for a patient. This option doesn’t affect any data; it provides debugging information. Check with your </w:t>
      </w:r>
      <w:proofErr w:type="spellStart"/>
      <w:r w:rsidRPr="00724287">
        <w:rPr>
          <w:rFonts w:eastAsiaTheme="minorHAnsi" w:cstheme="minorBidi"/>
        </w:rPr>
        <w:t>IRMS</w:t>
      </w:r>
      <w:proofErr w:type="spellEnd"/>
      <w:r w:rsidRPr="00724287">
        <w:rPr>
          <w:rFonts w:eastAsiaTheme="minorHAnsi" w:cstheme="minorBidi"/>
        </w:rPr>
        <w:t xml:space="preserve"> staff for availability.</w:t>
      </w:r>
    </w:p>
    <w:p w14:paraId="63B2615A"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t>Meet with users and explain Clinical Reminders, the use of the Preventive Medicine Health Summary, and the need for their continued documentation of progress notes, doctor’s orders, etc.</w:t>
      </w:r>
    </w:p>
    <w:p w14:paraId="63B2615B" w14:textId="77777777" w:rsidR="0031373A" w:rsidRPr="00724287" w:rsidRDefault="0031373A" w:rsidP="001A1FF4">
      <w:pPr>
        <w:pStyle w:val="ListParagraph"/>
        <w:numPr>
          <w:ilvl w:val="0"/>
          <w:numId w:val="133"/>
        </w:numPr>
        <w:rPr>
          <w:rFonts w:eastAsiaTheme="minorHAnsi" w:cstheme="minorBidi"/>
        </w:rPr>
      </w:pPr>
      <w:r w:rsidRPr="00724287">
        <w:rPr>
          <w:rFonts w:eastAsiaTheme="minorHAnsi" w:cstheme="minorBidi"/>
        </w:rPr>
        <w:t>Meet with appropriate staff to arrange for data validation to assure that:</w:t>
      </w:r>
    </w:p>
    <w:p w14:paraId="63B2615C" w14:textId="77777777" w:rsidR="0031373A" w:rsidRPr="00724287" w:rsidRDefault="0031373A" w:rsidP="001A1FF4">
      <w:pPr>
        <w:pStyle w:val="ListParagraph"/>
        <w:numPr>
          <w:ilvl w:val="0"/>
          <w:numId w:val="142"/>
        </w:numPr>
        <w:ind w:left="1080"/>
        <w:rPr>
          <w:rFonts w:eastAsiaTheme="minorHAnsi" w:cstheme="minorBidi"/>
        </w:rPr>
      </w:pPr>
      <w:r w:rsidRPr="00724287">
        <w:rPr>
          <w:rFonts w:eastAsiaTheme="minorHAnsi" w:cstheme="minorBidi"/>
        </w:rPr>
        <w:t>Encounter form</w:t>
      </w:r>
      <w:r w:rsidR="00082E5A" w:rsidRPr="00724287">
        <w:rPr>
          <w:rFonts w:eastAsiaTheme="minorHAnsi" w:cstheme="minorBidi"/>
        </w:rPr>
        <w:t>s are being completed correctly.</w:t>
      </w:r>
    </w:p>
    <w:p w14:paraId="63B2615D" w14:textId="77777777" w:rsidR="0031373A" w:rsidRPr="00724287" w:rsidRDefault="0031373A" w:rsidP="001A1FF4">
      <w:pPr>
        <w:pStyle w:val="ListParagraph"/>
        <w:numPr>
          <w:ilvl w:val="0"/>
          <w:numId w:val="142"/>
        </w:numPr>
        <w:ind w:left="1080"/>
        <w:rPr>
          <w:rFonts w:eastAsiaTheme="minorHAnsi" w:cstheme="minorBidi"/>
        </w:rPr>
      </w:pPr>
      <w:r w:rsidRPr="00724287">
        <w:rPr>
          <w:rFonts w:eastAsiaTheme="minorHAnsi" w:cstheme="minorBidi"/>
        </w:rPr>
        <w:t xml:space="preserve">Clerks are entering information that is marked on the encounter form (if </w:t>
      </w:r>
      <w:r w:rsidR="005B5EFB" w:rsidRPr="00724287">
        <w:rPr>
          <w:rFonts w:eastAsiaTheme="minorHAnsi" w:cstheme="minorBidi"/>
        </w:rPr>
        <w:t>u</w:t>
      </w:r>
      <w:r w:rsidR="00082E5A" w:rsidRPr="00724287">
        <w:rPr>
          <w:rFonts w:eastAsiaTheme="minorHAnsi" w:cstheme="minorBidi"/>
        </w:rPr>
        <w:t>sing manual entry).</w:t>
      </w:r>
    </w:p>
    <w:p w14:paraId="63B2615E" w14:textId="77777777" w:rsidR="0031373A" w:rsidRPr="00724287" w:rsidRDefault="0031373A" w:rsidP="001A1FF4">
      <w:pPr>
        <w:pStyle w:val="ListParagraph"/>
        <w:numPr>
          <w:ilvl w:val="0"/>
          <w:numId w:val="142"/>
        </w:numPr>
        <w:ind w:left="1080"/>
        <w:rPr>
          <w:rFonts w:eastAsiaTheme="minorHAnsi" w:cstheme="minorBidi"/>
        </w:rPr>
      </w:pPr>
      <w:r w:rsidRPr="00724287">
        <w:rPr>
          <w:rFonts w:eastAsiaTheme="minorHAnsi" w:cstheme="minorBidi"/>
        </w:rPr>
        <w:t>Scanners are picking up information accurately (if scanning)</w:t>
      </w:r>
      <w:r w:rsidR="00082E5A" w:rsidRPr="00724287">
        <w:rPr>
          <w:rFonts w:eastAsiaTheme="minorHAnsi" w:cstheme="minorBidi"/>
        </w:rPr>
        <w:t>.</w:t>
      </w:r>
    </w:p>
    <w:p w14:paraId="63B2615F" w14:textId="77777777" w:rsidR="0031373A" w:rsidRPr="00724287" w:rsidRDefault="0031373A" w:rsidP="001A1FF4">
      <w:pPr>
        <w:pStyle w:val="ListParagraph"/>
        <w:numPr>
          <w:ilvl w:val="0"/>
          <w:numId w:val="142"/>
        </w:numPr>
        <w:ind w:left="1080"/>
        <w:rPr>
          <w:rFonts w:eastAsiaTheme="minorHAnsi" w:cstheme="minorBidi"/>
        </w:rPr>
      </w:pPr>
      <w:r w:rsidRPr="00724287">
        <w:rPr>
          <w:rFonts w:eastAsiaTheme="minorHAnsi" w:cstheme="minorBidi"/>
        </w:rPr>
        <w:t>Information is being passed to health summaries correctly</w:t>
      </w:r>
      <w:r w:rsidR="00082E5A" w:rsidRPr="00724287">
        <w:rPr>
          <w:rFonts w:eastAsiaTheme="minorHAnsi" w:cstheme="minorBidi"/>
        </w:rPr>
        <w:t>.</w:t>
      </w:r>
    </w:p>
    <w:p w14:paraId="63B26160" w14:textId="77777777" w:rsidR="0031373A" w:rsidRPr="00724287" w:rsidRDefault="0031373A" w:rsidP="001A1FF4">
      <w:pPr>
        <w:pStyle w:val="ListParagraph"/>
        <w:numPr>
          <w:ilvl w:val="0"/>
          <w:numId w:val="142"/>
        </w:numPr>
        <w:ind w:left="1080"/>
        <w:rPr>
          <w:rFonts w:eastAsiaTheme="minorHAnsi" w:cstheme="minorBidi"/>
        </w:rPr>
      </w:pPr>
      <w:r w:rsidRPr="00724287">
        <w:rPr>
          <w:rFonts w:eastAsiaTheme="minorHAnsi" w:cstheme="minorBidi"/>
        </w:rPr>
        <w:lastRenderedPageBreak/>
        <w:t>Documentation in the patient’s medical record supports information displayed on the clinical reminders and clinical maintenance components</w:t>
      </w:r>
      <w:r w:rsidR="00082E5A" w:rsidRPr="00724287">
        <w:rPr>
          <w:rFonts w:eastAsiaTheme="minorHAnsi" w:cstheme="minorBidi"/>
        </w:rPr>
        <w:t>.</w:t>
      </w:r>
    </w:p>
    <w:p w14:paraId="63B26161" w14:textId="77777777" w:rsidR="0031373A" w:rsidRDefault="0031373A" w:rsidP="0031373A">
      <w:pPr>
        <w:pStyle w:val="Heading2"/>
      </w:pPr>
      <w:bookmarkStart w:id="432" w:name="_Toc428365060"/>
      <w:bookmarkStart w:id="433" w:name="_Toc468086068"/>
      <w:r>
        <w:t>Defining Clinical Terms with PCE Tables</w:t>
      </w:r>
      <w:bookmarkEnd w:id="432"/>
      <w:bookmarkEnd w:id="433"/>
    </w:p>
    <w:p w14:paraId="63B26162" w14:textId="77777777" w:rsidR="00ED0845" w:rsidRPr="00724287" w:rsidRDefault="00ED0845" w:rsidP="0051775B">
      <w:pPr>
        <w:rPr>
          <w:rFonts w:eastAsiaTheme="minorHAnsi" w:cstheme="minorBidi"/>
        </w:rPr>
      </w:pPr>
      <w:r w:rsidRPr="00724287">
        <w:rPr>
          <w:rFonts w:eastAsiaTheme="minorHAnsi" w:cstheme="minorBidi"/>
        </w:rPr>
        <w:t>The PCE package provides options for defining terminology</w:t>
      </w:r>
      <w:r w:rsidR="00AB5F50" w:rsidRPr="00724287">
        <w:rPr>
          <w:rFonts w:eastAsiaTheme="minorHAnsi" w:cstheme="minorBidi"/>
        </w:rPr>
        <w:t>,</w:t>
      </w:r>
      <w:r w:rsidRPr="00724287">
        <w:rPr>
          <w:rFonts w:eastAsiaTheme="minorHAnsi" w:cstheme="minorBidi"/>
        </w:rPr>
        <w:t xml:space="preserve"> which your site can use to support capturing data for the reminders. The tables are categorized as follows:</w:t>
      </w:r>
    </w:p>
    <w:p w14:paraId="63B26163" w14:textId="77777777" w:rsidR="00B409B2" w:rsidRPr="00724287" w:rsidRDefault="00ED0845" w:rsidP="0051775B">
      <w:pPr>
        <w:pStyle w:val="ListParagraph"/>
        <w:numPr>
          <w:ilvl w:val="0"/>
          <w:numId w:val="144"/>
        </w:numPr>
        <w:rPr>
          <w:rFonts w:eastAsiaTheme="minorHAnsi" w:cstheme="minorBidi"/>
        </w:rPr>
      </w:pPr>
      <w:r w:rsidRPr="00724287">
        <w:rPr>
          <w:rFonts w:eastAsiaTheme="minorHAnsi" w:cstheme="minorBidi"/>
        </w:rPr>
        <w:t>Education Topic</w:t>
      </w:r>
    </w:p>
    <w:p w14:paraId="63B26164" w14:textId="77777777" w:rsidR="00ED0845" w:rsidRPr="00724287" w:rsidRDefault="00ED0845" w:rsidP="0051775B">
      <w:pPr>
        <w:pStyle w:val="ListParagraph"/>
        <w:numPr>
          <w:ilvl w:val="0"/>
          <w:numId w:val="144"/>
        </w:numPr>
        <w:rPr>
          <w:rFonts w:eastAsiaTheme="minorHAnsi" w:cstheme="minorBidi"/>
        </w:rPr>
      </w:pPr>
      <w:r w:rsidRPr="00724287">
        <w:rPr>
          <w:rFonts w:eastAsiaTheme="minorHAnsi" w:cstheme="minorBidi"/>
        </w:rPr>
        <w:t>Exam</w:t>
      </w:r>
    </w:p>
    <w:p w14:paraId="63B26165" w14:textId="77777777" w:rsidR="00ED0845" w:rsidRPr="00724287" w:rsidRDefault="00AB5F50" w:rsidP="0051775B">
      <w:pPr>
        <w:pStyle w:val="ListParagraph"/>
        <w:numPr>
          <w:ilvl w:val="0"/>
          <w:numId w:val="144"/>
        </w:numPr>
        <w:rPr>
          <w:rFonts w:eastAsiaTheme="minorHAnsi" w:cstheme="minorBidi"/>
        </w:rPr>
      </w:pPr>
      <w:r w:rsidRPr="00724287">
        <w:rPr>
          <w:rFonts w:eastAsiaTheme="minorHAnsi" w:cstheme="minorBidi"/>
        </w:rPr>
        <w:t>Health Factor</w:t>
      </w:r>
    </w:p>
    <w:p w14:paraId="63B26166" w14:textId="77777777" w:rsidR="00ED0845" w:rsidRPr="00724287" w:rsidRDefault="00ED0845" w:rsidP="0051775B">
      <w:pPr>
        <w:pStyle w:val="ListParagraph"/>
        <w:numPr>
          <w:ilvl w:val="0"/>
          <w:numId w:val="144"/>
        </w:numPr>
        <w:rPr>
          <w:rFonts w:eastAsiaTheme="minorHAnsi" w:cstheme="minorBidi"/>
        </w:rPr>
      </w:pPr>
      <w:r w:rsidRPr="00724287">
        <w:rPr>
          <w:rFonts w:eastAsiaTheme="minorHAnsi" w:cstheme="minorBidi"/>
        </w:rPr>
        <w:t>Treatment</w:t>
      </w:r>
    </w:p>
    <w:p w14:paraId="63B26167" w14:textId="77777777" w:rsidR="0031373A" w:rsidRPr="00724287" w:rsidRDefault="00ED0845" w:rsidP="0051775B">
      <w:pPr>
        <w:rPr>
          <w:rFonts w:eastAsiaTheme="minorHAnsi" w:cstheme="minorBidi"/>
        </w:rPr>
      </w:pPr>
      <w:r w:rsidRPr="00724287">
        <w:rPr>
          <w:rFonts w:eastAsiaTheme="minorHAnsi" w:cstheme="minorBidi"/>
        </w:rPr>
        <w:t>With the exception of the table of Treatments, all of the table items are supplied in an activated state. (Clinical reminders do not use Treatments). If there are choices that you don’t want your users to see and pick, you must deactivate them (with the PCE Table Maintenance Activate/Inactivate Table Items option).</w:t>
      </w:r>
    </w:p>
    <w:p w14:paraId="63B26168" w14:textId="77777777" w:rsidR="00ED0845" w:rsidRPr="00082E5A" w:rsidRDefault="00E712B1" w:rsidP="00082E5A">
      <w:pPr>
        <w:pStyle w:val="Heading2"/>
      </w:pPr>
      <w:bookmarkStart w:id="434" w:name="_Toc428365061"/>
      <w:bookmarkStart w:id="435" w:name="_Toc468086069"/>
      <w:r w:rsidRPr="00082E5A">
        <w:t>PCE Reminder Maintenance Menu</w:t>
      </w:r>
      <w:bookmarkEnd w:id="434"/>
      <w:bookmarkEnd w:id="435"/>
    </w:p>
    <w:p w14:paraId="63B26169" w14:textId="77777777" w:rsidR="00E712B1" w:rsidRPr="00082E5A" w:rsidRDefault="00E712B1" w:rsidP="00082E5A">
      <w:pPr>
        <w:pStyle w:val="Heading3"/>
        <w:tabs>
          <w:tab w:val="clear" w:pos="907"/>
          <w:tab w:val="num" w:pos="900"/>
        </w:tabs>
        <w:ind w:left="540"/>
      </w:pPr>
      <w:bookmarkStart w:id="436" w:name="_Toc428365062"/>
      <w:bookmarkStart w:id="437" w:name="_Toc468086070"/>
      <w:r w:rsidRPr="00082E5A">
        <w:t>Option Descriptions</w:t>
      </w:r>
      <w:bookmarkEnd w:id="436"/>
      <w:bookmarkEnd w:id="437"/>
    </w:p>
    <w:p w14:paraId="63B2616A" w14:textId="77777777" w:rsidR="00E712B1" w:rsidRPr="00724287" w:rsidRDefault="00E712B1" w:rsidP="0051775B">
      <w:pPr>
        <w:rPr>
          <w:rFonts w:eastAsiaTheme="minorHAnsi" w:cstheme="minorBidi"/>
          <w:b/>
        </w:rPr>
      </w:pPr>
      <w:r w:rsidRPr="00724287">
        <w:rPr>
          <w:rFonts w:eastAsiaTheme="minorHAnsi" w:cstheme="minorBidi"/>
          <w:b/>
        </w:rPr>
        <w:t>List Reminder Definitions</w:t>
      </w:r>
    </w:p>
    <w:p w14:paraId="63B2616B" w14:textId="77777777" w:rsidR="00E712B1" w:rsidRPr="00724287" w:rsidRDefault="00E712B1" w:rsidP="0051775B">
      <w:pPr>
        <w:rPr>
          <w:rFonts w:eastAsiaTheme="minorHAnsi" w:cstheme="minorBidi"/>
        </w:rPr>
      </w:pPr>
      <w:r w:rsidRPr="00724287">
        <w:rPr>
          <w:rFonts w:eastAsiaTheme="minorHAnsi" w:cstheme="minorBidi"/>
        </w:rPr>
        <w:t>Lists all of the Reminder/Maintenance item definitions.</w:t>
      </w:r>
    </w:p>
    <w:p w14:paraId="63B2616C" w14:textId="77777777" w:rsidR="00E712B1" w:rsidRPr="00724287" w:rsidRDefault="00E712B1" w:rsidP="0051775B">
      <w:pPr>
        <w:rPr>
          <w:rFonts w:eastAsiaTheme="minorHAnsi" w:cstheme="minorBidi"/>
          <w:b/>
        </w:rPr>
      </w:pPr>
      <w:r w:rsidRPr="00724287">
        <w:rPr>
          <w:rFonts w:eastAsiaTheme="minorHAnsi" w:cstheme="minorBidi"/>
          <w:b/>
        </w:rPr>
        <w:t>Inquire About Reminder Item</w:t>
      </w:r>
    </w:p>
    <w:p w14:paraId="63B2616D" w14:textId="77777777" w:rsidR="00E712B1" w:rsidRPr="00724287" w:rsidRDefault="00E712B1" w:rsidP="0051775B">
      <w:pPr>
        <w:rPr>
          <w:rFonts w:eastAsiaTheme="minorHAnsi" w:cstheme="minorBidi"/>
        </w:rPr>
      </w:pPr>
      <w:r w:rsidRPr="00724287">
        <w:rPr>
          <w:rFonts w:eastAsiaTheme="minorHAnsi" w:cstheme="minorBidi"/>
        </w:rPr>
        <w:t>Lists the definition of a selected reminder.</w:t>
      </w:r>
    </w:p>
    <w:p w14:paraId="63B2616E" w14:textId="77777777" w:rsidR="00E712B1" w:rsidRPr="00724287" w:rsidRDefault="00E712B1" w:rsidP="0051775B">
      <w:pPr>
        <w:rPr>
          <w:rFonts w:eastAsiaTheme="minorHAnsi" w:cstheme="minorBidi"/>
          <w:b/>
        </w:rPr>
      </w:pPr>
      <w:r w:rsidRPr="00724287">
        <w:rPr>
          <w:rFonts w:eastAsiaTheme="minorHAnsi" w:cstheme="minorBidi"/>
          <w:b/>
        </w:rPr>
        <w:t>Add/Edit Reminder Item</w:t>
      </w:r>
    </w:p>
    <w:p w14:paraId="63B2616F" w14:textId="77777777" w:rsidR="00E712B1" w:rsidRPr="00724287" w:rsidRDefault="00E712B1" w:rsidP="0051775B">
      <w:pPr>
        <w:rPr>
          <w:rFonts w:eastAsiaTheme="minorHAnsi" w:cstheme="minorBidi"/>
        </w:rPr>
      </w:pPr>
      <w:r w:rsidRPr="00724287">
        <w:rPr>
          <w:rFonts w:eastAsiaTheme="minorHAnsi" w:cstheme="minorBidi"/>
        </w:rPr>
        <w:t>Used to edit Reminder/Maintenance Item definitions.</w:t>
      </w:r>
    </w:p>
    <w:p w14:paraId="63B26170" w14:textId="77777777" w:rsidR="00E712B1" w:rsidRPr="00724287" w:rsidRDefault="00E712B1" w:rsidP="0051775B">
      <w:pPr>
        <w:rPr>
          <w:rFonts w:eastAsiaTheme="minorHAnsi" w:cstheme="minorBidi"/>
          <w:b/>
        </w:rPr>
      </w:pPr>
      <w:r w:rsidRPr="00724287">
        <w:rPr>
          <w:rFonts w:eastAsiaTheme="minorHAnsi" w:cstheme="minorBidi"/>
          <w:b/>
        </w:rPr>
        <w:t>Copy Reminder Item</w:t>
      </w:r>
    </w:p>
    <w:p w14:paraId="63B26171" w14:textId="77777777" w:rsidR="00E712B1" w:rsidRPr="00724287" w:rsidRDefault="00E712B1" w:rsidP="0051775B">
      <w:pPr>
        <w:rPr>
          <w:rFonts w:eastAsiaTheme="minorHAnsi" w:cstheme="minorBidi"/>
        </w:rPr>
      </w:pPr>
      <w:r w:rsidRPr="00724287">
        <w:rPr>
          <w:rFonts w:eastAsiaTheme="minorHAnsi" w:cstheme="minorBidi"/>
        </w:rPr>
        <w:t>Used to copy an existing reminder item definition into a new reminder item in the Reminder/Maintenance Item file (#811.9). Once the copy is completed, you will have the option of editing the new reminder.</w:t>
      </w:r>
    </w:p>
    <w:p w14:paraId="63B26172" w14:textId="77777777" w:rsidR="00E712B1" w:rsidRPr="00724287" w:rsidRDefault="00E712B1" w:rsidP="0051775B">
      <w:pPr>
        <w:rPr>
          <w:rFonts w:eastAsiaTheme="minorHAnsi" w:cstheme="minorBidi"/>
          <w:b/>
        </w:rPr>
      </w:pPr>
      <w:r w:rsidRPr="00724287">
        <w:rPr>
          <w:rFonts w:eastAsiaTheme="minorHAnsi" w:cstheme="minorBidi"/>
          <w:b/>
        </w:rPr>
        <w:t>Activate/Inactivate Reminders</w:t>
      </w:r>
    </w:p>
    <w:p w14:paraId="63B26173" w14:textId="77777777" w:rsidR="00E712B1" w:rsidRPr="00724287" w:rsidRDefault="00E712B1" w:rsidP="0051775B">
      <w:pPr>
        <w:rPr>
          <w:rFonts w:eastAsiaTheme="minorHAnsi" w:cstheme="minorBidi"/>
        </w:rPr>
      </w:pPr>
      <w:r w:rsidRPr="00724287">
        <w:rPr>
          <w:rFonts w:eastAsiaTheme="minorHAnsi" w:cstheme="minorBidi"/>
        </w:rPr>
        <w:t>Used to make reminders active or inactive with Health Summary.</w:t>
      </w:r>
    </w:p>
    <w:p w14:paraId="63B26174" w14:textId="77777777" w:rsidR="00E712B1" w:rsidRPr="00724287" w:rsidRDefault="00E712B1" w:rsidP="0051775B">
      <w:pPr>
        <w:rPr>
          <w:rFonts w:eastAsiaTheme="minorHAnsi" w:cstheme="minorBidi"/>
          <w:b/>
        </w:rPr>
      </w:pPr>
      <w:r w:rsidRPr="00724287">
        <w:rPr>
          <w:rFonts w:eastAsiaTheme="minorHAnsi" w:cstheme="minorBidi"/>
          <w:b/>
        </w:rPr>
        <w:t>List Reminder Types Logic</w:t>
      </w:r>
    </w:p>
    <w:p w14:paraId="63B26175" w14:textId="77777777" w:rsidR="00E712B1" w:rsidRPr="00724287" w:rsidRDefault="00E712B1" w:rsidP="0051775B">
      <w:pPr>
        <w:rPr>
          <w:rFonts w:eastAsiaTheme="minorHAnsi" w:cstheme="minorBidi"/>
        </w:rPr>
      </w:pPr>
      <w:r w:rsidRPr="00724287">
        <w:rPr>
          <w:rFonts w:eastAsiaTheme="minorHAnsi" w:cstheme="minorBidi"/>
        </w:rPr>
        <w:t>Lists the Reminder Types along with a summary of where the reminder's logic searches for data in VISTA to be used for the reminder type’s target patient findings.</w:t>
      </w:r>
    </w:p>
    <w:p w14:paraId="63B26176" w14:textId="77777777" w:rsidR="00E712B1" w:rsidRPr="00724287" w:rsidRDefault="00E712B1" w:rsidP="0051775B">
      <w:pPr>
        <w:rPr>
          <w:rFonts w:eastAsiaTheme="minorHAnsi" w:cstheme="minorBidi"/>
          <w:b/>
        </w:rPr>
      </w:pPr>
      <w:r w:rsidRPr="00724287">
        <w:rPr>
          <w:rFonts w:eastAsiaTheme="minorHAnsi" w:cstheme="minorBidi"/>
          <w:b/>
        </w:rPr>
        <w:t>List Taxonomy Definitions</w:t>
      </w:r>
    </w:p>
    <w:p w14:paraId="63B26177" w14:textId="77777777" w:rsidR="00E712B1" w:rsidRPr="00724287" w:rsidRDefault="00E712B1" w:rsidP="0051775B">
      <w:pPr>
        <w:rPr>
          <w:rFonts w:eastAsiaTheme="minorHAnsi" w:cstheme="minorBidi"/>
        </w:rPr>
      </w:pPr>
      <w:r w:rsidRPr="00724287">
        <w:rPr>
          <w:rFonts w:eastAsiaTheme="minorHAnsi" w:cstheme="minorBidi"/>
        </w:rPr>
        <w:t xml:space="preserve">Lists the current definition of taxonomies defined in the Taxonomy file which defines the coded values from ICD Diagnosis, ICD Operation/Procedures, or CPT codes that are a </w:t>
      </w:r>
      <w:r w:rsidRPr="00724287">
        <w:rPr>
          <w:rFonts w:eastAsiaTheme="minorHAnsi" w:cstheme="minorBidi"/>
        </w:rPr>
        <w:lastRenderedPageBreak/>
        <w:t>part of a clinical category (taxonomy). These taxonomy low and high range definitions are used by the Clinical Reminders logic to determine if a patient has coded values in the clinical files that indicate the patient is part of the taxonomy</w:t>
      </w:r>
    </w:p>
    <w:p w14:paraId="63B26178" w14:textId="77777777" w:rsidR="00E712B1" w:rsidRPr="00724287" w:rsidRDefault="00E712B1" w:rsidP="0051775B">
      <w:pPr>
        <w:rPr>
          <w:rFonts w:eastAsiaTheme="minorHAnsi" w:cstheme="minorBidi"/>
          <w:b/>
        </w:rPr>
      </w:pPr>
      <w:r w:rsidRPr="00724287">
        <w:rPr>
          <w:rFonts w:eastAsiaTheme="minorHAnsi" w:cstheme="minorBidi"/>
          <w:b/>
        </w:rPr>
        <w:t>Inquire about Taxonomy Item</w:t>
      </w:r>
    </w:p>
    <w:p w14:paraId="63B26179" w14:textId="77777777" w:rsidR="00E712B1" w:rsidRPr="00724287" w:rsidRDefault="00E712B1" w:rsidP="0051775B">
      <w:pPr>
        <w:rPr>
          <w:rFonts w:eastAsiaTheme="minorHAnsi" w:cstheme="minorBidi"/>
        </w:rPr>
      </w:pPr>
      <w:r w:rsidRPr="00724287">
        <w:rPr>
          <w:rFonts w:eastAsiaTheme="minorHAnsi" w:cstheme="minorBidi"/>
        </w:rPr>
        <w:t>Lists the current definition of a single taxonomy, including the same information as the Taxonomy List option.</w:t>
      </w:r>
    </w:p>
    <w:p w14:paraId="63B2617A" w14:textId="77777777" w:rsidR="00E712B1" w:rsidRPr="00724287" w:rsidRDefault="00E712B1" w:rsidP="0051775B">
      <w:pPr>
        <w:rPr>
          <w:rFonts w:eastAsiaTheme="minorHAnsi" w:cstheme="minorBidi"/>
          <w:b/>
        </w:rPr>
      </w:pPr>
      <w:r w:rsidRPr="00724287">
        <w:rPr>
          <w:rFonts w:eastAsiaTheme="minorHAnsi" w:cstheme="minorBidi"/>
          <w:b/>
        </w:rPr>
        <w:t>Edit Taxonomy Item</w:t>
      </w:r>
    </w:p>
    <w:p w14:paraId="63B2617B" w14:textId="77777777" w:rsidR="00E712B1" w:rsidRPr="00724287" w:rsidRDefault="00E712B1" w:rsidP="0051775B">
      <w:pPr>
        <w:rPr>
          <w:rFonts w:eastAsiaTheme="minorHAnsi" w:cstheme="minorBidi"/>
        </w:rPr>
      </w:pPr>
      <w:r w:rsidRPr="00724287">
        <w:rPr>
          <w:rFonts w:eastAsiaTheme="minorHAnsi" w:cstheme="minorBidi"/>
        </w:rPr>
        <w:t>Used to edit Taxonomy Item definitions.</w:t>
      </w:r>
    </w:p>
    <w:p w14:paraId="63B2617C" w14:textId="77777777" w:rsidR="00E712B1" w:rsidRPr="00724287" w:rsidRDefault="00E712B1" w:rsidP="0051775B">
      <w:pPr>
        <w:rPr>
          <w:rFonts w:eastAsiaTheme="minorHAnsi" w:cstheme="minorBidi"/>
          <w:b/>
        </w:rPr>
      </w:pPr>
      <w:r w:rsidRPr="00724287">
        <w:rPr>
          <w:rFonts w:eastAsiaTheme="minorHAnsi" w:cstheme="minorBidi"/>
          <w:b/>
        </w:rPr>
        <w:t>Copy Taxonomy Item</w:t>
      </w:r>
    </w:p>
    <w:p w14:paraId="63B2617D" w14:textId="77777777" w:rsidR="00E712B1" w:rsidRPr="00724287" w:rsidRDefault="00E712B1" w:rsidP="0051775B">
      <w:pPr>
        <w:rPr>
          <w:rFonts w:eastAsiaTheme="minorHAnsi" w:cstheme="minorBidi"/>
        </w:rPr>
      </w:pPr>
      <w:r w:rsidRPr="00724287">
        <w:rPr>
          <w:rFonts w:eastAsiaTheme="minorHAnsi" w:cstheme="minorBidi"/>
        </w:rPr>
        <w:t>Used to copy an existing taxonomy definition into a new entry in the Taxonomy file (#811.2). Once the taxonomy has been copied, you have the option of editing it.</w:t>
      </w:r>
    </w:p>
    <w:p w14:paraId="63B2617E" w14:textId="77777777" w:rsidR="00E712B1" w:rsidRPr="00724287" w:rsidRDefault="00E712B1" w:rsidP="0051775B">
      <w:pPr>
        <w:rPr>
          <w:rFonts w:eastAsiaTheme="minorHAnsi" w:cstheme="minorBidi"/>
          <w:b/>
        </w:rPr>
      </w:pPr>
      <w:r w:rsidRPr="00724287">
        <w:rPr>
          <w:rFonts w:eastAsiaTheme="minorHAnsi" w:cstheme="minorBidi"/>
          <w:b/>
        </w:rPr>
        <w:t>Activate/Inactivate Taxonomies</w:t>
      </w:r>
    </w:p>
    <w:p w14:paraId="63B2617F" w14:textId="77777777" w:rsidR="00E712B1" w:rsidRPr="00724287" w:rsidRDefault="00E712B1" w:rsidP="0051775B">
      <w:pPr>
        <w:rPr>
          <w:rFonts w:eastAsiaTheme="minorHAnsi" w:cstheme="minorBidi"/>
        </w:rPr>
      </w:pPr>
      <w:r w:rsidRPr="00724287">
        <w:rPr>
          <w:rFonts w:eastAsiaTheme="minorHAnsi" w:cstheme="minorBidi"/>
        </w:rPr>
        <w:t>This option allows you to activate/inactivate taxonomies.</w:t>
      </w:r>
    </w:p>
    <w:p w14:paraId="63B26180" w14:textId="77777777" w:rsidR="00E712B1" w:rsidRPr="00724287" w:rsidRDefault="00E712B1" w:rsidP="0051775B">
      <w:pPr>
        <w:rPr>
          <w:rFonts w:eastAsiaTheme="minorHAnsi" w:cstheme="minorBidi"/>
        </w:rPr>
      </w:pPr>
      <w:r w:rsidRPr="00724287">
        <w:rPr>
          <w:rFonts w:eastAsiaTheme="minorHAnsi" w:cstheme="minorBidi"/>
        </w:rPr>
        <w:t>Reminder Test [</w:t>
      </w:r>
      <w:proofErr w:type="spellStart"/>
      <w:r w:rsidRPr="00724287">
        <w:rPr>
          <w:rFonts w:eastAsiaTheme="minorHAnsi" w:cstheme="minorBidi"/>
        </w:rPr>
        <w:t>PXRM</w:t>
      </w:r>
      <w:proofErr w:type="spellEnd"/>
      <w:r w:rsidRPr="00724287">
        <w:rPr>
          <w:rFonts w:eastAsiaTheme="minorHAnsi" w:cstheme="minorBidi"/>
        </w:rPr>
        <w:t xml:space="preserve"> REMINDER TEST], a standalone option, provides the technical user with a tool that can facilitate the creation and debugging of reminder definitions. This option lets you run a reminder directly and see all the details. It is completely safe to use, and its impact on the system is no different than running a reminder through Health Summary. The use of this option is explained in detail in Appendix A-7 of the PCE User Manual Appendices document.</w:t>
      </w:r>
    </w:p>
    <w:p w14:paraId="63B26181" w14:textId="77777777" w:rsidR="00E712B1" w:rsidRPr="00724287" w:rsidRDefault="00E712B1" w:rsidP="00713BF1">
      <w:pPr>
        <w:rPr>
          <w:rFonts w:eastAsiaTheme="minorHAnsi" w:cstheme="minorBidi"/>
        </w:rPr>
      </w:pPr>
      <w:r w:rsidRPr="00724287">
        <w:rPr>
          <w:rFonts w:eastAsiaTheme="minorHAnsi" w:cstheme="minorBidi"/>
        </w:rPr>
        <w:t xml:space="preserve">Depending on a site’s preferences, </w:t>
      </w:r>
      <w:proofErr w:type="spellStart"/>
      <w:r w:rsidRPr="00724287">
        <w:rPr>
          <w:rFonts w:eastAsiaTheme="minorHAnsi" w:cstheme="minorBidi"/>
        </w:rPr>
        <w:t>IRMS</w:t>
      </w:r>
      <w:proofErr w:type="spellEnd"/>
      <w:r w:rsidRPr="00724287">
        <w:rPr>
          <w:rFonts w:eastAsiaTheme="minorHAnsi" w:cstheme="minorBidi"/>
        </w:rPr>
        <w:t xml:space="preserve"> can add this option to the Reminder</w:t>
      </w:r>
      <w:r w:rsidR="00BE25C5" w:rsidRPr="00724287">
        <w:rPr>
          <w:rFonts w:eastAsiaTheme="minorHAnsi" w:cstheme="minorBidi"/>
        </w:rPr>
        <w:t xml:space="preserve"> </w:t>
      </w:r>
      <w:r w:rsidRPr="00724287">
        <w:rPr>
          <w:rFonts w:eastAsiaTheme="minorHAnsi" w:cstheme="minorBidi"/>
        </w:rPr>
        <w:t>Maintenance menu or to a particular user’s secondary menus.</w:t>
      </w:r>
    </w:p>
    <w:p w14:paraId="63B26182" w14:textId="77777777" w:rsidR="00E712B1" w:rsidRDefault="00E712B1" w:rsidP="00E712B1">
      <w:pPr>
        <w:pStyle w:val="Heading2"/>
      </w:pPr>
      <w:bookmarkStart w:id="438" w:name="_Toc428365063"/>
      <w:bookmarkStart w:id="439" w:name="_Toc468086071"/>
      <w:r>
        <w:t>Copying and Editing a Reminder</w:t>
      </w:r>
      <w:bookmarkEnd w:id="438"/>
      <w:bookmarkEnd w:id="439"/>
    </w:p>
    <w:p w14:paraId="63B26183" w14:textId="63AB44A8" w:rsidR="00B647A8" w:rsidRPr="00724287" w:rsidRDefault="00B647A8" w:rsidP="00713BF1">
      <w:pPr>
        <w:rPr>
          <w:rFonts w:eastAsiaTheme="minorHAnsi" w:cstheme="minorBidi"/>
        </w:rPr>
      </w:pPr>
      <w:r w:rsidRPr="00724287">
        <w:rPr>
          <w:rFonts w:eastAsiaTheme="minorHAnsi" w:cstheme="minorBidi"/>
        </w:rPr>
        <w:t>Use one up-arrow (^) or two up-arrows (^^) to exit from the option. Two up-arrows (^^) are necessary to exit from some prompts (ones that are indented).</w:t>
      </w:r>
    </w:p>
    <w:p w14:paraId="63B26184" w14:textId="77777777" w:rsidR="00B647A8" w:rsidRPr="005A1FD1" w:rsidRDefault="00B647A8" w:rsidP="008C68A8">
      <w:pPr>
        <w:pStyle w:val="screen"/>
      </w:pPr>
      <w:r w:rsidRPr="005A1FD1">
        <w:t xml:space="preserve">  RL List Reminder Definitions</w:t>
      </w:r>
    </w:p>
    <w:p w14:paraId="63B26185" w14:textId="77777777" w:rsidR="00B647A8" w:rsidRPr="005A1FD1" w:rsidRDefault="00B647A8" w:rsidP="008C68A8">
      <w:pPr>
        <w:pStyle w:val="screen"/>
      </w:pPr>
      <w:r w:rsidRPr="005A1FD1">
        <w:t xml:space="preserve">  RI Inquire about Reminder Item</w:t>
      </w:r>
    </w:p>
    <w:p w14:paraId="63B26186" w14:textId="77777777" w:rsidR="00B647A8" w:rsidRPr="005A1FD1" w:rsidRDefault="00B647A8" w:rsidP="008C68A8">
      <w:pPr>
        <w:pStyle w:val="screen"/>
      </w:pPr>
      <w:r w:rsidRPr="005A1FD1">
        <w:t xml:space="preserve">  RE Add/Edit Reminder Item</w:t>
      </w:r>
    </w:p>
    <w:p w14:paraId="63B26187" w14:textId="77777777" w:rsidR="00B647A8" w:rsidRPr="005A1FD1" w:rsidRDefault="00B647A8" w:rsidP="008C68A8">
      <w:pPr>
        <w:pStyle w:val="screen"/>
      </w:pPr>
      <w:r w:rsidRPr="005A1FD1">
        <w:t xml:space="preserve">  RC Copy Reminder Item</w:t>
      </w:r>
    </w:p>
    <w:p w14:paraId="63B26188" w14:textId="77777777" w:rsidR="00B647A8" w:rsidRPr="005A1FD1" w:rsidRDefault="00B647A8" w:rsidP="008C68A8">
      <w:pPr>
        <w:pStyle w:val="screen"/>
      </w:pPr>
      <w:r w:rsidRPr="005A1FD1">
        <w:t xml:space="preserve">  RA Activate/Inactivate Reminders</w:t>
      </w:r>
    </w:p>
    <w:p w14:paraId="63B26189" w14:textId="77777777" w:rsidR="00B647A8" w:rsidRPr="005A1FD1" w:rsidRDefault="00B647A8" w:rsidP="008C68A8">
      <w:pPr>
        <w:pStyle w:val="screen"/>
      </w:pPr>
      <w:r w:rsidRPr="005A1FD1">
        <w:t xml:space="preserve">  RT List Reminder Types Logic</w:t>
      </w:r>
    </w:p>
    <w:p w14:paraId="63B2618A" w14:textId="77777777" w:rsidR="00B647A8" w:rsidRPr="005A1FD1" w:rsidRDefault="00B647A8" w:rsidP="008C68A8">
      <w:pPr>
        <w:pStyle w:val="screen"/>
      </w:pPr>
      <w:r w:rsidRPr="005A1FD1">
        <w:t xml:space="preserve">  TL List Taxonomy Definitions</w:t>
      </w:r>
    </w:p>
    <w:p w14:paraId="63B2618B" w14:textId="77777777" w:rsidR="00B647A8" w:rsidRPr="005A1FD1" w:rsidRDefault="00B647A8" w:rsidP="008C68A8">
      <w:pPr>
        <w:pStyle w:val="screen"/>
      </w:pPr>
      <w:r w:rsidRPr="005A1FD1">
        <w:t xml:space="preserve">  TI Inquire about Taxonomy Item</w:t>
      </w:r>
    </w:p>
    <w:p w14:paraId="63B2618C" w14:textId="77777777" w:rsidR="00B647A8" w:rsidRPr="005A1FD1" w:rsidRDefault="00B647A8" w:rsidP="008C68A8">
      <w:pPr>
        <w:pStyle w:val="screen"/>
      </w:pPr>
      <w:r w:rsidRPr="005A1FD1">
        <w:t xml:space="preserve">  TE Edit Taxonomy Item</w:t>
      </w:r>
    </w:p>
    <w:p w14:paraId="63B2618D" w14:textId="77777777" w:rsidR="00B647A8" w:rsidRPr="005A1FD1" w:rsidRDefault="00B647A8" w:rsidP="008C68A8">
      <w:pPr>
        <w:pStyle w:val="screen"/>
      </w:pPr>
      <w:r w:rsidRPr="005A1FD1">
        <w:t xml:space="preserve">  TC Copy Taxonomy Item</w:t>
      </w:r>
    </w:p>
    <w:p w14:paraId="63B2618E" w14:textId="77777777" w:rsidR="00B647A8" w:rsidRPr="005A1FD1" w:rsidRDefault="00B647A8" w:rsidP="008C68A8">
      <w:pPr>
        <w:pStyle w:val="screen"/>
      </w:pPr>
      <w:r w:rsidRPr="005A1FD1">
        <w:t xml:space="preserve">  TA Activate/Inactivate Taxonomies</w:t>
      </w:r>
    </w:p>
    <w:p w14:paraId="63B2618F" w14:textId="77777777" w:rsidR="00B647A8" w:rsidRPr="005A1FD1" w:rsidRDefault="00B647A8" w:rsidP="008C68A8">
      <w:pPr>
        <w:pStyle w:val="screen"/>
      </w:pPr>
    </w:p>
    <w:p w14:paraId="63B26190" w14:textId="77777777" w:rsidR="00B647A8" w:rsidRPr="005A1FD1" w:rsidRDefault="00B647A8" w:rsidP="008C68A8">
      <w:pPr>
        <w:pStyle w:val="screen"/>
      </w:pPr>
      <w:r w:rsidRPr="005A1FD1">
        <w:t>Select PCE Reminder Maintenance Menu Option: RC Copy Reminder Item</w:t>
      </w:r>
    </w:p>
    <w:p w14:paraId="63B26191" w14:textId="77777777" w:rsidR="00B647A8" w:rsidRPr="005A1FD1" w:rsidRDefault="00B647A8" w:rsidP="008C68A8">
      <w:pPr>
        <w:pStyle w:val="screen"/>
      </w:pPr>
      <w:r w:rsidRPr="005A1FD1">
        <w:t>Select the reminder item to copy: FECAL OCCULT BLOOD TEST</w:t>
      </w:r>
    </w:p>
    <w:p w14:paraId="63B26192" w14:textId="77777777" w:rsidR="00B647A8" w:rsidRPr="005A1FD1" w:rsidRDefault="00B647A8" w:rsidP="008C68A8">
      <w:pPr>
        <w:pStyle w:val="screen"/>
      </w:pPr>
      <w:r w:rsidRPr="005A1FD1">
        <w:t>PLEASE ENTER A UNIQUE NAME: LOCAL FECAL OCCULT BLOOD TEST</w:t>
      </w:r>
    </w:p>
    <w:p w14:paraId="63B26193" w14:textId="77777777" w:rsidR="00B647A8" w:rsidRPr="005A1FD1" w:rsidRDefault="00B647A8" w:rsidP="008C68A8">
      <w:pPr>
        <w:pStyle w:val="screen"/>
      </w:pPr>
    </w:p>
    <w:p w14:paraId="63B26194" w14:textId="77777777" w:rsidR="00B647A8" w:rsidRPr="005A1FD1" w:rsidRDefault="00B647A8" w:rsidP="008C68A8">
      <w:pPr>
        <w:pStyle w:val="screen"/>
      </w:pPr>
      <w:r w:rsidRPr="005A1FD1">
        <w:t>The original reminder FECAL OCCULT BLOOD TEST has been copied into LOCAL FECAL OCCULT BLOOD TEST.</w:t>
      </w:r>
    </w:p>
    <w:p w14:paraId="63B26195" w14:textId="77777777" w:rsidR="00B647A8" w:rsidRPr="005A1FD1" w:rsidRDefault="00B647A8" w:rsidP="008C68A8">
      <w:pPr>
        <w:pStyle w:val="screen"/>
      </w:pPr>
      <w:r w:rsidRPr="005A1FD1">
        <w:t>Do you want to edit it now? YES</w:t>
      </w:r>
    </w:p>
    <w:p w14:paraId="63B26196" w14:textId="77777777" w:rsidR="00B647A8" w:rsidRPr="005A1FD1" w:rsidRDefault="00B647A8" w:rsidP="008C68A8">
      <w:pPr>
        <w:pStyle w:val="screen"/>
      </w:pPr>
    </w:p>
    <w:p w14:paraId="63B26197" w14:textId="77777777" w:rsidR="00B647A8" w:rsidRPr="005A1FD1" w:rsidRDefault="00B647A8" w:rsidP="008C68A8">
      <w:pPr>
        <w:pStyle w:val="screen"/>
      </w:pPr>
      <w:r w:rsidRPr="005A1FD1">
        <w:t>NAME: LOCAL FECAL OCCULT BLOOD TEST Replace &lt;Enter&gt;</w:t>
      </w:r>
    </w:p>
    <w:p w14:paraId="63B26198" w14:textId="77777777" w:rsidR="00B647A8" w:rsidRPr="005A1FD1" w:rsidRDefault="00B647A8" w:rsidP="008C68A8">
      <w:pPr>
        <w:pStyle w:val="screen"/>
      </w:pPr>
    </w:p>
    <w:p w14:paraId="63B26199" w14:textId="77777777" w:rsidR="00B647A8" w:rsidRPr="005A1FD1" w:rsidRDefault="00B647A8" w:rsidP="008C68A8">
      <w:pPr>
        <w:pStyle w:val="screen"/>
      </w:pPr>
      <w:r w:rsidRPr="005A1FD1">
        <w:t>REMINDER TYPE: LABORATORY TEST// &lt;Enter&gt;</w:t>
      </w:r>
    </w:p>
    <w:p w14:paraId="63B2619A" w14:textId="77777777" w:rsidR="00B647A8" w:rsidRPr="005A1FD1" w:rsidRDefault="00B647A8" w:rsidP="008C68A8">
      <w:pPr>
        <w:pStyle w:val="screen"/>
      </w:pPr>
    </w:p>
    <w:p w14:paraId="63B2619B" w14:textId="77777777" w:rsidR="00B647A8" w:rsidRPr="005A1FD1" w:rsidRDefault="00B647A8" w:rsidP="008C68A8">
      <w:pPr>
        <w:pStyle w:val="screen"/>
      </w:pPr>
      <w:r w:rsidRPr="005A1FD1">
        <w:t>PRINT NAME: Fecal Occult Blood Test Replace &lt;Enter&gt;</w:t>
      </w:r>
    </w:p>
    <w:p w14:paraId="63B2619C" w14:textId="77777777" w:rsidR="00B647A8" w:rsidRPr="005A1FD1" w:rsidRDefault="00B647A8" w:rsidP="008C68A8">
      <w:pPr>
        <w:pStyle w:val="screen"/>
      </w:pPr>
    </w:p>
    <w:p w14:paraId="63B2619D" w14:textId="77777777" w:rsidR="00B647A8" w:rsidRPr="005A1FD1" w:rsidRDefault="00B647A8" w:rsidP="008C68A8">
      <w:pPr>
        <w:pStyle w:val="screen"/>
      </w:pPr>
      <w:r w:rsidRPr="005A1FD1">
        <w:t>RELATED REMINDER GUIDELINE: VA-*COLORECTAL CANCER SCREEN (FOBT) // &lt;Enter&gt;</w:t>
      </w:r>
    </w:p>
    <w:p w14:paraId="63B2619E" w14:textId="77777777" w:rsidR="00B647A8" w:rsidRPr="005A1FD1" w:rsidRDefault="00B647A8" w:rsidP="008C68A8">
      <w:pPr>
        <w:pStyle w:val="screen"/>
      </w:pPr>
    </w:p>
    <w:p w14:paraId="63B2619F" w14:textId="77777777" w:rsidR="00B647A8" w:rsidRPr="005A1FD1" w:rsidRDefault="00B647A8" w:rsidP="008C68A8">
      <w:pPr>
        <w:pStyle w:val="screen"/>
      </w:pPr>
      <w:r w:rsidRPr="005A1FD1">
        <w:t>INACTIVE FLAG: ?</w:t>
      </w:r>
    </w:p>
    <w:p w14:paraId="63B261A0" w14:textId="77777777" w:rsidR="00B647A8" w:rsidRPr="005A1FD1" w:rsidRDefault="00B647A8" w:rsidP="008C68A8">
      <w:pPr>
        <w:pStyle w:val="screen"/>
      </w:pPr>
      <w:r w:rsidRPr="005A1FD1">
        <w:t xml:space="preserve">    Enter "1" to inactivate the reminder item.</w:t>
      </w:r>
    </w:p>
    <w:p w14:paraId="63B261A1" w14:textId="77777777" w:rsidR="00B647A8" w:rsidRPr="005A1FD1" w:rsidRDefault="00B647A8" w:rsidP="008C68A8">
      <w:pPr>
        <w:pStyle w:val="screen"/>
      </w:pPr>
      <w:r w:rsidRPr="005A1FD1">
        <w:t xml:space="preserve">    Choose from:</w:t>
      </w:r>
    </w:p>
    <w:p w14:paraId="63B261A2" w14:textId="77777777" w:rsidR="00B647A8" w:rsidRPr="005A1FD1" w:rsidRDefault="00B647A8" w:rsidP="008C68A8">
      <w:pPr>
        <w:pStyle w:val="screen"/>
      </w:pPr>
      <w:r w:rsidRPr="005A1FD1">
        <w:t xml:space="preserve">      1 INACTIVE</w:t>
      </w:r>
    </w:p>
    <w:p w14:paraId="63B261A3" w14:textId="77777777" w:rsidR="00B647A8" w:rsidRPr="005A1FD1" w:rsidRDefault="00B647A8" w:rsidP="008C68A8">
      <w:pPr>
        <w:pStyle w:val="screen"/>
      </w:pPr>
      <w:r w:rsidRPr="005A1FD1">
        <w:t>INACTIVE FLAG: &lt;Enter&gt;</w:t>
      </w:r>
    </w:p>
    <w:p w14:paraId="63B261A4" w14:textId="77777777" w:rsidR="00B647A8" w:rsidRPr="005A1FD1" w:rsidRDefault="00B647A8" w:rsidP="008C68A8">
      <w:pPr>
        <w:pStyle w:val="screen"/>
      </w:pPr>
    </w:p>
    <w:p w14:paraId="63B261A5" w14:textId="77777777" w:rsidR="00B647A8" w:rsidRPr="005A1FD1" w:rsidRDefault="00B647A8" w:rsidP="008C68A8">
      <w:pPr>
        <w:pStyle w:val="screen"/>
      </w:pPr>
      <w:r w:rsidRPr="005A1FD1">
        <w:t>REMINDER DESCRIPTION:</w:t>
      </w:r>
    </w:p>
    <w:p w14:paraId="63B261A6" w14:textId="77777777" w:rsidR="00B647A8" w:rsidRPr="005A1FD1" w:rsidRDefault="00B647A8" w:rsidP="008C68A8">
      <w:pPr>
        <w:pStyle w:val="screen"/>
      </w:pPr>
      <w:r w:rsidRPr="005A1FD1">
        <w:t>Fecal occult blood test due every year for patients ages 50 and older with</w:t>
      </w:r>
    </w:p>
    <w:p w14:paraId="63B261A7" w14:textId="77777777" w:rsidR="00B647A8" w:rsidRPr="005A1FD1" w:rsidRDefault="00B647A8" w:rsidP="008C68A8">
      <w:pPr>
        <w:pStyle w:val="screen"/>
      </w:pPr>
      <w:r w:rsidRPr="005A1FD1">
        <w:t>no dx of colorectal cancer.</w:t>
      </w:r>
    </w:p>
    <w:p w14:paraId="63B261A8" w14:textId="77777777" w:rsidR="00B647A8" w:rsidRPr="005A1FD1" w:rsidRDefault="00B647A8" w:rsidP="008C68A8">
      <w:pPr>
        <w:pStyle w:val="screen"/>
      </w:pPr>
    </w:p>
    <w:p w14:paraId="63B261A9" w14:textId="77777777" w:rsidR="00B647A8" w:rsidRPr="005A1FD1" w:rsidRDefault="00B647A8" w:rsidP="008C68A8">
      <w:pPr>
        <w:pStyle w:val="screen"/>
      </w:pPr>
      <w:r w:rsidRPr="005A1FD1">
        <w:t>This reminder is based on guidelines provided by the Ambulatory Care</w:t>
      </w:r>
      <w:r w:rsidR="00BE25C5" w:rsidRPr="005A1FD1">
        <w:t xml:space="preserve"> </w:t>
      </w:r>
      <w:r w:rsidRPr="005A1FD1">
        <w:t>Expert Panel. It also satisfies the "Colorectal Cancer Screen - FOBT"</w:t>
      </w:r>
      <w:r w:rsidR="00BE25C5" w:rsidRPr="005A1FD1">
        <w:t xml:space="preserve"> </w:t>
      </w:r>
      <w:r w:rsidRPr="005A1FD1">
        <w:t>guidelines specified in the "Guidelines for Health Promotion and Disease</w:t>
      </w:r>
      <w:r w:rsidR="00BE25C5" w:rsidRPr="005A1FD1">
        <w:t xml:space="preserve"> </w:t>
      </w:r>
      <w:r w:rsidRPr="005A1FD1">
        <w:t>Prevention", M-2, Part IV, Chapter 9.</w:t>
      </w:r>
    </w:p>
    <w:p w14:paraId="63B261AA" w14:textId="77777777" w:rsidR="00B647A8" w:rsidRPr="005A1FD1" w:rsidRDefault="00B647A8" w:rsidP="008C68A8">
      <w:pPr>
        <w:pStyle w:val="screen"/>
      </w:pPr>
      <w:r w:rsidRPr="005A1FD1">
        <w:t>EDIT? NO// &lt;Enter&gt;</w:t>
      </w:r>
    </w:p>
    <w:p w14:paraId="63B261AB" w14:textId="77777777" w:rsidR="00B647A8" w:rsidRPr="005A1FD1" w:rsidRDefault="00B647A8" w:rsidP="008C68A8">
      <w:pPr>
        <w:pStyle w:val="screen"/>
      </w:pPr>
    </w:p>
    <w:p w14:paraId="63B261AC" w14:textId="77777777" w:rsidR="00B647A8" w:rsidRPr="005A1FD1" w:rsidRDefault="00B647A8" w:rsidP="008C68A8">
      <w:pPr>
        <w:pStyle w:val="screen"/>
      </w:pPr>
      <w:r w:rsidRPr="005A1FD1">
        <w:t>TECHNICAL DESCRIPTION:. . .</w:t>
      </w:r>
    </w:p>
    <w:p w14:paraId="63B261AD" w14:textId="77777777" w:rsidR="00B647A8" w:rsidRPr="005A1FD1" w:rsidRDefault="00B647A8" w:rsidP="008C68A8">
      <w:pPr>
        <w:pStyle w:val="screen"/>
      </w:pPr>
      <w:r w:rsidRPr="005A1FD1">
        <w:t>. . .</w:t>
      </w:r>
    </w:p>
    <w:p w14:paraId="63B261AE" w14:textId="77777777" w:rsidR="00B647A8" w:rsidRPr="005A1FD1" w:rsidRDefault="00B647A8" w:rsidP="008C68A8">
      <w:pPr>
        <w:pStyle w:val="screen"/>
      </w:pPr>
      <w:r w:rsidRPr="005A1FD1">
        <w:t>Operation/Procedure file. If this taxonomy needs modification, copy the</w:t>
      </w:r>
      <w:r w:rsidR="00BE25C5" w:rsidRPr="005A1FD1">
        <w:t xml:space="preserve"> </w:t>
      </w:r>
      <w:r w:rsidRPr="005A1FD1">
        <w:t>taxonomy to a new taxonomy for your site, and make the appropriate</w:t>
      </w:r>
      <w:r w:rsidR="00BE25C5" w:rsidRPr="005A1FD1">
        <w:t xml:space="preserve"> </w:t>
      </w:r>
      <w:r w:rsidRPr="005A1FD1">
        <w:t>modifications.</w:t>
      </w:r>
    </w:p>
    <w:p w14:paraId="63B261AF" w14:textId="77777777" w:rsidR="00B647A8" w:rsidRPr="005A1FD1" w:rsidRDefault="00B647A8" w:rsidP="008C68A8">
      <w:pPr>
        <w:pStyle w:val="screen"/>
      </w:pPr>
    </w:p>
    <w:p w14:paraId="63B261B0" w14:textId="77777777" w:rsidR="00B647A8" w:rsidRPr="005A1FD1" w:rsidRDefault="00B647A8" w:rsidP="008C68A8">
      <w:pPr>
        <w:pStyle w:val="screen"/>
      </w:pPr>
      <w:r w:rsidRPr="005A1FD1">
        <w:t>Copy the reminder to a new reminder for your local site's modifications.</w:t>
      </w:r>
    </w:p>
    <w:p w14:paraId="63B261B1" w14:textId="77777777" w:rsidR="00B647A8" w:rsidRPr="005A1FD1" w:rsidRDefault="00B647A8" w:rsidP="008C68A8">
      <w:pPr>
        <w:pStyle w:val="screen"/>
      </w:pPr>
      <w:r w:rsidRPr="005A1FD1">
        <w:t>NOTE: The Laboratory data is not available use in the reminder. When the</w:t>
      </w:r>
      <w:r w:rsidR="00BE25C5" w:rsidRPr="005A1FD1">
        <w:t xml:space="preserve"> </w:t>
      </w:r>
      <w:r w:rsidRPr="005A1FD1">
        <w:t>lab package begins passing CPT codes for fecal occult blood tests to PCE,</w:t>
      </w:r>
      <w:r w:rsidR="00BE25C5" w:rsidRPr="005A1FD1">
        <w:t xml:space="preserve"> </w:t>
      </w:r>
      <w:r w:rsidRPr="005A1FD1">
        <w:t>this reminder is ready to make use of the information.</w:t>
      </w:r>
    </w:p>
    <w:p w14:paraId="63B261B2" w14:textId="77777777" w:rsidR="00B647A8" w:rsidRPr="005A1FD1" w:rsidRDefault="00B647A8" w:rsidP="008C68A8">
      <w:pPr>
        <w:pStyle w:val="screen"/>
      </w:pPr>
    </w:p>
    <w:p w14:paraId="63B261B3" w14:textId="77777777" w:rsidR="00B647A8" w:rsidRPr="005A1FD1" w:rsidRDefault="00B647A8" w:rsidP="008C68A8">
      <w:pPr>
        <w:pStyle w:val="screen"/>
      </w:pPr>
      <w:r w:rsidRPr="005A1FD1">
        <w:t xml:space="preserve">  EDIT? NO// &lt;Enter&gt;</w:t>
      </w:r>
    </w:p>
    <w:p w14:paraId="63B261B4" w14:textId="77777777" w:rsidR="00B647A8" w:rsidRPr="005A1FD1" w:rsidRDefault="00B647A8" w:rsidP="008C68A8">
      <w:pPr>
        <w:pStyle w:val="screen"/>
      </w:pPr>
      <w:r w:rsidRPr="005A1FD1">
        <w:t>Target Groups</w:t>
      </w:r>
    </w:p>
    <w:p w14:paraId="63B261B5" w14:textId="77777777" w:rsidR="00B647A8" w:rsidRPr="005A1FD1" w:rsidRDefault="00B647A8" w:rsidP="008C68A8">
      <w:pPr>
        <w:pStyle w:val="screen"/>
      </w:pPr>
      <w:r w:rsidRPr="005A1FD1">
        <w:t>DO IN ADVANCE TIME FRAME: 1M//&lt;Enter&gt;</w:t>
      </w:r>
    </w:p>
    <w:p w14:paraId="63B261B6" w14:textId="77777777" w:rsidR="00B647A8" w:rsidRPr="005A1FD1" w:rsidRDefault="00B647A8" w:rsidP="008C68A8">
      <w:pPr>
        <w:pStyle w:val="screen"/>
      </w:pPr>
      <w:r w:rsidRPr="005A1FD1">
        <w:t>SEX SPECIFIC: &lt;Enter&gt;</w:t>
      </w:r>
    </w:p>
    <w:p w14:paraId="63B261B7" w14:textId="77777777" w:rsidR="00B647A8" w:rsidRPr="005A1FD1" w:rsidRDefault="00B647A8" w:rsidP="008C68A8">
      <w:pPr>
        <w:pStyle w:val="screen"/>
      </w:pPr>
      <w:r w:rsidRPr="005A1FD1">
        <w:t>IGNORE ON N/A: ??</w:t>
      </w:r>
    </w:p>
    <w:p w14:paraId="63B261B8" w14:textId="77777777" w:rsidR="00B647A8" w:rsidRPr="005A1FD1" w:rsidRDefault="00B647A8" w:rsidP="008C68A8">
      <w:pPr>
        <w:pStyle w:val="screen"/>
      </w:pPr>
      <w:r w:rsidRPr="005A1FD1">
        <w:t xml:space="preserve">   This field allows the user to stop reminders from being printed in the</w:t>
      </w:r>
    </w:p>
    <w:p w14:paraId="63B261B9" w14:textId="77777777" w:rsidR="00B647A8" w:rsidRPr="005A1FD1" w:rsidRDefault="00B647A8" w:rsidP="008C68A8">
      <w:pPr>
        <w:pStyle w:val="screen"/>
      </w:pPr>
      <w:r w:rsidRPr="005A1FD1">
        <w:t xml:space="preserve">   "Clinical Maintenance" component of Health Summary if the reminder is</w:t>
      </w:r>
      <w:r w:rsidR="00BE25C5" w:rsidRPr="005A1FD1">
        <w:t xml:space="preserve"> </w:t>
      </w:r>
      <w:r w:rsidRPr="005A1FD1">
        <w:t>N/A. This is free text that can contain any combination of the</w:t>
      </w:r>
      <w:r w:rsidR="00BE25C5" w:rsidRPr="005A1FD1">
        <w:t xml:space="preserve"> </w:t>
      </w:r>
      <w:r w:rsidRPr="005A1FD1">
        <w:t>following codes:</w:t>
      </w:r>
    </w:p>
    <w:p w14:paraId="63B261BA" w14:textId="77777777" w:rsidR="00B647A8" w:rsidRPr="005A1FD1" w:rsidRDefault="00B647A8" w:rsidP="008C68A8">
      <w:pPr>
        <w:pStyle w:val="screen"/>
      </w:pPr>
    </w:p>
    <w:p w14:paraId="63B261BB" w14:textId="77777777" w:rsidR="00B647A8" w:rsidRPr="005A1FD1" w:rsidRDefault="00B647A8" w:rsidP="008C68A8">
      <w:pPr>
        <w:pStyle w:val="screen"/>
      </w:pPr>
      <w:r w:rsidRPr="005A1FD1">
        <w:t xml:space="preserve">    Code Description</w:t>
      </w:r>
    </w:p>
    <w:p w14:paraId="63B261BC" w14:textId="77777777" w:rsidR="00B647A8" w:rsidRPr="005A1FD1" w:rsidRDefault="00B647A8" w:rsidP="008C68A8">
      <w:pPr>
        <w:pStyle w:val="screen"/>
      </w:pPr>
      <w:r w:rsidRPr="005A1FD1">
        <w:t xml:space="preserve">     A N/A due to not meeting age criteria.</w:t>
      </w:r>
    </w:p>
    <w:p w14:paraId="63B261BD" w14:textId="77777777" w:rsidR="00B647A8" w:rsidRPr="005A1FD1" w:rsidRDefault="00B647A8" w:rsidP="008C68A8">
      <w:pPr>
        <w:pStyle w:val="screen"/>
      </w:pPr>
      <w:r w:rsidRPr="005A1FD1">
        <w:t xml:space="preserve">     S N/A due to the wrong sex.IGNORE ON N/A: &lt;Enter&gt;</w:t>
      </w:r>
    </w:p>
    <w:p w14:paraId="63B261BE" w14:textId="77777777" w:rsidR="00B647A8" w:rsidRPr="005A1FD1" w:rsidRDefault="00B647A8" w:rsidP="008C68A8">
      <w:pPr>
        <w:pStyle w:val="screen"/>
      </w:pPr>
    </w:p>
    <w:p w14:paraId="63B261BF" w14:textId="77777777" w:rsidR="00B647A8" w:rsidRPr="005A1FD1" w:rsidRDefault="00B647A8" w:rsidP="008C68A8">
      <w:pPr>
        <w:pStyle w:val="screen"/>
      </w:pPr>
      <w:r w:rsidRPr="005A1FD1">
        <w:t>Baseline frequency age range set</w:t>
      </w:r>
    </w:p>
    <w:p w14:paraId="63B261C0" w14:textId="77777777" w:rsidR="00B647A8" w:rsidRPr="005A1FD1" w:rsidRDefault="00B647A8" w:rsidP="008C68A8">
      <w:pPr>
        <w:pStyle w:val="screen"/>
      </w:pPr>
      <w:r w:rsidRPr="005A1FD1">
        <w:t>Select REMINDER FREQUENCY: 0Y//&lt;Enter&gt;</w:t>
      </w:r>
    </w:p>
    <w:p w14:paraId="63B261C1" w14:textId="77777777" w:rsidR="00B647A8" w:rsidRPr="005A1FD1" w:rsidRDefault="00B647A8" w:rsidP="008C68A8">
      <w:pPr>
        <w:pStyle w:val="screen"/>
      </w:pPr>
      <w:r w:rsidRPr="005A1FD1">
        <w:t xml:space="preserve">  REMINDER FREQUENCY: 0Y//&lt;Enter&gt;</w:t>
      </w:r>
    </w:p>
    <w:p w14:paraId="63B261C2" w14:textId="77777777" w:rsidR="00B647A8" w:rsidRPr="005A1FD1" w:rsidRDefault="00B647A8" w:rsidP="008C68A8">
      <w:pPr>
        <w:pStyle w:val="screen"/>
      </w:pPr>
      <w:r w:rsidRPr="005A1FD1">
        <w:t xml:space="preserve">  MINIMUM AGE: 0//&lt;Enter&gt;</w:t>
      </w:r>
    </w:p>
    <w:p w14:paraId="63B261C3" w14:textId="77777777" w:rsidR="00B647A8" w:rsidRPr="005A1FD1" w:rsidRDefault="00B647A8" w:rsidP="008C68A8">
      <w:pPr>
        <w:pStyle w:val="screen"/>
      </w:pPr>
      <w:r w:rsidRPr="005A1FD1">
        <w:t xml:space="preserve">  MAXIMUM AGE: 49//40</w:t>
      </w:r>
    </w:p>
    <w:p w14:paraId="63B261C4" w14:textId="77777777" w:rsidR="00B647A8" w:rsidRPr="005A1FD1" w:rsidRDefault="00B647A8" w:rsidP="008C68A8">
      <w:pPr>
        <w:pStyle w:val="screen"/>
      </w:pPr>
      <w:r w:rsidRPr="005A1FD1">
        <w:t xml:space="preserve">  AGE MATCH TEXT:</w:t>
      </w:r>
    </w:p>
    <w:p w14:paraId="63B261C5" w14:textId="77777777" w:rsidR="00B647A8" w:rsidRPr="005A1FD1" w:rsidRDefault="00B647A8" w:rsidP="008C68A8">
      <w:pPr>
        <w:pStyle w:val="screen"/>
      </w:pPr>
      <w:r w:rsidRPr="005A1FD1">
        <w:t xml:space="preserve">  Fecal Occult Blood Test (FOBT) not indicated in patients under 50.</w:t>
      </w:r>
    </w:p>
    <w:p w14:paraId="63B261C6" w14:textId="77777777" w:rsidR="00B647A8" w:rsidRPr="005A1FD1" w:rsidRDefault="00B647A8" w:rsidP="008C68A8">
      <w:pPr>
        <w:pStyle w:val="screen"/>
      </w:pPr>
      <w:r w:rsidRPr="005A1FD1">
        <w:t xml:space="preserve">  EDIT? NO// YES</w:t>
      </w:r>
    </w:p>
    <w:p w14:paraId="63B261C7" w14:textId="77777777" w:rsidR="00B647A8" w:rsidRPr="005A1FD1" w:rsidRDefault="00B647A8" w:rsidP="008C68A8">
      <w:pPr>
        <w:pStyle w:val="screen"/>
      </w:pPr>
      <w:r w:rsidRPr="005A1FD1">
        <w:lastRenderedPageBreak/>
        <w:t>REPLACE 50 WITH 40 REPLACE &lt;Enter&gt;</w:t>
      </w:r>
    </w:p>
    <w:p w14:paraId="63B261C8" w14:textId="77777777" w:rsidR="00B647A8" w:rsidRPr="005A1FD1" w:rsidRDefault="00B647A8" w:rsidP="008C68A8">
      <w:pPr>
        <w:pStyle w:val="screen"/>
      </w:pPr>
      <w:r w:rsidRPr="005A1FD1">
        <w:t>EDIT Option: &lt;Enter&gt;</w:t>
      </w:r>
    </w:p>
    <w:p w14:paraId="63B261C9" w14:textId="77777777" w:rsidR="00B647A8" w:rsidRPr="005A1FD1" w:rsidRDefault="00B647A8" w:rsidP="008C68A8">
      <w:pPr>
        <w:pStyle w:val="screen"/>
      </w:pPr>
      <w:r w:rsidRPr="005A1FD1">
        <w:t xml:space="preserve">  AGE NO MATCH TEXT:</w:t>
      </w:r>
    </w:p>
    <w:p w14:paraId="63B261CA" w14:textId="77777777" w:rsidR="00B647A8" w:rsidRPr="005A1FD1" w:rsidRDefault="00B647A8" w:rsidP="008C68A8">
      <w:pPr>
        <w:pStyle w:val="screen"/>
      </w:pPr>
      <w:r w:rsidRPr="005A1FD1">
        <w:t>No existing text</w:t>
      </w:r>
    </w:p>
    <w:p w14:paraId="63B261CB" w14:textId="77777777" w:rsidR="00B647A8" w:rsidRPr="005A1FD1" w:rsidRDefault="00B647A8" w:rsidP="008C68A8">
      <w:pPr>
        <w:pStyle w:val="screen"/>
      </w:pPr>
      <w:r w:rsidRPr="005A1FD1">
        <w:t xml:space="preserve">  Edit? NO//&lt;Enter&gt;</w:t>
      </w:r>
    </w:p>
    <w:p w14:paraId="63B261CC" w14:textId="77777777" w:rsidR="00B647A8" w:rsidRPr="005A1FD1" w:rsidRDefault="00B647A8" w:rsidP="008C68A8">
      <w:pPr>
        <w:pStyle w:val="screen"/>
      </w:pPr>
      <w:r w:rsidRPr="005A1FD1">
        <w:t>Select REMINDER FREQUENCY: &lt;Enter&gt;</w:t>
      </w:r>
    </w:p>
    <w:p w14:paraId="63B261CD" w14:textId="77777777" w:rsidR="00B647A8" w:rsidRPr="005A1FD1" w:rsidRDefault="00B647A8" w:rsidP="008C68A8">
      <w:pPr>
        <w:pStyle w:val="screen"/>
      </w:pPr>
      <w:r w:rsidRPr="005A1FD1">
        <w:t>Target Findings</w:t>
      </w:r>
    </w:p>
    <w:p w14:paraId="63B261CE" w14:textId="77777777" w:rsidR="00B647A8" w:rsidRPr="005A1FD1" w:rsidRDefault="00B647A8" w:rsidP="008C68A8">
      <w:pPr>
        <w:pStyle w:val="screen"/>
      </w:pPr>
      <w:r w:rsidRPr="005A1FD1">
        <w:t>Select TARGET RESULT FINDINGS FILE: LABORATORY TEST//&lt;Enter&gt;</w:t>
      </w:r>
    </w:p>
    <w:p w14:paraId="63B261CF" w14:textId="77777777" w:rsidR="00B647A8" w:rsidRPr="005A1FD1" w:rsidRDefault="00B647A8" w:rsidP="008C68A8">
      <w:pPr>
        <w:pStyle w:val="screen"/>
      </w:pPr>
      <w:r w:rsidRPr="005A1FD1">
        <w:t xml:space="preserve">  TARGET RESULT FINDINGS FILE: LABORATORY TEST//&lt;Enter&gt;</w:t>
      </w:r>
    </w:p>
    <w:p w14:paraId="63B261D0" w14:textId="77777777" w:rsidR="00B647A8" w:rsidRPr="005A1FD1" w:rsidRDefault="00B647A8" w:rsidP="008C68A8">
      <w:pPr>
        <w:pStyle w:val="screen"/>
      </w:pPr>
      <w:r w:rsidRPr="005A1FD1">
        <w:t xml:space="preserve">  TARGET RESULT DESCRIPTION:</w:t>
      </w:r>
    </w:p>
    <w:p w14:paraId="63B261D1" w14:textId="77777777" w:rsidR="00B647A8" w:rsidRPr="005A1FD1" w:rsidRDefault="00B647A8" w:rsidP="008C68A8">
      <w:pPr>
        <w:pStyle w:val="screen"/>
      </w:pPr>
      <w:r w:rsidRPr="005A1FD1">
        <w:t>Identify all laboratory tests which represent Fecal Occult Blood tests in</w:t>
      </w:r>
    </w:p>
    <w:p w14:paraId="63B261D2" w14:textId="77777777" w:rsidR="00B647A8" w:rsidRPr="005A1FD1" w:rsidRDefault="00B647A8" w:rsidP="008C68A8">
      <w:pPr>
        <w:pStyle w:val="screen"/>
      </w:pPr>
      <w:r w:rsidRPr="005A1FD1">
        <w:t>the Target Result Findings Item multiple.</w:t>
      </w:r>
    </w:p>
    <w:p w14:paraId="63B261D3" w14:textId="77777777" w:rsidR="00B647A8" w:rsidRPr="005A1FD1" w:rsidRDefault="00B647A8" w:rsidP="008C68A8">
      <w:pPr>
        <w:pStyle w:val="screen"/>
      </w:pPr>
    </w:p>
    <w:p w14:paraId="63B261D4" w14:textId="77777777" w:rsidR="00B647A8" w:rsidRPr="005A1FD1" w:rsidRDefault="00B647A8" w:rsidP="008C68A8">
      <w:pPr>
        <w:pStyle w:val="screen"/>
      </w:pPr>
      <w:r w:rsidRPr="005A1FD1">
        <w:t>FOBT's may also be identified by defining a taxonomy in PCE Taxonomy that</w:t>
      </w:r>
    </w:p>
    <w:p w14:paraId="63B261D5" w14:textId="77777777" w:rsidR="00B647A8" w:rsidRPr="005A1FD1" w:rsidRDefault="00B647A8" w:rsidP="008C68A8">
      <w:pPr>
        <w:pStyle w:val="screen"/>
      </w:pPr>
      <w:r w:rsidRPr="005A1FD1">
        <w:t>identifies coded ranges of CPT or ICD Operation/Procedure codes that</w:t>
      </w:r>
    </w:p>
    <w:p w14:paraId="63B261D6" w14:textId="77777777" w:rsidR="00B647A8" w:rsidRPr="005A1FD1" w:rsidRDefault="00B647A8" w:rsidP="008C68A8">
      <w:pPr>
        <w:pStyle w:val="screen"/>
      </w:pPr>
      <w:r w:rsidRPr="005A1FD1">
        <w:t>represent this test.</w:t>
      </w:r>
    </w:p>
    <w:p w14:paraId="63B261D7" w14:textId="77777777" w:rsidR="00B647A8" w:rsidRPr="005A1FD1" w:rsidRDefault="00B647A8" w:rsidP="008C68A8">
      <w:pPr>
        <w:pStyle w:val="screen"/>
      </w:pPr>
      <w:r w:rsidRPr="005A1FD1">
        <w:t xml:space="preserve">  EDIT? NO// &lt;Enter&gt;</w:t>
      </w:r>
    </w:p>
    <w:p w14:paraId="63B261D8" w14:textId="77777777" w:rsidR="00B647A8" w:rsidRPr="005A1FD1" w:rsidRDefault="00B647A8" w:rsidP="008C68A8">
      <w:pPr>
        <w:pStyle w:val="screen"/>
      </w:pPr>
      <w:r w:rsidRPr="005A1FD1">
        <w:t xml:space="preserve"> Select TARGET RESULT FINDINGS ITEM: OCCULT BLOOD (STOOL)//&lt;Enter&gt;</w:t>
      </w:r>
    </w:p>
    <w:p w14:paraId="63B261D9" w14:textId="77777777" w:rsidR="00B647A8" w:rsidRPr="005A1FD1" w:rsidRDefault="00B647A8" w:rsidP="008C68A8">
      <w:pPr>
        <w:pStyle w:val="screen"/>
      </w:pPr>
      <w:r w:rsidRPr="005A1FD1">
        <w:t xml:space="preserve"> TARGET RESULT FOUND TEXT:</w:t>
      </w:r>
    </w:p>
    <w:p w14:paraId="63B261DA" w14:textId="77777777" w:rsidR="00B647A8" w:rsidRPr="005A1FD1" w:rsidRDefault="00B647A8" w:rsidP="008C68A8">
      <w:pPr>
        <w:pStyle w:val="screen"/>
      </w:pPr>
      <w:r w:rsidRPr="005A1FD1">
        <w:t xml:space="preserve">  No existing text</w:t>
      </w:r>
    </w:p>
    <w:p w14:paraId="63B261DB" w14:textId="77777777" w:rsidR="00B647A8" w:rsidRPr="005A1FD1" w:rsidRDefault="00B647A8" w:rsidP="008C68A8">
      <w:pPr>
        <w:pStyle w:val="screen"/>
      </w:pPr>
      <w:r w:rsidRPr="005A1FD1">
        <w:t xml:space="preserve">  Edit? NO//</w:t>
      </w:r>
    </w:p>
    <w:p w14:paraId="63B261DC" w14:textId="77777777" w:rsidR="00B647A8" w:rsidRPr="005A1FD1" w:rsidRDefault="00B647A8" w:rsidP="008C68A8">
      <w:pPr>
        <w:pStyle w:val="screen"/>
      </w:pPr>
      <w:r w:rsidRPr="005A1FD1">
        <w:t xml:space="preserve"> TARGET RESULT NOT FOUND TEXT:</w:t>
      </w:r>
    </w:p>
    <w:p w14:paraId="63B261DD" w14:textId="77777777" w:rsidR="00B647A8" w:rsidRPr="005A1FD1" w:rsidRDefault="00B647A8" w:rsidP="008C68A8">
      <w:pPr>
        <w:pStyle w:val="screen"/>
      </w:pPr>
      <w:r w:rsidRPr="005A1FD1">
        <w:t xml:space="preserve">  No existing text</w:t>
      </w:r>
    </w:p>
    <w:p w14:paraId="63B261DE" w14:textId="77777777" w:rsidR="00B647A8" w:rsidRPr="005A1FD1" w:rsidRDefault="00B647A8" w:rsidP="008C68A8">
      <w:pPr>
        <w:pStyle w:val="screen"/>
      </w:pPr>
      <w:r w:rsidRPr="005A1FD1">
        <w:t xml:space="preserve">  Edit? NO//</w:t>
      </w:r>
    </w:p>
    <w:p w14:paraId="63B261DF" w14:textId="77777777" w:rsidR="00B647A8" w:rsidRPr="005A1FD1" w:rsidRDefault="00B647A8" w:rsidP="008C68A8">
      <w:pPr>
        <w:pStyle w:val="screen"/>
      </w:pPr>
      <w:r w:rsidRPr="005A1FD1">
        <w:t>Taxonomy Findings</w:t>
      </w:r>
    </w:p>
    <w:p w14:paraId="63B261E0" w14:textId="77777777" w:rsidR="00B647A8" w:rsidRPr="005A1FD1" w:rsidRDefault="00B647A8" w:rsidP="008C68A8">
      <w:pPr>
        <w:pStyle w:val="screen"/>
      </w:pPr>
      <w:r w:rsidRPr="005A1FD1">
        <w:t>Select TAXONOMY: VA-COLORECTAL CA//&lt;Enter&gt;</w:t>
      </w:r>
    </w:p>
    <w:p w14:paraId="63B261E1" w14:textId="77777777" w:rsidR="00B647A8" w:rsidRPr="005A1FD1" w:rsidRDefault="00B647A8" w:rsidP="008C68A8">
      <w:pPr>
        <w:pStyle w:val="screen"/>
      </w:pPr>
      <w:r w:rsidRPr="005A1FD1">
        <w:t xml:space="preserve">  TAXONOMY: VA-COLORECTAL CA//&lt;Enter&gt;</w:t>
      </w:r>
    </w:p>
    <w:p w14:paraId="63B261E2" w14:textId="77777777" w:rsidR="00B647A8" w:rsidRPr="005A1FD1" w:rsidRDefault="00B647A8" w:rsidP="008C68A8">
      <w:pPr>
        <w:pStyle w:val="screen"/>
      </w:pPr>
      <w:r w:rsidRPr="005A1FD1">
        <w:t xml:space="preserve">  MINIMUM AGE: 30</w:t>
      </w:r>
    </w:p>
    <w:p w14:paraId="63B261E3" w14:textId="77777777" w:rsidR="00B647A8" w:rsidRPr="005A1FD1" w:rsidRDefault="00B647A8" w:rsidP="008C68A8">
      <w:pPr>
        <w:pStyle w:val="screen"/>
      </w:pPr>
      <w:r w:rsidRPr="005A1FD1">
        <w:t xml:space="preserve">  MAXIMUM AGE: &lt;Enter&gt;</w:t>
      </w:r>
    </w:p>
    <w:p w14:paraId="63B261E4" w14:textId="77777777" w:rsidR="00B647A8" w:rsidRPr="005A1FD1" w:rsidRDefault="00B647A8" w:rsidP="008C68A8">
      <w:pPr>
        <w:pStyle w:val="screen"/>
      </w:pPr>
      <w:r w:rsidRPr="005A1FD1">
        <w:t xml:space="preserve">  REMINDER FREQUENCY: 0Y//1Y</w:t>
      </w:r>
    </w:p>
    <w:p w14:paraId="63B261E5" w14:textId="77777777" w:rsidR="00B647A8" w:rsidRPr="005A1FD1" w:rsidRDefault="00B647A8" w:rsidP="008C68A8">
      <w:pPr>
        <w:pStyle w:val="screen"/>
      </w:pPr>
      <w:r w:rsidRPr="005A1FD1">
        <w:t xml:space="preserve">  FOUND TEXT:</w:t>
      </w:r>
    </w:p>
    <w:p w14:paraId="63B261E6" w14:textId="77777777" w:rsidR="00B647A8" w:rsidRPr="005A1FD1" w:rsidRDefault="00B647A8" w:rsidP="008C68A8">
      <w:pPr>
        <w:pStyle w:val="screen"/>
      </w:pPr>
      <w:r w:rsidRPr="005A1FD1">
        <w:t xml:space="preserve">  Patient known to have hx of colorectal cancer. Please verify appropriate</w:t>
      </w:r>
    </w:p>
    <w:p w14:paraId="63B261E7" w14:textId="77777777" w:rsidR="00B647A8" w:rsidRPr="005A1FD1" w:rsidRDefault="00B647A8" w:rsidP="008C68A8">
      <w:pPr>
        <w:pStyle w:val="screen"/>
      </w:pPr>
      <w:r w:rsidRPr="005A1FD1">
        <w:t xml:space="preserve">  tx &amp; f/u is ongoing.</w:t>
      </w:r>
    </w:p>
    <w:p w14:paraId="63B261E8" w14:textId="77777777" w:rsidR="00B647A8" w:rsidRPr="005A1FD1" w:rsidRDefault="00B647A8" w:rsidP="008C68A8">
      <w:pPr>
        <w:pStyle w:val="screen"/>
      </w:pPr>
    </w:p>
    <w:p w14:paraId="63B261E9" w14:textId="77777777" w:rsidR="00B647A8" w:rsidRPr="005A1FD1" w:rsidRDefault="00B647A8" w:rsidP="008C68A8">
      <w:pPr>
        <w:pStyle w:val="screen"/>
      </w:pPr>
      <w:r w:rsidRPr="005A1FD1">
        <w:t>NOT FOUND TEXT:</w:t>
      </w:r>
    </w:p>
    <w:p w14:paraId="63B261EA" w14:textId="77777777" w:rsidR="00B647A8" w:rsidRPr="005A1FD1" w:rsidRDefault="00B647A8" w:rsidP="008C68A8">
      <w:pPr>
        <w:pStyle w:val="screen"/>
      </w:pPr>
      <w:r w:rsidRPr="005A1FD1">
        <w:t>No hx of colorectal cancer on file - presumed no hx.</w:t>
      </w:r>
    </w:p>
    <w:p w14:paraId="63B261EB" w14:textId="77777777" w:rsidR="00B647A8" w:rsidRPr="005A1FD1" w:rsidRDefault="00B647A8" w:rsidP="008C68A8">
      <w:pPr>
        <w:pStyle w:val="screen"/>
      </w:pPr>
      <w:r w:rsidRPr="005A1FD1">
        <w:t>Edit? NO// &lt;Enter&gt;</w:t>
      </w:r>
    </w:p>
    <w:p w14:paraId="63B261EC" w14:textId="77777777" w:rsidR="00B647A8" w:rsidRPr="005A1FD1" w:rsidRDefault="00B647A8" w:rsidP="008C68A8">
      <w:pPr>
        <w:pStyle w:val="screen"/>
      </w:pPr>
      <w:r w:rsidRPr="005A1FD1">
        <w:t>RANK FREQUENCY: ??</w:t>
      </w:r>
    </w:p>
    <w:p w14:paraId="63B261ED" w14:textId="77777777" w:rsidR="00B647A8" w:rsidRPr="005A1FD1" w:rsidRDefault="00B647A8" w:rsidP="008C68A8">
      <w:pPr>
        <w:pStyle w:val="screen"/>
      </w:pPr>
      <w:r w:rsidRPr="005A1FD1">
        <w:t xml:space="preserve">   This optional field is used to rank the frequency and age ranges that</w:t>
      </w:r>
    </w:p>
    <w:p w14:paraId="63B261EE" w14:textId="77777777" w:rsidR="00B647A8" w:rsidRPr="005A1FD1" w:rsidRDefault="00B647A8" w:rsidP="008C68A8">
      <w:pPr>
        <w:pStyle w:val="screen"/>
      </w:pPr>
      <w:r w:rsidRPr="005A1FD1">
        <w:t xml:space="preserve">   are associated with this Taxonomy Finding.</w:t>
      </w:r>
    </w:p>
    <w:p w14:paraId="63B261EF" w14:textId="77777777" w:rsidR="00B647A8" w:rsidRPr="005A1FD1" w:rsidRDefault="00B647A8" w:rsidP="008C68A8">
      <w:pPr>
        <w:pStyle w:val="screen"/>
      </w:pPr>
    </w:p>
    <w:p w14:paraId="63B261F0" w14:textId="77777777" w:rsidR="00B647A8" w:rsidRPr="005A1FD1" w:rsidRDefault="00B647A8" w:rsidP="008C68A8">
      <w:pPr>
        <w:pStyle w:val="screen"/>
      </w:pPr>
      <w:r w:rsidRPr="005A1FD1">
        <w:t xml:space="preserve">   This field is used for the situation 1) where more than one match is </w:t>
      </w:r>
    </w:p>
    <w:p w14:paraId="63B261F1" w14:textId="77777777" w:rsidR="00B647A8" w:rsidRPr="005A1FD1" w:rsidRDefault="00B647A8" w:rsidP="008C68A8">
      <w:pPr>
        <w:pStyle w:val="screen"/>
      </w:pPr>
      <w:r w:rsidRPr="005A1FD1">
        <w:t xml:space="preserve">   found among Taxonomy Findings, and/or Health Factor Findings and/or </w:t>
      </w:r>
    </w:p>
    <w:p w14:paraId="63B261F2" w14:textId="77777777" w:rsidR="00B647A8" w:rsidRPr="005A1FD1" w:rsidRDefault="00B647A8" w:rsidP="008C68A8">
      <w:pPr>
        <w:pStyle w:val="screen"/>
      </w:pPr>
      <w:r w:rsidRPr="005A1FD1">
        <w:t xml:space="preserve">   Computed Findings, and 2) where more than one of the Findings definitions</w:t>
      </w:r>
    </w:p>
    <w:p w14:paraId="63B261F3" w14:textId="77777777" w:rsidR="00B647A8" w:rsidRPr="005A1FD1" w:rsidRDefault="00B647A8" w:rsidP="008C68A8">
      <w:pPr>
        <w:pStyle w:val="screen"/>
      </w:pPr>
      <w:r w:rsidRPr="005A1FD1">
        <w:t xml:space="preserve">   has its own age range and frequency. The rank is used to define a </w:t>
      </w:r>
    </w:p>
    <w:p w14:paraId="63B261F4" w14:textId="77777777" w:rsidR="00B647A8" w:rsidRPr="005A1FD1" w:rsidRDefault="00B647A8" w:rsidP="008C68A8">
      <w:pPr>
        <w:pStyle w:val="screen"/>
      </w:pPr>
      <w:r w:rsidRPr="005A1FD1">
        <w:t xml:space="preserve">   priority or ranking that tells the reminder logic which age range and </w:t>
      </w:r>
    </w:p>
    <w:p w14:paraId="63B261F5" w14:textId="77777777" w:rsidR="00B647A8" w:rsidRPr="005A1FD1" w:rsidRDefault="00B647A8" w:rsidP="008C68A8">
      <w:pPr>
        <w:pStyle w:val="screen"/>
      </w:pPr>
      <w:r w:rsidRPr="005A1FD1">
        <w:t xml:space="preserve">   frequency should take precedence when there are multiple results found.</w:t>
      </w:r>
    </w:p>
    <w:p w14:paraId="63B261F6" w14:textId="77777777" w:rsidR="00B647A8" w:rsidRPr="005A1FD1" w:rsidRDefault="00B647A8" w:rsidP="008C68A8">
      <w:pPr>
        <w:pStyle w:val="screen"/>
      </w:pPr>
    </w:p>
    <w:p w14:paraId="63B261F7" w14:textId="77777777" w:rsidR="00B647A8" w:rsidRPr="005A1FD1" w:rsidRDefault="00B647A8" w:rsidP="008C68A8">
      <w:pPr>
        <w:pStyle w:val="screen"/>
      </w:pPr>
      <w:r w:rsidRPr="005A1FD1">
        <w:t xml:space="preserve">   The value which can be entered in the Rank field should be a number from</w:t>
      </w:r>
    </w:p>
    <w:p w14:paraId="63B261F8" w14:textId="77777777" w:rsidR="00B647A8" w:rsidRPr="005A1FD1" w:rsidRDefault="00B647A8" w:rsidP="008C68A8">
      <w:pPr>
        <w:pStyle w:val="screen"/>
      </w:pPr>
      <w:r w:rsidRPr="005A1FD1">
        <w:t xml:space="preserve">   1 to 999, or blank. The highest ranking (priority) is number 1. When </w:t>
      </w:r>
    </w:p>
    <w:p w14:paraId="63B261F9" w14:textId="77777777" w:rsidR="00B647A8" w:rsidRPr="005A1FD1" w:rsidRDefault="00B647A8" w:rsidP="008C68A8">
      <w:pPr>
        <w:pStyle w:val="screen"/>
      </w:pPr>
      <w:r w:rsidRPr="005A1FD1">
        <w:t xml:space="preserve">   there are multiple Findings found, the Finding with the highest rank will</w:t>
      </w:r>
    </w:p>
    <w:p w14:paraId="63B261FA" w14:textId="77777777" w:rsidR="00B647A8" w:rsidRPr="005A1FD1" w:rsidRDefault="00B647A8" w:rsidP="008C68A8">
      <w:pPr>
        <w:pStyle w:val="screen"/>
      </w:pPr>
      <w:r w:rsidRPr="005A1FD1">
        <w:t xml:space="preserve">   be used to set the frequency and age range which are used to determine </w:t>
      </w:r>
    </w:p>
    <w:p w14:paraId="63B261FB" w14:textId="77777777" w:rsidR="00B647A8" w:rsidRPr="005A1FD1" w:rsidRDefault="00B647A8" w:rsidP="008C68A8">
      <w:pPr>
        <w:pStyle w:val="screen"/>
      </w:pPr>
      <w:r w:rsidRPr="005A1FD1">
        <w:t xml:space="preserve">   when the reminder is due.</w:t>
      </w:r>
    </w:p>
    <w:p w14:paraId="63B261FC" w14:textId="77777777" w:rsidR="00B647A8" w:rsidRPr="005A1FD1" w:rsidRDefault="00B647A8" w:rsidP="008C68A8">
      <w:pPr>
        <w:pStyle w:val="screen"/>
      </w:pPr>
    </w:p>
    <w:p w14:paraId="63B261FD" w14:textId="77777777" w:rsidR="00B647A8" w:rsidRPr="005A1FD1" w:rsidRDefault="00B647A8" w:rsidP="008C68A8">
      <w:pPr>
        <w:pStyle w:val="screen"/>
      </w:pPr>
      <w:r w:rsidRPr="005A1FD1">
        <w:t xml:space="preserve">   When the Rank field is blank (null) for this Taxonomy Finding, and also</w:t>
      </w:r>
    </w:p>
    <w:p w14:paraId="63B261FE" w14:textId="77777777" w:rsidR="00B647A8" w:rsidRPr="005A1FD1" w:rsidRDefault="00B647A8" w:rsidP="008C68A8">
      <w:pPr>
        <w:pStyle w:val="screen"/>
      </w:pPr>
      <w:r w:rsidRPr="005A1FD1">
        <w:t xml:space="preserve">   blank for the Health Factor and Computed Findings definitions, the</w:t>
      </w:r>
    </w:p>
    <w:p w14:paraId="63B261FF" w14:textId="77777777" w:rsidR="00B647A8" w:rsidRPr="005A1FD1" w:rsidRDefault="00B647A8" w:rsidP="008C68A8">
      <w:pPr>
        <w:pStyle w:val="screen"/>
      </w:pPr>
      <w:r w:rsidRPr="005A1FD1">
        <w:t xml:space="preserve">   reminder logic will use the frequency that will make the reminder occur</w:t>
      </w:r>
    </w:p>
    <w:p w14:paraId="63B26200" w14:textId="77777777" w:rsidR="00B647A8" w:rsidRPr="005A1FD1" w:rsidRDefault="00B647A8" w:rsidP="008C68A8">
      <w:pPr>
        <w:pStyle w:val="screen"/>
      </w:pPr>
      <w:r w:rsidRPr="005A1FD1">
        <w:lastRenderedPageBreak/>
        <w:t xml:space="preserve">   most often. For example, a Health Factor Finding has age range 25-50 with</w:t>
      </w:r>
    </w:p>
    <w:p w14:paraId="63B26201" w14:textId="77777777" w:rsidR="00B647A8" w:rsidRPr="005A1FD1" w:rsidRDefault="00B647A8" w:rsidP="008C68A8">
      <w:pPr>
        <w:pStyle w:val="screen"/>
      </w:pPr>
      <w:r w:rsidRPr="005A1FD1">
        <w:t xml:space="preserve">   a frequency of 6 months, and a Taxonomy Finding has age range 25-70 and a</w:t>
      </w:r>
    </w:p>
    <w:p w14:paraId="63B26202" w14:textId="77777777" w:rsidR="00B647A8" w:rsidRPr="005A1FD1" w:rsidRDefault="00B647A8" w:rsidP="008C68A8">
      <w:pPr>
        <w:pStyle w:val="screen"/>
      </w:pPr>
      <w:r w:rsidRPr="005A1FD1">
        <w:t xml:space="preserve">   frequency of 1 year. The Health Factor age and frequency would be used</w:t>
      </w:r>
    </w:p>
    <w:p w14:paraId="63B26203" w14:textId="77777777" w:rsidR="00B647A8" w:rsidRPr="005A1FD1" w:rsidRDefault="00B647A8" w:rsidP="008C68A8">
      <w:pPr>
        <w:pStyle w:val="screen"/>
      </w:pPr>
      <w:r w:rsidRPr="005A1FD1">
        <w:t xml:space="preserve">   for the reminder, since a 6 month interval is more frequent than 1 year</w:t>
      </w:r>
    </w:p>
    <w:p w14:paraId="63B26204" w14:textId="77777777" w:rsidR="00B647A8" w:rsidRPr="005A1FD1" w:rsidRDefault="00B647A8" w:rsidP="008C68A8">
      <w:pPr>
        <w:pStyle w:val="screen"/>
      </w:pPr>
      <w:r w:rsidRPr="005A1FD1">
        <w:t xml:space="preserve">   interval.</w:t>
      </w:r>
    </w:p>
    <w:p w14:paraId="63B26205" w14:textId="77777777" w:rsidR="00B647A8" w:rsidRPr="005A1FD1" w:rsidRDefault="00B647A8" w:rsidP="008C68A8">
      <w:pPr>
        <w:pStyle w:val="screen"/>
      </w:pPr>
      <w:r w:rsidRPr="005A1FD1">
        <w:t>RANK FREQUENCY: &lt;Enter&gt;</w:t>
      </w:r>
    </w:p>
    <w:p w14:paraId="63B26206" w14:textId="77777777" w:rsidR="00B647A8" w:rsidRPr="005A1FD1" w:rsidRDefault="00B647A8" w:rsidP="008C68A8">
      <w:pPr>
        <w:pStyle w:val="screen"/>
      </w:pPr>
      <w:r w:rsidRPr="005A1FD1">
        <w:t>USE IN DATE DUE CALC: ??</w:t>
      </w:r>
    </w:p>
    <w:p w14:paraId="63B26207" w14:textId="77777777" w:rsidR="00B647A8" w:rsidRPr="005A1FD1" w:rsidRDefault="00B647A8" w:rsidP="008C68A8">
      <w:pPr>
        <w:pStyle w:val="screen"/>
      </w:pPr>
      <w:r w:rsidRPr="005A1FD1">
        <w:t xml:space="preserve">   This optional field is used by the reminder logic to determine if the</w:t>
      </w:r>
    </w:p>
    <w:p w14:paraId="63B26208" w14:textId="77777777" w:rsidR="00B647A8" w:rsidRPr="005A1FD1" w:rsidRDefault="00B647A8" w:rsidP="008C68A8">
      <w:pPr>
        <w:pStyle w:val="screen"/>
      </w:pPr>
      <w:r w:rsidRPr="005A1FD1">
        <w:t xml:space="preserve">   date of a match on the Taxonomy Finding should be used to determine</w:t>
      </w:r>
    </w:p>
    <w:p w14:paraId="63B26209" w14:textId="77777777" w:rsidR="00B647A8" w:rsidRPr="005A1FD1" w:rsidRDefault="00B647A8" w:rsidP="008C68A8">
      <w:pPr>
        <w:pStyle w:val="screen"/>
      </w:pPr>
      <w:r w:rsidRPr="005A1FD1">
        <w:t xml:space="preserve">   the next date the reminder will be due. If there are multiple matches</w:t>
      </w:r>
    </w:p>
    <w:p w14:paraId="63B2620A" w14:textId="77777777" w:rsidR="00B647A8" w:rsidRPr="005A1FD1" w:rsidRDefault="00B647A8" w:rsidP="008C68A8">
      <w:pPr>
        <w:pStyle w:val="screen"/>
      </w:pPr>
      <w:r w:rsidRPr="005A1FD1">
        <w:t xml:space="preserve">   among the Findings, and this Taxonomy Finding is the most recent</w:t>
      </w:r>
    </w:p>
    <w:p w14:paraId="63B2620B" w14:textId="77777777" w:rsidR="00B647A8" w:rsidRPr="005A1FD1" w:rsidRDefault="00B647A8" w:rsidP="008C68A8">
      <w:pPr>
        <w:pStyle w:val="screen"/>
      </w:pPr>
      <w:r w:rsidRPr="005A1FD1">
        <w:t xml:space="preserve">   Finding, then the reminder date due will be calculated from the</w:t>
      </w:r>
    </w:p>
    <w:p w14:paraId="63B2620C" w14:textId="77777777" w:rsidR="00B647A8" w:rsidRPr="005A1FD1" w:rsidRDefault="00B647A8" w:rsidP="008C68A8">
      <w:pPr>
        <w:pStyle w:val="screen"/>
      </w:pPr>
      <w:r w:rsidRPr="005A1FD1">
        <w:t xml:space="preserve">   encounter date of this Finding.</w:t>
      </w:r>
    </w:p>
    <w:p w14:paraId="63B2620D" w14:textId="77777777" w:rsidR="00B647A8" w:rsidRPr="005A1FD1" w:rsidRDefault="00B647A8" w:rsidP="008C68A8">
      <w:pPr>
        <w:pStyle w:val="screen"/>
      </w:pPr>
    </w:p>
    <w:p w14:paraId="63B2620E" w14:textId="77777777" w:rsidR="00B647A8" w:rsidRPr="005A1FD1" w:rsidRDefault="00B647A8" w:rsidP="008C68A8">
      <w:pPr>
        <w:pStyle w:val="screen"/>
      </w:pPr>
      <w:r w:rsidRPr="005A1FD1">
        <w:t xml:space="preserve">   A blank in this field indicates the encounter date of the matched</w:t>
      </w:r>
    </w:p>
    <w:p w14:paraId="63B2620F" w14:textId="77777777" w:rsidR="00B647A8" w:rsidRPr="005A1FD1" w:rsidRDefault="00B647A8" w:rsidP="008C68A8">
      <w:pPr>
        <w:pStyle w:val="screen"/>
      </w:pPr>
      <w:r w:rsidRPr="005A1FD1">
        <w:t xml:space="preserve">   Taxonomy Finding will NOT be used to determine the next date the</w:t>
      </w:r>
    </w:p>
    <w:p w14:paraId="63B26210" w14:textId="77777777" w:rsidR="00B647A8" w:rsidRPr="005A1FD1" w:rsidRDefault="00B647A8" w:rsidP="008C68A8">
      <w:pPr>
        <w:pStyle w:val="screen"/>
      </w:pPr>
      <w:r w:rsidRPr="005A1FD1">
        <w:t xml:space="preserve">   reminder will be due. The Taxonomy Finding encounter date and data WILL</w:t>
      </w:r>
    </w:p>
    <w:p w14:paraId="63B26211" w14:textId="77777777" w:rsidR="00B647A8" w:rsidRPr="005A1FD1" w:rsidRDefault="00B647A8" w:rsidP="008C68A8">
      <w:pPr>
        <w:pStyle w:val="screen"/>
      </w:pPr>
      <w:r w:rsidRPr="005A1FD1">
        <w:t xml:space="preserve">   however be displayed in the clinical maintenance component as </w:t>
      </w:r>
    </w:p>
    <w:p w14:paraId="63B26212" w14:textId="77777777" w:rsidR="00B647A8" w:rsidRPr="005A1FD1" w:rsidRDefault="00B647A8" w:rsidP="008C68A8">
      <w:pPr>
        <w:pStyle w:val="screen"/>
      </w:pPr>
      <w:r w:rsidRPr="005A1FD1">
        <w:t xml:space="preserve">   information.</w:t>
      </w:r>
    </w:p>
    <w:p w14:paraId="63B26213" w14:textId="77777777" w:rsidR="00B647A8" w:rsidRPr="005A1FD1" w:rsidRDefault="00B647A8" w:rsidP="008C68A8">
      <w:pPr>
        <w:pStyle w:val="screen"/>
      </w:pPr>
    </w:p>
    <w:p w14:paraId="63B26214" w14:textId="77777777" w:rsidR="00B647A8" w:rsidRPr="005A1FD1" w:rsidRDefault="00B647A8" w:rsidP="008C68A8">
      <w:pPr>
        <w:pStyle w:val="screen"/>
      </w:pPr>
      <w:r w:rsidRPr="005A1FD1">
        <w:t xml:space="preserve">   This field is very useful for the situation when the Targeted Result</w:t>
      </w:r>
    </w:p>
    <w:p w14:paraId="63B26215" w14:textId="77777777" w:rsidR="00B647A8" w:rsidRPr="005A1FD1" w:rsidRDefault="00B647A8" w:rsidP="008C68A8">
      <w:pPr>
        <w:pStyle w:val="screen"/>
      </w:pPr>
      <w:r w:rsidRPr="005A1FD1">
        <w:t xml:space="preserve">   Findings AND this Taxonomy Finding should be used as valid patient</w:t>
      </w:r>
    </w:p>
    <w:p w14:paraId="63B26216" w14:textId="77777777" w:rsidR="00B647A8" w:rsidRPr="005A1FD1" w:rsidRDefault="00B647A8" w:rsidP="008C68A8">
      <w:pPr>
        <w:pStyle w:val="screen"/>
      </w:pPr>
      <w:r w:rsidRPr="005A1FD1">
        <w:t xml:space="preserve">   results satisfying the reminder.</w:t>
      </w:r>
    </w:p>
    <w:p w14:paraId="63B26217" w14:textId="77777777" w:rsidR="00B647A8" w:rsidRPr="005A1FD1" w:rsidRDefault="00B647A8" w:rsidP="008C68A8">
      <w:pPr>
        <w:pStyle w:val="screen"/>
      </w:pPr>
      <w:r w:rsidRPr="005A1FD1">
        <w:t xml:space="preserve">   Choose from:</w:t>
      </w:r>
    </w:p>
    <w:p w14:paraId="63B26218" w14:textId="77777777" w:rsidR="00B647A8" w:rsidRPr="005A1FD1" w:rsidRDefault="00B647A8" w:rsidP="008C68A8">
      <w:pPr>
        <w:pStyle w:val="screen"/>
      </w:pPr>
      <w:r w:rsidRPr="005A1FD1">
        <w:t xml:space="preserve">     1 YES</w:t>
      </w:r>
    </w:p>
    <w:p w14:paraId="63B26219" w14:textId="77777777" w:rsidR="00B647A8" w:rsidRPr="005A1FD1" w:rsidRDefault="00B647A8" w:rsidP="008C68A8">
      <w:pPr>
        <w:pStyle w:val="screen"/>
      </w:pPr>
      <w:r w:rsidRPr="005A1FD1">
        <w:t xml:space="preserve">     0 NO</w:t>
      </w:r>
    </w:p>
    <w:p w14:paraId="63B2621A" w14:textId="77777777" w:rsidR="00B647A8" w:rsidRPr="005A1FD1" w:rsidRDefault="00B647A8" w:rsidP="008C68A8">
      <w:pPr>
        <w:pStyle w:val="screen"/>
      </w:pPr>
      <w:r w:rsidRPr="005A1FD1">
        <w:t>USE IN DATE DUE CALC: &lt;Enter&gt;</w:t>
      </w:r>
    </w:p>
    <w:p w14:paraId="63B2621B" w14:textId="77777777" w:rsidR="00B647A8" w:rsidRPr="005A1FD1" w:rsidRDefault="00B647A8" w:rsidP="008C68A8">
      <w:pPr>
        <w:pStyle w:val="screen"/>
      </w:pPr>
      <w:r w:rsidRPr="005A1FD1">
        <w:t>USE IN APPLY LOGIC: ??</w:t>
      </w:r>
    </w:p>
    <w:p w14:paraId="63B2621C" w14:textId="77777777" w:rsidR="00B647A8" w:rsidRPr="005A1FD1" w:rsidRDefault="00B647A8" w:rsidP="008C68A8">
      <w:pPr>
        <w:pStyle w:val="screen"/>
      </w:pPr>
    </w:p>
    <w:p w14:paraId="63B2621D" w14:textId="77777777" w:rsidR="00B647A8" w:rsidRPr="005A1FD1" w:rsidRDefault="00B647A8" w:rsidP="008C68A8">
      <w:pPr>
        <w:pStyle w:val="screen"/>
      </w:pPr>
      <w:r w:rsidRPr="005A1FD1">
        <w:t xml:space="preserve">   This optional field is used by the user to indicate that this Taxonomy</w:t>
      </w:r>
    </w:p>
    <w:p w14:paraId="63B2621E" w14:textId="77777777" w:rsidR="00B647A8" w:rsidRPr="005A1FD1" w:rsidRDefault="00B647A8" w:rsidP="008C68A8">
      <w:pPr>
        <w:pStyle w:val="screen"/>
      </w:pPr>
      <w:r w:rsidRPr="005A1FD1">
        <w:t xml:space="preserve">   Finding should be included as part of the "Apply Logic". The Apply Logic</w:t>
      </w:r>
    </w:p>
    <w:p w14:paraId="63B2621F" w14:textId="77777777" w:rsidR="00B647A8" w:rsidRPr="005A1FD1" w:rsidRDefault="00B647A8" w:rsidP="008C68A8">
      <w:pPr>
        <w:pStyle w:val="screen"/>
      </w:pPr>
      <w:r w:rsidRPr="005A1FD1">
        <w:t xml:space="preserve">   is used to determine whether or not a reminder should be applied (given)</w:t>
      </w:r>
    </w:p>
    <w:p w14:paraId="63B26220" w14:textId="77777777" w:rsidR="00B647A8" w:rsidRPr="005A1FD1" w:rsidRDefault="00B647A8" w:rsidP="008C68A8">
      <w:pPr>
        <w:pStyle w:val="screen"/>
      </w:pPr>
      <w:r w:rsidRPr="005A1FD1">
        <w:t xml:space="preserve">   to a patient. This is very useful for those situations where a reminder</w:t>
      </w:r>
    </w:p>
    <w:p w14:paraId="63B26221" w14:textId="77777777" w:rsidR="00B647A8" w:rsidRPr="005A1FD1" w:rsidRDefault="00B647A8" w:rsidP="008C68A8">
      <w:pPr>
        <w:pStyle w:val="screen"/>
      </w:pPr>
      <w:r w:rsidRPr="005A1FD1">
        <w:t xml:space="preserve">   should only be given to, or NOT given to patients with a particular</w:t>
      </w:r>
    </w:p>
    <w:p w14:paraId="63B26222" w14:textId="77777777" w:rsidR="00B647A8" w:rsidRPr="005A1FD1" w:rsidRDefault="00B647A8" w:rsidP="008C68A8">
      <w:pPr>
        <w:pStyle w:val="screen"/>
      </w:pPr>
      <w:r w:rsidRPr="005A1FD1">
        <w:t xml:space="preserve">   Taxonomy Finding, such as diabetes.</w:t>
      </w:r>
    </w:p>
    <w:p w14:paraId="63B26223" w14:textId="77777777" w:rsidR="00B647A8" w:rsidRPr="005A1FD1" w:rsidRDefault="00B647A8" w:rsidP="008C68A8">
      <w:pPr>
        <w:pStyle w:val="screen"/>
      </w:pPr>
      <w:r w:rsidRPr="005A1FD1">
        <w:t xml:space="preserve">   This "Use in Apply Logic" field can be defined with one of the following</w:t>
      </w:r>
    </w:p>
    <w:p w14:paraId="63B26224" w14:textId="77777777" w:rsidR="00B647A8" w:rsidRPr="005A1FD1" w:rsidRDefault="00B647A8" w:rsidP="008C68A8">
      <w:pPr>
        <w:pStyle w:val="screen"/>
      </w:pPr>
      <w:r w:rsidRPr="005A1FD1">
        <w:t xml:space="preserve">   coded values:</w:t>
      </w:r>
    </w:p>
    <w:p w14:paraId="63B26225" w14:textId="77777777" w:rsidR="00B647A8" w:rsidRPr="005A1FD1" w:rsidRDefault="00B647A8" w:rsidP="008C68A8">
      <w:pPr>
        <w:pStyle w:val="screen"/>
      </w:pPr>
      <w:r w:rsidRPr="005A1FD1">
        <w:t xml:space="preserve">                       EQUATES TO BOOLEAN</w:t>
      </w:r>
    </w:p>
    <w:p w14:paraId="63B26226" w14:textId="77777777" w:rsidR="00B647A8" w:rsidRPr="005A1FD1" w:rsidRDefault="00B647A8" w:rsidP="008C68A8">
      <w:pPr>
        <w:pStyle w:val="screen"/>
      </w:pPr>
      <w:r w:rsidRPr="005A1FD1">
        <w:t xml:space="preserve">     CODE    VALUE     OPERATOR LOGIC</w:t>
      </w:r>
    </w:p>
    <w:p w14:paraId="63B26227" w14:textId="77777777" w:rsidR="00B647A8" w:rsidRPr="005A1FD1" w:rsidRDefault="00B647A8" w:rsidP="008C68A8">
      <w:pPr>
        <w:pStyle w:val="screen"/>
      </w:pPr>
      <w:r w:rsidRPr="005A1FD1">
        <w:t xml:space="preserve">     ----    -----     -------------------</w:t>
      </w:r>
    </w:p>
    <w:p w14:paraId="63B26228" w14:textId="77777777" w:rsidR="00B647A8" w:rsidRPr="005A1FD1" w:rsidRDefault="00B647A8" w:rsidP="008C68A8">
      <w:pPr>
        <w:pStyle w:val="screen"/>
      </w:pPr>
      <w:r w:rsidRPr="005A1FD1">
        <w:t xml:space="preserve">             BLANK     not included in Apply Logic (Use @ to delete value)</w:t>
      </w:r>
    </w:p>
    <w:p w14:paraId="63B26229" w14:textId="77777777" w:rsidR="00B647A8" w:rsidRPr="005A1FD1" w:rsidRDefault="00B647A8" w:rsidP="008C68A8">
      <w:pPr>
        <w:pStyle w:val="screen"/>
      </w:pPr>
      <w:r w:rsidRPr="005A1FD1">
        <w:t xml:space="preserve">      &amp;      AND       &amp;(Finding)</w:t>
      </w:r>
    </w:p>
    <w:p w14:paraId="63B2622A" w14:textId="77777777" w:rsidR="00B647A8" w:rsidRPr="005A1FD1" w:rsidRDefault="00B647A8" w:rsidP="008C68A8">
      <w:pPr>
        <w:pStyle w:val="screen"/>
      </w:pPr>
      <w:r w:rsidRPr="005A1FD1">
        <w:t xml:space="preserve">      !      OR        !(Finding)</w:t>
      </w:r>
    </w:p>
    <w:p w14:paraId="63B2622B" w14:textId="77777777" w:rsidR="00B647A8" w:rsidRPr="005A1FD1" w:rsidRDefault="00B647A8" w:rsidP="008C68A8">
      <w:pPr>
        <w:pStyle w:val="screen"/>
      </w:pPr>
      <w:r w:rsidRPr="005A1FD1">
        <w:t xml:space="preserve">      &amp;'     AND NOT   &amp;'(Finding)</w:t>
      </w:r>
    </w:p>
    <w:p w14:paraId="63B2622C" w14:textId="77777777" w:rsidR="00B647A8" w:rsidRPr="005A1FD1" w:rsidRDefault="00B647A8" w:rsidP="008C68A8">
      <w:pPr>
        <w:pStyle w:val="screen"/>
      </w:pPr>
      <w:r w:rsidRPr="005A1FD1">
        <w:t xml:space="preserve">      !'     OR NOT    !'(Finding)</w:t>
      </w:r>
    </w:p>
    <w:p w14:paraId="63B2622D" w14:textId="77777777" w:rsidR="00B647A8" w:rsidRPr="005A1FD1" w:rsidRDefault="00B647A8" w:rsidP="008C68A8">
      <w:pPr>
        <w:pStyle w:val="screen"/>
      </w:pPr>
      <w:r w:rsidRPr="005A1FD1">
        <w:t xml:space="preserve">   The code selected is used to create a default Boolean "Apply Logic"</w:t>
      </w:r>
    </w:p>
    <w:p w14:paraId="63B2622E" w14:textId="77777777" w:rsidR="00B647A8" w:rsidRPr="005A1FD1" w:rsidRDefault="00B647A8" w:rsidP="008C68A8">
      <w:pPr>
        <w:pStyle w:val="screen"/>
      </w:pPr>
      <w:r w:rsidRPr="005A1FD1">
        <w:t xml:space="preserve">   string for this reminder. The Apply Logic string always initially </w:t>
      </w:r>
    </w:p>
    <w:p w14:paraId="63B2622F" w14:textId="77777777" w:rsidR="00B647A8" w:rsidRPr="005A1FD1" w:rsidRDefault="00B647A8" w:rsidP="008C68A8">
      <w:pPr>
        <w:pStyle w:val="screen"/>
      </w:pPr>
      <w:r w:rsidRPr="005A1FD1">
        <w:t xml:space="preserve">   defaults to include (SEX)&amp;(AGE), but will add &amp;(Finding), !(Finding), </w:t>
      </w:r>
    </w:p>
    <w:p w14:paraId="63B26230" w14:textId="77777777" w:rsidR="00B647A8" w:rsidRPr="005A1FD1" w:rsidRDefault="00B647A8" w:rsidP="008C68A8">
      <w:pPr>
        <w:pStyle w:val="screen"/>
      </w:pPr>
      <w:r w:rsidRPr="005A1FD1">
        <w:t xml:space="preserve">   &amp;'(Finding), or !'(Finding) to the string depending on the code in this </w:t>
      </w:r>
    </w:p>
    <w:p w14:paraId="63B26231" w14:textId="77777777" w:rsidR="00B647A8" w:rsidRPr="005A1FD1" w:rsidRDefault="00B647A8" w:rsidP="008C68A8">
      <w:pPr>
        <w:pStyle w:val="screen"/>
      </w:pPr>
      <w:r w:rsidRPr="005A1FD1">
        <w:t xml:space="preserve">   "Use in Apply Logic" field. If a more detailed definition of the Apply </w:t>
      </w:r>
    </w:p>
    <w:p w14:paraId="63B26232" w14:textId="77777777" w:rsidR="00B647A8" w:rsidRPr="005A1FD1" w:rsidRDefault="00B647A8" w:rsidP="008C68A8">
      <w:pPr>
        <w:pStyle w:val="screen"/>
      </w:pPr>
      <w:r w:rsidRPr="005A1FD1">
        <w:t xml:space="preserve">   Logic is required, then the "Apply Logic" field in the PCE REMINDER/</w:t>
      </w:r>
    </w:p>
    <w:p w14:paraId="63B26233" w14:textId="77777777" w:rsidR="00B647A8" w:rsidRPr="005A1FD1" w:rsidRDefault="00B647A8" w:rsidP="008C68A8">
      <w:pPr>
        <w:pStyle w:val="screen"/>
      </w:pPr>
      <w:r w:rsidRPr="005A1FD1">
        <w:t xml:space="preserve">   MAINTENANCE FILE (811.9) can be defined via FileMan. When the Apply </w:t>
      </w:r>
    </w:p>
    <w:p w14:paraId="63B26234" w14:textId="77777777" w:rsidR="00B647A8" w:rsidRPr="005A1FD1" w:rsidRDefault="00B647A8" w:rsidP="008C68A8">
      <w:pPr>
        <w:pStyle w:val="screen"/>
      </w:pPr>
      <w:r w:rsidRPr="005A1FD1">
        <w:t xml:space="preserve">   Logic is defined using FileMan, the "Use in Apply Logic" field will be </w:t>
      </w:r>
    </w:p>
    <w:p w14:paraId="63B26235" w14:textId="77777777" w:rsidR="00B647A8" w:rsidRPr="005A1FD1" w:rsidRDefault="00B647A8" w:rsidP="008C68A8">
      <w:pPr>
        <w:pStyle w:val="screen"/>
      </w:pPr>
      <w:r w:rsidRPr="005A1FD1">
        <w:t xml:space="preserve">   ignored by the reminder logic because the default "Apply Logic" is </w:t>
      </w:r>
    </w:p>
    <w:p w14:paraId="63B26236" w14:textId="77777777" w:rsidR="00B647A8" w:rsidRPr="005A1FD1" w:rsidRDefault="00B647A8" w:rsidP="008C68A8">
      <w:pPr>
        <w:pStyle w:val="screen"/>
      </w:pPr>
      <w:r w:rsidRPr="005A1FD1">
        <w:t xml:space="preserve">   overriden by the contents of the "Apply Logic" field. To reactivate the </w:t>
      </w:r>
    </w:p>
    <w:p w14:paraId="63B26237" w14:textId="77777777" w:rsidR="00B647A8" w:rsidRPr="005A1FD1" w:rsidRDefault="00B647A8" w:rsidP="008C68A8">
      <w:pPr>
        <w:pStyle w:val="screen"/>
      </w:pPr>
      <w:r w:rsidRPr="005A1FD1">
        <w:t xml:space="preserve">   default "Apply Logic", use FileMan to delete the contents of the "Apply </w:t>
      </w:r>
    </w:p>
    <w:p w14:paraId="63B26238" w14:textId="77777777" w:rsidR="00B647A8" w:rsidRPr="005A1FD1" w:rsidRDefault="00B647A8" w:rsidP="008C68A8">
      <w:pPr>
        <w:pStyle w:val="screen"/>
      </w:pPr>
      <w:r w:rsidRPr="005A1FD1">
        <w:t xml:space="preserve">   Logic" field.</w:t>
      </w:r>
    </w:p>
    <w:p w14:paraId="63B26239" w14:textId="77777777" w:rsidR="00B647A8" w:rsidRPr="005A1FD1" w:rsidRDefault="00B647A8" w:rsidP="008C68A8">
      <w:pPr>
        <w:pStyle w:val="screen"/>
      </w:pPr>
      <w:r w:rsidRPr="005A1FD1">
        <w:lastRenderedPageBreak/>
        <w:t xml:space="preserve">   Choose from:</w:t>
      </w:r>
    </w:p>
    <w:p w14:paraId="63B2623A" w14:textId="77777777" w:rsidR="00B647A8" w:rsidRPr="005A1FD1" w:rsidRDefault="00B647A8" w:rsidP="008C68A8">
      <w:pPr>
        <w:pStyle w:val="screen"/>
      </w:pPr>
      <w:r w:rsidRPr="005A1FD1">
        <w:t xml:space="preserve">     &amp; AND</w:t>
      </w:r>
    </w:p>
    <w:p w14:paraId="63B2623B" w14:textId="77777777" w:rsidR="00B647A8" w:rsidRPr="005A1FD1" w:rsidRDefault="00B647A8" w:rsidP="008C68A8">
      <w:pPr>
        <w:pStyle w:val="screen"/>
      </w:pPr>
      <w:r w:rsidRPr="005A1FD1">
        <w:t xml:space="preserve">     ! OR</w:t>
      </w:r>
    </w:p>
    <w:p w14:paraId="63B2623C" w14:textId="77777777" w:rsidR="00B647A8" w:rsidRPr="005A1FD1" w:rsidRDefault="00B647A8" w:rsidP="008C68A8">
      <w:pPr>
        <w:pStyle w:val="screen"/>
      </w:pPr>
      <w:r w:rsidRPr="005A1FD1">
        <w:t xml:space="preserve">     &amp;' AND NOT</w:t>
      </w:r>
    </w:p>
    <w:p w14:paraId="63B2623D" w14:textId="77777777" w:rsidR="00B647A8" w:rsidRPr="005A1FD1" w:rsidRDefault="00B647A8" w:rsidP="008C68A8">
      <w:pPr>
        <w:pStyle w:val="screen"/>
      </w:pPr>
      <w:r w:rsidRPr="005A1FD1">
        <w:t xml:space="preserve">     !' OR NOT</w:t>
      </w:r>
    </w:p>
    <w:p w14:paraId="63B2623E" w14:textId="77777777" w:rsidR="00B647A8" w:rsidRPr="005A1FD1" w:rsidRDefault="00B647A8" w:rsidP="008C68A8">
      <w:pPr>
        <w:pStyle w:val="screen"/>
      </w:pPr>
      <w:r w:rsidRPr="005A1FD1">
        <w:t>USE IN APPLY LOGIC: &lt;Enter&gt;</w:t>
      </w:r>
    </w:p>
    <w:p w14:paraId="63B2623F" w14:textId="77777777" w:rsidR="00B647A8" w:rsidRPr="005A1FD1" w:rsidRDefault="00B647A8" w:rsidP="008C68A8">
      <w:pPr>
        <w:pStyle w:val="screen"/>
      </w:pPr>
      <w:r w:rsidRPr="005A1FD1">
        <w:t>Select TAXONOMY: &lt;Enter&gt;</w:t>
      </w:r>
    </w:p>
    <w:p w14:paraId="63B26240" w14:textId="77777777" w:rsidR="00B647A8" w:rsidRPr="005A1FD1" w:rsidRDefault="00B647A8" w:rsidP="008C68A8">
      <w:pPr>
        <w:pStyle w:val="screen"/>
      </w:pPr>
      <w:r w:rsidRPr="005A1FD1">
        <w:t>TAXON GENERAL FOUND TEXT:</w:t>
      </w:r>
    </w:p>
    <w:p w14:paraId="63B26241" w14:textId="77777777" w:rsidR="00B647A8" w:rsidRPr="005A1FD1" w:rsidRDefault="00B647A8" w:rsidP="008C68A8">
      <w:pPr>
        <w:pStyle w:val="screen"/>
      </w:pPr>
      <w:r w:rsidRPr="005A1FD1">
        <w:t>No existing text</w:t>
      </w:r>
    </w:p>
    <w:p w14:paraId="63B26242" w14:textId="77777777" w:rsidR="00B647A8" w:rsidRPr="005A1FD1" w:rsidRDefault="00B647A8" w:rsidP="008C68A8">
      <w:pPr>
        <w:pStyle w:val="screen"/>
      </w:pPr>
      <w:r w:rsidRPr="005A1FD1">
        <w:t xml:space="preserve">  Edit? NO//</w:t>
      </w:r>
    </w:p>
    <w:p w14:paraId="63B26243" w14:textId="77777777" w:rsidR="00B647A8" w:rsidRPr="005A1FD1" w:rsidRDefault="00B647A8" w:rsidP="008C68A8">
      <w:pPr>
        <w:pStyle w:val="screen"/>
      </w:pPr>
      <w:r w:rsidRPr="005A1FD1">
        <w:t>TAXON GENERAL NOT FOUND TEXT:</w:t>
      </w:r>
    </w:p>
    <w:p w14:paraId="63B26244" w14:textId="77777777" w:rsidR="00B647A8" w:rsidRPr="005A1FD1" w:rsidRDefault="00B647A8" w:rsidP="008C68A8">
      <w:pPr>
        <w:pStyle w:val="screen"/>
      </w:pPr>
      <w:r w:rsidRPr="005A1FD1">
        <w:t>No existing text</w:t>
      </w:r>
    </w:p>
    <w:p w14:paraId="63B26245" w14:textId="77777777" w:rsidR="00B647A8" w:rsidRPr="005A1FD1" w:rsidRDefault="00B647A8" w:rsidP="008C68A8">
      <w:pPr>
        <w:pStyle w:val="screen"/>
      </w:pPr>
      <w:r w:rsidRPr="005A1FD1">
        <w:t xml:space="preserve">  Edit? NO//</w:t>
      </w:r>
    </w:p>
    <w:p w14:paraId="63B26246" w14:textId="77777777" w:rsidR="00B647A8" w:rsidRPr="005A1FD1" w:rsidRDefault="00B647A8" w:rsidP="008C68A8">
      <w:pPr>
        <w:pStyle w:val="screen"/>
      </w:pPr>
    </w:p>
    <w:p w14:paraId="63B26247" w14:textId="77777777" w:rsidR="00B647A8" w:rsidRPr="005A1FD1" w:rsidRDefault="00B647A8" w:rsidP="008C68A8">
      <w:pPr>
        <w:pStyle w:val="screen"/>
      </w:pPr>
      <w:r w:rsidRPr="005A1FD1">
        <w:t>Health Factor Findings</w:t>
      </w:r>
    </w:p>
    <w:p w14:paraId="63B26248" w14:textId="77777777" w:rsidR="00B647A8" w:rsidRPr="005A1FD1" w:rsidRDefault="00B647A8" w:rsidP="008C68A8">
      <w:pPr>
        <w:pStyle w:val="screen"/>
      </w:pPr>
      <w:r w:rsidRPr="005A1FD1">
        <w:t>Select HEALTH FACTOR FINDINGS ITEM: ACTIVATE FOBT CANCER SCREEN// &lt;Enter&gt;</w:t>
      </w:r>
    </w:p>
    <w:p w14:paraId="63B26249" w14:textId="77777777" w:rsidR="00B647A8" w:rsidRPr="005A1FD1" w:rsidRDefault="00B647A8" w:rsidP="008C68A8">
      <w:pPr>
        <w:pStyle w:val="screen"/>
      </w:pPr>
      <w:r w:rsidRPr="005A1FD1">
        <w:t>HEALTH FACTOR FINDINGS ITEM: ACTIVATE FOBT CANCER SCREEN// &lt;Enter&gt;</w:t>
      </w:r>
    </w:p>
    <w:p w14:paraId="63B2624A" w14:textId="77777777" w:rsidR="00B647A8" w:rsidRPr="005A1FD1" w:rsidRDefault="00B647A8" w:rsidP="008C68A8">
      <w:pPr>
        <w:pStyle w:val="screen"/>
      </w:pPr>
      <w:r w:rsidRPr="005A1FD1">
        <w:t xml:space="preserve">  MINIMUM AGE: &lt;Enter&gt;</w:t>
      </w:r>
    </w:p>
    <w:p w14:paraId="63B2624B" w14:textId="77777777" w:rsidR="00B647A8" w:rsidRPr="005A1FD1" w:rsidRDefault="00B647A8" w:rsidP="008C68A8">
      <w:pPr>
        <w:pStyle w:val="screen"/>
      </w:pPr>
      <w:r w:rsidRPr="005A1FD1">
        <w:t xml:space="preserve">  MAXIMUM AGE: &lt;Enter&gt;</w:t>
      </w:r>
    </w:p>
    <w:p w14:paraId="63B2624C" w14:textId="77777777" w:rsidR="00B647A8" w:rsidRPr="005A1FD1" w:rsidRDefault="00B647A8" w:rsidP="008C68A8">
      <w:pPr>
        <w:pStyle w:val="screen"/>
      </w:pPr>
      <w:r w:rsidRPr="005A1FD1">
        <w:t xml:space="preserve">  REMINDER FREQUENCY:</w:t>
      </w:r>
    </w:p>
    <w:p w14:paraId="63B2624D" w14:textId="77777777" w:rsidR="00B647A8" w:rsidRPr="005A1FD1" w:rsidRDefault="00B647A8" w:rsidP="008C68A8">
      <w:pPr>
        <w:pStyle w:val="screen"/>
      </w:pPr>
      <w:r w:rsidRPr="005A1FD1">
        <w:t xml:space="preserve">  FOUND TEXT:</w:t>
      </w:r>
    </w:p>
    <w:p w14:paraId="63B2624E" w14:textId="77777777" w:rsidR="00B647A8" w:rsidRPr="005A1FD1" w:rsidRDefault="00B647A8" w:rsidP="008C68A8">
      <w:pPr>
        <w:pStyle w:val="screen"/>
      </w:pPr>
      <w:r w:rsidRPr="005A1FD1">
        <w:t xml:space="preserve">    No existing text</w:t>
      </w:r>
    </w:p>
    <w:p w14:paraId="63B2624F" w14:textId="77777777" w:rsidR="00B647A8" w:rsidRPr="005A1FD1" w:rsidRDefault="00B647A8" w:rsidP="008C68A8">
      <w:pPr>
        <w:pStyle w:val="screen"/>
      </w:pPr>
      <w:r w:rsidRPr="005A1FD1">
        <w:t xml:space="preserve">    Edit? NO// &lt;Enter&gt;</w:t>
      </w:r>
    </w:p>
    <w:p w14:paraId="63B26250" w14:textId="77777777" w:rsidR="00B647A8" w:rsidRPr="005A1FD1" w:rsidRDefault="00B647A8" w:rsidP="008C68A8">
      <w:pPr>
        <w:pStyle w:val="screen"/>
      </w:pPr>
      <w:r w:rsidRPr="005A1FD1">
        <w:t xml:space="preserve">  NOT FOUND TEXT:</w:t>
      </w:r>
    </w:p>
    <w:p w14:paraId="63B26251" w14:textId="77777777" w:rsidR="00B647A8" w:rsidRPr="005A1FD1" w:rsidRDefault="00B647A8" w:rsidP="008C68A8">
      <w:pPr>
        <w:pStyle w:val="screen"/>
      </w:pPr>
      <w:r w:rsidRPr="005A1FD1">
        <w:t xml:space="preserve">    No existing text</w:t>
      </w:r>
    </w:p>
    <w:p w14:paraId="63B26252" w14:textId="77777777" w:rsidR="00B647A8" w:rsidRPr="005A1FD1" w:rsidRDefault="00B647A8" w:rsidP="008C68A8">
      <w:pPr>
        <w:pStyle w:val="screen"/>
      </w:pPr>
      <w:r w:rsidRPr="005A1FD1">
        <w:t xml:space="preserve">    Edit? NO// &lt;Enter&gt;</w:t>
      </w:r>
    </w:p>
    <w:p w14:paraId="63B26253" w14:textId="77777777" w:rsidR="00B647A8" w:rsidRPr="005A1FD1" w:rsidRDefault="00B647A8" w:rsidP="008C68A8">
      <w:pPr>
        <w:pStyle w:val="screen"/>
      </w:pPr>
      <w:r w:rsidRPr="005A1FD1">
        <w:t xml:space="preserve">  RANK FREQUENCY:</w:t>
      </w:r>
    </w:p>
    <w:p w14:paraId="63B26254" w14:textId="77777777" w:rsidR="00B647A8" w:rsidRPr="005A1FD1" w:rsidRDefault="00B647A8" w:rsidP="008C68A8">
      <w:pPr>
        <w:pStyle w:val="screen"/>
      </w:pPr>
      <w:r w:rsidRPr="005A1FD1">
        <w:t xml:space="preserve">  USE IN DATE DUE CALC: &lt;Enter&gt;</w:t>
      </w:r>
    </w:p>
    <w:p w14:paraId="63B26255" w14:textId="77777777" w:rsidR="00B647A8" w:rsidRPr="005A1FD1" w:rsidRDefault="00B647A8" w:rsidP="008C68A8">
      <w:pPr>
        <w:pStyle w:val="screen"/>
      </w:pPr>
      <w:r w:rsidRPr="005A1FD1">
        <w:t xml:space="preserve">  USE IN APPLY LOGIC: &lt;Enter&gt;</w:t>
      </w:r>
    </w:p>
    <w:p w14:paraId="63B26256" w14:textId="77777777" w:rsidR="00B647A8" w:rsidRPr="005A1FD1" w:rsidRDefault="00B647A8" w:rsidP="008C68A8">
      <w:pPr>
        <w:pStyle w:val="screen"/>
      </w:pPr>
    </w:p>
    <w:p w14:paraId="63B26257" w14:textId="77777777" w:rsidR="00B647A8" w:rsidRPr="005A1FD1" w:rsidRDefault="00B647A8" w:rsidP="008C68A8">
      <w:pPr>
        <w:pStyle w:val="screen"/>
      </w:pPr>
      <w:r w:rsidRPr="005A1FD1">
        <w:t>Select HEALTH FACTOR FINDINGS ITEM:</w:t>
      </w:r>
    </w:p>
    <w:p w14:paraId="63B26258" w14:textId="77777777" w:rsidR="00B647A8" w:rsidRPr="005A1FD1" w:rsidRDefault="00B647A8" w:rsidP="008C68A8">
      <w:pPr>
        <w:pStyle w:val="screen"/>
      </w:pPr>
      <w:r w:rsidRPr="005A1FD1">
        <w:t>HF GENERAL FOUND TEXT:</w:t>
      </w:r>
    </w:p>
    <w:p w14:paraId="63B26259" w14:textId="77777777" w:rsidR="00B647A8" w:rsidRPr="005A1FD1" w:rsidRDefault="00B647A8" w:rsidP="008C68A8">
      <w:pPr>
        <w:pStyle w:val="screen"/>
      </w:pPr>
      <w:r w:rsidRPr="005A1FD1">
        <w:t>No existing text</w:t>
      </w:r>
    </w:p>
    <w:p w14:paraId="63B2625A" w14:textId="77777777" w:rsidR="00B647A8" w:rsidRPr="005A1FD1" w:rsidRDefault="00B647A8" w:rsidP="008C68A8">
      <w:pPr>
        <w:pStyle w:val="screen"/>
      </w:pPr>
      <w:r w:rsidRPr="005A1FD1">
        <w:t xml:space="preserve">  Edit? NO// &lt;Enter&gt;</w:t>
      </w:r>
    </w:p>
    <w:p w14:paraId="63B2625B" w14:textId="77777777" w:rsidR="00B647A8" w:rsidRPr="005A1FD1" w:rsidRDefault="00B647A8" w:rsidP="008C68A8">
      <w:pPr>
        <w:pStyle w:val="screen"/>
      </w:pPr>
      <w:r w:rsidRPr="005A1FD1">
        <w:t>HF GENERAL NOT FOUND TEXT:</w:t>
      </w:r>
    </w:p>
    <w:p w14:paraId="63B2625C" w14:textId="77777777" w:rsidR="00B647A8" w:rsidRPr="005A1FD1" w:rsidRDefault="00B647A8" w:rsidP="008C68A8">
      <w:pPr>
        <w:pStyle w:val="screen"/>
      </w:pPr>
      <w:r w:rsidRPr="005A1FD1">
        <w:t>No existing text</w:t>
      </w:r>
    </w:p>
    <w:p w14:paraId="63B2625D" w14:textId="77777777" w:rsidR="00B647A8" w:rsidRPr="005A1FD1" w:rsidRDefault="00B647A8" w:rsidP="008C68A8">
      <w:pPr>
        <w:pStyle w:val="screen"/>
      </w:pPr>
      <w:r w:rsidRPr="005A1FD1">
        <w:t xml:space="preserve">  Edit? NO// &lt;Enter&gt;</w:t>
      </w:r>
    </w:p>
    <w:p w14:paraId="63B2625E" w14:textId="77777777" w:rsidR="00B647A8" w:rsidRPr="005A1FD1" w:rsidRDefault="00B647A8" w:rsidP="008C68A8">
      <w:pPr>
        <w:pStyle w:val="screen"/>
      </w:pPr>
    </w:p>
    <w:p w14:paraId="63B2625F" w14:textId="77777777" w:rsidR="00B647A8" w:rsidRPr="005A1FD1" w:rsidRDefault="00B647A8" w:rsidP="008C68A8">
      <w:pPr>
        <w:pStyle w:val="screen"/>
      </w:pPr>
      <w:r w:rsidRPr="005A1FD1">
        <w:t>Computed Findings</w:t>
      </w:r>
    </w:p>
    <w:p w14:paraId="63B26260" w14:textId="77777777" w:rsidR="00B647A8" w:rsidRPr="005A1FD1" w:rsidRDefault="00B647A8" w:rsidP="008C68A8">
      <w:pPr>
        <w:pStyle w:val="screen"/>
      </w:pPr>
      <w:r w:rsidRPr="005A1FD1">
        <w:t>Select ROUTINE: &lt;Enter&gt;</w:t>
      </w:r>
    </w:p>
    <w:p w14:paraId="63B26261" w14:textId="77777777" w:rsidR="00B647A8" w:rsidRPr="005A1FD1" w:rsidRDefault="00B647A8" w:rsidP="008C68A8">
      <w:pPr>
        <w:pStyle w:val="screen"/>
      </w:pPr>
    </w:p>
    <w:p w14:paraId="63B26262" w14:textId="77777777" w:rsidR="00B647A8" w:rsidRPr="005A1FD1" w:rsidRDefault="00B647A8" w:rsidP="008C68A8">
      <w:pPr>
        <w:pStyle w:val="screen"/>
      </w:pPr>
      <w:r w:rsidRPr="005A1FD1">
        <w:t xml:space="preserve">APPLY LOGIC: &lt;Enter&gt; </w:t>
      </w:r>
    </w:p>
    <w:p w14:paraId="63B26263" w14:textId="77777777" w:rsidR="00B647A8" w:rsidRPr="005A1FD1" w:rsidRDefault="00B647A8" w:rsidP="008C68A8">
      <w:pPr>
        <w:pStyle w:val="screen"/>
      </w:pPr>
      <w:r w:rsidRPr="005A1FD1">
        <w:t>Select the reminder item to copy: &lt;Enter&gt;</w:t>
      </w:r>
    </w:p>
    <w:p w14:paraId="63B26264" w14:textId="77777777" w:rsidR="00B647A8" w:rsidRPr="005A1FD1" w:rsidRDefault="00B647A8" w:rsidP="008C68A8">
      <w:pPr>
        <w:pStyle w:val="screen"/>
      </w:pPr>
    </w:p>
    <w:p w14:paraId="63B26265" w14:textId="77777777" w:rsidR="00B647A8" w:rsidRPr="005A1FD1" w:rsidRDefault="00B647A8" w:rsidP="008C68A8">
      <w:pPr>
        <w:pStyle w:val="screen"/>
      </w:pPr>
      <w:r w:rsidRPr="005A1FD1">
        <w:t xml:space="preserve">   RL List Reminder Definitions</w:t>
      </w:r>
    </w:p>
    <w:p w14:paraId="63B26266" w14:textId="77777777" w:rsidR="00B647A8" w:rsidRPr="005A1FD1" w:rsidRDefault="00B647A8" w:rsidP="008C68A8">
      <w:pPr>
        <w:pStyle w:val="screen"/>
      </w:pPr>
      <w:r w:rsidRPr="005A1FD1">
        <w:t xml:space="preserve">   RI Inquire about Reminder Item</w:t>
      </w:r>
    </w:p>
    <w:p w14:paraId="63B26267" w14:textId="77777777" w:rsidR="00B647A8" w:rsidRPr="005A1FD1" w:rsidRDefault="00B647A8" w:rsidP="008C68A8">
      <w:pPr>
        <w:pStyle w:val="screen"/>
      </w:pPr>
      <w:r w:rsidRPr="005A1FD1">
        <w:t xml:space="preserve">   RE Add/Edit Reminder Item</w:t>
      </w:r>
    </w:p>
    <w:p w14:paraId="63B26268" w14:textId="77777777" w:rsidR="00B647A8" w:rsidRPr="005A1FD1" w:rsidRDefault="00B647A8" w:rsidP="008C68A8">
      <w:pPr>
        <w:pStyle w:val="screen"/>
      </w:pPr>
      <w:r w:rsidRPr="005A1FD1">
        <w:t xml:space="preserve">   RC Copy Reminder Item</w:t>
      </w:r>
    </w:p>
    <w:p w14:paraId="63B26269" w14:textId="77777777" w:rsidR="00B647A8" w:rsidRPr="005A1FD1" w:rsidRDefault="00B647A8" w:rsidP="008C68A8">
      <w:pPr>
        <w:pStyle w:val="screen"/>
      </w:pPr>
      <w:r w:rsidRPr="005A1FD1">
        <w:t xml:space="preserve">   RA Activate/Inactivate Reminders</w:t>
      </w:r>
    </w:p>
    <w:p w14:paraId="63B2626A" w14:textId="77777777" w:rsidR="00B647A8" w:rsidRPr="005A1FD1" w:rsidRDefault="00B647A8" w:rsidP="008C68A8">
      <w:pPr>
        <w:pStyle w:val="screen"/>
      </w:pPr>
      <w:r w:rsidRPr="005A1FD1">
        <w:t xml:space="preserve">   RT List Reminder Types Logic</w:t>
      </w:r>
    </w:p>
    <w:p w14:paraId="63B2626B" w14:textId="77777777" w:rsidR="00B647A8" w:rsidRPr="005A1FD1" w:rsidRDefault="00B647A8" w:rsidP="008C68A8">
      <w:pPr>
        <w:pStyle w:val="screen"/>
      </w:pPr>
      <w:r w:rsidRPr="005A1FD1">
        <w:t xml:space="preserve">   TL List Taxonomy Definitions</w:t>
      </w:r>
    </w:p>
    <w:p w14:paraId="63B2626C" w14:textId="77777777" w:rsidR="00B647A8" w:rsidRPr="005A1FD1" w:rsidRDefault="00B647A8" w:rsidP="008C68A8">
      <w:pPr>
        <w:pStyle w:val="screen"/>
      </w:pPr>
      <w:r w:rsidRPr="005A1FD1">
        <w:t xml:space="preserve">   TI Inquire about Taxonomy Item</w:t>
      </w:r>
    </w:p>
    <w:p w14:paraId="63B2626D" w14:textId="77777777" w:rsidR="00B647A8" w:rsidRPr="005A1FD1" w:rsidRDefault="00B647A8" w:rsidP="008C68A8">
      <w:pPr>
        <w:pStyle w:val="screen"/>
      </w:pPr>
      <w:r w:rsidRPr="005A1FD1">
        <w:t xml:space="preserve">   TE Edit Taxonomy Item</w:t>
      </w:r>
    </w:p>
    <w:p w14:paraId="63B2626E" w14:textId="77777777" w:rsidR="00B647A8" w:rsidRPr="005A1FD1" w:rsidRDefault="00B647A8" w:rsidP="008C68A8">
      <w:pPr>
        <w:pStyle w:val="screen"/>
      </w:pPr>
      <w:r w:rsidRPr="005A1FD1">
        <w:t xml:space="preserve">   TC Copy Taxonomy Item</w:t>
      </w:r>
    </w:p>
    <w:p w14:paraId="63B2626F" w14:textId="77777777" w:rsidR="00B647A8" w:rsidRPr="005A1FD1" w:rsidRDefault="00B647A8" w:rsidP="008C68A8">
      <w:pPr>
        <w:pStyle w:val="screen"/>
      </w:pPr>
      <w:r w:rsidRPr="005A1FD1">
        <w:t xml:space="preserve">   TA Activate/Inactivate Taxonomies</w:t>
      </w:r>
    </w:p>
    <w:p w14:paraId="63B26270" w14:textId="77777777" w:rsidR="00B647A8" w:rsidRPr="005A1FD1" w:rsidRDefault="00B647A8" w:rsidP="008C68A8">
      <w:pPr>
        <w:pStyle w:val="screen"/>
      </w:pPr>
    </w:p>
    <w:p w14:paraId="63B26271" w14:textId="77777777" w:rsidR="00B647A8" w:rsidRPr="005A1FD1" w:rsidRDefault="00B647A8" w:rsidP="008C68A8">
      <w:pPr>
        <w:pStyle w:val="screen"/>
      </w:pPr>
      <w:r w:rsidRPr="005A1FD1">
        <w:t>Select PCE Reminder Maintenance Menu Option: &lt;Enter&gt;</w:t>
      </w:r>
    </w:p>
    <w:p w14:paraId="63B26272" w14:textId="77777777" w:rsidR="00ED0845" w:rsidRDefault="00B822F0" w:rsidP="00B822F0">
      <w:pPr>
        <w:pStyle w:val="Heading2"/>
      </w:pPr>
      <w:bookmarkStart w:id="440" w:name="_Toc428365064"/>
      <w:bookmarkStart w:id="441" w:name="_Toc468086072"/>
      <w:r>
        <w:lastRenderedPageBreak/>
        <w:t>Health Summary Example</w:t>
      </w:r>
      <w:bookmarkEnd w:id="440"/>
      <w:bookmarkEnd w:id="441"/>
    </w:p>
    <w:p w14:paraId="63B26273" w14:textId="77777777" w:rsidR="00B822F0" w:rsidRPr="00724287" w:rsidRDefault="00B822F0" w:rsidP="00115ECF">
      <w:pPr>
        <w:rPr>
          <w:rFonts w:eastAsiaTheme="minorHAnsi" w:cstheme="minorBidi"/>
        </w:rPr>
      </w:pPr>
      <w:r w:rsidRPr="00724287">
        <w:rPr>
          <w:rFonts w:eastAsiaTheme="minorHAnsi" w:cstheme="minorBidi"/>
        </w:rPr>
        <w:t>This example shows both clinical maintenance and clinical reminders components, so you can see the differences.</w:t>
      </w:r>
    </w:p>
    <w:p w14:paraId="63B26274" w14:textId="77777777" w:rsidR="00B822F0" w:rsidRPr="00724287" w:rsidRDefault="00B822F0" w:rsidP="00115ECF">
      <w:pPr>
        <w:rPr>
          <w:rFonts w:eastAsiaTheme="minorHAnsi" w:cstheme="minorBidi"/>
        </w:rPr>
      </w:pPr>
      <w:r w:rsidRPr="00724287">
        <w:rPr>
          <w:rFonts w:eastAsiaTheme="minorHAnsi" w:cstheme="minorBidi"/>
        </w:rPr>
        <w:t xml:space="preserve">The clinical reminder component is an abbreviated </w:t>
      </w:r>
      <w:r w:rsidR="00C52F6A" w:rsidRPr="00724287">
        <w:rPr>
          <w:rFonts w:eastAsiaTheme="minorHAnsi" w:cstheme="minorBidi"/>
        </w:rPr>
        <w:t>component</w:t>
      </w:r>
      <w:r w:rsidRPr="00724287">
        <w:rPr>
          <w:rFonts w:eastAsiaTheme="minorHAnsi" w:cstheme="minorBidi"/>
        </w:rPr>
        <w:t xml:space="preserve"> indicating only what is due now.</w:t>
      </w:r>
    </w:p>
    <w:p w14:paraId="63B26275" w14:textId="77777777" w:rsidR="00B822F0" w:rsidRPr="00724287" w:rsidRDefault="00B822F0" w:rsidP="00115ECF">
      <w:pPr>
        <w:rPr>
          <w:rFonts w:eastAsiaTheme="minorHAnsi" w:cstheme="minorBidi"/>
        </w:rPr>
      </w:pPr>
      <w:r w:rsidRPr="00724287">
        <w:rPr>
          <w:rFonts w:eastAsiaTheme="minorHAnsi" w:cstheme="minorBidi"/>
        </w:rPr>
        <w:t>The clinical maintenance component provides:</w:t>
      </w:r>
    </w:p>
    <w:p w14:paraId="63B26276" w14:textId="77777777" w:rsidR="00B822F0" w:rsidRPr="00724287" w:rsidRDefault="00B822F0" w:rsidP="00115ECF">
      <w:pPr>
        <w:pStyle w:val="ListParagraph"/>
        <w:numPr>
          <w:ilvl w:val="0"/>
          <w:numId w:val="145"/>
        </w:numPr>
        <w:rPr>
          <w:rFonts w:eastAsiaTheme="minorHAnsi" w:cstheme="minorBidi"/>
        </w:rPr>
      </w:pPr>
      <w:r w:rsidRPr="00724287">
        <w:rPr>
          <w:rFonts w:eastAsiaTheme="minorHAnsi" w:cstheme="minorBidi"/>
        </w:rPr>
        <w:t>Details about what was found from searching the VISTA clinical data</w:t>
      </w:r>
    </w:p>
    <w:p w14:paraId="63B26277" w14:textId="77777777" w:rsidR="00B822F0" w:rsidRPr="00724287" w:rsidRDefault="00B822F0" w:rsidP="00115ECF">
      <w:pPr>
        <w:pStyle w:val="ListParagraph"/>
        <w:numPr>
          <w:ilvl w:val="0"/>
          <w:numId w:val="145"/>
        </w:numPr>
        <w:rPr>
          <w:rFonts w:eastAsiaTheme="minorHAnsi" w:cstheme="minorBidi"/>
        </w:rPr>
      </w:pPr>
      <w:r w:rsidRPr="00724287">
        <w:rPr>
          <w:rFonts w:eastAsiaTheme="minorHAnsi" w:cstheme="minorBidi"/>
        </w:rPr>
        <w:t>Test related to the findings found or not found (as defined in the reminder)</w:t>
      </w:r>
    </w:p>
    <w:p w14:paraId="63B26278" w14:textId="73430225" w:rsidR="00B822F0" w:rsidRPr="00724287" w:rsidRDefault="00B822F0" w:rsidP="00115ECF">
      <w:pPr>
        <w:pStyle w:val="ListParagraph"/>
        <w:numPr>
          <w:ilvl w:val="0"/>
          <w:numId w:val="145"/>
        </w:numPr>
        <w:rPr>
          <w:rFonts w:eastAsiaTheme="minorHAnsi" w:cstheme="minorBidi"/>
        </w:rPr>
      </w:pPr>
      <w:r w:rsidRPr="00724287">
        <w:rPr>
          <w:rFonts w:eastAsiaTheme="minorHAnsi" w:cstheme="minorBidi"/>
        </w:rPr>
        <w:t>Final frequency and a</w:t>
      </w:r>
      <w:r w:rsidR="0062256E" w:rsidRPr="00724287">
        <w:rPr>
          <w:rFonts w:eastAsiaTheme="minorHAnsi" w:cstheme="minorBidi"/>
        </w:rPr>
        <w:t>ge range used for this reminder</w:t>
      </w:r>
    </w:p>
    <w:p w14:paraId="63B26279" w14:textId="77777777" w:rsidR="00B822F0" w:rsidRPr="005A1FD1" w:rsidRDefault="00B822F0" w:rsidP="008C68A8">
      <w:pPr>
        <w:pStyle w:val="screen"/>
      </w:pPr>
      <w:r w:rsidRPr="005A1FD1">
        <w:t>02/13/97 13:35</w:t>
      </w:r>
    </w:p>
    <w:p w14:paraId="63B2627A" w14:textId="77777777" w:rsidR="00B822F0" w:rsidRPr="005A1FD1" w:rsidRDefault="00B822F0" w:rsidP="008C68A8">
      <w:pPr>
        <w:pStyle w:val="screen"/>
      </w:pPr>
      <w:r w:rsidRPr="005A1FD1">
        <w:t>********</w:t>
      </w:r>
      <w:r w:rsidR="00115ECF" w:rsidRPr="005A1FD1">
        <w:t>**</w:t>
      </w:r>
      <w:r w:rsidRPr="005A1FD1">
        <w:t>**** CONFIDENTIAL TEST REMINDERS SUMMARY *******</w:t>
      </w:r>
      <w:r w:rsidR="00115ECF" w:rsidRPr="005A1FD1">
        <w:t>**</w:t>
      </w:r>
      <w:r w:rsidRPr="005A1FD1">
        <w:t>****</w:t>
      </w:r>
    </w:p>
    <w:p w14:paraId="63B2627B" w14:textId="77777777" w:rsidR="00B822F0" w:rsidRPr="005A1FD1" w:rsidRDefault="00B822F0" w:rsidP="008C68A8">
      <w:pPr>
        <w:pStyle w:val="screen"/>
      </w:pPr>
      <w:r w:rsidRPr="005A1FD1">
        <w:t>PCEPATIENT,ONE 000-45-6789 DOB: 08/18/24</w:t>
      </w:r>
    </w:p>
    <w:p w14:paraId="63B2627C" w14:textId="77777777" w:rsidR="00B822F0" w:rsidRPr="005A1FD1" w:rsidRDefault="00B822F0" w:rsidP="008C68A8">
      <w:pPr>
        <w:pStyle w:val="screen"/>
      </w:pPr>
    </w:p>
    <w:p w14:paraId="63B2627D" w14:textId="77777777" w:rsidR="00B822F0" w:rsidRPr="005A1FD1" w:rsidRDefault="00B822F0" w:rsidP="008C68A8">
      <w:pPr>
        <w:pStyle w:val="screen"/>
      </w:pPr>
      <w:r w:rsidRPr="005A1FD1">
        <w:t>-------------M - Clinical Maintenance ---------------</w:t>
      </w:r>
    </w:p>
    <w:p w14:paraId="63B2627E" w14:textId="77777777" w:rsidR="00B822F0" w:rsidRPr="005A1FD1" w:rsidRDefault="00B822F0" w:rsidP="008C68A8">
      <w:pPr>
        <w:pStyle w:val="screen"/>
      </w:pPr>
    </w:p>
    <w:p w14:paraId="63B2627F" w14:textId="77777777" w:rsidR="00B822F0" w:rsidRPr="005A1FD1" w:rsidRDefault="00B822F0" w:rsidP="008C68A8">
      <w:pPr>
        <w:pStyle w:val="screen"/>
      </w:pPr>
      <w:r w:rsidRPr="005A1FD1">
        <w:t>The following disease screening, immunization and patient education</w:t>
      </w:r>
    </w:p>
    <w:p w14:paraId="63B26280" w14:textId="77777777" w:rsidR="00B822F0" w:rsidRPr="005A1FD1" w:rsidRDefault="00B822F0" w:rsidP="008C68A8">
      <w:pPr>
        <w:pStyle w:val="screen"/>
      </w:pPr>
      <w:r w:rsidRPr="005A1FD1">
        <w:t>recommendations are offered as guidelines to assist in your practice.</w:t>
      </w:r>
    </w:p>
    <w:p w14:paraId="63B26281" w14:textId="77777777" w:rsidR="00B822F0" w:rsidRPr="005A1FD1" w:rsidRDefault="00B822F0" w:rsidP="008C68A8">
      <w:pPr>
        <w:pStyle w:val="screen"/>
      </w:pPr>
      <w:r w:rsidRPr="005A1FD1">
        <w:t>These are only recommendations, not practice standards. The</w:t>
      </w:r>
    </w:p>
    <w:p w14:paraId="63B26282" w14:textId="77777777" w:rsidR="00B822F0" w:rsidRPr="005A1FD1" w:rsidRDefault="00B822F0" w:rsidP="008C68A8">
      <w:pPr>
        <w:pStyle w:val="screen"/>
      </w:pPr>
      <w:r w:rsidRPr="005A1FD1">
        <w:t>appropriate utilization of these for your individual patient must be</w:t>
      </w:r>
    </w:p>
    <w:p w14:paraId="63B26283" w14:textId="77777777" w:rsidR="00B822F0" w:rsidRPr="005A1FD1" w:rsidRDefault="00B822F0" w:rsidP="008C68A8">
      <w:pPr>
        <w:pStyle w:val="screen"/>
      </w:pPr>
      <w:r w:rsidRPr="005A1FD1">
        <w:t>based on clinical judgment and the patient's current status.</w:t>
      </w:r>
    </w:p>
    <w:p w14:paraId="63B26284" w14:textId="77777777" w:rsidR="00B822F0" w:rsidRPr="005A1FD1" w:rsidRDefault="00B822F0" w:rsidP="008C68A8">
      <w:pPr>
        <w:pStyle w:val="screen"/>
      </w:pPr>
    </w:p>
    <w:p w14:paraId="63B26285" w14:textId="77777777" w:rsidR="00B822F0" w:rsidRPr="005A1FD1" w:rsidRDefault="00B822F0" w:rsidP="008C68A8">
      <w:pPr>
        <w:pStyle w:val="screen"/>
      </w:pPr>
      <w:r w:rsidRPr="005A1FD1">
        <w:t xml:space="preserve">                  --NEXT--   --LAST--</w:t>
      </w:r>
    </w:p>
    <w:p w14:paraId="63B26286" w14:textId="77777777" w:rsidR="00B822F0" w:rsidRPr="005A1FD1" w:rsidRDefault="00B822F0" w:rsidP="008C68A8">
      <w:pPr>
        <w:pStyle w:val="screen"/>
      </w:pPr>
      <w:r w:rsidRPr="005A1FD1">
        <w:t>Cholesterol Screen (Male)                          N/A</w:t>
      </w:r>
    </w:p>
    <w:p w14:paraId="63B26287" w14:textId="77777777" w:rsidR="00B822F0" w:rsidRPr="005A1FD1" w:rsidRDefault="00B822F0" w:rsidP="008C68A8">
      <w:pPr>
        <w:pStyle w:val="screen"/>
      </w:pPr>
      <w:r w:rsidRPr="005A1FD1">
        <w:t xml:space="preserve">     Patient's age (72) is greater than reminder maximum age of 65.</w:t>
      </w:r>
    </w:p>
    <w:p w14:paraId="63B26288" w14:textId="77777777" w:rsidR="00B822F0" w:rsidRPr="005A1FD1" w:rsidRDefault="00B822F0" w:rsidP="008C68A8">
      <w:pPr>
        <w:pStyle w:val="screen"/>
      </w:pPr>
      <w:r w:rsidRPr="005A1FD1">
        <w:t xml:space="preserve">     LAB: Date of last cholesterol test unknown.</w:t>
      </w:r>
    </w:p>
    <w:p w14:paraId="63B26289" w14:textId="77777777" w:rsidR="00B822F0" w:rsidRPr="005A1FD1" w:rsidRDefault="00B822F0" w:rsidP="008C68A8">
      <w:pPr>
        <w:pStyle w:val="screen"/>
      </w:pPr>
      <w:r w:rsidRPr="005A1FD1">
        <w:t xml:space="preserve">     Date of last cholesterol taxonomy (CPT) unknown.</w:t>
      </w:r>
    </w:p>
    <w:p w14:paraId="63B2628A" w14:textId="77777777" w:rsidR="00B822F0" w:rsidRPr="005A1FD1" w:rsidRDefault="00B822F0" w:rsidP="008C68A8">
      <w:pPr>
        <w:pStyle w:val="screen"/>
      </w:pPr>
      <w:r w:rsidRPr="005A1FD1">
        <w:t>Fecal Occult Blood Test                            07/02/97   07/02/96</w:t>
      </w:r>
    </w:p>
    <w:p w14:paraId="63B2628B" w14:textId="77777777" w:rsidR="00B822F0" w:rsidRPr="005A1FD1" w:rsidRDefault="00B822F0" w:rsidP="008C68A8">
      <w:pPr>
        <w:pStyle w:val="screen"/>
      </w:pPr>
      <w:r w:rsidRPr="005A1FD1">
        <w:t xml:space="preserve">     2/5/97 Health Factor: ACTIVATE FOBT CANCER SCREEN</w:t>
      </w:r>
    </w:p>
    <w:p w14:paraId="63B2628C" w14:textId="77777777" w:rsidR="00B822F0" w:rsidRPr="005A1FD1" w:rsidRDefault="00B822F0" w:rsidP="008C68A8">
      <w:pPr>
        <w:pStyle w:val="screen"/>
      </w:pPr>
      <w:r w:rsidRPr="005A1FD1">
        <w:t xml:space="preserve">     7/2/96 Encounter Procedure: 45330-SIGMOIDOSCOPY, DIAGNOSTIC</w:t>
      </w:r>
    </w:p>
    <w:p w14:paraId="63B2628D" w14:textId="77777777" w:rsidR="00B822F0" w:rsidRPr="005A1FD1" w:rsidRDefault="00B822F0" w:rsidP="008C68A8">
      <w:pPr>
        <w:pStyle w:val="screen"/>
      </w:pPr>
      <w:r w:rsidRPr="005A1FD1">
        <w:t xml:space="preserve">     7/2/96 Encounter Procedure: 82270-TEST FECES FOR BLOOD</w:t>
      </w:r>
    </w:p>
    <w:p w14:paraId="63B2628E" w14:textId="77777777" w:rsidR="00B822F0" w:rsidRPr="005A1FD1" w:rsidRDefault="00B822F0" w:rsidP="008C68A8">
      <w:pPr>
        <w:pStyle w:val="screen"/>
      </w:pPr>
      <w:r w:rsidRPr="005A1FD1">
        <w:t xml:space="preserve">     FOBT due 5 years after the last sigmoidoscopy.</w:t>
      </w:r>
    </w:p>
    <w:p w14:paraId="63B2628F" w14:textId="77777777" w:rsidR="00B822F0" w:rsidRPr="005A1FD1" w:rsidRDefault="00B822F0" w:rsidP="008C68A8">
      <w:pPr>
        <w:pStyle w:val="screen"/>
      </w:pPr>
      <w:r w:rsidRPr="005A1FD1">
        <w:t xml:space="preserve">     Final Frequency and Age Range used: 1 year for ages 50 and older.</w:t>
      </w:r>
    </w:p>
    <w:p w14:paraId="63B26290" w14:textId="77777777" w:rsidR="00B822F0" w:rsidRPr="005A1FD1" w:rsidRDefault="00B822F0" w:rsidP="008C68A8">
      <w:pPr>
        <w:pStyle w:val="screen"/>
      </w:pPr>
    </w:p>
    <w:p w14:paraId="63B26291" w14:textId="77777777" w:rsidR="00B822F0" w:rsidRPr="005A1FD1" w:rsidRDefault="00B822F0" w:rsidP="008C68A8">
      <w:pPr>
        <w:pStyle w:val="screen"/>
      </w:pPr>
      <w:r w:rsidRPr="005A1FD1">
        <w:t>Flexisigmoidoscopy                                N/A</w:t>
      </w:r>
    </w:p>
    <w:p w14:paraId="63B26292" w14:textId="77777777" w:rsidR="00B822F0" w:rsidRPr="005A1FD1" w:rsidRDefault="00B822F0" w:rsidP="008C68A8">
      <w:pPr>
        <w:pStyle w:val="screen"/>
      </w:pPr>
      <w:r w:rsidRPr="005A1FD1">
        <w:t xml:space="preserve">     2/5/97 Health Factor: INACTIVATE SIGMOIDOSCOPY</w:t>
      </w:r>
    </w:p>
    <w:p w14:paraId="63B26293" w14:textId="77777777" w:rsidR="00B822F0" w:rsidRPr="005A1FD1" w:rsidRDefault="00B822F0" w:rsidP="008C68A8">
      <w:pPr>
        <w:pStyle w:val="screen"/>
      </w:pPr>
      <w:r w:rsidRPr="005A1FD1">
        <w:t xml:space="preserve">     7/2/96 Encounter Procedure: 45330-SIGMOIDOSCOPY, DIAGNOSTIC</w:t>
      </w:r>
    </w:p>
    <w:p w14:paraId="63B26294" w14:textId="77777777" w:rsidR="00B822F0" w:rsidRPr="005A1FD1" w:rsidRDefault="00B822F0" w:rsidP="008C68A8">
      <w:pPr>
        <w:pStyle w:val="screen"/>
      </w:pPr>
      <w:r w:rsidRPr="005A1FD1">
        <w:t xml:space="preserve">     7/2/96 Encounter Procedure: 82270-TEST FECES FOR BLOOD</w:t>
      </w:r>
    </w:p>
    <w:p w14:paraId="63B26295" w14:textId="77777777" w:rsidR="00B822F0" w:rsidRPr="005A1FD1" w:rsidRDefault="00B822F0" w:rsidP="008C68A8">
      <w:pPr>
        <w:pStyle w:val="screen"/>
      </w:pPr>
      <w:r w:rsidRPr="005A1FD1">
        <w:t xml:space="preserve">     Final Frequency and Age Range used: 0Y - Not Indicated for ages 50</w:t>
      </w:r>
    </w:p>
    <w:p w14:paraId="63B26296" w14:textId="77777777" w:rsidR="00B822F0" w:rsidRPr="005A1FD1" w:rsidRDefault="00B822F0" w:rsidP="008C68A8">
      <w:pPr>
        <w:pStyle w:val="screen"/>
      </w:pPr>
      <w:r w:rsidRPr="005A1FD1">
        <w:t xml:space="preserve">     and older.</w:t>
      </w:r>
    </w:p>
    <w:p w14:paraId="63B26297" w14:textId="77777777" w:rsidR="00B822F0" w:rsidRPr="005A1FD1" w:rsidRDefault="00B822F0" w:rsidP="008C68A8">
      <w:pPr>
        <w:pStyle w:val="screen"/>
      </w:pPr>
    </w:p>
    <w:p w14:paraId="63B26298" w14:textId="77777777" w:rsidR="00B822F0" w:rsidRPr="005A1FD1" w:rsidRDefault="00B822F0" w:rsidP="008C68A8">
      <w:pPr>
        <w:pStyle w:val="screen"/>
      </w:pPr>
      <w:r w:rsidRPr="005A1FD1">
        <w:t>Exercise Education                  DUE NOW    unknown</w:t>
      </w:r>
    </w:p>
    <w:p w14:paraId="63B26299" w14:textId="77777777" w:rsidR="00B822F0" w:rsidRPr="005A1FD1" w:rsidRDefault="00B822F0" w:rsidP="008C68A8">
      <w:pPr>
        <w:pStyle w:val="screen"/>
      </w:pPr>
      <w:r w:rsidRPr="005A1FD1">
        <w:t>Final Frequency and Age Range used: 1 year for all ages.</w:t>
      </w:r>
    </w:p>
    <w:p w14:paraId="63B2629A" w14:textId="77777777" w:rsidR="00B822F0" w:rsidRPr="005A1FD1" w:rsidRDefault="00B822F0" w:rsidP="008C68A8">
      <w:pPr>
        <w:pStyle w:val="screen"/>
      </w:pPr>
    </w:p>
    <w:p w14:paraId="63B2629B" w14:textId="77777777" w:rsidR="00B822F0" w:rsidRPr="005A1FD1" w:rsidRDefault="00B822F0" w:rsidP="008C68A8">
      <w:pPr>
        <w:pStyle w:val="screen"/>
      </w:pPr>
      <w:r w:rsidRPr="005A1FD1">
        <w:t>Hypertension Detection DUE NOW unknown</w:t>
      </w:r>
    </w:p>
    <w:p w14:paraId="63B2629C" w14:textId="77777777" w:rsidR="00B822F0" w:rsidRPr="005A1FD1" w:rsidRDefault="00B822F0" w:rsidP="008C68A8">
      <w:pPr>
        <w:pStyle w:val="screen"/>
      </w:pPr>
      <w:r w:rsidRPr="005A1FD1">
        <w:t xml:space="preserve">     Vitals: Date of last Vitals BP Measurement unknown.</w:t>
      </w:r>
    </w:p>
    <w:p w14:paraId="63B2629D" w14:textId="77777777" w:rsidR="00B822F0" w:rsidRPr="005A1FD1" w:rsidRDefault="00B822F0" w:rsidP="008C68A8">
      <w:pPr>
        <w:pStyle w:val="screen"/>
      </w:pPr>
      <w:r w:rsidRPr="005A1FD1">
        <w:t xml:space="preserve">     Date of last ICD or CPT coded hypertension screen unknown.</w:t>
      </w:r>
    </w:p>
    <w:p w14:paraId="63B2629E" w14:textId="77777777" w:rsidR="00B822F0" w:rsidRPr="005A1FD1" w:rsidRDefault="00B822F0" w:rsidP="008C68A8">
      <w:pPr>
        <w:pStyle w:val="screen"/>
      </w:pPr>
      <w:r w:rsidRPr="005A1FD1">
        <w:t xml:space="preserve">     Final Frequency and Age Range used: 2 years for all ages.</w:t>
      </w:r>
    </w:p>
    <w:p w14:paraId="63B2629F" w14:textId="77777777" w:rsidR="00B822F0" w:rsidRPr="005A1FD1" w:rsidRDefault="00B822F0" w:rsidP="008C68A8">
      <w:pPr>
        <w:pStyle w:val="screen"/>
      </w:pPr>
    </w:p>
    <w:p w14:paraId="63B262A0" w14:textId="77777777" w:rsidR="00B822F0" w:rsidRPr="005A1FD1" w:rsidRDefault="00B822F0" w:rsidP="008C68A8">
      <w:pPr>
        <w:pStyle w:val="screen"/>
      </w:pPr>
      <w:r w:rsidRPr="005A1FD1">
        <w:t>Influenza Immunization             07/02/97   07/02/96</w:t>
      </w:r>
    </w:p>
    <w:p w14:paraId="63B262A1" w14:textId="77777777" w:rsidR="00B822F0" w:rsidRPr="005A1FD1" w:rsidRDefault="00B822F0" w:rsidP="008C68A8">
      <w:pPr>
        <w:pStyle w:val="screen"/>
      </w:pPr>
      <w:r w:rsidRPr="005A1FD1">
        <w:t xml:space="preserve">     7/2/96 Encounter Procedure: 90724-INFLUENZA IMMUNIZATION Influenza</w:t>
      </w:r>
    </w:p>
    <w:p w14:paraId="63B262A2" w14:textId="77777777" w:rsidR="00B822F0" w:rsidRPr="005A1FD1" w:rsidRDefault="00B822F0" w:rsidP="008C68A8">
      <w:pPr>
        <w:pStyle w:val="screen"/>
      </w:pPr>
      <w:r w:rsidRPr="005A1FD1">
        <w:lastRenderedPageBreak/>
        <w:t xml:space="preserve">     vaccine due yearly in patients ages 65 and older.</w:t>
      </w:r>
    </w:p>
    <w:p w14:paraId="63B262A3" w14:textId="77777777" w:rsidR="00B822F0" w:rsidRPr="005A1FD1" w:rsidRDefault="00B822F0" w:rsidP="008C68A8">
      <w:pPr>
        <w:pStyle w:val="screen"/>
      </w:pPr>
      <w:r w:rsidRPr="005A1FD1">
        <w:t xml:space="preserve">     Final Frequency and Age Range used: 1 year for ages 65 and older.</w:t>
      </w:r>
    </w:p>
    <w:p w14:paraId="63B262A4" w14:textId="77777777" w:rsidR="00B822F0" w:rsidRPr="005A1FD1" w:rsidRDefault="00B822F0" w:rsidP="008C68A8">
      <w:pPr>
        <w:pStyle w:val="screen"/>
      </w:pPr>
    </w:p>
    <w:p w14:paraId="63B262A5" w14:textId="77777777" w:rsidR="00B822F0" w:rsidRPr="005A1FD1" w:rsidRDefault="00B822F0" w:rsidP="008C68A8">
      <w:pPr>
        <w:pStyle w:val="screen"/>
      </w:pPr>
      <w:r w:rsidRPr="005A1FD1">
        <w:t>Pneumovax                           DONE      07/01/96</w:t>
      </w:r>
    </w:p>
    <w:p w14:paraId="63B262A6" w14:textId="77777777" w:rsidR="00B822F0" w:rsidRPr="005A1FD1" w:rsidRDefault="00B822F0" w:rsidP="008C68A8">
      <w:pPr>
        <w:pStyle w:val="screen"/>
      </w:pPr>
      <w:r w:rsidRPr="005A1FD1">
        <w:t xml:space="preserve">     7/1/96 Encounter Procedure: 90732-PNEUMOCOCCAL IMMUNIZATION</w:t>
      </w:r>
    </w:p>
    <w:p w14:paraId="63B262A7" w14:textId="77777777" w:rsidR="00B822F0" w:rsidRPr="005A1FD1" w:rsidRDefault="00B822F0" w:rsidP="008C68A8">
      <w:pPr>
        <w:pStyle w:val="screen"/>
      </w:pPr>
      <w:r w:rsidRPr="005A1FD1">
        <w:t xml:space="preserve">     Pneumovax due once for patients 65 and over.</w:t>
      </w:r>
    </w:p>
    <w:p w14:paraId="63B262A8" w14:textId="77777777" w:rsidR="00B822F0" w:rsidRPr="005A1FD1" w:rsidRDefault="00B822F0" w:rsidP="008C68A8">
      <w:pPr>
        <w:pStyle w:val="screen"/>
      </w:pPr>
      <w:r w:rsidRPr="005A1FD1">
        <w:t xml:space="preserve">     Final Frequency and Age Range used: 99Y - Once for ages 65 and older.</w:t>
      </w:r>
    </w:p>
    <w:p w14:paraId="63B262A9" w14:textId="77777777" w:rsidR="00B822F0" w:rsidRPr="005A1FD1" w:rsidRDefault="00B822F0" w:rsidP="008C68A8">
      <w:pPr>
        <w:pStyle w:val="screen"/>
      </w:pPr>
    </w:p>
    <w:p w14:paraId="63B262AA" w14:textId="77777777" w:rsidR="00B822F0" w:rsidRPr="005A1FD1" w:rsidRDefault="00B822F0" w:rsidP="008C68A8">
      <w:pPr>
        <w:pStyle w:val="screen"/>
      </w:pPr>
      <w:r w:rsidRPr="005A1FD1">
        <w:t>Problem Drinking Screen              DUE NOW   unknown</w:t>
      </w:r>
    </w:p>
    <w:p w14:paraId="63B262AB" w14:textId="77777777" w:rsidR="00B822F0" w:rsidRPr="005A1FD1" w:rsidRDefault="00B822F0" w:rsidP="008C68A8">
      <w:pPr>
        <w:pStyle w:val="screen"/>
      </w:pPr>
      <w:r w:rsidRPr="005A1FD1">
        <w:t xml:space="preserve">     Screen for alcohol problems yearly for all patients.</w:t>
      </w:r>
    </w:p>
    <w:p w14:paraId="63B262AC" w14:textId="77777777" w:rsidR="00B822F0" w:rsidRPr="005A1FD1" w:rsidRDefault="00B822F0" w:rsidP="008C68A8">
      <w:pPr>
        <w:pStyle w:val="screen"/>
      </w:pPr>
      <w:r w:rsidRPr="005A1FD1">
        <w:t xml:space="preserve">     Final Frequency and Age Range used: 1 year for all ages.</w:t>
      </w:r>
    </w:p>
    <w:p w14:paraId="63B262AD" w14:textId="77777777" w:rsidR="00B822F0" w:rsidRPr="005A1FD1" w:rsidRDefault="00B822F0" w:rsidP="008C68A8">
      <w:pPr>
        <w:pStyle w:val="screen"/>
      </w:pPr>
    </w:p>
    <w:p w14:paraId="63B262AE" w14:textId="77777777" w:rsidR="00B822F0" w:rsidRPr="005A1FD1" w:rsidRDefault="00B822F0" w:rsidP="008C68A8">
      <w:pPr>
        <w:pStyle w:val="screen"/>
      </w:pPr>
      <w:r w:rsidRPr="005A1FD1">
        <w:t>Seat Belt and Accident Screen        DUE NOW   unknown</w:t>
      </w:r>
    </w:p>
    <w:p w14:paraId="63B262AF" w14:textId="77777777" w:rsidR="00B822F0" w:rsidRPr="005A1FD1" w:rsidRDefault="00B822F0" w:rsidP="008C68A8">
      <w:pPr>
        <w:pStyle w:val="screen"/>
      </w:pPr>
      <w:r w:rsidRPr="005A1FD1">
        <w:t xml:space="preserve">     Seat belt education due yearly for all patients.</w:t>
      </w:r>
    </w:p>
    <w:p w14:paraId="63B262B0" w14:textId="77777777" w:rsidR="00B822F0" w:rsidRPr="005A1FD1" w:rsidRDefault="00B822F0" w:rsidP="008C68A8">
      <w:pPr>
        <w:pStyle w:val="screen"/>
      </w:pPr>
      <w:r w:rsidRPr="005A1FD1">
        <w:t xml:space="preserve">     Final Frequency and Age Range used: 1 year for all ages.</w:t>
      </w:r>
    </w:p>
    <w:p w14:paraId="63B262B1" w14:textId="77777777" w:rsidR="00B822F0" w:rsidRPr="005A1FD1" w:rsidRDefault="00B822F0" w:rsidP="008C68A8">
      <w:pPr>
        <w:pStyle w:val="screen"/>
      </w:pPr>
    </w:p>
    <w:p w14:paraId="63B262B2" w14:textId="77777777" w:rsidR="00B822F0" w:rsidRPr="005A1FD1" w:rsidRDefault="00B822F0" w:rsidP="008C68A8">
      <w:pPr>
        <w:pStyle w:val="screen"/>
      </w:pPr>
      <w:r w:rsidRPr="005A1FD1">
        <w:t>Tobacco Use Screen                   DUE NOW   unknown</w:t>
      </w:r>
    </w:p>
    <w:p w14:paraId="63B262B3" w14:textId="77777777" w:rsidR="00B822F0" w:rsidRPr="005A1FD1" w:rsidRDefault="00B822F0" w:rsidP="008C68A8">
      <w:pPr>
        <w:pStyle w:val="screen"/>
      </w:pPr>
      <w:r w:rsidRPr="005A1FD1">
        <w:t xml:space="preserve">     Tobacco use screen due yearly for all ages.</w:t>
      </w:r>
    </w:p>
    <w:p w14:paraId="63B262B4" w14:textId="77777777" w:rsidR="00B822F0" w:rsidRPr="005A1FD1" w:rsidRDefault="00B822F0" w:rsidP="008C68A8">
      <w:pPr>
        <w:pStyle w:val="screen"/>
      </w:pPr>
      <w:r w:rsidRPr="005A1FD1">
        <w:t xml:space="preserve">     No history of tobacco use screen on file. Please evaluate tobacco</w:t>
      </w:r>
    </w:p>
    <w:p w14:paraId="63B262B5" w14:textId="77777777" w:rsidR="00B822F0" w:rsidRPr="005A1FD1" w:rsidRDefault="00B822F0" w:rsidP="008C68A8">
      <w:pPr>
        <w:pStyle w:val="screen"/>
      </w:pPr>
      <w:r w:rsidRPr="005A1FD1">
        <w:t xml:space="preserve">     use and educate if currently in use.</w:t>
      </w:r>
    </w:p>
    <w:p w14:paraId="63B262B6" w14:textId="77777777" w:rsidR="00B822F0" w:rsidRPr="005A1FD1" w:rsidRDefault="00B822F0" w:rsidP="008C68A8">
      <w:pPr>
        <w:pStyle w:val="screen"/>
      </w:pPr>
      <w:r w:rsidRPr="005A1FD1">
        <w:t xml:space="preserve">     Final Frequency and Age Range used: 1 year for all ages.</w:t>
      </w:r>
    </w:p>
    <w:p w14:paraId="63B262B7" w14:textId="77777777" w:rsidR="00B822F0" w:rsidRPr="005A1FD1" w:rsidRDefault="00B822F0" w:rsidP="008C68A8">
      <w:pPr>
        <w:pStyle w:val="screen"/>
      </w:pPr>
    </w:p>
    <w:p w14:paraId="63B262B8" w14:textId="77777777" w:rsidR="00B822F0" w:rsidRPr="005A1FD1" w:rsidRDefault="00B822F0" w:rsidP="008C68A8">
      <w:pPr>
        <w:pStyle w:val="screen"/>
      </w:pPr>
      <w:r w:rsidRPr="005A1FD1">
        <w:t>Weight and Nutrition Screen          DUE NOW   unknown</w:t>
      </w:r>
    </w:p>
    <w:p w14:paraId="63B262B9" w14:textId="77777777" w:rsidR="00B822F0" w:rsidRPr="005A1FD1" w:rsidRDefault="00B822F0" w:rsidP="008C68A8">
      <w:pPr>
        <w:pStyle w:val="screen"/>
      </w:pPr>
      <w:r w:rsidRPr="005A1FD1">
        <w:t xml:space="preserve">     Weight and Nutrition screen due yearly for all patients.</w:t>
      </w:r>
    </w:p>
    <w:p w14:paraId="63B262BA" w14:textId="77777777" w:rsidR="00B822F0" w:rsidRPr="005A1FD1" w:rsidRDefault="00B822F0" w:rsidP="008C68A8">
      <w:pPr>
        <w:pStyle w:val="screen"/>
      </w:pPr>
      <w:r w:rsidRPr="005A1FD1">
        <w:t xml:space="preserve">     Final Frequency and Age Range used: 1 year for all ages.</w:t>
      </w:r>
    </w:p>
    <w:p w14:paraId="63B262BB" w14:textId="77777777" w:rsidR="00B822F0" w:rsidRPr="005A1FD1" w:rsidRDefault="00B822F0" w:rsidP="008C68A8">
      <w:pPr>
        <w:pStyle w:val="screen"/>
      </w:pPr>
    </w:p>
    <w:p w14:paraId="63B262BC" w14:textId="77777777" w:rsidR="00B822F0" w:rsidRPr="005A1FD1" w:rsidRDefault="00B822F0" w:rsidP="008C68A8">
      <w:pPr>
        <w:pStyle w:val="screen"/>
      </w:pPr>
      <w:r w:rsidRPr="005A1FD1">
        <w:t>---------R - Clinical Reminders ---------------------</w:t>
      </w:r>
    </w:p>
    <w:p w14:paraId="63B262BD" w14:textId="77777777" w:rsidR="00B822F0" w:rsidRPr="005A1FD1" w:rsidRDefault="00B822F0" w:rsidP="008C68A8">
      <w:pPr>
        <w:pStyle w:val="screen"/>
      </w:pPr>
    </w:p>
    <w:p w14:paraId="63B262BE" w14:textId="77777777" w:rsidR="00B822F0" w:rsidRPr="005A1FD1" w:rsidRDefault="00B822F0" w:rsidP="008C68A8">
      <w:pPr>
        <w:pStyle w:val="screen"/>
      </w:pPr>
      <w:r w:rsidRPr="005A1FD1">
        <w:t>The following disease screening, immunization and patient education</w:t>
      </w:r>
    </w:p>
    <w:p w14:paraId="63B262BF" w14:textId="77777777" w:rsidR="00B822F0" w:rsidRPr="005A1FD1" w:rsidRDefault="00B822F0" w:rsidP="008C68A8">
      <w:pPr>
        <w:pStyle w:val="screen"/>
      </w:pPr>
      <w:r w:rsidRPr="005A1FD1">
        <w:t>recommendations are offered as guidelines to assist in your practice.</w:t>
      </w:r>
    </w:p>
    <w:p w14:paraId="63B262C0" w14:textId="77777777" w:rsidR="00B822F0" w:rsidRPr="005A1FD1" w:rsidRDefault="00B822F0" w:rsidP="008C68A8">
      <w:pPr>
        <w:pStyle w:val="screen"/>
      </w:pPr>
      <w:r w:rsidRPr="005A1FD1">
        <w:t>These are only recommendations, not practice standards. The</w:t>
      </w:r>
    </w:p>
    <w:p w14:paraId="63B262C1" w14:textId="77777777" w:rsidR="00B822F0" w:rsidRPr="005A1FD1" w:rsidRDefault="00B822F0" w:rsidP="008C68A8">
      <w:pPr>
        <w:pStyle w:val="screen"/>
      </w:pPr>
      <w:r w:rsidRPr="005A1FD1">
        <w:t>appropriate utilization of these for your individual patient must be</w:t>
      </w:r>
    </w:p>
    <w:p w14:paraId="63B262C2" w14:textId="77777777" w:rsidR="00B822F0" w:rsidRPr="005A1FD1" w:rsidRDefault="00B822F0" w:rsidP="008C68A8">
      <w:pPr>
        <w:pStyle w:val="screen"/>
      </w:pPr>
      <w:r w:rsidRPr="005A1FD1">
        <w:t>based on clinical judgment and the patient's current status.</w:t>
      </w:r>
    </w:p>
    <w:p w14:paraId="63B262C3" w14:textId="77777777" w:rsidR="00B822F0" w:rsidRPr="005A1FD1" w:rsidRDefault="00B822F0" w:rsidP="008C68A8">
      <w:pPr>
        <w:pStyle w:val="screen"/>
      </w:pPr>
      <w:r w:rsidRPr="005A1FD1">
        <w:t xml:space="preserve">                                   --NEXT--  --LAST--</w:t>
      </w:r>
    </w:p>
    <w:p w14:paraId="63B262C4" w14:textId="77777777" w:rsidR="00B822F0" w:rsidRPr="005A1FD1" w:rsidRDefault="00B822F0" w:rsidP="008C68A8">
      <w:pPr>
        <w:pStyle w:val="screen"/>
      </w:pPr>
      <w:r w:rsidRPr="005A1FD1">
        <w:t>Exercise Education                   DUE NOW   unknown</w:t>
      </w:r>
    </w:p>
    <w:p w14:paraId="63B262C5" w14:textId="77777777" w:rsidR="00B822F0" w:rsidRPr="005A1FD1" w:rsidRDefault="00B822F0" w:rsidP="008C68A8">
      <w:pPr>
        <w:pStyle w:val="screen"/>
      </w:pPr>
      <w:r w:rsidRPr="005A1FD1">
        <w:t>Hypertension Detection               DUE NOW   unknown</w:t>
      </w:r>
    </w:p>
    <w:p w14:paraId="63B262C6" w14:textId="77777777" w:rsidR="00B822F0" w:rsidRPr="005A1FD1" w:rsidRDefault="00B822F0" w:rsidP="008C68A8">
      <w:pPr>
        <w:pStyle w:val="screen"/>
      </w:pPr>
      <w:r w:rsidRPr="005A1FD1">
        <w:t>Problem Drinking Screen              DUE NOW   unknown</w:t>
      </w:r>
    </w:p>
    <w:p w14:paraId="63B262C7" w14:textId="77777777" w:rsidR="00B822F0" w:rsidRPr="005A1FD1" w:rsidRDefault="00B822F0" w:rsidP="008C68A8">
      <w:pPr>
        <w:pStyle w:val="screen"/>
      </w:pPr>
      <w:r w:rsidRPr="005A1FD1">
        <w:t>Seat Belt and Accident Screen        DUE NOW   unknown</w:t>
      </w:r>
    </w:p>
    <w:p w14:paraId="63B262C8" w14:textId="77777777" w:rsidR="00B822F0" w:rsidRPr="005A1FD1" w:rsidRDefault="00B822F0" w:rsidP="008C68A8">
      <w:pPr>
        <w:pStyle w:val="screen"/>
      </w:pPr>
      <w:r w:rsidRPr="005A1FD1">
        <w:t>Tobacco Use Screen                   DUE NOW   unknown</w:t>
      </w:r>
    </w:p>
    <w:p w14:paraId="63B262C9" w14:textId="77777777" w:rsidR="00B822F0" w:rsidRPr="005A1FD1" w:rsidRDefault="00B822F0" w:rsidP="008C68A8">
      <w:pPr>
        <w:pStyle w:val="screen"/>
      </w:pPr>
      <w:r w:rsidRPr="005A1FD1">
        <w:t>Weight and Nutrition Screen          DUE NOW   unknown</w:t>
      </w:r>
    </w:p>
    <w:p w14:paraId="63B262CA" w14:textId="77777777" w:rsidR="00B822F0" w:rsidRPr="005A1FD1" w:rsidRDefault="00B822F0" w:rsidP="008C68A8">
      <w:pPr>
        <w:pStyle w:val="screen"/>
      </w:pPr>
    </w:p>
    <w:p w14:paraId="63B262CB" w14:textId="77777777" w:rsidR="00B822F0" w:rsidRPr="005A1FD1" w:rsidRDefault="00B822F0" w:rsidP="008C68A8">
      <w:pPr>
        <w:pStyle w:val="screen"/>
      </w:pPr>
      <w:r w:rsidRPr="005A1FD1">
        <w:t>* END *</w:t>
      </w:r>
    </w:p>
    <w:p w14:paraId="63B262CC" w14:textId="77777777" w:rsidR="00B822F0" w:rsidRPr="005A1FD1" w:rsidRDefault="00B822F0" w:rsidP="008C68A8">
      <w:pPr>
        <w:pStyle w:val="screen"/>
      </w:pPr>
      <w:r w:rsidRPr="005A1FD1">
        <w:t>Press &lt;RET&gt; to continue, ^ to exit component, or select component: ^</w:t>
      </w:r>
    </w:p>
    <w:p w14:paraId="63B262CD" w14:textId="77777777" w:rsidR="00CD524A" w:rsidRDefault="00B822F0" w:rsidP="00B822F0">
      <w:pPr>
        <w:pStyle w:val="Heading2"/>
      </w:pPr>
      <w:bookmarkStart w:id="442" w:name="_Toc428365065"/>
      <w:bookmarkStart w:id="443" w:name="_Toc468086073"/>
      <w:r>
        <w:t>Key Concepts</w:t>
      </w:r>
      <w:bookmarkEnd w:id="442"/>
      <w:bookmarkEnd w:id="443"/>
    </w:p>
    <w:p w14:paraId="63B262CE" w14:textId="77777777" w:rsidR="00B822F0" w:rsidRPr="00724287" w:rsidRDefault="00B822F0" w:rsidP="007C79F0">
      <w:pPr>
        <w:pStyle w:val="ListParagraph"/>
        <w:numPr>
          <w:ilvl w:val="0"/>
          <w:numId w:val="146"/>
        </w:numPr>
        <w:rPr>
          <w:rFonts w:eastAsiaTheme="minorHAnsi" w:cstheme="minorBidi"/>
        </w:rPr>
      </w:pPr>
      <w:r w:rsidRPr="00724287">
        <w:rPr>
          <w:rFonts w:eastAsiaTheme="minorHAnsi" w:cstheme="minorBidi"/>
        </w:rPr>
        <w:t xml:space="preserve">Clinical Reminders on Health Summaries furnish providers with timely information about their patients' health maintenance schedules. </w:t>
      </w:r>
    </w:p>
    <w:p w14:paraId="63B262CF" w14:textId="77777777" w:rsidR="00B822F0" w:rsidRPr="00724287" w:rsidRDefault="00B822F0" w:rsidP="007C79F0">
      <w:pPr>
        <w:pStyle w:val="ListParagraph"/>
        <w:numPr>
          <w:ilvl w:val="0"/>
          <w:numId w:val="146"/>
        </w:numPr>
        <w:rPr>
          <w:rFonts w:eastAsiaTheme="minorHAnsi" w:cstheme="minorBidi"/>
        </w:rPr>
      </w:pPr>
      <w:r w:rsidRPr="00724287">
        <w:rPr>
          <w:rFonts w:eastAsiaTheme="minorHAnsi" w:cstheme="minorBidi"/>
        </w:rPr>
        <w:t>Providers can work with their local ADP coordinators to set up customized schedules based on local and national guidelines for patient education, immunizations, and other procedures.</w:t>
      </w:r>
    </w:p>
    <w:p w14:paraId="63B262D0" w14:textId="77777777" w:rsidR="00B822F0" w:rsidRPr="00724287" w:rsidRDefault="00B822F0" w:rsidP="007C79F0">
      <w:pPr>
        <w:pStyle w:val="ListParagraph"/>
        <w:numPr>
          <w:ilvl w:val="0"/>
          <w:numId w:val="146"/>
        </w:numPr>
        <w:rPr>
          <w:rFonts w:eastAsiaTheme="minorHAnsi" w:cstheme="minorBidi"/>
        </w:rPr>
      </w:pPr>
      <w:r w:rsidRPr="00724287">
        <w:rPr>
          <w:rFonts w:eastAsiaTheme="minorHAnsi" w:cstheme="minorBidi"/>
        </w:rPr>
        <w:t>Options on the Clinical Reminder/Health Maintenance menu let you edit reminder and health maintenance definitions, based on your site's clinical terminology.</w:t>
      </w:r>
    </w:p>
    <w:p w14:paraId="63B262D1" w14:textId="77777777" w:rsidR="00B822F0" w:rsidRPr="00724287" w:rsidRDefault="00B822F0" w:rsidP="007C79F0">
      <w:pPr>
        <w:pStyle w:val="ListParagraph"/>
        <w:numPr>
          <w:ilvl w:val="0"/>
          <w:numId w:val="146"/>
        </w:numPr>
        <w:rPr>
          <w:rFonts w:eastAsiaTheme="minorHAnsi" w:cstheme="minorBidi"/>
        </w:rPr>
      </w:pPr>
      <w:r w:rsidRPr="00724287">
        <w:rPr>
          <w:rFonts w:eastAsiaTheme="minorHAnsi" w:cstheme="minorBidi"/>
        </w:rPr>
        <w:lastRenderedPageBreak/>
        <w:t>A complete reminder definition includes associated components such as examinations, taxonomies, and health factors. Sites may define their own components to use in reminder definitions. A site may also create routines for computed findings where necessary. This makes reminders completely customizable by sites.</w:t>
      </w:r>
    </w:p>
    <w:p w14:paraId="63B262D2" w14:textId="77777777" w:rsidR="00B822F0" w:rsidRPr="00724287" w:rsidRDefault="00B822F0" w:rsidP="007C79F0">
      <w:pPr>
        <w:pStyle w:val="ListParagraph"/>
        <w:numPr>
          <w:ilvl w:val="0"/>
          <w:numId w:val="146"/>
        </w:numPr>
        <w:rPr>
          <w:rFonts w:eastAsiaTheme="minorHAnsi" w:cstheme="minorBidi"/>
        </w:rPr>
      </w:pPr>
      <w:r w:rsidRPr="00724287">
        <w:rPr>
          <w:rFonts w:eastAsiaTheme="minorHAnsi" w:cstheme="minorBidi"/>
        </w:rPr>
        <w:t>Taxonomy entries define low and high range values from ICD Diagnosis, ICD Operation/Procedures, and CPT codes which are part of a clinical category (taxonomy).</w:t>
      </w:r>
    </w:p>
    <w:p w14:paraId="63B262D3" w14:textId="77777777" w:rsidR="00B822F0" w:rsidRPr="00724287" w:rsidRDefault="00B822F0" w:rsidP="007C79F0">
      <w:pPr>
        <w:pStyle w:val="ListParagraph"/>
        <w:numPr>
          <w:ilvl w:val="0"/>
          <w:numId w:val="146"/>
        </w:numPr>
        <w:rPr>
          <w:rFonts w:eastAsiaTheme="minorHAnsi" w:cstheme="minorBidi"/>
        </w:rPr>
      </w:pPr>
      <w:r w:rsidRPr="00724287">
        <w:rPr>
          <w:rFonts w:eastAsiaTheme="minorHAnsi" w:cstheme="minorBidi"/>
        </w:rPr>
        <w:t>To alter a VA- prefixed reminder item, first copy it to a different name and then edit the reminder to reflect your site's requirements for the reminder.</w:t>
      </w:r>
    </w:p>
    <w:p w14:paraId="63B262D4" w14:textId="77777777" w:rsidR="00B822F0" w:rsidRPr="00724287" w:rsidRDefault="00B822F0" w:rsidP="007C79F0">
      <w:pPr>
        <w:pStyle w:val="ListParagraph"/>
        <w:numPr>
          <w:ilvl w:val="0"/>
          <w:numId w:val="146"/>
        </w:numPr>
        <w:rPr>
          <w:rFonts w:eastAsiaTheme="minorHAnsi" w:cstheme="minorBidi"/>
        </w:rPr>
      </w:pPr>
      <w:r w:rsidRPr="00724287">
        <w:rPr>
          <w:rFonts w:eastAsiaTheme="minorHAnsi" w:cstheme="minorBidi"/>
        </w:rPr>
        <w:t>Once reminder criteria have been defined, they may be included in the Health Summary Type definitions for the Clinical Reminder and Health Maintenance components which will be displayed on Health Summaries.</w:t>
      </w:r>
    </w:p>
    <w:p w14:paraId="63B262D5" w14:textId="77777777" w:rsidR="00B822F0" w:rsidRDefault="00B822F0" w:rsidP="00B822F0">
      <w:pPr>
        <w:pStyle w:val="Heading1"/>
      </w:pPr>
      <w:bookmarkStart w:id="444" w:name="_Toc428365066"/>
      <w:bookmarkStart w:id="445" w:name="_Toc468086074"/>
      <w:r>
        <w:t>PCE Clinical Reports</w:t>
      </w:r>
      <w:bookmarkEnd w:id="444"/>
      <w:bookmarkEnd w:id="445"/>
    </w:p>
    <w:p w14:paraId="63B262D6" w14:textId="77777777" w:rsidR="00B822F0" w:rsidRPr="00724287" w:rsidRDefault="00B822F0" w:rsidP="007C79F0">
      <w:pPr>
        <w:rPr>
          <w:rFonts w:eastAsiaTheme="minorHAnsi" w:cstheme="minorBidi"/>
        </w:rPr>
      </w:pPr>
      <w:r w:rsidRPr="00724287">
        <w:rPr>
          <w:rFonts w:eastAsiaTheme="minorHAnsi" w:cstheme="minorBidi"/>
        </w:rPr>
        <w:t>The PCE Clinical Reports options provide clinicians and managers with summary data about their patients, workload activity, and encounter counts. The reports extract data from various files in VISTA, including laboratory, pharmacy, and PIMS to create output reports which have been requested by physicians throughout the VA.</w:t>
      </w:r>
    </w:p>
    <w:p w14:paraId="63B262D7" w14:textId="77777777" w:rsidR="00B822F0" w:rsidRPr="00724287" w:rsidRDefault="00B822F0" w:rsidP="007C79F0">
      <w:pPr>
        <w:rPr>
          <w:rFonts w:eastAsiaTheme="minorHAnsi" w:cstheme="minorBidi"/>
        </w:rPr>
      </w:pPr>
      <w:r w:rsidRPr="00724287">
        <w:rPr>
          <w:rFonts w:eastAsiaTheme="minorHAnsi" w:cstheme="minorBidi"/>
        </w:rPr>
        <w:t>N</w:t>
      </w:r>
      <w:r w:rsidR="00BE25C5" w:rsidRPr="00724287">
        <w:rPr>
          <w:rFonts w:eastAsiaTheme="minorHAnsi" w:cstheme="minorBidi"/>
        </w:rPr>
        <w:t>ote</w:t>
      </w:r>
      <w:r w:rsidRPr="00724287">
        <w:rPr>
          <w:rFonts w:eastAsiaTheme="minorHAnsi" w:cstheme="minorBidi"/>
        </w:rPr>
        <w:t>:</w:t>
      </w:r>
      <w:r w:rsidR="007C79F0" w:rsidRPr="00724287">
        <w:rPr>
          <w:rFonts w:eastAsiaTheme="minorHAnsi" w:cstheme="minorBidi"/>
        </w:rPr>
        <w:t xml:space="preserve">  </w:t>
      </w:r>
      <w:r w:rsidRPr="00724287">
        <w:rPr>
          <w:rFonts w:eastAsiaTheme="minorHAnsi" w:cstheme="minorBidi"/>
        </w:rPr>
        <w:t>If the month or day are</w:t>
      </w:r>
      <w:r w:rsidR="00BE25C5" w:rsidRPr="00724287">
        <w:rPr>
          <w:rFonts w:eastAsiaTheme="minorHAnsi" w:cstheme="minorBidi"/>
        </w:rPr>
        <w:t xml:space="preserve"> </w:t>
      </w:r>
      <w:r w:rsidRPr="00724287">
        <w:rPr>
          <w:rFonts w:eastAsiaTheme="minorHAnsi" w:cstheme="minorBidi"/>
        </w:rPr>
        <w:t>n</w:t>
      </w:r>
      <w:r w:rsidR="00BE25C5" w:rsidRPr="00724287">
        <w:rPr>
          <w:rFonts w:eastAsiaTheme="minorHAnsi" w:cstheme="minorBidi"/>
        </w:rPr>
        <w:t>o</w:t>
      </w:r>
      <w:r w:rsidRPr="00724287">
        <w:rPr>
          <w:rFonts w:eastAsiaTheme="minorHAnsi" w:cstheme="minorBidi"/>
        </w:rPr>
        <w:t>t known for historical encounters, they will appear on encounter screens or reports with zeroes for the missing dates; for example, 01/00/95 or 00/00/94.</w:t>
      </w:r>
    </w:p>
    <w:p w14:paraId="63B262D8" w14:textId="77777777" w:rsidR="00B822F0" w:rsidRPr="00A61B8D" w:rsidRDefault="00B822F0" w:rsidP="00B822F0">
      <w:pPr>
        <w:pStyle w:val="Heading2"/>
      </w:pPr>
      <w:bookmarkStart w:id="446" w:name="_Toc398017786"/>
      <w:bookmarkStart w:id="447" w:name="_Toc428365067"/>
      <w:bookmarkStart w:id="448" w:name="_Toc468086075"/>
      <w:r w:rsidRPr="00A61B8D">
        <w:t>PCE Clinical Reports Menu</w:t>
      </w:r>
      <w:bookmarkEnd w:id="446"/>
      <w:bookmarkEnd w:id="447"/>
      <w:bookmarkEnd w:id="448"/>
    </w:p>
    <w:p w14:paraId="63B262D9" w14:textId="77777777" w:rsidR="00B822F0" w:rsidRPr="005A1FD1" w:rsidRDefault="00B822F0" w:rsidP="008C68A8">
      <w:pPr>
        <w:pStyle w:val="screen"/>
      </w:pPr>
      <w:r w:rsidRPr="005A1FD1">
        <w:t xml:space="preserve">   PA     Patient Activity by Clinic</w:t>
      </w:r>
    </w:p>
    <w:p w14:paraId="63B262DA" w14:textId="77777777" w:rsidR="00B822F0" w:rsidRPr="005A1FD1" w:rsidRDefault="00B822F0" w:rsidP="008C68A8">
      <w:pPr>
        <w:pStyle w:val="screen"/>
      </w:pPr>
      <w:r w:rsidRPr="005A1FD1">
        <w:t xml:space="preserve">   CP     Caseload Profile by Clinic</w:t>
      </w:r>
    </w:p>
    <w:p w14:paraId="63B262DB" w14:textId="77777777" w:rsidR="00B822F0" w:rsidRPr="005A1FD1" w:rsidRDefault="00B822F0" w:rsidP="008C68A8">
      <w:pPr>
        <w:pStyle w:val="screen"/>
      </w:pPr>
      <w:r w:rsidRPr="005A1FD1">
        <w:t xml:space="preserve">   WL     Workload by Clinic</w:t>
      </w:r>
    </w:p>
    <w:p w14:paraId="63B262DC" w14:textId="77777777" w:rsidR="00B822F0" w:rsidRPr="005A1FD1" w:rsidRDefault="00B822F0" w:rsidP="008C68A8">
      <w:pPr>
        <w:pStyle w:val="screen"/>
      </w:pPr>
      <w:r w:rsidRPr="005A1FD1">
        <w:t xml:space="preserve">   DX     Diagnosis Ranked by Frequency</w:t>
      </w:r>
    </w:p>
    <w:p w14:paraId="63B262DD" w14:textId="77777777" w:rsidR="00B822F0" w:rsidRPr="005A1FD1" w:rsidRDefault="00B822F0" w:rsidP="008C68A8">
      <w:pPr>
        <w:pStyle w:val="screen"/>
      </w:pPr>
      <w:r w:rsidRPr="005A1FD1">
        <w:t xml:space="preserve">   LE     Location Encounter Counts</w:t>
      </w:r>
    </w:p>
    <w:p w14:paraId="63B262DE" w14:textId="77777777" w:rsidR="00B822F0" w:rsidRPr="005A1FD1" w:rsidRDefault="00B822F0" w:rsidP="008C68A8">
      <w:pPr>
        <w:pStyle w:val="screen"/>
      </w:pPr>
      <w:r w:rsidRPr="005A1FD1">
        <w:t xml:space="preserve">   PE     Provider Encounter Counts</w:t>
      </w:r>
    </w:p>
    <w:p w14:paraId="63B262DF" w14:textId="77777777" w:rsidR="00B822F0" w:rsidRPr="00A61B8D" w:rsidRDefault="00B822F0" w:rsidP="00B822F0">
      <w:pPr>
        <w:pStyle w:val="Heading2"/>
      </w:pPr>
      <w:bookmarkStart w:id="449" w:name="_Toc428365068"/>
      <w:bookmarkStart w:id="450" w:name="_Toc468086076"/>
      <w:r w:rsidRPr="00A61B8D">
        <w:t>Option Descriptions</w:t>
      </w:r>
      <w:bookmarkEnd w:id="449"/>
      <w:bookmarkEnd w:id="450"/>
    </w:p>
    <w:p w14:paraId="63B262E0" w14:textId="77777777" w:rsidR="00B822F0" w:rsidRPr="00BE25C5" w:rsidRDefault="00B822F0" w:rsidP="00BE25C5">
      <w:pPr>
        <w:pStyle w:val="Heading3"/>
      </w:pPr>
      <w:bookmarkStart w:id="451" w:name="_Toc468086077"/>
      <w:r w:rsidRPr="00BE25C5">
        <w:t>Patient Activity by Clinic</w:t>
      </w:r>
      <w:bookmarkEnd w:id="451"/>
    </w:p>
    <w:p w14:paraId="63B262E1" w14:textId="77777777" w:rsidR="00B822F0" w:rsidRPr="00724287" w:rsidRDefault="00B822F0" w:rsidP="007C79F0">
      <w:pPr>
        <w:rPr>
          <w:rFonts w:eastAsiaTheme="minorHAnsi" w:cstheme="minorBidi"/>
        </w:rPr>
      </w:pPr>
      <w:r w:rsidRPr="00724287">
        <w:rPr>
          <w:rFonts w:eastAsiaTheme="minorHAnsi" w:cstheme="minorBidi"/>
        </w:rPr>
        <w:t>This report provides a summary of patient data for one or more clinics as a measure of continuity of care.</w:t>
      </w:r>
    </w:p>
    <w:p w14:paraId="63B262E2" w14:textId="77777777" w:rsidR="00B822F0" w:rsidRPr="00B822F0" w:rsidRDefault="00B822F0" w:rsidP="00BE25C5">
      <w:pPr>
        <w:pStyle w:val="Heading3"/>
      </w:pPr>
      <w:bookmarkStart w:id="452" w:name="_Toc468086078"/>
      <w:r w:rsidRPr="00B822F0">
        <w:t>Caseload Profile by Clinic</w:t>
      </w:r>
      <w:bookmarkEnd w:id="452"/>
    </w:p>
    <w:p w14:paraId="63B262E3" w14:textId="77777777" w:rsidR="00B822F0" w:rsidRPr="00724287" w:rsidRDefault="00B822F0" w:rsidP="007C79F0">
      <w:pPr>
        <w:rPr>
          <w:rFonts w:eastAsiaTheme="minorHAnsi" w:cstheme="minorBidi"/>
        </w:rPr>
      </w:pPr>
      <w:r w:rsidRPr="00724287">
        <w:rPr>
          <w:rFonts w:eastAsiaTheme="minorHAnsi" w:cstheme="minorBidi"/>
        </w:rPr>
        <w:t xml:space="preserve">This report generates a profile of the patients in a clinic's caseload, given a selected date range. One or more clinics or a stop code may be selected to represent the caseload; it combines PCE encounter, Lab, Radiology, Outpatient Pharmacy, and </w:t>
      </w:r>
      <w:r w:rsidRPr="00724287">
        <w:rPr>
          <w:rFonts w:eastAsiaTheme="minorHAnsi" w:cstheme="minorBidi"/>
        </w:rPr>
        <w:lastRenderedPageBreak/>
        <w:t>Admissions data, with report areas of demographics, preventive medicine, quality of care markers, and utilization.</w:t>
      </w:r>
    </w:p>
    <w:p w14:paraId="63B262E4" w14:textId="77777777" w:rsidR="00B822F0" w:rsidRPr="00B822F0" w:rsidRDefault="00B822F0" w:rsidP="00BE25C5">
      <w:pPr>
        <w:pStyle w:val="Heading3"/>
      </w:pPr>
      <w:bookmarkStart w:id="453" w:name="_Toc468086079"/>
      <w:r w:rsidRPr="00B822F0">
        <w:t>Workload by Clinic</w:t>
      </w:r>
      <w:bookmarkEnd w:id="453"/>
    </w:p>
    <w:p w14:paraId="63B262E5" w14:textId="77777777" w:rsidR="00B822F0" w:rsidRPr="00724287" w:rsidRDefault="00B822F0" w:rsidP="007C79F0">
      <w:pPr>
        <w:rPr>
          <w:rFonts w:eastAsiaTheme="minorHAnsi" w:cstheme="minorBidi"/>
        </w:rPr>
      </w:pPr>
      <w:r w:rsidRPr="00724287">
        <w:rPr>
          <w:rFonts w:eastAsiaTheme="minorHAnsi" w:cstheme="minorBidi"/>
        </w:rPr>
        <w:t>This report provides a summary of clinic workload based on the evaluation and management codes associated with encounters occurring within a selected date range. The report will have the most complete information if it is run for a date range where clinic activities have been documented online. The representative period of time for the selected date range may be determined by clinical staff.</w:t>
      </w:r>
    </w:p>
    <w:p w14:paraId="63B262E6" w14:textId="77777777" w:rsidR="00B822F0" w:rsidRPr="00B822F0" w:rsidRDefault="00B822F0" w:rsidP="00BE25C5">
      <w:pPr>
        <w:pStyle w:val="Heading3"/>
      </w:pPr>
      <w:bookmarkStart w:id="454" w:name="_Toc468086080"/>
      <w:r w:rsidRPr="00B822F0">
        <w:t>Diagnoses Ranked by Frequency</w:t>
      </w:r>
      <w:bookmarkEnd w:id="454"/>
    </w:p>
    <w:p w14:paraId="63B262E7" w14:textId="77777777" w:rsidR="00B822F0" w:rsidRPr="00724287" w:rsidRDefault="00B822F0" w:rsidP="007C79F0">
      <w:pPr>
        <w:rPr>
          <w:rFonts w:eastAsiaTheme="minorHAnsi" w:cstheme="minorBidi"/>
        </w:rPr>
      </w:pPr>
      <w:bookmarkStart w:id="455" w:name="ICDp105"/>
      <w:bookmarkEnd w:id="455"/>
      <w:r w:rsidRPr="00724287">
        <w:rPr>
          <w:rFonts w:eastAsiaTheme="minorHAnsi" w:cstheme="minorBidi"/>
        </w:rPr>
        <w:t xml:space="preserve">This report lists the most frequent diagnostic codes </w:t>
      </w:r>
      <w:bookmarkStart w:id="456" w:name="p199_105"/>
      <w:bookmarkEnd w:id="456"/>
      <w:r w:rsidRPr="00724287">
        <w:rPr>
          <w:rFonts w:eastAsiaTheme="minorHAnsi" w:cstheme="minorBidi"/>
        </w:rPr>
        <w:t>(</w:t>
      </w:r>
      <w:proofErr w:type="spellStart"/>
      <w:r w:rsidRPr="00724287">
        <w:rPr>
          <w:rFonts w:eastAsiaTheme="minorHAnsi" w:cstheme="minorBidi"/>
        </w:rPr>
        <w:t>ICD9</w:t>
      </w:r>
      <w:proofErr w:type="spellEnd"/>
      <w:r w:rsidRPr="00724287">
        <w:rPr>
          <w:rFonts w:eastAsiaTheme="minorHAnsi" w:cstheme="minorBidi"/>
        </w:rPr>
        <w:t xml:space="preserve"> or ICD-10) and the most frequent diagnostic categories.</w:t>
      </w:r>
    </w:p>
    <w:p w14:paraId="63B262E8" w14:textId="77777777" w:rsidR="00B822F0" w:rsidRPr="00B822F0" w:rsidRDefault="00B822F0" w:rsidP="00972087">
      <w:pPr>
        <w:pStyle w:val="Heading3"/>
        <w:keepNext/>
      </w:pPr>
      <w:bookmarkStart w:id="457" w:name="_Toc468086081"/>
      <w:r w:rsidRPr="00B822F0">
        <w:t>Location Encounter Counts</w:t>
      </w:r>
      <w:bookmarkEnd w:id="457"/>
    </w:p>
    <w:p w14:paraId="63B262E9" w14:textId="77777777" w:rsidR="00B822F0" w:rsidRPr="00724287" w:rsidRDefault="00B822F0" w:rsidP="007C79F0">
      <w:pPr>
        <w:rPr>
          <w:rFonts w:eastAsiaTheme="minorHAnsi" w:cstheme="minorBidi"/>
        </w:rPr>
      </w:pPr>
      <w:r w:rsidRPr="00724287">
        <w:rPr>
          <w:rFonts w:eastAsiaTheme="minorHAnsi" w:cstheme="minorBidi"/>
        </w:rPr>
        <w:t>This report counts PCE outpatient encounters in a date range by location. The location selection can be based on facility, hospital location(s), or clinic stop(s). The report can be run for all hospital locations or clinic stops in a facility or selected hospital locations or clinic stops.</w:t>
      </w:r>
    </w:p>
    <w:p w14:paraId="63B262EA" w14:textId="77777777" w:rsidR="00B822F0" w:rsidRPr="00B822F0" w:rsidRDefault="00B822F0" w:rsidP="00BE25C5">
      <w:pPr>
        <w:pStyle w:val="Heading3"/>
      </w:pPr>
      <w:bookmarkStart w:id="458" w:name="_Toc468086082"/>
      <w:r w:rsidRPr="00B822F0">
        <w:t>Provider Encounter Counts</w:t>
      </w:r>
      <w:bookmarkEnd w:id="458"/>
    </w:p>
    <w:p w14:paraId="63B262EB" w14:textId="77777777" w:rsidR="00B822F0" w:rsidRPr="00724287" w:rsidRDefault="00B822F0" w:rsidP="007C79F0">
      <w:pPr>
        <w:rPr>
          <w:rFonts w:eastAsiaTheme="minorHAnsi" w:cstheme="minorBidi"/>
        </w:rPr>
      </w:pPr>
      <w:r w:rsidRPr="00724287">
        <w:rPr>
          <w:rFonts w:eastAsiaTheme="minorHAnsi" w:cstheme="minorBidi"/>
        </w:rPr>
        <w:t>This report lists provider counts related to PCE outpatient encounters (in detailed or summary reports). The selection criteria includes facility, service category, provider, and date range. The facility criteria allows for selection of the facilities to be included on the report. The provider selection criteria allows for selection of all providers, primary providers, a list of individual providers, or the providers belonging to a list of provider classes. The date range specifies a time interval in which to look for encounters.</w:t>
      </w:r>
    </w:p>
    <w:p w14:paraId="63B262EC" w14:textId="77777777" w:rsidR="00B822F0" w:rsidRPr="00B822F0" w:rsidRDefault="00B822F0" w:rsidP="00B822F0">
      <w:pPr>
        <w:pStyle w:val="Heading3"/>
      </w:pPr>
      <w:bookmarkStart w:id="459" w:name="_Toc428365069"/>
      <w:bookmarkStart w:id="460" w:name="_Toc468086083"/>
      <w:r w:rsidRPr="00B822F0">
        <w:t>Patient Activity by Clinic</w:t>
      </w:r>
      <w:bookmarkEnd w:id="459"/>
      <w:bookmarkEnd w:id="460"/>
    </w:p>
    <w:p w14:paraId="63B262ED" w14:textId="77777777" w:rsidR="00B822F0" w:rsidRPr="00724287" w:rsidRDefault="00B822F0" w:rsidP="007C79F0">
      <w:pPr>
        <w:rPr>
          <w:rFonts w:eastAsiaTheme="minorHAnsi" w:cstheme="minorBidi"/>
        </w:rPr>
      </w:pPr>
      <w:r w:rsidRPr="00724287">
        <w:rPr>
          <w:rFonts w:eastAsiaTheme="minorHAnsi" w:cstheme="minorBidi"/>
        </w:rPr>
        <w:t>The Caseload Profile by Clinic and Patient Activity by Clinic reports track Critical Lab Values and Emergency Room Visits. The PCE Report Parameter Edit option on the PCE HS/</w:t>
      </w:r>
      <w:proofErr w:type="spellStart"/>
      <w:r w:rsidRPr="00724287">
        <w:rPr>
          <w:rFonts w:eastAsiaTheme="minorHAnsi" w:cstheme="minorBidi"/>
        </w:rPr>
        <w:t>RPT</w:t>
      </w:r>
      <w:proofErr w:type="spellEnd"/>
      <w:r w:rsidRPr="00724287">
        <w:rPr>
          <w:rFonts w:eastAsiaTheme="minorHAnsi" w:cstheme="minorBidi"/>
        </w:rPr>
        <w:t xml:space="preserve"> Parameter Menu allows your site to specify which clinics in Hospital Location file (#44) represent "Emergency Room" clinics and what tests from the Laboratory Test file (#60) should be used for looking up patient data for Glucose, Cholesterol, LDL Cholesterol and </w:t>
      </w:r>
      <w:proofErr w:type="spellStart"/>
      <w:r w:rsidRPr="00724287">
        <w:rPr>
          <w:rFonts w:eastAsiaTheme="minorHAnsi" w:cstheme="minorBidi"/>
        </w:rPr>
        <w:t>HBA1C</w:t>
      </w:r>
      <w:proofErr w:type="spellEnd"/>
      <w:r w:rsidRPr="00724287">
        <w:rPr>
          <w:rFonts w:eastAsiaTheme="minorHAnsi" w:cstheme="minorBidi"/>
        </w:rPr>
        <w:t xml:space="preserve"> lab results. (This is necessary since the Laboratory Test File is not standardized and each site may have customized it differently.)</w:t>
      </w:r>
    </w:p>
    <w:p w14:paraId="63B262EE" w14:textId="77777777" w:rsidR="00B822F0" w:rsidRPr="005A1FD1" w:rsidRDefault="00B822F0" w:rsidP="008C68A8">
      <w:pPr>
        <w:pStyle w:val="screen"/>
      </w:pPr>
      <w:r w:rsidRPr="005A1FD1">
        <w:t>Select PCE Clinical Reports Option: PA  Patient Activity by Clinic</w:t>
      </w:r>
    </w:p>
    <w:p w14:paraId="63B262EF" w14:textId="77777777" w:rsidR="00B822F0" w:rsidRPr="005A1FD1" w:rsidRDefault="00B822F0" w:rsidP="008C68A8">
      <w:pPr>
        <w:pStyle w:val="screen"/>
      </w:pPr>
    </w:p>
    <w:p w14:paraId="63B262F0" w14:textId="77777777" w:rsidR="00B822F0" w:rsidRPr="005A1FD1" w:rsidRDefault="00B822F0" w:rsidP="008C68A8">
      <w:pPr>
        <w:pStyle w:val="screen"/>
      </w:pPr>
      <w:r w:rsidRPr="005A1FD1">
        <w:t xml:space="preserve">                           Patient Activity by Clinic</w:t>
      </w:r>
    </w:p>
    <w:p w14:paraId="63B262F1" w14:textId="77777777" w:rsidR="00B822F0" w:rsidRPr="005A1FD1" w:rsidRDefault="00B822F0" w:rsidP="008C68A8">
      <w:pPr>
        <w:pStyle w:val="screen"/>
      </w:pPr>
    </w:p>
    <w:p w14:paraId="63B262F2" w14:textId="77777777" w:rsidR="00B822F0" w:rsidRPr="005A1FD1" w:rsidRDefault="00B822F0" w:rsidP="008C68A8">
      <w:pPr>
        <w:pStyle w:val="screen"/>
      </w:pPr>
      <w:r w:rsidRPr="005A1FD1">
        <w:lastRenderedPageBreak/>
        <w:t>Select clinic(s) by (H)OSPITAL LOCATION or CLINIC (S)TOP CODE: HOSPITAL LOCATION</w:t>
      </w:r>
    </w:p>
    <w:p w14:paraId="63B262F3" w14:textId="77777777" w:rsidR="00B822F0" w:rsidRPr="005A1FD1" w:rsidRDefault="00B822F0" w:rsidP="008C68A8">
      <w:pPr>
        <w:pStyle w:val="screen"/>
      </w:pPr>
    </w:p>
    <w:p w14:paraId="63B262F4" w14:textId="77777777" w:rsidR="00B822F0" w:rsidRPr="005A1FD1" w:rsidRDefault="00B822F0" w:rsidP="008C68A8">
      <w:pPr>
        <w:pStyle w:val="screen"/>
      </w:pPr>
      <w:r w:rsidRPr="005A1FD1">
        <w:t>Select HOSPITAL LOCATION name: DIABETES CLINIC          PCEPROVIDER,ONE</w:t>
      </w:r>
    </w:p>
    <w:p w14:paraId="63B262F5" w14:textId="77777777" w:rsidR="00B822F0" w:rsidRPr="005A1FD1" w:rsidRDefault="00C52F6A" w:rsidP="008C68A8">
      <w:pPr>
        <w:pStyle w:val="screen"/>
      </w:pPr>
      <w:r w:rsidRPr="005A1FD1">
        <w:t>Another</w:t>
      </w:r>
      <w:r w:rsidR="00B822F0" w:rsidRPr="005A1FD1">
        <w:t xml:space="preserve"> HOSPITAL LOCATION name: [ENTER]</w:t>
      </w:r>
    </w:p>
    <w:p w14:paraId="63B262F6" w14:textId="77777777" w:rsidR="00B822F0" w:rsidRPr="005A1FD1" w:rsidRDefault="00B822F0" w:rsidP="008C68A8">
      <w:pPr>
        <w:pStyle w:val="screen"/>
      </w:pPr>
    </w:p>
    <w:p w14:paraId="63B262F7" w14:textId="77777777" w:rsidR="00B822F0" w:rsidRPr="005A1FD1" w:rsidRDefault="00B822F0" w:rsidP="008C68A8">
      <w:pPr>
        <w:pStyle w:val="screen"/>
      </w:pPr>
      <w:r w:rsidRPr="005A1FD1">
        <w:t>Enter ENCOUNTER BEGINNING DATE: T-10  (JUL 19, 1996)</w:t>
      </w:r>
    </w:p>
    <w:p w14:paraId="63B262F8" w14:textId="77777777" w:rsidR="00B822F0" w:rsidRPr="005A1FD1" w:rsidRDefault="00B822F0" w:rsidP="008C68A8">
      <w:pPr>
        <w:pStyle w:val="screen"/>
      </w:pPr>
      <w:r w:rsidRPr="005A1FD1">
        <w:t>Enter ENCOUNTER ENDING DATE: Jul 29, 1996// T  (JUL 29, 1996)</w:t>
      </w:r>
    </w:p>
    <w:p w14:paraId="63B262F9" w14:textId="77777777" w:rsidR="00B822F0" w:rsidRPr="005A1FD1" w:rsidRDefault="00B822F0" w:rsidP="008C68A8">
      <w:pPr>
        <w:pStyle w:val="screen"/>
      </w:pPr>
      <w:r w:rsidRPr="005A1FD1">
        <w:t>DEVICE: HOME// [ENTER]  VAX    RIGHT MARGIN: 80//[ENTER]</w:t>
      </w:r>
    </w:p>
    <w:p w14:paraId="63B262FA" w14:textId="77777777" w:rsidR="00B822F0" w:rsidRPr="005A1FD1" w:rsidRDefault="00B822F0" w:rsidP="008C68A8">
      <w:pPr>
        <w:pStyle w:val="screen"/>
      </w:pPr>
    </w:p>
    <w:p w14:paraId="63B262FB" w14:textId="77777777" w:rsidR="00B822F0" w:rsidRPr="005A1FD1" w:rsidRDefault="00B822F0" w:rsidP="008C68A8">
      <w:pPr>
        <w:pStyle w:val="screen"/>
      </w:pPr>
      <w:r w:rsidRPr="005A1FD1">
        <w:t xml:space="preserve">                                                     Jul 29, 1996@11:17</w:t>
      </w:r>
    </w:p>
    <w:p w14:paraId="63B262FC" w14:textId="77777777" w:rsidR="00B822F0" w:rsidRPr="005A1FD1" w:rsidRDefault="00B822F0" w:rsidP="008C68A8">
      <w:pPr>
        <w:pStyle w:val="screen"/>
      </w:pPr>
      <w:r w:rsidRPr="005A1FD1">
        <w:t xml:space="preserve">                           Patient Activity by Clinic</w:t>
      </w:r>
    </w:p>
    <w:p w14:paraId="63B262FD" w14:textId="77777777" w:rsidR="00B822F0" w:rsidRPr="005A1FD1" w:rsidRDefault="00B822F0" w:rsidP="008C68A8">
      <w:pPr>
        <w:pStyle w:val="screen"/>
      </w:pPr>
      <w:r w:rsidRPr="005A1FD1">
        <w:t xml:space="preserve">           Report Date Range: Jul 19, 1996 through Jul 29, 1996</w:t>
      </w:r>
    </w:p>
    <w:p w14:paraId="63B262FE" w14:textId="77777777" w:rsidR="00B822F0" w:rsidRPr="005A1FD1" w:rsidRDefault="00B822F0" w:rsidP="008C68A8">
      <w:pPr>
        <w:pStyle w:val="screen"/>
      </w:pPr>
      <w:r w:rsidRPr="005A1FD1">
        <w:t xml:space="preserve">  Clinic(s): DIABETES CLINIC</w:t>
      </w:r>
    </w:p>
    <w:p w14:paraId="63B262FF" w14:textId="77777777" w:rsidR="00B822F0" w:rsidRPr="005A1FD1" w:rsidRDefault="00B822F0" w:rsidP="008C68A8">
      <w:pPr>
        <w:pStyle w:val="screen"/>
      </w:pPr>
      <w:r w:rsidRPr="005A1FD1">
        <w:t xml:space="preserve">  CASELOAD ACTIVITY...patients' hospital admissions/discharges, emergency </w:t>
      </w:r>
    </w:p>
    <w:p w14:paraId="63B26300" w14:textId="77777777" w:rsidR="00B822F0" w:rsidRPr="005A1FD1" w:rsidRDefault="00B822F0" w:rsidP="008C68A8">
      <w:pPr>
        <w:pStyle w:val="screen"/>
      </w:pPr>
      <w:r w:rsidRPr="005A1FD1">
        <w:t xml:space="preserve">  room visits and critical lab values ;address,phone,future appts</w:t>
      </w:r>
    </w:p>
    <w:p w14:paraId="63B26301" w14:textId="77777777" w:rsidR="00B822F0" w:rsidRPr="005A1FD1" w:rsidRDefault="00B822F0" w:rsidP="008C68A8">
      <w:pPr>
        <w:pStyle w:val="screen"/>
      </w:pPr>
    </w:p>
    <w:p w14:paraId="63B26302" w14:textId="77777777" w:rsidR="00B822F0" w:rsidRPr="005A1FD1" w:rsidRDefault="00B822F0" w:rsidP="008C68A8">
      <w:pPr>
        <w:pStyle w:val="screen"/>
      </w:pPr>
      <w:r w:rsidRPr="005A1FD1">
        <w:t>_ADMISSIONS/DISCHARGES_Admission Discharge Patient SSN  Room-Bed</w:t>
      </w:r>
    </w:p>
    <w:p w14:paraId="63B26303" w14:textId="77777777" w:rsidR="00B822F0" w:rsidRPr="005A1FD1" w:rsidRDefault="00B822F0" w:rsidP="008C68A8">
      <w:pPr>
        <w:pStyle w:val="screen"/>
      </w:pPr>
      <w:r w:rsidRPr="005A1FD1">
        <w:t>==========   ========         =======                    =========   =======</w:t>
      </w:r>
    </w:p>
    <w:p w14:paraId="63B26304" w14:textId="77777777" w:rsidR="00B822F0" w:rsidRPr="005A1FD1" w:rsidRDefault="00B822F0" w:rsidP="008C68A8">
      <w:pPr>
        <w:pStyle w:val="screen"/>
      </w:pPr>
      <w:r w:rsidRPr="005A1FD1">
        <w:t>Jun 12, 1996 Jul 24, 1996   PCEPATIENT,ONE   000456789   CD-2101</w:t>
      </w:r>
    </w:p>
    <w:p w14:paraId="63B26305" w14:textId="77777777" w:rsidR="00B822F0" w:rsidRPr="005A1FD1" w:rsidRDefault="00B822F0" w:rsidP="008C68A8">
      <w:pPr>
        <w:pStyle w:val="screen"/>
      </w:pPr>
      <w:r w:rsidRPr="005A1FD1">
        <w:t xml:space="preserve">  Addr: BOX 24  / HEBER  UTAH 84155 / Ph: 801-222-3341</w:t>
      </w:r>
    </w:p>
    <w:p w14:paraId="63B26306" w14:textId="77777777" w:rsidR="00B822F0" w:rsidRPr="005A1FD1" w:rsidRDefault="00B822F0" w:rsidP="008C68A8">
      <w:pPr>
        <w:pStyle w:val="screen"/>
      </w:pPr>
      <w:r w:rsidRPr="005A1FD1">
        <w:t xml:space="preserve">  Future Appt. Dt:    NONE</w:t>
      </w:r>
    </w:p>
    <w:p w14:paraId="63B26307" w14:textId="77777777" w:rsidR="00B822F0" w:rsidRPr="005A1FD1" w:rsidRDefault="00B822F0" w:rsidP="008C68A8">
      <w:pPr>
        <w:pStyle w:val="screen"/>
      </w:pPr>
      <w:r w:rsidRPr="005A1FD1">
        <w:t xml:space="preserve">                                ~~~~~~~~~~~~</w:t>
      </w:r>
    </w:p>
    <w:p w14:paraId="63B26308" w14:textId="77777777" w:rsidR="00B822F0" w:rsidRPr="005A1FD1" w:rsidRDefault="00B822F0" w:rsidP="008C68A8">
      <w:pPr>
        <w:pStyle w:val="screen"/>
      </w:pPr>
      <w:r w:rsidRPr="005A1FD1">
        <w:t>Jun 18, 1996 Jun 18, 1996     PCEPATIENT,TWO             000876543   CD-2100</w:t>
      </w:r>
    </w:p>
    <w:p w14:paraId="63B26309" w14:textId="77777777" w:rsidR="00B822F0" w:rsidRPr="005A1FD1" w:rsidRDefault="00B822F0" w:rsidP="008C68A8">
      <w:pPr>
        <w:pStyle w:val="screen"/>
      </w:pPr>
      <w:r w:rsidRPr="005A1FD1">
        <w:t xml:space="preserve">  Addr: 320 SOUTH 1892 EAST  / SALT LAKE CITY  UTAH 84108 / Ph: No PHONE</w:t>
      </w:r>
    </w:p>
    <w:p w14:paraId="63B2630A" w14:textId="77777777" w:rsidR="00B822F0" w:rsidRPr="005A1FD1" w:rsidRDefault="00B822F0" w:rsidP="008C68A8">
      <w:pPr>
        <w:pStyle w:val="screen"/>
      </w:pPr>
    </w:p>
    <w:p w14:paraId="63B2630B" w14:textId="77777777" w:rsidR="00B822F0" w:rsidRPr="005A1FD1" w:rsidRDefault="00B822F0" w:rsidP="008C68A8">
      <w:pPr>
        <w:pStyle w:val="screen"/>
      </w:pPr>
      <w:r w:rsidRPr="005A1FD1">
        <w:t xml:space="preserve">  Future Appt. Dt:    NONE</w:t>
      </w:r>
    </w:p>
    <w:p w14:paraId="63B2630C" w14:textId="77777777" w:rsidR="00B822F0" w:rsidRPr="005A1FD1" w:rsidRDefault="00B822F0" w:rsidP="008C68A8">
      <w:pPr>
        <w:pStyle w:val="screen"/>
      </w:pPr>
      <w:r w:rsidRPr="005A1FD1">
        <w:t xml:space="preserve">                                ~~~~~~~~~~~~</w:t>
      </w:r>
    </w:p>
    <w:p w14:paraId="63B2630D" w14:textId="77777777" w:rsidR="00B822F0" w:rsidRPr="005A1FD1" w:rsidRDefault="00B822F0" w:rsidP="008C68A8">
      <w:pPr>
        <w:pStyle w:val="screen"/>
      </w:pPr>
      <w:r w:rsidRPr="005A1FD1">
        <w:t>_____________________________EMERGENCY ROOM VISITS___________________________</w:t>
      </w:r>
    </w:p>
    <w:p w14:paraId="63B2630E" w14:textId="77777777" w:rsidR="00B822F0" w:rsidRPr="005A1FD1" w:rsidRDefault="00B822F0" w:rsidP="008C68A8">
      <w:pPr>
        <w:pStyle w:val="screen"/>
      </w:pPr>
    </w:p>
    <w:p w14:paraId="63B2630F" w14:textId="77777777" w:rsidR="00B822F0" w:rsidRPr="005A1FD1" w:rsidRDefault="00B822F0" w:rsidP="008C68A8">
      <w:pPr>
        <w:pStyle w:val="screen"/>
      </w:pPr>
      <w:r w:rsidRPr="005A1FD1">
        <w:t xml:space="preserve">     o There were no ER VISITS for these patients during this date range.</w:t>
      </w:r>
    </w:p>
    <w:p w14:paraId="63B26310" w14:textId="77777777" w:rsidR="00B822F0" w:rsidRPr="005A1FD1" w:rsidRDefault="00B822F0" w:rsidP="008C68A8">
      <w:pPr>
        <w:pStyle w:val="screen"/>
      </w:pPr>
      <w:r w:rsidRPr="005A1FD1">
        <w:t>____________________________CRITICAL LAB VALUES____________________________</w:t>
      </w:r>
    </w:p>
    <w:p w14:paraId="63B26311" w14:textId="77777777" w:rsidR="00B822F0" w:rsidRPr="005A1FD1" w:rsidRDefault="00B822F0" w:rsidP="008C68A8">
      <w:pPr>
        <w:pStyle w:val="screen"/>
      </w:pPr>
      <w:r w:rsidRPr="005A1FD1">
        <w:t xml:space="preserve">     o There were no CRITICAL LABS for these patients during this date range.</w:t>
      </w:r>
    </w:p>
    <w:p w14:paraId="63B26312" w14:textId="77777777" w:rsidR="00B822F0" w:rsidRPr="00A61B8D" w:rsidRDefault="00B822F0" w:rsidP="00B822F0">
      <w:pPr>
        <w:pStyle w:val="Heading3"/>
      </w:pPr>
      <w:bookmarkStart w:id="461" w:name="_Toc428365070"/>
      <w:bookmarkStart w:id="462" w:name="_Toc468086084"/>
      <w:r w:rsidRPr="00A61B8D">
        <w:t>Caseload Profile by Clinic</w:t>
      </w:r>
      <w:bookmarkEnd w:id="461"/>
      <w:bookmarkEnd w:id="462"/>
    </w:p>
    <w:p w14:paraId="63B26313" w14:textId="77777777" w:rsidR="00B822F0" w:rsidRPr="00724287" w:rsidRDefault="00B822F0" w:rsidP="00CD2B6C">
      <w:pPr>
        <w:rPr>
          <w:rFonts w:eastAsiaTheme="minorHAnsi" w:cstheme="minorBidi"/>
        </w:rPr>
      </w:pPr>
      <w:r w:rsidRPr="00724287">
        <w:rPr>
          <w:rFonts w:eastAsiaTheme="minorHAnsi" w:cstheme="minorBidi"/>
        </w:rPr>
        <w:t>This report generates a profile of the patients in a clinic's caseload for a selected date range. One or more clinics or a stop code may be selected to represent the caseload. If stop code is selected, a report is generated for each clinic within that stop code. The percentage and overall mean are calculated based on the patient data for all of the clinics selected. Where only one clinic is selected, these values are not applicable.</w:t>
      </w:r>
    </w:p>
    <w:p w14:paraId="63B26314" w14:textId="77777777" w:rsidR="00B822F0" w:rsidRPr="00724287" w:rsidRDefault="00B822F0" w:rsidP="00CD2B6C">
      <w:pPr>
        <w:rPr>
          <w:rFonts w:eastAsiaTheme="minorHAnsi" w:cstheme="minorBidi"/>
        </w:rPr>
      </w:pPr>
      <w:r w:rsidRPr="00724287">
        <w:rPr>
          <w:rFonts w:eastAsiaTheme="minorHAnsi" w:cstheme="minorBidi"/>
        </w:rPr>
        <w:t>N</w:t>
      </w:r>
      <w:r w:rsidR="00BE25C5" w:rsidRPr="00724287">
        <w:rPr>
          <w:rFonts w:eastAsiaTheme="minorHAnsi" w:cstheme="minorBidi"/>
        </w:rPr>
        <w:t>ote:</w:t>
      </w:r>
      <w:r w:rsidR="00CD2B6C" w:rsidRPr="00724287">
        <w:rPr>
          <w:rFonts w:eastAsiaTheme="minorHAnsi" w:cstheme="minorBidi"/>
        </w:rPr>
        <w:t xml:space="preserve">  </w:t>
      </w:r>
      <w:r w:rsidRPr="00724287">
        <w:rPr>
          <w:rFonts w:eastAsiaTheme="minorHAnsi" w:cstheme="minorBidi"/>
        </w:rPr>
        <w:t>There must be at least one PCE encounter within the selected date range for this report, even though th</w:t>
      </w:r>
      <w:r w:rsidR="00BE25C5" w:rsidRPr="00724287">
        <w:rPr>
          <w:rFonts w:eastAsiaTheme="minorHAnsi" w:cstheme="minorBidi"/>
        </w:rPr>
        <w:t xml:space="preserve">ere may be lab, radiology, and </w:t>
      </w:r>
      <w:r w:rsidRPr="00724287">
        <w:rPr>
          <w:rFonts w:eastAsiaTheme="minorHAnsi" w:cstheme="minorBidi"/>
        </w:rPr>
        <w:t>outpatient pharmacy occasions of service with the other timeframes (6 &amp; 12 months).</w:t>
      </w:r>
    </w:p>
    <w:p w14:paraId="63B26315" w14:textId="77777777" w:rsidR="00B822F0" w:rsidRPr="00724287" w:rsidRDefault="00B822F0" w:rsidP="00CD2B6C">
      <w:pPr>
        <w:rPr>
          <w:rFonts w:eastAsiaTheme="minorHAnsi" w:cstheme="minorBidi"/>
        </w:rPr>
      </w:pPr>
      <w:r w:rsidRPr="00724287">
        <w:rPr>
          <w:rFonts w:eastAsiaTheme="minorHAnsi" w:cstheme="minorBidi"/>
        </w:rPr>
        <w:t>This report combines PCE encounter, Lab, Radiology, Outpatient Pharmacy, and Admissions data. It provides a profile of the patients making up a clinic's caseload, over a representative period of time. Clinical staff will decide the appropriate date range. Report areas are demographics of clinic caseload, preventive medicine, quality of care markers, and utilization. Patient age, diagnosis, gender, Lab assay, RX, and procedure are all used to generate the patient profile.</w:t>
      </w:r>
    </w:p>
    <w:p w14:paraId="63B26316" w14:textId="77777777" w:rsidR="00B822F0" w:rsidRPr="00724287" w:rsidRDefault="00B822F0" w:rsidP="00CD2B6C">
      <w:pPr>
        <w:rPr>
          <w:rFonts w:eastAsiaTheme="minorHAnsi" w:cstheme="minorBidi"/>
        </w:rPr>
      </w:pPr>
      <w:r w:rsidRPr="00724287">
        <w:rPr>
          <w:rFonts w:eastAsiaTheme="minorHAnsi" w:cstheme="minorBidi"/>
        </w:rPr>
        <w:t xml:space="preserve">There are three separate timeframes for the report: </w:t>
      </w:r>
    </w:p>
    <w:p w14:paraId="63B26317" w14:textId="77777777" w:rsidR="00B822F0" w:rsidRPr="00724287" w:rsidRDefault="00B822F0" w:rsidP="00CD2B6C">
      <w:pPr>
        <w:pStyle w:val="ListParagraph"/>
        <w:numPr>
          <w:ilvl w:val="0"/>
          <w:numId w:val="147"/>
        </w:numPr>
        <w:rPr>
          <w:rFonts w:eastAsiaTheme="minorHAnsi" w:cstheme="minorBidi"/>
        </w:rPr>
      </w:pPr>
      <w:r w:rsidRPr="00724287">
        <w:rPr>
          <w:rFonts w:eastAsiaTheme="minorHAnsi" w:cstheme="minorBidi"/>
        </w:rPr>
        <w:lastRenderedPageBreak/>
        <w:t xml:space="preserve">SELECTED DATE RANGE  </w:t>
      </w:r>
    </w:p>
    <w:p w14:paraId="63B26318" w14:textId="77777777" w:rsidR="00B822F0" w:rsidRPr="00724287" w:rsidRDefault="00B822F0" w:rsidP="00CD2B6C">
      <w:pPr>
        <w:pStyle w:val="ListParagraph"/>
        <w:numPr>
          <w:ilvl w:val="0"/>
          <w:numId w:val="147"/>
        </w:numPr>
        <w:rPr>
          <w:rFonts w:eastAsiaTheme="minorHAnsi" w:cstheme="minorBidi"/>
        </w:rPr>
      </w:pPr>
      <w:r w:rsidRPr="00724287">
        <w:rPr>
          <w:rFonts w:eastAsiaTheme="minorHAnsi" w:cstheme="minorBidi"/>
        </w:rPr>
        <w:t xml:space="preserve">THE SIX (6) MONTHS PREVIOUS TO BEGINNING DATE  </w:t>
      </w:r>
    </w:p>
    <w:p w14:paraId="63B26319" w14:textId="77777777" w:rsidR="00B822F0" w:rsidRPr="00724287" w:rsidRDefault="00B822F0" w:rsidP="00CD2B6C">
      <w:pPr>
        <w:pStyle w:val="ListParagraph"/>
        <w:numPr>
          <w:ilvl w:val="0"/>
          <w:numId w:val="147"/>
        </w:numPr>
        <w:rPr>
          <w:rFonts w:eastAsiaTheme="minorHAnsi" w:cstheme="minorBidi"/>
        </w:rPr>
      </w:pPr>
      <w:r w:rsidRPr="00724287">
        <w:rPr>
          <w:rFonts w:eastAsiaTheme="minorHAnsi" w:cstheme="minorBidi"/>
        </w:rPr>
        <w:t>THE TWELVE (12) MONTHS PREVIOUS TO BEGINNING DATE</w:t>
      </w:r>
    </w:p>
    <w:p w14:paraId="63B2631A" w14:textId="77777777" w:rsidR="00B822F0" w:rsidRPr="00724287" w:rsidRDefault="00B822F0" w:rsidP="00CD2B6C">
      <w:pPr>
        <w:rPr>
          <w:rFonts w:eastAsiaTheme="minorHAnsi" w:cstheme="minorBidi"/>
        </w:rPr>
      </w:pPr>
      <w:r w:rsidRPr="00724287">
        <w:rPr>
          <w:rFonts w:eastAsiaTheme="minorHAnsi" w:cstheme="minorBidi"/>
        </w:rPr>
        <w:t>Search ranges are listed at the top of each report section.</w:t>
      </w:r>
    </w:p>
    <w:p w14:paraId="63B2631B" w14:textId="77777777" w:rsidR="00B822F0" w:rsidRPr="00724287" w:rsidRDefault="00B822F0" w:rsidP="00CD2B6C">
      <w:pPr>
        <w:rPr>
          <w:rFonts w:eastAsiaTheme="minorHAnsi" w:cstheme="minorBidi"/>
        </w:rPr>
      </w:pPr>
      <w:r w:rsidRPr="00724287">
        <w:rPr>
          <w:rFonts w:eastAsiaTheme="minorHAnsi" w:cstheme="minorBidi"/>
        </w:rPr>
        <w:t>DEMOGRAPHICS are based on the selected date range.</w:t>
      </w:r>
    </w:p>
    <w:p w14:paraId="63B2631C" w14:textId="77777777" w:rsidR="00B822F0" w:rsidRPr="00724287" w:rsidRDefault="00B822F0" w:rsidP="00CD2B6C">
      <w:pPr>
        <w:rPr>
          <w:rFonts w:eastAsiaTheme="minorHAnsi" w:cstheme="minorBidi"/>
        </w:rPr>
      </w:pPr>
      <w:r w:rsidRPr="00724287">
        <w:rPr>
          <w:rFonts w:eastAsiaTheme="minorHAnsi" w:cstheme="minorBidi"/>
        </w:rPr>
        <w:t xml:space="preserve">PREVENTIVE MEDICINE is based on 1) </w:t>
      </w:r>
      <w:bookmarkStart w:id="463" w:name="p199_108"/>
      <w:bookmarkEnd w:id="463"/>
      <w:r w:rsidRPr="00724287">
        <w:rPr>
          <w:rFonts w:eastAsiaTheme="minorHAnsi" w:cstheme="minorBidi"/>
        </w:rPr>
        <w:t>ICD codes recorded in PCE encounter diagnoses and 2) Radiology for the period 12 months previous to the beginning date.</w:t>
      </w:r>
    </w:p>
    <w:p w14:paraId="63B2631D" w14:textId="77777777" w:rsidR="00B822F0" w:rsidRPr="00724287" w:rsidRDefault="00B822F0" w:rsidP="00CD2B6C">
      <w:pPr>
        <w:rPr>
          <w:rFonts w:eastAsiaTheme="minorHAnsi" w:cstheme="minorBidi"/>
        </w:rPr>
      </w:pPr>
      <w:r w:rsidRPr="00724287">
        <w:rPr>
          <w:rFonts w:eastAsiaTheme="minorHAnsi" w:cstheme="minorBidi"/>
        </w:rPr>
        <w:t>QUALITY OF CARE MARKERS are based on Laboratory results, PCE encounter diagnoses, and scheduling data for the period six months previous to the beginning date.</w:t>
      </w:r>
    </w:p>
    <w:p w14:paraId="63B2631E" w14:textId="77777777" w:rsidR="00B822F0" w:rsidRPr="00724287" w:rsidRDefault="00B822F0" w:rsidP="00CD2B6C">
      <w:pPr>
        <w:rPr>
          <w:rFonts w:eastAsiaTheme="minorHAnsi" w:cstheme="minorBidi"/>
        </w:rPr>
      </w:pPr>
      <w:r w:rsidRPr="00724287">
        <w:rPr>
          <w:rFonts w:eastAsiaTheme="minorHAnsi" w:cstheme="minorBidi"/>
        </w:rPr>
        <w:t>UTILIZATION data is based on PCE encounters and outpatient pharmacy prescriptions for the period 12 months previous to the beginning date.</w:t>
      </w:r>
    </w:p>
    <w:p w14:paraId="63B2631F" w14:textId="77777777" w:rsidR="00B822F0" w:rsidRPr="00724287" w:rsidRDefault="00B822F0" w:rsidP="00CD2B6C">
      <w:pPr>
        <w:rPr>
          <w:rFonts w:eastAsiaTheme="minorHAnsi" w:cstheme="minorBidi"/>
        </w:rPr>
      </w:pPr>
      <w:r w:rsidRPr="00724287">
        <w:rPr>
          <w:rFonts w:eastAsiaTheme="minorHAnsi" w:cstheme="minorBidi"/>
        </w:rPr>
        <w:t>The six and twelve-month profiles probably won't change much month-to-month. How long the report takes to run varies according to the number of selected clinics, the number of encounters within that clinic, and the complexity of the patient data for any selected clinic.</w:t>
      </w:r>
    </w:p>
    <w:p w14:paraId="63B26320" w14:textId="77777777" w:rsidR="00B822F0" w:rsidRPr="00A61B8D" w:rsidRDefault="00B822F0" w:rsidP="00BE25C5">
      <w:pPr>
        <w:pStyle w:val="Heading3"/>
      </w:pPr>
      <w:bookmarkStart w:id="464" w:name="_Toc468086085"/>
      <w:r w:rsidRPr="00A61B8D">
        <w:t>Technic</w:t>
      </w:r>
      <w:r w:rsidR="00BE25C5">
        <w:t>al Description</w:t>
      </w:r>
      <w:bookmarkEnd w:id="464"/>
    </w:p>
    <w:p w14:paraId="63B26321" w14:textId="77777777" w:rsidR="00B822F0" w:rsidRPr="00724287" w:rsidRDefault="00B822F0" w:rsidP="00CD2B6C">
      <w:pPr>
        <w:rPr>
          <w:rFonts w:eastAsiaTheme="minorHAnsi" w:cstheme="minorBidi"/>
        </w:rPr>
      </w:pPr>
      <w:r w:rsidRPr="00724287">
        <w:rPr>
          <w:rFonts w:eastAsiaTheme="minorHAnsi" w:cstheme="minorBidi"/>
        </w:rPr>
        <w:t>This option executes the Scheduling Package Clinic Workload (</w:t>
      </w:r>
      <w:proofErr w:type="spellStart"/>
      <w:r w:rsidRPr="00724287">
        <w:rPr>
          <w:rFonts w:eastAsiaTheme="minorHAnsi" w:cstheme="minorBidi"/>
        </w:rPr>
        <w:t>SET^SDCWL3</w:t>
      </w:r>
      <w:proofErr w:type="spellEnd"/>
      <w:r w:rsidRPr="00724287">
        <w:rPr>
          <w:rFonts w:eastAsiaTheme="minorHAnsi" w:cstheme="minorBidi"/>
        </w:rPr>
        <w:t>) routines to identify patients whose appointments were either scheduled, unscheduled, cancelled, or no-shows during the selected date range.</w:t>
      </w:r>
    </w:p>
    <w:p w14:paraId="63B26322" w14:textId="77777777" w:rsidR="00B822F0" w:rsidRPr="00724287" w:rsidRDefault="00B822F0" w:rsidP="00CD2B6C">
      <w:pPr>
        <w:rPr>
          <w:rFonts w:eastAsiaTheme="minorHAnsi" w:cstheme="minorBidi"/>
        </w:rPr>
      </w:pPr>
      <w:r w:rsidRPr="00724287">
        <w:rPr>
          <w:rFonts w:eastAsiaTheme="minorHAnsi" w:cstheme="minorBidi"/>
        </w:rPr>
        <w:t xml:space="preserve">Admissions are found by a call to </w:t>
      </w:r>
      <w:proofErr w:type="spellStart"/>
      <w:r w:rsidRPr="00724287">
        <w:rPr>
          <w:rFonts w:eastAsiaTheme="minorHAnsi" w:cstheme="minorBidi"/>
        </w:rPr>
        <w:t>IN5^VADPT</w:t>
      </w:r>
      <w:proofErr w:type="spellEnd"/>
      <w:r w:rsidRPr="00724287">
        <w:rPr>
          <w:rFonts w:eastAsiaTheme="minorHAnsi" w:cstheme="minorBidi"/>
        </w:rPr>
        <w:t xml:space="preserve"> for each date within the selected date range. Temporary storage of this data, for report purposes is at the global node ^</w:t>
      </w:r>
      <w:proofErr w:type="spellStart"/>
      <w:r w:rsidRPr="00724287">
        <w:rPr>
          <w:rFonts w:eastAsiaTheme="minorHAnsi" w:cstheme="minorBidi"/>
        </w:rPr>
        <w:t>TMP</w:t>
      </w:r>
      <w:proofErr w:type="spellEnd"/>
      <w:r w:rsidRPr="00724287">
        <w:rPr>
          <w:rFonts w:eastAsiaTheme="minorHAnsi" w:cstheme="minorBidi"/>
        </w:rPr>
        <w:t>($J,"ADM",</w:t>
      </w:r>
      <w:proofErr w:type="spellStart"/>
      <w:r w:rsidRPr="00724287">
        <w:rPr>
          <w:rFonts w:eastAsiaTheme="minorHAnsi" w:cstheme="minorBidi"/>
        </w:rPr>
        <w:t>DFN,ADMISSION</w:t>
      </w:r>
      <w:proofErr w:type="spellEnd"/>
      <w:r w:rsidRPr="00724287">
        <w:rPr>
          <w:rFonts w:eastAsiaTheme="minorHAnsi" w:cstheme="minorBidi"/>
        </w:rPr>
        <w:t xml:space="preserve"> DATE). This node is set to discharge </w:t>
      </w:r>
      <w:proofErr w:type="spellStart"/>
      <w:r w:rsidRPr="00724287">
        <w:rPr>
          <w:rFonts w:eastAsiaTheme="minorHAnsi" w:cstheme="minorBidi"/>
        </w:rPr>
        <w:t>date^room-bed^street</w:t>
      </w:r>
      <w:proofErr w:type="spellEnd"/>
      <w:r w:rsidRPr="00724287">
        <w:rPr>
          <w:rFonts w:eastAsiaTheme="minorHAnsi" w:cstheme="minorBidi"/>
        </w:rPr>
        <w:t xml:space="preserve"> </w:t>
      </w:r>
      <w:proofErr w:type="spellStart"/>
      <w:r w:rsidRPr="00724287">
        <w:rPr>
          <w:rFonts w:eastAsiaTheme="minorHAnsi" w:cstheme="minorBidi"/>
        </w:rPr>
        <w:t>address^address</w:t>
      </w:r>
      <w:proofErr w:type="spellEnd"/>
      <w:r w:rsidRPr="00724287">
        <w:rPr>
          <w:rFonts w:eastAsiaTheme="minorHAnsi" w:cstheme="minorBidi"/>
        </w:rPr>
        <w:t xml:space="preserve"> line </w:t>
      </w:r>
      <w:proofErr w:type="spellStart"/>
      <w:r w:rsidRPr="00724287">
        <w:rPr>
          <w:rFonts w:eastAsiaTheme="minorHAnsi" w:cstheme="minorBidi"/>
        </w:rPr>
        <w:t>2^city^state^zipcode^phone</w:t>
      </w:r>
      <w:proofErr w:type="spellEnd"/>
      <w:r w:rsidRPr="00724287">
        <w:rPr>
          <w:rFonts w:eastAsiaTheme="minorHAnsi" w:cstheme="minorBidi"/>
        </w:rPr>
        <w:t xml:space="preserve"> number.</w:t>
      </w:r>
    </w:p>
    <w:p w14:paraId="63B26323" w14:textId="77777777" w:rsidR="00B822F0" w:rsidRPr="00724287" w:rsidRDefault="00B822F0" w:rsidP="00CD2B6C">
      <w:pPr>
        <w:rPr>
          <w:rFonts w:eastAsiaTheme="minorHAnsi" w:cstheme="minorBidi"/>
        </w:rPr>
      </w:pPr>
      <w:r w:rsidRPr="00724287">
        <w:rPr>
          <w:rFonts w:eastAsiaTheme="minorHAnsi" w:cstheme="minorBidi"/>
        </w:rPr>
        <w:t>Emergency clinics must be defined in field 801 of the PCE PARAMETERS file, which is a multiple pointing to the HOSPITAL LOCATION file. The ER clinic names are stored permanently at the global location: ^PX(</w:t>
      </w:r>
      <w:proofErr w:type="spellStart"/>
      <w:r w:rsidRPr="00724287">
        <w:rPr>
          <w:rFonts w:eastAsiaTheme="minorHAnsi" w:cstheme="minorBidi"/>
        </w:rPr>
        <w:t>815,D0,RR1,D1,0</w:t>
      </w:r>
      <w:proofErr w:type="spellEnd"/>
      <w:r w:rsidRPr="00724287">
        <w:rPr>
          <w:rFonts w:eastAsiaTheme="minorHAnsi" w:cstheme="minorBidi"/>
        </w:rPr>
        <w:t xml:space="preserve">). A call is made to </w:t>
      </w:r>
      <w:proofErr w:type="spellStart"/>
      <w:r w:rsidRPr="00724287">
        <w:rPr>
          <w:rFonts w:eastAsiaTheme="minorHAnsi" w:cstheme="minorBidi"/>
        </w:rPr>
        <w:t>SDA^VADPT</w:t>
      </w:r>
      <w:proofErr w:type="spellEnd"/>
      <w:r w:rsidRPr="00724287">
        <w:rPr>
          <w:rFonts w:eastAsiaTheme="minorHAnsi" w:cstheme="minorBidi"/>
        </w:rPr>
        <w:t xml:space="preserve"> for stops occurring within the selected date range for the array of clinics listed at the above global location.</w:t>
      </w:r>
    </w:p>
    <w:p w14:paraId="63B26324" w14:textId="77777777" w:rsidR="00B822F0" w:rsidRPr="00724287" w:rsidRDefault="00B822F0" w:rsidP="00CD2B6C">
      <w:pPr>
        <w:rPr>
          <w:rFonts w:eastAsiaTheme="minorHAnsi" w:cstheme="minorBidi"/>
        </w:rPr>
      </w:pPr>
      <w:r w:rsidRPr="00724287">
        <w:rPr>
          <w:rFonts w:eastAsiaTheme="minorHAnsi" w:cstheme="minorBidi"/>
        </w:rPr>
        <w:t xml:space="preserve">Laboratory data assessed for critical values is based on the </w:t>
      </w:r>
      <w:proofErr w:type="spellStart"/>
      <w:r w:rsidRPr="00724287">
        <w:rPr>
          <w:rFonts w:eastAsiaTheme="minorHAnsi" w:cstheme="minorBidi"/>
        </w:rPr>
        <w:t>Subfile</w:t>
      </w:r>
      <w:proofErr w:type="spellEnd"/>
      <w:r w:rsidRPr="00724287">
        <w:rPr>
          <w:rFonts w:eastAsiaTheme="minorHAnsi" w:cstheme="minorBidi"/>
        </w:rPr>
        <w:t xml:space="preserve"> 63.04 of the Lab DATA file (63), which stores results from Chemistry, Hematology, Toxicology, RIA, Serology, and others. Critical values are identified through a pattern match of a numeric value followed by a "*". The global location read is ^</w:t>
      </w:r>
      <w:proofErr w:type="spellStart"/>
      <w:r w:rsidRPr="00724287">
        <w:rPr>
          <w:rFonts w:eastAsiaTheme="minorHAnsi" w:cstheme="minorBidi"/>
        </w:rPr>
        <w:t>LR</w:t>
      </w:r>
      <w:proofErr w:type="spellEnd"/>
      <w:r w:rsidRPr="00724287">
        <w:rPr>
          <w:rFonts w:eastAsiaTheme="minorHAnsi" w:cstheme="minorBidi"/>
        </w:rPr>
        <w:t>(</w:t>
      </w:r>
      <w:proofErr w:type="spellStart"/>
      <w:r w:rsidRPr="00724287">
        <w:rPr>
          <w:rFonts w:eastAsiaTheme="minorHAnsi" w:cstheme="minorBidi"/>
        </w:rPr>
        <w:t>LRDFN</w:t>
      </w:r>
      <w:proofErr w:type="spellEnd"/>
      <w:r w:rsidRPr="00724287">
        <w:rPr>
          <w:rFonts w:eastAsiaTheme="minorHAnsi" w:cstheme="minorBidi"/>
        </w:rPr>
        <w:t>,"</w:t>
      </w:r>
      <w:proofErr w:type="spellStart"/>
      <w:r w:rsidRPr="00724287">
        <w:rPr>
          <w:rFonts w:eastAsiaTheme="minorHAnsi" w:cstheme="minorBidi"/>
        </w:rPr>
        <w:t>CH",INVERSE</w:t>
      </w:r>
      <w:proofErr w:type="spellEnd"/>
      <w:r w:rsidRPr="00724287">
        <w:rPr>
          <w:rFonts w:eastAsiaTheme="minorHAnsi" w:cstheme="minorBidi"/>
        </w:rPr>
        <w:t xml:space="preserve"> LAB DATE, LAB TEST FIELD NUMBER). Piece one contains the result. Piece 2 indicates a critical value and if it is high or low (e.g. *H).</w:t>
      </w:r>
    </w:p>
    <w:p w14:paraId="63B26325" w14:textId="77777777" w:rsidR="00B822F0" w:rsidRPr="005A1FD1" w:rsidRDefault="00B822F0" w:rsidP="008C68A8">
      <w:pPr>
        <w:pStyle w:val="screen"/>
      </w:pPr>
      <w:r w:rsidRPr="005A1FD1">
        <w:t>Select PCE Clinical Reports Option: CP  Caseload Profile by Clinic</w:t>
      </w:r>
    </w:p>
    <w:p w14:paraId="63B26326" w14:textId="77777777" w:rsidR="00B822F0" w:rsidRPr="005A1FD1" w:rsidRDefault="00B822F0" w:rsidP="008C68A8">
      <w:pPr>
        <w:pStyle w:val="screen"/>
      </w:pPr>
    </w:p>
    <w:p w14:paraId="63B26327" w14:textId="77777777" w:rsidR="00B822F0" w:rsidRPr="005A1FD1" w:rsidRDefault="00B822F0" w:rsidP="008C68A8">
      <w:pPr>
        <w:pStyle w:val="screen"/>
      </w:pPr>
      <w:r w:rsidRPr="005A1FD1">
        <w:t xml:space="preserve">                           Caseload Profile by Clinic</w:t>
      </w:r>
    </w:p>
    <w:p w14:paraId="63B26328" w14:textId="77777777" w:rsidR="00B822F0" w:rsidRPr="005A1FD1" w:rsidRDefault="00B822F0" w:rsidP="008C68A8">
      <w:pPr>
        <w:pStyle w:val="screen"/>
      </w:pPr>
    </w:p>
    <w:p w14:paraId="63B26329" w14:textId="77777777" w:rsidR="00B822F0" w:rsidRPr="005A1FD1" w:rsidRDefault="00B822F0" w:rsidP="008C68A8">
      <w:pPr>
        <w:pStyle w:val="screen"/>
      </w:pPr>
      <w:r w:rsidRPr="005A1FD1">
        <w:lastRenderedPageBreak/>
        <w:t xml:space="preserve"> The overall mean values for this report will be for the clinic(s) selected which had encounters during the selected date range.</w:t>
      </w:r>
    </w:p>
    <w:p w14:paraId="63B2632A" w14:textId="77777777" w:rsidR="00B822F0" w:rsidRPr="005A1FD1" w:rsidRDefault="00B822F0" w:rsidP="008C68A8">
      <w:pPr>
        <w:pStyle w:val="screen"/>
      </w:pPr>
    </w:p>
    <w:p w14:paraId="63B2632B" w14:textId="77777777" w:rsidR="00B822F0" w:rsidRPr="005A1FD1" w:rsidRDefault="00B822F0" w:rsidP="008C68A8">
      <w:pPr>
        <w:pStyle w:val="screen"/>
      </w:pPr>
      <w:r w:rsidRPr="005A1FD1">
        <w:t>Select clinic(s) by (H)OSPITAL LOCATION or CLINIC (S)TOP CODE: CLINIC STOP CODE</w:t>
      </w:r>
    </w:p>
    <w:p w14:paraId="63B2632C" w14:textId="77777777" w:rsidR="00B822F0" w:rsidRPr="005A1FD1" w:rsidRDefault="00B822F0" w:rsidP="008C68A8">
      <w:pPr>
        <w:pStyle w:val="screen"/>
      </w:pPr>
    </w:p>
    <w:p w14:paraId="63B2632D" w14:textId="77777777" w:rsidR="00B822F0" w:rsidRPr="005A1FD1" w:rsidRDefault="00B822F0" w:rsidP="008C68A8">
      <w:pPr>
        <w:pStyle w:val="screen"/>
      </w:pPr>
      <w:r w:rsidRPr="005A1FD1">
        <w:t>Select the CLINIC STOP code: DIABETES</w:t>
      </w:r>
    </w:p>
    <w:p w14:paraId="63B2632E" w14:textId="77777777" w:rsidR="00B822F0" w:rsidRPr="005A1FD1" w:rsidRDefault="00B822F0" w:rsidP="008C68A8">
      <w:pPr>
        <w:pStyle w:val="screen"/>
      </w:pPr>
    </w:p>
    <w:p w14:paraId="63B2632F" w14:textId="77777777" w:rsidR="00B822F0" w:rsidRPr="005A1FD1" w:rsidRDefault="00B822F0" w:rsidP="008C68A8">
      <w:pPr>
        <w:pStyle w:val="screen"/>
      </w:pPr>
    </w:p>
    <w:p w14:paraId="63B26330" w14:textId="77777777" w:rsidR="00B822F0" w:rsidRPr="005A1FD1" w:rsidRDefault="00B822F0" w:rsidP="008C68A8">
      <w:pPr>
        <w:pStyle w:val="screen"/>
      </w:pPr>
      <w:r w:rsidRPr="005A1FD1">
        <w:t>Enter ENCOUNTER BEGINNING DATE: T-30  (JUN 29, 1996)</w:t>
      </w:r>
    </w:p>
    <w:p w14:paraId="63B26331" w14:textId="77777777" w:rsidR="00B822F0" w:rsidRPr="005A1FD1" w:rsidRDefault="00B822F0" w:rsidP="008C68A8">
      <w:pPr>
        <w:pStyle w:val="screen"/>
      </w:pPr>
      <w:r w:rsidRPr="005A1FD1">
        <w:t>Enter ENCOUNTER ENDING DATE: Jul 29, 1996// [ENTER]   (JUL 29, 1996)</w:t>
      </w:r>
    </w:p>
    <w:p w14:paraId="63B26332" w14:textId="77777777" w:rsidR="00B822F0" w:rsidRPr="005A1FD1" w:rsidRDefault="00B822F0" w:rsidP="008C68A8">
      <w:pPr>
        <w:pStyle w:val="screen"/>
      </w:pPr>
    </w:p>
    <w:p w14:paraId="63B26333" w14:textId="77777777" w:rsidR="00B822F0" w:rsidRPr="005A1FD1" w:rsidRDefault="00B822F0" w:rsidP="008C68A8">
      <w:pPr>
        <w:pStyle w:val="screen"/>
      </w:pPr>
      <w:r w:rsidRPr="005A1FD1">
        <w:t>DEVICE: HOME// [ENTER]  VAX    RIGHT MARGIN: 80//[ENTER]</w:t>
      </w:r>
    </w:p>
    <w:p w14:paraId="63B26334" w14:textId="77777777" w:rsidR="00B822F0" w:rsidRPr="005A1FD1" w:rsidRDefault="00B822F0" w:rsidP="008C68A8">
      <w:pPr>
        <w:pStyle w:val="screen"/>
      </w:pPr>
      <w:r w:rsidRPr="005A1FD1">
        <w:t xml:space="preserve">                                                     Jul 29, 1996@11:21</w:t>
      </w:r>
    </w:p>
    <w:p w14:paraId="63B26335" w14:textId="77777777" w:rsidR="00B822F0" w:rsidRPr="005A1FD1" w:rsidRDefault="00B822F0" w:rsidP="008C68A8">
      <w:pPr>
        <w:pStyle w:val="screen"/>
      </w:pPr>
      <w:r w:rsidRPr="005A1FD1">
        <w:t xml:space="preserve">                        Caseload Profile by Clinic</w:t>
      </w:r>
    </w:p>
    <w:p w14:paraId="63B26336" w14:textId="77777777" w:rsidR="00B822F0" w:rsidRPr="005A1FD1" w:rsidRDefault="00B822F0" w:rsidP="008C68A8">
      <w:pPr>
        <w:pStyle w:val="screen"/>
      </w:pPr>
    </w:p>
    <w:p w14:paraId="63B26337" w14:textId="77777777" w:rsidR="00B822F0" w:rsidRPr="005A1FD1" w:rsidRDefault="00B822F0" w:rsidP="008C68A8">
      <w:pPr>
        <w:pStyle w:val="screen"/>
      </w:pPr>
      <w:r w:rsidRPr="005A1FD1">
        <w:t xml:space="preserve"> Clinic: DIABETES CLINIC</w:t>
      </w:r>
    </w:p>
    <w:p w14:paraId="63B26338" w14:textId="77777777" w:rsidR="00B822F0" w:rsidRPr="005A1FD1" w:rsidRDefault="00B822F0" w:rsidP="008C68A8">
      <w:pPr>
        <w:pStyle w:val="screen"/>
      </w:pPr>
      <w:r w:rsidRPr="005A1FD1">
        <w:t xml:space="preserve"> Compared to the mean of: DIABETES Clinic Stop</w:t>
      </w:r>
    </w:p>
    <w:p w14:paraId="63B26339" w14:textId="77777777" w:rsidR="00B822F0" w:rsidRPr="005A1FD1" w:rsidRDefault="00B822F0" w:rsidP="008C68A8">
      <w:pPr>
        <w:pStyle w:val="screen"/>
      </w:pPr>
      <w:r w:rsidRPr="005A1FD1">
        <w:t xml:space="preserve">                          for 1 of 1 clinics with data</w:t>
      </w:r>
    </w:p>
    <w:p w14:paraId="63B2633A" w14:textId="77777777" w:rsidR="00B822F0" w:rsidRPr="005A1FD1" w:rsidRDefault="00B822F0" w:rsidP="008C68A8">
      <w:pPr>
        <w:pStyle w:val="screen"/>
      </w:pPr>
      <w:r w:rsidRPr="005A1FD1">
        <w:t>_____________________________________________________</w:t>
      </w:r>
    </w:p>
    <w:p w14:paraId="63B2633B" w14:textId="77777777" w:rsidR="00B822F0" w:rsidRPr="005A1FD1" w:rsidRDefault="00B822F0" w:rsidP="008C68A8">
      <w:pPr>
        <w:pStyle w:val="screen"/>
      </w:pPr>
      <w:r w:rsidRPr="005A1FD1">
        <w:t xml:space="preserve"> CASELOAD DEMOGRAPHICS for Encounter date range |  Clinic     |  Overall</w:t>
      </w:r>
    </w:p>
    <w:p w14:paraId="63B2633C" w14:textId="77777777" w:rsidR="00B822F0" w:rsidRPr="005A1FD1" w:rsidRDefault="00B822F0" w:rsidP="008C68A8">
      <w:pPr>
        <w:pStyle w:val="screen"/>
      </w:pPr>
      <w:r w:rsidRPr="005A1FD1">
        <w:t xml:space="preserve"> Jun 29, 1996 to Jul 29, 1996                  </w:t>
      </w:r>
      <w:r w:rsidR="007128B9" w:rsidRPr="005A1FD1">
        <w:t xml:space="preserve"> </w:t>
      </w:r>
      <w:r w:rsidRPr="005A1FD1">
        <w:t>|   # |    %   |   Mean %</w:t>
      </w:r>
    </w:p>
    <w:p w14:paraId="63B2633D" w14:textId="77777777" w:rsidR="00B822F0" w:rsidRPr="005A1FD1" w:rsidRDefault="00B822F0" w:rsidP="008C68A8">
      <w:pPr>
        <w:pStyle w:val="screen"/>
      </w:pPr>
      <w:r w:rsidRPr="005A1FD1">
        <w:t>----------------------------------------------------------------</w:t>
      </w:r>
    </w:p>
    <w:p w14:paraId="63B2633E" w14:textId="77777777" w:rsidR="00B822F0" w:rsidRPr="005A1FD1" w:rsidRDefault="00B822F0" w:rsidP="008C68A8">
      <w:pPr>
        <w:pStyle w:val="screen"/>
      </w:pPr>
      <w:r w:rsidRPr="005A1FD1">
        <w:t xml:space="preserve">  Number of patient encounters     40       -        -</w:t>
      </w:r>
    </w:p>
    <w:p w14:paraId="63B2633F" w14:textId="77777777" w:rsidR="00B822F0" w:rsidRPr="005A1FD1" w:rsidRDefault="00B822F0" w:rsidP="008C68A8">
      <w:pPr>
        <w:pStyle w:val="screen"/>
      </w:pPr>
      <w:r w:rsidRPr="005A1FD1">
        <w:t xml:space="preserve">  Number of clinic sessions        17       -        -</w:t>
      </w:r>
    </w:p>
    <w:p w14:paraId="63B26340" w14:textId="77777777" w:rsidR="00B822F0" w:rsidRPr="005A1FD1" w:rsidRDefault="00B822F0" w:rsidP="008C68A8">
      <w:pPr>
        <w:pStyle w:val="screen"/>
      </w:pPr>
      <w:r w:rsidRPr="005A1FD1">
        <w:t xml:space="preserve">  Number of patients per clinic session  2.4     -   -</w:t>
      </w:r>
    </w:p>
    <w:p w14:paraId="63B26341" w14:textId="77777777" w:rsidR="00B822F0" w:rsidRPr="005A1FD1" w:rsidRDefault="00B822F0" w:rsidP="008C68A8">
      <w:pPr>
        <w:pStyle w:val="screen"/>
      </w:pPr>
      <w:r w:rsidRPr="005A1FD1">
        <w:t xml:space="preserve">  Median patient age in years      46       -        -</w:t>
      </w:r>
    </w:p>
    <w:p w14:paraId="63B26342" w14:textId="77777777" w:rsidR="00B822F0" w:rsidRPr="005A1FD1" w:rsidRDefault="00B822F0" w:rsidP="008C68A8">
      <w:pPr>
        <w:pStyle w:val="screen"/>
      </w:pPr>
      <w:r w:rsidRPr="005A1FD1">
        <w:t xml:space="preserve">  Patients with: Coronary Artery Disease              0        0.0      0.0</w:t>
      </w:r>
    </w:p>
    <w:p w14:paraId="63B26343" w14:textId="77777777" w:rsidR="00B822F0" w:rsidRPr="005A1FD1" w:rsidRDefault="00B822F0" w:rsidP="008C68A8">
      <w:pPr>
        <w:pStyle w:val="screen"/>
      </w:pPr>
      <w:r w:rsidRPr="005A1FD1">
        <w:t xml:space="preserve">                 Diabetes                             0        0.0      0.0</w:t>
      </w:r>
    </w:p>
    <w:p w14:paraId="63B26344" w14:textId="77777777" w:rsidR="00B822F0" w:rsidRPr="005A1FD1" w:rsidRDefault="00B822F0" w:rsidP="008C68A8">
      <w:pPr>
        <w:pStyle w:val="screen"/>
      </w:pPr>
      <w:r w:rsidRPr="005A1FD1">
        <w:t xml:space="preserve">                 Hypertension                         0        0.0      0.0</w:t>
      </w:r>
    </w:p>
    <w:p w14:paraId="63B26345" w14:textId="77777777" w:rsidR="00B822F0" w:rsidRPr="005A1FD1" w:rsidRDefault="00B822F0" w:rsidP="008C68A8">
      <w:pPr>
        <w:pStyle w:val="screen"/>
      </w:pPr>
      <w:r w:rsidRPr="005A1FD1">
        <w:t xml:space="preserve">                 Hyperlipidemia                       0        0.0      0.0</w:t>
      </w:r>
    </w:p>
    <w:p w14:paraId="63B26346" w14:textId="77777777" w:rsidR="00B822F0" w:rsidRPr="005A1FD1" w:rsidRDefault="00B822F0" w:rsidP="008C68A8">
      <w:pPr>
        <w:pStyle w:val="screen"/>
      </w:pPr>
      <w:r w:rsidRPr="005A1FD1">
        <w:t xml:space="preserve">                 Diabetes and Hypertension            0        0.0      0.0</w:t>
      </w:r>
    </w:p>
    <w:p w14:paraId="63B26347" w14:textId="77777777" w:rsidR="00B822F0" w:rsidRPr="005A1FD1" w:rsidRDefault="00B822F0" w:rsidP="008C68A8">
      <w:pPr>
        <w:pStyle w:val="screen"/>
      </w:pPr>
      <w:r w:rsidRPr="005A1FD1">
        <w:t>____________________________________________________</w:t>
      </w:r>
    </w:p>
    <w:p w14:paraId="63B26348" w14:textId="77777777" w:rsidR="00B822F0" w:rsidRPr="005A1FD1" w:rsidRDefault="00B822F0" w:rsidP="008C68A8">
      <w:pPr>
        <w:pStyle w:val="screen"/>
      </w:pPr>
      <w:r w:rsidRPr="005A1FD1">
        <w:t xml:space="preserve"> PREVENTIVE MEDICINE (12 mos. prior to Jul 29, 1996)| Clinic      |Overall</w:t>
      </w:r>
    </w:p>
    <w:p w14:paraId="63B26349" w14:textId="77777777" w:rsidR="00B822F0" w:rsidRPr="005A1FD1" w:rsidRDefault="00B822F0" w:rsidP="008C68A8">
      <w:pPr>
        <w:pStyle w:val="screen"/>
      </w:pPr>
      <w:r w:rsidRPr="005A1FD1">
        <w:t xml:space="preserve"> Jul 30, 1995 to Jul 29, 1996                |    #   |   %     | Mean %</w:t>
      </w:r>
    </w:p>
    <w:p w14:paraId="63B2634A" w14:textId="77777777" w:rsidR="00B822F0" w:rsidRPr="005A1FD1" w:rsidRDefault="00B822F0" w:rsidP="008C68A8">
      <w:pPr>
        <w:pStyle w:val="screen"/>
      </w:pPr>
      <w:r w:rsidRPr="005A1FD1">
        <w:t>-------------------------------------------------</w:t>
      </w:r>
    </w:p>
    <w:p w14:paraId="63B2634B" w14:textId="77777777" w:rsidR="00B822F0" w:rsidRPr="005A1FD1" w:rsidRDefault="00B822F0" w:rsidP="008C68A8">
      <w:pPr>
        <w:pStyle w:val="screen"/>
      </w:pPr>
      <w:r w:rsidRPr="005A1FD1">
        <w:t xml:space="preserve">  Patients who smoke.                        0        0.0      0.0</w:t>
      </w:r>
    </w:p>
    <w:p w14:paraId="63B2634C" w14:textId="77777777" w:rsidR="00B822F0" w:rsidRPr="005A1FD1" w:rsidRDefault="00B822F0" w:rsidP="008C68A8">
      <w:pPr>
        <w:pStyle w:val="screen"/>
      </w:pPr>
      <w:r w:rsidRPr="005A1FD1">
        <w:t xml:space="preserve">  Females &gt;50 who had a mammogram in the last year   0 0.0      0.0</w:t>
      </w:r>
    </w:p>
    <w:p w14:paraId="63B2634D" w14:textId="77777777" w:rsidR="00B822F0" w:rsidRPr="005A1FD1" w:rsidRDefault="00B822F0" w:rsidP="008C68A8">
      <w:pPr>
        <w:pStyle w:val="screen"/>
      </w:pPr>
      <w:r w:rsidRPr="005A1FD1">
        <w:t xml:space="preserve">    (There were 1 females &gt;50 years of age).</w:t>
      </w:r>
    </w:p>
    <w:p w14:paraId="63B2634E" w14:textId="77777777" w:rsidR="00B822F0" w:rsidRPr="005A1FD1" w:rsidRDefault="00B822F0" w:rsidP="008C68A8">
      <w:pPr>
        <w:pStyle w:val="screen"/>
      </w:pPr>
    </w:p>
    <w:p w14:paraId="63B2634F" w14:textId="77777777" w:rsidR="00B822F0" w:rsidRPr="005A1FD1" w:rsidRDefault="00B822F0" w:rsidP="008C68A8">
      <w:pPr>
        <w:pStyle w:val="screen"/>
      </w:pPr>
      <w:r w:rsidRPr="005A1FD1">
        <w:t>______________________________________________________</w:t>
      </w:r>
    </w:p>
    <w:p w14:paraId="63B26350" w14:textId="77777777" w:rsidR="00B822F0" w:rsidRPr="005A1FD1" w:rsidRDefault="00B822F0" w:rsidP="008C68A8">
      <w:pPr>
        <w:pStyle w:val="screen"/>
      </w:pPr>
      <w:r w:rsidRPr="005A1FD1">
        <w:t xml:space="preserve"> QUALITY OF CARE MARKERS (6 mos. prior to Jul 29, 1996)      | Clinic  |Overall</w:t>
      </w:r>
    </w:p>
    <w:p w14:paraId="63B26351" w14:textId="77777777" w:rsidR="00B822F0" w:rsidRPr="005A1FD1" w:rsidRDefault="00B822F0" w:rsidP="008C68A8">
      <w:pPr>
        <w:pStyle w:val="screen"/>
      </w:pPr>
      <w:r w:rsidRPr="005A1FD1">
        <w:t xml:space="preserve"> Jan 31, 1996 to Jul 29, 1996                         |   #     | Mean #</w:t>
      </w:r>
    </w:p>
    <w:p w14:paraId="63B26352" w14:textId="77777777" w:rsidR="00B822F0" w:rsidRPr="005A1FD1" w:rsidRDefault="00B822F0" w:rsidP="008C68A8">
      <w:pPr>
        <w:pStyle w:val="screen"/>
      </w:pPr>
      <w:r w:rsidRPr="005A1FD1">
        <w:t>------------------------------------------------------</w:t>
      </w:r>
    </w:p>
    <w:p w14:paraId="63B26353" w14:textId="77777777" w:rsidR="00B822F0" w:rsidRPr="005A1FD1" w:rsidRDefault="00B822F0" w:rsidP="008C68A8">
      <w:pPr>
        <w:pStyle w:val="screen"/>
      </w:pPr>
    </w:p>
    <w:p w14:paraId="63B26354" w14:textId="77777777" w:rsidR="00B822F0" w:rsidRPr="005A1FD1" w:rsidRDefault="00B822F0" w:rsidP="008C68A8">
      <w:pPr>
        <w:pStyle w:val="screen"/>
      </w:pPr>
      <w:r w:rsidRPr="005A1FD1">
        <w:t xml:space="preserve">  Average HBA1C of your patients with Diabetes         N/A      N/A</w:t>
      </w:r>
    </w:p>
    <w:p w14:paraId="63B26355" w14:textId="77777777" w:rsidR="00B822F0" w:rsidRPr="005A1FD1" w:rsidRDefault="00B822F0" w:rsidP="008C68A8">
      <w:pPr>
        <w:pStyle w:val="screen"/>
      </w:pPr>
      <w:r w:rsidRPr="005A1FD1">
        <w:t xml:space="preserve">  Patients with HBA1C&gt; 7%                              0        0.0</w:t>
      </w:r>
    </w:p>
    <w:p w14:paraId="63B26356" w14:textId="77777777" w:rsidR="00B822F0" w:rsidRPr="005A1FD1" w:rsidRDefault="00B822F0" w:rsidP="008C68A8">
      <w:pPr>
        <w:pStyle w:val="screen"/>
      </w:pPr>
      <w:r w:rsidRPr="005A1FD1">
        <w:t xml:space="preserve">  Patients w/ Coronary Artery Disease who smoke        0        0.0</w:t>
      </w:r>
    </w:p>
    <w:p w14:paraId="63B26357" w14:textId="77777777" w:rsidR="00B822F0" w:rsidRPr="005A1FD1" w:rsidRDefault="00B822F0" w:rsidP="008C68A8">
      <w:pPr>
        <w:pStyle w:val="screen"/>
      </w:pPr>
      <w:r w:rsidRPr="005A1FD1">
        <w:t xml:space="preserve">  Ave. LDL for patients with Coronary Artery Disease   N/A      N/A</w:t>
      </w:r>
    </w:p>
    <w:p w14:paraId="63B26358" w14:textId="77777777" w:rsidR="00B822F0" w:rsidRPr="005A1FD1" w:rsidRDefault="00B822F0" w:rsidP="008C68A8">
      <w:pPr>
        <w:pStyle w:val="screen"/>
      </w:pPr>
      <w:r w:rsidRPr="005A1FD1">
        <w:t xml:space="preserve">     (0 of 0 pats. with CAD had no LDL results.)</w:t>
      </w:r>
    </w:p>
    <w:p w14:paraId="63B26359" w14:textId="77777777" w:rsidR="00B822F0" w:rsidRPr="005A1FD1" w:rsidRDefault="00B822F0" w:rsidP="008C68A8">
      <w:pPr>
        <w:pStyle w:val="screen"/>
      </w:pPr>
      <w:r w:rsidRPr="005A1FD1">
        <w:t xml:space="preserve">  Number of patients with: Glucose &gt;240                0        0.0</w:t>
      </w:r>
    </w:p>
    <w:p w14:paraId="63B2635A" w14:textId="77777777" w:rsidR="00B822F0" w:rsidRPr="005A1FD1" w:rsidRDefault="00B822F0" w:rsidP="008C68A8">
      <w:pPr>
        <w:pStyle w:val="screen"/>
      </w:pPr>
      <w:r w:rsidRPr="005A1FD1">
        <w:t xml:space="preserve">                           Cholesterol &gt;200            0        0.0</w:t>
      </w:r>
    </w:p>
    <w:p w14:paraId="63B2635B" w14:textId="77777777" w:rsidR="00B822F0" w:rsidRPr="005A1FD1" w:rsidRDefault="00B822F0" w:rsidP="008C68A8">
      <w:pPr>
        <w:pStyle w:val="screen"/>
      </w:pPr>
      <w:r w:rsidRPr="005A1FD1">
        <w:t xml:space="preserve">                           Either a Systolic  bp &gt;160 or</w:t>
      </w:r>
    </w:p>
    <w:p w14:paraId="63B2635C" w14:textId="77777777" w:rsidR="00B822F0" w:rsidRPr="005A1FD1" w:rsidRDefault="00B822F0" w:rsidP="008C68A8">
      <w:pPr>
        <w:pStyle w:val="screen"/>
      </w:pPr>
      <w:r w:rsidRPr="005A1FD1">
        <w:t xml:space="preserve">                                    Diastolic bp &gt; 90  0        0.0</w:t>
      </w:r>
    </w:p>
    <w:p w14:paraId="63B2635D" w14:textId="77777777" w:rsidR="00B822F0" w:rsidRPr="005A1FD1" w:rsidRDefault="00B822F0" w:rsidP="008C68A8">
      <w:pPr>
        <w:pStyle w:val="screen"/>
      </w:pPr>
      <w:r w:rsidRPr="005A1FD1">
        <w:t xml:space="preserve">  Unscheduled encounters per patient.                  0.0      0.0</w:t>
      </w:r>
    </w:p>
    <w:p w14:paraId="63B2635E" w14:textId="77777777" w:rsidR="00B822F0" w:rsidRPr="005A1FD1" w:rsidRDefault="00B822F0" w:rsidP="008C68A8">
      <w:pPr>
        <w:pStyle w:val="screen"/>
      </w:pPr>
      <w:r w:rsidRPr="005A1FD1">
        <w:t xml:space="preserve">  Emergency Room encounters per patient.               0.0      0.0</w:t>
      </w:r>
    </w:p>
    <w:p w14:paraId="63B2635F" w14:textId="77777777" w:rsidR="00B822F0" w:rsidRPr="005A1FD1" w:rsidRDefault="00B822F0" w:rsidP="008C68A8">
      <w:pPr>
        <w:pStyle w:val="screen"/>
      </w:pPr>
      <w:r w:rsidRPr="005A1FD1">
        <w:lastRenderedPageBreak/>
        <w:t xml:space="preserve">  Hospitalizations per patient.                        0.2      0.2</w:t>
      </w:r>
    </w:p>
    <w:p w14:paraId="63B26360" w14:textId="77777777" w:rsidR="00B822F0" w:rsidRPr="005A1FD1" w:rsidRDefault="00B822F0" w:rsidP="008C68A8">
      <w:pPr>
        <w:pStyle w:val="screen"/>
      </w:pPr>
      <w:r w:rsidRPr="005A1FD1">
        <w:t>______________________________________________________</w:t>
      </w:r>
    </w:p>
    <w:p w14:paraId="63B26361" w14:textId="77777777" w:rsidR="00B822F0" w:rsidRPr="005A1FD1" w:rsidRDefault="00B822F0" w:rsidP="008C68A8">
      <w:pPr>
        <w:pStyle w:val="screen"/>
      </w:pPr>
      <w:r w:rsidRPr="005A1FD1">
        <w:t xml:space="preserve"> UTILIZATION DATA (12 monoths prior to Jul 29, 1996    | Number | Overall</w:t>
      </w:r>
    </w:p>
    <w:p w14:paraId="63B26362" w14:textId="77777777" w:rsidR="00B822F0" w:rsidRPr="005A1FD1" w:rsidRDefault="00B822F0" w:rsidP="008C68A8">
      <w:pPr>
        <w:pStyle w:val="screen"/>
      </w:pPr>
      <w:r w:rsidRPr="005A1FD1">
        <w:t xml:space="preserve"> Jul 30, 1995 to Jul 29, 1996                         |   #    |   Mean #</w:t>
      </w:r>
    </w:p>
    <w:p w14:paraId="63B26363" w14:textId="77777777" w:rsidR="00B822F0" w:rsidRPr="005A1FD1" w:rsidRDefault="00B822F0" w:rsidP="008C68A8">
      <w:pPr>
        <w:pStyle w:val="screen"/>
      </w:pPr>
      <w:r w:rsidRPr="005A1FD1">
        <w:t>------------------------------------------------</w:t>
      </w:r>
    </w:p>
    <w:p w14:paraId="63B26364" w14:textId="77777777" w:rsidR="00B822F0" w:rsidRPr="005A1FD1" w:rsidRDefault="00B822F0" w:rsidP="008C68A8">
      <w:pPr>
        <w:pStyle w:val="screen"/>
      </w:pPr>
      <w:r w:rsidRPr="005A1FD1">
        <w:t xml:space="preserve">  Number of male patients                  9       -</w:t>
      </w:r>
    </w:p>
    <w:p w14:paraId="63B26365" w14:textId="77777777" w:rsidR="00B822F0" w:rsidRPr="005A1FD1" w:rsidRDefault="00B822F0" w:rsidP="008C68A8">
      <w:pPr>
        <w:pStyle w:val="screen"/>
      </w:pPr>
      <w:r w:rsidRPr="005A1FD1">
        <w:t xml:space="preserve">  Number of female patients                4       -</w:t>
      </w:r>
    </w:p>
    <w:p w14:paraId="63B26366" w14:textId="77777777" w:rsidR="00B822F0" w:rsidRPr="005A1FD1" w:rsidRDefault="00B822F0" w:rsidP="008C68A8">
      <w:pPr>
        <w:pStyle w:val="screen"/>
      </w:pPr>
      <w:r w:rsidRPr="005A1FD1">
        <w:t xml:space="preserve">  Average number of encounters per patient           6.8      6.8</w:t>
      </w:r>
    </w:p>
    <w:p w14:paraId="63B26367" w14:textId="77777777" w:rsidR="00B822F0" w:rsidRPr="005A1FD1" w:rsidRDefault="00B822F0" w:rsidP="008C68A8">
      <w:pPr>
        <w:pStyle w:val="screen"/>
      </w:pPr>
      <w:r w:rsidRPr="005A1FD1">
        <w:t xml:space="preserve">  Average number of active </w:t>
      </w:r>
      <w:r w:rsidR="00C52F6A" w:rsidRPr="005A1FD1">
        <w:t>output</w:t>
      </w:r>
      <w:r w:rsidRPr="005A1FD1">
        <w:t>. medications per patient         0.0      0.0</w:t>
      </w:r>
    </w:p>
    <w:p w14:paraId="63B26368" w14:textId="77777777" w:rsidR="00B822F0" w:rsidRPr="005A1FD1" w:rsidRDefault="00B822F0" w:rsidP="008C68A8">
      <w:pPr>
        <w:pStyle w:val="screen"/>
      </w:pPr>
      <w:r w:rsidRPr="005A1FD1">
        <w:t xml:space="preserve">  Average pharmacy cost per patient             $    0.0      0.0</w:t>
      </w:r>
    </w:p>
    <w:p w14:paraId="63B26369" w14:textId="77777777" w:rsidR="00B822F0" w:rsidRPr="005A1FD1" w:rsidRDefault="00B822F0" w:rsidP="008C68A8">
      <w:pPr>
        <w:pStyle w:val="screen"/>
      </w:pPr>
    </w:p>
    <w:p w14:paraId="63B2636A" w14:textId="77777777" w:rsidR="00B822F0" w:rsidRPr="005A1FD1" w:rsidRDefault="00B822F0" w:rsidP="008C68A8">
      <w:pPr>
        <w:pStyle w:val="screen"/>
      </w:pPr>
      <w:r w:rsidRPr="005A1FD1">
        <w:t>Press RETURN to continue...</w:t>
      </w:r>
    </w:p>
    <w:p w14:paraId="63B2636B" w14:textId="77777777" w:rsidR="00CD524A" w:rsidRDefault="00E90C05" w:rsidP="00E90C05">
      <w:pPr>
        <w:pStyle w:val="Heading3"/>
      </w:pPr>
      <w:bookmarkStart w:id="465" w:name="_Toc428365071"/>
      <w:bookmarkStart w:id="466" w:name="_Toc468086086"/>
      <w:r>
        <w:t>Workload by Clinic</w:t>
      </w:r>
      <w:bookmarkEnd w:id="465"/>
      <w:bookmarkEnd w:id="466"/>
    </w:p>
    <w:p w14:paraId="63B2636C" w14:textId="77777777" w:rsidR="00E90C05" w:rsidRPr="00724287" w:rsidRDefault="00E90C05" w:rsidP="00CD2B6C">
      <w:pPr>
        <w:rPr>
          <w:rFonts w:eastAsiaTheme="minorHAnsi" w:cstheme="minorBidi"/>
        </w:rPr>
      </w:pPr>
      <w:r w:rsidRPr="00724287">
        <w:rPr>
          <w:rFonts w:eastAsiaTheme="minorHAnsi" w:cstheme="minorBidi"/>
        </w:rPr>
        <w:t>This report provides a summary of clinic workload based on the evaluation and management CPT codes associated with encounters occurring within a selected date range. The report will have the most complete information if it is run for a date range where clinic activities have been documented online. The representative period of time for the selected date range may be determined by clinical staff.</w:t>
      </w:r>
    </w:p>
    <w:p w14:paraId="63B2636D" w14:textId="77777777" w:rsidR="00E90C05" w:rsidRPr="00724287" w:rsidRDefault="00E90C05" w:rsidP="00CD2B6C">
      <w:pPr>
        <w:rPr>
          <w:rFonts w:eastAsiaTheme="minorHAnsi" w:cstheme="minorBidi"/>
        </w:rPr>
      </w:pPr>
      <w:r w:rsidRPr="00724287">
        <w:rPr>
          <w:rFonts w:eastAsiaTheme="minorHAnsi" w:cstheme="minorBidi"/>
        </w:rPr>
        <w:t>This report may be run for one or more clinics or for a stop code. Individual clinic totals are presented as line items on a 132 column report.  For each clinic, the number of encounters reported is based on categorizing encounters by the types of procedures that have been associated with the encounter in PCE. It also summarizes data from the Scheduling package</w:t>
      </w:r>
      <w:r w:rsidR="00BE25C5" w:rsidRPr="00724287">
        <w:rPr>
          <w:rFonts w:eastAsiaTheme="minorHAnsi" w:cstheme="minorBidi"/>
        </w:rPr>
        <w:t>,</w:t>
      </w:r>
      <w:r w:rsidRPr="00724287">
        <w:rPr>
          <w:rFonts w:eastAsiaTheme="minorHAnsi" w:cstheme="minorBidi"/>
        </w:rPr>
        <w:t xml:space="preserve"> which is not available in PCE.</w:t>
      </w:r>
    </w:p>
    <w:p w14:paraId="63B2636E" w14:textId="77777777" w:rsidR="00E90C05" w:rsidRPr="00724287" w:rsidRDefault="00E90C05" w:rsidP="00CD2B6C">
      <w:pPr>
        <w:rPr>
          <w:rFonts w:eastAsiaTheme="minorHAnsi" w:cstheme="minorBidi"/>
        </w:rPr>
      </w:pPr>
      <w:r w:rsidRPr="00724287">
        <w:rPr>
          <w:rFonts w:eastAsiaTheme="minorHAnsi" w:cstheme="minorBidi"/>
        </w:rPr>
        <w:t>PCE encounter procedure categories:</w:t>
      </w:r>
    </w:p>
    <w:p w14:paraId="63B2636F" w14:textId="77777777" w:rsidR="00E90C05" w:rsidRPr="00724287" w:rsidRDefault="00E90C05" w:rsidP="00CD2B6C">
      <w:pPr>
        <w:pStyle w:val="ListParagraph"/>
        <w:numPr>
          <w:ilvl w:val="0"/>
          <w:numId w:val="148"/>
        </w:numPr>
        <w:rPr>
          <w:rFonts w:eastAsiaTheme="minorHAnsi" w:cstheme="minorBidi"/>
        </w:rPr>
      </w:pPr>
      <w:r w:rsidRPr="00724287">
        <w:rPr>
          <w:rFonts w:eastAsiaTheme="minorHAnsi" w:cstheme="minorBidi"/>
        </w:rPr>
        <w:t>Procedures exist with an Evaluation and Management CPT code, where the Evaluation and Management codes are categorized by new patients, established patients, c</w:t>
      </w:r>
      <w:r w:rsidR="00BE25C5" w:rsidRPr="00724287">
        <w:rPr>
          <w:rFonts w:eastAsiaTheme="minorHAnsi" w:cstheme="minorBidi"/>
        </w:rPr>
        <w:t>onsult patients, and other.</w:t>
      </w:r>
    </w:p>
    <w:p w14:paraId="63B26370" w14:textId="77777777" w:rsidR="00E90C05" w:rsidRPr="00724287" w:rsidRDefault="00E90C05" w:rsidP="00CD2B6C">
      <w:pPr>
        <w:pStyle w:val="ListParagraph"/>
        <w:numPr>
          <w:ilvl w:val="0"/>
          <w:numId w:val="148"/>
        </w:numPr>
        <w:rPr>
          <w:rFonts w:eastAsiaTheme="minorHAnsi" w:cstheme="minorBidi"/>
        </w:rPr>
      </w:pPr>
      <w:r w:rsidRPr="00724287">
        <w:rPr>
          <w:rFonts w:eastAsiaTheme="minorHAnsi" w:cstheme="minorBidi"/>
        </w:rPr>
        <w:t>Procedures exist which do not include Evaluation and Management code procedures.</w:t>
      </w:r>
    </w:p>
    <w:p w14:paraId="63B26371" w14:textId="77777777" w:rsidR="00E90C05" w:rsidRPr="00724287" w:rsidRDefault="00E90C05" w:rsidP="00CD2B6C">
      <w:pPr>
        <w:pStyle w:val="ListParagraph"/>
        <w:numPr>
          <w:ilvl w:val="0"/>
          <w:numId w:val="148"/>
        </w:numPr>
        <w:rPr>
          <w:rFonts w:eastAsiaTheme="minorHAnsi" w:cstheme="minorBidi"/>
        </w:rPr>
      </w:pPr>
      <w:r w:rsidRPr="00724287">
        <w:rPr>
          <w:rFonts w:eastAsiaTheme="minorHAnsi" w:cstheme="minorBidi"/>
        </w:rPr>
        <w:t>No Procedures (CPT codes) exist for the encounter.</w:t>
      </w:r>
    </w:p>
    <w:p w14:paraId="63B26372" w14:textId="77777777" w:rsidR="00E90C05" w:rsidRPr="00724287" w:rsidRDefault="00E90C05" w:rsidP="00CD2B6C">
      <w:pPr>
        <w:pStyle w:val="ListParagraph"/>
        <w:numPr>
          <w:ilvl w:val="0"/>
          <w:numId w:val="148"/>
        </w:numPr>
        <w:rPr>
          <w:rFonts w:eastAsiaTheme="minorHAnsi" w:cstheme="minorBidi"/>
        </w:rPr>
      </w:pPr>
      <w:r w:rsidRPr="00724287">
        <w:rPr>
          <w:rFonts w:eastAsiaTheme="minorHAnsi" w:cstheme="minorBidi"/>
        </w:rPr>
        <w:t>Total outpatient encounters documented in PCE.</w:t>
      </w:r>
    </w:p>
    <w:p w14:paraId="63B26373" w14:textId="77777777" w:rsidR="00E90C05" w:rsidRPr="00724287" w:rsidRDefault="00E90C05" w:rsidP="00CD2B6C">
      <w:pPr>
        <w:rPr>
          <w:rFonts w:eastAsiaTheme="minorHAnsi" w:cstheme="minorBidi"/>
        </w:rPr>
      </w:pPr>
      <w:r w:rsidRPr="00724287">
        <w:rPr>
          <w:rFonts w:eastAsiaTheme="minorHAnsi" w:cstheme="minorBidi"/>
        </w:rPr>
        <w:t>Scheduling encounter data:</w:t>
      </w:r>
    </w:p>
    <w:p w14:paraId="63B26374" w14:textId="77777777" w:rsidR="00E90C05" w:rsidRPr="00724287" w:rsidRDefault="00E90C05" w:rsidP="00CD2B6C">
      <w:pPr>
        <w:pStyle w:val="ListParagraph"/>
        <w:numPr>
          <w:ilvl w:val="0"/>
          <w:numId w:val="148"/>
        </w:numPr>
        <w:rPr>
          <w:rFonts w:eastAsiaTheme="minorHAnsi" w:cstheme="minorBidi"/>
        </w:rPr>
      </w:pPr>
      <w:r w:rsidRPr="00724287">
        <w:rPr>
          <w:rFonts w:eastAsiaTheme="minorHAnsi" w:cstheme="minorBidi"/>
        </w:rPr>
        <w:t>No Show encounters</w:t>
      </w:r>
    </w:p>
    <w:p w14:paraId="63B26375" w14:textId="77777777" w:rsidR="00E90C05" w:rsidRPr="00724287" w:rsidRDefault="00E90C05" w:rsidP="00CD2B6C">
      <w:pPr>
        <w:pStyle w:val="ListParagraph"/>
        <w:numPr>
          <w:ilvl w:val="0"/>
          <w:numId w:val="148"/>
        </w:numPr>
        <w:rPr>
          <w:rFonts w:eastAsiaTheme="minorHAnsi" w:cstheme="minorBidi"/>
        </w:rPr>
      </w:pPr>
      <w:r w:rsidRPr="00724287">
        <w:rPr>
          <w:rFonts w:eastAsiaTheme="minorHAnsi" w:cstheme="minorBidi"/>
        </w:rPr>
        <w:t>Canceled encounters</w:t>
      </w:r>
    </w:p>
    <w:p w14:paraId="63B26376" w14:textId="77777777" w:rsidR="00E90C05" w:rsidRPr="00724287" w:rsidRDefault="00E90C05" w:rsidP="00CD2B6C">
      <w:pPr>
        <w:pStyle w:val="ListParagraph"/>
        <w:numPr>
          <w:ilvl w:val="0"/>
          <w:numId w:val="148"/>
        </w:numPr>
        <w:rPr>
          <w:rFonts w:eastAsiaTheme="minorHAnsi" w:cstheme="minorBidi"/>
        </w:rPr>
      </w:pPr>
      <w:r w:rsidRPr="00724287">
        <w:rPr>
          <w:rFonts w:eastAsiaTheme="minorHAnsi" w:cstheme="minorBidi"/>
        </w:rPr>
        <w:t>Walk-In encounters</w:t>
      </w:r>
    </w:p>
    <w:p w14:paraId="63B26377" w14:textId="77777777" w:rsidR="00E90C05" w:rsidRPr="00724287" w:rsidRDefault="00E90C05" w:rsidP="00CD2B6C">
      <w:pPr>
        <w:pStyle w:val="ListParagraph"/>
        <w:numPr>
          <w:ilvl w:val="0"/>
          <w:numId w:val="148"/>
        </w:numPr>
        <w:rPr>
          <w:rFonts w:eastAsiaTheme="minorHAnsi" w:cstheme="minorBidi"/>
        </w:rPr>
      </w:pPr>
      <w:r w:rsidRPr="00724287">
        <w:rPr>
          <w:rFonts w:eastAsiaTheme="minorHAnsi" w:cstheme="minorBidi"/>
        </w:rPr>
        <w:t>Total outpatient encounters documented in Scheduling. Overbooks and Inpatient clinic appointments are included</w:t>
      </w:r>
    </w:p>
    <w:p w14:paraId="63B26378" w14:textId="77777777" w:rsidR="00E90C05" w:rsidRPr="005A1FD1" w:rsidRDefault="00E90C05" w:rsidP="008C68A8">
      <w:pPr>
        <w:pStyle w:val="screen"/>
      </w:pPr>
      <w:r w:rsidRPr="005A1FD1">
        <w:t>Select PCE Clinical Reports Option: W</w:t>
      </w:r>
    </w:p>
    <w:p w14:paraId="63B26379" w14:textId="77777777" w:rsidR="00E90C05" w:rsidRPr="005A1FD1" w:rsidRDefault="00E90C05" w:rsidP="008C68A8">
      <w:pPr>
        <w:pStyle w:val="screen"/>
      </w:pPr>
    </w:p>
    <w:p w14:paraId="63B2637A" w14:textId="77777777" w:rsidR="00E90C05" w:rsidRPr="005A1FD1" w:rsidRDefault="00E90C05" w:rsidP="008C68A8">
      <w:pPr>
        <w:pStyle w:val="screen"/>
      </w:pPr>
      <w:r w:rsidRPr="005A1FD1">
        <w:t>This report requires a 132-COLUMN PRINTER.</w:t>
      </w:r>
    </w:p>
    <w:p w14:paraId="63B2637B" w14:textId="77777777" w:rsidR="00E90C05" w:rsidRPr="005A1FD1" w:rsidRDefault="00E90C05" w:rsidP="008C68A8">
      <w:pPr>
        <w:pStyle w:val="screen"/>
      </w:pPr>
      <w:r w:rsidRPr="005A1FD1">
        <w:t>DO YOU WISH TO CONTINUE? (Y/N)? YES// [ENTER]</w:t>
      </w:r>
    </w:p>
    <w:p w14:paraId="63B2637C" w14:textId="77777777" w:rsidR="00E90C05" w:rsidRPr="005A1FD1" w:rsidRDefault="00E90C05" w:rsidP="008C68A8">
      <w:pPr>
        <w:pStyle w:val="screen"/>
      </w:pPr>
      <w:r w:rsidRPr="005A1FD1">
        <w:lastRenderedPageBreak/>
        <w:t xml:space="preserve">                        Workload by Clinic</w:t>
      </w:r>
    </w:p>
    <w:p w14:paraId="63B2637D" w14:textId="77777777" w:rsidR="00E90C05" w:rsidRPr="005A1FD1" w:rsidRDefault="00E90C05" w:rsidP="008C68A8">
      <w:pPr>
        <w:pStyle w:val="screen"/>
      </w:pPr>
    </w:p>
    <w:p w14:paraId="63B2637E" w14:textId="77777777" w:rsidR="00E90C05" w:rsidRPr="005A1FD1" w:rsidRDefault="00E90C05" w:rsidP="008C68A8">
      <w:pPr>
        <w:pStyle w:val="screen"/>
      </w:pPr>
      <w:r w:rsidRPr="005A1FD1">
        <w:t>Select clinic(s) by (H)OSPITAL LOCATION or CLINIC (S)TOP CODE: H HOSPITAL LOCATION</w:t>
      </w:r>
    </w:p>
    <w:p w14:paraId="63B2637F" w14:textId="77777777" w:rsidR="00E90C05" w:rsidRPr="005A1FD1" w:rsidRDefault="00E90C05" w:rsidP="008C68A8">
      <w:pPr>
        <w:pStyle w:val="screen"/>
      </w:pPr>
    </w:p>
    <w:p w14:paraId="63B26380" w14:textId="77777777" w:rsidR="00E90C05" w:rsidRPr="005A1FD1" w:rsidRDefault="00E90C05" w:rsidP="008C68A8">
      <w:pPr>
        <w:pStyle w:val="screen"/>
      </w:pPr>
      <w:r w:rsidRPr="005A1FD1">
        <w:t>Select HOSPITAL LOCATION name: CARDIOLOGY          WELBY,DR</w:t>
      </w:r>
    </w:p>
    <w:p w14:paraId="63B26381" w14:textId="77777777" w:rsidR="00E90C05" w:rsidRPr="005A1FD1" w:rsidRDefault="00C52F6A" w:rsidP="008C68A8">
      <w:pPr>
        <w:pStyle w:val="screen"/>
      </w:pPr>
      <w:r w:rsidRPr="005A1FD1">
        <w:t>Another</w:t>
      </w:r>
      <w:r w:rsidR="00E90C05" w:rsidRPr="005A1FD1">
        <w:t xml:space="preserve"> HOSPITAL LOCATION name: DIABETES CLINIC         PCEPROVIDER,ONE</w:t>
      </w:r>
    </w:p>
    <w:p w14:paraId="63B26382" w14:textId="77777777" w:rsidR="00E90C05" w:rsidRPr="005A1FD1" w:rsidRDefault="00C52F6A" w:rsidP="008C68A8">
      <w:pPr>
        <w:pStyle w:val="screen"/>
      </w:pPr>
      <w:r w:rsidRPr="005A1FD1">
        <w:t>Another</w:t>
      </w:r>
      <w:r w:rsidR="00E90C05" w:rsidRPr="005A1FD1">
        <w:t xml:space="preserve"> HOSPITAL LOCATION name:</w:t>
      </w:r>
    </w:p>
    <w:p w14:paraId="63B26383" w14:textId="77777777" w:rsidR="00E90C05" w:rsidRPr="005A1FD1" w:rsidRDefault="00E90C05" w:rsidP="008C68A8">
      <w:pPr>
        <w:pStyle w:val="screen"/>
      </w:pPr>
      <w:r w:rsidRPr="005A1FD1">
        <w:t>Enter ENCOUNTER BEGINNING DATE: T-30  (JUN 29, 1996)</w:t>
      </w:r>
    </w:p>
    <w:p w14:paraId="63B26384" w14:textId="77777777" w:rsidR="00E90C05" w:rsidRPr="005A1FD1" w:rsidRDefault="00E90C05" w:rsidP="008C68A8">
      <w:pPr>
        <w:pStyle w:val="screen"/>
      </w:pPr>
      <w:r w:rsidRPr="005A1FD1">
        <w:t>Enter ENCOUNTER ENDING DATE: Jul 29, 1996// [ENTER]  (JUL 29, 1996)</w:t>
      </w:r>
    </w:p>
    <w:p w14:paraId="63B26385" w14:textId="77777777" w:rsidR="00E90C05" w:rsidRPr="005A1FD1" w:rsidRDefault="00E90C05" w:rsidP="008C68A8">
      <w:pPr>
        <w:pStyle w:val="screen"/>
      </w:pPr>
      <w:r w:rsidRPr="005A1FD1">
        <w:t>DEVICE: HOME// [ENTER]  VAX    RIGHT MARGIN: 80// [ENTER]</w:t>
      </w:r>
    </w:p>
    <w:p w14:paraId="63B26386" w14:textId="77777777" w:rsidR="00E90C05" w:rsidRPr="00724287" w:rsidRDefault="00E90C05" w:rsidP="00CD2B6C">
      <w:pPr>
        <w:rPr>
          <w:rFonts w:eastAsiaTheme="minorHAnsi" w:cstheme="minorBidi"/>
        </w:rPr>
      </w:pPr>
      <w:r w:rsidRPr="00724287">
        <w:rPr>
          <w:rFonts w:eastAsiaTheme="minorHAnsi" w:cstheme="minorBidi"/>
        </w:rPr>
        <w:t>N</w:t>
      </w:r>
      <w:r w:rsidR="00BE25C5" w:rsidRPr="00724287">
        <w:rPr>
          <w:rFonts w:eastAsiaTheme="minorHAnsi" w:cstheme="minorBidi"/>
        </w:rPr>
        <w:t>ote:</w:t>
      </w:r>
      <w:r w:rsidR="00CD2B6C" w:rsidRPr="00724287">
        <w:rPr>
          <w:rFonts w:eastAsiaTheme="minorHAnsi" w:cstheme="minorBidi"/>
        </w:rPr>
        <w:t xml:space="preserve">  </w:t>
      </w:r>
      <w:r w:rsidRPr="00724287">
        <w:rPr>
          <w:rFonts w:eastAsiaTheme="minorHAnsi" w:cstheme="minorBidi"/>
        </w:rPr>
        <w:t>This is a 132-column report.</w:t>
      </w:r>
    </w:p>
    <w:p w14:paraId="63B26387" w14:textId="77777777" w:rsidR="00E90C05" w:rsidRPr="005A1FD1" w:rsidRDefault="00E90C05" w:rsidP="008C68A8">
      <w:pPr>
        <w:pStyle w:val="screen"/>
      </w:pPr>
      <w:r w:rsidRPr="005A1FD1">
        <w:t xml:space="preserve">                                                     Jul 29, 1996@11:30</w:t>
      </w:r>
    </w:p>
    <w:p w14:paraId="63B26388" w14:textId="77777777" w:rsidR="00E90C05" w:rsidRPr="005A1FD1" w:rsidRDefault="00E90C05" w:rsidP="008C68A8">
      <w:pPr>
        <w:pStyle w:val="screen"/>
      </w:pPr>
      <w:r w:rsidRPr="005A1FD1">
        <w:t xml:space="preserve">                               Workload by Clinic</w:t>
      </w:r>
    </w:p>
    <w:p w14:paraId="63B26389" w14:textId="77777777" w:rsidR="00E90C05" w:rsidRPr="005A1FD1" w:rsidRDefault="00E90C05" w:rsidP="008C68A8">
      <w:pPr>
        <w:pStyle w:val="screen"/>
      </w:pPr>
    </w:p>
    <w:p w14:paraId="63B2638A" w14:textId="77777777" w:rsidR="00E90C05" w:rsidRPr="005A1FD1" w:rsidRDefault="00E90C05" w:rsidP="008C68A8">
      <w:pPr>
        <w:pStyle w:val="screen"/>
      </w:pPr>
      <w:r w:rsidRPr="005A1FD1">
        <w:t xml:space="preserve"> Encounter Date Range: Jun 29, 1996 through Jul 29, 1996</w:t>
      </w:r>
    </w:p>
    <w:p w14:paraId="63B2638B" w14:textId="77777777" w:rsidR="00E90C05" w:rsidRPr="005A1FD1" w:rsidRDefault="00E90C05" w:rsidP="008C68A8">
      <w:pPr>
        <w:pStyle w:val="screen"/>
      </w:pPr>
    </w:p>
    <w:p w14:paraId="63B2638C" w14:textId="77777777" w:rsidR="00E90C05" w:rsidRPr="005A1FD1" w:rsidRDefault="00E90C05" w:rsidP="008C68A8">
      <w:pPr>
        <w:pStyle w:val="screen"/>
      </w:pPr>
      <w:r w:rsidRPr="005A1FD1">
        <w:t xml:space="preserve">             |-----------PCE ENCOUNTERS DOCUMENTED-------------   |   |------SCHEDULING DATA-------|</w:t>
      </w:r>
    </w:p>
    <w:p w14:paraId="63B2638D" w14:textId="77777777" w:rsidR="00E90C05" w:rsidRPr="005A1FD1" w:rsidRDefault="00E90C05" w:rsidP="008C68A8">
      <w:pPr>
        <w:pStyle w:val="screen"/>
      </w:pPr>
      <w:r w:rsidRPr="005A1FD1">
        <w:t xml:space="preserve">             |-------E&amp;M PATIENT CATEGORIES-------| NON  NO  TOTAL|   | WALK-INS NO-SHOW  CANCELLED|</w:t>
      </w:r>
    </w:p>
    <w:p w14:paraId="63B2638E" w14:textId="77777777" w:rsidR="00E90C05" w:rsidRPr="005A1FD1" w:rsidRDefault="00E90C05" w:rsidP="008C68A8">
      <w:pPr>
        <w:pStyle w:val="screen"/>
      </w:pPr>
      <w:r w:rsidRPr="005A1FD1">
        <w:t>CLINIC NAME  |NEW  ESTABLISHED  CONSULT   OTHER | E&amp;M  CPT ENCTRS |   |   APPTS    APPTS           |</w:t>
      </w:r>
    </w:p>
    <w:p w14:paraId="63B2638F" w14:textId="77777777" w:rsidR="00E90C05" w:rsidRPr="005A1FD1" w:rsidRDefault="00E90C05" w:rsidP="008C68A8">
      <w:pPr>
        <w:pStyle w:val="screen"/>
      </w:pPr>
      <w:r w:rsidRPr="005A1FD1">
        <w:t>==========================================================</w:t>
      </w:r>
    </w:p>
    <w:p w14:paraId="63B26390" w14:textId="77777777" w:rsidR="00E90C05" w:rsidRPr="005A1FD1" w:rsidRDefault="00E90C05" w:rsidP="008C68A8">
      <w:pPr>
        <w:pStyle w:val="screen"/>
      </w:pPr>
      <w:r w:rsidRPr="005A1FD1">
        <w:t xml:space="preserve">CARDIOLOGY    </w:t>
      </w:r>
      <w:r w:rsidR="00CD2B6C" w:rsidRPr="005A1FD1">
        <w:t xml:space="preserve">    </w:t>
      </w:r>
      <w:r w:rsidRPr="005A1FD1">
        <w:t>1   5</w:t>
      </w:r>
      <w:r w:rsidR="00CD2B6C" w:rsidRPr="005A1FD1">
        <w:t xml:space="preserve">   </w:t>
      </w:r>
      <w:r w:rsidRPr="005A1FD1">
        <w:t xml:space="preserve">0   0 </w:t>
      </w:r>
      <w:r w:rsidR="00CD2B6C" w:rsidRPr="005A1FD1">
        <w:t xml:space="preserve"> </w:t>
      </w:r>
      <w:r w:rsidRPr="005A1FD1">
        <w:t xml:space="preserve"> 38 </w:t>
      </w:r>
      <w:r w:rsidR="00CD2B6C" w:rsidRPr="005A1FD1">
        <w:t xml:space="preserve"> </w:t>
      </w:r>
      <w:r w:rsidRPr="005A1FD1">
        <w:t xml:space="preserve"> 18  </w:t>
      </w:r>
      <w:r w:rsidR="00CD2B6C" w:rsidRPr="005A1FD1">
        <w:t xml:space="preserve"> </w:t>
      </w:r>
      <w:r w:rsidRPr="005A1FD1">
        <w:t xml:space="preserve">62   7   0 </w:t>
      </w:r>
      <w:r w:rsidR="00CD2B6C" w:rsidRPr="005A1FD1">
        <w:t xml:space="preserve"> </w:t>
      </w:r>
      <w:r w:rsidRPr="005A1FD1">
        <w:t xml:space="preserve"> 3</w:t>
      </w:r>
    </w:p>
    <w:p w14:paraId="63B26391" w14:textId="77777777" w:rsidR="00E90C05" w:rsidRPr="005A1FD1" w:rsidRDefault="00E90C05" w:rsidP="008C68A8">
      <w:pPr>
        <w:pStyle w:val="screen"/>
      </w:pPr>
      <w:r w:rsidRPr="005A1FD1">
        <w:t xml:space="preserve">DIABETES CLINIC </w:t>
      </w:r>
      <w:r w:rsidR="00CD2B6C" w:rsidRPr="005A1FD1">
        <w:t xml:space="preserve">  </w:t>
      </w:r>
      <w:r w:rsidRPr="005A1FD1">
        <w:t>0   6</w:t>
      </w:r>
      <w:r w:rsidR="00CD2B6C" w:rsidRPr="005A1FD1">
        <w:t xml:space="preserve">   </w:t>
      </w:r>
      <w:r w:rsidRPr="005A1FD1">
        <w:t>0</w:t>
      </w:r>
      <w:r w:rsidR="00CD2B6C" w:rsidRPr="005A1FD1">
        <w:t xml:space="preserve">   </w:t>
      </w:r>
      <w:r w:rsidRPr="005A1FD1">
        <w:t xml:space="preserve">0   12   21 </w:t>
      </w:r>
      <w:r w:rsidR="00CD2B6C" w:rsidRPr="005A1FD1">
        <w:t xml:space="preserve"> </w:t>
      </w:r>
      <w:r w:rsidRPr="005A1FD1">
        <w:t xml:space="preserve"> 39</w:t>
      </w:r>
      <w:r w:rsidR="00CD2B6C" w:rsidRPr="005A1FD1">
        <w:t xml:space="preserve"> </w:t>
      </w:r>
      <w:r w:rsidRPr="005A1FD1">
        <w:t xml:space="preserve">  6</w:t>
      </w:r>
      <w:r w:rsidR="00CD2B6C" w:rsidRPr="005A1FD1">
        <w:t xml:space="preserve">   </w:t>
      </w:r>
      <w:r w:rsidRPr="005A1FD1">
        <w:t>0   6</w:t>
      </w:r>
    </w:p>
    <w:p w14:paraId="63B26392" w14:textId="77777777" w:rsidR="00E90C05" w:rsidRPr="005A1FD1" w:rsidRDefault="00E90C05" w:rsidP="008C68A8">
      <w:pPr>
        <w:pStyle w:val="screen"/>
      </w:pPr>
    </w:p>
    <w:p w14:paraId="63B26393" w14:textId="77777777" w:rsidR="00E90C05" w:rsidRPr="005A1FD1" w:rsidRDefault="00E90C05" w:rsidP="008C68A8">
      <w:pPr>
        <w:pStyle w:val="screen"/>
      </w:pPr>
      <w:r w:rsidRPr="005A1FD1">
        <w:t>==========================================================</w:t>
      </w:r>
    </w:p>
    <w:p w14:paraId="63B26394" w14:textId="77777777" w:rsidR="00E90C05" w:rsidRPr="005A1FD1" w:rsidRDefault="00E90C05" w:rsidP="008C68A8">
      <w:pPr>
        <w:pStyle w:val="screen"/>
      </w:pPr>
      <w:r w:rsidRPr="005A1FD1">
        <w:t>TOTAL NUMBER OF CLINIC(S):                             2</w:t>
      </w:r>
    </w:p>
    <w:p w14:paraId="63B26395" w14:textId="77777777" w:rsidR="00E90C05" w:rsidRPr="005A1FD1" w:rsidRDefault="00E90C05" w:rsidP="008C68A8">
      <w:pPr>
        <w:pStyle w:val="screen"/>
      </w:pPr>
      <w:r w:rsidRPr="005A1FD1">
        <w:t>AVERAGE NUMBER OF PCE ENCOUNTERS PER CLINIC =          50.5</w:t>
      </w:r>
    </w:p>
    <w:p w14:paraId="63B26396" w14:textId="77777777" w:rsidR="00E90C05" w:rsidRPr="005A1FD1" w:rsidRDefault="00E90C05" w:rsidP="008C68A8">
      <w:pPr>
        <w:pStyle w:val="screen"/>
      </w:pPr>
      <w:r w:rsidRPr="005A1FD1">
        <w:t xml:space="preserve">This report presents a distribution of Clinic Encounters based on CPT procedures associated with encounters. CPT Evaluation and Management (E&amp;M) procedures are categorized to provide encounters by patient type, with non E&amp;M </w:t>
      </w:r>
      <w:r w:rsidR="00C52F6A" w:rsidRPr="005A1FD1">
        <w:t>and no</w:t>
      </w:r>
      <w:r w:rsidRPr="005A1FD1">
        <w:t xml:space="preserve"> CPT procedures making up the remaining encounters.</w:t>
      </w:r>
    </w:p>
    <w:p w14:paraId="63B26397" w14:textId="77777777" w:rsidR="00E90C05" w:rsidRPr="009022C8" w:rsidRDefault="00E90C05" w:rsidP="00E90C05">
      <w:pPr>
        <w:pStyle w:val="Heading3"/>
      </w:pPr>
      <w:bookmarkStart w:id="467" w:name="_Toc428365072"/>
      <w:bookmarkStart w:id="468" w:name="_Toc468086087"/>
      <w:r>
        <w:t>Diagnosis Ranked by Frequency</w:t>
      </w:r>
      <w:bookmarkEnd w:id="467"/>
      <w:bookmarkEnd w:id="468"/>
    </w:p>
    <w:p w14:paraId="63B26398" w14:textId="77777777" w:rsidR="00E90C05" w:rsidRPr="00724287" w:rsidRDefault="00E90C05" w:rsidP="008E317B">
      <w:pPr>
        <w:rPr>
          <w:rFonts w:eastAsiaTheme="minorHAnsi" w:cstheme="minorBidi"/>
        </w:rPr>
      </w:pPr>
      <w:r w:rsidRPr="00724287">
        <w:rPr>
          <w:rFonts w:eastAsiaTheme="minorHAnsi" w:cstheme="minorBidi"/>
        </w:rPr>
        <w:t xml:space="preserve">This report produces two lists: most frequent diagnoses </w:t>
      </w:r>
      <w:bookmarkStart w:id="469" w:name="p199_113"/>
      <w:bookmarkEnd w:id="469"/>
      <w:r w:rsidRPr="00724287">
        <w:rPr>
          <w:rFonts w:eastAsiaTheme="minorHAnsi" w:cstheme="minorBidi"/>
        </w:rPr>
        <w:t>(</w:t>
      </w:r>
      <w:proofErr w:type="spellStart"/>
      <w:r w:rsidRPr="00724287">
        <w:rPr>
          <w:rFonts w:eastAsiaTheme="minorHAnsi" w:cstheme="minorBidi"/>
        </w:rPr>
        <w:t>ICD9</w:t>
      </w:r>
      <w:proofErr w:type="spellEnd"/>
      <w:r w:rsidRPr="00724287">
        <w:rPr>
          <w:rFonts w:eastAsiaTheme="minorHAnsi" w:cstheme="minorBidi"/>
        </w:rPr>
        <w:t xml:space="preserve"> or </w:t>
      </w:r>
      <w:proofErr w:type="spellStart"/>
      <w:r w:rsidRPr="00724287">
        <w:rPr>
          <w:rFonts w:eastAsiaTheme="minorHAnsi" w:cstheme="minorBidi"/>
        </w:rPr>
        <w:t>ICD10</w:t>
      </w:r>
      <w:proofErr w:type="spellEnd"/>
      <w:r w:rsidRPr="00724287">
        <w:rPr>
          <w:rFonts w:eastAsiaTheme="minorHAnsi" w:cstheme="minorBidi"/>
        </w:rPr>
        <w:t>) and most frequent diagnostic categories. The list entries are ordered with the most frequent encounter diagnosis first. The most frequent diagnosis categories list is based on the ICD diagnostic category related to each diagnosis in the frequent diagnosis list.</w:t>
      </w:r>
    </w:p>
    <w:p w14:paraId="63B26399" w14:textId="77777777" w:rsidR="00E90C05" w:rsidRPr="00724287" w:rsidRDefault="00E90C05" w:rsidP="008E317B">
      <w:pPr>
        <w:rPr>
          <w:rFonts w:eastAsiaTheme="minorHAnsi" w:cstheme="minorBidi"/>
        </w:rPr>
      </w:pPr>
      <w:r w:rsidRPr="00724287">
        <w:rPr>
          <w:rFonts w:eastAsiaTheme="minorHAnsi" w:cstheme="minorBidi"/>
        </w:rPr>
        <w:t>The report can be generated using a number of different selection criteria:</w:t>
      </w:r>
    </w:p>
    <w:p w14:paraId="63B2639A" w14:textId="77777777" w:rsidR="00E90C05" w:rsidRPr="00724287" w:rsidRDefault="00E90C05" w:rsidP="008E317B">
      <w:pPr>
        <w:pStyle w:val="ListParagraph"/>
        <w:numPr>
          <w:ilvl w:val="0"/>
          <w:numId w:val="149"/>
        </w:numPr>
        <w:rPr>
          <w:rFonts w:eastAsiaTheme="minorHAnsi" w:cstheme="minorBidi"/>
        </w:rPr>
      </w:pPr>
      <w:r w:rsidRPr="00724287">
        <w:rPr>
          <w:rFonts w:eastAsiaTheme="minorHAnsi" w:cstheme="minorBidi"/>
        </w:rPr>
        <w:t>Facility</w:t>
      </w:r>
      <w:r w:rsidR="005D3AAB" w:rsidRPr="00724287">
        <w:rPr>
          <w:rFonts w:eastAsiaTheme="minorHAnsi" w:cstheme="minorBidi"/>
        </w:rPr>
        <w:t xml:space="preserve"> – S</w:t>
      </w:r>
      <w:r w:rsidRPr="00724287">
        <w:rPr>
          <w:rFonts w:eastAsiaTheme="minorHAnsi" w:cstheme="minorBidi"/>
        </w:rPr>
        <w:t>elect the facilities encounters to include in the report.</w:t>
      </w:r>
    </w:p>
    <w:p w14:paraId="63B2639B" w14:textId="19329E41" w:rsidR="00E90C05" w:rsidRPr="00724287" w:rsidRDefault="00E90C05" w:rsidP="008E317B">
      <w:pPr>
        <w:pStyle w:val="ListParagraph"/>
        <w:numPr>
          <w:ilvl w:val="0"/>
          <w:numId w:val="149"/>
        </w:numPr>
        <w:rPr>
          <w:rFonts w:eastAsiaTheme="minorHAnsi" w:cstheme="minorBidi"/>
        </w:rPr>
      </w:pPr>
      <w:r w:rsidRPr="00724287">
        <w:rPr>
          <w:rFonts w:eastAsiaTheme="minorHAnsi" w:cstheme="minorBidi"/>
        </w:rPr>
        <w:t xml:space="preserve">Primary Diagnoses </w:t>
      </w:r>
      <w:r w:rsidR="00E84546" w:rsidRPr="00724287">
        <w:rPr>
          <w:rFonts w:eastAsiaTheme="minorHAnsi" w:cstheme="minorBidi"/>
        </w:rPr>
        <w:t>O</w:t>
      </w:r>
      <w:r w:rsidRPr="00724287">
        <w:rPr>
          <w:rFonts w:eastAsiaTheme="minorHAnsi" w:cstheme="minorBidi"/>
        </w:rPr>
        <w:t>nly or All Diagnoses</w:t>
      </w:r>
      <w:r w:rsidR="005D3AAB" w:rsidRPr="00724287">
        <w:rPr>
          <w:rFonts w:eastAsiaTheme="minorHAnsi" w:cstheme="minorBidi"/>
        </w:rPr>
        <w:t xml:space="preserve"> – I</w:t>
      </w:r>
      <w:r w:rsidRPr="00724287">
        <w:rPr>
          <w:rFonts w:eastAsiaTheme="minorHAnsi" w:cstheme="minorBidi"/>
        </w:rPr>
        <w:t>f primary is selected then only primary diagnosis associated with an encounter will be included in the report. All diagnosis will include Primary and secondary diagnoses associated with an encounter.</w:t>
      </w:r>
    </w:p>
    <w:p w14:paraId="63B2639C" w14:textId="77777777" w:rsidR="00E90C05" w:rsidRPr="00724287" w:rsidRDefault="00E90C05" w:rsidP="008E317B">
      <w:pPr>
        <w:pStyle w:val="ListParagraph"/>
        <w:numPr>
          <w:ilvl w:val="0"/>
          <w:numId w:val="149"/>
        </w:numPr>
        <w:rPr>
          <w:rFonts w:eastAsiaTheme="minorHAnsi" w:cstheme="minorBidi"/>
        </w:rPr>
      </w:pPr>
      <w:r w:rsidRPr="00724287">
        <w:rPr>
          <w:rFonts w:eastAsiaTheme="minorHAnsi" w:cstheme="minorBidi"/>
        </w:rPr>
        <w:t>Encounter Date Range</w:t>
      </w:r>
      <w:r w:rsidR="005D3AAB" w:rsidRPr="00724287">
        <w:rPr>
          <w:rFonts w:eastAsiaTheme="minorHAnsi" w:cstheme="minorBidi"/>
        </w:rPr>
        <w:t xml:space="preserve"> – O</w:t>
      </w:r>
      <w:r w:rsidRPr="00724287">
        <w:rPr>
          <w:rFonts w:eastAsiaTheme="minorHAnsi" w:cstheme="minorBidi"/>
        </w:rPr>
        <w:t>nly encounters that fall within the specified date range are used to generate the report.</w:t>
      </w:r>
    </w:p>
    <w:p w14:paraId="63B2639D" w14:textId="67E76EA6" w:rsidR="00E90C05" w:rsidRPr="00724287" w:rsidRDefault="00E90C05" w:rsidP="008E317B">
      <w:pPr>
        <w:pStyle w:val="ListParagraph"/>
        <w:numPr>
          <w:ilvl w:val="0"/>
          <w:numId w:val="149"/>
        </w:numPr>
        <w:rPr>
          <w:rFonts w:eastAsiaTheme="minorHAnsi" w:cstheme="minorBidi"/>
        </w:rPr>
      </w:pPr>
      <w:r w:rsidRPr="00724287">
        <w:rPr>
          <w:rFonts w:eastAsiaTheme="minorHAnsi" w:cstheme="minorBidi"/>
        </w:rPr>
        <w:lastRenderedPageBreak/>
        <w:t xml:space="preserve">Number of </w:t>
      </w:r>
      <w:r w:rsidR="00E84546" w:rsidRPr="00724287">
        <w:rPr>
          <w:rFonts w:eastAsiaTheme="minorHAnsi" w:cstheme="minorBidi"/>
        </w:rPr>
        <w:t>M</w:t>
      </w:r>
      <w:r w:rsidRPr="00724287">
        <w:rPr>
          <w:rFonts w:eastAsiaTheme="minorHAnsi" w:cstheme="minorBidi"/>
        </w:rPr>
        <w:t xml:space="preserve">ost </w:t>
      </w:r>
      <w:r w:rsidR="00E84546" w:rsidRPr="00724287">
        <w:rPr>
          <w:rFonts w:eastAsiaTheme="minorHAnsi" w:cstheme="minorBidi"/>
        </w:rPr>
        <w:t>F</w:t>
      </w:r>
      <w:r w:rsidRPr="00724287">
        <w:rPr>
          <w:rFonts w:eastAsiaTheme="minorHAnsi" w:cstheme="minorBidi"/>
        </w:rPr>
        <w:t xml:space="preserve">requent </w:t>
      </w:r>
      <w:r w:rsidR="00E84546" w:rsidRPr="00724287">
        <w:rPr>
          <w:rFonts w:eastAsiaTheme="minorHAnsi" w:cstheme="minorBidi"/>
        </w:rPr>
        <w:t>D</w:t>
      </w:r>
      <w:r w:rsidRPr="00724287">
        <w:rPr>
          <w:rFonts w:eastAsiaTheme="minorHAnsi" w:cstheme="minorBidi"/>
        </w:rPr>
        <w:t>iagnoses</w:t>
      </w:r>
      <w:r w:rsidR="005D3AAB" w:rsidRPr="00724287">
        <w:rPr>
          <w:rFonts w:eastAsiaTheme="minorHAnsi" w:cstheme="minorBidi"/>
        </w:rPr>
        <w:t xml:space="preserve"> – T</w:t>
      </w:r>
      <w:r w:rsidRPr="00724287">
        <w:rPr>
          <w:rFonts w:eastAsiaTheme="minorHAnsi" w:cstheme="minorBidi"/>
        </w:rPr>
        <w:t>his will determine how many diagnoses and diagnoses categories are listed on the report. For example, if 20 was input for this criteria, the report would list up to 20 of the most frequent diagnoses found associated with encounters. Diagnoses and diagnostic categories are ranked from most frequent to least frequent. If the encounters contained less than 20 different diagnoses, the report lists all the different diagnoses that were found.</w:t>
      </w:r>
    </w:p>
    <w:p w14:paraId="63B2639E" w14:textId="77777777" w:rsidR="00E90C05" w:rsidRPr="00724287" w:rsidRDefault="00E90C05" w:rsidP="008E317B">
      <w:pPr>
        <w:rPr>
          <w:rFonts w:eastAsiaTheme="minorHAnsi" w:cstheme="minorBidi"/>
        </w:rPr>
      </w:pPr>
      <w:r w:rsidRPr="00724287">
        <w:rPr>
          <w:rFonts w:eastAsiaTheme="minorHAnsi" w:cstheme="minorBidi"/>
        </w:rPr>
        <w:t>The remaining criteria are optional for singling out diagnosis entries based on other encounter or patient data. You can accept the default "other" encounter/patient criteria which is all VA Clinic encounters (Service Category of "A" or "I") for all patients.</w:t>
      </w:r>
    </w:p>
    <w:p w14:paraId="63B2639F" w14:textId="77777777" w:rsidR="00E90C05" w:rsidRPr="00724287" w:rsidRDefault="00E90C05" w:rsidP="008E317B">
      <w:pPr>
        <w:rPr>
          <w:rFonts w:eastAsiaTheme="minorHAnsi" w:cstheme="minorBidi"/>
        </w:rPr>
      </w:pPr>
      <w:r w:rsidRPr="00724287">
        <w:rPr>
          <w:rFonts w:eastAsiaTheme="minorHAnsi" w:cstheme="minorBidi"/>
        </w:rPr>
        <w:t>Other encounter/patient report selection criteria:</w:t>
      </w:r>
    </w:p>
    <w:p w14:paraId="63B263A0" w14:textId="1B893753" w:rsidR="00E90C05" w:rsidRPr="00724287" w:rsidRDefault="00E90C05" w:rsidP="008E317B">
      <w:pPr>
        <w:pStyle w:val="ListParagraph"/>
        <w:numPr>
          <w:ilvl w:val="0"/>
          <w:numId w:val="150"/>
        </w:numPr>
        <w:rPr>
          <w:rFonts w:eastAsiaTheme="minorHAnsi" w:cstheme="minorBidi"/>
        </w:rPr>
      </w:pPr>
      <w:r w:rsidRPr="00724287">
        <w:rPr>
          <w:rFonts w:eastAsiaTheme="minorHAnsi" w:cstheme="minorBidi"/>
        </w:rPr>
        <w:t>Service Category</w:t>
      </w:r>
      <w:r w:rsidR="005D3AAB" w:rsidRPr="00724287">
        <w:rPr>
          <w:rFonts w:eastAsiaTheme="minorHAnsi" w:cstheme="minorBidi"/>
        </w:rPr>
        <w:t xml:space="preserve"> – O</w:t>
      </w:r>
      <w:r w:rsidRPr="00724287">
        <w:rPr>
          <w:rFonts w:eastAsiaTheme="minorHAnsi" w:cstheme="minorBidi"/>
        </w:rPr>
        <w:t>nly encounters with the specified service category or categories are use</w:t>
      </w:r>
      <w:r w:rsidR="00C36DE1" w:rsidRPr="00724287">
        <w:rPr>
          <w:rFonts w:eastAsiaTheme="minorHAnsi" w:cstheme="minorBidi"/>
        </w:rPr>
        <w:t xml:space="preserve">d to generate the report. This </w:t>
      </w:r>
      <w:r w:rsidRPr="00724287">
        <w:rPr>
          <w:rFonts w:eastAsiaTheme="minorHAnsi" w:cstheme="minorBidi"/>
        </w:rPr>
        <w:t>defaults to "AI" for Ambulatory encounters and encounters at a clinic where the patient had an inpatient status.</w:t>
      </w:r>
    </w:p>
    <w:p w14:paraId="63B263A1" w14:textId="77777777" w:rsidR="00E90C05" w:rsidRPr="00724287" w:rsidRDefault="00E90C05" w:rsidP="008E317B">
      <w:pPr>
        <w:pStyle w:val="ListParagraph"/>
        <w:numPr>
          <w:ilvl w:val="0"/>
          <w:numId w:val="150"/>
        </w:numPr>
        <w:rPr>
          <w:rFonts w:eastAsiaTheme="minorHAnsi" w:cstheme="minorBidi"/>
        </w:rPr>
      </w:pPr>
      <w:r w:rsidRPr="00724287">
        <w:rPr>
          <w:rFonts w:eastAsiaTheme="minorHAnsi" w:cstheme="minorBidi"/>
        </w:rPr>
        <w:t>Clinic Stop Code</w:t>
      </w:r>
      <w:r w:rsidR="005D3AAB" w:rsidRPr="00724287">
        <w:rPr>
          <w:rFonts w:eastAsiaTheme="minorHAnsi" w:cstheme="minorBidi"/>
        </w:rPr>
        <w:t xml:space="preserve"> – O</w:t>
      </w:r>
      <w:r w:rsidRPr="00724287">
        <w:rPr>
          <w:rFonts w:eastAsiaTheme="minorHAnsi" w:cstheme="minorBidi"/>
        </w:rPr>
        <w:t>nly encounters with the specified list of clinic stop codes are used to generate the report.</w:t>
      </w:r>
    </w:p>
    <w:p w14:paraId="63B263A2" w14:textId="77777777" w:rsidR="00E90C05" w:rsidRPr="00724287" w:rsidRDefault="00E90C05" w:rsidP="008E317B">
      <w:pPr>
        <w:pStyle w:val="ListParagraph"/>
        <w:numPr>
          <w:ilvl w:val="0"/>
          <w:numId w:val="150"/>
        </w:numPr>
        <w:rPr>
          <w:rFonts w:eastAsiaTheme="minorHAnsi" w:cstheme="minorBidi"/>
        </w:rPr>
      </w:pPr>
      <w:r w:rsidRPr="00724287">
        <w:rPr>
          <w:rFonts w:eastAsiaTheme="minorHAnsi" w:cstheme="minorBidi"/>
        </w:rPr>
        <w:t>Provider criteria can specify All Providers, Primary Providers, Selected Providers, or Selected Provider Classes.</w:t>
      </w:r>
    </w:p>
    <w:p w14:paraId="63B263A3" w14:textId="77777777" w:rsidR="00E90C05" w:rsidRPr="00724287" w:rsidRDefault="00E90C05" w:rsidP="008E317B">
      <w:pPr>
        <w:pStyle w:val="ListParagraph"/>
        <w:numPr>
          <w:ilvl w:val="0"/>
          <w:numId w:val="150"/>
        </w:numPr>
        <w:rPr>
          <w:rFonts w:eastAsiaTheme="minorHAnsi" w:cstheme="minorBidi"/>
        </w:rPr>
      </w:pPr>
      <w:r w:rsidRPr="00724287">
        <w:rPr>
          <w:rFonts w:eastAsiaTheme="minorHAnsi" w:cstheme="minorBidi"/>
        </w:rPr>
        <w:t>Providers</w:t>
      </w:r>
      <w:r w:rsidR="005D3AAB" w:rsidRPr="00724287">
        <w:rPr>
          <w:rFonts w:eastAsiaTheme="minorHAnsi" w:cstheme="minorBidi"/>
        </w:rPr>
        <w:t xml:space="preserve"> – O</w:t>
      </w:r>
      <w:r w:rsidRPr="00724287">
        <w:rPr>
          <w:rFonts w:eastAsiaTheme="minorHAnsi" w:cstheme="minorBidi"/>
        </w:rPr>
        <w:t>nly encounters, where one of the encounter providers is the same as one of the providers selected, are used to generate the report.</w:t>
      </w:r>
    </w:p>
    <w:p w14:paraId="63B263A4" w14:textId="6BE80587" w:rsidR="00E90C05" w:rsidRPr="00724287" w:rsidRDefault="00E90C05" w:rsidP="008E317B">
      <w:pPr>
        <w:pStyle w:val="ListParagraph"/>
        <w:numPr>
          <w:ilvl w:val="0"/>
          <w:numId w:val="150"/>
        </w:numPr>
        <w:rPr>
          <w:rFonts w:eastAsiaTheme="minorHAnsi" w:cstheme="minorBidi"/>
        </w:rPr>
      </w:pPr>
      <w:r w:rsidRPr="00724287">
        <w:rPr>
          <w:rFonts w:eastAsiaTheme="minorHAnsi" w:cstheme="minorBidi"/>
        </w:rPr>
        <w:t>Primary Providers</w:t>
      </w:r>
      <w:r w:rsidR="005D3AAB" w:rsidRPr="00724287">
        <w:rPr>
          <w:rFonts w:eastAsiaTheme="minorHAnsi" w:cstheme="minorBidi"/>
        </w:rPr>
        <w:t xml:space="preserve"> – O</w:t>
      </w:r>
      <w:r w:rsidRPr="00724287">
        <w:rPr>
          <w:rFonts w:eastAsiaTheme="minorHAnsi" w:cstheme="minorBidi"/>
        </w:rPr>
        <w:t xml:space="preserve">nly encounters, where one of the encounter providers is designated as a Primary </w:t>
      </w:r>
      <w:r w:rsidR="00C52F6A" w:rsidRPr="00724287">
        <w:rPr>
          <w:rFonts w:eastAsiaTheme="minorHAnsi" w:cstheme="minorBidi"/>
        </w:rPr>
        <w:t>provider, are</w:t>
      </w:r>
      <w:r w:rsidRPr="00724287">
        <w:rPr>
          <w:rFonts w:eastAsiaTheme="minorHAnsi" w:cstheme="minorBidi"/>
        </w:rPr>
        <w:t xml:space="preserve"> used to</w:t>
      </w:r>
      <w:r w:rsidR="0061041B" w:rsidRPr="00724287">
        <w:rPr>
          <w:rFonts w:eastAsiaTheme="minorHAnsi" w:cstheme="minorBidi"/>
        </w:rPr>
        <w:t xml:space="preserve"> </w:t>
      </w:r>
      <w:r w:rsidRPr="00724287">
        <w:rPr>
          <w:rFonts w:eastAsiaTheme="minorHAnsi" w:cstheme="minorBidi"/>
        </w:rPr>
        <w:t>generate the report.</w:t>
      </w:r>
    </w:p>
    <w:p w14:paraId="63B263A5" w14:textId="6C4A6BCA" w:rsidR="00E90C05" w:rsidRPr="00724287" w:rsidRDefault="00E90C05" w:rsidP="008E317B">
      <w:pPr>
        <w:pStyle w:val="ListParagraph"/>
        <w:numPr>
          <w:ilvl w:val="0"/>
          <w:numId w:val="150"/>
        </w:numPr>
        <w:rPr>
          <w:rFonts w:eastAsiaTheme="minorHAnsi" w:cstheme="minorBidi"/>
        </w:rPr>
      </w:pPr>
      <w:r w:rsidRPr="00724287">
        <w:rPr>
          <w:rFonts w:eastAsiaTheme="minorHAnsi" w:cstheme="minorBidi"/>
        </w:rPr>
        <w:t>Provider class</w:t>
      </w:r>
      <w:r w:rsidR="005D3AAB" w:rsidRPr="00724287">
        <w:rPr>
          <w:rFonts w:eastAsiaTheme="minorHAnsi" w:cstheme="minorBidi"/>
        </w:rPr>
        <w:t xml:space="preserve"> – O</w:t>
      </w:r>
      <w:r w:rsidRPr="00724287">
        <w:rPr>
          <w:rFonts w:eastAsiaTheme="minorHAnsi" w:cstheme="minorBidi"/>
        </w:rPr>
        <w:t xml:space="preserve">nly encounters, where one of the encounter providers has the same provider class as one of the </w:t>
      </w:r>
      <w:r w:rsidR="0061041B" w:rsidRPr="00724287">
        <w:rPr>
          <w:rFonts w:eastAsiaTheme="minorHAnsi" w:cstheme="minorBidi"/>
        </w:rPr>
        <w:t>providers’</w:t>
      </w:r>
      <w:r w:rsidRPr="00724287">
        <w:rPr>
          <w:rFonts w:eastAsiaTheme="minorHAnsi" w:cstheme="minorBidi"/>
        </w:rPr>
        <w:t xml:space="preserve"> classes selected, will be used to generate the report.</w:t>
      </w:r>
    </w:p>
    <w:p w14:paraId="63B263A6" w14:textId="45CB8F87" w:rsidR="00E90C05" w:rsidRPr="00724287" w:rsidRDefault="00E90C05" w:rsidP="008E317B">
      <w:pPr>
        <w:pStyle w:val="ListParagraph"/>
        <w:numPr>
          <w:ilvl w:val="0"/>
          <w:numId w:val="150"/>
        </w:numPr>
        <w:rPr>
          <w:rFonts w:eastAsiaTheme="minorHAnsi" w:cstheme="minorBidi"/>
        </w:rPr>
      </w:pPr>
      <w:r w:rsidRPr="00724287">
        <w:rPr>
          <w:rFonts w:eastAsiaTheme="minorHAnsi" w:cstheme="minorBidi"/>
        </w:rPr>
        <w:t>Patient Date of Birth Range</w:t>
      </w:r>
      <w:r w:rsidR="005D3AAB" w:rsidRPr="00724287">
        <w:rPr>
          <w:rFonts w:eastAsiaTheme="minorHAnsi" w:cstheme="minorBidi"/>
        </w:rPr>
        <w:t xml:space="preserve"> – O</w:t>
      </w:r>
      <w:r w:rsidRPr="00724287">
        <w:rPr>
          <w:rFonts w:eastAsiaTheme="minorHAnsi" w:cstheme="minorBidi"/>
        </w:rPr>
        <w:t>nly encou</w:t>
      </w:r>
      <w:r w:rsidR="0061041B" w:rsidRPr="00724287">
        <w:rPr>
          <w:rFonts w:eastAsiaTheme="minorHAnsi" w:cstheme="minorBidi"/>
        </w:rPr>
        <w:t>nters, where the patient's date</w:t>
      </w:r>
      <w:r w:rsidRPr="00724287">
        <w:rPr>
          <w:rFonts w:eastAsiaTheme="minorHAnsi" w:cstheme="minorBidi"/>
        </w:rPr>
        <w:t xml:space="preserve"> of birth falls in the specified range</w:t>
      </w:r>
      <w:r w:rsidR="0061041B" w:rsidRPr="00724287">
        <w:rPr>
          <w:rFonts w:eastAsiaTheme="minorHAnsi" w:cstheme="minorBidi"/>
        </w:rPr>
        <w:t xml:space="preserve">, will be used to generate the </w:t>
      </w:r>
      <w:r w:rsidRPr="00724287">
        <w:rPr>
          <w:rFonts w:eastAsiaTheme="minorHAnsi" w:cstheme="minorBidi"/>
        </w:rPr>
        <w:t>report.</w:t>
      </w:r>
    </w:p>
    <w:p w14:paraId="63B263A7" w14:textId="024CE0BD" w:rsidR="00E90C05" w:rsidRPr="00724287" w:rsidRDefault="00E90C05" w:rsidP="008E317B">
      <w:pPr>
        <w:pStyle w:val="ListParagraph"/>
        <w:numPr>
          <w:ilvl w:val="0"/>
          <w:numId w:val="150"/>
        </w:numPr>
        <w:rPr>
          <w:rFonts w:eastAsiaTheme="minorHAnsi" w:cstheme="minorBidi"/>
        </w:rPr>
      </w:pPr>
      <w:r w:rsidRPr="00724287">
        <w:rPr>
          <w:rFonts w:eastAsiaTheme="minorHAnsi" w:cstheme="minorBidi"/>
        </w:rPr>
        <w:t>Patient Sex</w:t>
      </w:r>
      <w:r w:rsidR="005D3AAB" w:rsidRPr="00724287">
        <w:rPr>
          <w:rFonts w:eastAsiaTheme="minorHAnsi" w:cstheme="minorBidi"/>
        </w:rPr>
        <w:t xml:space="preserve"> – O</w:t>
      </w:r>
      <w:r w:rsidRPr="00724287">
        <w:rPr>
          <w:rFonts w:eastAsiaTheme="minorHAnsi" w:cstheme="minorBidi"/>
        </w:rPr>
        <w:t>nly encounters, where</w:t>
      </w:r>
      <w:r w:rsidR="0061041B" w:rsidRPr="00724287">
        <w:rPr>
          <w:rFonts w:eastAsiaTheme="minorHAnsi" w:cstheme="minorBidi"/>
        </w:rPr>
        <w:t xml:space="preserve"> the patient's sex matches the </w:t>
      </w:r>
      <w:r w:rsidRPr="00724287">
        <w:rPr>
          <w:rFonts w:eastAsiaTheme="minorHAnsi" w:cstheme="minorBidi"/>
        </w:rPr>
        <w:t>specified sex, are used to generate the report.</w:t>
      </w:r>
    </w:p>
    <w:p w14:paraId="63B263A8" w14:textId="77777777" w:rsidR="00E90C05" w:rsidRPr="00724287" w:rsidRDefault="00E90C05" w:rsidP="008E317B">
      <w:pPr>
        <w:rPr>
          <w:rFonts w:eastAsiaTheme="minorHAnsi" w:cstheme="minorBidi"/>
        </w:rPr>
      </w:pPr>
      <w:r w:rsidRPr="00724287">
        <w:rPr>
          <w:rFonts w:eastAsiaTheme="minorHAnsi" w:cstheme="minorBidi"/>
        </w:rPr>
        <w:t>To include all encounters, ignoring all defaults for the other criteria, specify "A" for All Encounters at the Other criteria prompt.</w:t>
      </w:r>
    </w:p>
    <w:p w14:paraId="63B263A9" w14:textId="77777777" w:rsidR="00E90C05" w:rsidRPr="005A1FD1" w:rsidRDefault="00E90C05" w:rsidP="008C68A8">
      <w:pPr>
        <w:pStyle w:val="screen"/>
      </w:pPr>
      <w:r w:rsidRPr="005A1FD1">
        <w:t>Select PCE Clinical Reports Option: DX  Diagnosis Ranked by Frequency</w:t>
      </w:r>
    </w:p>
    <w:p w14:paraId="63B263AA" w14:textId="77777777" w:rsidR="00E90C05" w:rsidRPr="005A1FD1" w:rsidRDefault="00E90C05" w:rsidP="008C68A8">
      <w:pPr>
        <w:pStyle w:val="screen"/>
      </w:pPr>
    </w:p>
    <w:p w14:paraId="63B263AB" w14:textId="77777777" w:rsidR="00E90C05" w:rsidRPr="005A1FD1" w:rsidRDefault="00E90C05" w:rsidP="008C68A8">
      <w:pPr>
        <w:pStyle w:val="screen"/>
      </w:pPr>
      <w:r w:rsidRPr="005A1FD1">
        <w:t>Select FACILITY: SALT LAKE CITY// [ENTER]      UT      660</w:t>
      </w:r>
    </w:p>
    <w:p w14:paraId="63B263AC" w14:textId="77777777" w:rsidR="00E90C05" w:rsidRPr="005A1FD1" w:rsidRDefault="00E90C05" w:rsidP="008C68A8">
      <w:pPr>
        <w:pStyle w:val="screen"/>
      </w:pPr>
      <w:r w:rsidRPr="005A1FD1">
        <w:t>Select another FACILITY: [ENTER]</w:t>
      </w:r>
    </w:p>
    <w:p w14:paraId="63B263AD" w14:textId="77777777" w:rsidR="00E90C05" w:rsidRPr="005A1FD1" w:rsidRDefault="00E90C05" w:rsidP="008C68A8">
      <w:pPr>
        <w:pStyle w:val="screen"/>
      </w:pPr>
    </w:p>
    <w:p w14:paraId="63B263AE" w14:textId="77777777" w:rsidR="00E90C05" w:rsidRPr="005A1FD1" w:rsidRDefault="00E90C05" w:rsidP="008C68A8">
      <w:pPr>
        <w:pStyle w:val="screen"/>
      </w:pPr>
      <w:r w:rsidRPr="005A1FD1">
        <w:t>Select PRIMARY DIAGNOSIS ONLY (P) or ALL DIAGNOSES (A): P// P rimary Diagnosis Only</w:t>
      </w:r>
    </w:p>
    <w:p w14:paraId="63B263AF" w14:textId="77777777" w:rsidR="00E90C05" w:rsidRPr="005A1FD1" w:rsidRDefault="00E90C05" w:rsidP="008C68A8">
      <w:pPr>
        <w:pStyle w:val="screen"/>
      </w:pPr>
    </w:p>
    <w:p w14:paraId="63B263B0" w14:textId="77777777" w:rsidR="00E90C05" w:rsidRPr="005A1FD1" w:rsidRDefault="00E90C05" w:rsidP="008C68A8">
      <w:pPr>
        <w:pStyle w:val="screen"/>
      </w:pPr>
      <w:r w:rsidRPr="005A1FD1">
        <w:t>Enter ENCOUNTER BEGINNING DATE:  T-30  (JUN 29, 1996)</w:t>
      </w:r>
    </w:p>
    <w:p w14:paraId="63B263B1" w14:textId="77777777" w:rsidR="00E90C05" w:rsidRPr="005A1FD1" w:rsidRDefault="00E90C05" w:rsidP="008C68A8">
      <w:pPr>
        <w:pStyle w:val="screen"/>
      </w:pPr>
      <w:r w:rsidRPr="005A1FD1">
        <w:t>Enter ENCOUNTER ENDING DATE: Jul 29, 1996// [ENTER]  (JUL 29, 1996)</w:t>
      </w:r>
    </w:p>
    <w:p w14:paraId="63B263B2" w14:textId="77777777" w:rsidR="00E90C05" w:rsidRPr="005A1FD1" w:rsidRDefault="00E90C05" w:rsidP="008C68A8">
      <w:pPr>
        <w:pStyle w:val="screen"/>
      </w:pPr>
    </w:p>
    <w:p w14:paraId="63B263B3" w14:textId="77777777" w:rsidR="00E90C05" w:rsidRPr="005A1FD1" w:rsidRDefault="00E90C05" w:rsidP="008C68A8">
      <w:pPr>
        <w:pStyle w:val="screen"/>
      </w:pPr>
      <w:r w:rsidRPr="005A1FD1">
        <w:t>This report will include all VA clinic encounters for all patients</w:t>
      </w:r>
    </w:p>
    <w:p w14:paraId="63B263B4" w14:textId="77777777" w:rsidR="00E90C05" w:rsidRPr="005A1FD1" w:rsidRDefault="00E90C05" w:rsidP="008C68A8">
      <w:pPr>
        <w:pStyle w:val="screen"/>
      </w:pPr>
      <w:r w:rsidRPr="005A1FD1">
        <w:lastRenderedPageBreak/>
        <w:t>unless you modify the criteria.  Do you want to modify the criteria?</w:t>
      </w:r>
    </w:p>
    <w:p w14:paraId="63B263B5" w14:textId="77777777" w:rsidR="00E90C05" w:rsidRPr="005A1FD1" w:rsidRDefault="00E90C05" w:rsidP="008C68A8">
      <w:pPr>
        <w:pStyle w:val="screen"/>
      </w:pPr>
      <w:r w:rsidRPr="005A1FD1">
        <w:t>Enter Y (YES) or N (NO) N// YES</w:t>
      </w:r>
    </w:p>
    <w:p w14:paraId="63B263B6" w14:textId="77777777" w:rsidR="00E90C05" w:rsidRPr="005A1FD1" w:rsidRDefault="00E90C05" w:rsidP="008C68A8">
      <w:pPr>
        <w:pStyle w:val="screen"/>
      </w:pPr>
    </w:p>
    <w:p w14:paraId="63B263B7" w14:textId="77777777" w:rsidR="00E90C05" w:rsidRPr="005A1FD1" w:rsidRDefault="00E90C05" w:rsidP="008C68A8">
      <w:pPr>
        <w:pStyle w:val="screen"/>
      </w:pPr>
      <w:r w:rsidRPr="005A1FD1">
        <w:t>Encounters may be selected by any combination of the following attributes:</w:t>
      </w:r>
    </w:p>
    <w:p w14:paraId="63B263B8" w14:textId="77777777" w:rsidR="00E90C05" w:rsidRPr="005A1FD1" w:rsidRDefault="00E90C05" w:rsidP="008C68A8">
      <w:pPr>
        <w:pStyle w:val="screen"/>
      </w:pPr>
      <w:r w:rsidRPr="005A1FD1">
        <w:t xml:space="preserve">  1    Service Category</w:t>
      </w:r>
    </w:p>
    <w:p w14:paraId="63B263B9" w14:textId="77777777" w:rsidR="00E90C05" w:rsidRPr="005A1FD1" w:rsidRDefault="00E90C05" w:rsidP="008C68A8">
      <w:pPr>
        <w:pStyle w:val="screen"/>
      </w:pPr>
      <w:r w:rsidRPr="005A1FD1">
        <w:t xml:space="preserve">  2    Clinic Stop Code</w:t>
      </w:r>
    </w:p>
    <w:p w14:paraId="63B263BA" w14:textId="77777777" w:rsidR="00E90C05" w:rsidRPr="005A1FD1" w:rsidRDefault="00E90C05" w:rsidP="008C68A8">
      <w:pPr>
        <w:pStyle w:val="screen"/>
      </w:pPr>
      <w:r w:rsidRPr="005A1FD1">
        <w:t xml:space="preserve">  3    Provider</w:t>
      </w:r>
    </w:p>
    <w:p w14:paraId="63B263BB" w14:textId="77777777" w:rsidR="00E90C05" w:rsidRPr="005A1FD1" w:rsidRDefault="00E90C05" w:rsidP="008C68A8">
      <w:pPr>
        <w:pStyle w:val="screen"/>
      </w:pPr>
      <w:r w:rsidRPr="005A1FD1">
        <w:t xml:space="preserve">  4    Age of Patient</w:t>
      </w:r>
    </w:p>
    <w:p w14:paraId="63B263BC" w14:textId="77777777" w:rsidR="00E90C05" w:rsidRPr="005A1FD1" w:rsidRDefault="00E90C05" w:rsidP="008C68A8">
      <w:pPr>
        <w:pStyle w:val="screen"/>
      </w:pPr>
      <w:r w:rsidRPr="005A1FD1">
        <w:t xml:space="preserve">  5    Sex of Patient</w:t>
      </w:r>
    </w:p>
    <w:p w14:paraId="63B263BD" w14:textId="77777777" w:rsidR="00E90C05" w:rsidRPr="005A1FD1" w:rsidRDefault="00E90C05" w:rsidP="008C68A8">
      <w:pPr>
        <w:pStyle w:val="screen"/>
      </w:pPr>
      <w:r w:rsidRPr="005A1FD1">
        <w:t xml:space="preserve">  6    All Encounters</w:t>
      </w:r>
    </w:p>
    <w:p w14:paraId="63B263BE" w14:textId="77777777" w:rsidR="00E90C05" w:rsidRPr="005A1FD1" w:rsidRDefault="00E90C05" w:rsidP="008C68A8">
      <w:pPr>
        <w:pStyle w:val="screen"/>
      </w:pPr>
      <w:r w:rsidRPr="005A1FD1">
        <w:t>Enter encounter selection attribute number(s) :  (1-6): 1-3</w:t>
      </w:r>
    </w:p>
    <w:p w14:paraId="63B263BF" w14:textId="77777777" w:rsidR="00E90C05" w:rsidRPr="005A1FD1" w:rsidRDefault="00E90C05" w:rsidP="008C68A8">
      <w:pPr>
        <w:pStyle w:val="screen"/>
      </w:pPr>
    </w:p>
    <w:p w14:paraId="63B263C0" w14:textId="77777777" w:rsidR="00E90C05" w:rsidRPr="005A1FD1" w:rsidRDefault="00E90C05" w:rsidP="008C68A8">
      <w:pPr>
        <w:pStyle w:val="screen"/>
      </w:pPr>
      <w:r w:rsidRPr="005A1FD1">
        <w:t>Select SERVICE CATEGORIES: AI// ?</w:t>
      </w:r>
    </w:p>
    <w:p w14:paraId="63B263C1" w14:textId="77777777" w:rsidR="00E90C05" w:rsidRPr="005A1FD1" w:rsidRDefault="00E90C05" w:rsidP="008C68A8">
      <w:pPr>
        <w:pStyle w:val="screen"/>
      </w:pPr>
      <w:r w:rsidRPr="005A1FD1">
        <w:t>A        AMBULATORY</w:t>
      </w:r>
    </w:p>
    <w:p w14:paraId="63B263C2" w14:textId="77777777" w:rsidR="00E90C05" w:rsidRPr="005A1FD1" w:rsidRDefault="00E90C05" w:rsidP="008C68A8">
      <w:pPr>
        <w:pStyle w:val="screen"/>
      </w:pPr>
      <w:r w:rsidRPr="005A1FD1">
        <w:t>H        HOSPITALIZATION</w:t>
      </w:r>
    </w:p>
    <w:p w14:paraId="63B263C3" w14:textId="77777777" w:rsidR="00E90C05" w:rsidRPr="005A1FD1" w:rsidRDefault="00E90C05" w:rsidP="008C68A8">
      <w:pPr>
        <w:pStyle w:val="screen"/>
      </w:pPr>
      <w:r w:rsidRPr="005A1FD1">
        <w:t>I        IN HOSPITAL</w:t>
      </w:r>
    </w:p>
    <w:p w14:paraId="63B263C4" w14:textId="77777777" w:rsidR="00E90C05" w:rsidRPr="005A1FD1" w:rsidRDefault="00E90C05" w:rsidP="008C68A8">
      <w:pPr>
        <w:pStyle w:val="screen"/>
      </w:pPr>
      <w:r w:rsidRPr="005A1FD1">
        <w:t>T        TELECOMMUNICATIONS</w:t>
      </w:r>
    </w:p>
    <w:p w14:paraId="63B263C5" w14:textId="77777777" w:rsidR="00E90C05" w:rsidRPr="005A1FD1" w:rsidRDefault="00E90C05" w:rsidP="008C68A8">
      <w:pPr>
        <w:pStyle w:val="screen"/>
      </w:pPr>
      <w:r w:rsidRPr="005A1FD1">
        <w:t>E        EVENT (HISTORICAL)</w:t>
      </w:r>
    </w:p>
    <w:p w14:paraId="63B263C6" w14:textId="77777777" w:rsidR="00E90C05" w:rsidRPr="005A1FD1" w:rsidRDefault="00E90C05" w:rsidP="008C68A8">
      <w:pPr>
        <w:pStyle w:val="screen"/>
      </w:pPr>
      <w:r w:rsidRPr="005A1FD1">
        <w:t>D        DAILY HOSPITALIZATION DATA</w:t>
      </w:r>
    </w:p>
    <w:p w14:paraId="63B263C7" w14:textId="77777777" w:rsidR="00E90C05" w:rsidRPr="005A1FD1" w:rsidRDefault="00E90C05" w:rsidP="008C68A8">
      <w:pPr>
        <w:pStyle w:val="screen"/>
      </w:pPr>
      <w:r w:rsidRPr="005A1FD1">
        <w:t>X        ANCILLARY PACKAGE DAILY DATA</w:t>
      </w:r>
    </w:p>
    <w:p w14:paraId="63B263C8" w14:textId="77777777" w:rsidR="00E90C05" w:rsidRPr="005A1FD1" w:rsidRDefault="00E90C05" w:rsidP="008C68A8">
      <w:pPr>
        <w:pStyle w:val="screen"/>
      </w:pPr>
    </w:p>
    <w:p w14:paraId="63B263C9" w14:textId="77777777" w:rsidR="00E90C05" w:rsidRPr="005A1FD1" w:rsidRDefault="00E90C05" w:rsidP="008C68A8">
      <w:pPr>
        <w:pStyle w:val="screen"/>
      </w:pPr>
      <w:r w:rsidRPr="005A1FD1">
        <w:t>Select SERVICE CATEGORIES: AI// [ENTER]</w:t>
      </w:r>
    </w:p>
    <w:p w14:paraId="63B263CA" w14:textId="77777777" w:rsidR="00E90C05" w:rsidRPr="005A1FD1" w:rsidRDefault="00E90C05" w:rsidP="008C68A8">
      <w:pPr>
        <w:pStyle w:val="screen"/>
      </w:pPr>
    </w:p>
    <w:p w14:paraId="63B263CB" w14:textId="77777777" w:rsidR="00E90C05" w:rsidRPr="005A1FD1" w:rsidRDefault="00E90C05" w:rsidP="008C68A8">
      <w:pPr>
        <w:pStyle w:val="screen"/>
      </w:pPr>
      <w:r w:rsidRPr="005A1FD1">
        <w:t>Select CLINIC STOP: CARDIOLOGY</w:t>
      </w:r>
    </w:p>
    <w:p w14:paraId="63B263CC" w14:textId="77777777" w:rsidR="00E90C05" w:rsidRPr="005A1FD1" w:rsidRDefault="00E90C05" w:rsidP="008C68A8">
      <w:pPr>
        <w:pStyle w:val="screen"/>
      </w:pPr>
      <w:r w:rsidRPr="005A1FD1">
        <w:t>Select another CLINIC STOP: DIABETES</w:t>
      </w:r>
    </w:p>
    <w:p w14:paraId="63B263CD" w14:textId="77777777" w:rsidR="00E90C05" w:rsidRPr="005A1FD1" w:rsidRDefault="00E90C05" w:rsidP="008C68A8">
      <w:pPr>
        <w:pStyle w:val="screen"/>
      </w:pPr>
      <w:r w:rsidRPr="005A1FD1">
        <w:t>Select another CLINIC STOP: CARDIOLOGY</w:t>
      </w:r>
    </w:p>
    <w:p w14:paraId="63B263CE" w14:textId="77777777" w:rsidR="00E90C05" w:rsidRPr="005A1FD1" w:rsidRDefault="00E90C05" w:rsidP="008C68A8">
      <w:pPr>
        <w:pStyle w:val="screen"/>
      </w:pPr>
      <w:r w:rsidRPr="005A1FD1">
        <w:t xml:space="preserve">     Select one of the following:</w:t>
      </w:r>
    </w:p>
    <w:p w14:paraId="63B263CF" w14:textId="77777777" w:rsidR="00E90C05" w:rsidRPr="005A1FD1" w:rsidRDefault="00E90C05" w:rsidP="008C68A8">
      <w:pPr>
        <w:pStyle w:val="screen"/>
      </w:pPr>
      <w:r w:rsidRPr="005A1FD1">
        <w:t xml:space="preserve">          A         All Providers</w:t>
      </w:r>
    </w:p>
    <w:p w14:paraId="63B263D0" w14:textId="77777777" w:rsidR="00E90C05" w:rsidRPr="005A1FD1" w:rsidRDefault="00E90C05" w:rsidP="008C68A8">
      <w:pPr>
        <w:pStyle w:val="screen"/>
      </w:pPr>
      <w:r w:rsidRPr="005A1FD1">
        <w:t xml:space="preserve">          P         Primary Providers</w:t>
      </w:r>
    </w:p>
    <w:p w14:paraId="63B263D1" w14:textId="77777777" w:rsidR="00E90C05" w:rsidRPr="005A1FD1" w:rsidRDefault="00E90C05" w:rsidP="008C68A8">
      <w:pPr>
        <w:pStyle w:val="screen"/>
      </w:pPr>
      <w:r w:rsidRPr="005A1FD1">
        <w:t xml:space="preserve">          S         Selected Providers</w:t>
      </w:r>
    </w:p>
    <w:p w14:paraId="63B263D2" w14:textId="77777777" w:rsidR="00E90C05" w:rsidRPr="005A1FD1" w:rsidRDefault="00E90C05" w:rsidP="008C68A8">
      <w:pPr>
        <w:pStyle w:val="screen"/>
      </w:pPr>
      <w:r w:rsidRPr="005A1FD1">
        <w:t xml:space="preserve">          C         Selected Provider Classes</w:t>
      </w:r>
    </w:p>
    <w:p w14:paraId="63B263D3" w14:textId="77777777" w:rsidR="00E90C05" w:rsidRPr="005A1FD1" w:rsidRDefault="00E90C05" w:rsidP="008C68A8">
      <w:pPr>
        <w:pStyle w:val="screen"/>
      </w:pPr>
    </w:p>
    <w:p w14:paraId="63B263D4" w14:textId="77777777" w:rsidR="00E90C05" w:rsidRPr="005A1FD1" w:rsidRDefault="00E90C05" w:rsidP="008C68A8">
      <w:pPr>
        <w:pStyle w:val="screen"/>
      </w:pPr>
      <w:r w:rsidRPr="005A1FD1">
        <w:t>Select ENCOUNTER PROVIDER CRITERIA: A// Primary Providers</w:t>
      </w:r>
    </w:p>
    <w:p w14:paraId="63B263D5" w14:textId="77777777" w:rsidR="00E90C05" w:rsidRPr="005A1FD1" w:rsidRDefault="00E90C05" w:rsidP="008C68A8">
      <w:pPr>
        <w:pStyle w:val="screen"/>
      </w:pPr>
    </w:p>
    <w:p w14:paraId="63B263D6" w14:textId="77777777" w:rsidR="00E90C05" w:rsidRPr="005A1FD1" w:rsidRDefault="00E90C05" w:rsidP="008C68A8">
      <w:pPr>
        <w:pStyle w:val="screen"/>
      </w:pPr>
      <w:r w:rsidRPr="005A1FD1">
        <w:t>Enter the maximum NUMBER OF DIAGNOSES to display in the report: 10// [ENTER]</w:t>
      </w:r>
    </w:p>
    <w:p w14:paraId="63B263D7" w14:textId="77777777" w:rsidR="00E90C05" w:rsidRPr="005A1FD1" w:rsidRDefault="00E90C05" w:rsidP="008C68A8">
      <w:pPr>
        <w:pStyle w:val="screen"/>
      </w:pPr>
    </w:p>
    <w:p w14:paraId="63B263D8" w14:textId="77777777" w:rsidR="00E90C05" w:rsidRPr="005A1FD1" w:rsidRDefault="00E90C05" w:rsidP="008C68A8">
      <w:pPr>
        <w:pStyle w:val="screen"/>
      </w:pPr>
      <w:r w:rsidRPr="005A1FD1">
        <w:t>DEVICE: HOME// [ENTER]  VAX    RIGHT MARGIN: 80// [ENTER]</w:t>
      </w:r>
    </w:p>
    <w:p w14:paraId="63B263D9" w14:textId="77777777" w:rsidR="00E90C05" w:rsidRPr="00724287" w:rsidRDefault="00E90C05" w:rsidP="00D977C3">
      <w:pPr>
        <w:rPr>
          <w:rFonts w:eastAsiaTheme="minorHAnsi" w:cstheme="minorBidi"/>
        </w:rPr>
      </w:pPr>
    </w:p>
    <w:p w14:paraId="63B263DA" w14:textId="77777777" w:rsidR="00E90C05" w:rsidRPr="005A1FD1" w:rsidRDefault="00E90C05" w:rsidP="008C68A8">
      <w:pPr>
        <w:pStyle w:val="screen"/>
      </w:pPr>
      <w:r w:rsidRPr="005A1FD1">
        <w:t xml:space="preserve">                                         Jul 29, 1996 12:22:30 pm  Page 1</w:t>
      </w:r>
    </w:p>
    <w:p w14:paraId="63B263DB" w14:textId="77777777" w:rsidR="00E90C05" w:rsidRPr="005A1FD1" w:rsidRDefault="00E90C05" w:rsidP="008C68A8">
      <w:pPr>
        <w:pStyle w:val="screen"/>
      </w:pPr>
      <w:r w:rsidRPr="005A1FD1">
        <w:t xml:space="preserve">                       PCE Diagnosis Ranked by Frequency</w:t>
      </w:r>
    </w:p>
    <w:p w14:paraId="63B263DC" w14:textId="77777777" w:rsidR="00E90C05" w:rsidRPr="005A1FD1" w:rsidRDefault="00E90C05" w:rsidP="008C68A8">
      <w:pPr>
        <w:pStyle w:val="screen"/>
      </w:pPr>
    </w:p>
    <w:p w14:paraId="63B263DD" w14:textId="77777777" w:rsidR="00E90C05" w:rsidRPr="005A1FD1" w:rsidRDefault="00E90C05" w:rsidP="008C68A8">
      <w:pPr>
        <w:pStyle w:val="screen"/>
      </w:pPr>
      <w:r w:rsidRPr="005A1FD1">
        <w:t>Criteria for Frequency of Diagnoses Report</w:t>
      </w:r>
    </w:p>
    <w:p w14:paraId="63B263DE" w14:textId="77777777" w:rsidR="00E90C05" w:rsidRPr="005A1FD1" w:rsidRDefault="00E90C05" w:rsidP="008C68A8">
      <w:pPr>
        <w:pStyle w:val="screen"/>
      </w:pPr>
      <w:r w:rsidRPr="005A1FD1">
        <w:t xml:space="preserve">   Encounter diagnoses:         Primary Diagnosis Only</w:t>
      </w:r>
    </w:p>
    <w:p w14:paraId="63B263DF" w14:textId="77777777" w:rsidR="00E90C05" w:rsidRPr="005A1FD1" w:rsidRDefault="00E90C05" w:rsidP="008C68A8">
      <w:pPr>
        <w:pStyle w:val="screen"/>
      </w:pPr>
      <w:r w:rsidRPr="005A1FD1">
        <w:t xml:space="preserve">   Encounter date range:        Jun 29, 1996 through Jul 29, 1996</w:t>
      </w:r>
    </w:p>
    <w:p w14:paraId="63B263E0" w14:textId="77777777" w:rsidR="00E90C05" w:rsidRPr="005A1FD1" w:rsidRDefault="00E90C05" w:rsidP="008C68A8">
      <w:pPr>
        <w:pStyle w:val="screen"/>
      </w:pPr>
      <w:r w:rsidRPr="005A1FD1">
        <w:t xml:space="preserve">   Selected Providers:          Primary Providers</w:t>
      </w:r>
    </w:p>
    <w:p w14:paraId="63B263E1" w14:textId="77777777" w:rsidR="00E90C05" w:rsidRPr="005A1FD1" w:rsidRDefault="00E90C05" w:rsidP="008C68A8">
      <w:pPr>
        <w:pStyle w:val="screen"/>
      </w:pPr>
      <w:r w:rsidRPr="005A1FD1">
        <w:t xml:space="preserve">   Selected clinics:            YES</w:t>
      </w:r>
    </w:p>
    <w:p w14:paraId="63B263E2" w14:textId="77777777" w:rsidR="00E90C05" w:rsidRPr="005A1FD1" w:rsidRDefault="00E90C05" w:rsidP="008C68A8">
      <w:pPr>
        <w:pStyle w:val="screen"/>
      </w:pPr>
      <w:r w:rsidRPr="005A1FD1">
        <w:t xml:space="preserve">   Patient age range:           ALL</w:t>
      </w:r>
    </w:p>
    <w:p w14:paraId="63B263E3" w14:textId="77777777" w:rsidR="00E90C05" w:rsidRPr="005A1FD1" w:rsidRDefault="00E90C05" w:rsidP="008C68A8">
      <w:pPr>
        <w:pStyle w:val="screen"/>
      </w:pPr>
      <w:r w:rsidRPr="005A1FD1">
        <w:t xml:space="preserve">   Patient sex:                 ALL</w:t>
      </w:r>
    </w:p>
    <w:p w14:paraId="63B263E4" w14:textId="77777777" w:rsidR="00E90C05" w:rsidRPr="005A1FD1" w:rsidRDefault="00E90C05" w:rsidP="008C68A8">
      <w:pPr>
        <w:pStyle w:val="screen"/>
      </w:pPr>
      <w:r w:rsidRPr="005A1FD1">
        <w:t xml:space="preserve">   Service categories:          AI</w:t>
      </w:r>
    </w:p>
    <w:p w14:paraId="63B263E5" w14:textId="77777777" w:rsidR="00E90C05" w:rsidRPr="005A1FD1" w:rsidRDefault="00E90C05" w:rsidP="008C68A8">
      <w:pPr>
        <w:pStyle w:val="screen"/>
      </w:pPr>
      <w:r w:rsidRPr="005A1FD1">
        <w:t xml:space="preserve">      A - AMBULATORY</w:t>
      </w:r>
    </w:p>
    <w:p w14:paraId="63B263E6" w14:textId="77777777" w:rsidR="00E90C05" w:rsidRPr="005A1FD1" w:rsidRDefault="00E90C05" w:rsidP="008C68A8">
      <w:pPr>
        <w:pStyle w:val="screen"/>
      </w:pPr>
      <w:r w:rsidRPr="005A1FD1">
        <w:t xml:space="preserve">      I - IN HOSPITAL</w:t>
      </w:r>
    </w:p>
    <w:p w14:paraId="63B263E7" w14:textId="77777777" w:rsidR="00E90C05" w:rsidRPr="005A1FD1" w:rsidRDefault="00E90C05" w:rsidP="008C68A8">
      <w:pPr>
        <w:pStyle w:val="screen"/>
      </w:pPr>
    </w:p>
    <w:p w14:paraId="63B263E8" w14:textId="77777777" w:rsidR="00E90C05" w:rsidRPr="005A1FD1" w:rsidRDefault="00E90C05" w:rsidP="008C68A8">
      <w:pPr>
        <w:pStyle w:val="screen"/>
      </w:pPr>
      <w:r w:rsidRPr="005A1FD1">
        <w:t xml:space="preserve">   Maximum number of diagnoses to be displayed: 10</w:t>
      </w:r>
    </w:p>
    <w:p w14:paraId="63B263E9" w14:textId="77777777" w:rsidR="00E90C05" w:rsidRPr="005A1FD1" w:rsidRDefault="00E90C05" w:rsidP="008C68A8">
      <w:pPr>
        <w:pStyle w:val="screen"/>
      </w:pPr>
    </w:p>
    <w:p w14:paraId="63B263EA" w14:textId="77777777" w:rsidR="00E90C05" w:rsidRPr="005A1FD1" w:rsidRDefault="00E90C05" w:rsidP="008C68A8">
      <w:pPr>
        <w:pStyle w:val="screen"/>
      </w:pPr>
      <w:r w:rsidRPr="005A1FD1">
        <w:t>Facility: SALT LAKE CITY  660</w:t>
      </w:r>
    </w:p>
    <w:p w14:paraId="63B263EB" w14:textId="77777777" w:rsidR="00E90C05" w:rsidRPr="005A1FD1" w:rsidRDefault="00E90C05" w:rsidP="008C68A8">
      <w:pPr>
        <w:pStyle w:val="screen"/>
      </w:pPr>
      <w:r w:rsidRPr="005A1FD1">
        <w:lastRenderedPageBreak/>
        <w:t>Clinic Stop: CARDIOLOGY (143)</w:t>
      </w:r>
    </w:p>
    <w:p w14:paraId="63B263EC" w14:textId="77777777" w:rsidR="00E90C05" w:rsidRPr="005A1FD1" w:rsidRDefault="00E90C05" w:rsidP="008C68A8">
      <w:pPr>
        <w:pStyle w:val="screen"/>
      </w:pPr>
    </w:p>
    <w:p w14:paraId="63B263ED" w14:textId="77777777" w:rsidR="00E90C05" w:rsidRPr="005A1FD1" w:rsidRDefault="00E90C05" w:rsidP="008C68A8">
      <w:pPr>
        <w:pStyle w:val="screen"/>
      </w:pPr>
      <w:r w:rsidRPr="005A1FD1">
        <w:t>Total number of Encounters meeting the selection criteria:  54</w:t>
      </w:r>
    </w:p>
    <w:p w14:paraId="63B263EE" w14:textId="77777777" w:rsidR="00E90C05" w:rsidRPr="005A1FD1" w:rsidRDefault="00E90C05" w:rsidP="008C68A8">
      <w:pPr>
        <w:pStyle w:val="screen"/>
      </w:pPr>
      <w:r w:rsidRPr="005A1FD1">
        <w:t>Total number of Primary Diagnoses for these Encounters:     43</w:t>
      </w:r>
    </w:p>
    <w:p w14:paraId="63B263EF" w14:textId="77777777" w:rsidR="00E90C05" w:rsidRPr="005A1FD1" w:rsidRDefault="00E90C05" w:rsidP="008C68A8">
      <w:pPr>
        <w:pStyle w:val="screen"/>
      </w:pPr>
      <w:r w:rsidRPr="005A1FD1">
        <w:t>Diagnoses/Encounter ratio:                       0.80</w:t>
      </w:r>
    </w:p>
    <w:p w14:paraId="63B263F0" w14:textId="77777777" w:rsidR="00E90C05" w:rsidRPr="005A1FD1" w:rsidRDefault="00E90C05" w:rsidP="008C68A8">
      <w:pPr>
        <w:pStyle w:val="screen"/>
      </w:pPr>
    </w:p>
    <w:p w14:paraId="63B263F1" w14:textId="77777777" w:rsidR="00E90C05" w:rsidRPr="005A1FD1" w:rsidRDefault="00E90C05" w:rsidP="008C68A8">
      <w:pPr>
        <w:pStyle w:val="screen"/>
      </w:pPr>
      <w:r w:rsidRPr="005A1FD1">
        <w:t xml:space="preserve">10 Most Frequent </w:t>
      </w:r>
      <w:bookmarkStart w:id="470" w:name="p199_115"/>
      <w:bookmarkEnd w:id="470"/>
      <w:r w:rsidRPr="005A1FD1">
        <w:t>ICD9 Diagnoses:</w:t>
      </w:r>
    </w:p>
    <w:p w14:paraId="63B263F2" w14:textId="77777777" w:rsidR="00E90C05" w:rsidRPr="005A1FD1" w:rsidRDefault="00E90C05" w:rsidP="008C68A8">
      <w:pPr>
        <w:pStyle w:val="screen"/>
      </w:pPr>
      <w:r w:rsidRPr="005A1FD1">
        <w:t xml:space="preserve">         Code            Description            Frequency</w:t>
      </w:r>
    </w:p>
    <w:p w14:paraId="63B263F3" w14:textId="77777777" w:rsidR="00E90C05" w:rsidRPr="005A1FD1" w:rsidRDefault="00E90C05" w:rsidP="008C68A8">
      <w:pPr>
        <w:pStyle w:val="screen"/>
      </w:pPr>
      <w:r w:rsidRPr="005A1FD1">
        <w:t xml:space="preserve">        ------  -------------------------------------</w:t>
      </w:r>
    </w:p>
    <w:p w14:paraId="63B263F4" w14:textId="77777777" w:rsidR="00E90C05" w:rsidRPr="005A1FD1" w:rsidRDefault="00E90C05" w:rsidP="008C68A8">
      <w:pPr>
        <w:pStyle w:val="screen"/>
      </w:pPr>
      <w:r w:rsidRPr="005A1FD1">
        <w:t xml:space="preserve">        401.1   BENIGN HYPERTENSION                 10</w:t>
      </w:r>
    </w:p>
    <w:p w14:paraId="63B263F5" w14:textId="77777777" w:rsidR="00E90C05" w:rsidRPr="005A1FD1" w:rsidRDefault="00E90C05" w:rsidP="008C68A8">
      <w:pPr>
        <w:pStyle w:val="screen"/>
      </w:pPr>
      <w:r w:rsidRPr="005A1FD1">
        <w:t xml:space="preserve">        100.0   LEPTOSPIROS ICTEROHEM                6</w:t>
      </w:r>
    </w:p>
    <w:p w14:paraId="63B263F6" w14:textId="77777777" w:rsidR="00E90C05" w:rsidRPr="005A1FD1" w:rsidRDefault="00E90C05" w:rsidP="008C68A8">
      <w:pPr>
        <w:pStyle w:val="screen"/>
      </w:pPr>
      <w:r w:rsidRPr="005A1FD1">
        <w:t xml:space="preserve">        V70.3   MED EXAM NEC-ADMIN PURP              4</w:t>
      </w:r>
    </w:p>
    <w:p w14:paraId="63B263F7" w14:textId="77777777" w:rsidR="00E90C05" w:rsidRPr="005A1FD1" w:rsidRDefault="00E90C05" w:rsidP="008C68A8">
      <w:pPr>
        <w:pStyle w:val="screen"/>
      </w:pPr>
      <w:r w:rsidRPr="005A1FD1">
        <w:t xml:space="preserve">        440.20  ATHEROSCL, NAT ART EXTR, UNSP        3</w:t>
      </w:r>
    </w:p>
    <w:p w14:paraId="63B263F8" w14:textId="77777777" w:rsidR="00E90C05" w:rsidRPr="005A1FD1" w:rsidRDefault="00E90C05" w:rsidP="008C68A8">
      <w:pPr>
        <w:pStyle w:val="screen"/>
      </w:pPr>
      <w:r w:rsidRPr="005A1FD1">
        <w:t xml:space="preserve">        321.0   CRYPTOCOCCAL MENINGITIS              3</w:t>
      </w:r>
    </w:p>
    <w:p w14:paraId="63B263F9" w14:textId="77777777" w:rsidR="00E90C05" w:rsidRPr="005A1FD1" w:rsidRDefault="00E90C05" w:rsidP="008C68A8">
      <w:pPr>
        <w:pStyle w:val="screen"/>
      </w:pPr>
      <w:r w:rsidRPr="005A1FD1">
        <w:t xml:space="preserve">        223.0   BENIGN NEOPLASM KIDNEY               3</w:t>
      </w:r>
    </w:p>
    <w:p w14:paraId="63B263FA" w14:textId="77777777" w:rsidR="00E90C05" w:rsidRPr="005A1FD1" w:rsidRDefault="00E90C05" w:rsidP="008C68A8">
      <w:pPr>
        <w:pStyle w:val="screen"/>
      </w:pPr>
      <w:r w:rsidRPr="005A1FD1">
        <w:t xml:space="preserve">        200.02  RETICULOSARCOMA THORAX               2</w:t>
      </w:r>
    </w:p>
    <w:p w14:paraId="63B263FB" w14:textId="77777777" w:rsidR="00E90C05" w:rsidRPr="005A1FD1" w:rsidRDefault="00E90C05" w:rsidP="008C68A8">
      <w:pPr>
        <w:pStyle w:val="screen"/>
      </w:pPr>
      <w:r w:rsidRPr="005A1FD1">
        <w:t xml:space="preserve">        550.10  UNILAT ING HERNIA W OBST             1</w:t>
      </w:r>
    </w:p>
    <w:p w14:paraId="63B263FC" w14:textId="77777777" w:rsidR="00E90C05" w:rsidRPr="005A1FD1" w:rsidRDefault="00E90C05" w:rsidP="008C68A8">
      <w:pPr>
        <w:pStyle w:val="screen"/>
      </w:pPr>
    </w:p>
    <w:p w14:paraId="63B263FD" w14:textId="77777777" w:rsidR="00E90C05" w:rsidRPr="005A1FD1" w:rsidRDefault="00E90C05" w:rsidP="008C68A8">
      <w:pPr>
        <w:pStyle w:val="screen"/>
      </w:pPr>
      <w:r w:rsidRPr="005A1FD1">
        <w:t>Enter RETURN to continue or '^' to exit:</w:t>
      </w:r>
    </w:p>
    <w:p w14:paraId="63B263FE" w14:textId="77777777" w:rsidR="00E90C05" w:rsidRPr="005A1FD1" w:rsidRDefault="00E90C05" w:rsidP="008C68A8">
      <w:pPr>
        <w:pStyle w:val="screen"/>
      </w:pPr>
      <w:r w:rsidRPr="005A1FD1">
        <w:t xml:space="preserve">                                Jul 29, 1996 12:22:41 pm  Page 3</w:t>
      </w:r>
    </w:p>
    <w:p w14:paraId="63B263FF" w14:textId="77777777" w:rsidR="00E90C05" w:rsidRPr="005A1FD1" w:rsidRDefault="00E90C05" w:rsidP="008C68A8">
      <w:pPr>
        <w:pStyle w:val="screen"/>
      </w:pPr>
    </w:p>
    <w:p w14:paraId="63B26400" w14:textId="77777777" w:rsidR="00E90C05" w:rsidRPr="005A1FD1" w:rsidRDefault="00E90C05" w:rsidP="008C68A8">
      <w:pPr>
        <w:pStyle w:val="screen"/>
      </w:pPr>
      <w:r w:rsidRPr="005A1FD1">
        <w:t xml:space="preserve">                       PCE Diagnosis Ranked by Frequency</w:t>
      </w:r>
    </w:p>
    <w:p w14:paraId="63B26401" w14:textId="77777777" w:rsidR="00E90C05" w:rsidRPr="005A1FD1" w:rsidRDefault="00E90C05" w:rsidP="008C68A8">
      <w:pPr>
        <w:pStyle w:val="screen"/>
      </w:pPr>
    </w:p>
    <w:p w14:paraId="63B26402" w14:textId="77777777" w:rsidR="00E90C05" w:rsidRPr="005A1FD1" w:rsidRDefault="00E90C05" w:rsidP="008C68A8">
      <w:pPr>
        <w:pStyle w:val="screen"/>
      </w:pPr>
      <w:bookmarkStart w:id="471" w:name="ICDp116"/>
      <w:bookmarkEnd w:id="471"/>
      <w:r w:rsidRPr="005A1FD1">
        <w:t>10 Most Frequent ICD9 Diagnoses:</w:t>
      </w:r>
    </w:p>
    <w:p w14:paraId="63B26403" w14:textId="77777777" w:rsidR="00E90C05" w:rsidRPr="005A1FD1" w:rsidRDefault="00E90C05" w:rsidP="008C68A8">
      <w:pPr>
        <w:pStyle w:val="screen"/>
      </w:pPr>
      <w:r w:rsidRPr="005A1FD1">
        <w:t xml:space="preserve">         Code            Description            Frequency</w:t>
      </w:r>
    </w:p>
    <w:p w14:paraId="63B26404" w14:textId="77777777" w:rsidR="00E90C05" w:rsidRPr="005A1FD1" w:rsidRDefault="00E90C05" w:rsidP="008C68A8">
      <w:pPr>
        <w:pStyle w:val="screen"/>
      </w:pPr>
      <w:r w:rsidRPr="005A1FD1">
        <w:t xml:space="preserve">        ------  -------------------------------------</w:t>
      </w:r>
    </w:p>
    <w:p w14:paraId="63B26405" w14:textId="77777777" w:rsidR="00E90C05" w:rsidRPr="005A1FD1" w:rsidRDefault="00E90C05" w:rsidP="008C68A8">
      <w:pPr>
        <w:pStyle w:val="screen"/>
      </w:pPr>
      <w:r w:rsidRPr="005A1FD1">
        <w:t xml:space="preserve">        402.00  MAL HYPERTEN HRT DIS NOS             1</w:t>
      </w:r>
    </w:p>
    <w:p w14:paraId="63B26406" w14:textId="77777777" w:rsidR="00E90C05" w:rsidRPr="005A1FD1" w:rsidRDefault="00E90C05" w:rsidP="008C68A8">
      <w:pPr>
        <w:pStyle w:val="screen"/>
      </w:pPr>
      <w:r w:rsidRPr="005A1FD1">
        <w:t xml:space="preserve">       224.0   BENIGN NEOPLASM EYEBALL              1</w:t>
      </w:r>
    </w:p>
    <w:p w14:paraId="63B26407" w14:textId="77777777" w:rsidR="00E90C05" w:rsidRPr="005A1FD1" w:rsidRDefault="00E90C05" w:rsidP="008C68A8">
      <w:pPr>
        <w:pStyle w:val="screen"/>
      </w:pPr>
    </w:p>
    <w:p w14:paraId="63B26408" w14:textId="77777777" w:rsidR="00E90C05" w:rsidRPr="005A1FD1" w:rsidRDefault="00E90C05" w:rsidP="008C68A8">
      <w:pPr>
        <w:pStyle w:val="screen"/>
      </w:pPr>
      <w:r w:rsidRPr="005A1FD1">
        <w:t>10 Most Frequent ICD9 Diagnostic Categories:</w:t>
      </w:r>
    </w:p>
    <w:p w14:paraId="63B26409" w14:textId="77777777" w:rsidR="00E90C05" w:rsidRPr="005A1FD1" w:rsidRDefault="00E90C05" w:rsidP="008C68A8">
      <w:pPr>
        <w:pStyle w:val="screen"/>
      </w:pPr>
      <w:r w:rsidRPr="005A1FD1">
        <w:t xml:space="preserve">              Diagnostic Category       Frequency</w:t>
      </w:r>
    </w:p>
    <w:p w14:paraId="63B2640A" w14:textId="77777777" w:rsidR="00E90C05" w:rsidRPr="005A1FD1" w:rsidRDefault="00E90C05" w:rsidP="008C68A8">
      <w:pPr>
        <w:pStyle w:val="screen"/>
      </w:pPr>
      <w:r w:rsidRPr="005A1FD1">
        <w:t xml:space="preserve">        --------------------------------------</w:t>
      </w:r>
    </w:p>
    <w:p w14:paraId="63B2640B" w14:textId="77777777" w:rsidR="00E90C05" w:rsidRPr="005A1FD1" w:rsidRDefault="00E90C05" w:rsidP="008C68A8">
      <w:pPr>
        <w:pStyle w:val="screen"/>
      </w:pPr>
      <w:r w:rsidRPr="005A1FD1">
        <w:t xml:space="preserve">        CIRCULATORY SYSTEM                  14</w:t>
      </w:r>
    </w:p>
    <w:p w14:paraId="63B2640C" w14:textId="77777777" w:rsidR="00E90C05" w:rsidRPr="005A1FD1" w:rsidRDefault="00E90C05" w:rsidP="008C68A8">
      <w:pPr>
        <w:pStyle w:val="screen"/>
      </w:pPr>
      <w:r w:rsidRPr="005A1FD1">
        <w:t xml:space="preserve">        NERVOUS SYSTEM                       7</w:t>
      </w:r>
    </w:p>
    <w:p w14:paraId="63B2640D" w14:textId="77777777" w:rsidR="00E90C05" w:rsidRPr="005A1FD1" w:rsidRDefault="00E90C05" w:rsidP="008C68A8">
      <w:pPr>
        <w:pStyle w:val="screen"/>
      </w:pPr>
      <w:r w:rsidRPr="005A1FD1">
        <w:t xml:space="preserve">        INFECTIOUS &amp; PARASITIC               6</w:t>
      </w:r>
    </w:p>
    <w:p w14:paraId="63B2640E" w14:textId="77777777" w:rsidR="00E90C05" w:rsidRPr="005A1FD1" w:rsidRDefault="00E90C05" w:rsidP="008C68A8">
      <w:pPr>
        <w:pStyle w:val="screen"/>
      </w:pPr>
      <w:r w:rsidRPr="005A1FD1">
        <w:t xml:space="preserve">        HEALTH STATUS FACTORS                4</w:t>
      </w:r>
    </w:p>
    <w:p w14:paraId="63B2640F" w14:textId="77777777" w:rsidR="00E90C05" w:rsidRPr="005A1FD1" w:rsidRDefault="00E90C05" w:rsidP="008C68A8">
      <w:pPr>
        <w:pStyle w:val="screen"/>
      </w:pPr>
      <w:r w:rsidRPr="005A1FD1">
        <w:t xml:space="preserve">        KIDNEY &amp; URINARY TRACT               4</w:t>
      </w:r>
    </w:p>
    <w:p w14:paraId="63B26410" w14:textId="77777777" w:rsidR="00E90C05" w:rsidRPr="005A1FD1" w:rsidRDefault="00E90C05" w:rsidP="008C68A8">
      <w:pPr>
        <w:pStyle w:val="screen"/>
      </w:pPr>
      <w:r w:rsidRPr="005A1FD1">
        <w:t xml:space="preserve">        MYELOPROLIFERATIVE,NEOPLASIA         2</w:t>
      </w:r>
    </w:p>
    <w:p w14:paraId="63B26411" w14:textId="77777777" w:rsidR="00E90C05" w:rsidRPr="005A1FD1" w:rsidRDefault="00E90C05" w:rsidP="008C68A8">
      <w:pPr>
        <w:pStyle w:val="screen"/>
      </w:pPr>
      <w:r w:rsidRPr="005A1FD1">
        <w:t xml:space="preserve">        DIGESTIVE SYSTEM                     2</w:t>
      </w:r>
    </w:p>
    <w:p w14:paraId="63B26412" w14:textId="77777777" w:rsidR="00E90C05" w:rsidRPr="005A1FD1" w:rsidRDefault="00E90C05" w:rsidP="008C68A8">
      <w:pPr>
        <w:pStyle w:val="screen"/>
      </w:pPr>
      <w:r w:rsidRPr="005A1FD1">
        <w:t xml:space="preserve">        MENTAL DISEASES &amp; DISORDERS          1</w:t>
      </w:r>
    </w:p>
    <w:p w14:paraId="63B26413" w14:textId="77777777" w:rsidR="00E90C05" w:rsidRPr="005A1FD1" w:rsidRDefault="00E90C05" w:rsidP="008C68A8">
      <w:pPr>
        <w:pStyle w:val="screen"/>
      </w:pPr>
      <w:r w:rsidRPr="005A1FD1">
        <w:t xml:space="preserve">        FEMALE REPRODUCTIVE SYSTEM           1</w:t>
      </w:r>
    </w:p>
    <w:p w14:paraId="63B26414" w14:textId="77777777" w:rsidR="00E90C05" w:rsidRPr="005A1FD1" w:rsidRDefault="00E90C05" w:rsidP="008C68A8">
      <w:pPr>
        <w:pStyle w:val="screen"/>
      </w:pPr>
      <w:r w:rsidRPr="005A1FD1">
        <w:t xml:space="preserve">        EAR, NOSE, MOUTH &amp; THROAT            1</w:t>
      </w:r>
    </w:p>
    <w:p w14:paraId="63B26415" w14:textId="77777777" w:rsidR="00E90C05" w:rsidRPr="005A1FD1" w:rsidRDefault="00E90C05" w:rsidP="008C68A8">
      <w:pPr>
        <w:pStyle w:val="screen"/>
      </w:pPr>
    </w:p>
    <w:p w14:paraId="63B26416" w14:textId="77777777" w:rsidR="00E90C05" w:rsidRPr="005A1FD1" w:rsidRDefault="00E90C05" w:rsidP="008C68A8">
      <w:pPr>
        <w:pStyle w:val="screen"/>
      </w:pPr>
      <w:r w:rsidRPr="005A1FD1">
        <w:t>Facility: SALT LAKE CITY  660</w:t>
      </w:r>
    </w:p>
    <w:p w14:paraId="63B26417" w14:textId="77777777" w:rsidR="00E90C05" w:rsidRPr="005A1FD1" w:rsidRDefault="00E90C05" w:rsidP="008C68A8">
      <w:pPr>
        <w:pStyle w:val="screen"/>
      </w:pPr>
      <w:r w:rsidRPr="005A1FD1">
        <w:t>Clinic Stop: DIABETES (146)</w:t>
      </w:r>
    </w:p>
    <w:p w14:paraId="63B26418" w14:textId="77777777" w:rsidR="00E90C05" w:rsidRPr="005A1FD1" w:rsidRDefault="00E90C05" w:rsidP="008C68A8">
      <w:pPr>
        <w:pStyle w:val="screen"/>
      </w:pPr>
    </w:p>
    <w:p w14:paraId="63B26419" w14:textId="77777777" w:rsidR="00E90C05" w:rsidRPr="005A1FD1" w:rsidRDefault="00E90C05" w:rsidP="008C68A8">
      <w:pPr>
        <w:pStyle w:val="screen"/>
      </w:pPr>
      <w:r w:rsidRPr="005A1FD1">
        <w:t>Total number of Encounters meeting the selection criteria:  21</w:t>
      </w:r>
    </w:p>
    <w:p w14:paraId="63B2641A" w14:textId="77777777" w:rsidR="00E90C05" w:rsidRPr="005A1FD1" w:rsidRDefault="00E90C05" w:rsidP="008C68A8">
      <w:pPr>
        <w:pStyle w:val="screen"/>
      </w:pPr>
      <w:r w:rsidRPr="005A1FD1">
        <w:t>Total number of Primary Diagnoses for these Encounters:     16</w:t>
      </w:r>
    </w:p>
    <w:p w14:paraId="63B2641B" w14:textId="77777777" w:rsidR="00E90C05" w:rsidRPr="005A1FD1" w:rsidRDefault="00E90C05" w:rsidP="008C68A8">
      <w:pPr>
        <w:pStyle w:val="screen"/>
      </w:pPr>
      <w:r w:rsidRPr="005A1FD1">
        <w:t>Diagnoses/Encounter ratio:                         0.76</w:t>
      </w:r>
    </w:p>
    <w:p w14:paraId="63B2641C" w14:textId="77777777" w:rsidR="00E90C05" w:rsidRPr="005A1FD1" w:rsidRDefault="00E90C05" w:rsidP="008C68A8">
      <w:pPr>
        <w:pStyle w:val="screen"/>
      </w:pPr>
    </w:p>
    <w:p w14:paraId="63B2641D" w14:textId="77777777" w:rsidR="00E90C05" w:rsidRPr="005A1FD1" w:rsidRDefault="00E90C05" w:rsidP="008C68A8">
      <w:pPr>
        <w:pStyle w:val="screen"/>
      </w:pPr>
      <w:r w:rsidRPr="005A1FD1">
        <w:t>10 Most Frequent ICD9 Diagnoses:</w:t>
      </w:r>
    </w:p>
    <w:p w14:paraId="63B2641E" w14:textId="77777777" w:rsidR="00E90C05" w:rsidRPr="005A1FD1" w:rsidRDefault="00E90C05" w:rsidP="008C68A8">
      <w:pPr>
        <w:pStyle w:val="screen"/>
      </w:pPr>
      <w:r w:rsidRPr="005A1FD1">
        <w:t xml:space="preserve">         Code            Description            Frequency</w:t>
      </w:r>
    </w:p>
    <w:p w14:paraId="63B2641F" w14:textId="77777777" w:rsidR="00E90C05" w:rsidRPr="005A1FD1" w:rsidRDefault="00E90C05" w:rsidP="008C68A8">
      <w:pPr>
        <w:pStyle w:val="screen"/>
      </w:pPr>
      <w:r w:rsidRPr="005A1FD1">
        <w:t xml:space="preserve">        --------------------------------------------</w:t>
      </w:r>
    </w:p>
    <w:p w14:paraId="63B26420" w14:textId="77777777" w:rsidR="00E90C05" w:rsidRPr="005A1FD1" w:rsidRDefault="00E90C05" w:rsidP="008C68A8">
      <w:pPr>
        <w:pStyle w:val="screen"/>
      </w:pPr>
      <w:r w:rsidRPr="005A1FD1">
        <w:t xml:space="preserve">        250.01  DIABETES MELLI W/0 COMP TYP I        7</w:t>
      </w:r>
    </w:p>
    <w:p w14:paraId="63B26421" w14:textId="77777777" w:rsidR="00E90C05" w:rsidRPr="005A1FD1" w:rsidRDefault="00E90C05" w:rsidP="008C68A8">
      <w:pPr>
        <w:pStyle w:val="screen"/>
      </w:pPr>
      <w:r w:rsidRPr="005A1FD1">
        <w:t xml:space="preserve">        100.0   LEPTOSPIROS ICTEROHEM                2</w:t>
      </w:r>
    </w:p>
    <w:p w14:paraId="63B26422" w14:textId="77777777" w:rsidR="00E90C05" w:rsidRPr="005A1FD1" w:rsidRDefault="00E90C05" w:rsidP="008C68A8">
      <w:pPr>
        <w:pStyle w:val="screen"/>
      </w:pPr>
      <w:r w:rsidRPr="005A1FD1">
        <w:t xml:space="preserve">        333.0   DEGEN BASAL GANGLIA NEC              1</w:t>
      </w:r>
    </w:p>
    <w:p w14:paraId="63B26423" w14:textId="77777777" w:rsidR="00E90C05" w:rsidRPr="005A1FD1" w:rsidRDefault="00E90C05" w:rsidP="008C68A8">
      <w:pPr>
        <w:pStyle w:val="screen"/>
      </w:pPr>
      <w:r w:rsidRPr="005A1FD1">
        <w:t xml:space="preserve">        321.0   CRYPTOCOCCAL MENINGITIS              1</w:t>
      </w:r>
    </w:p>
    <w:p w14:paraId="63B26424" w14:textId="77777777" w:rsidR="00E90C05" w:rsidRPr="005A1FD1" w:rsidRDefault="00E90C05" w:rsidP="008C68A8">
      <w:pPr>
        <w:pStyle w:val="screen"/>
      </w:pPr>
      <w:r w:rsidRPr="005A1FD1">
        <w:lastRenderedPageBreak/>
        <w:t xml:space="preserve">        223.0   BENIGN NEOPLASM KIDNEY               1</w:t>
      </w:r>
    </w:p>
    <w:p w14:paraId="63B26425" w14:textId="77777777" w:rsidR="00E90C05" w:rsidRPr="005A1FD1" w:rsidRDefault="00E90C05" w:rsidP="008C68A8">
      <w:pPr>
        <w:pStyle w:val="screen"/>
      </w:pPr>
      <w:r w:rsidRPr="005A1FD1">
        <w:t xml:space="preserve">        333.1   TREMOR NEC                           1</w:t>
      </w:r>
    </w:p>
    <w:p w14:paraId="63B26426" w14:textId="77777777" w:rsidR="00E90C05" w:rsidRPr="005A1FD1" w:rsidRDefault="00E90C05" w:rsidP="008C68A8">
      <w:pPr>
        <w:pStyle w:val="screen"/>
      </w:pPr>
      <w:r w:rsidRPr="005A1FD1">
        <w:t xml:space="preserve">        229.9   BENIGN NEOPLASM NOS                  1</w:t>
      </w:r>
    </w:p>
    <w:p w14:paraId="63B26427" w14:textId="77777777" w:rsidR="00E90C05" w:rsidRPr="005A1FD1" w:rsidRDefault="00E90C05" w:rsidP="008C68A8">
      <w:pPr>
        <w:pStyle w:val="screen"/>
      </w:pPr>
      <w:r w:rsidRPr="005A1FD1">
        <w:t xml:space="preserve">        221.2   BENIGN NEOPLASM VULVA                1</w:t>
      </w:r>
    </w:p>
    <w:p w14:paraId="63B26428" w14:textId="77777777" w:rsidR="00E90C05" w:rsidRPr="005A1FD1" w:rsidRDefault="00E90C05" w:rsidP="008C68A8">
      <w:pPr>
        <w:pStyle w:val="screen"/>
      </w:pPr>
      <w:r w:rsidRPr="005A1FD1">
        <w:t xml:space="preserve">        100.81  LEPTOSPIRAL MENINGITIS               1</w:t>
      </w:r>
    </w:p>
    <w:p w14:paraId="63B26429" w14:textId="77777777" w:rsidR="00E90C05" w:rsidRPr="005A1FD1" w:rsidRDefault="00E90C05" w:rsidP="008C68A8">
      <w:pPr>
        <w:pStyle w:val="screen"/>
      </w:pPr>
    </w:p>
    <w:p w14:paraId="63B2642A" w14:textId="77777777" w:rsidR="00E90C05" w:rsidRPr="005A1FD1" w:rsidRDefault="00E90C05" w:rsidP="008C68A8">
      <w:pPr>
        <w:pStyle w:val="screen"/>
      </w:pPr>
      <w:r w:rsidRPr="005A1FD1">
        <w:t>10 Most Frequent ICD9 Diagnostic Categories:</w:t>
      </w:r>
    </w:p>
    <w:p w14:paraId="63B2642B" w14:textId="77777777" w:rsidR="00E90C05" w:rsidRPr="005A1FD1" w:rsidRDefault="00E90C05" w:rsidP="008C68A8">
      <w:pPr>
        <w:pStyle w:val="screen"/>
      </w:pPr>
      <w:r w:rsidRPr="005A1FD1">
        <w:t xml:space="preserve">              Diagnostic Category       Frequency</w:t>
      </w:r>
    </w:p>
    <w:p w14:paraId="63B2642C" w14:textId="77777777" w:rsidR="00E90C05" w:rsidRPr="005A1FD1" w:rsidRDefault="00E90C05" w:rsidP="008C68A8">
      <w:pPr>
        <w:pStyle w:val="screen"/>
      </w:pPr>
      <w:r w:rsidRPr="005A1FD1">
        <w:t xml:space="preserve">        --------------------------------------</w:t>
      </w:r>
    </w:p>
    <w:p w14:paraId="63B2642D" w14:textId="77777777" w:rsidR="00E90C05" w:rsidRPr="005A1FD1" w:rsidRDefault="00E90C05" w:rsidP="008C68A8">
      <w:pPr>
        <w:pStyle w:val="screen"/>
      </w:pPr>
      <w:r w:rsidRPr="005A1FD1">
        <w:t xml:space="preserve">        ENDOCRINE,NUTRIT,METABOLIC           7</w:t>
      </w:r>
    </w:p>
    <w:p w14:paraId="63B2642E" w14:textId="77777777" w:rsidR="00E90C05" w:rsidRPr="005A1FD1" w:rsidRDefault="00E90C05" w:rsidP="008C68A8">
      <w:pPr>
        <w:pStyle w:val="screen"/>
      </w:pPr>
      <w:r w:rsidRPr="005A1FD1">
        <w:t xml:space="preserve">        NERVOUS SYSTEM                       4</w:t>
      </w:r>
    </w:p>
    <w:p w14:paraId="63B2642F" w14:textId="77777777" w:rsidR="00E90C05" w:rsidRPr="005A1FD1" w:rsidRDefault="00E90C05" w:rsidP="008C68A8">
      <w:pPr>
        <w:pStyle w:val="screen"/>
      </w:pPr>
      <w:r w:rsidRPr="005A1FD1">
        <w:t xml:space="preserve">        INFECTIOUS &amp; PARASITIC               2</w:t>
      </w:r>
    </w:p>
    <w:p w14:paraId="63B26430" w14:textId="77777777" w:rsidR="00E90C05" w:rsidRPr="005A1FD1" w:rsidRDefault="00E90C05" w:rsidP="008C68A8">
      <w:pPr>
        <w:pStyle w:val="screen"/>
      </w:pPr>
      <w:r w:rsidRPr="005A1FD1">
        <w:t xml:space="preserve">        MYELOPROLIFERATIVE,NEOPLASIA         1</w:t>
      </w:r>
    </w:p>
    <w:p w14:paraId="63B26431" w14:textId="77777777" w:rsidR="00E90C05" w:rsidRPr="005A1FD1" w:rsidRDefault="00E90C05" w:rsidP="008C68A8">
      <w:pPr>
        <w:pStyle w:val="screen"/>
      </w:pPr>
      <w:r w:rsidRPr="005A1FD1">
        <w:t xml:space="preserve">        FEMALE REPRODUCTIVE SYSTEM           1</w:t>
      </w:r>
    </w:p>
    <w:p w14:paraId="63B26432" w14:textId="77777777" w:rsidR="00E90C05" w:rsidRPr="005A1FD1" w:rsidRDefault="00E90C05" w:rsidP="008C68A8">
      <w:pPr>
        <w:pStyle w:val="screen"/>
      </w:pPr>
      <w:r w:rsidRPr="005A1FD1">
        <w:t xml:space="preserve">        KIDNEY &amp; URINARY TRACT               1</w:t>
      </w:r>
    </w:p>
    <w:p w14:paraId="63B26433" w14:textId="77777777" w:rsidR="00E90C05" w:rsidRPr="005A1FD1" w:rsidRDefault="00E90C05" w:rsidP="008C68A8">
      <w:pPr>
        <w:pStyle w:val="screen"/>
      </w:pPr>
    </w:p>
    <w:p w14:paraId="63B26434" w14:textId="77777777" w:rsidR="00E90C05" w:rsidRPr="005A1FD1" w:rsidRDefault="00E90C05" w:rsidP="008C68A8">
      <w:pPr>
        <w:pStyle w:val="screen"/>
      </w:pPr>
      <w:r w:rsidRPr="005A1FD1">
        <w:t>End of the report.</w:t>
      </w:r>
    </w:p>
    <w:p w14:paraId="63B26435" w14:textId="77777777" w:rsidR="00006A94" w:rsidRDefault="00280BAC" w:rsidP="00280BAC">
      <w:pPr>
        <w:pStyle w:val="Heading3"/>
      </w:pPr>
      <w:bookmarkStart w:id="472" w:name="_Toc428365073"/>
      <w:bookmarkStart w:id="473" w:name="_Toc468086088"/>
      <w:r>
        <w:t>Provider Encounter Counts</w:t>
      </w:r>
      <w:bookmarkEnd w:id="472"/>
      <w:bookmarkEnd w:id="473"/>
    </w:p>
    <w:p w14:paraId="63B26436" w14:textId="77777777" w:rsidR="00280BAC" w:rsidRPr="00724287" w:rsidRDefault="00280BAC" w:rsidP="00095A42">
      <w:pPr>
        <w:rPr>
          <w:rFonts w:eastAsiaTheme="minorHAnsi" w:cstheme="minorBidi"/>
        </w:rPr>
      </w:pPr>
      <w:r w:rsidRPr="00724287">
        <w:rPr>
          <w:rFonts w:eastAsiaTheme="minorHAnsi" w:cstheme="minorBidi"/>
        </w:rPr>
        <w:t>This report provides the number of PCE outpatient encounters within an encounter date range, by provider. The user specifies report selection criteria and then chooses either a summary report or detailed report.</w:t>
      </w:r>
    </w:p>
    <w:p w14:paraId="63B26437" w14:textId="77777777" w:rsidR="00280BAC" w:rsidRPr="00724287" w:rsidRDefault="00280BAC" w:rsidP="00095A42">
      <w:pPr>
        <w:rPr>
          <w:rFonts w:eastAsiaTheme="minorHAnsi" w:cstheme="minorBidi"/>
        </w:rPr>
      </w:pPr>
      <w:r w:rsidRPr="00724287">
        <w:rPr>
          <w:rFonts w:eastAsiaTheme="minorHAnsi" w:cstheme="minorBidi"/>
        </w:rPr>
        <w:t>The report can be generated using a number of different selection criteria:</w:t>
      </w:r>
    </w:p>
    <w:p w14:paraId="63B26438" w14:textId="77777777" w:rsidR="00280BAC" w:rsidRPr="00724287" w:rsidRDefault="00280BAC" w:rsidP="00095A42">
      <w:pPr>
        <w:rPr>
          <w:rFonts w:eastAsiaTheme="minorHAnsi" w:cstheme="minorBidi"/>
        </w:rPr>
      </w:pPr>
      <w:r w:rsidRPr="00724287">
        <w:rPr>
          <w:rFonts w:eastAsiaTheme="minorHAnsi" w:cstheme="minorBidi"/>
          <w:b/>
        </w:rPr>
        <w:t>Facility</w:t>
      </w:r>
      <w:r w:rsidR="005D3AAB" w:rsidRPr="00724287">
        <w:rPr>
          <w:rFonts w:eastAsiaTheme="minorHAnsi" w:cstheme="minorBidi"/>
        </w:rPr>
        <w:t xml:space="preserve"> – </w:t>
      </w:r>
      <w:r w:rsidRPr="00724287">
        <w:rPr>
          <w:rFonts w:eastAsiaTheme="minorHAnsi" w:cstheme="minorBidi"/>
        </w:rPr>
        <w:t>enter the names or numbers of the facilities whose encounters will be included in the report.</w:t>
      </w:r>
    </w:p>
    <w:p w14:paraId="63B26439" w14:textId="77777777" w:rsidR="00280BAC" w:rsidRPr="00724287" w:rsidRDefault="00280BAC" w:rsidP="00095A42">
      <w:pPr>
        <w:rPr>
          <w:rFonts w:eastAsiaTheme="minorHAnsi" w:cstheme="minorBidi"/>
        </w:rPr>
      </w:pPr>
      <w:r w:rsidRPr="00724287">
        <w:rPr>
          <w:rFonts w:eastAsiaTheme="minorHAnsi" w:cstheme="minorBidi"/>
          <w:b/>
        </w:rPr>
        <w:t>Encounter Date Range</w:t>
      </w:r>
      <w:r w:rsidR="005D3AAB" w:rsidRPr="00724287">
        <w:rPr>
          <w:rFonts w:eastAsiaTheme="minorHAnsi" w:cstheme="minorBidi"/>
        </w:rPr>
        <w:t xml:space="preserve"> – </w:t>
      </w:r>
      <w:r w:rsidRPr="00724287">
        <w:rPr>
          <w:rFonts w:eastAsiaTheme="minorHAnsi" w:cstheme="minorBidi"/>
        </w:rPr>
        <w:t>only encounters that fall within the specified date range are used to generate the report.</w:t>
      </w:r>
    </w:p>
    <w:p w14:paraId="63B2643A" w14:textId="77777777" w:rsidR="00280BAC" w:rsidRPr="00724287" w:rsidRDefault="00280BAC" w:rsidP="00095A42">
      <w:pPr>
        <w:rPr>
          <w:rFonts w:eastAsiaTheme="minorHAnsi" w:cstheme="minorBidi"/>
        </w:rPr>
      </w:pPr>
      <w:r w:rsidRPr="00724287">
        <w:rPr>
          <w:rFonts w:eastAsiaTheme="minorHAnsi" w:cstheme="minorBidi"/>
          <w:b/>
        </w:rPr>
        <w:t>Service Category</w:t>
      </w:r>
      <w:r w:rsidR="005D3AAB" w:rsidRPr="00724287">
        <w:rPr>
          <w:rFonts w:eastAsiaTheme="minorHAnsi" w:cstheme="minorBidi"/>
        </w:rPr>
        <w:t xml:space="preserve"> – </w:t>
      </w:r>
      <w:r w:rsidRPr="00724287">
        <w:rPr>
          <w:rFonts w:eastAsiaTheme="minorHAnsi" w:cstheme="minorBidi"/>
        </w:rPr>
        <w:t>only encounters with the specified service category or categories are used to generate the report. This defaults to "AI" for Ambulatory encounters and clinic encounters where the patient had an inpatient status.</w:t>
      </w:r>
    </w:p>
    <w:p w14:paraId="63B2643B" w14:textId="77777777" w:rsidR="00280BAC" w:rsidRPr="00724287" w:rsidRDefault="00280BAC" w:rsidP="00095A42">
      <w:pPr>
        <w:rPr>
          <w:rFonts w:eastAsiaTheme="minorHAnsi" w:cstheme="minorBidi"/>
        </w:rPr>
      </w:pPr>
      <w:r w:rsidRPr="00724287">
        <w:rPr>
          <w:rFonts w:eastAsiaTheme="minorHAnsi" w:cstheme="minorBidi"/>
          <w:b/>
        </w:rPr>
        <w:t xml:space="preserve">Provider </w:t>
      </w:r>
      <w:r w:rsidR="005D3AAB" w:rsidRPr="00724287">
        <w:rPr>
          <w:rFonts w:eastAsiaTheme="minorHAnsi" w:cstheme="minorBidi"/>
          <w:b/>
        </w:rPr>
        <w:t>C</w:t>
      </w:r>
      <w:r w:rsidRPr="00724287">
        <w:rPr>
          <w:rFonts w:eastAsiaTheme="minorHAnsi" w:cstheme="minorBidi"/>
          <w:b/>
        </w:rPr>
        <w:t>riteria</w:t>
      </w:r>
      <w:r w:rsidR="005D3AAB" w:rsidRPr="00724287">
        <w:rPr>
          <w:rFonts w:eastAsiaTheme="minorHAnsi" w:cstheme="minorBidi"/>
        </w:rPr>
        <w:t xml:space="preserve"> – C</w:t>
      </w:r>
      <w:r w:rsidRPr="00724287">
        <w:rPr>
          <w:rFonts w:eastAsiaTheme="minorHAnsi" w:cstheme="minorBidi"/>
        </w:rPr>
        <w:t>an specify All Providers with encounters, Primary Providers with encounters, Selected Providers, or Selected Person Classes.</w:t>
      </w:r>
    </w:p>
    <w:p w14:paraId="63B2643C" w14:textId="77777777" w:rsidR="00280BAC" w:rsidRPr="00724287" w:rsidRDefault="00280BAC" w:rsidP="00095A42">
      <w:pPr>
        <w:rPr>
          <w:rFonts w:eastAsiaTheme="minorHAnsi" w:cstheme="minorBidi"/>
        </w:rPr>
      </w:pPr>
      <w:r w:rsidRPr="00724287">
        <w:rPr>
          <w:rFonts w:eastAsiaTheme="minorHAnsi" w:cstheme="minorBidi"/>
          <w:b/>
        </w:rPr>
        <w:t>Providers</w:t>
      </w:r>
      <w:r w:rsidR="005D3AAB" w:rsidRPr="00724287">
        <w:rPr>
          <w:rFonts w:eastAsiaTheme="minorHAnsi" w:cstheme="minorBidi"/>
        </w:rPr>
        <w:t xml:space="preserve"> – </w:t>
      </w:r>
      <w:r w:rsidRPr="00724287">
        <w:rPr>
          <w:rFonts w:eastAsiaTheme="minorHAnsi" w:cstheme="minorBidi"/>
        </w:rPr>
        <w:t>only encounters where one of the encounter providers is the same as one of the providers selected are used to generate the report.</w:t>
      </w:r>
    </w:p>
    <w:p w14:paraId="63B2643D" w14:textId="77777777" w:rsidR="00280BAC" w:rsidRPr="00724287" w:rsidRDefault="00280BAC" w:rsidP="00095A42">
      <w:pPr>
        <w:rPr>
          <w:rFonts w:eastAsiaTheme="minorHAnsi" w:cstheme="minorBidi"/>
        </w:rPr>
      </w:pPr>
      <w:r w:rsidRPr="00724287">
        <w:rPr>
          <w:rFonts w:eastAsiaTheme="minorHAnsi" w:cstheme="minorBidi"/>
          <w:b/>
        </w:rPr>
        <w:t>Primary Providers</w:t>
      </w:r>
      <w:r w:rsidR="005D3AAB" w:rsidRPr="00724287">
        <w:rPr>
          <w:rFonts w:eastAsiaTheme="minorHAnsi" w:cstheme="minorBidi"/>
        </w:rPr>
        <w:t xml:space="preserve"> – </w:t>
      </w:r>
      <w:r w:rsidRPr="00724287">
        <w:rPr>
          <w:rFonts w:eastAsiaTheme="minorHAnsi" w:cstheme="minorBidi"/>
        </w:rPr>
        <w:t>only encounters where one of the encounter providers is designated as a Primary provider are used to generate the report.</w:t>
      </w:r>
    </w:p>
    <w:p w14:paraId="63B2643E" w14:textId="77777777" w:rsidR="00280BAC" w:rsidRPr="00724287" w:rsidRDefault="00280BAC" w:rsidP="00095A42">
      <w:pPr>
        <w:rPr>
          <w:rFonts w:eastAsiaTheme="minorHAnsi" w:cstheme="minorBidi"/>
        </w:rPr>
      </w:pPr>
      <w:r w:rsidRPr="00724287">
        <w:rPr>
          <w:rFonts w:eastAsiaTheme="minorHAnsi" w:cstheme="minorBidi"/>
          <w:b/>
        </w:rPr>
        <w:t>Person class -</w:t>
      </w:r>
      <w:r w:rsidRPr="00724287">
        <w:rPr>
          <w:rFonts w:eastAsiaTheme="minorHAnsi" w:cstheme="minorBidi"/>
        </w:rPr>
        <w:t xml:space="preserve"> only encounters where one of the encounter providers has the same person class as one of the person classes selected are used to generate the report.</w:t>
      </w:r>
    </w:p>
    <w:p w14:paraId="63B2643F" w14:textId="77777777" w:rsidR="00280BAC" w:rsidRPr="00724287" w:rsidRDefault="00280BAC" w:rsidP="00095A42">
      <w:pPr>
        <w:rPr>
          <w:rFonts w:eastAsiaTheme="minorHAnsi" w:cstheme="minorBidi"/>
        </w:rPr>
      </w:pPr>
      <w:r w:rsidRPr="00724287">
        <w:rPr>
          <w:rFonts w:eastAsiaTheme="minorHAnsi" w:cstheme="minorBidi"/>
          <w:b/>
        </w:rPr>
        <w:t xml:space="preserve">Person </w:t>
      </w:r>
      <w:r w:rsidR="005D3AAB" w:rsidRPr="00724287">
        <w:rPr>
          <w:rFonts w:eastAsiaTheme="minorHAnsi" w:cstheme="minorBidi"/>
          <w:b/>
        </w:rPr>
        <w:t>C</w:t>
      </w:r>
      <w:r w:rsidRPr="00724287">
        <w:rPr>
          <w:rFonts w:eastAsiaTheme="minorHAnsi" w:cstheme="minorBidi"/>
          <w:b/>
        </w:rPr>
        <w:t xml:space="preserve">lass </w:t>
      </w:r>
      <w:r w:rsidR="005D3AAB" w:rsidRPr="00724287">
        <w:rPr>
          <w:rFonts w:eastAsiaTheme="minorHAnsi" w:cstheme="minorBidi"/>
          <w:b/>
        </w:rPr>
        <w:t>S</w:t>
      </w:r>
      <w:r w:rsidRPr="00724287">
        <w:rPr>
          <w:rFonts w:eastAsiaTheme="minorHAnsi" w:cstheme="minorBidi"/>
          <w:b/>
        </w:rPr>
        <w:t>election</w:t>
      </w:r>
      <w:r w:rsidR="005D3AAB" w:rsidRPr="00724287">
        <w:rPr>
          <w:rFonts w:eastAsiaTheme="minorHAnsi" w:cstheme="minorBidi"/>
        </w:rPr>
        <w:t xml:space="preserve"> – I</w:t>
      </w:r>
      <w:r w:rsidRPr="00724287">
        <w:rPr>
          <w:rFonts w:eastAsiaTheme="minorHAnsi" w:cstheme="minorBidi"/>
        </w:rPr>
        <w:t>s based on the PERSON CLASS file, used to support Ambulatory Care Reporting.  Person Class entries are composed of three pieces:</w:t>
      </w:r>
    </w:p>
    <w:p w14:paraId="63B26440" w14:textId="77777777" w:rsidR="00280BAC" w:rsidRPr="00724287" w:rsidRDefault="00280BAC" w:rsidP="00095A42">
      <w:pPr>
        <w:pStyle w:val="ListParagraph"/>
        <w:numPr>
          <w:ilvl w:val="0"/>
          <w:numId w:val="151"/>
        </w:numPr>
        <w:rPr>
          <w:rFonts w:eastAsiaTheme="minorHAnsi" w:cstheme="minorBidi"/>
        </w:rPr>
      </w:pPr>
      <w:r w:rsidRPr="00724287">
        <w:rPr>
          <w:rFonts w:eastAsiaTheme="minorHAnsi" w:cstheme="minorBidi"/>
        </w:rPr>
        <w:t>Occupation (required in class definition)</w:t>
      </w:r>
    </w:p>
    <w:p w14:paraId="63B26441" w14:textId="77777777" w:rsidR="00280BAC" w:rsidRPr="00724287" w:rsidRDefault="00280BAC" w:rsidP="00095A42">
      <w:pPr>
        <w:pStyle w:val="ListParagraph"/>
        <w:numPr>
          <w:ilvl w:val="0"/>
          <w:numId w:val="151"/>
        </w:numPr>
        <w:rPr>
          <w:rFonts w:eastAsiaTheme="minorHAnsi" w:cstheme="minorBidi"/>
        </w:rPr>
      </w:pPr>
      <w:r w:rsidRPr="00724287">
        <w:rPr>
          <w:rFonts w:eastAsiaTheme="minorHAnsi" w:cstheme="minorBidi"/>
        </w:rPr>
        <w:t>Specialty (optional)</w:t>
      </w:r>
    </w:p>
    <w:p w14:paraId="63B26442" w14:textId="77777777" w:rsidR="00280BAC" w:rsidRPr="00724287" w:rsidRDefault="00280BAC" w:rsidP="00095A42">
      <w:pPr>
        <w:pStyle w:val="ListParagraph"/>
        <w:numPr>
          <w:ilvl w:val="0"/>
          <w:numId w:val="151"/>
        </w:numPr>
        <w:rPr>
          <w:rFonts w:eastAsiaTheme="minorHAnsi" w:cstheme="minorBidi"/>
        </w:rPr>
      </w:pPr>
      <w:r w:rsidRPr="00724287">
        <w:rPr>
          <w:rFonts w:eastAsiaTheme="minorHAnsi" w:cstheme="minorBidi"/>
        </w:rPr>
        <w:t>Sub-specialty (optional)</w:t>
      </w:r>
    </w:p>
    <w:p w14:paraId="63B26443" w14:textId="77777777" w:rsidR="00280BAC" w:rsidRPr="00724287" w:rsidRDefault="00280BAC" w:rsidP="00095A42">
      <w:pPr>
        <w:rPr>
          <w:rFonts w:eastAsiaTheme="minorHAnsi" w:cstheme="minorBidi"/>
        </w:rPr>
      </w:pPr>
      <w:r w:rsidRPr="00724287">
        <w:rPr>
          <w:rFonts w:eastAsiaTheme="minorHAnsi" w:cstheme="minorBidi"/>
        </w:rPr>
        <w:lastRenderedPageBreak/>
        <w:t>The legend for the service categories is included on the top of the report. For example, if on a particular day the provider had three ambulatory encounters and two telecommunications encounters, the string would be "AT" and the number of encounters would be five.</w:t>
      </w:r>
    </w:p>
    <w:p w14:paraId="63B26444" w14:textId="77777777" w:rsidR="00280BAC" w:rsidRPr="00724287" w:rsidRDefault="00280BAC" w:rsidP="00095A42">
      <w:pPr>
        <w:rPr>
          <w:rFonts w:eastAsiaTheme="minorHAnsi" w:cstheme="minorBidi"/>
        </w:rPr>
      </w:pPr>
      <w:r w:rsidRPr="00724287">
        <w:rPr>
          <w:rFonts w:eastAsiaTheme="minorHAnsi" w:cstheme="minorBidi"/>
        </w:rPr>
        <w:t>The summary report lists the total number of encounters for each provider.</w:t>
      </w:r>
    </w:p>
    <w:p w14:paraId="63B26445" w14:textId="77777777" w:rsidR="00280BAC" w:rsidRPr="005A1FD1" w:rsidRDefault="00280BAC" w:rsidP="008C68A8">
      <w:pPr>
        <w:pStyle w:val="screen"/>
      </w:pPr>
      <w:r w:rsidRPr="005A1FD1">
        <w:t>Select PCE Clinical Reports Option:  Provider Encounter Counts</w:t>
      </w:r>
    </w:p>
    <w:p w14:paraId="63B26446" w14:textId="77777777" w:rsidR="00280BAC" w:rsidRPr="005A1FD1" w:rsidRDefault="00280BAC" w:rsidP="008C68A8">
      <w:pPr>
        <w:pStyle w:val="screen"/>
      </w:pPr>
      <w:r w:rsidRPr="005A1FD1">
        <w:t>Select FACILITY: SALT LAKE CITY// [ENTER]   UT    660</w:t>
      </w:r>
    </w:p>
    <w:p w14:paraId="63B26447" w14:textId="77777777" w:rsidR="00280BAC" w:rsidRPr="005A1FD1" w:rsidRDefault="00280BAC" w:rsidP="008C68A8">
      <w:pPr>
        <w:pStyle w:val="screen"/>
      </w:pPr>
      <w:r w:rsidRPr="005A1FD1">
        <w:t>Select another FACILITY: [ENTER]</w:t>
      </w:r>
    </w:p>
    <w:p w14:paraId="63B26448" w14:textId="77777777" w:rsidR="00280BAC" w:rsidRPr="005A1FD1" w:rsidRDefault="00280BAC" w:rsidP="008C68A8">
      <w:pPr>
        <w:pStyle w:val="screen"/>
      </w:pPr>
    </w:p>
    <w:p w14:paraId="63B26449" w14:textId="77777777" w:rsidR="00280BAC" w:rsidRPr="005A1FD1" w:rsidRDefault="00280BAC" w:rsidP="008C68A8">
      <w:pPr>
        <w:pStyle w:val="screen"/>
      </w:pPr>
      <w:r w:rsidRPr="005A1FD1">
        <w:t>Enter ENCOUNTER BEGINNING DATE:  T-30  (JUN 29, 1996)</w:t>
      </w:r>
    </w:p>
    <w:p w14:paraId="63B2644A" w14:textId="77777777" w:rsidR="00280BAC" w:rsidRPr="005A1FD1" w:rsidRDefault="00280BAC" w:rsidP="008C68A8">
      <w:pPr>
        <w:pStyle w:val="screen"/>
      </w:pPr>
      <w:r w:rsidRPr="005A1FD1">
        <w:t>Enter ENCOUNTER ENDING DATE: Jul 29, 1996// [ENTER]  (JUL 29, 1996)</w:t>
      </w:r>
    </w:p>
    <w:p w14:paraId="63B2644B" w14:textId="77777777" w:rsidR="00280BAC" w:rsidRPr="005A1FD1" w:rsidRDefault="00280BAC" w:rsidP="008C68A8">
      <w:pPr>
        <w:pStyle w:val="screen"/>
      </w:pPr>
    </w:p>
    <w:p w14:paraId="63B2644C" w14:textId="77777777" w:rsidR="00280BAC" w:rsidRPr="005A1FD1" w:rsidRDefault="00280BAC" w:rsidP="008C68A8">
      <w:pPr>
        <w:pStyle w:val="screen"/>
      </w:pPr>
      <w:r w:rsidRPr="005A1FD1">
        <w:t>Select SERVICE CATEGORIES: AI// [ENTER]</w:t>
      </w:r>
    </w:p>
    <w:p w14:paraId="63B2644D" w14:textId="77777777" w:rsidR="00280BAC" w:rsidRPr="005A1FD1" w:rsidRDefault="00280BAC" w:rsidP="008C68A8">
      <w:pPr>
        <w:pStyle w:val="screen"/>
      </w:pPr>
      <w:r w:rsidRPr="005A1FD1">
        <w:t xml:space="preserve">     Select one of the following:</w:t>
      </w:r>
    </w:p>
    <w:p w14:paraId="63B2644E" w14:textId="77777777" w:rsidR="00280BAC" w:rsidRPr="005A1FD1" w:rsidRDefault="00280BAC" w:rsidP="008C68A8">
      <w:pPr>
        <w:pStyle w:val="screen"/>
      </w:pPr>
      <w:r w:rsidRPr="005A1FD1">
        <w:t xml:space="preserve">          A         All Providers</w:t>
      </w:r>
    </w:p>
    <w:p w14:paraId="63B2644F" w14:textId="77777777" w:rsidR="00280BAC" w:rsidRPr="005A1FD1" w:rsidRDefault="00280BAC" w:rsidP="008C68A8">
      <w:pPr>
        <w:pStyle w:val="screen"/>
      </w:pPr>
      <w:r w:rsidRPr="005A1FD1">
        <w:t xml:space="preserve">          P         Primary Providers</w:t>
      </w:r>
    </w:p>
    <w:p w14:paraId="63B26450" w14:textId="77777777" w:rsidR="00280BAC" w:rsidRPr="005A1FD1" w:rsidRDefault="00280BAC" w:rsidP="008C68A8">
      <w:pPr>
        <w:pStyle w:val="screen"/>
      </w:pPr>
      <w:r w:rsidRPr="005A1FD1">
        <w:t xml:space="preserve">          S         Selected Providers</w:t>
      </w:r>
    </w:p>
    <w:p w14:paraId="63B26451" w14:textId="77777777" w:rsidR="00280BAC" w:rsidRPr="005A1FD1" w:rsidRDefault="00280BAC" w:rsidP="008C68A8">
      <w:pPr>
        <w:pStyle w:val="screen"/>
      </w:pPr>
      <w:r w:rsidRPr="005A1FD1">
        <w:t xml:space="preserve">          C         Selected Provider Classes</w:t>
      </w:r>
    </w:p>
    <w:p w14:paraId="63B26452" w14:textId="77777777" w:rsidR="00280BAC" w:rsidRPr="005A1FD1" w:rsidRDefault="00280BAC" w:rsidP="008C68A8">
      <w:pPr>
        <w:pStyle w:val="screen"/>
      </w:pPr>
    </w:p>
    <w:p w14:paraId="63B26453" w14:textId="77777777" w:rsidR="00280BAC" w:rsidRPr="005A1FD1" w:rsidRDefault="00280BAC" w:rsidP="008C68A8">
      <w:pPr>
        <w:pStyle w:val="screen"/>
      </w:pPr>
      <w:r w:rsidRPr="005A1FD1">
        <w:t>Select ENCOUNTER PROVIDER CRITERIA: A// Primary Providers</w:t>
      </w:r>
    </w:p>
    <w:p w14:paraId="63B26454" w14:textId="77777777" w:rsidR="00280BAC" w:rsidRPr="005A1FD1" w:rsidRDefault="00280BAC" w:rsidP="008C68A8">
      <w:pPr>
        <w:pStyle w:val="screen"/>
      </w:pPr>
    </w:p>
    <w:p w14:paraId="63B26455" w14:textId="77777777" w:rsidR="00280BAC" w:rsidRPr="005A1FD1" w:rsidRDefault="00280BAC" w:rsidP="008C68A8">
      <w:pPr>
        <w:pStyle w:val="screen"/>
      </w:pPr>
      <w:r w:rsidRPr="005A1FD1">
        <w:t>Select PROVIDER: PCEPROVIDER,FOUR</w:t>
      </w:r>
    </w:p>
    <w:p w14:paraId="63B26456" w14:textId="77777777" w:rsidR="00280BAC" w:rsidRPr="005A1FD1" w:rsidRDefault="00280BAC" w:rsidP="008C68A8">
      <w:pPr>
        <w:pStyle w:val="screen"/>
      </w:pPr>
      <w:r w:rsidRPr="005A1FD1">
        <w:t>Select another PROVIDER: PCEPROVIDER,FIVE</w:t>
      </w:r>
    </w:p>
    <w:p w14:paraId="63B26457" w14:textId="77777777" w:rsidR="00280BAC" w:rsidRPr="005A1FD1" w:rsidRDefault="00280BAC" w:rsidP="008C68A8">
      <w:pPr>
        <w:pStyle w:val="screen"/>
      </w:pPr>
      <w:r w:rsidRPr="005A1FD1">
        <w:t xml:space="preserve">Select another PROVIDER: </w:t>
      </w:r>
    </w:p>
    <w:p w14:paraId="63B26458" w14:textId="77777777" w:rsidR="00280BAC" w:rsidRPr="005A1FD1" w:rsidRDefault="00280BAC" w:rsidP="008C68A8">
      <w:pPr>
        <w:pStyle w:val="screen"/>
      </w:pPr>
    </w:p>
    <w:p w14:paraId="63B26459" w14:textId="77777777" w:rsidR="00280BAC" w:rsidRPr="005A1FD1" w:rsidRDefault="00280BAC" w:rsidP="008C68A8">
      <w:pPr>
        <w:pStyle w:val="screen"/>
      </w:pPr>
      <w:r w:rsidRPr="005A1FD1">
        <w:t xml:space="preserve">     Select one of the following:</w:t>
      </w:r>
    </w:p>
    <w:p w14:paraId="63B2645A" w14:textId="77777777" w:rsidR="00280BAC" w:rsidRPr="005A1FD1" w:rsidRDefault="00280BAC" w:rsidP="008C68A8">
      <w:pPr>
        <w:pStyle w:val="screen"/>
      </w:pPr>
      <w:r w:rsidRPr="005A1FD1">
        <w:t xml:space="preserve">          S         Summary</w:t>
      </w:r>
    </w:p>
    <w:p w14:paraId="63B2645B" w14:textId="77777777" w:rsidR="00280BAC" w:rsidRPr="005A1FD1" w:rsidRDefault="00280BAC" w:rsidP="008C68A8">
      <w:pPr>
        <w:pStyle w:val="screen"/>
      </w:pPr>
      <w:r w:rsidRPr="005A1FD1">
        <w:t xml:space="preserve">          D         Detail by clinic and date</w:t>
      </w:r>
    </w:p>
    <w:p w14:paraId="63B2645C" w14:textId="77777777" w:rsidR="00280BAC" w:rsidRPr="005A1FD1" w:rsidRDefault="00280BAC" w:rsidP="008C68A8">
      <w:pPr>
        <w:pStyle w:val="screen"/>
      </w:pPr>
    </w:p>
    <w:p w14:paraId="63B2645D" w14:textId="77777777" w:rsidR="00280BAC" w:rsidRPr="005A1FD1" w:rsidRDefault="00280BAC" w:rsidP="008C68A8">
      <w:pPr>
        <w:pStyle w:val="screen"/>
      </w:pPr>
      <w:r w:rsidRPr="005A1FD1">
        <w:t>Which type of report: S// [ENTER] Summary</w:t>
      </w:r>
    </w:p>
    <w:p w14:paraId="63B2645E" w14:textId="77777777" w:rsidR="00280BAC" w:rsidRPr="005A1FD1" w:rsidRDefault="00280BAC" w:rsidP="008C68A8">
      <w:pPr>
        <w:pStyle w:val="screen"/>
      </w:pPr>
    </w:p>
    <w:p w14:paraId="63B2645F" w14:textId="77777777" w:rsidR="00280BAC" w:rsidRPr="005A1FD1" w:rsidRDefault="00280BAC" w:rsidP="008C68A8">
      <w:pPr>
        <w:pStyle w:val="screen"/>
      </w:pPr>
      <w:r w:rsidRPr="005A1FD1">
        <w:t>DEVICE: HOME// [ENTER]  VAX    RIGHT MARGIN: 80// [ENTER]</w:t>
      </w:r>
    </w:p>
    <w:p w14:paraId="63B26460" w14:textId="77777777" w:rsidR="00280BAC" w:rsidRPr="005A1FD1" w:rsidRDefault="00280BAC" w:rsidP="008C68A8">
      <w:pPr>
        <w:pStyle w:val="screen"/>
      </w:pPr>
    </w:p>
    <w:p w14:paraId="63B26461" w14:textId="77777777" w:rsidR="00280BAC" w:rsidRPr="005A1FD1" w:rsidRDefault="00280BAC" w:rsidP="008C68A8">
      <w:pPr>
        <w:pStyle w:val="screen"/>
      </w:pPr>
      <w:r w:rsidRPr="005A1FD1">
        <w:t>Sorting encounters done</w:t>
      </w:r>
    </w:p>
    <w:p w14:paraId="63B26462" w14:textId="77777777" w:rsidR="00280BAC" w:rsidRPr="005A1FD1" w:rsidRDefault="00280BAC" w:rsidP="008C68A8">
      <w:pPr>
        <w:pStyle w:val="screen"/>
      </w:pPr>
      <w:r w:rsidRPr="005A1FD1">
        <w:t xml:space="preserve">                                Jul 29, 1996 12:25:47 pm  Page 1</w:t>
      </w:r>
    </w:p>
    <w:p w14:paraId="63B26463" w14:textId="77777777" w:rsidR="00280BAC" w:rsidRPr="005A1FD1" w:rsidRDefault="00280BAC" w:rsidP="008C68A8">
      <w:pPr>
        <w:pStyle w:val="screen"/>
      </w:pPr>
      <w:r w:rsidRPr="005A1FD1">
        <w:t xml:space="preserve">                      PCE Provider Encounter Counts</w:t>
      </w:r>
    </w:p>
    <w:p w14:paraId="63B26464" w14:textId="77777777" w:rsidR="00280BAC" w:rsidRPr="005A1FD1" w:rsidRDefault="00280BAC" w:rsidP="008C68A8">
      <w:pPr>
        <w:pStyle w:val="screen"/>
      </w:pPr>
    </w:p>
    <w:p w14:paraId="63B26465" w14:textId="77777777" w:rsidR="00280BAC" w:rsidRPr="005A1FD1" w:rsidRDefault="00280BAC" w:rsidP="008C68A8">
      <w:pPr>
        <w:pStyle w:val="screen"/>
      </w:pPr>
      <w:r w:rsidRPr="005A1FD1">
        <w:t>Criteria for Provider Encounter Summary Report</w:t>
      </w:r>
    </w:p>
    <w:p w14:paraId="63B26466" w14:textId="77777777" w:rsidR="00280BAC" w:rsidRPr="005A1FD1" w:rsidRDefault="00280BAC" w:rsidP="008C68A8">
      <w:pPr>
        <w:pStyle w:val="screen"/>
      </w:pPr>
      <w:r w:rsidRPr="005A1FD1">
        <w:t xml:space="preserve">   Provider selection criteria: Selected Providers</w:t>
      </w:r>
    </w:p>
    <w:p w14:paraId="63B26467" w14:textId="77777777" w:rsidR="00280BAC" w:rsidRPr="005A1FD1" w:rsidRDefault="00280BAC" w:rsidP="008C68A8">
      <w:pPr>
        <w:pStyle w:val="screen"/>
      </w:pPr>
      <w:r w:rsidRPr="005A1FD1">
        <w:t xml:space="preserve">   Report date range:           Jun 29, 1996 through Jul 29, 1996</w:t>
      </w:r>
    </w:p>
    <w:p w14:paraId="63B26468" w14:textId="77777777" w:rsidR="00280BAC" w:rsidRPr="005A1FD1" w:rsidRDefault="00280BAC" w:rsidP="008C68A8">
      <w:pPr>
        <w:pStyle w:val="screen"/>
      </w:pPr>
      <w:r w:rsidRPr="005A1FD1">
        <w:t xml:space="preserve">   Service categories:          AI</w:t>
      </w:r>
    </w:p>
    <w:p w14:paraId="63B26469" w14:textId="77777777" w:rsidR="00280BAC" w:rsidRPr="005A1FD1" w:rsidRDefault="00280BAC" w:rsidP="008C68A8">
      <w:pPr>
        <w:pStyle w:val="screen"/>
      </w:pPr>
      <w:r w:rsidRPr="005A1FD1">
        <w:t xml:space="preserve">      A - AMBULATORY</w:t>
      </w:r>
    </w:p>
    <w:p w14:paraId="63B2646A" w14:textId="77777777" w:rsidR="00280BAC" w:rsidRPr="005A1FD1" w:rsidRDefault="00280BAC" w:rsidP="008C68A8">
      <w:pPr>
        <w:pStyle w:val="screen"/>
      </w:pPr>
      <w:r w:rsidRPr="005A1FD1">
        <w:t xml:space="preserve">      I - IN HOSPITAL</w:t>
      </w:r>
    </w:p>
    <w:p w14:paraId="63B2646B" w14:textId="77777777" w:rsidR="00280BAC" w:rsidRPr="005A1FD1" w:rsidRDefault="00280BAC" w:rsidP="008C68A8">
      <w:pPr>
        <w:pStyle w:val="screen"/>
      </w:pPr>
    </w:p>
    <w:p w14:paraId="63B2646C" w14:textId="77777777" w:rsidR="00280BAC" w:rsidRPr="005A1FD1" w:rsidRDefault="00280BAC" w:rsidP="008C68A8">
      <w:pPr>
        <w:pStyle w:val="screen"/>
      </w:pPr>
      <w:r w:rsidRPr="005A1FD1">
        <w:t>Facility: SALT LAKE CITY  660</w:t>
      </w:r>
    </w:p>
    <w:p w14:paraId="63B2646D" w14:textId="77777777" w:rsidR="00280BAC" w:rsidRPr="005A1FD1" w:rsidRDefault="00280BAC" w:rsidP="008C68A8">
      <w:pPr>
        <w:pStyle w:val="screen"/>
      </w:pPr>
    </w:p>
    <w:p w14:paraId="63B2646E" w14:textId="77777777" w:rsidR="00280BAC" w:rsidRPr="005A1FD1" w:rsidRDefault="00280BAC" w:rsidP="008C68A8">
      <w:pPr>
        <w:pStyle w:val="screen"/>
      </w:pPr>
      <w:r w:rsidRPr="005A1FD1">
        <w:t xml:space="preserve">                            (Person Class)</w:t>
      </w:r>
    </w:p>
    <w:p w14:paraId="63B2646F" w14:textId="77777777" w:rsidR="00280BAC" w:rsidRPr="005A1FD1" w:rsidRDefault="00280BAC" w:rsidP="008C68A8">
      <w:pPr>
        <w:pStyle w:val="screen"/>
      </w:pPr>
      <w:r w:rsidRPr="005A1FD1">
        <w:t>Provider        (Occupation+Specialty+Subspecialty)  Encounters</w:t>
      </w:r>
    </w:p>
    <w:p w14:paraId="63B26470" w14:textId="77777777" w:rsidR="00280BAC" w:rsidRPr="005A1FD1" w:rsidRDefault="00280BAC" w:rsidP="008C68A8">
      <w:pPr>
        <w:pStyle w:val="screen"/>
      </w:pPr>
      <w:r w:rsidRPr="005A1FD1">
        <w:t>--------------------------------------</w:t>
      </w:r>
      <w:r w:rsidR="00B2748E" w:rsidRPr="005A1FD1">
        <w:softHyphen/>
      </w:r>
      <w:r w:rsidR="00B2748E" w:rsidRPr="005A1FD1">
        <w:softHyphen/>
      </w:r>
      <w:r w:rsidR="00B2748E" w:rsidRPr="005A1FD1">
        <w:softHyphen/>
      </w:r>
      <w:r w:rsidR="00B2748E" w:rsidRPr="005A1FD1">
        <w:softHyphen/>
      </w:r>
      <w:r w:rsidR="00B2748E" w:rsidRPr="005A1FD1">
        <w:softHyphen/>
      </w:r>
      <w:r w:rsidR="00B2748E" w:rsidRPr="005A1FD1">
        <w:softHyphen/>
      </w:r>
      <w:r w:rsidR="00B2748E" w:rsidRPr="005A1FD1">
        <w:softHyphen/>
      </w:r>
      <w:r w:rsidR="00B2748E" w:rsidRPr="005A1FD1">
        <w:softHyphen/>
      </w:r>
      <w:r w:rsidR="00B2748E" w:rsidRPr="005A1FD1">
        <w:softHyphen/>
      </w:r>
      <w:r w:rsidRPr="005A1FD1">
        <w:t>----------------</w:t>
      </w:r>
    </w:p>
    <w:p w14:paraId="63B26471" w14:textId="77777777" w:rsidR="00280BAC" w:rsidRPr="005A1FD1" w:rsidRDefault="00280BAC" w:rsidP="008C68A8">
      <w:pPr>
        <w:pStyle w:val="screen"/>
      </w:pPr>
      <w:r w:rsidRPr="005A1FD1">
        <w:t>PCEPROVIDER,ONE  (Nursing Service+Nursing Administrato..)   3</w:t>
      </w:r>
    </w:p>
    <w:p w14:paraId="63B26472" w14:textId="77777777" w:rsidR="00280BAC" w:rsidRPr="005A1FD1" w:rsidRDefault="00280BAC" w:rsidP="008C68A8">
      <w:pPr>
        <w:pStyle w:val="screen"/>
      </w:pPr>
      <w:r w:rsidRPr="005A1FD1">
        <w:t xml:space="preserve">PCEPROVIDER,TWO  (Pharmacy Services)              </w:t>
      </w:r>
      <w:r w:rsidR="00095A42" w:rsidRPr="005A1FD1">
        <w:t xml:space="preserve">         </w:t>
      </w:r>
      <w:r w:rsidRPr="005A1FD1">
        <w:t xml:space="preserve"> 6</w:t>
      </w:r>
    </w:p>
    <w:p w14:paraId="63B26473" w14:textId="77777777" w:rsidR="00280BAC" w:rsidRPr="005A1FD1" w:rsidRDefault="00280BAC" w:rsidP="008C68A8">
      <w:pPr>
        <w:pStyle w:val="screen"/>
      </w:pPr>
      <w:r w:rsidRPr="005A1FD1">
        <w:t xml:space="preserve">PCEPROVIDER,SIX  (Unknown)                      </w:t>
      </w:r>
      <w:r w:rsidR="00095A42" w:rsidRPr="005A1FD1">
        <w:t xml:space="preserve">         </w:t>
      </w:r>
      <w:r w:rsidRPr="005A1FD1">
        <w:t xml:space="preserve">  15</w:t>
      </w:r>
    </w:p>
    <w:p w14:paraId="63B26474" w14:textId="77777777" w:rsidR="00280BAC" w:rsidRPr="005A1FD1" w:rsidRDefault="00280BAC" w:rsidP="008C68A8">
      <w:pPr>
        <w:pStyle w:val="screen"/>
      </w:pPr>
      <w:r w:rsidRPr="005A1FD1">
        <w:t xml:space="preserve">PCEPROVIDER,NINE (Pharmacy Services)           </w:t>
      </w:r>
      <w:r w:rsidR="00095A42" w:rsidRPr="005A1FD1">
        <w:t xml:space="preserve">         </w:t>
      </w:r>
      <w:r w:rsidRPr="005A1FD1">
        <w:t xml:space="preserve">   10</w:t>
      </w:r>
    </w:p>
    <w:p w14:paraId="63B26475" w14:textId="77777777" w:rsidR="00280BAC" w:rsidRPr="005A1FD1" w:rsidRDefault="00280BAC" w:rsidP="008C68A8">
      <w:pPr>
        <w:pStyle w:val="screen"/>
      </w:pPr>
      <w:r w:rsidRPr="005A1FD1">
        <w:t>PCEPROVIDER,TEN  (Medical Serv</w:t>
      </w:r>
      <w:r w:rsidR="00C52F6A" w:rsidRPr="005A1FD1">
        <w:t>ic</w:t>
      </w:r>
      <w:r w:rsidRPr="005A1FD1">
        <w:t xml:space="preserve">es)              </w:t>
      </w:r>
      <w:r w:rsidR="00095A42" w:rsidRPr="005A1FD1">
        <w:t xml:space="preserve">         </w:t>
      </w:r>
      <w:r w:rsidRPr="005A1FD1">
        <w:t xml:space="preserve"> 92</w:t>
      </w:r>
    </w:p>
    <w:p w14:paraId="63B26476" w14:textId="77777777" w:rsidR="00280BAC" w:rsidRPr="005A1FD1" w:rsidRDefault="00280BAC" w:rsidP="008C68A8">
      <w:pPr>
        <w:pStyle w:val="screen"/>
      </w:pPr>
      <w:r w:rsidRPr="005A1FD1">
        <w:lastRenderedPageBreak/>
        <w:t>PCEPROVIDER,FOUR (Eye and Vision Services+Ophthalmic Med)  27</w:t>
      </w:r>
    </w:p>
    <w:p w14:paraId="63B26477" w14:textId="77777777" w:rsidR="00280BAC" w:rsidRPr="005A1FD1" w:rsidRDefault="00280BAC" w:rsidP="008C68A8">
      <w:pPr>
        <w:pStyle w:val="screen"/>
      </w:pPr>
      <w:r w:rsidRPr="005A1FD1">
        <w:t xml:space="preserve">PCEPROVIDER,FIVE (Physician Assistant+Medical)   </w:t>
      </w:r>
      <w:r w:rsidR="00095A42" w:rsidRPr="005A1FD1">
        <w:t xml:space="preserve">         </w:t>
      </w:r>
      <w:r w:rsidRPr="005A1FD1">
        <w:t xml:space="preserve">  4</w:t>
      </w:r>
    </w:p>
    <w:p w14:paraId="63B26478" w14:textId="77777777" w:rsidR="00280BAC" w:rsidRPr="005A1FD1" w:rsidRDefault="00280BAC" w:rsidP="008C68A8">
      <w:pPr>
        <w:pStyle w:val="screen"/>
      </w:pPr>
      <w:r w:rsidRPr="005A1FD1">
        <w:t xml:space="preserve">PCEPROVIDER,EIGHT(Physician)                   </w:t>
      </w:r>
      <w:r w:rsidR="00095A42" w:rsidRPr="005A1FD1">
        <w:t xml:space="preserve">         </w:t>
      </w:r>
      <w:r w:rsidRPr="005A1FD1">
        <w:t xml:space="preserve">    7</w:t>
      </w:r>
    </w:p>
    <w:p w14:paraId="63B26479" w14:textId="77777777" w:rsidR="00280BAC" w:rsidRPr="005A1FD1" w:rsidRDefault="00280BAC" w:rsidP="008C68A8">
      <w:pPr>
        <w:pStyle w:val="screen"/>
      </w:pPr>
    </w:p>
    <w:p w14:paraId="63B2647A" w14:textId="77777777" w:rsidR="00280BAC" w:rsidRPr="005A1FD1" w:rsidRDefault="00280BAC" w:rsidP="008C68A8">
      <w:pPr>
        <w:pStyle w:val="screen"/>
      </w:pPr>
      <w:r w:rsidRPr="005A1FD1">
        <w:t xml:space="preserve">Total facility encounters   </w:t>
      </w:r>
      <w:r w:rsidR="00095A42" w:rsidRPr="005A1FD1">
        <w:t xml:space="preserve">                      </w:t>
      </w:r>
      <w:r w:rsidRPr="005A1FD1">
        <w:t xml:space="preserve">        164</w:t>
      </w:r>
    </w:p>
    <w:p w14:paraId="63B2647B" w14:textId="77777777" w:rsidR="00280BAC" w:rsidRPr="005A1FD1" w:rsidRDefault="00280BAC" w:rsidP="008C68A8">
      <w:pPr>
        <w:pStyle w:val="screen"/>
      </w:pPr>
    </w:p>
    <w:p w14:paraId="63B2647C" w14:textId="77777777" w:rsidR="00280BAC" w:rsidRPr="005A1FD1" w:rsidRDefault="00280BAC" w:rsidP="008C68A8">
      <w:pPr>
        <w:pStyle w:val="screen"/>
      </w:pPr>
      <w:r w:rsidRPr="005A1FD1">
        <w:t xml:space="preserve">Total encounters       </w:t>
      </w:r>
      <w:r w:rsidR="00095A42" w:rsidRPr="005A1FD1">
        <w:t xml:space="preserve">                               </w:t>
      </w:r>
      <w:r w:rsidRPr="005A1FD1">
        <w:t xml:space="preserve">    164</w:t>
      </w:r>
    </w:p>
    <w:p w14:paraId="63B2647D" w14:textId="77777777" w:rsidR="00280BAC" w:rsidRPr="005A1FD1" w:rsidRDefault="00280BAC" w:rsidP="008C68A8">
      <w:pPr>
        <w:pStyle w:val="screen"/>
      </w:pPr>
    </w:p>
    <w:p w14:paraId="63B2647E" w14:textId="77777777" w:rsidR="00280BAC" w:rsidRPr="005A1FD1" w:rsidRDefault="00280BAC" w:rsidP="008C68A8">
      <w:pPr>
        <w:pStyle w:val="screen"/>
      </w:pPr>
      <w:r w:rsidRPr="005A1FD1">
        <w:t>End of the report</w:t>
      </w:r>
    </w:p>
    <w:p w14:paraId="63B2647F" w14:textId="77777777" w:rsidR="00280BAC" w:rsidRPr="002D7484" w:rsidRDefault="00280BAC" w:rsidP="00280BAC">
      <w:pPr>
        <w:pStyle w:val="Heading3"/>
      </w:pPr>
      <w:bookmarkStart w:id="474" w:name="_Toc428365074"/>
      <w:bookmarkStart w:id="475" w:name="_Toc468086089"/>
      <w:r>
        <w:t>Selected Person Classes</w:t>
      </w:r>
      <w:bookmarkEnd w:id="474"/>
      <w:bookmarkEnd w:id="475"/>
    </w:p>
    <w:p w14:paraId="63B26480" w14:textId="77777777" w:rsidR="00280BAC" w:rsidRPr="00724287" w:rsidRDefault="00280BAC" w:rsidP="00444F17">
      <w:pPr>
        <w:rPr>
          <w:rFonts w:eastAsiaTheme="minorHAnsi" w:cstheme="minorBidi"/>
        </w:rPr>
      </w:pPr>
      <w:r w:rsidRPr="00724287">
        <w:rPr>
          <w:rFonts w:eastAsiaTheme="minorHAnsi" w:cstheme="minorBidi"/>
        </w:rPr>
        <w:t>This “Selected Person Classes” option lets you compile a report of selected Person Classes based on occupation, specialty, and/or sub-specialty. A wild card (*) may be entered as a response for any of the Person Class pieces. For example, if you want a report on every provider from a specific specialty, occupation would be “*,” specialty would be the specific specialty, and sub-specialty would be “*.”</w:t>
      </w:r>
    </w:p>
    <w:p w14:paraId="63B26481" w14:textId="77777777" w:rsidR="00280BAC" w:rsidRPr="005A1FD1" w:rsidRDefault="00280BAC" w:rsidP="008C68A8">
      <w:pPr>
        <w:pStyle w:val="screen"/>
      </w:pPr>
      <w:r w:rsidRPr="005A1FD1">
        <w:t>Select PCE Clinical Reports Option: PE Provider Encounter Counts</w:t>
      </w:r>
    </w:p>
    <w:p w14:paraId="63B26482" w14:textId="77777777" w:rsidR="00280BAC" w:rsidRPr="005A1FD1" w:rsidRDefault="00280BAC" w:rsidP="008C68A8">
      <w:pPr>
        <w:pStyle w:val="screen"/>
      </w:pPr>
    </w:p>
    <w:p w14:paraId="63B26483" w14:textId="77777777" w:rsidR="00280BAC" w:rsidRPr="005A1FD1" w:rsidRDefault="00280BAC" w:rsidP="008C68A8">
      <w:pPr>
        <w:pStyle w:val="screen"/>
      </w:pPr>
      <w:r w:rsidRPr="005A1FD1">
        <w:t>Select FACILITY: SALT LAKE CITY// &lt;Enter&gt; UT      660</w:t>
      </w:r>
    </w:p>
    <w:p w14:paraId="63B26484" w14:textId="77777777" w:rsidR="00280BAC" w:rsidRPr="005A1FD1" w:rsidRDefault="00280BAC" w:rsidP="008C68A8">
      <w:pPr>
        <w:pStyle w:val="screen"/>
      </w:pPr>
      <w:r w:rsidRPr="005A1FD1">
        <w:t>Select another FACILITY:</w:t>
      </w:r>
    </w:p>
    <w:p w14:paraId="63B26485" w14:textId="77777777" w:rsidR="00280BAC" w:rsidRPr="005A1FD1" w:rsidRDefault="00280BAC" w:rsidP="008C68A8">
      <w:pPr>
        <w:pStyle w:val="screen"/>
      </w:pPr>
    </w:p>
    <w:p w14:paraId="63B26486" w14:textId="77777777" w:rsidR="00280BAC" w:rsidRPr="005A1FD1" w:rsidRDefault="00280BAC" w:rsidP="008C68A8">
      <w:pPr>
        <w:pStyle w:val="screen"/>
      </w:pPr>
      <w:r w:rsidRPr="005A1FD1">
        <w:t>Enter ENCOUNTER BEGINNING DATE: T-300 (APR 13, 1996)</w:t>
      </w:r>
    </w:p>
    <w:p w14:paraId="63B26487" w14:textId="77777777" w:rsidR="00280BAC" w:rsidRPr="005A1FD1" w:rsidRDefault="00280BAC" w:rsidP="008C68A8">
      <w:pPr>
        <w:pStyle w:val="screen"/>
      </w:pPr>
      <w:r w:rsidRPr="005A1FD1">
        <w:t>Enter ENCOUNTER ENDING DATE: Feb 07, 1997//&lt;Enter&gt; (FEB 07, 1997)</w:t>
      </w:r>
    </w:p>
    <w:p w14:paraId="63B26488" w14:textId="77777777" w:rsidR="00280BAC" w:rsidRPr="005A1FD1" w:rsidRDefault="00280BAC" w:rsidP="008C68A8">
      <w:pPr>
        <w:pStyle w:val="screen"/>
      </w:pPr>
    </w:p>
    <w:p w14:paraId="63B26489" w14:textId="77777777" w:rsidR="00280BAC" w:rsidRPr="005A1FD1" w:rsidRDefault="00280BAC" w:rsidP="008C68A8">
      <w:pPr>
        <w:pStyle w:val="screen"/>
      </w:pPr>
      <w:r w:rsidRPr="005A1FD1">
        <w:t>Select SERVICE CATEGORIES: AI//&lt;Enter&gt;</w:t>
      </w:r>
    </w:p>
    <w:p w14:paraId="63B2648A" w14:textId="77777777" w:rsidR="00280BAC" w:rsidRPr="005A1FD1" w:rsidRDefault="00280BAC" w:rsidP="008C68A8">
      <w:pPr>
        <w:pStyle w:val="screen"/>
      </w:pPr>
      <w:r w:rsidRPr="005A1FD1">
        <w:t xml:space="preserve">       Select one of the following:</w:t>
      </w:r>
    </w:p>
    <w:p w14:paraId="63B2648B" w14:textId="77777777" w:rsidR="00280BAC" w:rsidRPr="005A1FD1" w:rsidRDefault="00280BAC" w:rsidP="008C68A8">
      <w:pPr>
        <w:pStyle w:val="screen"/>
      </w:pPr>
      <w:r w:rsidRPr="005A1FD1">
        <w:t xml:space="preserve">            A All Providers (with encounters)</w:t>
      </w:r>
    </w:p>
    <w:p w14:paraId="63B2648C" w14:textId="77777777" w:rsidR="00280BAC" w:rsidRPr="005A1FD1" w:rsidRDefault="00280BAC" w:rsidP="008C68A8">
      <w:pPr>
        <w:pStyle w:val="screen"/>
      </w:pPr>
      <w:r w:rsidRPr="005A1FD1">
        <w:t xml:space="preserve">            P Primary Providers (with encounters)</w:t>
      </w:r>
    </w:p>
    <w:p w14:paraId="63B2648D" w14:textId="77777777" w:rsidR="00280BAC" w:rsidRPr="005A1FD1" w:rsidRDefault="00280BAC" w:rsidP="008C68A8">
      <w:pPr>
        <w:pStyle w:val="screen"/>
      </w:pPr>
      <w:r w:rsidRPr="005A1FD1">
        <w:t xml:space="preserve">            S Selected Providers</w:t>
      </w:r>
    </w:p>
    <w:p w14:paraId="63B2648E" w14:textId="77777777" w:rsidR="00280BAC" w:rsidRPr="005A1FD1" w:rsidRDefault="00280BAC" w:rsidP="008C68A8">
      <w:pPr>
        <w:pStyle w:val="screen"/>
      </w:pPr>
      <w:r w:rsidRPr="005A1FD1">
        <w:t xml:space="preserve">            C Selected Person Classes</w:t>
      </w:r>
    </w:p>
    <w:p w14:paraId="63B2648F" w14:textId="77777777" w:rsidR="00280BAC" w:rsidRPr="005A1FD1" w:rsidRDefault="00280BAC" w:rsidP="008C68A8">
      <w:pPr>
        <w:pStyle w:val="screen"/>
      </w:pPr>
    </w:p>
    <w:p w14:paraId="63B26490" w14:textId="77777777" w:rsidR="00280BAC" w:rsidRPr="005A1FD1" w:rsidRDefault="00280BAC" w:rsidP="008C68A8">
      <w:pPr>
        <w:pStyle w:val="screen"/>
      </w:pPr>
      <w:r w:rsidRPr="005A1FD1">
        <w:t>Select ENCOUNTER PROVIDER CRITERIA: S// C Selected Person Classes</w:t>
      </w:r>
    </w:p>
    <w:p w14:paraId="63B26491" w14:textId="77777777" w:rsidR="00280BAC" w:rsidRPr="005A1FD1" w:rsidRDefault="00280BAC" w:rsidP="008C68A8">
      <w:pPr>
        <w:pStyle w:val="screen"/>
      </w:pPr>
      <w:r w:rsidRPr="005A1FD1">
        <w:t>Select PERSON CLASS (OCCUPATION, SPECIALTY, SUBSPECIALTY)</w:t>
      </w:r>
    </w:p>
    <w:p w14:paraId="63B26492" w14:textId="77777777" w:rsidR="00280BAC" w:rsidRPr="005A1FD1" w:rsidRDefault="00280BAC" w:rsidP="008C68A8">
      <w:pPr>
        <w:pStyle w:val="screen"/>
      </w:pPr>
    </w:p>
    <w:p w14:paraId="63B26493" w14:textId="77777777" w:rsidR="00280BAC" w:rsidRPr="005A1FD1" w:rsidRDefault="00280BAC" w:rsidP="008C68A8">
      <w:pPr>
        <w:pStyle w:val="screen"/>
      </w:pPr>
      <w:r w:rsidRPr="005A1FD1">
        <w:t>Select OCCUPATION (enter * for all, return to end selection): *</w:t>
      </w:r>
    </w:p>
    <w:p w14:paraId="63B26494" w14:textId="77777777" w:rsidR="00280BAC" w:rsidRPr="005A1FD1" w:rsidRDefault="00280BAC" w:rsidP="008C68A8">
      <w:pPr>
        <w:pStyle w:val="screen"/>
      </w:pPr>
      <w:r w:rsidRPr="005A1FD1">
        <w:t>The currently selected OCCUPATION is: *</w:t>
      </w:r>
    </w:p>
    <w:p w14:paraId="63B26495" w14:textId="77777777" w:rsidR="00280BAC" w:rsidRPr="005A1FD1" w:rsidRDefault="00280BAC" w:rsidP="008C68A8">
      <w:pPr>
        <w:pStyle w:val="screen"/>
      </w:pPr>
      <w:r w:rsidRPr="005A1FD1">
        <w:t>Select SPECIALTY (enter * for all, return to change OCCUPATION): PHYSICAL</w:t>
      </w:r>
    </w:p>
    <w:p w14:paraId="63B26496" w14:textId="77777777" w:rsidR="00280BAC" w:rsidRPr="005A1FD1" w:rsidRDefault="00280BAC" w:rsidP="008C68A8">
      <w:pPr>
        <w:pStyle w:val="screen"/>
      </w:pPr>
      <w:r w:rsidRPr="005A1FD1">
        <w:t>THERAPIST</w:t>
      </w:r>
    </w:p>
    <w:p w14:paraId="63B26497" w14:textId="77777777" w:rsidR="00280BAC" w:rsidRPr="005A1FD1" w:rsidRDefault="00280BAC" w:rsidP="008C68A8">
      <w:pPr>
        <w:pStyle w:val="screen"/>
      </w:pPr>
      <w:r w:rsidRPr="005A1FD1">
        <w:t>Select SUBSPECIALTY (enter * for all): *</w:t>
      </w:r>
    </w:p>
    <w:p w14:paraId="63B26498" w14:textId="77777777" w:rsidR="00280BAC" w:rsidRPr="005A1FD1" w:rsidRDefault="00280BAC" w:rsidP="008C68A8">
      <w:pPr>
        <w:pStyle w:val="screen"/>
      </w:pPr>
    </w:p>
    <w:p w14:paraId="63B26499" w14:textId="77777777" w:rsidR="00280BAC" w:rsidRPr="005A1FD1" w:rsidRDefault="00280BAC" w:rsidP="008C68A8">
      <w:pPr>
        <w:pStyle w:val="screen"/>
      </w:pPr>
      <w:r w:rsidRPr="005A1FD1">
        <w:t>Your Person Class Selection was:</w:t>
      </w:r>
    </w:p>
    <w:p w14:paraId="63B2649A" w14:textId="77777777" w:rsidR="00280BAC" w:rsidRPr="005A1FD1" w:rsidRDefault="00280BAC" w:rsidP="008C68A8">
      <w:pPr>
        <w:pStyle w:val="screen"/>
      </w:pPr>
      <w:r w:rsidRPr="005A1FD1">
        <w:t>OCCUPATION: *</w:t>
      </w:r>
    </w:p>
    <w:p w14:paraId="63B2649B" w14:textId="77777777" w:rsidR="00280BAC" w:rsidRPr="005A1FD1" w:rsidRDefault="00280BAC" w:rsidP="008C68A8">
      <w:pPr>
        <w:pStyle w:val="screen"/>
      </w:pPr>
      <w:r w:rsidRPr="005A1FD1">
        <w:t>SPECIALTY: Physical Therapist</w:t>
      </w:r>
    </w:p>
    <w:p w14:paraId="63B2649C" w14:textId="77777777" w:rsidR="00280BAC" w:rsidRPr="005A1FD1" w:rsidRDefault="00280BAC" w:rsidP="008C68A8">
      <w:pPr>
        <w:pStyle w:val="screen"/>
      </w:pPr>
      <w:r w:rsidRPr="005A1FD1">
        <w:t>SUBSPECIALTY: *</w:t>
      </w:r>
    </w:p>
    <w:p w14:paraId="63B2649D" w14:textId="77777777" w:rsidR="00280BAC" w:rsidRPr="005A1FD1" w:rsidRDefault="00280BAC" w:rsidP="008C68A8">
      <w:pPr>
        <w:pStyle w:val="screen"/>
      </w:pPr>
      <w:r w:rsidRPr="005A1FD1">
        <w:t>Is this selection correct? YES</w:t>
      </w:r>
    </w:p>
    <w:p w14:paraId="63B2649E" w14:textId="77777777" w:rsidR="00280BAC" w:rsidRPr="005A1FD1" w:rsidRDefault="00280BAC" w:rsidP="008C68A8">
      <w:pPr>
        <w:pStyle w:val="screen"/>
      </w:pPr>
    </w:p>
    <w:p w14:paraId="63B2649F" w14:textId="77777777" w:rsidR="00280BAC" w:rsidRPr="005A1FD1" w:rsidRDefault="00280BAC" w:rsidP="008C68A8">
      <w:pPr>
        <w:pStyle w:val="screen"/>
      </w:pPr>
      <w:r w:rsidRPr="005A1FD1">
        <w:t>The currently selected OCCUPATION is: *</w:t>
      </w:r>
    </w:p>
    <w:p w14:paraId="63B264A0" w14:textId="77777777" w:rsidR="00280BAC" w:rsidRPr="005A1FD1" w:rsidRDefault="00280BAC" w:rsidP="008C68A8">
      <w:pPr>
        <w:pStyle w:val="screen"/>
      </w:pPr>
      <w:r w:rsidRPr="005A1FD1">
        <w:t xml:space="preserve">  Select SPECIALTY (enter * for all, return to change OCCUPATION): &lt;Enter&gt;</w:t>
      </w:r>
    </w:p>
    <w:p w14:paraId="63B264A1" w14:textId="77777777" w:rsidR="00280BAC" w:rsidRPr="005A1FD1" w:rsidRDefault="00280BAC" w:rsidP="008C68A8">
      <w:pPr>
        <w:pStyle w:val="screen"/>
      </w:pPr>
    </w:p>
    <w:p w14:paraId="63B264A2" w14:textId="77777777" w:rsidR="00280BAC" w:rsidRPr="005A1FD1" w:rsidRDefault="00280BAC" w:rsidP="008C68A8">
      <w:pPr>
        <w:pStyle w:val="screen"/>
      </w:pPr>
      <w:r w:rsidRPr="005A1FD1">
        <w:t>Select another PERSON CLASS OCCUPATION</w:t>
      </w:r>
    </w:p>
    <w:p w14:paraId="63B264A3" w14:textId="77777777" w:rsidR="00280BAC" w:rsidRPr="005A1FD1" w:rsidRDefault="00280BAC" w:rsidP="008C68A8">
      <w:pPr>
        <w:pStyle w:val="screen"/>
      </w:pPr>
    </w:p>
    <w:p w14:paraId="63B264A4" w14:textId="77777777" w:rsidR="00280BAC" w:rsidRPr="005A1FD1" w:rsidRDefault="00280BAC" w:rsidP="008C68A8">
      <w:pPr>
        <w:pStyle w:val="screen"/>
      </w:pPr>
      <w:r w:rsidRPr="005A1FD1">
        <w:t xml:space="preserve">  Select OCCUPATION (enter * for all, return to end selection): &lt;Enter&gt;</w:t>
      </w:r>
    </w:p>
    <w:p w14:paraId="63B264A5" w14:textId="77777777" w:rsidR="00280BAC" w:rsidRPr="005A1FD1" w:rsidRDefault="00280BAC" w:rsidP="008C68A8">
      <w:pPr>
        <w:pStyle w:val="screen"/>
      </w:pPr>
    </w:p>
    <w:p w14:paraId="63B264A6" w14:textId="77777777" w:rsidR="00280BAC" w:rsidRPr="005A1FD1" w:rsidRDefault="00280BAC" w:rsidP="008C68A8">
      <w:pPr>
        <w:pStyle w:val="screen"/>
      </w:pPr>
      <w:r w:rsidRPr="005A1FD1">
        <w:lastRenderedPageBreak/>
        <w:t xml:space="preserve">     Select one of the following:</w:t>
      </w:r>
    </w:p>
    <w:p w14:paraId="63B264A7" w14:textId="77777777" w:rsidR="00280BAC" w:rsidRPr="005A1FD1" w:rsidRDefault="00280BAC" w:rsidP="008C68A8">
      <w:pPr>
        <w:pStyle w:val="screen"/>
      </w:pPr>
      <w:r w:rsidRPr="005A1FD1">
        <w:t xml:space="preserve">          S Summary</w:t>
      </w:r>
    </w:p>
    <w:p w14:paraId="63B264A8" w14:textId="77777777" w:rsidR="00280BAC" w:rsidRPr="005A1FD1" w:rsidRDefault="00280BAC" w:rsidP="008C68A8">
      <w:pPr>
        <w:pStyle w:val="screen"/>
      </w:pPr>
      <w:r w:rsidRPr="005A1FD1">
        <w:t xml:space="preserve">          D Detail by clinic and date</w:t>
      </w:r>
    </w:p>
    <w:p w14:paraId="63B264A9" w14:textId="77777777" w:rsidR="00280BAC" w:rsidRPr="005A1FD1" w:rsidRDefault="00280BAC" w:rsidP="008C68A8">
      <w:pPr>
        <w:pStyle w:val="screen"/>
      </w:pPr>
    </w:p>
    <w:p w14:paraId="63B264AA" w14:textId="77777777" w:rsidR="00280BAC" w:rsidRPr="005A1FD1" w:rsidRDefault="00280BAC" w:rsidP="008C68A8">
      <w:pPr>
        <w:pStyle w:val="screen"/>
      </w:pPr>
      <w:r w:rsidRPr="005A1FD1">
        <w:t>Which type of report: S// &lt;Enter&gt; Summary</w:t>
      </w:r>
    </w:p>
    <w:p w14:paraId="63B264AB" w14:textId="77777777" w:rsidR="00280BAC" w:rsidRPr="005A1FD1" w:rsidRDefault="00280BAC" w:rsidP="008C68A8">
      <w:pPr>
        <w:pStyle w:val="screen"/>
      </w:pPr>
      <w:r w:rsidRPr="005A1FD1">
        <w:t>DEVICE: HOME// &lt;Enter&gt; VAX RIGHT MARGIN: 70//&lt;Enter&gt;</w:t>
      </w:r>
    </w:p>
    <w:p w14:paraId="63B264AC" w14:textId="77777777" w:rsidR="00280BAC" w:rsidRPr="005A1FD1" w:rsidRDefault="00280BAC" w:rsidP="008C68A8">
      <w:pPr>
        <w:pStyle w:val="screen"/>
      </w:pPr>
    </w:p>
    <w:p w14:paraId="63B264AD" w14:textId="77777777" w:rsidR="00280BAC" w:rsidRPr="005A1FD1" w:rsidRDefault="00280BAC" w:rsidP="008C68A8">
      <w:pPr>
        <w:pStyle w:val="screen"/>
      </w:pPr>
      <w:r w:rsidRPr="005A1FD1">
        <w:t>Sorting encounters done</w:t>
      </w:r>
    </w:p>
    <w:p w14:paraId="63B264AE" w14:textId="77777777" w:rsidR="00280BAC" w:rsidRPr="005A1FD1" w:rsidRDefault="00280BAC" w:rsidP="008C68A8">
      <w:pPr>
        <w:pStyle w:val="screen"/>
      </w:pPr>
    </w:p>
    <w:p w14:paraId="63B264AF" w14:textId="77777777" w:rsidR="00280BAC" w:rsidRPr="005A1FD1" w:rsidRDefault="00280BAC" w:rsidP="008C68A8">
      <w:pPr>
        <w:pStyle w:val="screen"/>
      </w:pPr>
      <w:r w:rsidRPr="005A1FD1">
        <w:t>Feb 07, 1997 8:21:03 am Page 1</w:t>
      </w:r>
    </w:p>
    <w:p w14:paraId="63B264B0" w14:textId="77777777" w:rsidR="00280BAC" w:rsidRPr="005A1FD1" w:rsidRDefault="00280BAC" w:rsidP="008C68A8">
      <w:pPr>
        <w:pStyle w:val="screen"/>
      </w:pPr>
      <w:r w:rsidRPr="005A1FD1">
        <w:t>PCE Provider Encounter Counts</w:t>
      </w:r>
    </w:p>
    <w:p w14:paraId="63B264B1" w14:textId="77777777" w:rsidR="00280BAC" w:rsidRPr="005A1FD1" w:rsidRDefault="00280BAC" w:rsidP="008C68A8">
      <w:pPr>
        <w:pStyle w:val="screen"/>
      </w:pPr>
      <w:r w:rsidRPr="005A1FD1">
        <w:t>Criteria for Provider Encounter Summary Report</w:t>
      </w:r>
    </w:p>
    <w:p w14:paraId="63B264B2" w14:textId="77777777" w:rsidR="00280BAC" w:rsidRPr="005A1FD1" w:rsidRDefault="00280BAC" w:rsidP="008C68A8">
      <w:pPr>
        <w:pStyle w:val="screen"/>
      </w:pPr>
      <w:r w:rsidRPr="005A1FD1">
        <w:t xml:space="preserve">   Provider selection criteria:  Selected Person Classes</w:t>
      </w:r>
    </w:p>
    <w:p w14:paraId="63B264B3" w14:textId="77777777" w:rsidR="00280BAC" w:rsidRPr="005A1FD1" w:rsidRDefault="00280BAC" w:rsidP="008C68A8">
      <w:pPr>
        <w:pStyle w:val="screen"/>
      </w:pPr>
      <w:r w:rsidRPr="005A1FD1">
        <w:t xml:space="preserve">   Report date range:            Apr 13, 1996 through Feb 07, 1997</w:t>
      </w:r>
    </w:p>
    <w:p w14:paraId="63B264B4" w14:textId="77777777" w:rsidR="00280BAC" w:rsidRPr="005A1FD1" w:rsidRDefault="00280BAC" w:rsidP="008C68A8">
      <w:pPr>
        <w:pStyle w:val="screen"/>
      </w:pPr>
      <w:r w:rsidRPr="005A1FD1">
        <w:t xml:space="preserve">   Service categories:           AI</w:t>
      </w:r>
    </w:p>
    <w:p w14:paraId="63B264B5" w14:textId="77777777" w:rsidR="00280BAC" w:rsidRPr="005A1FD1" w:rsidRDefault="00280BAC" w:rsidP="008C68A8">
      <w:pPr>
        <w:pStyle w:val="screen"/>
      </w:pPr>
      <w:r w:rsidRPr="005A1FD1">
        <w:t xml:space="preserve">      A - AMBULATORY</w:t>
      </w:r>
    </w:p>
    <w:p w14:paraId="63B264B6" w14:textId="77777777" w:rsidR="00280BAC" w:rsidRPr="005A1FD1" w:rsidRDefault="00280BAC" w:rsidP="008C68A8">
      <w:pPr>
        <w:pStyle w:val="screen"/>
      </w:pPr>
      <w:r w:rsidRPr="005A1FD1">
        <w:t xml:space="preserve">      I - IN HOSPITAL</w:t>
      </w:r>
    </w:p>
    <w:p w14:paraId="63B264B7" w14:textId="77777777" w:rsidR="00280BAC" w:rsidRPr="005A1FD1" w:rsidRDefault="00280BAC" w:rsidP="008C68A8">
      <w:pPr>
        <w:pStyle w:val="screen"/>
      </w:pPr>
      <w:r w:rsidRPr="005A1FD1">
        <w:t>Selected Person Classes:</w:t>
      </w:r>
    </w:p>
    <w:p w14:paraId="63B264B8" w14:textId="77777777" w:rsidR="00280BAC" w:rsidRPr="005A1FD1" w:rsidRDefault="00280BAC" w:rsidP="008C68A8">
      <w:pPr>
        <w:pStyle w:val="screen"/>
      </w:pPr>
      <w:r w:rsidRPr="005A1FD1">
        <w:t xml:space="preserve">   Occupation: *</w:t>
      </w:r>
    </w:p>
    <w:p w14:paraId="63B264B9" w14:textId="77777777" w:rsidR="00280BAC" w:rsidRPr="005A1FD1" w:rsidRDefault="00280BAC" w:rsidP="008C68A8">
      <w:pPr>
        <w:pStyle w:val="screen"/>
      </w:pPr>
      <w:r w:rsidRPr="005A1FD1">
        <w:t xml:space="preserve">   Specialty: Physical Therapist</w:t>
      </w:r>
    </w:p>
    <w:p w14:paraId="63B264BA" w14:textId="77777777" w:rsidR="00280BAC" w:rsidRPr="005A1FD1" w:rsidRDefault="00280BAC" w:rsidP="008C68A8">
      <w:pPr>
        <w:pStyle w:val="screen"/>
      </w:pPr>
      <w:r w:rsidRPr="005A1FD1">
        <w:t xml:space="preserve">   Subspecialty: *</w:t>
      </w:r>
    </w:p>
    <w:p w14:paraId="63B264BB" w14:textId="77777777" w:rsidR="00280BAC" w:rsidRPr="005A1FD1" w:rsidRDefault="00280BAC" w:rsidP="008C68A8">
      <w:pPr>
        <w:pStyle w:val="screen"/>
      </w:pPr>
      <w:r w:rsidRPr="005A1FD1">
        <w:t>______________________________________________________</w:t>
      </w:r>
    </w:p>
    <w:p w14:paraId="63B264BC" w14:textId="77777777" w:rsidR="00280BAC" w:rsidRPr="005A1FD1" w:rsidRDefault="00280BAC" w:rsidP="008C68A8">
      <w:pPr>
        <w:pStyle w:val="screen"/>
      </w:pPr>
    </w:p>
    <w:p w14:paraId="63B264BD" w14:textId="77777777" w:rsidR="00280BAC" w:rsidRPr="005A1FD1" w:rsidRDefault="00280BAC" w:rsidP="008C68A8">
      <w:pPr>
        <w:pStyle w:val="screen"/>
      </w:pPr>
      <w:r w:rsidRPr="005A1FD1">
        <w:t>Facility: SALT LAKE CITY 660</w:t>
      </w:r>
    </w:p>
    <w:p w14:paraId="63B264BE" w14:textId="77777777" w:rsidR="00280BAC" w:rsidRPr="005A1FD1" w:rsidRDefault="00280BAC" w:rsidP="008C68A8">
      <w:pPr>
        <w:pStyle w:val="screen"/>
      </w:pPr>
    </w:p>
    <w:p w14:paraId="63B264BF" w14:textId="77777777" w:rsidR="00280BAC" w:rsidRPr="005A1FD1" w:rsidRDefault="00280BAC" w:rsidP="008C68A8">
      <w:pPr>
        <w:pStyle w:val="screen"/>
      </w:pPr>
      <w:r w:rsidRPr="005A1FD1">
        <w:t xml:space="preserve">                            Person Class</w:t>
      </w:r>
    </w:p>
    <w:p w14:paraId="63B264C0" w14:textId="77777777" w:rsidR="00280BAC" w:rsidRPr="005A1FD1" w:rsidRDefault="00280BAC" w:rsidP="008C68A8">
      <w:pPr>
        <w:pStyle w:val="screen"/>
      </w:pPr>
      <w:r w:rsidRPr="005A1FD1">
        <w:t>Provider (Occupation+Specialty+Subspecialty) Encounters</w:t>
      </w:r>
    </w:p>
    <w:p w14:paraId="63B264C1" w14:textId="77777777" w:rsidR="00280BAC" w:rsidRPr="005A1FD1" w:rsidRDefault="00280BAC" w:rsidP="008C68A8">
      <w:pPr>
        <w:pStyle w:val="screen"/>
      </w:pPr>
      <w:r w:rsidRPr="005A1FD1">
        <w:t>------------------------------------------------------</w:t>
      </w:r>
    </w:p>
    <w:p w14:paraId="63B264C2" w14:textId="77777777" w:rsidR="00280BAC" w:rsidRPr="005A1FD1" w:rsidRDefault="00280BAC" w:rsidP="008C68A8">
      <w:pPr>
        <w:pStyle w:val="screen"/>
      </w:pPr>
      <w:r w:rsidRPr="005A1FD1">
        <w:t>PCEPROVIDER,TEN   (Respiratory, Rehabil...+Physical 25</w:t>
      </w:r>
    </w:p>
    <w:p w14:paraId="63B264C3" w14:textId="77777777" w:rsidR="00280BAC" w:rsidRPr="005A1FD1" w:rsidRDefault="00280BAC" w:rsidP="008C68A8">
      <w:pPr>
        <w:pStyle w:val="screen"/>
      </w:pPr>
      <w:r w:rsidRPr="005A1FD1">
        <w:t xml:space="preserve">                  Therapist+Clinical Electrophys...)</w:t>
      </w:r>
    </w:p>
    <w:p w14:paraId="63B264C4" w14:textId="77777777" w:rsidR="00280BAC" w:rsidRPr="005A1FD1" w:rsidRDefault="00280BAC" w:rsidP="008C68A8">
      <w:pPr>
        <w:pStyle w:val="screen"/>
      </w:pPr>
      <w:r w:rsidRPr="005A1FD1">
        <w:t>PCEPROVIDER,SIX   (Respiratory, Rehabil...+Physical  5</w:t>
      </w:r>
    </w:p>
    <w:p w14:paraId="63B264C5" w14:textId="77777777" w:rsidR="00280BAC" w:rsidRPr="005A1FD1" w:rsidRDefault="00280BAC" w:rsidP="008C68A8">
      <w:pPr>
        <w:pStyle w:val="screen"/>
      </w:pPr>
      <w:r w:rsidRPr="005A1FD1">
        <w:t xml:space="preserve">                  Therapist+Clinical Electrophys...)</w:t>
      </w:r>
    </w:p>
    <w:p w14:paraId="63B264C6" w14:textId="77777777" w:rsidR="00280BAC" w:rsidRPr="005A1FD1" w:rsidRDefault="00280BAC" w:rsidP="008C68A8">
      <w:pPr>
        <w:pStyle w:val="screen"/>
      </w:pPr>
      <w:r w:rsidRPr="005A1FD1">
        <w:t>Total facility encounters 30</w:t>
      </w:r>
    </w:p>
    <w:p w14:paraId="63B264C7" w14:textId="77777777" w:rsidR="00280BAC" w:rsidRPr="005A1FD1" w:rsidRDefault="00280BAC" w:rsidP="008C68A8">
      <w:pPr>
        <w:pStyle w:val="screen"/>
      </w:pPr>
      <w:r w:rsidRPr="005A1FD1">
        <w:t>Total encounters 30</w:t>
      </w:r>
    </w:p>
    <w:p w14:paraId="63B264C8" w14:textId="77777777" w:rsidR="00280BAC" w:rsidRPr="005A1FD1" w:rsidRDefault="00280BAC" w:rsidP="008C68A8">
      <w:pPr>
        <w:pStyle w:val="screen"/>
      </w:pPr>
    </w:p>
    <w:p w14:paraId="63B264C9" w14:textId="77777777" w:rsidR="00280BAC" w:rsidRPr="005A1FD1" w:rsidRDefault="00280BAC" w:rsidP="008C68A8">
      <w:pPr>
        <w:pStyle w:val="screen"/>
      </w:pPr>
      <w:r w:rsidRPr="005A1FD1">
        <w:t>End of the report.</w:t>
      </w:r>
    </w:p>
    <w:p w14:paraId="63B264CA" w14:textId="77777777" w:rsidR="00280BAC" w:rsidRDefault="00280BAC" w:rsidP="00280BAC">
      <w:pPr>
        <w:pStyle w:val="Heading3"/>
      </w:pPr>
      <w:bookmarkStart w:id="476" w:name="_Toc428365075"/>
      <w:bookmarkStart w:id="477" w:name="_Toc468086090"/>
      <w:r>
        <w:t>Location Encounter Counts</w:t>
      </w:r>
      <w:bookmarkEnd w:id="476"/>
      <w:bookmarkEnd w:id="477"/>
    </w:p>
    <w:p w14:paraId="63B264CB" w14:textId="77777777" w:rsidR="00280BAC" w:rsidRPr="00724287" w:rsidRDefault="00280BAC" w:rsidP="00444F17">
      <w:pPr>
        <w:rPr>
          <w:rFonts w:eastAsiaTheme="minorHAnsi" w:cstheme="minorBidi"/>
        </w:rPr>
      </w:pPr>
      <w:r w:rsidRPr="00724287">
        <w:rPr>
          <w:rFonts w:eastAsiaTheme="minorHAnsi" w:cstheme="minorBidi"/>
        </w:rPr>
        <w:t>This report provides the number of PCE outpatient encounters within an encounter date range, by location.</w:t>
      </w:r>
    </w:p>
    <w:p w14:paraId="63B264CC" w14:textId="77777777" w:rsidR="00280BAC" w:rsidRPr="00724287" w:rsidRDefault="00280BAC" w:rsidP="00444F17">
      <w:pPr>
        <w:rPr>
          <w:rFonts w:eastAsiaTheme="minorHAnsi" w:cstheme="minorBidi"/>
        </w:rPr>
      </w:pPr>
      <w:r w:rsidRPr="00724287">
        <w:rPr>
          <w:rFonts w:eastAsiaTheme="minorHAnsi" w:cstheme="minorBidi"/>
        </w:rPr>
        <w:t>The location report selection criteria can be based on facility, hospital location(s), or clinic stop(s). The selection criteria are:</w:t>
      </w:r>
    </w:p>
    <w:p w14:paraId="63B264CD" w14:textId="77777777" w:rsidR="00280BAC" w:rsidRPr="00724287" w:rsidRDefault="00280BAC" w:rsidP="00444F17">
      <w:pPr>
        <w:rPr>
          <w:rFonts w:eastAsiaTheme="minorHAnsi" w:cstheme="minorBidi"/>
        </w:rPr>
      </w:pPr>
      <w:r w:rsidRPr="00724287">
        <w:rPr>
          <w:rFonts w:eastAsiaTheme="minorHAnsi" w:cstheme="minorBidi"/>
          <w:b/>
        </w:rPr>
        <w:t>Facility</w:t>
      </w:r>
      <w:r w:rsidR="005D3AAB" w:rsidRPr="00724287">
        <w:rPr>
          <w:rFonts w:eastAsiaTheme="minorHAnsi" w:cstheme="minorBidi"/>
        </w:rPr>
        <w:t xml:space="preserve"> – S</w:t>
      </w:r>
      <w:r w:rsidRPr="00724287">
        <w:rPr>
          <w:rFonts w:eastAsiaTheme="minorHAnsi" w:cstheme="minorBidi"/>
        </w:rPr>
        <w:t>elect the facilities whose encounters are to be included in the report.</w:t>
      </w:r>
    </w:p>
    <w:p w14:paraId="63B264CE" w14:textId="77777777" w:rsidR="00280BAC" w:rsidRPr="00724287" w:rsidRDefault="00280BAC" w:rsidP="00444F17">
      <w:pPr>
        <w:rPr>
          <w:rFonts w:eastAsiaTheme="minorHAnsi" w:cstheme="minorBidi"/>
        </w:rPr>
      </w:pPr>
      <w:r w:rsidRPr="00724287">
        <w:rPr>
          <w:rFonts w:eastAsiaTheme="minorHAnsi" w:cstheme="minorBidi"/>
          <w:b/>
        </w:rPr>
        <w:t>Service Category</w:t>
      </w:r>
      <w:r w:rsidR="005D3AAB" w:rsidRPr="00724287">
        <w:rPr>
          <w:rFonts w:eastAsiaTheme="minorHAnsi" w:cstheme="minorBidi"/>
        </w:rPr>
        <w:t xml:space="preserve"> – O</w:t>
      </w:r>
      <w:r w:rsidRPr="00724287">
        <w:rPr>
          <w:rFonts w:eastAsiaTheme="minorHAnsi" w:cstheme="minorBidi"/>
        </w:rPr>
        <w:t>nly encounters with the specified service category or categories are used to generate the report. This defaults to "AI" for Ambulatory encounters and clinic encounters where the patient had an inpatient status.</w:t>
      </w:r>
    </w:p>
    <w:p w14:paraId="63B264CF" w14:textId="77777777" w:rsidR="00280BAC" w:rsidRPr="00724287" w:rsidRDefault="00280BAC" w:rsidP="00444F17">
      <w:pPr>
        <w:rPr>
          <w:rFonts w:eastAsiaTheme="minorHAnsi" w:cstheme="minorBidi"/>
        </w:rPr>
      </w:pPr>
      <w:r w:rsidRPr="00724287">
        <w:rPr>
          <w:rFonts w:eastAsiaTheme="minorHAnsi" w:cstheme="minorBidi"/>
          <w:b/>
        </w:rPr>
        <w:t>Encounter Date Range</w:t>
      </w:r>
      <w:r w:rsidR="005D3AAB" w:rsidRPr="00724287">
        <w:rPr>
          <w:rFonts w:eastAsiaTheme="minorHAnsi" w:cstheme="minorBidi"/>
        </w:rPr>
        <w:t xml:space="preserve"> – O</w:t>
      </w:r>
      <w:r w:rsidRPr="00724287">
        <w:rPr>
          <w:rFonts w:eastAsiaTheme="minorHAnsi" w:cstheme="minorBidi"/>
        </w:rPr>
        <w:t>nly encounters that fall within the specified date range are used to generate the report.</w:t>
      </w:r>
    </w:p>
    <w:p w14:paraId="63B264D0" w14:textId="77777777" w:rsidR="00280BAC" w:rsidRPr="00724287" w:rsidRDefault="005D3AAB" w:rsidP="00444F17">
      <w:pPr>
        <w:rPr>
          <w:rFonts w:eastAsiaTheme="minorHAnsi" w:cstheme="minorBidi"/>
        </w:rPr>
      </w:pPr>
      <w:r w:rsidRPr="00724287">
        <w:rPr>
          <w:rFonts w:eastAsiaTheme="minorHAnsi" w:cstheme="minorBidi"/>
          <w:b/>
        </w:rPr>
        <w:t>Location Criteria</w:t>
      </w:r>
      <w:r w:rsidRPr="00724287">
        <w:rPr>
          <w:rFonts w:eastAsiaTheme="minorHAnsi" w:cstheme="minorBidi"/>
        </w:rPr>
        <w:t xml:space="preserve"> – C</w:t>
      </w:r>
      <w:r w:rsidR="00280BAC" w:rsidRPr="00724287">
        <w:rPr>
          <w:rFonts w:eastAsiaTheme="minorHAnsi" w:cstheme="minorBidi"/>
        </w:rPr>
        <w:t>an specify All Hospital Locations, Selected Hospital Locations, All Clinic Stops, or Selected Clinic Stops.</w:t>
      </w:r>
    </w:p>
    <w:p w14:paraId="63B264D1" w14:textId="77777777" w:rsidR="00280BAC" w:rsidRPr="00724287" w:rsidRDefault="00280BAC" w:rsidP="00444F17">
      <w:pPr>
        <w:rPr>
          <w:rFonts w:eastAsiaTheme="minorHAnsi" w:cstheme="minorBidi"/>
        </w:rPr>
      </w:pPr>
      <w:r w:rsidRPr="00724287">
        <w:rPr>
          <w:rFonts w:eastAsiaTheme="minorHAnsi" w:cstheme="minorBidi"/>
          <w:b/>
        </w:rPr>
        <w:lastRenderedPageBreak/>
        <w:t>Hospital Locations</w:t>
      </w:r>
      <w:r w:rsidR="005D3AAB" w:rsidRPr="00724287">
        <w:rPr>
          <w:rFonts w:eastAsiaTheme="minorHAnsi" w:cstheme="minorBidi"/>
        </w:rPr>
        <w:t xml:space="preserve"> – O</w:t>
      </w:r>
      <w:r w:rsidRPr="00724287">
        <w:rPr>
          <w:rFonts w:eastAsiaTheme="minorHAnsi" w:cstheme="minorBidi"/>
        </w:rPr>
        <w:t>nly encounters where the encounter's hospital location is the same as one of the selected hospital locations are used to generate the report.</w:t>
      </w:r>
    </w:p>
    <w:p w14:paraId="63B264D2" w14:textId="77777777" w:rsidR="00280BAC" w:rsidRPr="00724287" w:rsidRDefault="00280BAC" w:rsidP="00444F17">
      <w:pPr>
        <w:rPr>
          <w:rFonts w:eastAsiaTheme="minorHAnsi" w:cstheme="minorBidi"/>
        </w:rPr>
      </w:pPr>
      <w:r w:rsidRPr="00724287">
        <w:rPr>
          <w:rFonts w:eastAsiaTheme="minorHAnsi" w:cstheme="minorBidi"/>
          <w:b/>
        </w:rPr>
        <w:t>Clinic Stops</w:t>
      </w:r>
      <w:r w:rsidR="005D3AAB" w:rsidRPr="00724287">
        <w:rPr>
          <w:rFonts w:eastAsiaTheme="minorHAnsi" w:cstheme="minorBidi"/>
        </w:rPr>
        <w:t xml:space="preserve"> – O</w:t>
      </w:r>
      <w:r w:rsidRPr="00724287">
        <w:rPr>
          <w:rFonts w:eastAsiaTheme="minorHAnsi" w:cstheme="minorBidi"/>
        </w:rPr>
        <w:t>nly encounters where the encounter's clinic stop is the same as one of the selected clinic stops are used to generate the report.</w:t>
      </w:r>
    </w:p>
    <w:p w14:paraId="63B264D3" w14:textId="77777777" w:rsidR="00280BAC" w:rsidRPr="00724287" w:rsidRDefault="00280BAC" w:rsidP="00444F17">
      <w:pPr>
        <w:rPr>
          <w:rFonts w:eastAsiaTheme="minorHAnsi" w:cstheme="minorBidi"/>
        </w:rPr>
      </w:pPr>
      <w:r w:rsidRPr="00724287">
        <w:rPr>
          <w:rFonts w:eastAsiaTheme="minorHAnsi" w:cstheme="minorBidi"/>
        </w:rPr>
        <w:t>The report lists the number of encounters alphabetically by the location criteria selected.</w:t>
      </w:r>
    </w:p>
    <w:p w14:paraId="63B264D4" w14:textId="77777777" w:rsidR="00280BAC" w:rsidRPr="005A1FD1" w:rsidRDefault="00280BAC" w:rsidP="008C68A8">
      <w:pPr>
        <w:pStyle w:val="screen"/>
      </w:pPr>
      <w:r w:rsidRPr="005A1FD1">
        <w:t>Select PCE Clinical Reports Option: LE  Location Encounter Counts</w:t>
      </w:r>
    </w:p>
    <w:p w14:paraId="63B264D5" w14:textId="77777777" w:rsidR="00280BAC" w:rsidRPr="005A1FD1" w:rsidRDefault="00280BAC" w:rsidP="008C68A8">
      <w:pPr>
        <w:pStyle w:val="screen"/>
      </w:pPr>
    </w:p>
    <w:p w14:paraId="63B264D6" w14:textId="77777777" w:rsidR="00280BAC" w:rsidRPr="005A1FD1" w:rsidRDefault="00280BAC" w:rsidP="008C68A8">
      <w:pPr>
        <w:pStyle w:val="screen"/>
      </w:pPr>
      <w:r w:rsidRPr="005A1FD1">
        <w:t>Select FACILITY: SALT LAKE CITY// [ENTER]  UT      660</w:t>
      </w:r>
    </w:p>
    <w:p w14:paraId="63B264D7" w14:textId="77777777" w:rsidR="00280BAC" w:rsidRPr="005A1FD1" w:rsidRDefault="00280BAC" w:rsidP="008C68A8">
      <w:pPr>
        <w:pStyle w:val="screen"/>
      </w:pPr>
      <w:r w:rsidRPr="005A1FD1">
        <w:t>Select another FACILITY: [ENTER]</w:t>
      </w:r>
    </w:p>
    <w:p w14:paraId="63B264D8" w14:textId="77777777" w:rsidR="00280BAC" w:rsidRPr="005A1FD1" w:rsidRDefault="00280BAC" w:rsidP="008C68A8">
      <w:pPr>
        <w:pStyle w:val="screen"/>
      </w:pPr>
    </w:p>
    <w:p w14:paraId="63B264D9" w14:textId="77777777" w:rsidR="00280BAC" w:rsidRPr="005A1FD1" w:rsidRDefault="00280BAC" w:rsidP="008C68A8">
      <w:pPr>
        <w:pStyle w:val="screen"/>
      </w:pPr>
      <w:r w:rsidRPr="005A1FD1">
        <w:t>Select SERVICE CATEGORIES: AI// [ENTER]</w:t>
      </w:r>
    </w:p>
    <w:p w14:paraId="63B264DA" w14:textId="77777777" w:rsidR="00280BAC" w:rsidRPr="005A1FD1" w:rsidRDefault="00280BAC" w:rsidP="008C68A8">
      <w:pPr>
        <w:pStyle w:val="screen"/>
      </w:pPr>
    </w:p>
    <w:p w14:paraId="63B264DB" w14:textId="77777777" w:rsidR="00280BAC" w:rsidRPr="005A1FD1" w:rsidRDefault="00280BAC" w:rsidP="008C68A8">
      <w:pPr>
        <w:pStyle w:val="screen"/>
      </w:pPr>
      <w:r w:rsidRPr="005A1FD1">
        <w:t>Enter ENCOUNTER BEGINNING DATE:  T-30  (JUN 29, 1996)</w:t>
      </w:r>
    </w:p>
    <w:p w14:paraId="63B264DC" w14:textId="77777777" w:rsidR="00280BAC" w:rsidRPr="005A1FD1" w:rsidRDefault="00280BAC" w:rsidP="008C68A8">
      <w:pPr>
        <w:pStyle w:val="screen"/>
      </w:pPr>
      <w:r w:rsidRPr="005A1FD1">
        <w:t>Enter ENCOUNTER ENDING DATE: Jul 29, 1996//  [ENTER] (JUL 29, 1996)</w:t>
      </w:r>
    </w:p>
    <w:p w14:paraId="63B264DD" w14:textId="77777777" w:rsidR="00280BAC" w:rsidRPr="005A1FD1" w:rsidRDefault="00280BAC" w:rsidP="008C68A8">
      <w:pPr>
        <w:pStyle w:val="screen"/>
      </w:pPr>
    </w:p>
    <w:p w14:paraId="63B264DE" w14:textId="77777777" w:rsidR="00280BAC" w:rsidRPr="005A1FD1" w:rsidRDefault="00280BAC" w:rsidP="008C68A8">
      <w:pPr>
        <w:pStyle w:val="screen"/>
      </w:pPr>
      <w:r w:rsidRPr="005A1FD1">
        <w:t xml:space="preserve">     Select one of the following:</w:t>
      </w:r>
    </w:p>
    <w:p w14:paraId="63B264DF" w14:textId="77777777" w:rsidR="00280BAC" w:rsidRPr="005A1FD1" w:rsidRDefault="00280BAC" w:rsidP="008C68A8">
      <w:pPr>
        <w:pStyle w:val="screen"/>
      </w:pPr>
    </w:p>
    <w:p w14:paraId="63B264E0" w14:textId="77777777" w:rsidR="00280BAC" w:rsidRPr="005A1FD1" w:rsidRDefault="00280BAC" w:rsidP="008C68A8">
      <w:pPr>
        <w:pStyle w:val="screen"/>
      </w:pPr>
      <w:r w:rsidRPr="005A1FD1">
        <w:t xml:space="preserve">          HA        All Hospital Locations</w:t>
      </w:r>
    </w:p>
    <w:p w14:paraId="63B264E1" w14:textId="77777777" w:rsidR="00280BAC" w:rsidRPr="005A1FD1" w:rsidRDefault="00280BAC" w:rsidP="008C68A8">
      <w:pPr>
        <w:pStyle w:val="screen"/>
      </w:pPr>
      <w:r w:rsidRPr="005A1FD1">
        <w:t xml:space="preserve">          HS        Selected Hospital Locations</w:t>
      </w:r>
    </w:p>
    <w:p w14:paraId="63B264E2" w14:textId="77777777" w:rsidR="00280BAC" w:rsidRPr="005A1FD1" w:rsidRDefault="00280BAC" w:rsidP="008C68A8">
      <w:pPr>
        <w:pStyle w:val="screen"/>
      </w:pPr>
      <w:r w:rsidRPr="005A1FD1">
        <w:t xml:space="preserve">          CA        All Clinic Stops</w:t>
      </w:r>
    </w:p>
    <w:p w14:paraId="63B264E3" w14:textId="77777777" w:rsidR="00280BAC" w:rsidRPr="005A1FD1" w:rsidRDefault="00280BAC" w:rsidP="008C68A8">
      <w:pPr>
        <w:pStyle w:val="screen"/>
      </w:pPr>
      <w:r w:rsidRPr="005A1FD1">
        <w:t xml:space="preserve">          CS        Selected Clinic Stops</w:t>
      </w:r>
    </w:p>
    <w:p w14:paraId="63B264E4" w14:textId="77777777" w:rsidR="00280BAC" w:rsidRPr="005A1FD1" w:rsidRDefault="00280BAC" w:rsidP="008C68A8">
      <w:pPr>
        <w:pStyle w:val="screen"/>
      </w:pPr>
    </w:p>
    <w:p w14:paraId="63B264E5" w14:textId="77777777" w:rsidR="00280BAC" w:rsidRPr="005A1FD1" w:rsidRDefault="00280BAC" w:rsidP="008C68A8">
      <w:pPr>
        <w:pStyle w:val="screen"/>
      </w:pPr>
      <w:r w:rsidRPr="005A1FD1">
        <w:t>Determine encounter counts for: HA// CA  All Clinic Stops</w:t>
      </w:r>
    </w:p>
    <w:p w14:paraId="63B264E6" w14:textId="77777777" w:rsidR="00280BAC" w:rsidRPr="005A1FD1" w:rsidRDefault="00280BAC" w:rsidP="008C68A8">
      <w:pPr>
        <w:pStyle w:val="screen"/>
      </w:pPr>
    </w:p>
    <w:p w14:paraId="63B264E7" w14:textId="77777777" w:rsidR="00280BAC" w:rsidRPr="005A1FD1" w:rsidRDefault="00280BAC" w:rsidP="008C68A8">
      <w:pPr>
        <w:pStyle w:val="screen"/>
      </w:pPr>
      <w:r w:rsidRPr="005A1FD1">
        <w:t>DEVICE: HOME//  [ENTER] VAX    RIGHT MARGIN: 80//[ENTER]</w:t>
      </w:r>
    </w:p>
    <w:p w14:paraId="63B264E8" w14:textId="77777777" w:rsidR="00280BAC" w:rsidRPr="005A1FD1" w:rsidRDefault="00280BAC" w:rsidP="008C68A8">
      <w:pPr>
        <w:pStyle w:val="screen"/>
      </w:pPr>
      <w:r w:rsidRPr="005A1FD1">
        <w:t xml:space="preserve">                                         Jul 29, 1996 12:24:33 pm  Page 1</w:t>
      </w:r>
    </w:p>
    <w:p w14:paraId="63B264EA" w14:textId="77777777" w:rsidR="00280BAC" w:rsidRPr="005A1FD1" w:rsidRDefault="00280BAC" w:rsidP="008C68A8">
      <w:pPr>
        <w:pStyle w:val="screen"/>
      </w:pPr>
      <w:r w:rsidRPr="005A1FD1">
        <w:t xml:space="preserve">                         PCE Location Encounter Counts</w:t>
      </w:r>
    </w:p>
    <w:p w14:paraId="63B264EB" w14:textId="77777777" w:rsidR="00280BAC" w:rsidRPr="005A1FD1" w:rsidRDefault="00280BAC" w:rsidP="008C68A8">
      <w:pPr>
        <w:pStyle w:val="screen"/>
      </w:pPr>
    </w:p>
    <w:p w14:paraId="63B264EC" w14:textId="77777777" w:rsidR="00280BAC" w:rsidRPr="005A1FD1" w:rsidRDefault="00280BAC" w:rsidP="008C68A8">
      <w:pPr>
        <w:pStyle w:val="screen"/>
      </w:pPr>
      <w:r w:rsidRPr="005A1FD1">
        <w:t>Criteria for Clinic Encounter Count Report</w:t>
      </w:r>
    </w:p>
    <w:p w14:paraId="63B264ED" w14:textId="77777777" w:rsidR="00280BAC" w:rsidRPr="005A1FD1" w:rsidRDefault="00280BAC" w:rsidP="008C68A8">
      <w:pPr>
        <w:pStyle w:val="screen"/>
      </w:pPr>
      <w:r w:rsidRPr="005A1FD1">
        <w:t xml:space="preserve">   Location selection criteria: All Clinic Stops</w:t>
      </w:r>
    </w:p>
    <w:p w14:paraId="63B264EE" w14:textId="77777777" w:rsidR="00280BAC" w:rsidRPr="005A1FD1" w:rsidRDefault="00280BAC" w:rsidP="008C68A8">
      <w:pPr>
        <w:pStyle w:val="screen"/>
      </w:pPr>
      <w:r w:rsidRPr="005A1FD1">
        <w:t xml:space="preserve">   Encounter date range:        Jun 29, 1996 through Jul 29, 1996</w:t>
      </w:r>
    </w:p>
    <w:p w14:paraId="63B264EF" w14:textId="77777777" w:rsidR="00280BAC" w:rsidRPr="005A1FD1" w:rsidRDefault="00280BAC" w:rsidP="008C68A8">
      <w:pPr>
        <w:pStyle w:val="screen"/>
      </w:pPr>
      <w:r w:rsidRPr="005A1FD1">
        <w:t xml:space="preserve">   Service categories:          AI</w:t>
      </w:r>
    </w:p>
    <w:p w14:paraId="63B264F0" w14:textId="77777777" w:rsidR="00280BAC" w:rsidRPr="005A1FD1" w:rsidRDefault="00280BAC" w:rsidP="008C68A8">
      <w:pPr>
        <w:pStyle w:val="screen"/>
      </w:pPr>
      <w:r w:rsidRPr="005A1FD1">
        <w:t xml:space="preserve">      A - AMBULATORY</w:t>
      </w:r>
    </w:p>
    <w:p w14:paraId="63B264F1" w14:textId="77777777" w:rsidR="00280BAC" w:rsidRPr="005A1FD1" w:rsidRDefault="00280BAC" w:rsidP="008C68A8">
      <w:pPr>
        <w:pStyle w:val="screen"/>
      </w:pPr>
      <w:r w:rsidRPr="005A1FD1">
        <w:t xml:space="preserve">      I - IN HOSPITAL</w:t>
      </w:r>
    </w:p>
    <w:p w14:paraId="63B264F2" w14:textId="77777777" w:rsidR="00280BAC" w:rsidRPr="005A1FD1" w:rsidRDefault="00280BAC" w:rsidP="008C68A8">
      <w:pPr>
        <w:pStyle w:val="screen"/>
      </w:pPr>
    </w:p>
    <w:p w14:paraId="63B264F3" w14:textId="77777777" w:rsidR="00280BAC" w:rsidRPr="005A1FD1" w:rsidRDefault="00280BAC" w:rsidP="008C68A8">
      <w:pPr>
        <w:pStyle w:val="screen"/>
      </w:pPr>
      <w:r w:rsidRPr="005A1FD1">
        <w:t>Facility: SALT LAKE CITY  660</w:t>
      </w:r>
    </w:p>
    <w:p w14:paraId="63B264F4" w14:textId="77777777" w:rsidR="00280BAC" w:rsidRPr="005A1FD1" w:rsidRDefault="00280BAC" w:rsidP="008C68A8">
      <w:pPr>
        <w:pStyle w:val="screen"/>
      </w:pPr>
    </w:p>
    <w:p w14:paraId="63B264F5" w14:textId="77777777" w:rsidR="00280BAC" w:rsidRPr="005A1FD1" w:rsidRDefault="00280BAC" w:rsidP="008C68A8">
      <w:pPr>
        <w:pStyle w:val="screen"/>
      </w:pPr>
      <w:r w:rsidRPr="005A1FD1">
        <w:t xml:space="preserve">     Clinic Stop (Stop Code)               No. of Encounters</w:t>
      </w:r>
    </w:p>
    <w:p w14:paraId="63B264F6" w14:textId="77777777" w:rsidR="00280BAC" w:rsidRPr="005A1FD1" w:rsidRDefault="00280BAC" w:rsidP="008C68A8">
      <w:pPr>
        <w:pStyle w:val="screen"/>
      </w:pPr>
      <w:r w:rsidRPr="005A1FD1">
        <w:t>---------------------------------------------------</w:t>
      </w:r>
    </w:p>
    <w:p w14:paraId="63B264F7" w14:textId="77777777" w:rsidR="00280BAC" w:rsidRPr="005A1FD1" w:rsidRDefault="00280BAC" w:rsidP="008C68A8">
      <w:pPr>
        <w:pStyle w:val="screen"/>
      </w:pPr>
      <w:r w:rsidRPr="005A1FD1">
        <w:t xml:space="preserve">     ADMITTING/SCREENING       (102)               3</w:t>
      </w:r>
    </w:p>
    <w:p w14:paraId="63B264F8" w14:textId="77777777" w:rsidR="00280BAC" w:rsidRPr="005A1FD1" w:rsidRDefault="00280BAC" w:rsidP="008C68A8">
      <w:pPr>
        <w:pStyle w:val="screen"/>
      </w:pPr>
      <w:r w:rsidRPr="005A1FD1">
        <w:t xml:space="preserve">     CARDIOLOGY                (303)              64</w:t>
      </w:r>
    </w:p>
    <w:p w14:paraId="63B264F9" w14:textId="77777777" w:rsidR="00280BAC" w:rsidRPr="005A1FD1" w:rsidRDefault="00280BAC" w:rsidP="008C68A8">
      <w:pPr>
        <w:pStyle w:val="screen"/>
      </w:pPr>
      <w:r w:rsidRPr="005A1FD1">
        <w:t xml:space="preserve">     DIABETES                  (306)              48</w:t>
      </w:r>
    </w:p>
    <w:p w14:paraId="63B264FA" w14:textId="77777777" w:rsidR="00280BAC" w:rsidRPr="005A1FD1" w:rsidRDefault="00280BAC" w:rsidP="008C68A8">
      <w:pPr>
        <w:pStyle w:val="screen"/>
      </w:pPr>
      <w:r w:rsidRPr="005A1FD1">
        <w:t xml:space="preserve">     GASTROENTEROLOGY          (307)               1</w:t>
      </w:r>
    </w:p>
    <w:p w14:paraId="63B264FB" w14:textId="77777777" w:rsidR="00280BAC" w:rsidRPr="005A1FD1" w:rsidRDefault="00280BAC" w:rsidP="008C68A8">
      <w:pPr>
        <w:pStyle w:val="screen"/>
      </w:pPr>
      <w:r w:rsidRPr="005A1FD1">
        <w:t xml:space="preserve">     GENERAL INTERNAL MEDICINE (301)               2</w:t>
      </w:r>
    </w:p>
    <w:p w14:paraId="63B264FC" w14:textId="77777777" w:rsidR="00280BAC" w:rsidRPr="005A1FD1" w:rsidRDefault="00280BAC" w:rsidP="008C68A8">
      <w:pPr>
        <w:pStyle w:val="screen"/>
      </w:pPr>
      <w:r w:rsidRPr="005A1FD1">
        <w:t xml:space="preserve">     ORTHOPEDICS               (409)               4</w:t>
      </w:r>
    </w:p>
    <w:p w14:paraId="63B264FD" w14:textId="77777777" w:rsidR="00280BAC" w:rsidRPr="005A1FD1" w:rsidRDefault="00280BAC" w:rsidP="008C68A8">
      <w:pPr>
        <w:pStyle w:val="screen"/>
      </w:pPr>
      <w:r w:rsidRPr="005A1FD1">
        <w:t xml:space="preserve">                                                _____</w:t>
      </w:r>
    </w:p>
    <w:p w14:paraId="63B264FE" w14:textId="77777777" w:rsidR="00280BAC" w:rsidRPr="005A1FD1" w:rsidRDefault="00280BAC" w:rsidP="008C68A8">
      <w:pPr>
        <w:pStyle w:val="screen"/>
      </w:pPr>
      <w:r w:rsidRPr="005A1FD1">
        <w:t xml:space="preserve">                       Total facility encounters 122</w:t>
      </w:r>
    </w:p>
    <w:p w14:paraId="63B264FF" w14:textId="77777777" w:rsidR="00280BAC" w:rsidRPr="005A1FD1" w:rsidRDefault="00280BAC" w:rsidP="008C68A8">
      <w:pPr>
        <w:pStyle w:val="screen"/>
      </w:pPr>
    </w:p>
    <w:p w14:paraId="63B26500" w14:textId="77777777" w:rsidR="00280BAC" w:rsidRPr="005A1FD1" w:rsidRDefault="00280BAC" w:rsidP="008C68A8">
      <w:pPr>
        <w:pStyle w:val="screen"/>
      </w:pPr>
      <w:r w:rsidRPr="005A1FD1">
        <w:t xml:space="preserve">                                Total encounters 122</w:t>
      </w:r>
    </w:p>
    <w:p w14:paraId="63B26502" w14:textId="77777777" w:rsidR="00280BAC" w:rsidRPr="005A1FD1" w:rsidRDefault="00280BAC" w:rsidP="008C68A8">
      <w:pPr>
        <w:pStyle w:val="screen"/>
      </w:pPr>
    </w:p>
    <w:p w14:paraId="63B26503" w14:textId="2BD01A9B" w:rsidR="00280BAC" w:rsidRPr="005A1FD1" w:rsidRDefault="008C68A8" w:rsidP="008C68A8">
      <w:pPr>
        <w:pStyle w:val="screen"/>
      </w:pPr>
      <w:r w:rsidRPr="005A1FD1">
        <w:t>End of the report</w:t>
      </w:r>
    </w:p>
    <w:p w14:paraId="63B26504" w14:textId="77777777" w:rsidR="00006A94" w:rsidRDefault="00280BAC" w:rsidP="00280BAC">
      <w:pPr>
        <w:pStyle w:val="Heading3"/>
      </w:pPr>
      <w:bookmarkStart w:id="478" w:name="_Key_Concepts_1"/>
      <w:bookmarkStart w:id="479" w:name="_Toc428365076"/>
      <w:bookmarkStart w:id="480" w:name="_Toc468086091"/>
      <w:bookmarkEnd w:id="478"/>
      <w:r>
        <w:t>Key Concepts</w:t>
      </w:r>
      <w:bookmarkEnd w:id="479"/>
      <w:bookmarkEnd w:id="480"/>
    </w:p>
    <w:p w14:paraId="63B26505" w14:textId="77777777" w:rsidR="00280BAC" w:rsidRPr="00724287" w:rsidRDefault="00280BAC" w:rsidP="00444F17">
      <w:pPr>
        <w:pStyle w:val="ListParagraph"/>
        <w:numPr>
          <w:ilvl w:val="0"/>
          <w:numId w:val="152"/>
        </w:numPr>
        <w:rPr>
          <w:rFonts w:eastAsiaTheme="minorHAnsi" w:cstheme="minorBidi"/>
        </w:rPr>
      </w:pPr>
      <w:r w:rsidRPr="00724287">
        <w:rPr>
          <w:rFonts w:eastAsiaTheme="minorHAnsi" w:cstheme="minorBidi"/>
        </w:rPr>
        <w:lastRenderedPageBreak/>
        <w:t>You can produce reports for Caseload Profile by Clinic, Workload by Clinic, Frequency of Diagnoses, Location Encounter Counts, Provider Encounter Counts, and Patient Activity by Clinic.</w:t>
      </w:r>
    </w:p>
    <w:p w14:paraId="63B26506" w14:textId="77777777" w:rsidR="00280BAC" w:rsidRPr="00724287" w:rsidRDefault="00280BAC" w:rsidP="00444F17">
      <w:pPr>
        <w:pStyle w:val="ListParagraph"/>
        <w:numPr>
          <w:ilvl w:val="0"/>
          <w:numId w:val="152"/>
        </w:numPr>
        <w:rPr>
          <w:rFonts w:eastAsiaTheme="minorHAnsi" w:cstheme="minorBidi"/>
        </w:rPr>
      </w:pPr>
      <w:r w:rsidRPr="00724287">
        <w:rPr>
          <w:rFonts w:eastAsiaTheme="minorHAnsi" w:cstheme="minorBidi"/>
        </w:rPr>
        <w:t>All reports can be customized to show only specified date ranges, clinics, providers, types of encounters (cancelled, walk-ins, etc.), etc.</w:t>
      </w:r>
    </w:p>
    <w:p w14:paraId="63B26507" w14:textId="709EE7BB" w:rsidR="00280BAC" w:rsidRPr="00724287" w:rsidRDefault="00280BAC" w:rsidP="00444F17">
      <w:pPr>
        <w:pStyle w:val="ListParagraph"/>
        <w:numPr>
          <w:ilvl w:val="0"/>
          <w:numId w:val="152"/>
        </w:numPr>
        <w:rPr>
          <w:rFonts w:eastAsiaTheme="minorHAnsi" w:cstheme="minorBidi"/>
        </w:rPr>
      </w:pPr>
      <w:r w:rsidRPr="00724287">
        <w:rPr>
          <w:rFonts w:eastAsiaTheme="minorHAnsi" w:cstheme="minorBidi"/>
        </w:rPr>
        <w:t xml:space="preserve">The reports extract data from various files in VISTA, including laboratory, pharmacy, and PIMS to create output reports </w:t>
      </w:r>
      <w:r w:rsidR="006F1044" w:rsidRPr="00724287">
        <w:rPr>
          <w:rFonts w:eastAsiaTheme="minorHAnsi" w:cstheme="minorBidi"/>
        </w:rPr>
        <w:t>that</w:t>
      </w:r>
      <w:r w:rsidRPr="00724287">
        <w:rPr>
          <w:rFonts w:eastAsiaTheme="minorHAnsi" w:cstheme="minorBidi"/>
        </w:rPr>
        <w:t xml:space="preserve"> have been requested by physicians throughout the VA.</w:t>
      </w:r>
    </w:p>
    <w:p w14:paraId="63B26508" w14:textId="77777777" w:rsidR="00280BAC" w:rsidRPr="00724287" w:rsidRDefault="00280BAC" w:rsidP="00444F17">
      <w:pPr>
        <w:pStyle w:val="ListParagraph"/>
        <w:numPr>
          <w:ilvl w:val="0"/>
          <w:numId w:val="152"/>
        </w:numPr>
        <w:rPr>
          <w:rFonts w:eastAsiaTheme="minorHAnsi" w:cstheme="minorBidi"/>
        </w:rPr>
      </w:pPr>
      <w:r w:rsidRPr="00724287">
        <w:rPr>
          <w:rFonts w:eastAsiaTheme="minorHAnsi" w:cstheme="minorBidi"/>
        </w:rPr>
        <w:t>Caseload Profile by Clinic provides a measure of continuity of care. If a provider of record has his or her care-giving interrupted through clinical rotation, leave, reassignment, or for any other reason, this report may be used to get an update on patient activities in his/her caseload.</w:t>
      </w:r>
    </w:p>
    <w:p w14:paraId="63B26509" w14:textId="77777777" w:rsidR="00280BAC" w:rsidRPr="00724287" w:rsidRDefault="00280BAC" w:rsidP="00444F17">
      <w:pPr>
        <w:pStyle w:val="ListParagraph"/>
        <w:numPr>
          <w:ilvl w:val="0"/>
          <w:numId w:val="152"/>
        </w:numPr>
        <w:rPr>
          <w:rFonts w:eastAsiaTheme="minorHAnsi" w:cstheme="minorBidi"/>
        </w:rPr>
      </w:pPr>
      <w:r w:rsidRPr="00724287">
        <w:rPr>
          <w:rFonts w:eastAsiaTheme="minorHAnsi" w:cstheme="minorBidi"/>
        </w:rPr>
        <w:t>Workload by Clinic provides a summary of clinic workload based on the evaluation and management codes associated with encounters.</w:t>
      </w:r>
    </w:p>
    <w:p w14:paraId="63B2650A" w14:textId="77777777" w:rsidR="00006A94" w:rsidRDefault="00280BAC" w:rsidP="00280BAC">
      <w:pPr>
        <w:pStyle w:val="Heading2"/>
      </w:pPr>
      <w:bookmarkStart w:id="481" w:name="_Toc428365077"/>
      <w:bookmarkStart w:id="482" w:name="_Toc468086092"/>
      <w:r>
        <w:t>Missing Data Report</w:t>
      </w:r>
      <w:bookmarkEnd w:id="481"/>
      <w:bookmarkEnd w:id="482"/>
    </w:p>
    <w:p w14:paraId="63B2650B" w14:textId="7F607BC8" w:rsidR="00280BAC" w:rsidRPr="00724287" w:rsidRDefault="00280BAC" w:rsidP="00444F17">
      <w:pPr>
        <w:rPr>
          <w:rFonts w:eastAsiaTheme="minorHAnsi" w:cstheme="minorBidi"/>
        </w:rPr>
      </w:pPr>
      <w:r w:rsidRPr="00724287">
        <w:rPr>
          <w:rFonts w:eastAsiaTheme="minorHAnsi" w:cstheme="minorBidi"/>
        </w:rPr>
        <w:t>The Missing Data Report (</w:t>
      </w:r>
      <w:proofErr w:type="spellStart"/>
      <w:r w:rsidRPr="00724287">
        <w:rPr>
          <w:rFonts w:eastAsiaTheme="minorHAnsi" w:cstheme="minorBidi"/>
        </w:rPr>
        <w:t>MDR</w:t>
      </w:r>
      <w:proofErr w:type="spellEnd"/>
      <w:r w:rsidRPr="00724287">
        <w:rPr>
          <w:rFonts w:eastAsiaTheme="minorHAnsi" w:cstheme="minorBidi"/>
        </w:rPr>
        <w:t xml:space="preserve">) option is available from the PCE Coordinator menu. The </w:t>
      </w:r>
      <w:proofErr w:type="spellStart"/>
      <w:r w:rsidRPr="00724287">
        <w:rPr>
          <w:rFonts w:eastAsiaTheme="minorHAnsi" w:cstheme="minorBidi"/>
        </w:rPr>
        <w:t>MDR</w:t>
      </w:r>
      <w:proofErr w:type="spellEnd"/>
      <w:r w:rsidR="0049757B" w:rsidRPr="00724287">
        <w:rPr>
          <w:rFonts w:eastAsiaTheme="minorHAnsi" w:cstheme="minorBidi"/>
        </w:rPr>
        <w:t xml:space="preserve"> </w:t>
      </w:r>
      <w:r w:rsidRPr="00724287">
        <w:rPr>
          <w:rFonts w:eastAsiaTheme="minorHAnsi" w:cstheme="minorBidi"/>
        </w:rPr>
        <w:t xml:space="preserve">identifies </w:t>
      </w:r>
      <w:proofErr w:type="spellStart"/>
      <w:r w:rsidRPr="00724287">
        <w:rPr>
          <w:rFonts w:eastAsiaTheme="minorHAnsi" w:cstheme="minorBidi"/>
        </w:rPr>
        <w:t>CIDC</w:t>
      </w:r>
      <w:proofErr w:type="spellEnd"/>
      <w:r w:rsidRPr="00724287">
        <w:rPr>
          <w:rFonts w:eastAsiaTheme="minorHAnsi" w:cstheme="minorBidi"/>
        </w:rPr>
        <w:t xml:space="preserve"> </w:t>
      </w:r>
      <w:r w:rsidR="00A70774" w:rsidRPr="00724287">
        <w:rPr>
          <w:rFonts w:eastAsiaTheme="minorHAnsi" w:cstheme="minorBidi"/>
        </w:rPr>
        <w:t>data elements missing from PCE.</w:t>
      </w:r>
    </w:p>
    <w:p w14:paraId="63B2650C" w14:textId="77777777" w:rsidR="00280BAC" w:rsidRPr="00724287" w:rsidRDefault="00280BAC" w:rsidP="00444F17">
      <w:pPr>
        <w:rPr>
          <w:rFonts w:eastAsiaTheme="minorHAnsi" w:cstheme="minorBidi"/>
        </w:rPr>
      </w:pPr>
      <w:r w:rsidRPr="00724287">
        <w:rPr>
          <w:rFonts w:eastAsiaTheme="minorHAnsi" w:cstheme="minorBidi"/>
        </w:rPr>
        <w:t>Who can use this report?</w:t>
      </w:r>
    </w:p>
    <w:p w14:paraId="63B2650D" w14:textId="77777777" w:rsidR="00280BAC" w:rsidRPr="00724287" w:rsidRDefault="00280BAC" w:rsidP="00444F17">
      <w:pPr>
        <w:rPr>
          <w:rFonts w:eastAsiaTheme="minorHAnsi" w:cstheme="minorBidi"/>
        </w:rPr>
      </w:pPr>
      <w:r w:rsidRPr="00724287">
        <w:rPr>
          <w:rFonts w:eastAsiaTheme="minorHAnsi" w:cstheme="minorBidi"/>
        </w:rPr>
        <w:t xml:space="preserve">This report provides the </w:t>
      </w:r>
      <w:proofErr w:type="spellStart"/>
      <w:r w:rsidRPr="00724287">
        <w:rPr>
          <w:rFonts w:eastAsiaTheme="minorHAnsi" w:cstheme="minorBidi"/>
        </w:rPr>
        <w:t>HIMS</w:t>
      </w:r>
      <w:proofErr w:type="spellEnd"/>
      <w:r w:rsidRPr="00724287">
        <w:rPr>
          <w:rFonts w:eastAsiaTheme="minorHAnsi" w:cstheme="minorBidi"/>
        </w:rPr>
        <w:t xml:space="preserve"> (Health Information Management Systems) staff the ability to sort encounters missing </w:t>
      </w:r>
      <w:proofErr w:type="spellStart"/>
      <w:r w:rsidRPr="00724287">
        <w:rPr>
          <w:rFonts w:eastAsiaTheme="minorHAnsi" w:cstheme="minorBidi"/>
        </w:rPr>
        <w:t>CIDC</w:t>
      </w:r>
      <w:proofErr w:type="spellEnd"/>
      <w:r w:rsidRPr="00724287">
        <w:rPr>
          <w:rFonts w:eastAsiaTheme="minorHAnsi" w:cstheme="minorBidi"/>
        </w:rPr>
        <w:t xml:space="preserve"> data using a variety of specific data items.  It allows the printing of two formats, statistics versus detail, in order to perform trending for possible follow-up with providers for education/training purposes. </w:t>
      </w:r>
    </w:p>
    <w:p w14:paraId="63B2650E" w14:textId="77777777" w:rsidR="00280BAC" w:rsidRPr="00724287" w:rsidRDefault="00280BAC" w:rsidP="00F0092B">
      <w:pPr>
        <w:rPr>
          <w:rFonts w:eastAsiaTheme="minorHAnsi" w:cstheme="minorBidi"/>
        </w:rPr>
      </w:pPr>
      <w:r w:rsidRPr="00724287">
        <w:rPr>
          <w:rFonts w:eastAsiaTheme="minorHAnsi" w:cstheme="minorBidi"/>
        </w:rPr>
        <w:t>N</w:t>
      </w:r>
      <w:r w:rsidR="005D3AAB" w:rsidRPr="00724287">
        <w:rPr>
          <w:rFonts w:eastAsiaTheme="minorHAnsi" w:cstheme="minorBidi"/>
        </w:rPr>
        <w:t>ote</w:t>
      </w:r>
      <w:r w:rsidRPr="00724287">
        <w:rPr>
          <w:rFonts w:eastAsiaTheme="minorHAnsi" w:cstheme="minorBidi"/>
        </w:rPr>
        <w:t>:</w:t>
      </w:r>
      <w:r w:rsidR="00444F17" w:rsidRPr="00724287">
        <w:rPr>
          <w:rFonts w:eastAsiaTheme="minorHAnsi" w:cstheme="minorBidi"/>
        </w:rPr>
        <w:t xml:space="preserve">  </w:t>
      </w:r>
      <w:r w:rsidRPr="00724287">
        <w:rPr>
          <w:rFonts w:eastAsiaTheme="minorHAnsi" w:cstheme="minorBidi"/>
        </w:rPr>
        <w:t xml:space="preserve">The </w:t>
      </w:r>
      <w:proofErr w:type="spellStart"/>
      <w:r w:rsidRPr="00724287">
        <w:rPr>
          <w:rFonts w:eastAsiaTheme="minorHAnsi" w:cstheme="minorBidi"/>
        </w:rPr>
        <w:t>MDR</w:t>
      </w:r>
      <w:proofErr w:type="spellEnd"/>
      <w:r w:rsidRPr="00724287">
        <w:rPr>
          <w:rFonts w:eastAsiaTheme="minorHAnsi" w:cstheme="minorBidi"/>
        </w:rPr>
        <w:t xml:space="preserve"> must be printed to a 132 column device in order to view the entire data set.</w:t>
      </w:r>
    </w:p>
    <w:p w14:paraId="63B2650F" w14:textId="77777777" w:rsidR="00280BAC" w:rsidRPr="00724287" w:rsidRDefault="00280BAC" w:rsidP="00444F17">
      <w:pPr>
        <w:rPr>
          <w:rFonts w:eastAsiaTheme="minorHAnsi" w:cstheme="minorBidi"/>
        </w:rPr>
      </w:pPr>
      <w:r w:rsidRPr="00724287">
        <w:rPr>
          <w:rFonts w:eastAsiaTheme="minorHAnsi" w:cstheme="minorBidi"/>
        </w:rPr>
        <w:t xml:space="preserve">See Appendix for a sample </w:t>
      </w:r>
      <w:proofErr w:type="spellStart"/>
      <w:r w:rsidRPr="00724287">
        <w:rPr>
          <w:rFonts w:eastAsiaTheme="minorHAnsi" w:cstheme="minorBidi"/>
        </w:rPr>
        <w:t>MDR</w:t>
      </w:r>
      <w:proofErr w:type="spellEnd"/>
      <w:r w:rsidRPr="00724287">
        <w:rPr>
          <w:rFonts w:eastAsiaTheme="minorHAnsi" w:cstheme="minorBidi"/>
        </w:rPr>
        <w:t xml:space="preserve"> Report sorted by Data Source.</w:t>
      </w:r>
    </w:p>
    <w:p w14:paraId="77D3A118" w14:textId="7600CB82" w:rsidR="007E5B71" w:rsidRDefault="007E5B71" w:rsidP="007E5B71">
      <w:pPr>
        <w:pStyle w:val="Heading2"/>
      </w:pPr>
      <w:bookmarkStart w:id="483" w:name="_Accounting_Of_Immunization"/>
      <w:bookmarkStart w:id="484" w:name="_Toc468086093"/>
      <w:bookmarkEnd w:id="483"/>
      <w:r w:rsidRPr="007E5B71">
        <w:t>Accounting Of Immunization Disclosures Report</w:t>
      </w:r>
      <w:bookmarkEnd w:id="484"/>
    </w:p>
    <w:p w14:paraId="69E851B7" w14:textId="34767065" w:rsidR="007E5B71" w:rsidRPr="00724287" w:rsidRDefault="007E5B71" w:rsidP="007E5B71">
      <w:pPr>
        <w:rPr>
          <w:rFonts w:eastAsiaTheme="minorHAnsi" w:cstheme="minorBidi"/>
        </w:rPr>
      </w:pPr>
      <w:r w:rsidRPr="00724287">
        <w:rPr>
          <w:rFonts w:eastAsiaTheme="minorHAnsi" w:cstheme="minorBidi"/>
        </w:rPr>
        <w:t>The Accounting Of Immunization Disclosures Report [</w:t>
      </w:r>
      <w:proofErr w:type="spellStart"/>
      <w:r w:rsidRPr="00724287">
        <w:rPr>
          <w:rFonts w:eastAsiaTheme="minorHAnsi" w:cstheme="minorBidi"/>
        </w:rPr>
        <w:t>PXV</w:t>
      </w:r>
      <w:proofErr w:type="spellEnd"/>
      <w:r w:rsidRPr="00724287">
        <w:rPr>
          <w:rFonts w:eastAsiaTheme="minorHAnsi" w:cstheme="minorBidi"/>
        </w:rPr>
        <w:t xml:space="preserve"> </w:t>
      </w:r>
      <w:proofErr w:type="spellStart"/>
      <w:r w:rsidRPr="00724287">
        <w:rPr>
          <w:rFonts w:eastAsiaTheme="minorHAnsi" w:cstheme="minorBidi"/>
        </w:rPr>
        <w:t>IMM</w:t>
      </w:r>
      <w:proofErr w:type="spellEnd"/>
      <w:r w:rsidRPr="00724287">
        <w:rPr>
          <w:rFonts w:eastAsiaTheme="minorHAnsi" w:cstheme="minorBidi"/>
        </w:rPr>
        <w:t xml:space="preserve"> DISCLOSURE REPORT] option is available from the PCE Coordinator Menu [PX PCE COORDINATOR MENU]. This option is used for generating a list of immunization administration records transmitted to external agencies. This option allows for a date range selection as well as one, multiple or all agencies and one, multiple or all patients. The list is sorted by disclosure date/time, agency, and then by patient.</w:t>
      </w:r>
    </w:p>
    <w:p w14:paraId="712D5BE8" w14:textId="0D5D9DAD" w:rsidR="007E5B71" w:rsidRPr="00724287" w:rsidRDefault="007E5B71" w:rsidP="007E5B71">
      <w:pPr>
        <w:rPr>
          <w:rFonts w:eastAsiaTheme="minorHAnsi" w:cstheme="minorBidi"/>
        </w:rPr>
      </w:pPr>
      <w:r w:rsidRPr="00724287">
        <w:rPr>
          <w:rFonts w:eastAsiaTheme="minorHAnsi" w:cstheme="minorBidi"/>
        </w:rPr>
        <w:t xml:space="preserve">Note: </w:t>
      </w:r>
      <w:r w:rsidR="00C36DE1" w:rsidRPr="00724287">
        <w:rPr>
          <w:rFonts w:eastAsiaTheme="minorHAnsi" w:cstheme="minorBidi"/>
        </w:rPr>
        <w:t xml:space="preserve"> </w:t>
      </w:r>
      <w:r w:rsidRPr="00724287">
        <w:rPr>
          <w:rFonts w:eastAsiaTheme="minorHAnsi" w:cstheme="minorBidi"/>
        </w:rPr>
        <w:t>This report must be printed to a 132 column device in order to view the entire data set.</w:t>
      </w:r>
    </w:p>
    <w:p w14:paraId="630A2933" w14:textId="4AFD6986" w:rsidR="007E5B71" w:rsidRPr="005A1FD1" w:rsidRDefault="007E5B71" w:rsidP="007E5B71">
      <w:pPr>
        <w:pStyle w:val="screen"/>
      </w:pPr>
      <w:r w:rsidRPr="005A1FD1">
        <w:t>Select PCE Coordinator Menu Option: DIS &lt;ENTER&gt; Accounting Of Immunization Disclosures Report</w:t>
      </w:r>
    </w:p>
    <w:p w14:paraId="17DB71C1" w14:textId="77777777" w:rsidR="007E5B71" w:rsidRPr="005A1FD1" w:rsidRDefault="007E5B71" w:rsidP="007E5B71">
      <w:pPr>
        <w:pStyle w:val="screen"/>
      </w:pPr>
    </w:p>
    <w:p w14:paraId="58A7C5FD" w14:textId="35D63427" w:rsidR="007E5B71" w:rsidRPr="005A1FD1" w:rsidRDefault="007E5B71" w:rsidP="007E5B71">
      <w:pPr>
        <w:pStyle w:val="screen"/>
      </w:pPr>
      <w:r w:rsidRPr="005A1FD1">
        <w:t xml:space="preserve">     BEGIN DATE: T-30 &lt;ENTER&gt;  (MAY 23, 2016)</w:t>
      </w:r>
    </w:p>
    <w:p w14:paraId="376362B0" w14:textId="77777777" w:rsidR="007E5B71" w:rsidRPr="005A1FD1" w:rsidRDefault="007E5B71" w:rsidP="007E5B71">
      <w:pPr>
        <w:pStyle w:val="screen"/>
      </w:pPr>
    </w:p>
    <w:p w14:paraId="7ACDC35D" w14:textId="3F5EB886" w:rsidR="007E5B71" w:rsidRPr="005A1FD1" w:rsidRDefault="007E5B71" w:rsidP="007E5B71">
      <w:pPr>
        <w:pStyle w:val="screen"/>
      </w:pPr>
      <w:r w:rsidRPr="005A1FD1">
        <w:t xml:space="preserve">     END DATE: TODAY//T &lt;ENTER&gt; (JUN 22, 2016)</w:t>
      </w:r>
    </w:p>
    <w:p w14:paraId="42CCC74A" w14:textId="77777777" w:rsidR="007E5B71" w:rsidRPr="005A1FD1" w:rsidRDefault="007E5B71" w:rsidP="007E5B71">
      <w:pPr>
        <w:pStyle w:val="screen"/>
      </w:pPr>
    </w:p>
    <w:p w14:paraId="45062924" w14:textId="77777777" w:rsidR="007E5B71" w:rsidRPr="005A1FD1" w:rsidRDefault="007E5B71" w:rsidP="007E5B71">
      <w:pPr>
        <w:pStyle w:val="screen"/>
      </w:pPr>
      <w:r w:rsidRPr="005A1FD1">
        <w:t xml:space="preserve">     You may select a single or multiple AGENCIES,</w:t>
      </w:r>
    </w:p>
    <w:p w14:paraId="186519F4" w14:textId="77777777" w:rsidR="007E5B71" w:rsidRPr="005A1FD1" w:rsidRDefault="007E5B71" w:rsidP="007E5B71">
      <w:pPr>
        <w:pStyle w:val="screen"/>
      </w:pPr>
      <w:r w:rsidRPr="005A1FD1">
        <w:t xml:space="preserve">     or enter ^ALL to select all AGENCIES.</w:t>
      </w:r>
    </w:p>
    <w:p w14:paraId="79A1713D" w14:textId="77777777" w:rsidR="007E5B71" w:rsidRPr="005A1FD1" w:rsidRDefault="007E5B71" w:rsidP="007E5B71">
      <w:pPr>
        <w:pStyle w:val="screen"/>
      </w:pPr>
    </w:p>
    <w:p w14:paraId="41823BED" w14:textId="758D0CDA" w:rsidR="007E5B71" w:rsidRPr="005A1FD1" w:rsidRDefault="007E5B71" w:rsidP="007E5B71">
      <w:pPr>
        <w:pStyle w:val="screen"/>
      </w:pPr>
      <w:r w:rsidRPr="005A1FD1">
        <w:t xml:space="preserve">     Select AGENCY: ^ALL &lt;ENTER&gt;</w:t>
      </w:r>
    </w:p>
    <w:p w14:paraId="3C41DC39" w14:textId="77777777" w:rsidR="007E5B71" w:rsidRPr="005A1FD1" w:rsidRDefault="007E5B71" w:rsidP="007E5B71">
      <w:pPr>
        <w:pStyle w:val="screen"/>
      </w:pPr>
    </w:p>
    <w:p w14:paraId="45AA4A7A" w14:textId="77777777" w:rsidR="007E5B71" w:rsidRPr="005A1FD1" w:rsidRDefault="007E5B71" w:rsidP="007E5B71">
      <w:pPr>
        <w:pStyle w:val="screen"/>
      </w:pPr>
      <w:r w:rsidRPr="005A1FD1">
        <w:t xml:space="preserve">     You may select a single or multiple PATIENTS,</w:t>
      </w:r>
    </w:p>
    <w:p w14:paraId="30F80702" w14:textId="77777777" w:rsidR="007E5B71" w:rsidRPr="005A1FD1" w:rsidRDefault="007E5B71" w:rsidP="007E5B71">
      <w:pPr>
        <w:pStyle w:val="screen"/>
      </w:pPr>
      <w:r w:rsidRPr="005A1FD1">
        <w:t xml:space="preserve">     or enter ^ALL to select all PATIENTS.</w:t>
      </w:r>
    </w:p>
    <w:p w14:paraId="3631A5A7" w14:textId="77777777" w:rsidR="007E5B71" w:rsidRPr="005A1FD1" w:rsidRDefault="007E5B71" w:rsidP="007E5B71">
      <w:pPr>
        <w:pStyle w:val="screen"/>
      </w:pPr>
    </w:p>
    <w:p w14:paraId="29ACCDEA" w14:textId="33D6F0E2" w:rsidR="007E5B71" w:rsidRPr="005A1FD1" w:rsidRDefault="007E5B71" w:rsidP="007E5B71">
      <w:pPr>
        <w:pStyle w:val="screen"/>
      </w:pPr>
      <w:r w:rsidRPr="005A1FD1">
        <w:t xml:space="preserve">     Select PATIENT: ^ALL &lt;ENTER&gt;</w:t>
      </w:r>
    </w:p>
    <w:p w14:paraId="6564401B" w14:textId="77777777" w:rsidR="007E5B71" w:rsidRPr="005A1FD1" w:rsidRDefault="007E5B71" w:rsidP="007E5B71">
      <w:pPr>
        <w:pStyle w:val="screen"/>
      </w:pPr>
    </w:p>
    <w:p w14:paraId="51FC2B31" w14:textId="77777777" w:rsidR="007E5B71" w:rsidRPr="005A1FD1" w:rsidRDefault="007E5B71" w:rsidP="007E5B71">
      <w:pPr>
        <w:pStyle w:val="screen"/>
      </w:pPr>
    </w:p>
    <w:p w14:paraId="5211D968" w14:textId="77777777" w:rsidR="007E5B71" w:rsidRPr="005A1FD1" w:rsidRDefault="007E5B71" w:rsidP="007E5B71">
      <w:pPr>
        <w:pStyle w:val="screen"/>
      </w:pPr>
      <w:r w:rsidRPr="005A1FD1">
        <w:t>This report is designed for a 132 column format (compressed).</w:t>
      </w:r>
    </w:p>
    <w:p w14:paraId="11CE461F" w14:textId="77777777" w:rsidR="007E5B71" w:rsidRPr="005A1FD1" w:rsidRDefault="007E5B71" w:rsidP="007E5B71">
      <w:pPr>
        <w:pStyle w:val="screen"/>
      </w:pPr>
    </w:p>
    <w:p w14:paraId="3164D6D9" w14:textId="7554A2B6" w:rsidR="007E5B71" w:rsidRPr="005A1FD1" w:rsidRDefault="007E5B71" w:rsidP="007E5B71">
      <w:pPr>
        <w:pStyle w:val="screen"/>
      </w:pPr>
      <w:r w:rsidRPr="005A1FD1">
        <w:t>DEVICE: HOME// 0;132;9999 &lt;ENTER&gt;  SSH VIRTUAL TERMINAL</w:t>
      </w:r>
    </w:p>
    <w:p w14:paraId="04931688" w14:textId="77777777" w:rsidR="007E5B71" w:rsidRPr="005A1FD1" w:rsidRDefault="007E5B71" w:rsidP="007E5B71">
      <w:pPr>
        <w:pStyle w:val="screen"/>
      </w:pPr>
    </w:p>
    <w:p w14:paraId="19D40EC3" w14:textId="77777777" w:rsidR="007E5B71" w:rsidRPr="005A1FD1" w:rsidRDefault="007E5B71" w:rsidP="007E5B71">
      <w:pPr>
        <w:pStyle w:val="screen"/>
      </w:pPr>
    </w:p>
    <w:p w14:paraId="774720E2" w14:textId="77777777" w:rsidR="007E5B71" w:rsidRPr="005A1FD1" w:rsidRDefault="007E5B71" w:rsidP="007E5B71">
      <w:pPr>
        <w:pStyle w:val="screen"/>
      </w:pPr>
    </w:p>
    <w:p w14:paraId="7EC57A54" w14:textId="77777777" w:rsidR="007E5B71" w:rsidRPr="005A1FD1" w:rsidRDefault="007E5B71" w:rsidP="007E5B71">
      <w:pPr>
        <w:pStyle w:val="screen"/>
      </w:pPr>
      <w:r w:rsidRPr="005A1FD1">
        <w:t xml:space="preserve">             ACCOUNTING OF DISCLOSURES REPORT</w:t>
      </w:r>
    </w:p>
    <w:p w14:paraId="78F2EF02" w14:textId="77777777" w:rsidR="007E5B71" w:rsidRPr="005A1FD1" w:rsidRDefault="007E5B71" w:rsidP="007E5B71">
      <w:pPr>
        <w:pStyle w:val="screen"/>
      </w:pPr>
      <w:r w:rsidRPr="005A1FD1">
        <w:t xml:space="preserve">             Report printed on: Jun 22, 2016@14:35:17                      Page: 1</w:t>
      </w:r>
    </w:p>
    <w:p w14:paraId="1AC821BB" w14:textId="77777777" w:rsidR="007E5B71" w:rsidRPr="005A1FD1" w:rsidRDefault="007E5B71" w:rsidP="007E5B71">
      <w:pPr>
        <w:pStyle w:val="screen"/>
      </w:pPr>
      <w:r w:rsidRPr="005A1FD1">
        <w:t xml:space="preserve">             Date Range: 5/23/16 - 6/22/16      Agency(ies): ALL           Patient(s): ALL</w:t>
      </w:r>
    </w:p>
    <w:p w14:paraId="0AC2BC1C" w14:textId="77777777" w:rsidR="007E5B71" w:rsidRPr="005A1FD1" w:rsidRDefault="007E5B71" w:rsidP="007E5B71">
      <w:pPr>
        <w:pStyle w:val="screen"/>
      </w:pPr>
    </w:p>
    <w:p w14:paraId="6BB721FC" w14:textId="77777777" w:rsidR="007E5B71" w:rsidRPr="005A1FD1" w:rsidRDefault="007E5B71" w:rsidP="007E5B71">
      <w:pPr>
        <w:pStyle w:val="screen"/>
      </w:pPr>
      <w:r w:rsidRPr="005A1FD1">
        <w:t>Info Disclosed: Name, DOB, Sex, Race, Ethnicity, Mother Maiden Name, Place of Birth, Address, Phone Number, NOK, Immunization Data</w:t>
      </w:r>
    </w:p>
    <w:p w14:paraId="6B9FBA01" w14:textId="77777777" w:rsidR="007E5B71" w:rsidRPr="005A1FD1" w:rsidRDefault="007E5B71" w:rsidP="007E5B71">
      <w:pPr>
        <w:pStyle w:val="screen"/>
      </w:pPr>
      <w:r w:rsidRPr="005A1FD1">
        <w:t>Purpose: Record and track a complete immunization history for the purpose of public health care coordination</w:t>
      </w:r>
    </w:p>
    <w:p w14:paraId="69AFA322" w14:textId="77777777" w:rsidR="007E5B71" w:rsidRPr="005A1FD1" w:rsidRDefault="007E5B71" w:rsidP="007E5B71">
      <w:pPr>
        <w:pStyle w:val="screen"/>
      </w:pPr>
    </w:p>
    <w:p w14:paraId="1212496A" w14:textId="77777777" w:rsidR="007E5B71" w:rsidRPr="005A1FD1" w:rsidRDefault="007E5B71" w:rsidP="007E5B71">
      <w:pPr>
        <w:pStyle w:val="screen"/>
      </w:pPr>
      <w:r w:rsidRPr="005A1FD1">
        <w:t>DT DISCLOSED    DISCLOSED TO                         PATIENT                         IMMUNIZATION                    ADMIN DT</w:t>
      </w:r>
    </w:p>
    <w:p w14:paraId="629716DC" w14:textId="77777777" w:rsidR="007E5B71" w:rsidRPr="005A1FD1" w:rsidRDefault="007E5B71" w:rsidP="007E5B71">
      <w:pPr>
        <w:pStyle w:val="screen"/>
      </w:pPr>
      <w:r w:rsidRPr="005A1FD1">
        <w:t>-----------------------------------------------------------------------------------------------------------------------------------</w:t>
      </w:r>
    </w:p>
    <w:p w14:paraId="5954EE55" w14:textId="77777777" w:rsidR="007E5B71" w:rsidRPr="005A1FD1" w:rsidRDefault="007E5B71" w:rsidP="007E5B71">
      <w:pPr>
        <w:pStyle w:val="screen"/>
      </w:pPr>
      <w:r w:rsidRPr="005A1FD1">
        <w:t>6/22/16@02:00   WE                                   TESTPAT,VIMM(9876)              VARICELLA                       5/25/16@17:20</w:t>
      </w:r>
    </w:p>
    <w:p w14:paraId="2A4808C0" w14:textId="77777777" w:rsidR="007E5B71" w:rsidRPr="005A1FD1" w:rsidRDefault="007E5B71" w:rsidP="007E5B71">
      <w:pPr>
        <w:pStyle w:val="screen"/>
      </w:pPr>
      <w:r w:rsidRPr="005A1FD1">
        <w:t>6/22/16@02:00   WIR                                  TESPATNM,ONE(0738)              INFLUENZA, HIGH DOSE SEASONAL   5/23/16@21:23</w:t>
      </w:r>
    </w:p>
    <w:p w14:paraId="2884675F" w14:textId="77777777" w:rsidR="007E5B71" w:rsidRPr="005A1FD1" w:rsidRDefault="007E5B71" w:rsidP="007E5B71">
      <w:pPr>
        <w:pStyle w:val="screen"/>
      </w:pPr>
      <w:r w:rsidRPr="005A1FD1">
        <w:t>6/22/16@13:51   FLORIDA IIR                          TESTPAT,VIMM(9876)              HIB-HEP B                       5/25/16@17:18</w:t>
      </w:r>
    </w:p>
    <w:p w14:paraId="7A7E7522" w14:textId="77777777" w:rsidR="007E5B71" w:rsidRPr="005A1FD1" w:rsidRDefault="007E5B71" w:rsidP="007E5B71">
      <w:pPr>
        <w:pStyle w:val="screen"/>
      </w:pPr>
      <w:r w:rsidRPr="005A1FD1">
        <w:t>6/22/16@14:54   GEORGIA IMMUIZATION REGISTRY         TESTPAT,VIMM(9876)              HIB-HEP B                       5/25/16@17:18</w:t>
      </w:r>
    </w:p>
    <w:p w14:paraId="6060A072" w14:textId="77777777" w:rsidR="007E5B71" w:rsidRPr="005A1FD1" w:rsidRDefault="007E5B71" w:rsidP="007E5B71">
      <w:pPr>
        <w:pStyle w:val="screen"/>
      </w:pPr>
    </w:p>
    <w:p w14:paraId="75F8226F" w14:textId="52DEC59E" w:rsidR="007E5B71" w:rsidRPr="005A1FD1" w:rsidRDefault="007E5B71" w:rsidP="007E5B71">
      <w:pPr>
        <w:pStyle w:val="screen"/>
      </w:pPr>
      <w:r w:rsidRPr="005A1FD1">
        <w:t>Enter RETURN to continue or '^' to exit: &lt;ENTER&gt;</w:t>
      </w:r>
    </w:p>
    <w:p w14:paraId="4B4DE12D" w14:textId="77777777" w:rsidR="007E5B71" w:rsidRPr="005A1FD1" w:rsidRDefault="007E5B71" w:rsidP="007E5B71">
      <w:pPr>
        <w:pStyle w:val="screen"/>
      </w:pPr>
    </w:p>
    <w:p w14:paraId="25F66EED" w14:textId="05C46813" w:rsidR="007E5B71" w:rsidRPr="005A1FD1" w:rsidRDefault="007E5B71" w:rsidP="007E5B71">
      <w:pPr>
        <w:pStyle w:val="screen"/>
      </w:pPr>
      <w:r w:rsidRPr="005A1FD1">
        <w:t>Select PCE Coordinator Menu Option:</w:t>
      </w:r>
    </w:p>
    <w:p w14:paraId="63B26510" w14:textId="5D872CCE" w:rsidR="00006A94" w:rsidRDefault="00A70774" w:rsidP="00A70774">
      <w:pPr>
        <w:pStyle w:val="Heading1"/>
      </w:pPr>
      <w:bookmarkStart w:id="485" w:name="_Toc428365078"/>
      <w:bookmarkStart w:id="486" w:name="_Toc468086094"/>
      <w:r>
        <w:t>Supplementary Material</w:t>
      </w:r>
      <w:bookmarkEnd w:id="485"/>
      <w:bookmarkEnd w:id="486"/>
    </w:p>
    <w:p w14:paraId="63B26511" w14:textId="77777777" w:rsidR="00006A94" w:rsidRDefault="00A70774" w:rsidP="00A70774">
      <w:pPr>
        <w:pStyle w:val="Heading2"/>
      </w:pPr>
      <w:bookmarkStart w:id="487" w:name="_Toc428365079"/>
      <w:bookmarkStart w:id="488" w:name="_Toc468086095"/>
      <w:r>
        <w:t>Helpful Hints</w:t>
      </w:r>
      <w:bookmarkEnd w:id="487"/>
      <w:bookmarkEnd w:id="488"/>
    </w:p>
    <w:p w14:paraId="63B26512" w14:textId="77777777" w:rsidR="00A70774" w:rsidRPr="00724287" w:rsidRDefault="00A70774" w:rsidP="00444F17">
      <w:pPr>
        <w:rPr>
          <w:rFonts w:eastAsiaTheme="minorHAnsi" w:cstheme="minorBidi"/>
        </w:rPr>
      </w:pPr>
      <w:r w:rsidRPr="00724287">
        <w:rPr>
          <w:rFonts w:eastAsiaTheme="minorHAnsi" w:cstheme="minorBidi"/>
        </w:rPr>
        <w:t xml:space="preserve">The Automated Information Collection System (AICS) package includes a Print Manager that allows sites to define reports that should print along with the encounter </w:t>
      </w:r>
      <w:r w:rsidRPr="00724287">
        <w:rPr>
          <w:rFonts w:eastAsiaTheme="minorHAnsi" w:cstheme="minorBidi"/>
        </w:rPr>
        <w:lastRenderedPageBreak/>
        <w:t>forms. This can save considerable time preparing and collating reports for appointments. See the Automated Information Collection System User Manual for instructions.</w:t>
      </w:r>
    </w:p>
    <w:p w14:paraId="63B26513" w14:textId="77777777" w:rsidR="00A70774" w:rsidRPr="00724287" w:rsidRDefault="00A70774" w:rsidP="00444F17">
      <w:pPr>
        <w:rPr>
          <w:rFonts w:eastAsiaTheme="minorHAnsi" w:cstheme="minorBidi"/>
        </w:rPr>
      </w:pPr>
      <w:r w:rsidRPr="00724287">
        <w:rPr>
          <w:rFonts w:eastAsiaTheme="minorHAnsi" w:cstheme="minorBidi"/>
        </w:rPr>
        <w:t>You can add Health Summary, Problem List, and Progress Notes as actions to PCE, to allow quick access to these programs. When you press the [RETURN] key at the quit prompts (or up-arrow out), you are automatically returned to PCE.</w:t>
      </w:r>
    </w:p>
    <w:p w14:paraId="63B26514" w14:textId="77777777" w:rsidR="00A70774" w:rsidRPr="00724287" w:rsidRDefault="00A70774" w:rsidP="00444F17">
      <w:pPr>
        <w:rPr>
          <w:rFonts w:eastAsiaTheme="minorHAnsi" w:cstheme="minorBidi"/>
        </w:rPr>
      </w:pPr>
      <w:r w:rsidRPr="00724287">
        <w:rPr>
          <w:rFonts w:eastAsiaTheme="minorHAnsi" w:cstheme="minorBidi"/>
        </w:rPr>
        <w:t>Since problems can occur if you delete patients (the internal entry number of the file can be reassigned, causing discrepancies in the data), we recommend that you NOT delete any patients.</w:t>
      </w:r>
    </w:p>
    <w:p w14:paraId="63B26515" w14:textId="77777777" w:rsidR="00A70774" w:rsidRPr="00724287" w:rsidRDefault="00A70774" w:rsidP="00444F17">
      <w:pPr>
        <w:rPr>
          <w:rFonts w:eastAsiaTheme="minorHAnsi" w:cstheme="minorBidi"/>
        </w:rPr>
      </w:pPr>
      <w:r w:rsidRPr="00724287">
        <w:rPr>
          <w:rFonts w:eastAsiaTheme="minorHAnsi" w:cstheme="minorBidi"/>
        </w:rPr>
        <w:t>If clinical reminders aren't showing up correctly on Health Summaries, see Appendix A-7 of the PCE User Manual Appendices document for troubleshooting information. (</w:t>
      </w:r>
      <w:proofErr w:type="spellStart"/>
      <w:r w:rsidRPr="00724287">
        <w:rPr>
          <w:rFonts w:eastAsiaTheme="minorHAnsi" w:cstheme="minorBidi"/>
        </w:rPr>
        <w:t>PXRMDEV</w:t>
      </w:r>
      <w:proofErr w:type="spellEnd"/>
      <w:r w:rsidRPr="00724287">
        <w:rPr>
          <w:rFonts w:eastAsiaTheme="minorHAnsi" w:cstheme="minorBidi"/>
        </w:rPr>
        <w:t xml:space="preserve"> is a routine that can be used to aid in the development and customization of reminders.)</w:t>
      </w:r>
    </w:p>
    <w:p w14:paraId="63B26516" w14:textId="77777777" w:rsidR="00A70774" w:rsidRPr="00724287" w:rsidRDefault="00A70774" w:rsidP="00444F17">
      <w:pPr>
        <w:rPr>
          <w:rFonts w:eastAsiaTheme="minorHAnsi" w:cstheme="minorBidi"/>
        </w:rPr>
      </w:pPr>
      <w:r w:rsidRPr="00724287">
        <w:rPr>
          <w:rFonts w:eastAsiaTheme="minorHAnsi" w:cstheme="minorBidi"/>
        </w:rPr>
        <w:t>If you see zeroes instead of numbers on encounter dates (e.g., 00/00/95 or 01/00/96)</w:t>
      </w:r>
      <w:r w:rsidRPr="00724287">
        <w:rPr>
          <w:rFonts w:eastAsiaTheme="minorHAnsi" w:cstheme="minorBidi"/>
        </w:rPr>
        <w:sym w:font="Symbol" w:char="F0BE"/>
      </w:r>
      <w:r w:rsidRPr="00724287">
        <w:rPr>
          <w:rFonts w:eastAsiaTheme="minorHAnsi" w:cstheme="minorBidi"/>
        </w:rPr>
        <w:t>on reports or encounter displays</w:t>
      </w:r>
      <w:r w:rsidRPr="00724287">
        <w:rPr>
          <w:rFonts w:eastAsiaTheme="minorHAnsi" w:cstheme="minorBidi"/>
        </w:rPr>
        <w:sym w:font="Symbol" w:char="F0BE"/>
      </w:r>
      <w:r w:rsidRPr="00724287">
        <w:rPr>
          <w:rFonts w:eastAsiaTheme="minorHAnsi" w:cstheme="minorBidi"/>
        </w:rPr>
        <w:t>they are for Historical Encounters where the exact date is not known.</w:t>
      </w:r>
    </w:p>
    <w:p w14:paraId="63B26517" w14:textId="77777777" w:rsidR="00A70774" w:rsidRPr="00724287" w:rsidRDefault="00A70774" w:rsidP="00444F17">
      <w:pPr>
        <w:rPr>
          <w:rFonts w:eastAsiaTheme="minorHAnsi" w:cstheme="minorBidi"/>
          <w:b/>
        </w:rPr>
      </w:pPr>
      <w:r w:rsidRPr="00724287">
        <w:rPr>
          <w:rFonts w:eastAsiaTheme="minorHAnsi" w:cstheme="minorBidi"/>
          <w:b/>
        </w:rPr>
        <w:t>Shortcuts</w:t>
      </w:r>
    </w:p>
    <w:p w14:paraId="63B26518" w14:textId="77777777" w:rsidR="00A70774" w:rsidRPr="00724287" w:rsidRDefault="00A70774" w:rsidP="00444F17">
      <w:pPr>
        <w:rPr>
          <w:rFonts w:eastAsiaTheme="minorHAnsi" w:cstheme="minorBidi"/>
        </w:rPr>
      </w:pPr>
      <w:r w:rsidRPr="00724287">
        <w:rPr>
          <w:rFonts w:eastAsiaTheme="minorHAnsi" w:cstheme="minorBidi"/>
        </w:rPr>
        <w:t>After Diagnosis has been entered, if the Provider Narrative is an exact match, you can enter = and the diagnosis is duplicated.</w:t>
      </w:r>
    </w:p>
    <w:p w14:paraId="63B26519" w14:textId="77777777" w:rsidR="00A70774" w:rsidRPr="00724287" w:rsidRDefault="00A70774" w:rsidP="00444F17">
      <w:pPr>
        <w:rPr>
          <w:rFonts w:eastAsiaTheme="minorHAnsi" w:cstheme="minorBidi"/>
        </w:rPr>
      </w:pPr>
      <w:r w:rsidRPr="00724287">
        <w:rPr>
          <w:rFonts w:eastAsiaTheme="minorHAnsi" w:cstheme="minorBidi"/>
        </w:rPr>
        <w:t>The equals sign (=) can also be used as a shortcut when selecting an action plus encounters or appointments from a list in a single response (e.g., Select Action: ED=2).</w:t>
      </w:r>
    </w:p>
    <w:p w14:paraId="63B2651A" w14:textId="77777777" w:rsidR="00A70774" w:rsidRPr="00724287" w:rsidRDefault="00A70774" w:rsidP="00444F17">
      <w:pPr>
        <w:rPr>
          <w:rFonts w:eastAsiaTheme="minorHAnsi" w:cstheme="minorBidi"/>
        </w:rPr>
      </w:pPr>
      <w:r w:rsidRPr="00724287">
        <w:rPr>
          <w:rFonts w:eastAsiaTheme="minorHAnsi" w:cstheme="minorBidi"/>
        </w:rPr>
        <w:t>To quickly add or edit encounter information, select an appointment number at the first appointment screen.</w:t>
      </w:r>
    </w:p>
    <w:p w14:paraId="63B2651B" w14:textId="77777777" w:rsidR="008704A1" w:rsidRDefault="00A70774" w:rsidP="00A70774">
      <w:pPr>
        <w:pStyle w:val="Heading2"/>
      </w:pPr>
      <w:bookmarkStart w:id="489" w:name="_Toc428365080"/>
      <w:bookmarkStart w:id="490" w:name="_Toc468086096"/>
      <w:r>
        <w:t>Frequently Asked Questions</w:t>
      </w:r>
      <w:bookmarkEnd w:id="489"/>
      <w:bookmarkEnd w:id="490"/>
    </w:p>
    <w:p w14:paraId="63B2651C" w14:textId="77777777" w:rsidR="00A70774" w:rsidRPr="00724287" w:rsidRDefault="00A70774" w:rsidP="00444F17">
      <w:pPr>
        <w:ind w:left="720" w:hanging="720"/>
        <w:rPr>
          <w:rFonts w:eastAsiaTheme="minorHAnsi" w:cstheme="minorBidi"/>
        </w:rPr>
      </w:pPr>
      <w:r w:rsidRPr="00724287">
        <w:rPr>
          <w:rFonts w:eastAsiaTheme="minorHAnsi" w:cstheme="minorBidi"/>
          <w:b/>
        </w:rPr>
        <w:t>Q:</w:t>
      </w:r>
      <w:r w:rsidRPr="00724287">
        <w:rPr>
          <w:rFonts w:eastAsiaTheme="minorHAnsi" w:cstheme="minorBidi"/>
        </w:rPr>
        <w:tab/>
        <w:t>What is the 10/1/96 mand</w:t>
      </w:r>
      <w:r w:rsidR="008D5234" w:rsidRPr="00724287">
        <w:rPr>
          <w:rFonts w:eastAsiaTheme="minorHAnsi" w:cstheme="minorBidi"/>
        </w:rPr>
        <w:t>a</w:t>
      </w:r>
      <w:r w:rsidRPr="00724287">
        <w:rPr>
          <w:rFonts w:eastAsiaTheme="minorHAnsi" w:cstheme="minorBidi"/>
        </w:rPr>
        <w:t>te and how does PCE fit into it?</w:t>
      </w:r>
    </w:p>
    <w:p w14:paraId="63B2651D" w14:textId="77777777" w:rsidR="00A70774" w:rsidRPr="00724287" w:rsidRDefault="00A70774" w:rsidP="00444F17">
      <w:pPr>
        <w:ind w:left="720" w:hanging="720"/>
        <w:rPr>
          <w:rFonts w:eastAsiaTheme="minorHAnsi" w:cstheme="minorBidi"/>
        </w:rPr>
      </w:pPr>
      <w:r w:rsidRPr="00724287">
        <w:rPr>
          <w:rFonts w:eastAsiaTheme="minorHAnsi" w:cstheme="minorBidi"/>
          <w:b/>
        </w:rPr>
        <w:t>A:</w:t>
      </w:r>
      <w:r w:rsidRPr="00724287">
        <w:rPr>
          <w:rFonts w:eastAsiaTheme="minorHAnsi" w:cstheme="minorBidi"/>
        </w:rPr>
        <w:tab/>
        <w:t>The Veterans Health Administration has determined that it must have adequate, accurate, and timely information about each ambulatory care encounter/service provided in order to enhance patient care and to manage our health care resources into the future. Effective October 1, 1996, VHA facilities are required to report each ambulatory encounter and/or ancillary service. Provider, procedure, and diagnosis information is included in the minimum data set that will be reported to the National Patient Care Data Base (</w:t>
      </w:r>
      <w:proofErr w:type="spellStart"/>
      <w:r w:rsidRPr="00724287">
        <w:rPr>
          <w:rFonts w:eastAsiaTheme="minorHAnsi" w:cstheme="minorBidi"/>
        </w:rPr>
        <w:t>NPCDB</w:t>
      </w:r>
      <w:proofErr w:type="spellEnd"/>
      <w:r w:rsidRPr="00724287">
        <w:rPr>
          <w:rFonts w:eastAsiaTheme="minorHAnsi" w:cstheme="minorBidi"/>
        </w:rPr>
        <w:t>). The Ambulatory Data Capture Project (</w:t>
      </w:r>
      <w:proofErr w:type="spellStart"/>
      <w:r w:rsidRPr="00724287">
        <w:rPr>
          <w:rFonts w:eastAsiaTheme="minorHAnsi" w:cstheme="minorBidi"/>
        </w:rPr>
        <w:t>ADCP</w:t>
      </w:r>
      <w:proofErr w:type="spellEnd"/>
      <w:r w:rsidRPr="00724287">
        <w:rPr>
          <w:rFonts w:eastAsiaTheme="minorHAnsi" w:cstheme="minorBidi"/>
        </w:rPr>
        <w:t>) was formed to coordinate the various VISTA packages involved in meeting this mandate.</w:t>
      </w:r>
    </w:p>
    <w:p w14:paraId="63B2651E" w14:textId="77777777" w:rsidR="00A70774" w:rsidRPr="00724287" w:rsidRDefault="00A70774" w:rsidP="00444F17">
      <w:pPr>
        <w:ind w:left="720"/>
        <w:rPr>
          <w:rFonts w:eastAsiaTheme="minorHAnsi" w:cstheme="minorBidi"/>
        </w:rPr>
      </w:pPr>
      <w:r w:rsidRPr="00724287">
        <w:rPr>
          <w:rFonts w:eastAsiaTheme="minorHAnsi" w:cstheme="minorBidi"/>
        </w:rPr>
        <w:t>Patient Care Encounter (PCE) ensures that every encounter has an associated provider(s), procedure code(s), and diagnostic code(s), in accordance with this mandate.</w:t>
      </w:r>
    </w:p>
    <w:p w14:paraId="63B2651F" w14:textId="77777777" w:rsidR="00A70774" w:rsidRPr="00724287" w:rsidRDefault="00A70774" w:rsidP="00444F17">
      <w:pPr>
        <w:rPr>
          <w:rFonts w:eastAsiaTheme="minorHAnsi" w:cstheme="minorBidi"/>
        </w:rPr>
      </w:pPr>
      <w:r w:rsidRPr="00724287">
        <w:rPr>
          <w:rFonts w:eastAsiaTheme="minorHAnsi" w:cstheme="minorBidi"/>
        </w:rPr>
        <w:t xml:space="preserve">Software necessary to support </w:t>
      </w:r>
      <w:proofErr w:type="spellStart"/>
      <w:r w:rsidRPr="00724287">
        <w:rPr>
          <w:rFonts w:eastAsiaTheme="minorHAnsi" w:cstheme="minorBidi"/>
        </w:rPr>
        <w:t>ADCP</w:t>
      </w:r>
      <w:proofErr w:type="spellEnd"/>
      <w:r w:rsidRPr="00724287">
        <w:rPr>
          <w:rFonts w:eastAsiaTheme="minorHAnsi" w:cstheme="minorBidi"/>
        </w:rPr>
        <w:t>:</w:t>
      </w:r>
    </w:p>
    <w:p w14:paraId="63B26520" w14:textId="77777777" w:rsidR="00A70774" w:rsidRPr="00724287" w:rsidRDefault="00A70774" w:rsidP="00444F17">
      <w:pPr>
        <w:pStyle w:val="ListParagraph"/>
        <w:numPr>
          <w:ilvl w:val="0"/>
          <w:numId w:val="153"/>
        </w:numPr>
        <w:rPr>
          <w:rFonts w:eastAsiaTheme="minorHAnsi" w:cstheme="minorBidi"/>
        </w:rPr>
      </w:pPr>
      <w:r w:rsidRPr="00724287">
        <w:rPr>
          <w:rFonts w:eastAsiaTheme="minorHAnsi" w:cstheme="minorBidi"/>
        </w:rPr>
        <w:t>Automated Information Collection System (AICS) and other capture solutions</w:t>
      </w:r>
    </w:p>
    <w:p w14:paraId="63B26521" w14:textId="77777777" w:rsidR="00A70774" w:rsidRPr="00724287" w:rsidRDefault="00A70774" w:rsidP="00444F17">
      <w:pPr>
        <w:pStyle w:val="ListParagraph"/>
        <w:numPr>
          <w:ilvl w:val="0"/>
          <w:numId w:val="153"/>
        </w:numPr>
        <w:rPr>
          <w:rFonts w:eastAsiaTheme="minorHAnsi" w:cstheme="minorBidi"/>
        </w:rPr>
      </w:pPr>
      <w:r w:rsidRPr="00724287">
        <w:rPr>
          <w:rFonts w:eastAsiaTheme="minorHAnsi" w:cstheme="minorBidi"/>
        </w:rPr>
        <w:lastRenderedPageBreak/>
        <w:t>Patient Care Encounter (including):</w:t>
      </w:r>
    </w:p>
    <w:p w14:paraId="63B26522" w14:textId="77777777" w:rsidR="00A70774" w:rsidRPr="00724287" w:rsidRDefault="00A70774" w:rsidP="00444F17">
      <w:pPr>
        <w:pStyle w:val="ListParagraph"/>
        <w:numPr>
          <w:ilvl w:val="0"/>
          <w:numId w:val="154"/>
        </w:numPr>
        <w:ind w:left="1080"/>
        <w:rPr>
          <w:rFonts w:eastAsiaTheme="minorHAnsi" w:cstheme="minorBidi"/>
        </w:rPr>
      </w:pPr>
      <w:r w:rsidRPr="00724287">
        <w:rPr>
          <w:rFonts w:eastAsiaTheme="minorHAnsi" w:cstheme="minorBidi"/>
        </w:rPr>
        <w:t xml:space="preserve">Visit Tracking </w:t>
      </w:r>
      <w:proofErr w:type="spellStart"/>
      <w:r w:rsidRPr="00724287">
        <w:rPr>
          <w:rFonts w:eastAsiaTheme="minorHAnsi" w:cstheme="minorBidi"/>
        </w:rPr>
        <w:t>v.2.0</w:t>
      </w:r>
      <w:proofErr w:type="spellEnd"/>
    </w:p>
    <w:p w14:paraId="63B26523" w14:textId="77777777" w:rsidR="00A70774" w:rsidRPr="00724287" w:rsidRDefault="00A70774" w:rsidP="00444F17">
      <w:pPr>
        <w:pStyle w:val="ListParagraph"/>
        <w:numPr>
          <w:ilvl w:val="0"/>
          <w:numId w:val="154"/>
        </w:numPr>
        <w:ind w:left="1080"/>
        <w:rPr>
          <w:rFonts w:eastAsiaTheme="minorHAnsi" w:cstheme="minorBidi"/>
        </w:rPr>
      </w:pPr>
      <w:r w:rsidRPr="00724287">
        <w:rPr>
          <w:rFonts w:eastAsiaTheme="minorHAnsi" w:cstheme="minorBidi"/>
        </w:rPr>
        <w:t>Patch SD*5.3*27</w:t>
      </w:r>
    </w:p>
    <w:p w14:paraId="63B26524" w14:textId="77777777" w:rsidR="00A70774" w:rsidRPr="00724287" w:rsidRDefault="00A70774" w:rsidP="00444F17">
      <w:pPr>
        <w:pStyle w:val="ListParagraph"/>
        <w:numPr>
          <w:ilvl w:val="0"/>
          <w:numId w:val="154"/>
        </w:numPr>
        <w:ind w:left="1080"/>
        <w:rPr>
          <w:rFonts w:eastAsiaTheme="minorHAnsi" w:cstheme="minorBidi"/>
        </w:rPr>
      </w:pPr>
      <w:r w:rsidRPr="00724287">
        <w:rPr>
          <w:rFonts w:eastAsiaTheme="minorHAnsi" w:cstheme="minorBidi"/>
        </w:rPr>
        <w:t>Patch GMT*2.7*8</w:t>
      </w:r>
    </w:p>
    <w:p w14:paraId="63B26525" w14:textId="77777777" w:rsidR="00A70774" w:rsidRPr="00724287" w:rsidRDefault="00A70774" w:rsidP="00444F17">
      <w:pPr>
        <w:pStyle w:val="ListParagraph"/>
        <w:numPr>
          <w:ilvl w:val="0"/>
          <w:numId w:val="153"/>
        </w:numPr>
        <w:rPr>
          <w:rFonts w:eastAsiaTheme="minorHAnsi" w:cstheme="minorBidi"/>
        </w:rPr>
      </w:pPr>
      <w:r w:rsidRPr="00724287">
        <w:rPr>
          <w:rFonts w:eastAsiaTheme="minorHAnsi" w:cstheme="minorBidi"/>
        </w:rPr>
        <w:t xml:space="preserve">Problem List </w:t>
      </w:r>
    </w:p>
    <w:p w14:paraId="63B26526" w14:textId="77777777" w:rsidR="00A70774" w:rsidRPr="00724287" w:rsidRDefault="00A70774" w:rsidP="00444F17">
      <w:pPr>
        <w:pStyle w:val="ListParagraph"/>
        <w:numPr>
          <w:ilvl w:val="0"/>
          <w:numId w:val="153"/>
        </w:numPr>
        <w:rPr>
          <w:rFonts w:eastAsiaTheme="minorHAnsi" w:cstheme="minorBidi"/>
        </w:rPr>
      </w:pPr>
      <w:r w:rsidRPr="00724287">
        <w:rPr>
          <w:rFonts w:eastAsiaTheme="minorHAnsi" w:cstheme="minorBidi"/>
        </w:rPr>
        <w:t>Patient Information Management System</w:t>
      </w:r>
    </w:p>
    <w:p w14:paraId="63B26527" w14:textId="77777777" w:rsidR="00A70774" w:rsidRPr="00724287" w:rsidRDefault="00A70774" w:rsidP="00444F17">
      <w:pPr>
        <w:pStyle w:val="ListParagraph"/>
        <w:numPr>
          <w:ilvl w:val="0"/>
          <w:numId w:val="153"/>
        </w:numPr>
        <w:rPr>
          <w:rFonts w:eastAsiaTheme="minorHAnsi" w:cstheme="minorBidi"/>
        </w:rPr>
      </w:pPr>
      <w:r w:rsidRPr="00724287">
        <w:rPr>
          <w:rFonts w:eastAsiaTheme="minorHAnsi" w:cstheme="minorBidi"/>
        </w:rPr>
        <w:t>National Patient Care Data Base.</w:t>
      </w:r>
    </w:p>
    <w:p w14:paraId="63B26528" w14:textId="77777777" w:rsidR="008704A1" w:rsidRPr="00724287" w:rsidRDefault="00A70774" w:rsidP="00444F17">
      <w:pPr>
        <w:rPr>
          <w:rFonts w:eastAsiaTheme="minorHAnsi" w:cstheme="minorBidi"/>
        </w:rPr>
      </w:pPr>
      <w:r w:rsidRPr="00724287">
        <w:rPr>
          <w:rFonts w:eastAsiaTheme="minorHAnsi" w:cstheme="minorBidi"/>
        </w:rPr>
        <w:t>Other Patches involved in the 10/1/96 mandate:</w:t>
      </w:r>
    </w:p>
    <w:tbl>
      <w:tblPr>
        <w:tblStyle w:val="LightShading-Accent2"/>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890"/>
        <w:gridCol w:w="7290"/>
      </w:tblGrid>
      <w:tr w:rsidR="00A70774" w:rsidRPr="005A1FD1" w14:paraId="63B2652B" w14:textId="77777777" w:rsidTr="000C7B35">
        <w:trPr>
          <w:cnfStyle w:val="100000000000" w:firstRow="1" w:lastRow="0" w:firstColumn="0" w:lastColumn="0" w:oddVBand="0" w:evenVBand="0" w:oddHBand="0" w:evenHBand="0" w:firstRowFirstColumn="0" w:firstRowLastColumn="0" w:lastRowFirstColumn="0" w:lastRowLastColumn="0"/>
        </w:trPr>
        <w:tc>
          <w:tcPr>
            <w:tcW w:w="1890" w:type="dxa"/>
            <w:tcBorders>
              <w:top w:val="none" w:sz="0" w:space="0" w:color="auto"/>
              <w:left w:val="none" w:sz="0" w:space="0" w:color="auto"/>
              <w:bottom w:val="none" w:sz="0" w:space="0" w:color="auto"/>
              <w:right w:val="none" w:sz="0" w:space="0" w:color="auto"/>
            </w:tcBorders>
          </w:tcPr>
          <w:p w14:paraId="63B26529" w14:textId="728EAB6F" w:rsidR="00A70774" w:rsidRPr="00724287" w:rsidRDefault="000C7B35" w:rsidP="00444F17">
            <w:pPr>
              <w:pStyle w:val="TableHeading"/>
              <w:rPr>
                <w:rFonts w:eastAsiaTheme="minorHAnsi"/>
              </w:rPr>
            </w:pPr>
            <w:r w:rsidRPr="00724287">
              <w:rPr>
                <w:rFonts w:eastAsiaTheme="minorHAnsi"/>
              </w:rPr>
              <w:t>PATCH</w:t>
            </w:r>
          </w:p>
        </w:tc>
        <w:tc>
          <w:tcPr>
            <w:tcW w:w="7290" w:type="dxa"/>
            <w:tcBorders>
              <w:top w:val="none" w:sz="0" w:space="0" w:color="auto"/>
              <w:left w:val="none" w:sz="0" w:space="0" w:color="auto"/>
              <w:bottom w:val="none" w:sz="0" w:space="0" w:color="auto"/>
              <w:right w:val="none" w:sz="0" w:space="0" w:color="auto"/>
            </w:tcBorders>
          </w:tcPr>
          <w:p w14:paraId="63B2652A" w14:textId="35905116" w:rsidR="00A70774" w:rsidRPr="00724287" w:rsidRDefault="000C7B35" w:rsidP="00444F17">
            <w:pPr>
              <w:pStyle w:val="TableHeading"/>
              <w:rPr>
                <w:rFonts w:eastAsiaTheme="minorHAnsi"/>
              </w:rPr>
            </w:pPr>
            <w:r w:rsidRPr="00724287">
              <w:rPr>
                <w:rFonts w:eastAsiaTheme="minorHAnsi"/>
              </w:rPr>
              <w:t>DESCRIPTION</w:t>
            </w:r>
          </w:p>
        </w:tc>
      </w:tr>
      <w:tr w:rsidR="009F660B" w:rsidRPr="005A1FD1" w14:paraId="63B2652E" w14:textId="77777777" w:rsidTr="000C7B35">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63B2652C" w14:textId="77777777" w:rsidR="009F660B" w:rsidRPr="00724287" w:rsidRDefault="009F660B" w:rsidP="00444F17">
            <w:pPr>
              <w:pStyle w:val="TableText"/>
              <w:rPr>
                <w:rFonts w:eastAsiaTheme="minorHAnsi"/>
              </w:rPr>
            </w:pPr>
            <w:r w:rsidRPr="00724287">
              <w:rPr>
                <w:rFonts w:eastAsiaTheme="minorHAnsi"/>
              </w:rPr>
              <w:t>XU*8*27</w:t>
            </w:r>
          </w:p>
        </w:tc>
        <w:tc>
          <w:tcPr>
            <w:tcW w:w="7290" w:type="dxa"/>
            <w:tcBorders>
              <w:left w:val="none" w:sz="0" w:space="0" w:color="auto"/>
              <w:right w:val="none" w:sz="0" w:space="0" w:color="auto"/>
            </w:tcBorders>
          </w:tcPr>
          <w:p w14:paraId="63B2652D" w14:textId="77777777" w:rsidR="009F660B" w:rsidRPr="00724287" w:rsidRDefault="009F660B" w:rsidP="00444F17">
            <w:pPr>
              <w:pStyle w:val="TableText"/>
              <w:rPr>
                <w:rFonts w:eastAsiaTheme="minorHAnsi"/>
              </w:rPr>
            </w:pPr>
            <w:r w:rsidRPr="00724287">
              <w:rPr>
                <w:rFonts w:eastAsiaTheme="minorHAnsi"/>
              </w:rPr>
              <w:t>Person Class File and Utilities</w:t>
            </w:r>
          </w:p>
        </w:tc>
      </w:tr>
      <w:tr w:rsidR="009F660B" w:rsidRPr="005A1FD1" w14:paraId="63B26531" w14:textId="77777777" w:rsidTr="000C7B35">
        <w:tc>
          <w:tcPr>
            <w:tcW w:w="1890" w:type="dxa"/>
          </w:tcPr>
          <w:p w14:paraId="63B2652F" w14:textId="77777777" w:rsidR="009F660B" w:rsidRPr="00724287" w:rsidRDefault="009F660B" w:rsidP="00444F17">
            <w:pPr>
              <w:pStyle w:val="TableText"/>
              <w:rPr>
                <w:rFonts w:eastAsiaTheme="minorHAnsi"/>
              </w:rPr>
            </w:pPr>
            <w:proofErr w:type="spellStart"/>
            <w:r w:rsidRPr="00724287">
              <w:rPr>
                <w:rFonts w:eastAsiaTheme="minorHAnsi"/>
              </w:rPr>
              <w:t>IB</w:t>
            </w:r>
            <w:proofErr w:type="spellEnd"/>
            <w:r w:rsidRPr="00724287">
              <w:rPr>
                <w:rFonts w:eastAsiaTheme="minorHAnsi"/>
              </w:rPr>
              <w:t xml:space="preserve">*2*60 </w:t>
            </w:r>
          </w:p>
        </w:tc>
        <w:tc>
          <w:tcPr>
            <w:tcW w:w="7290" w:type="dxa"/>
          </w:tcPr>
          <w:p w14:paraId="63B26530" w14:textId="5796C9FB" w:rsidR="009F660B" w:rsidRPr="00724287" w:rsidRDefault="009F660B" w:rsidP="0049757B">
            <w:pPr>
              <w:pStyle w:val="TableText"/>
              <w:rPr>
                <w:rFonts w:eastAsiaTheme="minorHAnsi"/>
              </w:rPr>
            </w:pPr>
            <w:r w:rsidRPr="00724287">
              <w:rPr>
                <w:rFonts w:eastAsiaTheme="minorHAnsi"/>
              </w:rPr>
              <w:t xml:space="preserve">Collects Type of Insurance, </w:t>
            </w:r>
            <w:r w:rsidR="00016C93" w:rsidRPr="00724287">
              <w:rPr>
                <w:rFonts w:eastAsiaTheme="minorHAnsi"/>
              </w:rPr>
              <w:t>passes</w:t>
            </w:r>
            <w:r w:rsidRPr="00724287">
              <w:rPr>
                <w:rFonts w:eastAsiaTheme="minorHAnsi"/>
              </w:rPr>
              <w:t xml:space="preserve"> active Ambulatory Surgery Procedure codes to PCE Enables entry of providers</w:t>
            </w:r>
            <w:r w:rsidR="00016C93" w:rsidRPr="00724287">
              <w:rPr>
                <w:rFonts w:eastAsiaTheme="minorHAnsi"/>
              </w:rPr>
              <w:t>,</w:t>
            </w:r>
            <w:r w:rsidRPr="00724287">
              <w:rPr>
                <w:rFonts w:eastAsiaTheme="minorHAnsi"/>
              </w:rPr>
              <w:t xml:space="preserve"> and diagnoses</w:t>
            </w:r>
            <w:r w:rsidR="0049757B" w:rsidRPr="00724287">
              <w:rPr>
                <w:rFonts w:eastAsiaTheme="minorHAnsi"/>
              </w:rPr>
              <w:t xml:space="preserve"> </w:t>
            </w:r>
            <w:r w:rsidRPr="00724287">
              <w:rPr>
                <w:rFonts w:eastAsiaTheme="minorHAnsi"/>
              </w:rPr>
              <w:t>interactively into PCE</w:t>
            </w:r>
          </w:p>
        </w:tc>
      </w:tr>
      <w:tr w:rsidR="009F660B" w:rsidRPr="005A1FD1" w14:paraId="63B26534" w14:textId="77777777" w:rsidTr="000C7B35">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63B26532" w14:textId="77777777" w:rsidR="009F660B" w:rsidRPr="00724287" w:rsidRDefault="009F660B" w:rsidP="00444F17">
            <w:pPr>
              <w:pStyle w:val="TableText"/>
              <w:rPr>
                <w:rFonts w:eastAsiaTheme="minorHAnsi"/>
              </w:rPr>
            </w:pPr>
            <w:r w:rsidRPr="00724287">
              <w:rPr>
                <w:rFonts w:eastAsiaTheme="minorHAnsi"/>
              </w:rPr>
              <w:t>RA*4.5*4</w:t>
            </w:r>
          </w:p>
        </w:tc>
        <w:tc>
          <w:tcPr>
            <w:tcW w:w="7290" w:type="dxa"/>
            <w:tcBorders>
              <w:left w:val="none" w:sz="0" w:space="0" w:color="auto"/>
              <w:right w:val="none" w:sz="0" w:space="0" w:color="auto"/>
            </w:tcBorders>
          </w:tcPr>
          <w:p w14:paraId="63B26533" w14:textId="77777777" w:rsidR="009F660B" w:rsidRPr="00724287" w:rsidRDefault="009F660B" w:rsidP="00444F17">
            <w:pPr>
              <w:pStyle w:val="TableText"/>
              <w:rPr>
                <w:rFonts w:eastAsiaTheme="minorHAnsi"/>
              </w:rPr>
            </w:pPr>
            <w:r w:rsidRPr="00724287">
              <w:rPr>
                <w:rFonts w:eastAsiaTheme="minorHAnsi"/>
              </w:rPr>
              <w:t>Interfaces with PCE to pass provider and procedure data for ambulatory Radiology/Nuclear Medicine encounters</w:t>
            </w:r>
          </w:p>
        </w:tc>
      </w:tr>
      <w:tr w:rsidR="009F660B" w:rsidRPr="005A1FD1" w14:paraId="63B26537" w14:textId="77777777" w:rsidTr="000C7B35">
        <w:tc>
          <w:tcPr>
            <w:tcW w:w="1890" w:type="dxa"/>
          </w:tcPr>
          <w:p w14:paraId="63B26535" w14:textId="77777777" w:rsidR="009F660B" w:rsidRPr="00724287" w:rsidRDefault="009F660B" w:rsidP="00444F17">
            <w:pPr>
              <w:pStyle w:val="TableText"/>
              <w:rPr>
                <w:rFonts w:eastAsiaTheme="minorHAnsi"/>
              </w:rPr>
            </w:pPr>
            <w:proofErr w:type="spellStart"/>
            <w:r w:rsidRPr="00724287">
              <w:rPr>
                <w:rFonts w:eastAsiaTheme="minorHAnsi"/>
              </w:rPr>
              <w:t>LR</w:t>
            </w:r>
            <w:proofErr w:type="spellEnd"/>
            <w:r w:rsidRPr="00724287">
              <w:rPr>
                <w:rFonts w:eastAsiaTheme="minorHAnsi"/>
              </w:rPr>
              <w:t>*5.2*127</w:t>
            </w:r>
          </w:p>
        </w:tc>
        <w:tc>
          <w:tcPr>
            <w:tcW w:w="7290" w:type="dxa"/>
          </w:tcPr>
          <w:p w14:paraId="63B26536" w14:textId="77777777" w:rsidR="009F660B" w:rsidRPr="00724287" w:rsidRDefault="009F660B" w:rsidP="00444F17">
            <w:pPr>
              <w:pStyle w:val="TableText"/>
              <w:rPr>
                <w:rFonts w:eastAsiaTheme="minorHAnsi"/>
              </w:rPr>
            </w:pPr>
            <w:r w:rsidRPr="00724287">
              <w:rPr>
                <w:rFonts w:eastAsiaTheme="minorHAnsi"/>
              </w:rPr>
              <w:t>Interfaces with PCE to pass provider and procedure data for ambulatory Laboratory encounters</w:t>
            </w:r>
          </w:p>
        </w:tc>
      </w:tr>
      <w:tr w:rsidR="009F660B" w:rsidRPr="005A1FD1" w14:paraId="63B2653A" w14:textId="77777777" w:rsidTr="000C7B35">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63B26538" w14:textId="77777777" w:rsidR="009F660B" w:rsidRPr="00724287" w:rsidRDefault="009F660B" w:rsidP="00444F17">
            <w:pPr>
              <w:pStyle w:val="TableText"/>
              <w:rPr>
                <w:rFonts w:eastAsiaTheme="minorHAnsi"/>
              </w:rPr>
            </w:pPr>
            <w:proofErr w:type="spellStart"/>
            <w:r w:rsidRPr="00724287">
              <w:rPr>
                <w:rFonts w:eastAsiaTheme="minorHAnsi"/>
              </w:rPr>
              <w:t>IBD</w:t>
            </w:r>
            <w:proofErr w:type="spellEnd"/>
            <w:r w:rsidRPr="00724287">
              <w:rPr>
                <w:rFonts w:eastAsiaTheme="minorHAnsi"/>
              </w:rPr>
              <w:t>*2.1*2</w:t>
            </w:r>
          </w:p>
        </w:tc>
        <w:tc>
          <w:tcPr>
            <w:tcW w:w="7290" w:type="dxa"/>
            <w:tcBorders>
              <w:left w:val="none" w:sz="0" w:space="0" w:color="auto"/>
              <w:right w:val="none" w:sz="0" w:space="0" w:color="auto"/>
            </w:tcBorders>
          </w:tcPr>
          <w:p w14:paraId="63B26539" w14:textId="77777777" w:rsidR="009F660B" w:rsidRPr="00724287" w:rsidRDefault="009F660B" w:rsidP="00444F17">
            <w:pPr>
              <w:pStyle w:val="TableText"/>
              <w:rPr>
                <w:rFonts w:eastAsiaTheme="minorHAnsi"/>
              </w:rPr>
            </w:pPr>
            <w:r w:rsidRPr="00724287">
              <w:rPr>
                <w:rFonts w:eastAsiaTheme="minorHAnsi"/>
              </w:rPr>
              <w:t>AICS Manual Data Entry functionality</w:t>
            </w:r>
          </w:p>
        </w:tc>
      </w:tr>
      <w:tr w:rsidR="009F660B" w:rsidRPr="005A1FD1" w14:paraId="63B2653D" w14:textId="77777777" w:rsidTr="000C7B35">
        <w:tc>
          <w:tcPr>
            <w:tcW w:w="1890" w:type="dxa"/>
          </w:tcPr>
          <w:p w14:paraId="63B2653B" w14:textId="77777777" w:rsidR="009F660B" w:rsidRPr="00724287" w:rsidRDefault="009F660B" w:rsidP="00444F17">
            <w:pPr>
              <w:pStyle w:val="TableText"/>
              <w:rPr>
                <w:rFonts w:eastAsiaTheme="minorHAnsi"/>
              </w:rPr>
            </w:pPr>
            <w:proofErr w:type="spellStart"/>
            <w:r w:rsidRPr="00724287">
              <w:rPr>
                <w:rFonts w:eastAsiaTheme="minorHAnsi"/>
              </w:rPr>
              <w:t>GMRV</w:t>
            </w:r>
            <w:proofErr w:type="spellEnd"/>
            <w:r w:rsidRPr="00724287">
              <w:rPr>
                <w:rFonts w:eastAsiaTheme="minorHAnsi"/>
              </w:rPr>
              <w:t>*3*3</w:t>
            </w:r>
          </w:p>
        </w:tc>
        <w:tc>
          <w:tcPr>
            <w:tcW w:w="7290" w:type="dxa"/>
          </w:tcPr>
          <w:p w14:paraId="63B2653C" w14:textId="77777777" w:rsidR="009F660B" w:rsidRPr="00724287" w:rsidRDefault="009F660B" w:rsidP="00444F17">
            <w:pPr>
              <w:pStyle w:val="TableText"/>
              <w:rPr>
                <w:rFonts w:eastAsiaTheme="minorHAnsi"/>
              </w:rPr>
            </w:pPr>
            <w:r w:rsidRPr="00724287">
              <w:rPr>
                <w:rFonts w:eastAsiaTheme="minorHAnsi"/>
              </w:rPr>
              <w:t xml:space="preserve">Measurement Data collected via AICS passed through PCE Device Interface to Vitals/Measurement </w:t>
            </w:r>
            <w:proofErr w:type="spellStart"/>
            <w:r w:rsidRPr="00724287">
              <w:rPr>
                <w:rFonts w:eastAsiaTheme="minorHAnsi"/>
              </w:rPr>
              <w:t>Pkg</w:t>
            </w:r>
            <w:proofErr w:type="spellEnd"/>
          </w:p>
        </w:tc>
      </w:tr>
      <w:tr w:rsidR="009F660B" w:rsidRPr="005A1FD1" w14:paraId="63B26540" w14:textId="77777777" w:rsidTr="000C7B35">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63B2653E" w14:textId="77777777" w:rsidR="009F660B" w:rsidRPr="00724287" w:rsidRDefault="009F660B" w:rsidP="00444F17">
            <w:pPr>
              <w:pStyle w:val="TableText"/>
              <w:rPr>
                <w:rFonts w:eastAsiaTheme="minorHAnsi"/>
              </w:rPr>
            </w:pPr>
            <w:r w:rsidRPr="00724287">
              <w:rPr>
                <w:rFonts w:eastAsiaTheme="minorHAnsi"/>
              </w:rPr>
              <w:t>SD*5.3*44</w:t>
            </w:r>
          </w:p>
        </w:tc>
        <w:tc>
          <w:tcPr>
            <w:tcW w:w="7290" w:type="dxa"/>
            <w:tcBorders>
              <w:left w:val="none" w:sz="0" w:space="0" w:color="auto"/>
              <w:right w:val="none" w:sz="0" w:space="0" w:color="auto"/>
            </w:tcBorders>
          </w:tcPr>
          <w:p w14:paraId="63B2653F" w14:textId="77777777" w:rsidR="009F660B" w:rsidRPr="00724287" w:rsidRDefault="009F660B" w:rsidP="00444F17">
            <w:pPr>
              <w:pStyle w:val="TableText"/>
              <w:rPr>
                <w:rFonts w:eastAsiaTheme="minorHAnsi"/>
              </w:rPr>
            </w:pPr>
            <w:r w:rsidRPr="00724287">
              <w:rPr>
                <w:rFonts w:eastAsiaTheme="minorHAnsi"/>
              </w:rPr>
              <w:t>Ambulatory Care Reporting Patch</w:t>
            </w:r>
          </w:p>
        </w:tc>
      </w:tr>
    </w:tbl>
    <w:p w14:paraId="63B26541" w14:textId="77777777" w:rsidR="009F660B" w:rsidRPr="00724287" w:rsidRDefault="009F660B" w:rsidP="00444F17">
      <w:pPr>
        <w:ind w:left="720" w:hanging="720"/>
        <w:rPr>
          <w:rFonts w:eastAsiaTheme="minorHAnsi" w:cstheme="minorBidi"/>
        </w:rPr>
      </w:pPr>
      <w:r w:rsidRPr="00724287">
        <w:rPr>
          <w:rFonts w:eastAsiaTheme="minorHAnsi" w:cstheme="minorBidi"/>
          <w:b/>
        </w:rPr>
        <w:t>Q.</w:t>
      </w:r>
      <w:r w:rsidRPr="00724287">
        <w:rPr>
          <w:rFonts w:eastAsiaTheme="minorHAnsi" w:cstheme="minorBidi"/>
        </w:rPr>
        <w:tab/>
        <w:t>How does PCE collect and report on diagnosis and procedures that are checked off on the DIAGNOSIS and CPT PROCEDURE tool kit boxes on Encounter Forms?</w:t>
      </w:r>
    </w:p>
    <w:p w14:paraId="63B26542" w14:textId="77777777" w:rsidR="009F660B" w:rsidRPr="00724287" w:rsidRDefault="009F660B" w:rsidP="00444F17">
      <w:pPr>
        <w:ind w:left="720" w:hanging="720"/>
        <w:rPr>
          <w:rFonts w:eastAsiaTheme="minorHAnsi" w:cstheme="minorBidi"/>
        </w:rPr>
      </w:pPr>
      <w:r w:rsidRPr="00724287">
        <w:rPr>
          <w:rFonts w:eastAsiaTheme="minorHAnsi" w:cstheme="minorBidi"/>
          <w:b/>
        </w:rPr>
        <w:t>A:</w:t>
      </w:r>
      <w:r w:rsidRPr="00724287">
        <w:rPr>
          <w:rFonts w:eastAsiaTheme="minorHAnsi" w:cstheme="minorBidi"/>
        </w:rPr>
        <w:tab/>
        <w:t>Items that are checked off in the above mentioned tool kit boxes are validated and stored by PCE into PCE files and then shared with other subscribing packages such as Scheduling.</w:t>
      </w:r>
    </w:p>
    <w:p w14:paraId="63B26543" w14:textId="77777777" w:rsidR="009F660B" w:rsidRPr="00724287" w:rsidRDefault="009F660B" w:rsidP="00444F17">
      <w:pPr>
        <w:rPr>
          <w:rFonts w:eastAsiaTheme="minorHAnsi" w:cstheme="minorBidi"/>
        </w:rPr>
      </w:pPr>
      <w:r w:rsidRPr="00724287">
        <w:rPr>
          <w:rFonts w:eastAsiaTheme="minorHAnsi" w:cstheme="minorBidi"/>
        </w:rPr>
        <w:t>Two PCE Health Summary Components</w:t>
      </w:r>
      <w:r w:rsidR="0049038E" w:rsidRPr="00724287">
        <w:rPr>
          <w:rFonts w:eastAsiaTheme="minorHAnsi" w:cstheme="minorBidi"/>
        </w:rPr>
        <w:t xml:space="preserve">, Outpatient Diagnosis and Outpatient Encounter, </w:t>
      </w:r>
      <w:r w:rsidRPr="00724287">
        <w:rPr>
          <w:rFonts w:eastAsiaTheme="minorHAnsi" w:cstheme="minorBidi"/>
        </w:rPr>
        <w:t>display diagnosis and procedure information:</w:t>
      </w:r>
    </w:p>
    <w:p w14:paraId="63B26544" w14:textId="77777777" w:rsidR="009F660B" w:rsidRPr="00724287" w:rsidRDefault="009F660B" w:rsidP="00444F17">
      <w:pPr>
        <w:pStyle w:val="ListParagraph"/>
        <w:numPr>
          <w:ilvl w:val="0"/>
          <w:numId w:val="155"/>
        </w:numPr>
        <w:rPr>
          <w:rFonts w:eastAsiaTheme="minorHAnsi" w:cstheme="minorBidi"/>
        </w:rPr>
      </w:pPr>
      <w:r w:rsidRPr="00724287">
        <w:rPr>
          <w:rFonts w:eastAsiaTheme="minorHAnsi" w:cstheme="minorBidi"/>
        </w:rPr>
        <w:t xml:space="preserve">The Outpatient Diagnosis Component displays the date of the encounter, the facility, the hospital location, the encounter eligibility, the provider(s), the diagnoses, </w:t>
      </w:r>
      <w:proofErr w:type="spellStart"/>
      <w:r w:rsidRPr="00724287">
        <w:rPr>
          <w:rFonts w:eastAsiaTheme="minorHAnsi" w:cstheme="minorBidi"/>
        </w:rPr>
        <w:t>ICD9</w:t>
      </w:r>
      <w:proofErr w:type="spellEnd"/>
      <w:r w:rsidRPr="00724287">
        <w:rPr>
          <w:rFonts w:eastAsiaTheme="minorHAnsi" w:cstheme="minorBidi"/>
        </w:rPr>
        <w:t xml:space="preserve"> </w:t>
      </w:r>
      <w:bookmarkStart w:id="491" w:name="p199_129"/>
      <w:bookmarkEnd w:id="491"/>
      <w:r w:rsidRPr="00724287">
        <w:rPr>
          <w:rFonts w:eastAsiaTheme="minorHAnsi" w:cstheme="minorBidi"/>
        </w:rPr>
        <w:t xml:space="preserve">or </w:t>
      </w:r>
      <w:proofErr w:type="spellStart"/>
      <w:r w:rsidRPr="00724287">
        <w:rPr>
          <w:rFonts w:eastAsiaTheme="minorHAnsi" w:cstheme="minorBidi"/>
        </w:rPr>
        <w:t>ICD10</w:t>
      </w:r>
      <w:proofErr w:type="spellEnd"/>
      <w:r w:rsidRPr="00724287">
        <w:rPr>
          <w:rFonts w:eastAsiaTheme="minorHAnsi" w:cstheme="minorBidi"/>
        </w:rPr>
        <w:t xml:space="preserve"> code, </w:t>
      </w:r>
      <w:proofErr w:type="spellStart"/>
      <w:r w:rsidRPr="00724287">
        <w:rPr>
          <w:rFonts w:eastAsiaTheme="minorHAnsi" w:cstheme="minorBidi"/>
        </w:rPr>
        <w:t>ICD9</w:t>
      </w:r>
      <w:proofErr w:type="spellEnd"/>
      <w:r w:rsidRPr="00724287">
        <w:rPr>
          <w:rFonts w:eastAsiaTheme="minorHAnsi" w:cstheme="minorBidi"/>
        </w:rPr>
        <w:t xml:space="preserve"> or </w:t>
      </w:r>
      <w:proofErr w:type="spellStart"/>
      <w:r w:rsidRPr="00724287">
        <w:rPr>
          <w:rFonts w:eastAsiaTheme="minorHAnsi" w:cstheme="minorBidi"/>
        </w:rPr>
        <w:t>ICD10</w:t>
      </w:r>
      <w:proofErr w:type="spellEnd"/>
      <w:r w:rsidRPr="00724287">
        <w:rPr>
          <w:rFonts w:eastAsiaTheme="minorHAnsi" w:cstheme="minorBidi"/>
        </w:rPr>
        <w:t xml:space="preserve"> text and Provider Narrative.</w:t>
      </w:r>
    </w:p>
    <w:p w14:paraId="63B26545" w14:textId="77777777" w:rsidR="009F660B" w:rsidRPr="00724287" w:rsidRDefault="009F660B" w:rsidP="00444F17">
      <w:pPr>
        <w:pStyle w:val="ListParagraph"/>
        <w:numPr>
          <w:ilvl w:val="0"/>
          <w:numId w:val="155"/>
        </w:numPr>
        <w:rPr>
          <w:rFonts w:eastAsiaTheme="minorHAnsi" w:cstheme="minorBidi"/>
        </w:rPr>
      </w:pPr>
      <w:r w:rsidRPr="00724287">
        <w:rPr>
          <w:rFonts w:eastAsiaTheme="minorHAnsi" w:cstheme="minorBidi"/>
        </w:rPr>
        <w:t>The Outpatient Encounter component displays all the information included in the Outpatient Diagnosis component plus the procedure(s), CPT code, short description and Provider Narrative.</w:t>
      </w:r>
    </w:p>
    <w:p w14:paraId="63B26546" w14:textId="77777777" w:rsidR="009F660B" w:rsidRPr="00724287" w:rsidRDefault="009F660B" w:rsidP="00444F17">
      <w:pPr>
        <w:rPr>
          <w:rFonts w:eastAsiaTheme="minorHAnsi" w:cstheme="minorBidi"/>
        </w:rPr>
      </w:pPr>
      <w:r w:rsidRPr="00724287">
        <w:rPr>
          <w:rFonts w:eastAsiaTheme="minorHAnsi" w:cstheme="minorBidi"/>
        </w:rPr>
        <w:lastRenderedPageBreak/>
        <w:t>If an immunization or skin test is collected by PCE through any of the four data collection interfaces PCE supports, data is stored in the procedure file and the Immunization or Skin Test file. Immunization or Skin Test information is included in the Outpatient Encounter component displays.</w:t>
      </w:r>
    </w:p>
    <w:p w14:paraId="63B26547" w14:textId="77777777" w:rsidR="009F660B" w:rsidRPr="00724287" w:rsidRDefault="009F660B" w:rsidP="00444F17">
      <w:pPr>
        <w:rPr>
          <w:rFonts w:eastAsiaTheme="minorHAnsi" w:cstheme="minorBidi"/>
        </w:rPr>
      </w:pPr>
      <w:r w:rsidRPr="00724287">
        <w:rPr>
          <w:rFonts w:eastAsiaTheme="minorHAnsi" w:cstheme="minorBidi"/>
        </w:rPr>
        <w:t>In addition, there are separate PCE Skin Test and Immunization components which only display information specific to Skin Tests and Immunizations. The Immunization component displays immunization, series, date, facility, and reaction. The Skin Test component displays skin test, reading, results, reading date, facility.</w:t>
      </w:r>
    </w:p>
    <w:p w14:paraId="63B26548" w14:textId="77777777" w:rsidR="009F660B" w:rsidRPr="00724287" w:rsidRDefault="009F660B" w:rsidP="00444F17">
      <w:pPr>
        <w:rPr>
          <w:rFonts w:eastAsiaTheme="minorHAnsi" w:cstheme="minorBidi"/>
        </w:rPr>
      </w:pPr>
      <w:r w:rsidRPr="00724287">
        <w:rPr>
          <w:rFonts w:eastAsiaTheme="minorHAnsi" w:cstheme="minorBidi"/>
        </w:rPr>
        <w:t xml:space="preserve">If you want to display Patient Education, treatments, examinations, and health factor information using the PCE Health Summary components, check the specific </w:t>
      </w:r>
      <w:proofErr w:type="spellStart"/>
      <w:r w:rsidRPr="00724287">
        <w:rPr>
          <w:rFonts w:eastAsiaTheme="minorHAnsi" w:cstheme="minorBidi"/>
        </w:rPr>
        <w:t>EF</w:t>
      </w:r>
      <w:proofErr w:type="spellEnd"/>
      <w:r w:rsidRPr="00724287">
        <w:rPr>
          <w:rFonts w:eastAsiaTheme="minorHAnsi" w:cstheme="minorBidi"/>
        </w:rPr>
        <w:t xml:space="preserve"> tool kit boxes. Otherwise that information is to be entered manually either through AICS manual data entry or PCE manual data entry.</w:t>
      </w:r>
    </w:p>
    <w:p w14:paraId="63B26549" w14:textId="77777777" w:rsidR="009F660B" w:rsidRPr="00724287" w:rsidRDefault="009F660B" w:rsidP="00444F17">
      <w:pPr>
        <w:rPr>
          <w:rFonts w:eastAsiaTheme="minorHAnsi" w:cstheme="minorBidi"/>
        </w:rPr>
      </w:pPr>
      <w:r w:rsidRPr="00724287">
        <w:rPr>
          <w:rFonts w:eastAsiaTheme="minorHAnsi" w:cstheme="minorBidi"/>
        </w:rPr>
        <w:t>PCE also exports six clinical reports. Two of those reports display diagnosis data related to the numbers of patients associated with the identified diagnoses: Caseload Profile by Clinic and Diagnosis Ranked by Frequency.</w:t>
      </w:r>
    </w:p>
    <w:p w14:paraId="63B2654A" w14:textId="5DBA20B1" w:rsidR="009F660B" w:rsidRPr="00724287" w:rsidRDefault="009F660B" w:rsidP="00444F17">
      <w:pPr>
        <w:ind w:left="720" w:hanging="720"/>
        <w:rPr>
          <w:rFonts w:eastAsiaTheme="minorHAnsi" w:cstheme="minorBidi"/>
        </w:rPr>
      </w:pPr>
      <w:r w:rsidRPr="00724287">
        <w:rPr>
          <w:rFonts w:eastAsiaTheme="minorHAnsi" w:cstheme="minorBidi"/>
          <w:b/>
        </w:rPr>
        <w:t>Q:</w:t>
      </w:r>
      <w:r w:rsidRPr="00724287">
        <w:rPr>
          <w:rFonts w:eastAsiaTheme="minorHAnsi" w:cstheme="minorBidi"/>
        </w:rPr>
        <w:tab/>
        <w:t>Explain how "Health Factors" in PCE and AICS are to be used and how this data may eventually be shared within a VISN. How are the level/severity modifiers (SEVERE, MOD and MIN) used in health factors when the health factors are not consis</w:t>
      </w:r>
      <w:r w:rsidR="00016C93" w:rsidRPr="00724287">
        <w:rPr>
          <w:rFonts w:eastAsiaTheme="minorHAnsi" w:cstheme="minorBidi"/>
        </w:rPr>
        <w:t>tent with such quantification?</w:t>
      </w:r>
    </w:p>
    <w:p w14:paraId="63B2654B" w14:textId="77777777" w:rsidR="009F660B" w:rsidRPr="00724287" w:rsidRDefault="009F660B" w:rsidP="00444F17">
      <w:pPr>
        <w:ind w:left="720" w:hanging="720"/>
        <w:rPr>
          <w:rFonts w:eastAsiaTheme="minorHAnsi" w:cstheme="minorBidi"/>
        </w:rPr>
      </w:pPr>
      <w:r w:rsidRPr="00724287">
        <w:rPr>
          <w:rFonts w:eastAsiaTheme="minorHAnsi" w:cstheme="minorBidi"/>
          <w:b/>
        </w:rPr>
        <w:t>A:</w:t>
      </w:r>
      <w:r w:rsidRPr="00724287">
        <w:rPr>
          <w:rFonts w:eastAsiaTheme="minorHAnsi" w:cstheme="minorBidi"/>
        </w:rPr>
        <w:tab/>
        <w:t>Here's a little background. The Indian Health Service used the Health Factors originally. The HEAVY, MODERATE, MINIMUM SEVERITY modifiers can be used with a health factor if clinicians wish to define their factors in a manner that makes these modifiers useful. They do not have to be used where they do not make sense.</w:t>
      </w:r>
    </w:p>
    <w:p w14:paraId="63B2654C" w14:textId="77777777" w:rsidR="009F660B" w:rsidRPr="00724287" w:rsidRDefault="009F660B" w:rsidP="00444F17">
      <w:pPr>
        <w:rPr>
          <w:rFonts w:eastAsiaTheme="minorHAnsi" w:cstheme="minorBidi"/>
        </w:rPr>
      </w:pPr>
      <w:r w:rsidRPr="00724287">
        <w:rPr>
          <w:rFonts w:eastAsiaTheme="minorHAnsi" w:cstheme="minorBidi"/>
        </w:rPr>
        <w:t>AICS allows encounter form designers to include health factors on their encounter forms, with or without these modifiers. The health factors that are checked off by clinicians can be captured via scanning and stored in the V Health Factor file.</w:t>
      </w:r>
    </w:p>
    <w:p w14:paraId="63B2654D" w14:textId="77777777" w:rsidR="009F660B" w:rsidRPr="00724287" w:rsidRDefault="009F660B" w:rsidP="00444F17">
      <w:pPr>
        <w:rPr>
          <w:rFonts w:eastAsiaTheme="minorHAnsi" w:cstheme="minorBidi"/>
        </w:rPr>
      </w:pPr>
      <w:r w:rsidRPr="00724287">
        <w:rPr>
          <w:rFonts w:eastAsiaTheme="minorHAnsi" w:cstheme="minorBidi"/>
        </w:rPr>
        <w:t xml:space="preserve">The initial set of health factor entries was defined by Indian Health Service. The </w:t>
      </w:r>
      <w:proofErr w:type="spellStart"/>
      <w:r w:rsidRPr="00724287">
        <w:rPr>
          <w:rFonts w:eastAsiaTheme="minorHAnsi" w:cstheme="minorBidi"/>
        </w:rPr>
        <w:t>SLC</w:t>
      </w:r>
      <w:proofErr w:type="spellEnd"/>
      <w:r w:rsidRPr="00724287">
        <w:rPr>
          <w:rFonts w:eastAsiaTheme="minorHAnsi" w:cstheme="minorBidi"/>
        </w:rPr>
        <w:t xml:space="preserve"> </w:t>
      </w:r>
      <w:proofErr w:type="spellStart"/>
      <w:r w:rsidRPr="00724287">
        <w:rPr>
          <w:rFonts w:eastAsiaTheme="minorHAnsi" w:cstheme="minorBidi"/>
        </w:rPr>
        <w:t>IRMFO</w:t>
      </w:r>
      <w:proofErr w:type="spellEnd"/>
      <w:r w:rsidRPr="00724287">
        <w:rPr>
          <w:rFonts w:eastAsiaTheme="minorHAnsi" w:cstheme="minorBidi"/>
        </w:rPr>
        <w:t xml:space="preserve"> added additional health factors based on feedback from a supporting clinical team, and the Ambulatory Care EP.   </w:t>
      </w:r>
    </w:p>
    <w:p w14:paraId="63B2654E" w14:textId="77777777" w:rsidR="009F660B" w:rsidRPr="00724287" w:rsidRDefault="009F660B" w:rsidP="00444F17">
      <w:pPr>
        <w:rPr>
          <w:rFonts w:eastAsiaTheme="minorHAnsi" w:cstheme="minorBidi"/>
        </w:rPr>
      </w:pPr>
      <w:r w:rsidRPr="00724287">
        <w:rPr>
          <w:rFonts w:eastAsiaTheme="minorHAnsi" w:cstheme="minorBidi"/>
        </w:rPr>
        <w:t xml:space="preserve">The Health Summary package has a Health Factor component which </w:t>
      </w:r>
      <w:r w:rsidR="00C52F6A" w:rsidRPr="00724287">
        <w:rPr>
          <w:rFonts w:eastAsiaTheme="minorHAnsi" w:cstheme="minorBidi"/>
        </w:rPr>
        <w:t>shows</w:t>
      </w:r>
      <w:r w:rsidRPr="00724287">
        <w:rPr>
          <w:rFonts w:eastAsiaTheme="minorHAnsi" w:cstheme="minorBidi"/>
        </w:rPr>
        <w:t xml:space="preserve"> the latest health factors for each health factor category. If modifiers were collected for the health factors, they would be displayed in this component. The PCE clinical reminders do not use the health factor modifier, though they do use the existence of a patient's health factor to modify the reminder criteria.</w:t>
      </w:r>
    </w:p>
    <w:p w14:paraId="63B2654F" w14:textId="77777777" w:rsidR="009F660B" w:rsidRPr="00724287" w:rsidRDefault="009F660B" w:rsidP="00444F17">
      <w:pPr>
        <w:rPr>
          <w:rFonts w:eastAsiaTheme="minorHAnsi" w:cstheme="minorBidi"/>
        </w:rPr>
      </w:pPr>
      <w:r w:rsidRPr="00724287">
        <w:rPr>
          <w:rFonts w:eastAsiaTheme="minorHAnsi" w:cstheme="minorBidi"/>
        </w:rPr>
        <w:t>The health factor information can be viewed as risk assessment or risk factor data which could provide useful information to guide the clinician as the care giver. For example, the PCE package includes a predefined clinical reminder for determ</w:t>
      </w:r>
      <w:r w:rsidR="00C52F6A" w:rsidRPr="00724287">
        <w:rPr>
          <w:rFonts w:eastAsiaTheme="minorHAnsi" w:cstheme="minorBidi"/>
        </w:rPr>
        <w:t>in</w:t>
      </w:r>
      <w:r w:rsidRPr="00724287">
        <w:rPr>
          <w:rFonts w:eastAsiaTheme="minorHAnsi" w:cstheme="minorBidi"/>
        </w:rPr>
        <w:t xml:space="preserve">ing whether tobacco education needs to be given to the patient. The Health factors distributed with PCE include the Health factor category of TOBACCO and within that category of health factors is a factor for "LIFETIME NON-SMOKER." If a clinician had a patient who never has smoked or used any form of tobacco, the reminder will not come </w:t>
      </w:r>
      <w:r w:rsidRPr="00724287">
        <w:rPr>
          <w:rFonts w:eastAsiaTheme="minorHAnsi" w:cstheme="minorBidi"/>
        </w:rPr>
        <w:lastRenderedPageBreak/>
        <w:t>up for the patient if the health factor for "LIFETIME NON-SMOKER" has been captured off the encounter form.</w:t>
      </w:r>
    </w:p>
    <w:p w14:paraId="63B26550" w14:textId="77777777" w:rsidR="009F660B" w:rsidRPr="00724287" w:rsidRDefault="009F660B" w:rsidP="00444F17">
      <w:pPr>
        <w:rPr>
          <w:rFonts w:eastAsiaTheme="minorHAnsi" w:cstheme="minorBidi"/>
        </w:rPr>
      </w:pPr>
      <w:r w:rsidRPr="00724287">
        <w:rPr>
          <w:rFonts w:eastAsiaTheme="minorHAnsi" w:cstheme="minorBidi"/>
        </w:rPr>
        <w:t>We expect to learn a lot about what clinicians really would like to do with health factors as the clinicians begin using them with the reminders.</w:t>
      </w:r>
    </w:p>
    <w:p w14:paraId="63B26551" w14:textId="77777777" w:rsidR="008704A1" w:rsidRDefault="006A77D9" w:rsidP="006A77D9">
      <w:pPr>
        <w:pStyle w:val="Heading1"/>
      </w:pPr>
      <w:bookmarkStart w:id="492" w:name="_Toc428365081"/>
      <w:bookmarkStart w:id="493" w:name="_Toc468086097"/>
      <w:r>
        <w:t>Device Interface Error Reports</w:t>
      </w:r>
      <w:bookmarkEnd w:id="492"/>
      <w:bookmarkEnd w:id="493"/>
    </w:p>
    <w:p w14:paraId="63B26552" w14:textId="77777777" w:rsidR="006A77D9" w:rsidRPr="00724287" w:rsidRDefault="006A77D9" w:rsidP="00444F17">
      <w:pPr>
        <w:rPr>
          <w:rFonts w:eastAsiaTheme="minorHAnsi" w:cstheme="minorBidi"/>
        </w:rPr>
      </w:pPr>
      <w:r w:rsidRPr="00724287">
        <w:rPr>
          <w:rFonts w:eastAsiaTheme="minorHAnsi" w:cstheme="minorBidi"/>
        </w:rPr>
        <w:t>The PCE Device Interface Error Report lets you look up PCE device interface errors by Error Number, Error Date and Time, Encounter Date and Time, or by Patient Name.</w:t>
      </w:r>
    </w:p>
    <w:p w14:paraId="63B26553" w14:textId="77777777" w:rsidR="006A77D9" w:rsidRPr="005A1FD1" w:rsidRDefault="006A77D9" w:rsidP="00F0092B">
      <w:pPr>
        <w:pStyle w:val="screen"/>
      </w:pPr>
      <w:r w:rsidRPr="005A1FD1">
        <w:t>Select PCE Coordinator Menu Option: die  PCE Device Interface Error Report</w:t>
      </w:r>
    </w:p>
    <w:p w14:paraId="63B26554" w14:textId="77777777" w:rsidR="006A77D9" w:rsidRPr="005A1FD1" w:rsidRDefault="006A77D9" w:rsidP="00F0092B">
      <w:pPr>
        <w:pStyle w:val="screen"/>
      </w:pPr>
      <w:r w:rsidRPr="005A1FD1">
        <w:t xml:space="preserve">     Select one of the following:</w:t>
      </w:r>
    </w:p>
    <w:p w14:paraId="63B26555" w14:textId="77777777" w:rsidR="006A77D9" w:rsidRPr="005A1FD1" w:rsidRDefault="006A77D9" w:rsidP="00F0092B">
      <w:pPr>
        <w:pStyle w:val="screen"/>
      </w:pPr>
      <w:r w:rsidRPr="005A1FD1">
        <w:t xml:space="preserve">          ERN       Error Number</w:t>
      </w:r>
    </w:p>
    <w:p w14:paraId="63B26556" w14:textId="77777777" w:rsidR="006A77D9" w:rsidRPr="005A1FD1" w:rsidRDefault="006A77D9" w:rsidP="00F0092B">
      <w:pPr>
        <w:pStyle w:val="screen"/>
      </w:pPr>
      <w:r w:rsidRPr="005A1FD1">
        <w:t xml:space="preserve">          PDT       Processing Date and Time</w:t>
      </w:r>
    </w:p>
    <w:p w14:paraId="63B26557" w14:textId="77777777" w:rsidR="006A77D9" w:rsidRPr="005A1FD1" w:rsidRDefault="006A77D9" w:rsidP="00F0092B">
      <w:pPr>
        <w:pStyle w:val="screen"/>
      </w:pPr>
      <w:r w:rsidRPr="005A1FD1">
        <w:t xml:space="preserve">          EDT       Encounter Date and Time</w:t>
      </w:r>
    </w:p>
    <w:p w14:paraId="63B26558" w14:textId="77777777" w:rsidR="006A77D9" w:rsidRPr="005A1FD1" w:rsidRDefault="006A77D9" w:rsidP="00F0092B">
      <w:pPr>
        <w:pStyle w:val="screen"/>
      </w:pPr>
      <w:r w:rsidRPr="005A1FD1">
        <w:t xml:space="preserve">          PAT       Patient Name</w:t>
      </w:r>
    </w:p>
    <w:p w14:paraId="63B26559" w14:textId="77777777" w:rsidR="006A77D9" w:rsidRPr="005A1FD1" w:rsidRDefault="006A77D9" w:rsidP="00F0092B">
      <w:pPr>
        <w:pStyle w:val="screen"/>
      </w:pPr>
    </w:p>
    <w:p w14:paraId="63B2655A" w14:textId="77777777" w:rsidR="006A77D9" w:rsidRPr="005A1FD1" w:rsidRDefault="006A77D9" w:rsidP="00F0092B">
      <w:pPr>
        <w:pStyle w:val="screen"/>
      </w:pPr>
      <w:r w:rsidRPr="005A1FD1">
        <w:t>Look up PCE device interface errors based on: ERN//   Error Number</w:t>
      </w:r>
    </w:p>
    <w:p w14:paraId="63B2655B" w14:textId="77777777" w:rsidR="006A77D9" w:rsidRPr="005A1FD1" w:rsidRDefault="006A77D9" w:rsidP="00F0092B">
      <w:pPr>
        <w:pStyle w:val="screen"/>
      </w:pPr>
      <w:r w:rsidRPr="005A1FD1">
        <w:t>Enter the beginning error number:  (1-4): 1// [ENTER]</w:t>
      </w:r>
    </w:p>
    <w:p w14:paraId="63B2655C" w14:textId="77777777" w:rsidR="006A77D9" w:rsidRPr="005A1FD1" w:rsidRDefault="006A77D9" w:rsidP="00F0092B">
      <w:pPr>
        <w:pStyle w:val="screen"/>
      </w:pPr>
      <w:r w:rsidRPr="005A1FD1">
        <w:t>Enter the ending error number:  (1-4): 4//  [ENTER]</w:t>
      </w:r>
    </w:p>
    <w:p w14:paraId="63B2655D" w14:textId="77777777" w:rsidR="006A77D9" w:rsidRPr="005A1FD1" w:rsidRDefault="006A77D9" w:rsidP="00F0092B">
      <w:pPr>
        <w:pStyle w:val="screen"/>
      </w:pPr>
    </w:p>
    <w:p w14:paraId="63B2655E" w14:textId="77777777" w:rsidR="006A77D9" w:rsidRPr="005A1FD1" w:rsidRDefault="006A77D9" w:rsidP="00F0092B">
      <w:pPr>
        <w:pStyle w:val="screen"/>
      </w:pPr>
      <w:r w:rsidRPr="005A1FD1">
        <w:t>DEVICE: HOME//   [ENTER] VAX    RIGHT MARGIN: 80//  [ENTER]</w:t>
      </w:r>
    </w:p>
    <w:p w14:paraId="63B2655F" w14:textId="77777777" w:rsidR="006A77D9" w:rsidRPr="005A1FD1" w:rsidRDefault="006A77D9" w:rsidP="00F0092B">
      <w:pPr>
        <w:pStyle w:val="screen"/>
      </w:pPr>
    </w:p>
    <w:p w14:paraId="63B26560" w14:textId="77777777" w:rsidR="006A77D9" w:rsidRPr="005A1FD1" w:rsidRDefault="006A77D9" w:rsidP="00F0092B">
      <w:pPr>
        <w:pStyle w:val="screen"/>
      </w:pPr>
      <w:r w:rsidRPr="005A1FD1">
        <w:t xml:space="preserve">                               May 24, 1996 4:10:05 pm  Page 1</w:t>
      </w:r>
    </w:p>
    <w:p w14:paraId="63B26561" w14:textId="77777777" w:rsidR="006A77D9" w:rsidRPr="005A1FD1" w:rsidRDefault="006A77D9" w:rsidP="00F0092B">
      <w:pPr>
        <w:pStyle w:val="screen"/>
      </w:pPr>
    </w:p>
    <w:p w14:paraId="63B26562" w14:textId="77777777" w:rsidR="006A77D9" w:rsidRPr="005A1FD1" w:rsidRDefault="006A77D9" w:rsidP="00F0092B">
      <w:pPr>
        <w:pStyle w:val="screen"/>
      </w:pPr>
      <w:r w:rsidRPr="005A1FD1">
        <w:t xml:space="preserve">                   PCE Device Interface Error Report</w:t>
      </w:r>
    </w:p>
    <w:p w14:paraId="63B26563" w14:textId="77777777" w:rsidR="006A77D9" w:rsidRPr="005A1FD1" w:rsidRDefault="006A77D9" w:rsidP="00F0092B">
      <w:pPr>
        <w:pStyle w:val="screen"/>
      </w:pPr>
    </w:p>
    <w:p w14:paraId="63B26564" w14:textId="77777777" w:rsidR="006A77D9" w:rsidRPr="005A1FD1" w:rsidRDefault="006A77D9" w:rsidP="00F0092B">
      <w:pPr>
        <w:pStyle w:val="screen"/>
      </w:pPr>
      <w:r w:rsidRPr="005A1FD1">
        <w:t>Report based on Error Numbers 1 through 4.</w:t>
      </w:r>
    </w:p>
    <w:p w14:paraId="63B26565" w14:textId="77777777" w:rsidR="006A77D9" w:rsidRPr="005A1FD1" w:rsidRDefault="006A77D9" w:rsidP="00F0092B">
      <w:pPr>
        <w:pStyle w:val="screen"/>
      </w:pPr>
      <w:r w:rsidRPr="005A1FD1">
        <w:t>------------------------------------------------------</w:t>
      </w:r>
    </w:p>
    <w:p w14:paraId="63B26566" w14:textId="77777777" w:rsidR="006A77D9" w:rsidRPr="005A1FD1" w:rsidRDefault="006A77D9" w:rsidP="00F0092B">
      <w:pPr>
        <w:pStyle w:val="screen"/>
      </w:pPr>
      <w:r w:rsidRPr="005A1FD1">
        <w:t>Error Number: 1</w:t>
      </w:r>
    </w:p>
    <w:p w14:paraId="63B26567" w14:textId="77777777" w:rsidR="006A77D9" w:rsidRPr="005A1FD1" w:rsidRDefault="006A77D9" w:rsidP="00F0092B">
      <w:pPr>
        <w:pStyle w:val="screen"/>
      </w:pPr>
      <w:r w:rsidRPr="005A1FD1">
        <w:t xml:space="preserve">   Patient: PCEPATIENT,ONE 000-45-6789</w:t>
      </w:r>
    </w:p>
    <w:p w14:paraId="63B26568" w14:textId="77777777" w:rsidR="006A77D9" w:rsidRPr="005A1FD1" w:rsidRDefault="006A77D9" w:rsidP="00F0092B">
      <w:pPr>
        <w:pStyle w:val="screen"/>
      </w:pPr>
      <w:r w:rsidRPr="005A1FD1">
        <w:t xml:space="preserve">   Encounter date:  May 06, 1996@14:53:17</w:t>
      </w:r>
    </w:p>
    <w:p w14:paraId="63B26569" w14:textId="77777777" w:rsidR="006A77D9" w:rsidRPr="005A1FD1" w:rsidRDefault="006A77D9" w:rsidP="00F0092B">
      <w:pPr>
        <w:pStyle w:val="screen"/>
      </w:pPr>
      <w:r w:rsidRPr="005A1FD1">
        <w:t xml:space="preserve">   Processing date: May 06, 1996@16:18:53</w:t>
      </w:r>
    </w:p>
    <w:p w14:paraId="63B2656A" w14:textId="77777777" w:rsidR="006A77D9" w:rsidRPr="005A1FD1" w:rsidRDefault="006A77D9" w:rsidP="00F0092B">
      <w:pPr>
        <w:pStyle w:val="screen"/>
      </w:pPr>
    </w:p>
    <w:p w14:paraId="63B2656B" w14:textId="77777777" w:rsidR="006A77D9" w:rsidRPr="005A1FD1" w:rsidRDefault="006A77D9" w:rsidP="00F0092B">
      <w:pPr>
        <w:pStyle w:val="screen"/>
      </w:pPr>
      <w:r w:rsidRPr="005A1FD1">
        <w:t xml:space="preserve">   File: 9000010.07 (V POV)  Field .04 (PROVIDER NARRATIVE)</w:t>
      </w:r>
    </w:p>
    <w:p w14:paraId="63B2656C" w14:textId="77777777" w:rsidR="006A77D9" w:rsidRPr="005A1FD1" w:rsidRDefault="006A77D9" w:rsidP="00F0092B">
      <w:pPr>
        <w:pStyle w:val="screen"/>
      </w:pPr>
      <w:r w:rsidRPr="005A1FD1">
        <w:t xml:space="preserve">   Error message: Missing Required Fields</w:t>
      </w:r>
    </w:p>
    <w:p w14:paraId="63B2656D" w14:textId="77777777" w:rsidR="006A77D9" w:rsidRPr="005A1FD1" w:rsidRDefault="006A77D9" w:rsidP="00F0092B">
      <w:pPr>
        <w:pStyle w:val="screen"/>
      </w:pPr>
      <w:r w:rsidRPr="005A1FD1">
        <w:t xml:space="preserve">   Node: 0</w:t>
      </w:r>
    </w:p>
    <w:p w14:paraId="63B2656E" w14:textId="77777777" w:rsidR="006A77D9" w:rsidRPr="005A1FD1" w:rsidRDefault="006A77D9" w:rsidP="00F0092B">
      <w:pPr>
        <w:pStyle w:val="screen"/>
      </w:pPr>
      <w:r w:rsidRPr="005A1FD1">
        <w:t xml:space="preserve">      Original:</w:t>
      </w:r>
    </w:p>
    <w:p w14:paraId="63B2656F" w14:textId="77777777" w:rsidR="006A77D9" w:rsidRPr="005A1FD1" w:rsidRDefault="006A77D9" w:rsidP="00F0092B">
      <w:pPr>
        <w:pStyle w:val="screen"/>
      </w:pPr>
      <w:r w:rsidRPr="005A1FD1">
        <w:t xml:space="preserve">       Updated: 2016^1026^^244^^^^^^^^S^^^^20</w:t>
      </w:r>
    </w:p>
    <w:p w14:paraId="63B26570" w14:textId="77777777" w:rsidR="006A77D9" w:rsidRPr="005A1FD1" w:rsidRDefault="006A77D9" w:rsidP="00F0092B">
      <w:pPr>
        <w:pStyle w:val="screen"/>
      </w:pPr>
    </w:p>
    <w:p w14:paraId="63B26571" w14:textId="77777777" w:rsidR="006A77D9" w:rsidRPr="005A1FD1" w:rsidRDefault="006A77D9" w:rsidP="00F0092B">
      <w:pPr>
        <w:pStyle w:val="screen"/>
      </w:pPr>
      <w:r w:rsidRPr="005A1FD1">
        <w:t xml:space="preserve">   File: 9000010.07 (V POV)  Field .04 (PROVIDER NARRATIVE)</w:t>
      </w:r>
    </w:p>
    <w:p w14:paraId="63B26572" w14:textId="77777777" w:rsidR="006A77D9" w:rsidRPr="005A1FD1" w:rsidRDefault="006A77D9" w:rsidP="00F0092B">
      <w:pPr>
        <w:pStyle w:val="screen"/>
      </w:pPr>
      <w:r w:rsidRPr="005A1FD1">
        <w:t xml:space="preserve">   Error message: Missing Required Fields</w:t>
      </w:r>
    </w:p>
    <w:p w14:paraId="63B26573" w14:textId="77777777" w:rsidR="006A77D9" w:rsidRPr="005A1FD1" w:rsidRDefault="006A77D9" w:rsidP="00F0092B">
      <w:pPr>
        <w:pStyle w:val="screen"/>
      </w:pPr>
      <w:r w:rsidRPr="005A1FD1">
        <w:t xml:space="preserve">   Node: 0</w:t>
      </w:r>
    </w:p>
    <w:p w14:paraId="63B26574" w14:textId="77777777" w:rsidR="006A77D9" w:rsidRPr="005A1FD1" w:rsidRDefault="006A77D9" w:rsidP="00F0092B">
      <w:pPr>
        <w:pStyle w:val="screen"/>
      </w:pPr>
      <w:r w:rsidRPr="005A1FD1">
        <w:t xml:space="preserve">      Original:</w:t>
      </w:r>
    </w:p>
    <w:p w14:paraId="63B26575" w14:textId="77777777" w:rsidR="006A77D9" w:rsidRPr="005A1FD1" w:rsidRDefault="006A77D9" w:rsidP="00F0092B">
      <w:pPr>
        <w:pStyle w:val="screen"/>
      </w:pPr>
      <w:r w:rsidRPr="005A1FD1">
        <w:t xml:space="preserve">       Updated: 2016^1026^^244^^^^^^^^S^^^^20</w:t>
      </w:r>
    </w:p>
    <w:p w14:paraId="63B26576" w14:textId="77777777" w:rsidR="006A77D9" w:rsidRPr="005A1FD1" w:rsidRDefault="006A77D9" w:rsidP="00F0092B">
      <w:pPr>
        <w:pStyle w:val="screen"/>
      </w:pPr>
    </w:p>
    <w:p w14:paraId="63B26577" w14:textId="77777777" w:rsidR="006A77D9" w:rsidRPr="005A1FD1" w:rsidRDefault="006A77D9" w:rsidP="00F0092B">
      <w:pPr>
        <w:pStyle w:val="screen"/>
      </w:pPr>
      <w:r w:rsidRPr="005A1FD1">
        <w:t>Error Number: 2</w:t>
      </w:r>
    </w:p>
    <w:p w14:paraId="63B26578" w14:textId="77777777" w:rsidR="006A77D9" w:rsidRPr="005A1FD1" w:rsidRDefault="006A77D9" w:rsidP="00F0092B">
      <w:pPr>
        <w:pStyle w:val="screen"/>
      </w:pPr>
      <w:r w:rsidRPr="005A1FD1">
        <w:t xml:space="preserve">   Patient: PCEPATIENT,ONE 000-45-6789</w:t>
      </w:r>
    </w:p>
    <w:p w14:paraId="63B26579" w14:textId="77777777" w:rsidR="006A77D9" w:rsidRPr="005A1FD1" w:rsidRDefault="006A77D9" w:rsidP="00F0092B">
      <w:pPr>
        <w:pStyle w:val="screen"/>
      </w:pPr>
      <w:r w:rsidRPr="005A1FD1">
        <w:t xml:space="preserve">   Encounter date:  May 06, 1996@14:53:17</w:t>
      </w:r>
    </w:p>
    <w:p w14:paraId="63B2657A" w14:textId="77777777" w:rsidR="006A77D9" w:rsidRPr="005A1FD1" w:rsidRDefault="006A77D9" w:rsidP="00F0092B">
      <w:pPr>
        <w:pStyle w:val="screen"/>
      </w:pPr>
      <w:r w:rsidRPr="005A1FD1">
        <w:t xml:space="preserve">   Processing date: May 06, 1996@16:38:59</w:t>
      </w:r>
    </w:p>
    <w:p w14:paraId="63B2657B" w14:textId="77777777" w:rsidR="006A77D9" w:rsidRPr="005A1FD1" w:rsidRDefault="006A77D9" w:rsidP="00F0092B">
      <w:pPr>
        <w:pStyle w:val="screen"/>
      </w:pPr>
    </w:p>
    <w:p w14:paraId="63B2657C" w14:textId="77777777" w:rsidR="006A77D9" w:rsidRPr="005A1FD1" w:rsidRDefault="006A77D9" w:rsidP="00F0092B">
      <w:pPr>
        <w:pStyle w:val="screen"/>
      </w:pPr>
      <w:r w:rsidRPr="005A1FD1">
        <w:t xml:space="preserve">   File: 9000010.07 (V POV)  IEN: 54  Field .04 (PROVIDER NARRATIVE)</w:t>
      </w:r>
    </w:p>
    <w:p w14:paraId="63B2657D" w14:textId="77777777" w:rsidR="006A77D9" w:rsidRPr="005A1FD1" w:rsidRDefault="006A77D9" w:rsidP="00F0092B">
      <w:pPr>
        <w:pStyle w:val="screen"/>
      </w:pPr>
      <w:r w:rsidRPr="005A1FD1">
        <w:t xml:space="preserve">   Error message: Not Stored = 2X3</w:t>
      </w:r>
    </w:p>
    <w:p w14:paraId="63B2657E" w14:textId="77777777" w:rsidR="006A77D9" w:rsidRPr="005A1FD1" w:rsidRDefault="006A77D9" w:rsidP="00F0092B">
      <w:pPr>
        <w:pStyle w:val="screen"/>
      </w:pPr>
      <w:r w:rsidRPr="005A1FD1">
        <w:t xml:space="preserve">   Node: 0    ETC.</w:t>
      </w:r>
    </w:p>
    <w:p w14:paraId="63B2657F" w14:textId="77777777" w:rsidR="008704A1" w:rsidRDefault="006A77D9" w:rsidP="006A77D9">
      <w:pPr>
        <w:pStyle w:val="Heading1"/>
      </w:pPr>
      <w:bookmarkStart w:id="494" w:name="_Toc428365082"/>
      <w:bookmarkStart w:id="495" w:name="_Toc468086098"/>
      <w:r>
        <w:lastRenderedPageBreak/>
        <w:t>Glossary</w:t>
      </w:r>
      <w:bookmarkEnd w:id="494"/>
      <w:bookmarkEnd w:id="495"/>
    </w:p>
    <w:p w14:paraId="63B26580" w14:textId="77777777" w:rsidR="006A77D9" w:rsidRPr="00724287" w:rsidRDefault="006A77D9" w:rsidP="00444F17">
      <w:pPr>
        <w:rPr>
          <w:rFonts w:eastAsiaTheme="minorHAnsi" w:cstheme="minorBidi"/>
        </w:rPr>
      </w:pPr>
      <w:proofErr w:type="spellStart"/>
      <w:r w:rsidRPr="00724287">
        <w:rPr>
          <w:rFonts w:eastAsiaTheme="minorHAnsi" w:cstheme="minorBidi"/>
          <w:b/>
        </w:rPr>
        <w:t>ADCP</w:t>
      </w:r>
      <w:proofErr w:type="spellEnd"/>
      <w:r w:rsidRPr="00724287">
        <w:rPr>
          <w:rFonts w:eastAsiaTheme="minorHAnsi" w:cstheme="minorBidi"/>
          <w:b/>
        </w:rPr>
        <w:t>:</w:t>
      </w:r>
      <w:r w:rsidRPr="00724287">
        <w:rPr>
          <w:rFonts w:eastAsiaTheme="minorHAnsi" w:cstheme="minorBidi"/>
        </w:rPr>
        <w:t xml:space="preserve"> Ambulatory Data Capture Project. </w:t>
      </w:r>
      <w:proofErr w:type="spellStart"/>
      <w:r w:rsidRPr="00724287">
        <w:rPr>
          <w:rFonts w:eastAsiaTheme="minorHAnsi" w:cstheme="minorBidi"/>
        </w:rPr>
        <w:t>ADCP</w:t>
      </w:r>
      <w:proofErr w:type="spellEnd"/>
      <w:r w:rsidRPr="00724287">
        <w:rPr>
          <w:rFonts w:eastAsiaTheme="minorHAnsi" w:cstheme="minorBidi"/>
        </w:rPr>
        <w:t xml:space="preserve"> was formed to coordinate the various VISTA packages involved in meeting this mandate. AICS Automated Information Collection System, formerly Integrated Billing, the program that makes Encounter Forms. </w:t>
      </w:r>
    </w:p>
    <w:p w14:paraId="63B26581" w14:textId="77777777" w:rsidR="006A77D9" w:rsidRPr="00724287" w:rsidRDefault="006A77D9" w:rsidP="00444F17">
      <w:pPr>
        <w:rPr>
          <w:rFonts w:eastAsiaTheme="minorHAnsi" w:cstheme="minorBidi"/>
        </w:rPr>
      </w:pPr>
      <w:r w:rsidRPr="00724287">
        <w:rPr>
          <w:rFonts w:eastAsiaTheme="minorHAnsi" w:cstheme="minorBidi"/>
          <w:b/>
        </w:rPr>
        <w:t>Action:</w:t>
      </w:r>
      <w:r w:rsidRPr="00724287">
        <w:rPr>
          <w:rFonts w:eastAsiaTheme="minorHAnsi" w:cstheme="minorBidi"/>
        </w:rPr>
        <w:t xml:space="preserve"> A functional process that a clinician or clerk uses in the PCE computer program. For example, “Update Encounter” is an action that allows the user to pick an encounter and edit information that was previously entered (either through PCE or the PIMS Checkout process), or add new information (such as an immunization or patient education). </w:t>
      </w:r>
    </w:p>
    <w:p w14:paraId="63B26582" w14:textId="77777777" w:rsidR="006A77D9" w:rsidRPr="00724287" w:rsidRDefault="006A77D9" w:rsidP="00444F17">
      <w:pPr>
        <w:rPr>
          <w:rFonts w:eastAsiaTheme="minorHAnsi" w:cstheme="minorBidi"/>
        </w:rPr>
      </w:pPr>
      <w:r w:rsidRPr="00724287">
        <w:rPr>
          <w:rFonts w:eastAsiaTheme="minorHAnsi" w:cstheme="minorBidi"/>
          <w:b/>
        </w:rPr>
        <w:t>Appointment:</w:t>
      </w:r>
      <w:r w:rsidRPr="00724287">
        <w:rPr>
          <w:rFonts w:eastAsiaTheme="minorHAnsi" w:cstheme="minorBidi"/>
        </w:rPr>
        <w:t xml:space="preserve"> A scheduled meeting with a provider or at a clinic; can include several encounters with other providers or clinics for tests, procedures, etc.</w:t>
      </w:r>
    </w:p>
    <w:p w14:paraId="63B26583" w14:textId="77777777" w:rsidR="006A77D9" w:rsidRPr="00724287" w:rsidRDefault="006A77D9" w:rsidP="00444F17">
      <w:pPr>
        <w:rPr>
          <w:rFonts w:eastAsiaTheme="minorHAnsi" w:cstheme="minorBidi"/>
        </w:rPr>
      </w:pPr>
      <w:r w:rsidRPr="00724287">
        <w:rPr>
          <w:rFonts w:eastAsiaTheme="minorHAnsi" w:cstheme="minorBidi"/>
          <w:b/>
        </w:rPr>
        <w:t>Checkout Process:</w:t>
      </w:r>
      <w:r w:rsidRPr="00724287">
        <w:rPr>
          <w:rFonts w:eastAsiaTheme="minorHAnsi" w:cstheme="minorBidi"/>
        </w:rPr>
        <w:t xml:space="preserve"> Part of Medical Administration (the PIMS package), the checkout process can create appointments which are entered into the PCE component.</w:t>
      </w:r>
    </w:p>
    <w:p w14:paraId="63B26584" w14:textId="77777777" w:rsidR="006A77D9" w:rsidRPr="00724287" w:rsidRDefault="006A77D9" w:rsidP="00444F17">
      <w:pPr>
        <w:rPr>
          <w:rFonts w:eastAsiaTheme="minorHAnsi" w:cstheme="minorBidi"/>
        </w:rPr>
      </w:pPr>
      <w:r w:rsidRPr="00724287">
        <w:rPr>
          <w:rFonts w:eastAsiaTheme="minorHAnsi" w:cstheme="minorBidi"/>
          <w:b/>
        </w:rPr>
        <w:t xml:space="preserve">Clinic: </w:t>
      </w:r>
      <w:r w:rsidRPr="00724287">
        <w:rPr>
          <w:rFonts w:eastAsiaTheme="minorHAnsi" w:cstheme="minorBidi"/>
        </w:rPr>
        <w:t>An entry in the HOSPITAL LOCATION File #44 with a TYPE=”C”. Clinics must have stop codes in compliance with their restriction type. (See: Conforming Clinics; Non-conforming Clinics).</w:t>
      </w:r>
    </w:p>
    <w:p w14:paraId="63B26585" w14:textId="77777777" w:rsidR="006A77D9" w:rsidRPr="00724287" w:rsidRDefault="006A77D9" w:rsidP="00444F17">
      <w:pPr>
        <w:rPr>
          <w:rFonts w:eastAsiaTheme="minorHAnsi" w:cstheme="minorBidi"/>
        </w:rPr>
      </w:pPr>
      <w:r w:rsidRPr="00724287">
        <w:rPr>
          <w:rFonts w:eastAsiaTheme="minorHAnsi" w:cstheme="minorBidi"/>
          <w:b/>
        </w:rPr>
        <w:t>Clinician:</w:t>
      </w:r>
      <w:r w:rsidRPr="00724287">
        <w:rPr>
          <w:rFonts w:eastAsiaTheme="minorHAnsi" w:cstheme="minorBidi"/>
        </w:rPr>
        <w:t xml:space="preserve"> A doctor or other provider in the medical center who is authorized to provide patient care.</w:t>
      </w:r>
    </w:p>
    <w:p w14:paraId="63B26586" w14:textId="77777777" w:rsidR="006A77D9" w:rsidRPr="00724287" w:rsidRDefault="006A77D9" w:rsidP="00444F17">
      <w:pPr>
        <w:rPr>
          <w:rFonts w:eastAsiaTheme="minorHAnsi" w:cstheme="minorBidi"/>
        </w:rPr>
      </w:pPr>
      <w:r w:rsidRPr="00724287">
        <w:rPr>
          <w:rFonts w:eastAsiaTheme="minorHAnsi" w:cstheme="minorBidi"/>
          <w:b/>
        </w:rPr>
        <w:t>Conforming Clinics:</w:t>
      </w:r>
      <w:r w:rsidRPr="00724287">
        <w:rPr>
          <w:rFonts w:eastAsiaTheme="minorHAnsi" w:cstheme="minorBidi"/>
        </w:rPr>
        <w:t xml:space="preserve"> Clinics that have stop codes in compliance with their restriction types. Stop codes are used in accordance to their assigned restriction types. Stops codes with restriction type 'P' can only be used in the primary stop code position. Stop codes with restriction type 'S' can only be used in the secondary stop code position. Stop codes with restriction type 'E' can be used in either the primary or secondary stop code position.</w:t>
      </w:r>
    </w:p>
    <w:p w14:paraId="63B26587" w14:textId="77777777" w:rsidR="006A77D9" w:rsidRPr="00724287" w:rsidRDefault="006A77D9" w:rsidP="00444F17">
      <w:pPr>
        <w:rPr>
          <w:rFonts w:eastAsiaTheme="minorHAnsi" w:cstheme="minorBidi"/>
        </w:rPr>
      </w:pPr>
      <w:r w:rsidRPr="00724287">
        <w:rPr>
          <w:rFonts w:eastAsiaTheme="minorHAnsi" w:cstheme="minorBidi"/>
          <w:b/>
        </w:rPr>
        <w:t>CPRS:</w:t>
      </w:r>
      <w:r w:rsidRPr="00724287">
        <w:rPr>
          <w:rFonts w:eastAsiaTheme="minorHAnsi" w:cstheme="minorBidi"/>
        </w:rPr>
        <w:t xml:space="preserve"> Computerized Patient Record System, a clinical record system which integrates many VISTA packages to provide a common entry and data retrieval point for clinicians and other hospital personnel.</w:t>
      </w:r>
    </w:p>
    <w:p w14:paraId="63B26588" w14:textId="77777777" w:rsidR="006A77D9" w:rsidRPr="00724287" w:rsidRDefault="006A77D9" w:rsidP="00444F17">
      <w:pPr>
        <w:rPr>
          <w:rFonts w:eastAsiaTheme="minorHAnsi" w:cstheme="minorBidi"/>
        </w:rPr>
      </w:pPr>
      <w:r w:rsidRPr="00724287">
        <w:rPr>
          <w:rFonts w:eastAsiaTheme="minorHAnsi" w:cstheme="minorBidi"/>
          <w:b/>
        </w:rPr>
        <w:t>CPT</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Common Procedure Terminology; a method for coding procedures a performed on a patient, for billing purposes.</w:t>
      </w:r>
    </w:p>
    <w:p w14:paraId="63B26589" w14:textId="2092BC60" w:rsidR="006A77D9" w:rsidRPr="00724287" w:rsidRDefault="006A77D9" w:rsidP="00444F17">
      <w:pPr>
        <w:rPr>
          <w:rFonts w:eastAsiaTheme="minorHAnsi" w:cstheme="minorBidi"/>
        </w:rPr>
      </w:pPr>
      <w:r w:rsidRPr="00724287">
        <w:rPr>
          <w:rFonts w:eastAsiaTheme="minorHAnsi" w:cstheme="minorBidi"/>
          <w:b/>
        </w:rPr>
        <w:t>CSV</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 xml:space="preserve">Code Set Versioning. This package is mandated under the Health Information Portability and Accountability Act (HIPAA). It contains routines, </w:t>
      </w:r>
      <w:proofErr w:type="spellStart"/>
      <w:r w:rsidRPr="00724287">
        <w:rPr>
          <w:rFonts w:eastAsiaTheme="minorHAnsi" w:cstheme="minorBidi"/>
        </w:rPr>
        <w:t>globals</w:t>
      </w:r>
      <w:proofErr w:type="spellEnd"/>
      <w:r w:rsidR="00016C93" w:rsidRPr="00724287">
        <w:rPr>
          <w:rFonts w:eastAsiaTheme="minorHAnsi" w:cstheme="minorBidi"/>
        </w:rPr>
        <w:t>,</w:t>
      </w:r>
      <w:r w:rsidRPr="00724287">
        <w:rPr>
          <w:rFonts w:eastAsiaTheme="minorHAnsi" w:cstheme="minorBidi"/>
        </w:rPr>
        <w:t xml:space="preserve"> and data dictionary changes to recognize code sets for the International Classification of Diseases, Clinical Modification, </w:t>
      </w:r>
      <w:bookmarkStart w:id="496" w:name="p199_134"/>
      <w:bookmarkEnd w:id="496"/>
      <w:r w:rsidRPr="00724287">
        <w:rPr>
          <w:rFonts w:eastAsiaTheme="minorHAnsi" w:cstheme="minorBidi"/>
        </w:rPr>
        <w:t>Ninth Revision (ICD</w:t>
      </w:r>
      <w:r w:rsidRPr="00724287">
        <w:rPr>
          <w:rFonts w:eastAsiaTheme="minorHAnsi" w:cstheme="minorBidi"/>
        </w:rPr>
        <w:noBreakHyphen/>
        <w:t>9</w:t>
      </w:r>
      <w:r w:rsidRPr="00724287">
        <w:rPr>
          <w:rFonts w:eastAsiaTheme="minorHAnsi" w:cstheme="minorBidi"/>
        </w:rPr>
        <w:noBreakHyphen/>
        <w:t>CM), International Classification of Diseases, Clinical Modification, Tenth Revision (ICD</w:t>
      </w:r>
      <w:r w:rsidRPr="00724287">
        <w:rPr>
          <w:rFonts w:eastAsiaTheme="minorHAnsi" w:cstheme="minorBidi"/>
        </w:rPr>
        <w:noBreakHyphen/>
        <w:t>10</w:t>
      </w:r>
      <w:r w:rsidRPr="00724287">
        <w:rPr>
          <w:rFonts w:eastAsiaTheme="minorHAnsi" w:cstheme="minorBidi"/>
        </w:rPr>
        <w:noBreakHyphen/>
        <w:t>CM), Current Procedural Terminology (CPT) and Health Care Financing Administration (HCFA) Common Procedure Coding System (</w:t>
      </w:r>
      <w:proofErr w:type="spellStart"/>
      <w:r w:rsidRPr="00724287">
        <w:rPr>
          <w:rFonts w:eastAsiaTheme="minorHAnsi" w:cstheme="minorBidi"/>
        </w:rPr>
        <w:t>HCPCS</w:t>
      </w:r>
      <w:proofErr w:type="spellEnd"/>
      <w:r w:rsidRPr="00724287">
        <w:rPr>
          <w:rFonts w:eastAsiaTheme="minorHAnsi" w:cstheme="minorBidi"/>
        </w:rPr>
        <w:t>). When implemented, the applications below will allow users of these three code systems to select codes based upon a date that an event occurred with the Standards Development Organization (</w:t>
      </w:r>
      <w:proofErr w:type="spellStart"/>
      <w:r w:rsidRPr="00724287">
        <w:rPr>
          <w:rFonts w:eastAsiaTheme="minorHAnsi" w:cstheme="minorBidi"/>
        </w:rPr>
        <w:t>SDO</w:t>
      </w:r>
      <w:proofErr w:type="spellEnd"/>
      <w:r w:rsidRPr="00724287">
        <w:rPr>
          <w:rFonts w:eastAsiaTheme="minorHAnsi" w:cstheme="minorBidi"/>
        </w:rPr>
        <w:t>)-established specific code that existed on that event date.</w:t>
      </w:r>
    </w:p>
    <w:p w14:paraId="63B2658A" w14:textId="77777777" w:rsidR="006A77D9" w:rsidRPr="00724287" w:rsidRDefault="006A77D9" w:rsidP="00444F17">
      <w:pPr>
        <w:rPr>
          <w:rFonts w:eastAsiaTheme="minorHAnsi" w:cstheme="minorBidi"/>
        </w:rPr>
      </w:pPr>
      <w:r w:rsidRPr="00724287">
        <w:rPr>
          <w:rFonts w:eastAsiaTheme="minorHAnsi" w:cstheme="minorBidi"/>
          <w:b/>
        </w:rPr>
        <w:lastRenderedPageBreak/>
        <w:t>Encounter</w:t>
      </w:r>
      <w:r w:rsidR="003E0759" w:rsidRPr="00724287">
        <w:rPr>
          <w:rFonts w:eastAsiaTheme="minorHAnsi" w:cstheme="minorBidi"/>
          <w:b/>
        </w:rPr>
        <w:t xml:space="preserve">: </w:t>
      </w:r>
      <w:r w:rsidRPr="00724287">
        <w:rPr>
          <w:rFonts w:eastAsiaTheme="minorHAnsi" w:cstheme="minorBidi"/>
        </w:rPr>
        <w:t xml:space="preserve">Each patient meeting with a provider, during an appointment, by telephone, or as a walk-in. A patient can have multiple encounters for one appointment or during a single visit to a </w:t>
      </w:r>
      <w:proofErr w:type="spellStart"/>
      <w:r w:rsidRPr="00724287">
        <w:rPr>
          <w:rFonts w:eastAsiaTheme="minorHAnsi" w:cstheme="minorBidi"/>
        </w:rPr>
        <w:t>VAMC</w:t>
      </w:r>
      <w:proofErr w:type="spellEnd"/>
      <w:r w:rsidRPr="00724287">
        <w:rPr>
          <w:rFonts w:eastAsiaTheme="minorHAnsi" w:cstheme="minorBidi"/>
        </w:rPr>
        <w:t>.</w:t>
      </w:r>
    </w:p>
    <w:p w14:paraId="63B2658B" w14:textId="77777777" w:rsidR="006A77D9" w:rsidRPr="00724287" w:rsidRDefault="006A77D9" w:rsidP="00444F17">
      <w:pPr>
        <w:rPr>
          <w:rFonts w:eastAsiaTheme="minorHAnsi" w:cstheme="minorBidi"/>
        </w:rPr>
      </w:pPr>
      <w:r w:rsidRPr="00724287">
        <w:rPr>
          <w:rFonts w:eastAsiaTheme="minorHAnsi" w:cstheme="minorBidi"/>
          <w:b/>
        </w:rPr>
        <w:t>Encounter Form</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A paper form used to display data pertaining to an outpatient visit and to collect additional data pertaining to that visit. The AICS package is automating encounter forms.</w:t>
      </w:r>
    </w:p>
    <w:p w14:paraId="63B2658C" w14:textId="77777777" w:rsidR="006A77D9" w:rsidRPr="00724287" w:rsidRDefault="006A77D9" w:rsidP="00444F17">
      <w:pPr>
        <w:rPr>
          <w:rFonts w:eastAsiaTheme="minorHAnsi" w:cstheme="minorBidi"/>
        </w:rPr>
      </w:pPr>
      <w:r w:rsidRPr="00724287">
        <w:rPr>
          <w:rFonts w:eastAsiaTheme="minorHAnsi" w:cstheme="minorBidi"/>
          <w:b/>
        </w:rPr>
        <w:t>Episode of Care</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Many encounters for the same problem can constitute an episode of care. An outpatient episode of care may be a single encounter or can encompass multiple encounters over a long period of time. The definition of an episode of care may be interpreted differently by different professional services even for the same problem. Therefore, the duration of an episode of care is dependent on the viewpoints of individuals delivering or reviewing the care provided.</w:t>
      </w:r>
    </w:p>
    <w:p w14:paraId="63B2658D" w14:textId="77777777" w:rsidR="006A77D9" w:rsidRPr="00724287" w:rsidRDefault="006A77D9" w:rsidP="00444F17">
      <w:pPr>
        <w:rPr>
          <w:rFonts w:eastAsiaTheme="minorHAnsi" w:cstheme="minorBidi"/>
        </w:rPr>
      </w:pPr>
      <w:r w:rsidRPr="00724287">
        <w:rPr>
          <w:rFonts w:eastAsiaTheme="minorHAnsi" w:cstheme="minorBidi"/>
          <w:b/>
        </w:rPr>
        <w:t>Health Summary</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A Health Summary is a clinically oriented, structured report that extracts many kinds of data from VISTA and displays it in a standard format. The individual patient is the focus of health summaries, but health summaries can also be printed or displayed for groups of patients. The data displayed covers a wide range of health-related information such as demographic data, allergies, current active medical problems, laboratory results, etc.</w:t>
      </w:r>
    </w:p>
    <w:p w14:paraId="63B2658E" w14:textId="77777777" w:rsidR="006A77D9" w:rsidRPr="00724287" w:rsidRDefault="006A77D9" w:rsidP="00444F17">
      <w:pPr>
        <w:rPr>
          <w:rFonts w:eastAsiaTheme="minorHAnsi" w:cstheme="minorBidi"/>
        </w:rPr>
      </w:pPr>
      <w:r w:rsidRPr="00724287">
        <w:rPr>
          <w:rFonts w:eastAsiaTheme="minorHAnsi" w:cstheme="minorBidi"/>
          <w:b/>
        </w:rPr>
        <w:t>Indian Health Service (IHS)</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IHS developed a computer program similar to VA’s VISTA, which contains Patient Care Component (</w:t>
      </w:r>
      <w:proofErr w:type="spellStart"/>
      <w:r w:rsidRPr="00724287">
        <w:rPr>
          <w:rFonts w:eastAsiaTheme="minorHAnsi" w:cstheme="minorBidi"/>
        </w:rPr>
        <w:t>PCC</w:t>
      </w:r>
      <w:proofErr w:type="spellEnd"/>
      <w:r w:rsidRPr="00724287">
        <w:rPr>
          <w:rFonts w:eastAsiaTheme="minorHAnsi" w:cstheme="minorBidi"/>
        </w:rPr>
        <w:t>) from which PCE and many of its components were derived.</w:t>
      </w:r>
    </w:p>
    <w:p w14:paraId="63B2658F" w14:textId="77777777" w:rsidR="006A77D9" w:rsidRPr="00724287" w:rsidRDefault="006A77D9" w:rsidP="00444F17">
      <w:pPr>
        <w:rPr>
          <w:rFonts w:eastAsiaTheme="minorHAnsi" w:cstheme="minorBidi"/>
        </w:rPr>
      </w:pPr>
      <w:r w:rsidRPr="00724287">
        <w:rPr>
          <w:rFonts w:eastAsiaTheme="minorHAnsi" w:cstheme="minorBidi"/>
          <w:b/>
        </w:rPr>
        <w:t>Inpatient Visit</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 xml:space="preserve">Inpatient encounters include the admission of a patient to a </w:t>
      </w:r>
      <w:proofErr w:type="spellStart"/>
      <w:r w:rsidRPr="00724287">
        <w:rPr>
          <w:rFonts w:eastAsiaTheme="minorHAnsi" w:cstheme="minorBidi"/>
        </w:rPr>
        <w:t>VAMC</w:t>
      </w:r>
      <w:proofErr w:type="spellEnd"/>
      <w:r w:rsidRPr="00724287">
        <w:rPr>
          <w:rFonts w:eastAsiaTheme="minorHAnsi" w:cstheme="minorBidi"/>
        </w:rPr>
        <w:t xml:space="preserve"> and any clinically significant change related to treatment of that patient. For example, a treating specialty change is clinically significant, whereas a bed switch is not. The clinically significant visits created throughout the inpatient stay would be related to the inpatient admission visit. If the patient is seen in an outpatient clinic while an Inpatient, this is treated as a separate encounter.</w:t>
      </w:r>
    </w:p>
    <w:p w14:paraId="63B26590" w14:textId="77777777" w:rsidR="006A77D9" w:rsidRPr="00724287" w:rsidRDefault="006A77D9" w:rsidP="00444F17">
      <w:pPr>
        <w:rPr>
          <w:rFonts w:eastAsiaTheme="minorHAnsi" w:cstheme="minorBidi"/>
        </w:rPr>
      </w:pPr>
      <w:r w:rsidRPr="00724287">
        <w:rPr>
          <w:rFonts w:eastAsiaTheme="minorHAnsi" w:cstheme="minorBidi"/>
          <w:b/>
        </w:rPr>
        <w:t>Integrated Billing (</w:t>
      </w:r>
      <w:proofErr w:type="spellStart"/>
      <w:r w:rsidRPr="00724287">
        <w:rPr>
          <w:rFonts w:eastAsiaTheme="minorHAnsi" w:cstheme="minorBidi"/>
          <w:b/>
        </w:rPr>
        <w:t>IB</w:t>
      </w:r>
      <w:proofErr w:type="spellEnd"/>
      <w:r w:rsidRPr="00724287">
        <w:rPr>
          <w:rFonts w:eastAsiaTheme="minorHAnsi" w:cstheme="minorBidi"/>
          <w:b/>
        </w:rPr>
        <w:t>)</w:t>
      </w:r>
      <w:r w:rsidR="003E0759" w:rsidRPr="00724287">
        <w:rPr>
          <w:rFonts w:eastAsiaTheme="minorHAnsi" w:cstheme="minorBidi"/>
          <w:b/>
        </w:rPr>
        <w:t xml:space="preserve">: </w:t>
      </w:r>
      <w:r w:rsidRPr="00724287">
        <w:rPr>
          <w:rFonts w:eastAsiaTheme="minorHAnsi" w:cstheme="minorBidi"/>
        </w:rPr>
        <w:t>A VISTA package responsible for identifying billable episodes of care, creating bills, and tracking the whole billing process through to the passing of charges to Accounts Receivable (AR). Includes the Encounter Form utility.</w:t>
      </w:r>
    </w:p>
    <w:p w14:paraId="63B26591" w14:textId="77777777" w:rsidR="006A77D9" w:rsidRPr="00724287" w:rsidRDefault="006A77D9" w:rsidP="00444F17">
      <w:pPr>
        <w:rPr>
          <w:rFonts w:eastAsiaTheme="minorHAnsi" w:cstheme="minorBidi"/>
        </w:rPr>
      </w:pPr>
      <w:proofErr w:type="spellStart"/>
      <w:r w:rsidRPr="00724287">
        <w:rPr>
          <w:rFonts w:eastAsiaTheme="minorHAnsi" w:cstheme="minorBidi"/>
          <w:b/>
        </w:rPr>
        <w:t>MCCR</w:t>
      </w:r>
      <w:proofErr w:type="spellEnd"/>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Medical Care Cost Recovery, a VISTA entity which supports Integrated Billing and many data capture pilot projects related to PCE.</w:t>
      </w:r>
    </w:p>
    <w:p w14:paraId="63B26592" w14:textId="77777777" w:rsidR="006A77D9" w:rsidRPr="00724287" w:rsidRDefault="006A77D9" w:rsidP="00444F17">
      <w:pPr>
        <w:rPr>
          <w:rFonts w:eastAsiaTheme="minorHAnsi" w:cstheme="minorBidi"/>
        </w:rPr>
      </w:pPr>
      <w:r w:rsidRPr="00724287">
        <w:rPr>
          <w:rFonts w:eastAsiaTheme="minorHAnsi" w:cstheme="minorBidi"/>
          <w:b/>
        </w:rPr>
        <w:t>Non-conforming Clinics</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Clinics with stop codes that do not comply with the assigned stop code restriction types of P=Primary, S=Secondary and E=Either.</w:t>
      </w:r>
    </w:p>
    <w:p w14:paraId="63B26593" w14:textId="77777777" w:rsidR="006A77D9" w:rsidRPr="00724287" w:rsidRDefault="006A77D9" w:rsidP="00444F17">
      <w:pPr>
        <w:rPr>
          <w:rFonts w:eastAsiaTheme="minorHAnsi" w:cstheme="minorBidi"/>
        </w:rPr>
      </w:pPr>
      <w:proofErr w:type="spellStart"/>
      <w:r w:rsidRPr="00724287">
        <w:rPr>
          <w:rFonts w:eastAsiaTheme="minorHAnsi" w:cstheme="minorBidi"/>
          <w:b/>
        </w:rPr>
        <w:t>NPCDB</w:t>
      </w:r>
      <w:proofErr w:type="spellEnd"/>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National Patient Care Data Base, a database maintained in Austin which stores the minimum data set for all ambulatory care encounters.</w:t>
      </w:r>
    </w:p>
    <w:p w14:paraId="63B26594" w14:textId="77777777" w:rsidR="006A77D9" w:rsidRPr="00724287" w:rsidRDefault="006A77D9" w:rsidP="00444F17">
      <w:pPr>
        <w:rPr>
          <w:rFonts w:eastAsiaTheme="minorHAnsi" w:cstheme="minorBidi"/>
        </w:rPr>
      </w:pPr>
      <w:r w:rsidRPr="00724287">
        <w:rPr>
          <w:rFonts w:eastAsiaTheme="minorHAnsi" w:cstheme="minorBidi"/>
          <w:b/>
        </w:rPr>
        <w:t>Occasion of Service</w:t>
      </w:r>
      <w:r w:rsidR="003E0759" w:rsidRPr="00724287">
        <w:rPr>
          <w:rFonts w:eastAsiaTheme="minorHAnsi" w:cstheme="minorBidi"/>
          <w:b/>
        </w:rPr>
        <w:t xml:space="preserve">: </w:t>
      </w:r>
      <w:r w:rsidRPr="00724287">
        <w:rPr>
          <w:rFonts w:eastAsiaTheme="minorHAnsi" w:cstheme="minorBidi"/>
        </w:rPr>
        <w:t>A specified instance of an act of service involved in the care of a patient or consumer which is not an encounter. These occasions of service may be the result of an encounter; for example, tests or procedures ordered as part of an encounter. A patient may have multiple occasions of service per encounter or per visit.</w:t>
      </w:r>
    </w:p>
    <w:p w14:paraId="63B26595" w14:textId="77777777" w:rsidR="006A77D9" w:rsidRPr="00724287" w:rsidRDefault="006A77D9" w:rsidP="00444F17">
      <w:pPr>
        <w:rPr>
          <w:rFonts w:eastAsiaTheme="minorHAnsi" w:cstheme="minorBidi"/>
        </w:rPr>
      </w:pPr>
      <w:r w:rsidRPr="00724287">
        <w:rPr>
          <w:rFonts w:eastAsiaTheme="minorHAnsi" w:cstheme="minorBidi"/>
          <w:b/>
        </w:rPr>
        <w:t>Outpatient Visit</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 xml:space="preserve">The visit of an outpatient to one or more units or facilities located in or directed by the provider maintaining the outpatient health care services (clinic, </w:t>
      </w:r>
      <w:r w:rsidRPr="00724287">
        <w:rPr>
          <w:rFonts w:eastAsiaTheme="minorHAnsi" w:cstheme="minorBidi"/>
        </w:rPr>
        <w:lastRenderedPageBreak/>
        <w:t>physician’s office, hospital/medical center) within one calendar day. Outpatient encounters include scheduled appointments and walk-in unscheduled visits. A clinician’s telephone communications with a patient may be represented by a separate visit entry.</w:t>
      </w:r>
    </w:p>
    <w:p w14:paraId="63B26596" w14:textId="77777777" w:rsidR="006A77D9" w:rsidRPr="00724287" w:rsidRDefault="006A77D9" w:rsidP="00444F17">
      <w:pPr>
        <w:rPr>
          <w:rFonts w:eastAsiaTheme="minorHAnsi" w:cstheme="minorBidi"/>
        </w:rPr>
      </w:pPr>
      <w:r w:rsidRPr="00724287">
        <w:rPr>
          <w:rFonts w:eastAsiaTheme="minorHAnsi" w:cstheme="minorBidi"/>
          <w:b/>
        </w:rPr>
        <w:t>Person Class</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 xml:space="preserve">An enhancement to the New Person file, XU*8*27 NEW PERSON File Patch (8/5/96), which enables all </w:t>
      </w:r>
      <w:proofErr w:type="spellStart"/>
      <w:r w:rsidRPr="00724287">
        <w:rPr>
          <w:rFonts w:eastAsiaTheme="minorHAnsi" w:cstheme="minorBidi"/>
        </w:rPr>
        <w:t>VAMC</w:t>
      </w:r>
      <w:proofErr w:type="spellEnd"/>
      <w:r w:rsidRPr="00724287">
        <w:rPr>
          <w:rFonts w:eastAsiaTheme="minorHAnsi" w:cstheme="minorBidi"/>
        </w:rPr>
        <w:t xml:space="preserve"> providers to be assigned a Profession/ Occupation code (Person Class) so that a Person Class can be associated with each ambulatory patient encounter by October 1, 1996. </w:t>
      </w:r>
    </w:p>
    <w:p w14:paraId="63B26597" w14:textId="77777777" w:rsidR="006A77D9" w:rsidRPr="00724287" w:rsidRDefault="006A77D9" w:rsidP="00444F17">
      <w:pPr>
        <w:rPr>
          <w:rFonts w:eastAsiaTheme="minorHAnsi" w:cstheme="minorBidi"/>
        </w:rPr>
      </w:pPr>
      <w:r w:rsidRPr="00724287">
        <w:rPr>
          <w:rFonts w:eastAsiaTheme="minorHAnsi" w:cstheme="minorBidi"/>
          <w:b/>
        </w:rPr>
        <w:t>Procedure (CPT)</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A test or action done for or to a patient that can be coded with the CPT coding process.</w:t>
      </w:r>
    </w:p>
    <w:p w14:paraId="63B26598" w14:textId="77777777" w:rsidR="006A77D9" w:rsidRPr="00724287" w:rsidRDefault="006A77D9" w:rsidP="00444F17">
      <w:pPr>
        <w:rPr>
          <w:rFonts w:eastAsiaTheme="minorHAnsi" w:cstheme="minorBidi"/>
        </w:rPr>
      </w:pPr>
      <w:r w:rsidRPr="00724287">
        <w:rPr>
          <w:rFonts w:eastAsiaTheme="minorHAnsi" w:cstheme="minorBidi"/>
          <w:b/>
        </w:rPr>
        <w:t>Provider</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 xml:space="preserve">A person who furnishes health care to a consumer; such as a professionally licensed practitioner who is authorized to operate a health care delivery facility. This definition includes an individual or defined group of individuals who provides a defined unit of health care services (defined = </w:t>
      </w:r>
      <w:proofErr w:type="spellStart"/>
      <w:r w:rsidRPr="00724287">
        <w:rPr>
          <w:rFonts w:eastAsiaTheme="minorHAnsi" w:cstheme="minorBidi"/>
        </w:rPr>
        <w:t>codable</w:t>
      </w:r>
      <w:proofErr w:type="spellEnd"/>
      <w:r w:rsidRPr="00724287">
        <w:rPr>
          <w:rFonts w:eastAsiaTheme="minorHAnsi" w:cstheme="minorBidi"/>
        </w:rPr>
        <w:t>) to one or more individuals at a single session.</w:t>
      </w:r>
    </w:p>
    <w:p w14:paraId="63B26599" w14:textId="77777777" w:rsidR="006A77D9" w:rsidRPr="00724287" w:rsidRDefault="006A77D9" w:rsidP="00444F17">
      <w:pPr>
        <w:rPr>
          <w:rFonts w:eastAsiaTheme="minorHAnsi" w:cstheme="minorBidi"/>
        </w:rPr>
      </w:pPr>
      <w:r w:rsidRPr="00724287">
        <w:rPr>
          <w:rFonts w:eastAsiaTheme="minorHAnsi" w:cstheme="minorBidi"/>
          <w:b/>
        </w:rPr>
        <w:t>Stop Code</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A three-digit number corresponding to an additional stop/service a patient received in conjunction with a clinic visit. Stop code entries are used so that medical facilities may receive credit for the services rendered during a patient visit.</w:t>
      </w:r>
    </w:p>
    <w:p w14:paraId="63B2659A" w14:textId="77777777" w:rsidR="006A77D9" w:rsidRPr="00724287" w:rsidRDefault="006A77D9" w:rsidP="00444F17">
      <w:pPr>
        <w:rPr>
          <w:rFonts w:eastAsiaTheme="minorHAnsi" w:cstheme="minorBidi"/>
        </w:rPr>
      </w:pPr>
      <w:r w:rsidRPr="00724287">
        <w:rPr>
          <w:rFonts w:eastAsiaTheme="minorHAnsi" w:cstheme="minorBidi"/>
          <w:b/>
        </w:rPr>
        <w:t>Visit</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Each encounter with a provider during a patient’s appointment; can also be a telephone call or a walk-in.</w:t>
      </w:r>
    </w:p>
    <w:p w14:paraId="63B2659B" w14:textId="77777777" w:rsidR="006A77D9" w:rsidRPr="00724287" w:rsidRDefault="006A77D9" w:rsidP="00444F17">
      <w:pPr>
        <w:rPr>
          <w:rFonts w:eastAsiaTheme="minorHAnsi" w:cstheme="minorBidi"/>
        </w:rPr>
      </w:pPr>
      <w:r w:rsidRPr="00724287">
        <w:rPr>
          <w:rFonts w:eastAsiaTheme="minorHAnsi" w:cstheme="minorBidi"/>
          <w:b/>
        </w:rPr>
        <w:t>Visit Tracking</w:t>
      </w:r>
      <w:r w:rsidR="003E0759" w:rsidRPr="00724287">
        <w:rPr>
          <w:rFonts w:eastAsiaTheme="minorHAnsi" w:cstheme="minorBidi"/>
          <w:b/>
        </w:rPr>
        <w:t>:</w:t>
      </w:r>
      <w:r w:rsidR="003E0759" w:rsidRPr="00724287">
        <w:rPr>
          <w:rFonts w:eastAsiaTheme="minorHAnsi" w:cstheme="minorBidi"/>
        </w:rPr>
        <w:t xml:space="preserve"> </w:t>
      </w:r>
      <w:r w:rsidRPr="00724287">
        <w:rPr>
          <w:rFonts w:eastAsiaTheme="minorHAnsi" w:cstheme="minorBidi"/>
        </w:rPr>
        <w:t xml:space="preserve">A VISTA package which links patient-related information in a file structure that allows meaningful reporting and historically accurate categorization of patient </w:t>
      </w:r>
      <w:r w:rsidR="00CB2D63" w:rsidRPr="00724287">
        <w:rPr>
          <w:rFonts w:eastAsiaTheme="minorHAnsi" w:cstheme="minorBidi"/>
        </w:rPr>
        <w:t>e</w:t>
      </w:r>
      <w:r w:rsidRPr="00724287">
        <w:rPr>
          <w:rFonts w:eastAsiaTheme="minorHAnsi" w:cstheme="minorBidi"/>
        </w:rPr>
        <w:t>vents and episodes of care.</w:t>
      </w:r>
    </w:p>
    <w:p w14:paraId="63B2659C" w14:textId="77777777" w:rsidR="008704A1" w:rsidRPr="00724287" w:rsidRDefault="006A77D9" w:rsidP="00444F17">
      <w:pPr>
        <w:rPr>
          <w:rFonts w:eastAsiaTheme="minorHAnsi" w:cstheme="minorBidi"/>
        </w:rPr>
      </w:pPr>
      <w:r w:rsidRPr="00724287">
        <w:rPr>
          <w:rFonts w:eastAsiaTheme="minorHAnsi" w:cstheme="minorBidi"/>
          <w:b/>
        </w:rPr>
        <w:t>VISTA</w:t>
      </w:r>
      <w:r w:rsidR="00CB2D63" w:rsidRPr="00724287">
        <w:rPr>
          <w:rFonts w:eastAsiaTheme="minorHAnsi" w:cstheme="minorBidi"/>
          <w:b/>
        </w:rPr>
        <w:t>:</w:t>
      </w:r>
      <w:r w:rsidR="00CB2D63" w:rsidRPr="00724287">
        <w:rPr>
          <w:rFonts w:eastAsiaTheme="minorHAnsi" w:cstheme="minorBidi"/>
        </w:rPr>
        <w:t xml:space="preserve"> </w:t>
      </w:r>
      <w:r w:rsidRPr="00724287">
        <w:rPr>
          <w:rFonts w:eastAsiaTheme="minorHAnsi" w:cstheme="minorBidi"/>
        </w:rPr>
        <w:t>Veterans Information System Technology Architecture</w:t>
      </w:r>
      <w:r w:rsidR="00444F17" w:rsidRPr="00724287">
        <w:rPr>
          <w:rFonts w:eastAsiaTheme="minorHAnsi" w:cstheme="minorBidi"/>
        </w:rPr>
        <w:t>.</w:t>
      </w:r>
    </w:p>
    <w:p w14:paraId="63B2659D" w14:textId="77777777" w:rsidR="008704A1" w:rsidRDefault="00CB2D63" w:rsidP="00CB2D63">
      <w:pPr>
        <w:pStyle w:val="Heading1"/>
      </w:pPr>
      <w:bookmarkStart w:id="497" w:name="_Toc428365083"/>
      <w:bookmarkStart w:id="498" w:name="_Toc468086099"/>
      <w:r>
        <w:t xml:space="preserve">Appendix – Sample </w:t>
      </w:r>
      <w:proofErr w:type="spellStart"/>
      <w:r>
        <w:t>MDR</w:t>
      </w:r>
      <w:proofErr w:type="spellEnd"/>
      <w:r>
        <w:t xml:space="preserve"> Report</w:t>
      </w:r>
      <w:bookmarkEnd w:id="497"/>
      <w:bookmarkEnd w:id="498"/>
    </w:p>
    <w:p w14:paraId="63B2659E" w14:textId="5CE0771E" w:rsidR="00CB2D63" w:rsidRPr="00724287" w:rsidRDefault="00CB2D63" w:rsidP="00444F17">
      <w:pPr>
        <w:rPr>
          <w:rFonts w:eastAsiaTheme="minorHAnsi" w:cstheme="minorBidi"/>
        </w:rPr>
      </w:pPr>
      <w:r w:rsidRPr="00724287">
        <w:rPr>
          <w:rFonts w:eastAsiaTheme="minorHAnsi" w:cstheme="minorBidi"/>
        </w:rPr>
        <w:t>Report example sorted by Data Source</w:t>
      </w:r>
      <w:r w:rsidR="0060283E" w:rsidRPr="00724287">
        <w:rPr>
          <w:rFonts w:eastAsiaTheme="minorHAnsi" w:cstheme="minorBidi"/>
        </w:rPr>
        <w:t>:</w:t>
      </w:r>
    </w:p>
    <w:p w14:paraId="63B2659F" w14:textId="77777777" w:rsidR="00CB2D63" w:rsidRPr="005A1FD1" w:rsidRDefault="00CB2D63" w:rsidP="00F0092B">
      <w:pPr>
        <w:pStyle w:val="screen"/>
      </w:pPr>
      <w:r w:rsidRPr="005A1FD1">
        <w:t>By Clinic, Provider, and Date</w:t>
      </w:r>
    </w:p>
    <w:p w14:paraId="63B265A0" w14:textId="77777777" w:rsidR="00CB2D63" w:rsidRPr="005A1FD1" w:rsidRDefault="00CB2D63" w:rsidP="00F0092B">
      <w:pPr>
        <w:pStyle w:val="screen"/>
      </w:pPr>
      <w:r w:rsidRPr="005A1FD1">
        <w:t xml:space="preserve">                    AUG 8,2004 through NOV 16,2004</w:t>
      </w:r>
    </w:p>
    <w:p w14:paraId="63B265A1" w14:textId="77777777" w:rsidR="00CB2D63" w:rsidRPr="005A1FD1" w:rsidRDefault="00CB2D63" w:rsidP="00F0092B">
      <w:pPr>
        <w:pStyle w:val="screen"/>
      </w:pPr>
      <w:r w:rsidRPr="005A1FD1">
        <w:t>Page 1</w:t>
      </w:r>
    </w:p>
    <w:p w14:paraId="63B265A2" w14:textId="77777777" w:rsidR="00CB2D63" w:rsidRPr="005A1FD1" w:rsidRDefault="00CB2D63" w:rsidP="00F0092B">
      <w:pPr>
        <w:pStyle w:val="screen"/>
      </w:pPr>
    </w:p>
    <w:p w14:paraId="63B265A3" w14:textId="77777777" w:rsidR="00CB2D63" w:rsidRPr="005A1FD1" w:rsidRDefault="00CB2D63" w:rsidP="00F0092B">
      <w:pPr>
        <w:pStyle w:val="screen"/>
      </w:pPr>
      <w:r w:rsidRPr="005A1FD1">
        <w:t xml:space="preserve">Patient          </w:t>
      </w:r>
      <w:r w:rsidRPr="005A1FD1">
        <w:tab/>
        <w:t xml:space="preserve">SSN        </w:t>
      </w:r>
      <w:r w:rsidRPr="005A1FD1">
        <w:tab/>
        <w:t xml:space="preserve">Date/Time           </w:t>
      </w:r>
      <w:r w:rsidRPr="005A1FD1">
        <w:tab/>
        <w:t xml:space="preserve">Enc. ID         Created by User    </w:t>
      </w:r>
      <w:r w:rsidRPr="005A1FD1">
        <w:tab/>
        <w:t>Defect</w:t>
      </w:r>
    </w:p>
    <w:p w14:paraId="63B265A4" w14:textId="77777777" w:rsidR="00CB2D63" w:rsidRPr="005A1FD1" w:rsidRDefault="00CB2D63" w:rsidP="00F0092B">
      <w:pPr>
        <w:pStyle w:val="screen"/>
      </w:pPr>
    </w:p>
    <w:p w14:paraId="63B265A5" w14:textId="77777777" w:rsidR="00CB2D63" w:rsidRPr="005A1FD1" w:rsidRDefault="00CB2D63" w:rsidP="00F0092B">
      <w:pPr>
        <w:pStyle w:val="screen"/>
      </w:pPr>
      <w:r w:rsidRPr="005A1FD1">
        <w:t>OUTPATIENT DIAG (BAY PINES)</w:t>
      </w:r>
    </w:p>
    <w:p w14:paraId="63B265A6" w14:textId="77777777" w:rsidR="00CB2D63" w:rsidRPr="005A1FD1" w:rsidRDefault="00CB2D63" w:rsidP="00F0092B">
      <w:pPr>
        <w:pStyle w:val="screen"/>
      </w:pPr>
      <w:r w:rsidRPr="005A1FD1">
        <w:t xml:space="preserve">  Unknown</w:t>
      </w:r>
    </w:p>
    <w:p w14:paraId="63B265A7" w14:textId="77777777" w:rsidR="00CB2D63" w:rsidRPr="005A1FD1" w:rsidRDefault="00CB2D63" w:rsidP="00F0092B">
      <w:pPr>
        <w:pStyle w:val="screen"/>
      </w:pPr>
      <w:r w:rsidRPr="005A1FD1">
        <w:t xml:space="preserve">    SORT VALUE:  DATA SOURCE= RAD/NUC MED</w:t>
      </w:r>
    </w:p>
    <w:p w14:paraId="63B265A8" w14:textId="77777777" w:rsidR="00CB2D63" w:rsidRPr="005A1FD1" w:rsidRDefault="00CB2D63" w:rsidP="00F0092B">
      <w:pPr>
        <w:pStyle w:val="screen"/>
      </w:pPr>
      <w:r w:rsidRPr="005A1FD1">
        <w:t xml:space="preserve">      NOV 03, 2004:</w:t>
      </w:r>
    </w:p>
    <w:p w14:paraId="63B265A9" w14:textId="77777777" w:rsidR="00CB2D63" w:rsidRPr="005A1FD1" w:rsidRDefault="00CB2D63" w:rsidP="00F0092B">
      <w:pPr>
        <w:pStyle w:val="screen"/>
      </w:pPr>
    </w:p>
    <w:p w14:paraId="63B265AA" w14:textId="77777777" w:rsidR="00CB2D63" w:rsidRPr="005A1FD1" w:rsidRDefault="00CB2D63" w:rsidP="00F0092B">
      <w:pPr>
        <w:pStyle w:val="screen"/>
      </w:pPr>
      <w:r w:rsidRPr="005A1FD1">
        <w:t>---------------------------------------------------------</w:t>
      </w:r>
    </w:p>
    <w:p w14:paraId="63B265AB" w14:textId="77777777" w:rsidR="00CB2D63" w:rsidRPr="005A1FD1" w:rsidRDefault="00CB2D63" w:rsidP="00F0092B">
      <w:pPr>
        <w:pStyle w:val="screen"/>
      </w:pPr>
    </w:p>
    <w:p w14:paraId="63B265AC" w14:textId="77777777" w:rsidR="00CB2D63" w:rsidRPr="005A1FD1" w:rsidRDefault="00CB2D63" w:rsidP="00F0092B">
      <w:pPr>
        <w:pStyle w:val="screen"/>
      </w:pPr>
      <w:r w:rsidRPr="005A1FD1">
        <w:t>PCEpatient, One</w:t>
      </w:r>
      <w:r w:rsidRPr="005A1FD1">
        <w:tab/>
        <w:t>000-00-0001  NOV 03, 2004@14:18  HMX8P-BAY PCEprovider, One             Procedure: 73110 missing assoc. DXs</w:t>
      </w:r>
    </w:p>
    <w:p w14:paraId="63B265AD" w14:textId="77777777" w:rsidR="00CB2D63" w:rsidRPr="005A1FD1" w:rsidRDefault="00CB2D63" w:rsidP="00F0092B">
      <w:pPr>
        <w:pStyle w:val="screen"/>
      </w:pPr>
      <w:r w:rsidRPr="005A1FD1">
        <w:t>Diagnosis: 171.6 missing Service Conn</w:t>
      </w:r>
    </w:p>
    <w:p w14:paraId="63B265AE" w14:textId="77777777" w:rsidR="00CB2D63" w:rsidRPr="005A1FD1" w:rsidRDefault="00CB2D63" w:rsidP="00F0092B">
      <w:pPr>
        <w:pStyle w:val="screen"/>
      </w:pPr>
      <w:r w:rsidRPr="005A1FD1">
        <w:t>Diagnosis: 171.2 missing SC/EI</w:t>
      </w:r>
    </w:p>
    <w:p w14:paraId="63B265AF" w14:textId="77777777" w:rsidR="00CB2D63" w:rsidRPr="005A1FD1" w:rsidRDefault="00CB2D63" w:rsidP="00F0092B">
      <w:pPr>
        <w:pStyle w:val="screen"/>
      </w:pPr>
    </w:p>
    <w:p w14:paraId="63B265B0" w14:textId="77777777" w:rsidR="00CB2D63" w:rsidRPr="005A1FD1" w:rsidRDefault="00CB2D63" w:rsidP="00F0092B">
      <w:pPr>
        <w:pStyle w:val="screen"/>
      </w:pPr>
      <w:r w:rsidRPr="005A1FD1">
        <w:t>TOTAL DEFECTS FOR HMX8P-BAY:  1</w:t>
      </w:r>
    </w:p>
    <w:p w14:paraId="63B265B1" w14:textId="77777777" w:rsidR="00CB2D63" w:rsidRPr="005A1FD1" w:rsidRDefault="00CB2D63" w:rsidP="00F0092B">
      <w:pPr>
        <w:pStyle w:val="screen"/>
      </w:pPr>
    </w:p>
    <w:p w14:paraId="63B265B2" w14:textId="77777777" w:rsidR="00CB2D63" w:rsidRPr="005A1FD1" w:rsidRDefault="00CB2D63" w:rsidP="00F0092B">
      <w:pPr>
        <w:pStyle w:val="screen"/>
      </w:pPr>
      <w:r w:rsidRPr="005A1FD1">
        <w:t xml:space="preserve">      TOTAL DEFECTS FOR OCT 25, 2004:  1</w:t>
      </w:r>
    </w:p>
    <w:p w14:paraId="63B265B3" w14:textId="77777777" w:rsidR="00CB2D63" w:rsidRPr="005A1FD1" w:rsidRDefault="00CB2D63" w:rsidP="00F0092B">
      <w:pPr>
        <w:pStyle w:val="screen"/>
      </w:pPr>
      <w:r w:rsidRPr="005A1FD1">
        <w:t xml:space="preserve">      TOTAL ENCOUNTERS FOR OCT 25, 2004:  1</w:t>
      </w:r>
    </w:p>
    <w:p w14:paraId="63B265B4" w14:textId="77777777" w:rsidR="00CB2D63" w:rsidRPr="005A1FD1" w:rsidRDefault="00CB2D63" w:rsidP="00F0092B">
      <w:pPr>
        <w:pStyle w:val="screen"/>
      </w:pPr>
      <w:r w:rsidRPr="005A1FD1">
        <w:t xml:space="preserve">    TOTAL DEFECTS FOR SORT VALUE - RAD/NUC MED: 3</w:t>
      </w:r>
    </w:p>
    <w:p w14:paraId="63B265B5" w14:textId="77777777" w:rsidR="00CB2D63" w:rsidRPr="005A1FD1" w:rsidRDefault="00CB2D63" w:rsidP="00F0092B">
      <w:pPr>
        <w:pStyle w:val="screen"/>
      </w:pPr>
      <w:r w:rsidRPr="005A1FD1">
        <w:t xml:space="preserve">    TOTAL ENCOUNTERS FOR SORT VALUE - RAD/NUC MED: 1</w:t>
      </w:r>
    </w:p>
    <w:p w14:paraId="63B265B6" w14:textId="77777777" w:rsidR="00CB2D63" w:rsidRPr="005A1FD1" w:rsidRDefault="00CB2D63" w:rsidP="00F0092B">
      <w:pPr>
        <w:pStyle w:val="screen"/>
      </w:pPr>
      <w:r w:rsidRPr="005A1FD1">
        <w:t xml:space="preserve">  TOTAL DEFECTS FOR Unknown: 3</w:t>
      </w:r>
    </w:p>
    <w:p w14:paraId="63B265B7" w14:textId="77777777" w:rsidR="00CB2D63" w:rsidRPr="005A1FD1" w:rsidRDefault="00CB2D63" w:rsidP="00F0092B">
      <w:pPr>
        <w:pStyle w:val="screen"/>
      </w:pPr>
      <w:r w:rsidRPr="005A1FD1">
        <w:t xml:space="preserve">  TOTAL ENCOUNTERS FOR Unknown: 1</w:t>
      </w:r>
    </w:p>
    <w:p w14:paraId="63B265B8" w14:textId="77777777" w:rsidR="00CB2D63" w:rsidRPr="005A1FD1" w:rsidRDefault="00CB2D63" w:rsidP="00F0092B">
      <w:pPr>
        <w:pStyle w:val="screen"/>
      </w:pPr>
      <w:r w:rsidRPr="005A1FD1">
        <w:t>TOTAL DEFECTS FOR OUTPATIENT DIAG (BAY PINES):  3</w:t>
      </w:r>
    </w:p>
    <w:p w14:paraId="63B265B9" w14:textId="77777777" w:rsidR="00CB2D63" w:rsidRPr="005A1FD1" w:rsidRDefault="00CB2D63" w:rsidP="00F0092B">
      <w:pPr>
        <w:pStyle w:val="screen"/>
      </w:pPr>
      <w:r w:rsidRPr="005A1FD1">
        <w:t>TOTAL ENCOUNTERS FOR OUTPATIENT DIAG (BAY PINES): 1</w:t>
      </w:r>
    </w:p>
    <w:p w14:paraId="63B265BA" w14:textId="77777777" w:rsidR="00713A71" w:rsidRDefault="00713A71" w:rsidP="0049038E">
      <w:pPr>
        <w:pStyle w:val="BodyText"/>
      </w:pPr>
    </w:p>
    <w:sectPr w:rsidR="00713A71" w:rsidSect="003B5E96">
      <w:pgSz w:w="12240" w:h="15840"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B0B0F" w14:textId="77777777" w:rsidR="00A572B1" w:rsidRPr="00724287" w:rsidRDefault="00A572B1">
      <w:pPr>
        <w:rPr>
          <w:rFonts w:eastAsiaTheme="minorHAnsi" w:cstheme="minorBidi"/>
        </w:rPr>
      </w:pPr>
      <w:r w:rsidRPr="00724287">
        <w:rPr>
          <w:rFonts w:eastAsiaTheme="minorHAnsi" w:cstheme="minorBidi"/>
        </w:rPr>
        <w:separator/>
      </w:r>
    </w:p>
  </w:endnote>
  <w:endnote w:type="continuationSeparator" w:id="0">
    <w:p w14:paraId="79157A1A" w14:textId="77777777" w:rsidR="00A572B1" w:rsidRPr="00724287" w:rsidRDefault="00A572B1">
      <w:pPr>
        <w:rPr>
          <w:rFonts w:eastAsiaTheme="minorHAnsi" w:cstheme="minorBidi"/>
        </w:rPr>
      </w:pPr>
      <w:r w:rsidRPr="00724287">
        <w:rPr>
          <w:rFonts w:eastAsiaTheme="minorHAnsi" w:cstheme="minor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ourier New"/>
    <w:panose1 w:val="020F050202020403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265C1" w14:textId="2346032E" w:rsidR="0001243F" w:rsidRPr="00996494" w:rsidRDefault="0001243F" w:rsidP="005E0E64">
    <w:pPr>
      <w:tabs>
        <w:tab w:val="center" w:pos="4680"/>
        <w:tab w:val="right" w:pos="9180"/>
      </w:tabs>
      <w:overflowPunct w:val="0"/>
      <w:autoSpaceDE w:val="0"/>
      <w:autoSpaceDN w:val="0"/>
      <w:adjustRightInd w:val="0"/>
      <w:spacing w:after="0"/>
      <w:textAlignment w:val="baseline"/>
      <w:rPr>
        <w:noProof/>
        <w:color w:val="auto"/>
        <w:sz w:val="28"/>
        <w:szCs w:val="20"/>
      </w:rPr>
    </w:pPr>
    <w:r w:rsidRPr="00996494">
      <w:rPr>
        <w:noProof/>
        <w:color w:val="auto"/>
        <w:sz w:val="22"/>
        <w:szCs w:val="20"/>
      </w:rPr>
      <w:t>August 1996</w:t>
    </w:r>
    <w:r w:rsidRPr="00996494">
      <w:rPr>
        <w:noProof/>
        <w:color w:val="auto"/>
        <w:sz w:val="22"/>
        <w:szCs w:val="20"/>
      </w:rPr>
      <w:tab/>
      <w:t>PCE V. 1.0 User Manual</w:t>
    </w:r>
    <w:r w:rsidRPr="00996494">
      <w:rPr>
        <w:noProof/>
        <w:color w:val="auto"/>
        <w:sz w:val="22"/>
        <w:szCs w:val="20"/>
      </w:rPr>
      <w:tab/>
    </w:r>
    <w:r w:rsidRPr="00996494">
      <w:rPr>
        <w:noProof/>
        <w:color w:val="auto"/>
        <w:sz w:val="22"/>
        <w:szCs w:val="20"/>
      </w:rPr>
      <w:fldChar w:fldCharType="begin"/>
    </w:r>
    <w:r w:rsidRPr="00996494">
      <w:rPr>
        <w:noProof/>
        <w:color w:val="auto"/>
        <w:sz w:val="22"/>
        <w:szCs w:val="20"/>
      </w:rPr>
      <w:instrText xml:space="preserve"> PAGE </w:instrText>
    </w:r>
    <w:r w:rsidRPr="00996494">
      <w:rPr>
        <w:noProof/>
        <w:color w:val="auto"/>
        <w:sz w:val="22"/>
        <w:szCs w:val="20"/>
      </w:rPr>
      <w:fldChar w:fldCharType="separate"/>
    </w:r>
    <w:r w:rsidR="00A3424E">
      <w:rPr>
        <w:noProof/>
        <w:color w:val="auto"/>
        <w:sz w:val="22"/>
        <w:szCs w:val="20"/>
      </w:rPr>
      <w:t>iii</w:t>
    </w:r>
    <w:r w:rsidRPr="00996494">
      <w:rPr>
        <w:noProof/>
        <w:color w:val="auto"/>
        <w:sz w:val="22"/>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265C3" w14:textId="14499753" w:rsidR="0001243F" w:rsidRPr="005E0E64" w:rsidRDefault="0001243F" w:rsidP="005E0E64">
    <w:pPr>
      <w:tabs>
        <w:tab w:val="center" w:pos="4680"/>
        <w:tab w:val="right" w:pos="9180"/>
      </w:tabs>
      <w:overflowPunct w:val="0"/>
      <w:autoSpaceDE w:val="0"/>
      <w:autoSpaceDN w:val="0"/>
      <w:adjustRightInd w:val="0"/>
      <w:spacing w:after="0"/>
      <w:textAlignment w:val="baseline"/>
      <w:rPr>
        <w:noProof/>
        <w:color w:val="auto"/>
        <w:szCs w:val="20"/>
      </w:rPr>
    </w:pPr>
    <w:r w:rsidRPr="005E0E64">
      <w:rPr>
        <w:noProof/>
        <w:color w:val="auto"/>
        <w:sz w:val="20"/>
        <w:szCs w:val="20"/>
      </w:rPr>
      <w:t>August 1996</w:t>
    </w:r>
    <w:r w:rsidRPr="005E0E64">
      <w:rPr>
        <w:noProof/>
        <w:color w:val="auto"/>
        <w:sz w:val="20"/>
        <w:szCs w:val="20"/>
      </w:rPr>
      <w:tab/>
      <w:t>PCE V. 1.0 User Manual</w:t>
    </w:r>
    <w:r w:rsidRPr="005E0E64">
      <w:rPr>
        <w:noProof/>
        <w:color w:val="auto"/>
        <w:sz w:val="20"/>
        <w:szCs w:val="20"/>
      </w:rPr>
      <w:tab/>
    </w:r>
    <w:r w:rsidRPr="005E0E64">
      <w:rPr>
        <w:noProof/>
        <w:color w:val="auto"/>
        <w:sz w:val="20"/>
        <w:szCs w:val="20"/>
      </w:rPr>
      <w:fldChar w:fldCharType="begin"/>
    </w:r>
    <w:r w:rsidRPr="005E0E64">
      <w:rPr>
        <w:noProof/>
        <w:color w:val="auto"/>
        <w:sz w:val="20"/>
        <w:szCs w:val="20"/>
      </w:rPr>
      <w:instrText xml:space="preserve"> PAGE </w:instrText>
    </w:r>
    <w:r w:rsidRPr="005E0E64">
      <w:rPr>
        <w:noProof/>
        <w:color w:val="auto"/>
        <w:sz w:val="20"/>
        <w:szCs w:val="20"/>
      </w:rPr>
      <w:fldChar w:fldCharType="separate"/>
    </w:r>
    <w:r w:rsidR="00A3424E">
      <w:rPr>
        <w:noProof/>
        <w:color w:val="auto"/>
        <w:sz w:val="20"/>
        <w:szCs w:val="20"/>
      </w:rPr>
      <w:t>24</w:t>
    </w:r>
    <w:r w:rsidRPr="005E0E64">
      <w:rPr>
        <w:noProof/>
        <w:color w:val="auto"/>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5597E" w14:textId="77777777" w:rsidR="00A572B1" w:rsidRPr="00724287" w:rsidRDefault="00A572B1">
      <w:pPr>
        <w:rPr>
          <w:rFonts w:eastAsiaTheme="minorHAnsi" w:cstheme="minorBidi"/>
        </w:rPr>
      </w:pPr>
      <w:r w:rsidRPr="00724287">
        <w:rPr>
          <w:rFonts w:eastAsiaTheme="minorHAnsi" w:cstheme="minorBidi"/>
        </w:rPr>
        <w:separator/>
      </w:r>
    </w:p>
  </w:footnote>
  <w:footnote w:type="continuationSeparator" w:id="0">
    <w:p w14:paraId="71EAC757" w14:textId="77777777" w:rsidR="00A572B1" w:rsidRPr="00724287" w:rsidRDefault="00A572B1">
      <w:pPr>
        <w:rPr>
          <w:rFonts w:eastAsiaTheme="minorHAnsi" w:cstheme="minorBidi"/>
        </w:rPr>
      </w:pPr>
      <w:r w:rsidRPr="00724287">
        <w:rPr>
          <w:rFonts w:eastAsiaTheme="minorHAnsi" w:cstheme="minorBidi"/>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265C2" w14:textId="467D502B" w:rsidR="0001243F" w:rsidRPr="00724287" w:rsidRDefault="0001243F" w:rsidP="004D584D">
    <w:pPr>
      <w:jc w:val="center"/>
      <w:rPr>
        <w:rFonts w:eastAsiaTheme="minorHAnsi" w:cstheme="minorBidi"/>
        <w:u w:val="single"/>
      </w:rPr>
    </w:pPr>
    <w:r w:rsidRPr="00724287">
      <w:rPr>
        <w:rFonts w:eastAsiaTheme="minorHAnsi" w:cstheme="minorBidi"/>
        <w:u w:val="single"/>
      </w:rPr>
      <w:t>PATIENT CARE ENCOUNTER (PCE) 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104"/>
    <w:multiLevelType w:val="hybridMultilevel"/>
    <w:tmpl w:val="A4FA8A1C"/>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
    <w:nsid w:val="006F4360"/>
    <w:multiLevelType w:val="hybridMultilevel"/>
    <w:tmpl w:val="1020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5A1354"/>
    <w:multiLevelType w:val="hybridMultilevel"/>
    <w:tmpl w:val="8EA85BE4"/>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3">
    <w:nsid w:val="01A7189E"/>
    <w:multiLevelType w:val="hybridMultilevel"/>
    <w:tmpl w:val="8D0A4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F65AA4"/>
    <w:multiLevelType w:val="hybridMultilevel"/>
    <w:tmpl w:val="0164B6E4"/>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5">
    <w:nsid w:val="04305C1B"/>
    <w:multiLevelType w:val="hybridMultilevel"/>
    <w:tmpl w:val="9D52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234F40"/>
    <w:multiLevelType w:val="hybridMultilevel"/>
    <w:tmpl w:val="46FA49AA"/>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7">
    <w:nsid w:val="05327CC8"/>
    <w:multiLevelType w:val="hybridMultilevel"/>
    <w:tmpl w:val="9998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0C3534"/>
    <w:multiLevelType w:val="hybridMultilevel"/>
    <w:tmpl w:val="8E10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5A5944"/>
    <w:multiLevelType w:val="hybridMultilevel"/>
    <w:tmpl w:val="A886BC04"/>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0">
    <w:nsid w:val="08584843"/>
    <w:multiLevelType w:val="hybridMultilevel"/>
    <w:tmpl w:val="D9DA1E5C"/>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1">
    <w:nsid w:val="0A214019"/>
    <w:multiLevelType w:val="hybridMultilevel"/>
    <w:tmpl w:val="767025E0"/>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2">
    <w:nsid w:val="0A9F2887"/>
    <w:multiLevelType w:val="hybridMultilevel"/>
    <w:tmpl w:val="BC00C176"/>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3">
    <w:nsid w:val="0B514922"/>
    <w:multiLevelType w:val="hybridMultilevel"/>
    <w:tmpl w:val="8E7CA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D80287"/>
    <w:multiLevelType w:val="hybridMultilevel"/>
    <w:tmpl w:val="689810CE"/>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5">
    <w:nsid w:val="0CC517A4"/>
    <w:multiLevelType w:val="hybridMultilevel"/>
    <w:tmpl w:val="38F8E49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6">
    <w:nsid w:val="0DAB09D6"/>
    <w:multiLevelType w:val="hybridMultilevel"/>
    <w:tmpl w:val="23444D6C"/>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7">
    <w:nsid w:val="0DDA17D2"/>
    <w:multiLevelType w:val="hybridMultilevel"/>
    <w:tmpl w:val="096E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F584C01"/>
    <w:multiLevelType w:val="hybridMultilevel"/>
    <w:tmpl w:val="39EC7F7A"/>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9">
    <w:nsid w:val="0F62625C"/>
    <w:multiLevelType w:val="multilevel"/>
    <w:tmpl w:val="3EAA8AB4"/>
    <w:lvl w:ilvl="0">
      <w:start w:val="1"/>
      <w:numFmt w:val="decimal"/>
      <w:pStyle w:val="Heading1"/>
      <w:lvlText w:val="%1.0"/>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11935F91"/>
    <w:multiLevelType w:val="hybridMultilevel"/>
    <w:tmpl w:val="BA447002"/>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1">
    <w:nsid w:val="11B05255"/>
    <w:multiLevelType w:val="hybridMultilevel"/>
    <w:tmpl w:val="93F47C22"/>
    <w:lvl w:ilvl="0" w:tplc="04090019">
      <w:start w:val="1"/>
      <w:numFmt w:val="lowerLetter"/>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2">
    <w:nsid w:val="11FB6CFC"/>
    <w:multiLevelType w:val="hybridMultilevel"/>
    <w:tmpl w:val="9E3010C4"/>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3">
    <w:nsid w:val="14036CA0"/>
    <w:multiLevelType w:val="hybridMultilevel"/>
    <w:tmpl w:val="EC92253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4">
    <w:nsid w:val="14070496"/>
    <w:multiLevelType w:val="hybridMultilevel"/>
    <w:tmpl w:val="A462D7AA"/>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5">
    <w:nsid w:val="14151EF7"/>
    <w:multiLevelType w:val="hybridMultilevel"/>
    <w:tmpl w:val="571EB17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6">
    <w:nsid w:val="14761D69"/>
    <w:multiLevelType w:val="hybridMultilevel"/>
    <w:tmpl w:val="161EF708"/>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7">
    <w:nsid w:val="15494593"/>
    <w:multiLevelType w:val="hybridMultilevel"/>
    <w:tmpl w:val="B372D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56F6509"/>
    <w:multiLevelType w:val="hybridMultilevel"/>
    <w:tmpl w:val="911452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59D5EED"/>
    <w:multiLevelType w:val="hybridMultilevel"/>
    <w:tmpl w:val="CE7C2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59F2142"/>
    <w:multiLevelType w:val="hybridMultilevel"/>
    <w:tmpl w:val="18D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66A0F6D"/>
    <w:multiLevelType w:val="hybridMultilevel"/>
    <w:tmpl w:val="ED568FEE"/>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2">
    <w:nsid w:val="169E6750"/>
    <w:multiLevelType w:val="hybridMultilevel"/>
    <w:tmpl w:val="71ECE5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A0F5F59"/>
    <w:multiLevelType w:val="hybridMultilevel"/>
    <w:tmpl w:val="3318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B136022"/>
    <w:multiLevelType w:val="hybridMultilevel"/>
    <w:tmpl w:val="6E482B9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5">
    <w:nsid w:val="1DCB3DD5"/>
    <w:multiLevelType w:val="hybridMultilevel"/>
    <w:tmpl w:val="BF6E5EC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6">
    <w:nsid w:val="207555AC"/>
    <w:multiLevelType w:val="hybridMultilevel"/>
    <w:tmpl w:val="F0768BDC"/>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37">
    <w:nsid w:val="22C21C34"/>
    <w:multiLevelType w:val="hybridMultilevel"/>
    <w:tmpl w:val="5EA8D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2E67822"/>
    <w:multiLevelType w:val="hybridMultilevel"/>
    <w:tmpl w:val="F8C66CDA"/>
    <w:lvl w:ilvl="0" w:tplc="04090019">
      <w:start w:val="1"/>
      <w:numFmt w:val="lowerLetter"/>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39">
    <w:nsid w:val="22EE392A"/>
    <w:multiLevelType w:val="hybridMultilevel"/>
    <w:tmpl w:val="9390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4952DFC"/>
    <w:multiLevelType w:val="hybridMultilevel"/>
    <w:tmpl w:val="A5B6DA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4D2458E"/>
    <w:multiLevelType w:val="hybridMultilevel"/>
    <w:tmpl w:val="6854EB2E"/>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42">
    <w:nsid w:val="24F46AD0"/>
    <w:multiLevelType w:val="hybridMultilevel"/>
    <w:tmpl w:val="14A69568"/>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43">
    <w:nsid w:val="25BB1E1A"/>
    <w:multiLevelType w:val="hybridMultilevel"/>
    <w:tmpl w:val="24EA9288"/>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44">
    <w:nsid w:val="275806CE"/>
    <w:multiLevelType w:val="hybridMultilevel"/>
    <w:tmpl w:val="7E80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7C5677A"/>
    <w:multiLevelType w:val="hybridMultilevel"/>
    <w:tmpl w:val="0DA61466"/>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46">
    <w:nsid w:val="28EB72DC"/>
    <w:multiLevelType w:val="hybridMultilevel"/>
    <w:tmpl w:val="69D6C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92F2B58"/>
    <w:multiLevelType w:val="hybridMultilevel"/>
    <w:tmpl w:val="07D8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97E025F"/>
    <w:multiLevelType w:val="hybridMultilevel"/>
    <w:tmpl w:val="57DC10A4"/>
    <w:lvl w:ilvl="0" w:tplc="04090001">
      <w:start w:val="1"/>
      <w:numFmt w:val="bullet"/>
      <w:lvlText w:val=""/>
      <w:lvlJc w:val="left"/>
      <w:pPr>
        <w:ind w:left="1627" w:hanging="72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9">
    <w:nsid w:val="2A1E7003"/>
    <w:multiLevelType w:val="hybridMultilevel"/>
    <w:tmpl w:val="C8BE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AB05F50"/>
    <w:multiLevelType w:val="hybridMultilevel"/>
    <w:tmpl w:val="8F68FB2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51">
    <w:nsid w:val="2AB22719"/>
    <w:multiLevelType w:val="hybridMultilevel"/>
    <w:tmpl w:val="2C02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B5E6D3C"/>
    <w:multiLevelType w:val="hybridMultilevel"/>
    <w:tmpl w:val="D5862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AF04BA"/>
    <w:multiLevelType w:val="hybridMultilevel"/>
    <w:tmpl w:val="08A2713E"/>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54">
    <w:nsid w:val="2CBC546B"/>
    <w:multiLevelType w:val="hybridMultilevel"/>
    <w:tmpl w:val="AAA2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DFD0FEC"/>
    <w:multiLevelType w:val="hybridMultilevel"/>
    <w:tmpl w:val="FA649BE4"/>
    <w:lvl w:ilvl="0" w:tplc="04090003">
      <w:start w:val="1"/>
      <w:numFmt w:val="bullet"/>
      <w:lvlText w:val="o"/>
      <w:lvlJc w:val="left"/>
      <w:pPr>
        <w:ind w:left="1627" w:hanging="360"/>
      </w:pPr>
      <w:rPr>
        <w:rFonts w:ascii="Courier New" w:hAnsi="Courier New" w:cs="Courier New"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56">
    <w:nsid w:val="2E1755E8"/>
    <w:multiLevelType w:val="hybridMultilevel"/>
    <w:tmpl w:val="E3C4718A"/>
    <w:lvl w:ilvl="0" w:tplc="04090003">
      <w:start w:val="1"/>
      <w:numFmt w:val="bullet"/>
      <w:lvlText w:val="o"/>
      <w:lvlJc w:val="left"/>
      <w:pPr>
        <w:ind w:left="1627"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E761815"/>
    <w:multiLevelType w:val="hybridMultilevel"/>
    <w:tmpl w:val="531E2B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EA830BE"/>
    <w:multiLevelType w:val="hybridMultilevel"/>
    <w:tmpl w:val="E15E4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EB8179A"/>
    <w:multiLevelType w:val="hybridMultilevel"/>
    <w:tmpl w:val="36C0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F2D02E7"/>
    <w:multiLevelType w:val="hybridMultilevel"/>
    <w:tmpl w:val="25AA6B4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61">
    <w:nsid w:val="2F4E105E"/>
    <w:multiLevelType w:val="hybridMultilevel"/>
    <w:tmpl w:val="0C36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F6E5689"/>
    <w:multiLevelType w:val="hybridMultilevel"/>
    <w:tmpl w:val="150CA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FA503A9"/>
    <w:multiLevelType w:val="hybridMultilevel"/>
    <w:tmpl w:val="3FA03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18F06BC"/>
    <w:multiLevelType w:val="hybridMultilevel"/>
    <w:tmpl w:val="3920F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1D27AEE"/>
    <w:multiLevelType w:val="hybridMultilevel"/>
    <w:tmpl w:val="AD5C32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4C640F1"/>
    <w:multiLevelType w:val="hybridMultilevel"/>
    <w:tmpl w:val="29946964"/>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67">
    <w:nsid w:val="35177297"/>
    <w:multiLevelType w:val="hybridMultilevel"/>
    <w:tmpl w:val="14DCA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6F3565C"/>
    <w:multiLevelType w:val="hybridMultilevel"/>
    <w:tmpl w:val="9040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7AD1FD6"/>
    <w:multiLevelType w:val="hybridMultilevel"/>
    <w:tmpl w:val="90D4B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8E01CE1"/>
    <w:multiLevelType w:val="hybridMultilevel"/>
    <w:tmpl w:val="FE4EA392"/>
    <w:lvl w:ilvl="0" w:tplc="AF9C86A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8E851AA"/>
    <w:multiLevelType w:val="hybridMultilevel"/>
    <w:tmpl w:val="A9746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9287F26"/>
    <w:multiLevelType w:val="hybridMultilevel"/>
    <w:tmpl w:val="4C96A2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B463F34"/>
    <w:multiLevelType w:val="hybridMultilevel"/>
    <w:tmpl w:val="D3C613AE"/>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74">
    <w:nsid w:val="3C096AE3"/>
    <w:multiLevelType w:val="hybridMultilevel"/>
    <w:tmpl w:val="C316BDAE"/>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75">
    <w:nsid w:val="3C500721"/>
    <w:multiLevelType w:val="hybridMultilevel"/>
    <w:tmpl w:val="317CAF58"/>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76">
    <w:nsid w:val="3D790497"/>
    <w:multiLevelType w:val="hybridMultilevel"/>
    <w:tmpl w:val="7A46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FC4143F"/>
    <w:multiLevelType w:val="hybridMultilevel"/>
    <w:tmpl w:val="D2546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11D453A"/>
    <w:multiLevelType w:val="hybridMultilevel"/>
    <w:tmpl w:val="23B41E4E"/>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79">
    <w:nsid w:val="41F933F8"/>
    <w:multiLevelType w:val="hybridMultilevel"/>
    <w:tmpl w:val="D4F6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20572D8"/>
    <w:multiLevelType w:val="hybridMultilevel"/>
    <w:tmpl w:val="E24C3FFE"/>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81">
    <w:nsid w:val="42196ACB"/>
    <w:multiLevelType w:val="hybridMultilevel"/>
    <w:tmpl w:val="9C5A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2545FD1"/>
    <w:multiLevelType w:val="hybridMultilevel"/>
    <w:tmpl w:val="23DE6548"/>
    <w:lvl w:ilvl="0" w:tplc="04090019">
      <w:start w:val="1"/>
      <w:numFmt w:val="lowerLetter"/>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83">
    <w:nsid w:val="42ED3B7A"/>
    <w:multiLevelType w:val="hybridMultilevel"/>
    <w:tmpl w:val="071E6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32A5620"/>
    <w:multiLevelType w:val="hybridMultilevel"/>
    <w:tmpl w:val="BEA0A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35255F0"/>
    <w:multiLevelType w:val="hybridMultilevel"/>
    <w:tmpl w:val="F1C0E81C"/>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86">
    <w:nsid w:val="43F8354A"/>
    <w:multiLevelType w:val="hybridMultilevel"/>
    <w:tmpl w:val="0F92B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4FD5555"/>
    <w:multiLevelType w:val="hybridMultilevel"/>
    <w:tmpl w:val="F0D492E0"/>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88">
    <w:nsid w:val="45227A37"/>
    <w:multiLevelType w:val="hybridMultilevel"/>
    <w:tmpl w:val="B8F63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59C37FF"/>
    <w:multiLevelType w:val="hybridMultilevel"/>
    <w:tmpl w:val="CC08C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6C66B78"/>
    <w:multiLevelType w:val="hybridMultilevel"/>
    <w:tmpl w:val="3F4821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6D47D68"/>
    <w:multiLevelType w:val="hybridMultilevel"/>
    <w:tmpl w:val="ADFAFAD6"/>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92">
    <w:nsid w:val="477807EC"/>
    <w:multiLevelType w:val="hybridMultilevel"/>
    <w:tmpl w:val="495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479B547E"/>
    <w:multiLevelType w:val="hybridMultilevel"/>
    <w:tmpl w:val="656E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8215F26"/>
    <w:multiLevelType w:val="hybridMultilevel"/>
    <w:tmpl w:val="1AD00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83A2DF8"/>
    <w:multiLevelType w:val="hybridMultilevel"/>
    <w:tmpl w:val="A9746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9946A24"/>
    <w:multiLevelType w:val="hybridMultilevel"/>
    <w:tmpl w:val="6CAEBF2A"/>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97">
    <w:nsid w:val="49D95812"/>
    <w:multiLevelType w:val="hybridMultilevel"/>
    <w:tmpl w:val="E286AE1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98">
    <w:nsid w:val="4B3442E0"/>
    <w:multiLevelType w:val="hybridMultilevel"/>
    <w:tmpl w:val="8304A72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B91303A"/>
    <w:multiLevelType w:val="hybridMultilevel"/>
    <w:tmpl w:val="A788A59E"/>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00">
    <w:nsid w:val="4C75582C"/>
    <w:multiLevelType w:val="hybridMultilevel"/>
    <w:tmpl w:val="AC14044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01">
    <w:nsid w:val="4CAC3AA3"/>
    <w:multiLevelType w:val="hybridMultilevel"/>
    <w:tmpl w:val="1FDE13E4"/>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02">
    <w:nsid w:val="4CB57CAE"/>
    <w:multiLevelType w:val="hybridMultilevel"/>
    <w:tmpl w:val="E54E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D2B2B90"/>
    <w:multiLevelType w:val="hybridMultilevel"/>
    <w:tmpl w:val="CB92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E3344FD"/>
    <w:multiLevelType w:val="hybridMultilevel"/>
    <w:tmpl w:val="A8FC4BFC"/>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05">
    <w:nsid w:val="4EF30CCC"/>
    <w:multiLevelType w:val="hybridMultilevel"/>
    <w:tmpl w:val="3A82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50F7653A"/>
    <w:multiLevelType w:val="hybridMultilevel"/>
    <w:tmpl w:val="4F2CA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10B4A8C"/>
    <w:multiLevelType w:val="hybridMultilevel"/>
    <w:tmpl w:val="591AC76E"/>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08">
    <w:nsid w:val="511E2A04"/>
    <w:multiLevelType w:val="hybridMultilevel"/>
    <w:tmpl w:val="0E46D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223422E"/>
    <w:multiLevelType w:val="hybridMultilevel"/>
    <w:tmpl w:val="5A2C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5335537E"/>
    <w:multiLevelType w:val="hybridMultilevel"/>
    <w:tmpl w:val="AA2E1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4DE1671"/>
    <w:multiLevelType w:val="hybridMultilevel"/>
    <w:tmpl w:val="48A8D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5C65B95"/>
    <w:multiLevelType w:val="hybridMultilevel"/>
    <w:tmpl w:val="21286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6D02A27"/>
    <w:multiLevelType w:val="hybridMultilevel"/>
    <w:tmpl w:val="B7BC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57F81087"/>
    <w:multiLevelType w:val="hybridMultilevel"/>
    <w:tmpl w:val="792293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82E26B0"/>
    <w:multiLevelType w:val="hybridMultilevel"/>
    <w:tmpl w:val="D400A4EC"/>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16">
    <w:nsid w:val="58D06088"/>
    <w:multiLevelType w:val="hybridMultilevel"/>
    <w:tmpl w:val="28E08B1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17">
    <w:nsid w:val="5AE25FD9"/>
    <w:multiLevelType w:val="hybridMultilevel"/>
    <w:tmpl w:val="AA24A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BED6420"/>
    <w:multiLevelType w:val="hybridMultilevel"/>
    <w:tmpl w:val="BE3EC3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CF57D8B"/>
    <w:multiLevelType w:val="hybridMultilevel"/>
    <w:tmpl w:val="F830E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EFC240A"/>
    <w:multiLevelType w:val="hybridMultilevel"/>
    <w:tmpl w:val="8FEC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02C4503"/>
    <w:multiLevelType w:val="hybridMultilevel"/>
    <w:tmpl w:val="9966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603C22A3"/>
    <w:multiLevelType w:val="hybridMultilevel"/>
    <w:tmpl w:val="058C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61293655"/>
    <w:multiLevelType w:val="hybridMultilevel"/>
    <w:tmpl w:val="3BD26790"/>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24">
    <w:nsid w:val="61710214"/>
    <w:multiLevelType w:val="hybridMultilevel"/>
    <w:tmpl w:val="C892242E"/>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25">
    <w:nsid w:val="635B5400"/>
    <w:multiLevelType w:val="hybridMultilevel"/>
    <w:tmpl w:val="911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653A3455"/>
    <w:multiLevelType w:val="hybridMultilevel"/>
    <w:tmpl w:val="E162043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27">
    <w:nsid w:val="688E4D3A"/>
    <w:multiLevelType w:val="hybridMultilevel"/>
    <w:tmpl w:val="CAD4E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8A543E1"/>
    <w:multiLevelType w:val="hybridMultilevel"/>
    <w:tmpl w:val="B2DC296C"/>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29">
    <w:nsid w:val="693E2D6F"/>
    <w:multiLevelType w:val="hybridMultilevel"/>
    <w:tmpl w:val="67B877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97F7EAF"/>
    <w:multiLevelType w:val="hybridMultilevel"/>
    <w:tmpl w:val="C1882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98D0E42"/>
    <w:multiLevelType w:val="hybridMultilevel"/>
    <w:tmpl w:val="3ED2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69E2531D"/>
    <w:multiLevelType w:val="hybridMultilevel"/>
    <w:tmpl w:val="A016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6AF808C8"/>
    <w:multiLevelType w:val="hybridMultilevel"/>
    <w:tmpl w:val="0EB240E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34">
    <w:nsid w:val="6B1D79C1"/>
    <w:multiLevelType w:val="hybridMultilevel"/>
    <w:tmpl w:val="87E874D8"/>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35">
    <w:nsid w:val="6D620EEF"/>
    <w:multiLevelType w:val="hybridMultilevel"/>
    <w:tmpl w:val="4D16A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EEC2B62"/>
    <w:multiLevelType w:val="hybridMultilevel"/>
    <w:tmpl w:val="1BB68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F711912"/>
    <w:multiLevelType w:val="hybridMultilevel"/>
    <w:tmpl w:val="1B306C1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38">
    <w:nsid w:val="70B10CEC"/>
    <w:multiLevelType w:val="hybridMultilevel"/>
    <w:tmpl w:val="29366B90"/>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39">
    <w:nsid w:val="741D4DD4"/>
    <w:multiLevelType w:val="hybridMultilevel"/>
    <w:tmpl w:val="09509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5121691"/>
    <w:multiLevelType w:val="hybridMultilevel"/>
    <w:tmpl w:val="F352110E"/>
    <w:lvl w:ilvl="0" w:tplc="04090003">
      <w:start w:val="1"/>
      <w:numFmt w:val="bullet"/>
      <w:lvlText w:val="o"/>
      <w:lvlJc w:val="left"/>
      <w:pPr>
        <w:ind w:left="1627" w:hanging="360"/>
      </w:pPr>
      <w:rPr>
        <w:rFonts w:ascii="Courier New" w:hAnsi="Courier New" w:cs="Courier New"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41">
    <w:nsid w:val="75493EDF"/>
    <w:multiLevelType w:val="hybridMultilevel"/>
    <w:tmpl w:val="6F96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75615A25"/>
    <w:multiLevelType w:val="hybridMultilevel"/>
    <w:tmpl w:val="F574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762D7EE4"/>
    <w:multiLevelType w:val="hybridMultilevel"/>
    <w:tmpl w:val="9954B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7A128B1"/>
    <w:multiLevelType w:val="hybridMultilevel"/>
    <w:tmpl w:val="9C98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7821508C"/>
    <w:multiLevelType w:val="hybridMultilevel"/>
    <w:tmpl w:val="81389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90D3206"/>
    <w:multiLevelType w:val="hybridMultilevel"/>
    <w:tmpl w:val="81448918"/>
    <w:lvl w:ilvl="0" w:tplc="04090019">
      <w:start w:val="1"/>
      <w:numFmt w:val="lowerLetter"/>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47">
    <w:nsid w:val="79B14893"/>
    <w:multiLevelType w:val="hybridMultilevel"/>
    <w:tmpl w:val="C22C9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9D37121"/>
    <w:multiLevelType w:val="hybridMultilevel"/>
    <w:tmpl w:val="83CA4D86"/>
    <w:lvl w:ilvl="0" w:tplc="04090003">
      <w:start w:val="1"/>
      <w:numFmt w:val="bullet"/>
      <w:lvlText w:val="o"/>
      <w:lvlJc w:val="left"/>
      <w:pPr>
        <w:ind w:left="1627" w:hanging="360"/>
      </w:pPr>
      <w:rPr>
        <w:rFonts w:ascii="Courier New" w:hAnsi="Courier New" w:cs="Courier New"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49">
    <w:nsid w:val="7A3E6DD5"/>
    <w:multiLevelType w:val="hybridMultilevel"/>
    <w:tmpl w:val="B0D0C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ADA613F"/>
    <w:multiLevelType w:val="hybridMultilevel"/>
    <w:tmpl w:val="F5FC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7B775829"/>
    <w:multiLevelType w:val="hybridMultilevel"/>
    <w:tmpl w:val="F094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7C396114"/>
    <w:multiLevelType w:val="hybridMultilevel"/>
    <w:tmpl w:val="F1CCA50C"/>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53">
    <w:nsid w:val="7C744DD2"/>
    <w:multiLevelType w:val="hybridMultilevel"/>
    <w:tmpl w:val="23DE6548"/>
    <w:lvl w:ilvl="0" w:tplc="04090019">
      <w:start w:val="1"/>
      <w:numFmt w:val="lowerLetter"/>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54">
    <w:nsid w:val="7D25537F"/>
    <w:multiLevelType w:val="hybridMultilevel"/>
    <w:tmpl w:val="1034FF00"/>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55">
    <w:nsid w:val="7D3A71B7"/>
    <w:multiLevelType w:val="hybridMultilevel"/>
    <w:tmpl w:val="95A2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74"/>
  </w:num>
  <w:num w:numId="4">
    <w:abstractNumId w:val="31"/>
  </w:num>
  <w:num w:numId="5">
    <w:abstractNumId w:val="45"/>
  </w:num>
  <w:num w:numId="6">
    <w:abstractNumId w:val="23"/>
  </w:num>
  <w:num w:numId="7">
    <w:abstractNumId w:val="91"/>
  </w:num>
  <w:num w:numId="8">
    <w:abstractNumId w:val="36"/>
  </w:num>
  <w:num w:numId="9">
    <w:abstractNumId w:val="18"/>
  </w:num>
  <w:num w:numId="10">
    <w:abstractNumId w:val="104"/>
  </w:num>
  <w:num w:numId="11">
    <w:abstractNumId w:val="80"/>
  </w:num>
  <w:num w:numId="12">
    <w:abstractNumId w:val="41"/>
  </w:num>
  <w:num w:numId="13">
    <w:abstractNumId w:val="85"/>
  </w:num>
  <w:num w:numId="14">
    <w:abstractNumId w:val="138"/>
  </w:num>
  <w:num w:numId="15">
    <w:abstractNumId w:val="53"/>
  </w:num>
  <w:num w:numId="16">
    <w:abstractNumId w:val="75"/>
  </w:num>
  <w:num w:numId="17">
    <w:abstractNumId w:val="12"/>
  </w:num>
  <w:num w:numId="18">
    <w:abstractNumId w:val="96"/>
  </w:num>
  <w:num w:numId="19">
    <w:abstractNumId w:val="20"/>
  </w:num>
  <w:num w:numId="20">
    <w:abstractNumId w:val="152"/>
  </w:num>
  <w:num w:numId="21">
    <w:abstractNumId w:val="16"/>
  </w:num>
  <w:num w:numId="22">
    <w:abstractNumId w:val="2"/>
  </w:num>
  <w:num w:numId="23">
    <w:abstractNumId w:val="101"/>
  </w:num>
  <w:num w:numId="24">
    <w:abstractNumId w:val="115"/>
  </w:num>
  <w:num w:numId="25">
    <w:abstractNumId w:val="6"/>
  </w:num>
  <w:num w:numId="26">
    <w:abstractNumId w:val="97"/>
  </w:num>
  <w:num w:numId="27">
    <w:abstractNumId w:val="0"/>
  </w:num>
  <w:num w:numId="28">
    <w:abstractNumId w:val="55"/>
  </w:num>
  <w:num w:numId="29">
    <w:abstractNumId w:val="10"/>
  </w:num>
  <w:num w:numId="30">
    <w:abstractNumId w:val="11"/>
  </w:num>
  <w:num w:numId="31">
    <w:abstractNumId w:val="154"/>
  </w:num>
  <w:num w:numId="32">
    <w:abstractNumId w:val="14"/>
  </w:num>
  <w:num w:numId="33">
    <w:abstractNumId w:val="42"/>
  </w:num>
  <w:num w:numId="34">
    <w:abstractNumId w:val="124"/>
  </w:num>
  <w:num w:numId="35">
    <w:abstractNumId w:val="99"/>
  </w:num>
  <w:num w:numId="36">
    <w:abstractNumId w:val="134"/>
  </w:num>
  <w:num w:numId="37">
    <w:abstractNumId w:val="100"/>
  </w:num>
  <w:num w:numId="38">
    <w:abstractNumId w:val="4"/>
  </w:num>
  <w:num w:numId="39">
    <w:abstractNumId w:val="9"/>
  </w:num>
  <w:num w:numId="40">
    <w:abstractNumId w:val="107"/>
  </w:num>
  <w:num w:numId="41">
    <w:abstractNumId w:val="22"/>
  </w:num>
  <w:num w:numId="42">
    <w:abstractNumId w:val="24"/>
  </w:num>
  <w:num w:numId="43">
    <w:abstractNumId w:val="87"/>
  </w:num>
  <w:num w:numId="44">
    <w:abstractNumId w:val="146"/>
  </w:num>
  <w:num w:numId="45">
    <w:abstractNumId w:val="34"/>
  </w:num>
  <w:num w:numId="46">
    <w:abstractNumId w:val="148"/>
  </w:num>
  <w:num w:numId="47">
    <w:abstractNumId w:val="21"/>
  </w:num>
  <w:num w:numId="48">
    <w:abstractNumId w:val="38"/>
  </w:num>
  <w:num w:numId="49">
    <w:abstractNumId w:val="82"/>
  </w:num>
  <w:num w:numId="50">
    <w:abstractNumId w:val="26"/>
  </w:num>
  <w:num w:numId="51">
    <w:abstractNumId w:val="153"/>
  </w:num>
  <w:num w:numId="52">
    <w:abstractNumId w:val="35"/>
  </w:num>
  <w:num w:numId="53">
    <w:abstractNumId w:val="43"/>
  </w:num>
  <w:num w:numId="54">
    <w:abstractNumId w:val="66"/>
  </w:num>
  <w:num w:numId="55">
    <w:abstractNumId w:val="50"/>
  </w:num>
  <w:num w:numId="56">
    <w:abstractNumId w:val="15"/>
  </w:num>
  <w:num w:numId="57">
    <w:abstractNumId w:val="126"/>
  </w:num>
  <w:num w:numId="58">
    <w:abstractNumId w:val="123"/>
  </w:num>
  <w:num w:numId="59">
    <w:abstractNumId w:val="78"/>
  </w:num>
  <w:num w:numId="60">
    <w:abstractNumId w:val="60"/>
  </w:num>
  <w:num w:numId="61">
    <w:abstractNumId w:val="116"/>
  </w:num>
  <w:num w:numId="62">
    <w:abstractNumId w:val="140"/>
  </w:num>
  <w:num w:numId="63">
    <w:abstractNumId w:val="73"/>
  </w:num>
  <w:num w:numId="64">
    <w:abstractNumId w:val="137"/>
  </w:num>
  <w:num w:numId="65">
    <w:abstractNumId w:val="105"/>
  </w:num>
  <w:num w:numId="66">
    <w:abstractNumId w:val="70"/>
  </w:num>
  <w:num w:numId="67">
    <w:abstractNumId w:val="48"/>
  </w:num>
  <w:num w:numId="68">
    <w:abstractNumId w:val="128"/>
  </w:num>
  <w:num w:numId="69">
    <w:abstractNumId w:val="133"/>
  </w:num>
  <w:num w:numId="70">
    <w:abstractNumId w:val="142"/>
  </w:num>
  <w:num w:numId="71">
    <w:abstractNumId w:val="76"/>
  </w:num>
  <w:num w:numId="72">
    <w:abstractNumId w:val="61"/>
  </w:num>
  <w:num w:numId="73">
    <w:abstractNumId w:val="58"/>
  </w:num>
  <w:num w:numId="74">
    <w:abstractNumId w:val="93"/>
  </w:num>
  <w:num w:numId="75">
    <w:abstractNumId w:val="77"/>
  </w:num>
  <w:num w:numId="76">
    <w:abstractNumId w:val="110"/>
  </w:num>
  <w:num w:numId="77">
    <w:abstractNumId w:val="113"/>
  </w:num>
  <w:num w:numId="78">
    <w:abstractNumId w:val="94"/>
  </w:num>
  <w:num w:numId="79">
    <w:abstractNumId w:val="92"/>
  </w:num>
  <w:num w:numId="80">
    <w:abstractNumId w:val="84"/>
  </w:num>
  <w:num w:numId="81">
    <w:abstractNumId w:val="13"/>
  </w:num>
  <w:num w:numId="82">
    <w:abstractNumId w:val="111"/>
  </w:num>
  <w:num w:numId="83">
    <w:abstractNumId w:val="86"/>
  </w:num>
  <w:num w:numId="84">
    <w:abstractNumId w:val="63"/>
  </w:num>
  <w:num w:numId="85">
    <w:abstractNumId w:val="130"/>
  </w:num>
  <w:num w:numId="86">
    <w:abstractNumId w:val="67"/>
  </w:num>
  <w:num w:numId="87">
    <w:abstractNumId w:val="64"/>
  </w:num>
  <w:num w:numId="88">
    <w:abstractNumId w:val="106"/>
  </w:num>
  <w:num w:numId="89">
    <w:abstractNumId w:val="68"/>
  </w:num>
  <w:num w:numId="90">
    <w:abstractNumId w:val="103"/>
  </w:num>
  <w:num w:numId="91">
    <w:abstractNumId w:val="112"/>
  </w:num>
  <w:num w:numId="92">
    <w:abstractNumId w:val="145"/>
  </w:num>
  <w:num w:numId="93">
    <w:abstractNumId w:val="62"/>
  </w:num>
  <w:num w:numId="94">
    <w:abstractNumId w:val="143"/>
  </w:num>
  <w:num w:numId="95">
    <w:abstractNumId w:val="27"/>
  </w:num>
  <w:num w:numId="96">
    <w:abstractNumId w:val="127"/>
  </w:num>
  <w:num w:numId="97">
    <w:abstractNumId w:val="3"/>
  </w:num>
  <w:num w:numId="98">
    <w:abstractNumId w:val="120"/>
  </w:num>
  <w:num w:numId="99">
    <w:abstractNumId w:val="89"/>
  </w:num>
  <w:num w:numId="100">
    <w:abstractNumId w:val="8"/>
  </w:num>
  <w:num w:numId="101">
    <w:abstractNumId w:val="69"/>
  </w:num>
  <w:num w:numId="102">
    <w:abstractNumId w:val="88"/>
  </w:num>
  <w:num w:numId="103">
    <w:abstractNumId w:val="119"/>
  </w:num>
  <w:num w:numId="104">
    <w:abstractNumId w:val="117"/>
  </w:num>
  <w:num w:numId="105">
    <w:abstractNumId w:val="149"/>
  </w:num>
  <w:num w:numId="106">
    <w:abstractNumId w:val="71"/>
  </w:num>
  <w:num w:numId="107">
    <w:abstractNumId w:val="139"/>
  </w:num>
  <w:num w:numId="108">
    <w:abstractNumId w:val="29"/>
  </w:num>
  <w:num w:numId="109">
    <w:abstractNumId w:val="37"/>
  </w:num>
  <w:num w:numId="110">
    <w:abstractNumId w:val="147"/>
  </w:num>
  <w:num w:numId="111">
    <w:abstractNumId w:val="83"/>
  </w:num>
  <w:num w:numId="112">
    <w:abstractNumId w:val="108"/>
  </w:num>
  <w:num w:numId="113">
    <w:abstractNumId w:val="135"/>
  </w:num>
  <w:num w:numId="114">
    <w:abstractNumId w:val="59"/>
  </w:num>
  <w:num w:numId="115">
    <w:abstractNumId w:val="56"/>
  </w:num>
  <w:num w:numId="116">
    <w:abstractNumId w:val="98"/>
  </w:num>
  <w:num w:numId="117">
    <w:abstractNumId w:val="114"/>
  </w:num>
  <w:num w:numId="118">
    <w:abstractNumId w:val="122"/>
  </w:num>
  <w:num w:numId="119">
    <w:abstractNumId w:val="30"/>
  </w:num>
  <w:num w:numId="120">
    <w:abstractNumId w:val="79"/>
  </w:num>
  <w:num w:numId="121">
    <w:abstractNumId w:val="17"/>
  </w:num>
  <w:num w:numId="122">
    <w:abstractNumId w:val="5"/>
  </w:num>
  <w:num w:numId="123">
    <w:abstractNumId w:val="121"/>
  </w:num>
  <w:num w:numId="124">
    <w:abstractNumId w:val="1"/>
  </w:num>
  <w:num w:numId="125">
    <w:abstractNumId w:val="102"/>
  </w:num>
  <w:num w:numId="126">
    <w:abstractNumId w:val="33"/>
  </w:num>
  <w:num w:numId="127">
    <w:abstractNumId w:val="7"/>
  </w:num>
  <w:num w:numId="128">
    <w:abstractNumId w:val="51"/>
  </w:num>
  <w:num w:numId="129">
    <w:abstractNumId w:val="141"/>
  </w:num>
  <w:num w:numId="130">
    <w:abstractNumId w:val="136"/>
  </w:num>
  <w:num w:numId="131">
    <w:abstractNumId w:val="150"/>
  </w:num>
  <w:num w:numId="132">
    <w:abstractNumId w:val="151"/>
  </w:num>
  <w:num w:numId="133">
    <w:abstractNumId w:val="46"/>
  </w:num>
  <w:num w:numId="134">
    <w:abstractNumId w:val="109"/>
  </w:num>
  <w:num w:numId="135">
    <w:abstractNumId w:val="57"/>
  </w:num>
  <w:num w:numId="136">
    <w:abstractNumId w:val="52"/>
  </w:num>
  <w:num w:numId="137">
    <w:abstractNumId w:val="90"/>
  </w:num>
  <w:num w:numId="138">
    <w:abstractNumId w:val="129"/>
  </w:num>
  <w:num w:numId="139">
    <w:abstractNumId w:val="32"/>
  </w:num>
  <w:num w:numId="140">
    <w:abstractNumId w:val="118"/>
  </w:num>
  <w:num w:numId="141">
    <w:abstractNumId w:val="72"/>
  </w:num>
  <w:num w:numId="142">
    <w:abstractNumId w:val="65"/>
  </w:num>
  <w:num w:numId="143">
    <w:abstractNumId w:val="40"/>
  </w:num>
  <w:num w:numId="144">
    <w:abstractNumId w:val="54"/>
  </w:num>
  <w:num w:numId="145">
    <w:abstractNumId w:val="125"/>
  </w:num>
  <w:num w:numId="146">
    <w:abstractNumId w:val="47"/>
  </w:num>
  <w:num w:numId="147">
    <w:abstractNumId w:val="132"/>
  </w:num>
  <w:num w:numId="148">
    <w:abstractNumId w:val="155"/>
  </w:num>
  <w:num w:numId="149">
    <w:abstractNumId w:val="44"/>
  </w:num>
  <w:num w:numId="150">
    <w:abstractNumId w:val="81"/>
  </w:num>
  <w:num w:numId="151">
    <w:abstractNumId w:val="49"/>
  </w:num>
  <w:num w:numId="152">
    <w:abstractNumId w:val="144"/>
  </w:num>
  <w:num w:numId="153">
    <w:abstractNumId w:val="39"/>
  </w:num>
  <w:num w:numId="154">
    <w:abstractNumId w:val="28"/>
  </w:num>
  <w:num w:numId="155">
    <w:abstractNumId w:val="131"/>
  </w:num>
  <w:num w:numId="156">
    <w:abstractNumId w:val="95"/>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Moves/>
  <w:doNotTrackFormatting/>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d0a660,#a79e99,#f7f2d0,#7d0c00,#36052e,black,#344316,#072f6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0E9"/>
    <w:rsid w:val="0000350D"/>
    <w:rsid w:val="00004322"/>
    <w:rsid w:val="00006A94"/>
    <w:rsid w:val="00007CB3"/>
    <w:rsid w:val="0001243F"/>
    <w:rsid w:val="000131E2"/>
    <w:rsid w:val="00013A44"/>
    <w:rsid w:val="00014751"/>
    <w:rsid w:val="0001656C"/>
    <w:rsid w:val="00016C93"/>
    <w:rsid w:val="00016FAD"/>
    <w:rsid w:val="00017016"/>
    <w:rsid w:val="000204FA"/>
    <w:rsid w:val="00021618"/>
    <w:rsid w:val="000231D4"/>
    <w:rsid w:val="000238A0"/>
    <w:rsid w:val="00030613"/>
    <w:rsid w:val="00031916"/>
    <w:rsid w:val="000332B9"/>
    <w:rsid w:val="00034B10"/>
    <w:rsid w:val="00034BF8"/>
    <w:rsid w:val="00037088"/>
    <w:rsid w:val="000411AC"/>
    <w:rsid w:val="00042C15"/>
    <w:rsid w:val="000446EF"/>
    <w:rsid w:val="00045DA9"/>
    <w:rsid w:val="000475C0"/>
    <w:rsid w:val="000500C8"/>
    <w:rsid w:val="00050CF4"/>
    <w:rsid w:val="00051DEB"/>
    <w:rsid w:val="00053242"/>
    <w:rsid w:val="000558D1"/>
    <w:rsid w:val="0006009D"/>
    <w:rsid w:val="00060934"/>
    <w:rsid w:val="00063E9A"/>
    <w:rsid w:val="00065499"/>
    <w:rsid w:val="00067723"/>
    <w:rsid w:val="00070619"/>
    <w:rsid w:val="00071297"/>
    <w:rsid w:val="000727B3"/>
    <w:rsid w:val="00076650"/>
    <w:rsid w:val="00076AEC"/>
    <w:rsid w:val="000775BF"/>
    <w:rsid w:val="00077EAD"/>
    <w:rsid w:val="00080895"/>
    <w:rsid w:val="00082E5A"/>
    <w:rsid w:val="00090CE6"/>
    <w:rsid w:val="00092238"/>
    <w:rsid w:val="0009269E"/>
    <w:rsid w:val="00092D78"/>
    <w:rsid w:val="00094365"/>
    <w:rsid w:val="0009455C"/>
    <w:rsid w:val="0009556B"/>
    <w:rsid w:val="00095A42"/>
    <w:rsid w:val="000961A8"/>
    <w:rsid w:val="0009681F"/>
    <w:rsid w:val="000A0DD6"/>
    <w:rsid w:val="000A4A64"/>
    <w:rsid w:val="000A4D71"/>
    <w:rsid w:val="000A5CC4"/>
    <w:rsid w:val="000A798E"/>
    <w:rsid w:val="000B0143"/>
    <w:rsid w:val="000B0382"/>
    <w:rsid w:val="000B1088"/>
    <w:rsid w:val="000B16EF"/>
    <w:rsid w:val="000B3B61"/>
    <w:rsid w:val="000B46B8"/>
    <w:rsid w:val="000B48B6"/>
    <w:rsid w:val="000B6C40"/>
    <w:rsid w:val="000C03B4"/>
    <w:rsid w:val="000C158D"/>
    <w:rsid w:val="000C282A"/>
    <w:rsid w:val="000C34F1"/>
    <w:rsid w:val="000C3F6A"/>
    <w:rsid w:val="000C511E"/>
    <w:rsid w:val="000C5C28"/>
    <w:rsid w:val="000C7B35"/>
    <w:rsid w:val="000D153C"/>
    <w:rsid w:val="000D370B"/>
    <w:rsid w:val="000D48B8"/>
    <w:rsid w:val="000D5382"/>
    <w:rsid w:val="000D662E"/>
    <w:rsid w:val="000D71C3"/>
    <w:rsid w:val="000E0051"/>
    <w:rsid w:val="000E0B74"/>
    <w:rsid w:val="000E176D"/>
    <w:rsid w:val="000E6EBB"/>
    <w:rsid w:val="000E74B5"/>
    <w:rsid w:val="000F1F59"/>
    <w:rsid w:val="000F265D"/>
    <w:rsid w:val="000F30BB"/>
    <w:rsid w:val="000F3621"/>
    <w:rsid w:val="000F5D47"/>
    <w:rsid w:val="000F63DC"/>
    <w:rsid w:val="000F7302"/>
    <w:rsid w:val="000F7865"/>
    <w:rsid w:val="00100836"/>
    <w:rsid w:val="00100B03"/>
    <w:rsid w:val="00103BAC"/>
    <w:rsid w:val="00104AF5"/>
    <w:rsid w:val="00104C39"/>
    <w:rsid w:val="00104C8E"/>
    <w:rsid w:val="001059ED"/>
    <w:rsid w:val="00107F87"/>
    <w:rsid w:val="001103CA"/>
    <w:rsid w:val="00110F1B"/>
    <w:rsid w:val="00111801"/>
    <w:rsid w:val="00111A0B"/>
    <w:rsid w:val="00111DE5"/>
    <w:rsid w:val="00114C20"/>
    <w:rsid w:val="00114FF0"/>
    <w:rsid w:val="00115A45"/>
    <w:rsid w:val="00115ECF"/>
    <w:rsid w:val="00117C60"/>
    <w:rsid w:val="00120939"/>
    <w:rsid w:val="0012094F"/>
    <w:rsid w:val="00121C3B"/>
    <w:rsid w:val="00122021"/>
    <w:rsid w:val="00122C54"/>
    <w:rsid w:val="0012475B"/>
    <w:rsid w:val="0013618F"/>
    <w:rsid w:val="00137DF4"/>
    <w:rsid w:val="00141AB8"/>
    <w:rsid w:val="00144846"/>
    <w:rsid w:val="001448CE"/>
    <w:rsid w:val="001461C9"/>
    <w:rsid w:val="00146729"/>
    <w:rsid w:val="00146AA5"/>
    <w:rsid w:val="00146B56"/>
    <w:rsid w:val="00147C4C"/>
    <w:rsid w:val="00153442"/>
    <w:rsid w:val="0015646A"/>
    <w:rsid w:val="00157BE5"/>
    <w:rsid w:val="00160F9B"/>
    <w:rsid w:val="00163A54"/>
    <w:rsid w:val="00164CCC"/>
    <w:rsid w:val="00165980"/>
    <w:rsid w:val="00171281"/>
    <w:rsid w:val="001718A6"/>
    <w:rsid w:val="00171938"/>
    <w:rsid w:val="00171998"/>
    <w:rsid w:val="00172A30"/>
    <w:rsid w:val="00174775"/>
    <w:rsid w:val="00174DB9"/>
    <w:rsid w:val="001766A7"/>
    <w:rsid w:val="00181F3E"/>
    <w:rsid w:val="001830B7"/>
    <w:rsid w:val="00186203"/>
    <w:rsid w:val="00187A5A"/>
    <w:rsid w:val="00190463"/>
    <w:rsid w:val="00194C57"/>
    <w:rsid w:val="00195B80"/>
    <w:rsid w:val="0019715E"/>
    <w:rsid w:val="0019754A"/>
    <w:rsid w:val="001A1FF4"/>
    <w:rsid w:val="001A2C4E"/>
    <w:rsid w:val="001A3E26"/>
    <w:rsid w:val="001A43B5"/>
    <w:rsid w:val="001A72F5"/>
    <w:rsid w:val="001B0C9D"/>
    <w:rsid w:val="001C0E56"/>
    <w:rsid w:val="001C1514"/>
    <w:rsid w:val="001C2AC1"/>
    <w:rsid w:val="001C3E68"/>
    <w:rsid w:val="001C7B1D"/>
    <w:rsid w:val="001D20E8"/>
    <w:rsid w:val="001D360F"/>
    <w:rsid w:val="001D4174"/>
    <w:rsid w:val="001D580A"/>
    <w:rsid w:val="001D68A3"/>
    <w:rsid w:val="001D6D15"/>
    <w:rsid w:val="001E04A6"/>
    <w:rsid w:val="001E284E"/>
    <w:rsid w:val="001E3147"/>
    <w:rsid w:val="001E7F0B"/>
    <w:rsid w:val="001F0AA4"/>
    <w:rsid w:val="001F3B9C"/>
    <w:rsid w:val="001F3C1D"/>
    <w:rsid w:val="001F3DA5"/>
    <w:rsid w:val="001F5956"/>
    <w:rsid w:val="001F7BD7"/>
    <w:rsid w:val="00200458"/>
    <w:rsid w:val="00202234"/>
    <w:rsid w:val="00202BA5"/>
    <w:rsid w:val="0020318C"/>
    <w:rsid w:val="00203BA3"/>
    <w:rsid w:val="00204B31"/>
    <w:rsid w:val="002050CB"/>
    <w:rsid w:val="00205517"/>
    <w:rsid w:val="00205CE0"/>
    <w:rsid w:val="00205E33"/>
    <w:rsid w:val="00207320"/>
    <w:rsid w:val="00207BDC"/>
    <w:rsid w:val="002126F8"/>
    <w:rsid w:val="00217872"/>
    <w:rsid w:val="00221C0B"/>
    <w:rsid w:val="00227C58"/>
    <w:rsid w:val="0023061B"/>
    <w:rsid w:val="00234686"/>
    <w:rsid w:val="00235C7D"/>
    <w:rsid w:val="00241377"/>
    <w:rsid w:val="00242145"/>
    <w:rsid w:val="002424A5"/>
    <w:rsid w:val="002449B0"/>
    <w:rsid w:val="00245C22"/>
    <w:rsid w:val="0024684D"/>
    <w:rsid w:val="0025238E"/>
    <w:rsid w:val="002540AE"/>
    <w:rsid w:val="0025783C"/>
    <w:rsid w:val="00257856"/>
    <w:rsid w:val="00260BA2"/>
    <w:rsid w:val="00261F2E"/>
    <w:rsid w:val="00263193"/>
    <w:rsid w:val="00264198"/>
    <w:rsid w:val="00264CDC"/>
    <w:rsid w:val="00266661"/>
    <w:rsid w:val="00267EFA"/>
    <w:rsid w:val="0027126E"/>
    <w:rsid w:val="00271FAF"/>
    <w:rsid w:val="00272535"/>
    <w:rsid w:val="002734A1"/>
    <w:rsid w:val="00273B50"/>
    <w:rsid w:val="00273FF7"/>
    <w:rsid w:val="00275F6D"/>
    <w:rsid w:val="0027605B"/>
    <w:rsid w:val="00280BAC"/>
    <w:rsid w:val="00284199"/>
    <w:rsid w:val="00285867"/>
    <w:rsid w:val="002870B8"/>
    <w:rsid w:val="0029062F"/>
    <w:rsid w:val="00293600"/>
    <w:rsid w:val="00293CF4"/>
    <w:rsid w:val="00297198"/>
    <w:rsid w:val="002A38B7"/>
    <w:rsid w:val="002A6CB2"/>
    <w:rsid w:val="002B437A"/>
    <w:rsid w:val="002B4867"/>
    <w:rsid w:val="002B5853"/>
    <w:rsid w:val="002B60CB"/>
    <w:rsid w:val="002C144D"/>
    <w:rsid w:val="002C1865"/>
    <w:rsid w:val="002C3718"/>
    <w:rsid w:val="002C6D8B"/>
    <w:rsid w:val="002C739B"/>
    <w:rsid w:val="002D2606"/>
    <w:rsid w:val="002D5F62"/>
    <w:rsid w:val="002D7B17"/>
    <w:rsid w:val="002E167C"/>
    <w:rsid w:val="002E3F68"/>
    <w:rsid w:val="002E63DE"/>
    <w:rsid w:val="002E6803"/>
    <w:rsid w:val="002E6D21"/>
    <w:rsid w:val="002F10E2"/>
    <w:rsid w:val="002F15B8"/>
    <w:rsid w:val="002F1AA0"/>
    <w:rsid w:val="002F1E54"/>
    <w:rsid w:val="002F260F"/>
    <w:rsid w:val="002F4A40"/>
    <w:rsid w:val="002F68FC"/>
    <w:rsid w:val="002F6DF0"/>
    <w:rsid w:val="002F7196"/>
    <w:rsid w:val="003028F0"/>
    <w:rsid w:val="0030390C"/>
    <w:rsid w:val="003048AC"/>
    <w:rsid w:val="00305A6C"/>
    <w:rsid w:val="00305F04"/>
    <w:rsid w:val="00306884"/>
    <w:rsid w:val="00311483"/>
    <w:rsid w:val="00311565"/>
    <w:rsid w:val="0031373A"/>
    <w:rsid w:val="003146D1"/>
    <w:rsid w:val="00315881"/>
    <w:rsid w:val="0031688F"/>
    <w:rsid w:val="00320534"/>
    <w:rsid w:val="0032092A"/>
    <w:rsid w:val="00322C3B"/>
    <w:rsid w:val="003241B8"/>
    <w:rsid w:val="003262DF"/>
    <w:rsid w:val="003270EF"/>
    <w:rsid w:val="00330586"/>
    <w:rsid w:val="00330BB4"/>
    <w:rsid w:val="0033177B"/>
    <w:rsid w:val="003354F1"/>
    <w:rsid w:val="00340859"/>
    <w:rsid w:val="0034269F"/>
    <w:rsid w:val="003426D8"/>
    <w:rsid w:val="00344640"/>
    <w:rsid w:val="00344BA4"/>
    <w:rsid w:val="00344F21"/>
    <w:rsid w:val="00346CD5"/>
    <w:rsid w:val="00354586"/>
    <w:rsid w:val="00356B31"/>
    <w:rsid w:val="00356F0E"/>
    <w:rsid w:val="00360109"/>
    <w:rsid w:val="00360C96"/>
    <w:rsid w:val="0036197C"/>
    <w:rsid w:val="00363BD0"/>
    <w:rsid w:val="00365CBA"/>
    <w:rsid w:val="00367109"/>
    <w:rsid w:val="003730B2"/>
    <w:rsid w:val="00375036"/>
    <w:rsid w:val="00377820"/>
    <w:rsid w:val="003778BA"/>
    <w:rsid w:val="00380446"/>
    <w:rsid w:val="00380D4D"/>
    <w:rsid w:val="0038167F"/>
    <w:rsid w:val="003833AB"/>
    <w:rsid w:val="003846C9"/>
    <w:rsid w:val="00384A47"/>
    <w:rsid w:val="003869F4"/>
    <w:rsid w:val="00387387"/>
    <w:rsid w:val="00387AC6"/>
    <w:rsid w:val="00394B9A"/>
    <w:rsid w:val="00396E6A"/>
    <w:rsid w:val="003A09CE"/>
    <w:rsid w:val="003A2339"/>
    <w:rsid w:val="003A719B"/>
    <w:rsid w:val="003A734B"/>
    <w:rsid w:val="003A7C4F"/>
    <w:rsid w:val="003B196A"/>
    <w:rsid w:val="003B2B41"/>
    <w:rsid w:val="003B345F"/>
    <w:rsid w:val="003B53CE"/>
    <w:rsid w:val="003B5E96"/>
    <w:rsid w:val="003C759A"/>
    <w:rsid w:val="003C7B39"/>
    <w:rsid w:val="003D1F26"/>
    <w:rsid w:val="003D50E2"/>
    <w:rsid w:val="003D6226"/>
    <w:rsid w:val="003D6ADD"/>
    <w:rsid w:val="003D7761"/>
    <w:rsid w:val="003D7E09"/>
    <w:rsid w:val="003E0759"/>
    <w:rsid w:val="003E07A4"/>
    <w:rsid w:val="003E3473"/>
    <w:rsid w:val="003E5ED2"/>
    <w:rsid w:val="003E6475"/>
    <w:rsid w:val="003E7013"/>
    <w:rsid w:val="003F046F"/>
    <w:rsid w:val="003F0646"/>
    <w:rsid w:val="003F07D5"/>
    <w:rsid w:val="003F1C3A"/>
    <w:rsid w:val="003F1CDE"/>
    <w:rsid w:val="003F3402"/>
    <w:rsid w:val="003F3889"/>
    <w:rsid w:val="003F4CCF"/>
    <w:rsid w:val="00403AC9"/>
    <w:rsid w:val="004061B1"/>
    <w:rsid w:val="0040761E"/>
    <w:rsid w:val="004102EE"/>
    <w:rsid w:val="004147C1"/>
    <w:rsid w:val="00414EF1"/>
    <w:rsid w:val="00415E7B"/>
    <w:rsid w:val="0042111A"/>
    <w:rsid w:val="00423445"/>
    <w:rsid w:val="00423FBB"/>
    <w:rsid w:val="00425095"/>
    <w:rsid w:val="004317EE"/>
    <w:rsid w:val="00432528"/>
    <w:rsid w:val="004329E5"/>
    <w:rsid w:val="00432C73"/>
    <w:rsid w:val="0043360E"/>
    <w:rsid w:val="00434C14"/>
    <w:rsid w:val="00435A73"/>
    <w:rsid w:val="00436F0A"/>
    <w:rsid w:val="0043704B"/>
    <w:rsid w:val="00437AF7"/>
    <w:rsid w:val="004422E7"/>
    <w:rsid w:val="00443DBD"/>
    <w:rsid w:val="00443F3B"/>
    <w:rsid w:val="00444F17"/>
    <w:rsid w:val="00450146"/>
    <w:rsid w:val="00451491"/>
    <w:rsid w:val="0045390B"/>
    <w:rsid w:val="00453B82"/>
    <w:rsid w:val="004575CB"/>
    <w:rsid w:val="004603EF"/>
    <w:rsid w:val="00460715"/>
    <w:rsid w:val="00461F7F"/>
    <w:rsid w:val="0046254A"/>
    <w:rsid w:val="0046396D"/>
    <w:rsid w:val="004667E6"/>
    <w:rsid w:val="004701EB"/>
    <w:rsid w:val="00470D34"/>
    <w:rsid w:val="00471712"/>
    <w:rsid w:val="0047275A"/>
    <w:rsid w:val="0047333C"/>
    <w:rsid w:val="00475637"/>
    <w:rsid w:val="004768B5"/>
    <w:rsid w:val="00477733"/>
    <w:rsid w:val="00481377"/>
    <w:rsid w:val="0048481C"/>
    <w:rsid w:val="0049038E"/>
    <w:rsid w:val="00496705"/>
    <w:rsid w:val="0049757B"/>
    <w:rsid w:val="004A03AD"/>
    <w:rsid w:val="004A0819"/>
    <w:rsid w:val="004A1570"/>
    <w:rsid w:val="004A15A2"/>
    <w:rsid w:val="004A1719"/>
    <w:rsid w:val="004A37C1"/>
    <w:rsid w:val="004A3BA2"/>
    <w:rsid w:val="004A518A"/>
    <w:rsid w:val="004A538F"/>
    <w:rsid w:val="004A5536"/>
    <w:rsid w:val="004B107D"/>
    <w:rsid w:val="004B11BA"/>
    <w:rsid w:val="004B23D8"/>
    <w:rsid w:val="004B2AF5"/>
    <w:rsid w:val="004B416D"/>
    <w:rsid w:val="004B4D3B"/>
    <w:rsid w:val="004B50A0"/>
    <w:rsid w:val="004B57DE"/>
    <w:rsid w:val="004B5EFA"/>
    <w:rsid w:val="004B60A0"/>
    <w:rsid w:val="004B7605"/>
    <w:rsid w:val="004C053E"/>
    <w:rsid w:val="004C092F"/>
    <w:rsid w:val="004C18F0"/>
    <w:rsid w:val="004C345E"/>
    <w:rsid w:val="004C3497"/>
    <w:rsid w:val="004C3726"/>
    <w:rsid w:val="004C3B3B"/>
    <w:rsid w:val="004C3C49"/>
    <w:rsid w:val="004C4824"/>
    <w:rsid w:val="004D4D0D"/>
    <w:rsid w:val="004D584D"/>
    <w:rsid w:val="004D76D7"/>
    <w:rsid w:val="004E0CF1"/>
    <w:rsid w:val="004E3881"/>
    <w:rsid w:val="004E6809"/>
    <w:rsid w:val="004F056C"/>
    <w:rsid w:val="004F3F0C"/>
    <w:rsid w:val="004F6DE1"/>
    <w:rsid w:val="004F7171"/>
    <w:rsid w:val="005000E5"/>
    <w:rsid w:val="005038A0"/>
    <w:rsid w:val="00503BA9"/>
    <w:rsid w:val="005048C8"/>
    <w:rsid w:val="00505DF2"/>
    <w:rsid w:val="00507F1D"/>
    <w:rsid w:val="005109E8"/>
    <w:rsid w:val="00510C46"/>
    <w:rsid w:val="00512FC5"/>
    <w:rsid w:val="0051775B"/>
    <w:rsid w:val="00522BCF"/>
    <w:rsid w:val="00523FBC"/>
    <w:rsid w:val="00525030"/>
    <w:rsid w:val="0052636A"/>
    <w:rsid w:val="00526519"/>
    <w:rsid w:val="0053275B"/>
    <w:rsid w:val="00533F01"/>
    <w:rsid w:val="005359F7"/>
    <w:rsid w:val="00536972"/>
    <w:rsid w:val="00540471"/>
    <w:rsid w:val="00540BFE"/>
    <w:rsid w:val="0054251C"/>
    <w:rsid w:val="00543EDF"/>
    <w:rsid w:val="00543F17"/>
    <w:rsid w:val="00544FBF"/>
    <w:rsid w:val="0054573D"/>
    <w:rsid w:val="00547EAE"/>
    <w:rsid w:val="005505B0"/>
    <w:rsid w:val="00553C72"/>
    <w:rsid w:val="00555DF4"/>
    <w:rsid w:val="00557275"/>
    <w:rsid w:val="00560B9A"/>
    <w:rsid w:val="005610DF"/>
    <w:rsid w:val="005620E2"/>
    <w:rsid w:val="005642C1"/>
    <w:rsid w:val="005675AF"/>
    <w:rsid w:val="00576533"/>
    <w:rsid w:val="005774DE"/>
    <w:rsid w:val="00577670"/>
    <w:rsid w:val="00580A12"/>
    <w:rsid w:val="00584DC8"/>
    <w:rsid w:val="0058691F"/>
    <w:rsid w:val="00586A39"/>
    <w:rsid w:val="005915B8"/>
    <w:rsid w:val="00591927"/>
    <w:rsid w:val="005927A4"/>
    <w:rsid w:val="00593B75"/>
    <w:rsid w:val="005957B4"/>
    <w:rsid w:val="005966DA"/>
    <w:rsid w:val="0059687C"/>
    <w:rsid w:val="00596BE1"/>
    <w:rsid w:val="00596CC1"/>
    <w:rsid w:val="005A13B8"/>
    <w:rsid w:val="005A1FD1"/>
    <w:rsid w:val="005A3040"/>
    <w:rsid w:val="005A3E34"/>
    <w:rsid w:val="005A4590"/>
    <w:rsid w:val="005A4721"/>
    <w:rsid w:val="005A607F"/>
    <w:rsid w:val="005A6F6B"/>
    <w:rsid w:val="005B0B17"/>
    <w:rsid w:val="005B1246"/>
    <w:rsid w:val="005B54FA"/>
    <w:rsid w:val="005B5DF5"/>
    <w:rsid w:val="005B5EFB"/>
    <w:rsid w:val="005B69EE"/>
    <w:rsid w:val="005B71C3"/>
    <w:rsid w:val="005C292E"/>
    <w:rsid w:val="005C2F40"/>
    <w:rsid w:val="005C4AD0"/>
    <w:rsid w:val="005C51E9"/>
    <w:rsid w:val="005C5530"/>
    <w:rsid w:val="005C6958"/>
    <w:rsid w:val="005C6BA0"/>
    <w:rsid w:val="005C7047"/>
    <w:rsid w:val="005D09C3"/>
    <w:rsid w:val="005D3AAB"/>
    <w:rsid w:val="005D4A73"/>
    <w:rsid w:val="005D53B4"/>
    <w:rsid w:val="005D57E8"/>
    <w:rsid w:val="005D5BBE"/>
    <w:rsid w:val="005D6AFC"/>
    <w:rsid w:val="005D6CC8"/>
    <w:rsid w:val="005E0E64"/>
    <w:rsid w:val="005E2EC8"/>
    <w:rsid w:val="005E3890"/>
    <w:rsid w:val="005E5B10"/>
    <w:rsid w:val="005E74BF"/>
    <w:rsid w:val="005F13D0"/>
    <w:rsid w:val="005F1E5C"/>
    <w:rsid w:val="005F2D68"/>
    <w:rsid w:val="005F548F"/>
    <w:rsid w:val="006018BD"/>
    <w:rsid w:val="0060283E"/>
    <w:rsid w:val="00602B79"/>
    <w:rsid w:val="00603D7B"/>
    <w:rsid w:val="006058A3"/>
    <w:rsid w:val="006103DE"/>
    <w:rsid w:val="0061041B"/>
    <w:rsid w:val="006106E0"/>
    <w:rsid w:val="00610803"/>
    <w:rsid w:val="0061450F"/>
    <w:rsid w:val="0061611D"/>
    <w:rsid w:val="00616C5B"/>
    <w:rsid w:val="0062256E"/>
    <w:rsid w:val="00630323"/>
    <w:rsid w:val="00635731"/>
    <w:rsid w:val="00636168"/>
    <w:rsid w:val="006375C8"/>
    <w:rsid w:val="006407E9"/>
    <w:rsid w:val="00640D33"/>
    <w:rsid w:val="0064248C"/>
    <w:rsid w:val="0064620E"/>
    <w:rsid w:val="00646E43"/>
    <w:rsid w:val="006500D8"/>
    <w:rsid w:val="006507A2"/>
    <w:rsid w:val="00651875"/>
    <w:rsid w:val="00654F6C"/>
    <w:rsid w:val="00660787"/>
    <w:rsid w:val="00660985"/>
    <w:rsid w:val="0066241F"/>
    <w:rsid w:val="00662D0E"/>
    <w:rsid w:val="006661F3"/>
    <w:rsid w:val="00680199"/>
    <w:rsid w:val="0068311E"/>
    <w:rsid w:val="006847BA"/>
    <w:rsid w:val="00685542"/>
    <w:rsid w:val="00687063"/>
    <w:rsid w:val="00687802"/>
    <w:rsid w:val="00693A73"/>
    <w:rsid w:val="006A3064"/>
    <w:rsid w:val="006A4336"/>
    <w:rsid w:val="006A4755"/>
    <w:rsid w:val="006A4B65"/>
    <w:rsid w:val="006A77D9"/>
    <w:rsid w:val="006A7F2A"/>
    <w:rsid w:val="006B0003"/>
    <w:rsid w:val="006B09C1"/>
    <w:rsid w:val="006C1406"/>
    <w:rsid w:val="006C1AD9"/>
    <w:rsid w:val="006C4441"/>
    <w:rsid w:val="006C5D83"/>
    <w:rsid w:val="006C6706"/>
    <w:rsid w:val="006C6AE7"/>
    <w:rsid w:val="006C71AF"/>
    <w:rsid w:val="006C7483"/>
    <w:rsid w:val="006C7924"/>
    <w:rsid w:val="006D1B6B"/>
    <w:rsid w:val="006D1CDA"/>
    <w:rsid w:val="006D1E86"/>
    <w:rsid w:val="006D1F01"/>
    <w:rsid w:val="006D3F8A"/>
    <w:rsid w:val="006E51EB"/>
    <w:rsid w:val="006F0F1A"/>
    <w:rsid w:val="006F1044"/>
    <w:rsid w:val="006F23D9"/>
    <w:rsid w:val="006F3A5A"/>
    <w:rsid w:val="006F46AC"/>
    <w:rsid w:val="006F47EF"/>
    <w:rsid w:val="006F68D6"/>
    <w:rsid w:val="006F6B3B"/>
    <w:rsid w:val="0070166E"/>
    <w:rsid w:val="0070352D"/>
    <w:rsid w:val="00704293"/>
    <w:rsid w:val="00706F51"/>
    <w:rsid w:val="00710700"/>
    <w:rsid w:val="00711353"/>
    <w:rsid w:val="0071154E"/>
    <w:rsid w:val="007121DC"/>
    <w:rsid w:val="007125A0"/>
    <w:rsid w:val="007128B9"/>
    <w:rsid w:val="00713A71"/>
    <w:rsid w:val="00713BF1"/>
    <w:rsid w:val="007142E8"/>
    <w:rsid w:val="007147F2"/>
    <w:rsid w:val="00714CC4"/>
    <w:rsid w:val="007167C3"/>
    <w:rsid w:val="0072036E"/>
    <w:rsid w:val="00721296"/>
    <w:rsid w:val="007213E8"/>
    <w:rsid w:val="00721EDD"/>
    <w:rsid w:val="00724287"/>
    <w:rsid w:val="00726EF2"/>
    <w:rsid w:val="0072701A"/>
    <w:rsid w:val="00727391"/>
    <w:rsid w:val="00732FCF"/>
    <w:rsid w:val="0073315B"/>
    <w:rsid w:val="007354B5"/>
    <w:rsid w:val="00736655"/>
    <w:rsid w:val="00736BA1"/>
    <w:rsid w:val="00742D87"/>
    <w:rsid w:val="00745423"/>
    <w:rsid w:val="007478E1"/>
    <w:rsid w:val="00747AF6"/>
    <w:rsid w:val="00755D16"/>
    <w:rsid w:val="00760944"/>
    <w:rsid w:val="00762706"/>
    <w:rsid w:val="00766F31"/>
    <w:rsid w:val="00767E77"/>
    <w:rsid w:val="00776C35"/>
    <w:rsid w:val="00783005"/>
    <w:rsid w:val="007933DC"/>
    <w:rsid w:val="007934AA"/>
    <w:rsid w:val="00793987"/>
    <w:rsid w:val="007956CE"/>
    <w:rsid w:val="0079786B"/>
    <w:rsid w:val="007978FA"/>
    <w:rsid w:val="007A1DCA"/>
    <w:rsid w:val="007A2676"/>
    <w:rsid w:val="007A2897"/>
    <w:rsid w:val="007A2CC4"/>
    <w:rsid w:val="007A3BFB"/>
    <w:rsid w:val="007A4BCC"/>
    <w:rsid w:val="007A7FA5"/>
    <w:rsid w:val="007B0FD7"/>
    <w:rsid w:val="007B10E1"/>
    <w:rsid w:val="007B1A4E"/>
    <w:rsid w:val="007B390C"/>
    <w:rsid w:val="007B568C"/>
    <w:rsid w:val="007B6157"/>
    <w:rsid w:val="007B78E7"/>
    <w:rsid w:val="007C1DE0"/>
    <w:rsid w:val="007C206E"/>
    <w:rsid w:val="007C5128"/>
    <w:rsid w:val="007C5A9A"/>
    <w:rsid w:val="007C6EF1"/>
    <w:rsid w:val="007C702C"/>
    <w:rsid w:val="007C72F2"/>
    <w:rsid w:val="007C79F0"/>
    <w:rsid w:val="007D0877"/>
    <w:rsid w:val="007D0E8C"/>
    <w:rsid w:val="007D0EAC"/>
    <w:rsid w:val="007D14CE"/>
    <w:rsid w:val="007D24A2"/>
    <w:rsid w:val="007D2CD1"/>
    <w:rsid w:val="007D5C3F"/>
    <w:rsid w:val="007D6AF7"/>
    <w:rsid w:val="007D6E8D"/>
    <w:rsid w:val="007E3059"/>
    <w:rsid w:val="007E4513"/>
    <w:rsid w:val="007E5B71"/>
    <w:rsid w:val="007E6228"/>
    <w:rsid w:val="007E7EE9"/>
    <w:rsid w:val="007F187E"/>
    <w:rsid w:val="007F694E"/>
    <w:rsid w:val="00800F57"/>
    <w:rsid w:val="00802A10"/>
    <w:rsid w:val="0080329E"/>
    <w:rsid w:val="00804084"/>
    <w:rsid w:val="008043D5"/>
    <w:rsid w:val="0081042E"/>
    <w:rsid w:val="00811230"/>
    <w:rsid w:val="00812383"/>
    <w:rsid w:val="00812476"/>
    <w:rsid w:val="008125E5"/>
    <w:rsid w:val="00812CF0"/>
    <w:rsid w:val="00813068"/>
    <w:rsid w:val="00815279"/>
    <w:rsid w:val="00815709"/>
    <w:rsid w:val="0081685C"/>
    <w:rsid w:val="00817BEC"/>
    <w:rsid w:val="00820480"/>
    <w:rsid w:val="008238E1"/>
    <w:rsid w:val="008258E7"/>
    <w:rsid w:val="00826F5A"/>
    <w:rsid w:val="008306B2"/>
    <w:rsid w:val="008339C8"/>
    <w:rsid w:val="0083518F"/>
    <w:rsid w:val="008355F9"/>
    <w:rsid w:val="00835E58"/>
    <w:rsid w:val="00836C33"/>
    <w:rsid w:val="00837004"/>
    <w:rsid w:val="0083739B"/>
    <w:rsid w:val="00841256"/>
    <w:rsid w:val="00842AC7"/>
    <w:rsid w:val="00843C98"/>
    <w:rsid w:val="0084423C"/>
    <w:rsid w:val="00854187"/>
    <w:rsid w:val="00856AE6"/>
    <w:rsid w:val="00860DDD"/>
    <w:rsid w:val="008625B1"/>
    <w:rsid w:val="00863739"/>
    <w:rsid w:val="00863FF2"/>
    <w:rsid w:val="008645FC"/>
    <w:rsid w:val="008657F9"/>
    <w:rsid w:val="00865D99"/>
    <w:rsid w:val="008663DF"/>
    <w:rsid w:val="00866EED"/>
    <w:rsid w:val="008704A1"/>
    <w:rsid w:val="008705D5"/>
    <w:rsid w:val="00873BA4"/>
    <w:rsid w:val="0087525B"/>
    <w:rsid w:val="00877C6F"/>
    <w:rsid w:val="0088280C"/>
    <w:rsid w:val="00882C62"/>
    <w:rsid w:val="008836EE"/>
    <w:rsid w:val="00884233"/>
    <w:rsid w:val="008846EF"/>
    <w:rsid w:val="00884DAC"/>
    <w:rsid w:val="00890CF2"/>
    <w:rsid w:val="00897BE6"/>
    <w:rsid w:val="008A174D"/>
    <w:rsid w:val="008A275F"/>
    <w:rsid w:val="008A2ED3"/>
    <w:rsid w:val="008A5951"/>
    <w:rsid w:val="008A722F"/>
    <w:rsid w:val="008B0AD6"/>
    <w:rsid w:val="008B1EA4"/>
    <w:rsid w:val="008B1F98"/>
    <w:rsid w:val="008B24DB"/>
    <w:rsid w:val="008B2FF9"/>
    <w:rsid w:val="008B3DE5"/>
    <w:rsid w:val="008B4C1B"/>
    <w:rsid w:val="008B78E4"/>
    <w:rsid w:val="008C09F9"/>
    <w:rsid w:val="008C1481"/>
    <w:rsid w:val="008C2100"/>
    <w:rsid w:val="008C2EE9"/>
    <w:rsid w:val="008C31EE"/>
    <w:rsid w:val="008C45E0"/>
    <w:rsid w:val="008C5300"/>
    <w:rsid w:val="008C5F8F"/>
    <w:rsid w:val="008C68A8"/>
    <w:rsid w:val="008C7613"/>
    <w:rsid w:val="008D4257"/>
    <w:rsid w:val="008D4E8F"/>
    <w:rsid w:val="008D5234"/>
    <w:rsid w:val="008D5D4D"/>
    <w:rsid w:val="008D64C7"/>
    <w:rsid w:val="008D73BA"/>
    <w:rsid w:val="008D7853"/>
    <w:rsid w:val="008D7F24"/>
    <w:rsid w:val="008E03D0"/>
    <w:rsid w:val="008E0FA1"/>
    <w:rsid w:val="008E317B"/>
    <w:rsid w:val="008E4143"/>
    <w:rsid w:val="008E5725"/>
    <w:rsid w:val="008F0703"/>
    <w:rsid w:val="008F1533"/>
    <w:rsid w:val="008F1C5F"/>
    <w:rsid w:val="008F41DB"/>
    <w:rsid w:val="008F4958"/>
    <w:rsid w:val="008F4EB0"/>
    <w:rsid w:val="008F581F"/>
    <w:rsid w:val="008F6F66"/>
    <w:rsid w:val="008F7B1C"/>
    <w:rsid w:val="009023B2"/>
    <w:rsid w:val="00903416"/>
    <w:rsid w:val="00903CB2"/>
    <w:rsid w:val="00903CEA"/>
    <w:rsid w:val="00903CEE"/>
    <w:rsid w:val="00905966"/>
    <w:rsid w:val="00905B36"/>
    <w:rsid w:val="00907D46"/>
    <w:rsid w:val="00910150"/>
    <w:rsid w:val="00910534"/>
    <w:rsid w:val="0091576A"/>
    <w:rsid w:val="0091618A"/>
    <w:rsid w:val="00916E6E"/>
    <w:rsid w:val="009216BC"/>
    <w:rsid w:val="0092249A"/>
    <w:rsid w:val="00922B83"/>
    <w:rsid w:val="00922BFC"/>
    <w:rsid w:val="009230E9"/>
    <w:rsid w:val="009257C0"/>
    <w:rsid w:val="00927748"/>
    <w:rsid w:val="009345F6"/>
    <w:rsid w:val="00935BEB"/>
    <w:rsid w:val="00936BB2"/>
    <w:rsid w:val="00937468"/>
    <w:rsid w:val="009375A9"/>
    <w:rsid w:val="00937BAF"/>
    <w:rsid w:val="009416D4"/>
    <w:rsid w:val="00941EDF"/>
    <w:rsid w:val="0094251C"/>
    <w:rsid w:val="009431CD"/>
    <w:rsid w:val="0094403E"/>
    <w:rsid w:val="00946432"/>
    <w:rsid w:val="00946E3B"/>
    <w:rsid w:val="00953956"/>
    <w:rsid w:val="00955BCE"/>
    <w:rsid w:val="009617E2"/>
    <w:rsid w:val="009629E7"/>
    <w:rsid w:val="00966EB2"/>
    <w:rsid w:val="00971672"/>
    <w:rsid w:val="00971BEE"/>
    <w:rsid w:val="00972087"/>
    <w:rsid w:val="009730AE"/>
    <w:rsid w:val="009740D2"/>
    <w:rsid w:val="00981034"/>
    <w:rsid w:val="00982FF1"/>
    <w:rsid w:val="00983B38"/>
    <w:rsid w:val="0098522F"/>
    <w:rsid w:val="009859A8"/>
    <w:rsid w:val="00985ED4"/>
    <w:rsid w:val="00990534"/>
    <w:rsid w:val="009920C9"/>
    <w:rsid w:val="00992149"/>
    <w:rsid w:val="00994684"/>
    <w:rsid w:val="00995261"/>
    <w:rsid w:val="009955BE"/>
    <w:rsid w:val="00996494"/>
    <w:rsid w:val="009967A3"/>
    <w:rsid w:val="0099689D"/>
    <w:rsid w:val="009A00D1"/>
    <w:rsid w:val="009A0EEA"/>
    <w:rsid w:val="009A388C"/>
    <w:rsid w:val="009B26D8"/>
    <w:rsid w:val="009B57F7"/>
    <w:rsid w:val="009C0A4C"/>
    <w:rsid w:val="009C1952"/>
    <w:rsid w:val="009C6265"/>
    <w:rsid w:val="009C6FC5"/>
    <w:rsid w:val="009D4EF4"/>
    <w:rsid w:val="009D4FDD"/>
    <w:rsid w:val="009D76B8"/>
    <w:rsid w:val="009D7CB2"/>
    <w:rsid w:val="009E05EF"/>
    <w:rsid w:val="009E0997"/>
    <w:rsid w:val="009E0B98"/>
    <w:rsid w:val="009E1095"/>
    <w:rsid w:val="009E12CE"/>
    <w:rsid w:val="009E398A"/>
    <w:rsid w:val="009E41CD"/>
    <w:rsid w:val="009E7850"/>
    <w:rsid w:val="009F042E"/>
    <w:rsid w:val="009F5095"/>
    <w:rsid w:val="009F6033"/>
    <w:rsid w:val="009F660B"/>
    <w:rsid w:val="009F66EB"/>
    <w:rsid w:val="00A00844"/>
    <w:rsid w:val="00A0126D"/>
    <w:rsid w:val="00A04CA5"/>
    <w:rsid w:val="00A05C71"/>
    <w:rsid w:val="00A10F86"/>
    <w:rsid w:val="00A1108F"/>
    <w:rsid w:val="00A121EF"/>
    <w:rsid w:val="00A132E5"/>
    <w:rsid w:val="00A16B98"/>
    <w:rsid w:val="00A17472"/>
    <w:rsid w:val="00A20474"/>
    <w:rsid w:val="00A20852"/>
    <w:rsid w:val="00A21F62"/>
    <w:rsid w:val="00A23E40"/>
    <w:rsid w:val="00A33A96"/>
    <w:rsid w:val="00A3424E"/>
    <w:rsid w:val="00A3444B"/>
    <w:rsid w:val="00A36CA8"/>
    <w:rsid w:val="00A37776"/>
    <w:rsid w:val="00A41FE0"/>
    <w:rsid w:val="00A4337A"/>
    <w:rsid w:val="00A44C6C"/>
    <w:rsid w:val="00A469D7"/>
    <w:rsid w:val="00A46D1C"/>
    <w:rsid w:val="00A47000"/>
    <w:rsid w:val="00A50541"/>
    <w:rsid w:val="00A50C34"/>
    <w:rsid w:val="00A529AA"/>
    <w:rsid w:val="00A54548"/>
    <w:rsid w:val="00A559E1"/>
    <w:rsid w:val="00A572B1"/>
    <w:rsid w:val="00A57B18"/>
    <w:rsid w:val="00A57E65"/>
    <w:rsid w:val="00A6136C"/>
    <w:rsid w:val="00A61568"/>
    <w:rsid w:val="00A61F87"/>
    <w:rsid w:val="00A621C8"/>
    <w:rsid w:val="00A63A63"/>
    <w:rsid w:val="00A63A7C"/>
    <w:rsid w:val="00A6432A"/>
    <w:rsid w:val="00A64604"/>
    <w:rsid w:val="00A65EBC"/>
    <w:rsid w:val="00A66631"/>
    <w:rsid w:val="00A6685C"/>
    <w:rsid w:val="00A6691E"/>
    <w:rsid w:val="00A6709E"/>
    <w:rsid w:val="00A6760E"/>
    <w:rsid w:val="00A70774"/>
    <w:rsid w:val="00A70FE4"/>
    <w:rsid w:val="00A7608E"/>
    <w:rsid w:val="00A8272D"/>
    <w:rsid w:val="00A8442D"/>
    <w:rsid w:val="00A8458E"/>
    <w:rsid w:val="00A858EC"/>
    <w:rsid w:val="00A86179"/>
    <w:rsid w:val="00A865F3"/>
    <w:rsid w:val="00A90695"/>
    <w:rsid w:val="00A910C0"/>
    <w:rsid w:val="00A95251"/>
    <w:rsid w:val="00A96726"/>
    <w:rsid w:val="00A96C24"/>
    <w:rsid w:val="00AA0CC5"/>
    <w:rsid w:val="00AA16CC"/>
    <w:rsid w:val="00AA1D29"/>
    <w:rsid w:val="00AA22F7"/>
    <w:rsid w:val="00AA315C"/>
    <w:rsid w:val="00AA40FA"/>
    <w:rsid w:val="00AA4933"/>
    <w:rsid w:val="00AB1463"/>
    <w:rsid w:val="00AB5F50"/>
    <w:rsid w:val="00AB787F"/>
    <w:rsid w:val="00AB7E46"/>
    <w:rsid w:val="00AC3936"/>
    <w:rsid w:val="00AC45CA"/>
    <w:rsid w:val="00AC4844"/>
    <w:rsid w:val="00AC4A81"/>
    <w:rsid w:val="00AC5629"/>
    <w:rsid w:val="00AC6DB8"/>
    <w:rsid w:val="00AD2C2B"/>
    <w:rsid w:val="00AD3B31"/>
    <w:rsid w:val="00AE0378"/>
    <w:rsid w:val="00AE2DC8"/>
    <w:rsid w:val="00AE3EE7"/>
    <w:rsid w:val="00AE724F"/>
    <w:rsid w:val="00AE7814"/>
    <w:rsid w:val="00AF5454"/>
    <w:rsid w:val="00AF72FC"/>
    <w:rsid w:val="00B01730"/>
    <w:rsid w:val="00B03FEC"/>
    <w:rsid w:val="00B04774"/>
    <w:rsid w:val="00B05C03"/>
    <w:rsid w:val="00B06923"/>
    <w:rsid w:val="00B10768"/>
    <w:rsid w:val="00B11D5A"/>
    <w:rsid w:val="00B129CF"/>
    <w:rsid w:val="00B15E4A"/>
    <w:rsid w:val="00B2614D"/>
    <w:rsid w:val="00B2748E"/>
    <w:rsid w:val="00B27C59"/>
    <w:rsid w:val="00B30038"/>
    <w:rsid w:val="00B319F2"/>
    <w:rsid w:val="00B31D63"/>
    <w:rsid w:val="00B3497A"/>
    <w:rsid w:val="00B35515"/>
    <w:rsid w:val="00B364B3"/>
    <w:rsid w:val="00B3735F"/>
    <w:rsid w:val="00B409B2"/>
    <w:rsid w:val="00B42C76"/>
    <w:rsid w:val="00B42D5E"/>
    <w:rsid w:val="00B44340"/>
    <w:rsid w:val="00B45CF8"/>
    <w:rsid w:val="00B46B70"/>
    <w:rsid w:val="00B47133"/>
    <w:rsid w:val="00B51311"/>
    <w:rsid w:val="00B522AD"/>
    <w:rsid w:val="00B548BD"/>
    <w:rsid w:val="00B551AF"/>
    <w:rsid w:val="00B57A8E"/>
    <w:rsid w:val="00B60086"/>
    <w:rsid w:val="00B62267"/>
    <w:rsid w:val="00B62AF7"/>
    <w:rsid w:val="00B63ABE"/>
    <w:rsid w:val="00B643A2"/>
    <w:rsid w:val="00B647A8"/>
    <w:rsid w:val="00B6501C"/>
    <w:rsid w:val="00B66A82"/>
    <w:rsid w:val="00B70433"/>
    <w:rsid w:val="00B70678"/>
    <w:rsid w:val="00B7163C"/>
    <w:rsid w:val="00B7203B"/>
    <w:rsid w:val="00B740C3"/>
    <w:rsid w:val="00B74595"/>
    <w:rsid w:val="00B7778F"/>
    <w:rsid w:val="00B8078D"/>
    <w:rsid w:val="00B81987"/>
    <w:rsid w:val="00B822F0"/>
    <w:rsid w:val="00B84B7B"/>
    <w:rsid w:val="00B8751C"/>
    <w:rsid w:val="00B904CA"/>
    <w:rsid w:val="00B9097F"/>
    <w:rsid w:val="00B9211A"/>
    <w:rsid w:val="00BA0843"/>
    <w:rsid w:val="00BA0C9E"/>
    <w:rsid w:val="00BA2AC3"/>
    <w:rsid w:val="00BA3508"/>
    <w:rsid w:val="00BB1EC0"/>
    <w:rsid w:val="00BB23B2"/>
    <w:rsid w:val="00BB26D3"/>
    <w:rsid w:val="00BC148B"/>
    <w:rsid w:val="00BC3AF3"/>
    <w:rsid w:val="00BC4A06"/>
    <w:rsid w:val="00BC6881"/>
    <w:rsid w:val="00BD106F"/>
    <w:rsid w:val="00BD45D1"/>
    <w:rsid w:val="00BD4819"/>
    <w:rsid w:val="00BD5B70"/>
    <w:rsid w:val="00BD636D"/>
    <w:rsid w:val="00BE1AD2"/>
    <w:rsid w:val="00BE20EE"/>
    <w:rsid w:val="00BE25C5"/>
    <w:rsid w:val="00BE3493"/>
    <w:rsid w:val="00BE4A14"/>
    <w:rsid w:val="00BE5C34"/>
    <w:rsid w:val="00BE611D"/>
    <w:rsid w:val="00BF07AF"/>
    <w:rsid w:val="00BF189B"/>
    <w:rsid w:val="00BF1FCD"/>
    <w:rsid w:val="00BF3542"/>
    <w:rsid w:val="00BF3B4A"/>
    <w:rsid w:val="00BF3CD4"/>
    <w:rsid w:val="00BF45C9"/>
    <w:rsid w:val="00BF5509"/>
    <w:rsid w:val="00C00D9D"/>
    <w:rsid w:val="00C012E0"/>
    <w:rsid w:val="00C01D41"/>
    <w:rsid w:val="00C021A3"/>
    <w:rsid w:val="00C038A6"/>
    <w:rsid w:val="00C0772C"/>
    <w:rsid w:val="00C10F15"/>
    <w:rsid w:val="00C123BC"/>
    <w:rsid w:val="00C16A19"/>
    <w:rsid w:val="00C16C0E"/>
    <w:rsid w:val="00C17BA0"/>
    <w:rsid w:val="00C20C1C"/>
    <w:rsid w:val="00C21D5B"/>
    <w:rsid w:val="00C24B69"/>
    <w:rsid w:val="00C252AD"/>
    <w:rsid w:val="00C260D1"/>
    <w:rsid w:val="00C26387"/>
    <w:rsid w:val="00C27CFC"/>
    <w:rsid w:val="00C323F3"/>
    <w:rsid w:val="00C3313D"/>
    <w:rsid w:val="00C3661F"/>
    <w:rsid w:val="00C36DE1"/>
    <w:rsid w:val="00C41D03"/>
    <w:rsid w:val="00C41E7B"/>
    <w:rsid w:val="00C423C4"/>
    <w:rsid w:val="00C4250A"/>
    <w:rsid w:val="00C43A2A"/>
    <w:rsid w:val="00C4428A"/>
    <w:rsid w:val="00C46044"/>
    <w:rsid w:val="00C4718E"/>
    <w:rsid w:val="00C47C7A"/>
    <w:rsid w:val="00C50A3D"/>
    <w:rsid w:val="00C522AF"/>
    <w:rsid w:val="00C52529"/>
    <w:rsid w:val="00C52F6A"/>
    <w:rsid w:val="00C53572"/>
    <w:rsid w:val="00C54116"/>
    <w:rsid w:val="00C55560"/>
    <w:rsid w:val="00C5631B"/>
    <w:rsid w:val="00C57DDA"/>
    <w:rsid w:val="00C61C04"/>
    <w:rsid w:val="00C62522"/>
    <w:rsid w:val="00C649EB"/>
    <w:rsid w:val="00C650DC"/>
    <w:rsid w:val="00C66429"/>
    <w:rsid w:val="00C674D8"/>
    <w:rsid w:val="00C718BA"/>
    <w:rsid w:val="00C71B73"/>
    <w:rsid w:val="00C72692"/>
    <w:rsid w:val="00C7347A"/>
    <w:rsid w:val="00C7522C"/>
    <w:rsid w:val="00C765AB"/>
    <w:rsid w:val="00C76BBC"/>
    <w:rsid w:val="00C77F86"/>
    <w:rsid w:val="00C81801"/>
    <w:rsid w:val="00C82167"/>
    <w:rsid w:val="00C844FE"/>
    <w:rsid w:val="00C84D06"/>
    <w:rsid w:val="00C85F34"/>
    <w:rsid w:val="00C900DE"/>
    <w:rsid w:val="00C9057E"/>
    <w:rsid w:val="00C91C1A"/>
    <w:rsid w:val="00C92032"/>
    <w:rsid w:val="00C9408A"/>
    <w:rsid w:val="00C967EE"/>
    <w:rsid w:val="00C96920"/>
    <w:rsid w:val="00CA0589"/>
    <w:rsid w:val="00CA0843"/>
    <w:rsid w:val="00CA5700"/>
    <w:rsid w:val="00CA75B7"/>
    <w:rsid w:val="00CB2D63"/>
    <w:rsid w:val="00CB391D"/>
    <w:rsid w:val="00CB4A5E"/>
    <w:rsid w:val="00CC0709"/>
    <w:rsid w:val="00CC0946"/>
    <w:rsid w:val="00CC312A"/>
    <w:rsid w:val="00CC3795"/>
    <w:rsid w:val="00CC39AA"/>
    <w:rsid w:val="00CC5766"/>
    <w:rsid w:val="00CC5C40"/>
    <w:rsid w:val="00CC5D8C"/>
    <w:rsid w:val="00CC667D"/>
    <w:rsid w:val="00CC69A9"/>
    <w:rsid w:val="00CC7168"/>
    <w:rsid w:val="00CD0550"/>
    <w:rsid w:val="00CD2B6C"/>
    <w:rsid w:val="00CD3D38"/>
    <w:rsid w:val="00CD524A"/>
    <w:rsid w:val="00CD5CBE"/>
    <w:rsid w:val="00CE01E8"/>
    <w:rsid w:val="00CE034F"/>
    <w:rsid w:val="00CE365D"/>
    <w:rsid w:val="00CE4937"/>
    <w:rsid w:val="00CE4CDD"/>
    <w:rsid w:val="00CE6C58"/>
    <w:rsid w:val="00CF063C"/>
    <w:rsid w:val="00CF1D5D"/>
    <w:rsid w:val="00CF322D"/>
    <w:rsid w:val="00CF5038"/>
    <w:rsid w:val="00CF513F"/>
    <w:rsid w:val="00CF56B2"/>
    <w:rsid w:val="00CF732B"/>
    <w:rsid w:val="00CF790B"/>
    <w:rsid w:val="00D07E35"/>
    <w:rsid w:val="00D1402A"/>
    <w:rsid w:val="00D15114"/>
    <w:rsid w:val="00D1589E"/>
    <w:rsid w:val="00D172E2"/>
    <w:rsid w:val="00D173AF"/>
    <w:rsid w:val="00D20407"/>
    <w:rsid w:val="00D20932"/>
    <w:rsid w:val="00D2120B"/>
    <w:rsid w:val="00D2313D"/>
    <w:rsid w:val="00D24C8E"/>
    <w:rsid w:val="00D259D2"/>
    <w:rsid w:val="00D26309"/>
    <w:rsid w:val="00D30F14"/>
    <w:rsid w:val="00D32279"/>
    <w:rsid w:val="00D34C38"/>
    <w:rsid w:val="00D34F50"/>
    <w:rsid w:val="00D37663"/>
    <w:rsid w:val="00D4348F"/>
    <w:rsid w:val="00D4473B"/>
    <w:rsid w:val="00D4753F"/>
    <w:rsid w:val="00D51DB8"/>
    <w:rsid w:val="00D55325"/>
    <w:rsid w:val="00D56E3D"/>
    <w:rsid w:val="00D57D08"/>
    <w:rsid w:val="00D60C0B"/>
    <w:rsid w:val="00D6174D"/>
    <w:rsid w:val="00D63149"/>
    <w:rsid w:val="00D63596"/>
    <w:rsid w:val="00D64BEF"/>
    <w:rsid w:val="00D66589"/>
    <w:rsid w:val="00D667E5"/>
    <w:rsid w:val="00D6698A"/>
    <w:rsid w:val="00D66EE6"/>
    <w:rsid w:val="00D67EE1"/>
    <w:rsid w:val="00D70CD8"/>
    <w:rsid w:val="00D7128C"/>
    <w:rsid w:val="00D74701"/>
    <w:rsid w:val="00D750B5"/>
    <w:rsid w:val="00D75A70"/>
    <w:rsid w:val="00D75D89"/>
    <w:rsid w:val="00D77364"/>
    <w:rsid w:val="00D8028D"/>
    <w:rsid w:val="00D80712"/>
    <w:rsid w:val="00D80946"/>
    <w:rsid w:val="00D80CC6"/>
    <w:rsid w:val="00D84876"/>
    <w:rsid w:val="00D85630"/>
    <w:rsid w:val="00D859F4"/>
    <w:rsid w:val="00D85F52"/>
    <w:rsid w:val="00D8723D"/>
    <w:rsid w:val="00D9101F"/>
    <w:rsid w:val="00D977C3"/>
    <w:rsid w:val="00DA0165"/>
    <w:rsid w:val="00DA0C37"/>
    <w:rsid w:val="00DA265B"/>
    <w:rsid w:val="00DA2C2B"/>
    <w:rsid w:val="00DA361D"/>
    <w:rsid w:val="00DA37DC"/>
    <w:rsid w:val="00DA3904"/>
    <w:rsid w:val="00DA424F"/>
    <w:rsid w:val="00DA470E"/>
    <w:rsid w:val="00DA6582"/>
    <w:rsid w:val="00DA6736"/>
    <w:rsid w:val="00DB04AE"/>
    <w:rsid w:val="00DB19AB"/>
    <w:rsid w:val="00DB42C9"/>
    <w:rsid w:val="00DB454E"/>
    <w:rsid w:val="00DB6A5E"/>
    <w:rsid w:val="00DB745D"/>
    <w:rsid w:val="00DC7358"/>
    <w:rsid w:val="00DD1365"/>
    <w:rsid w:val="00DD4FF3"/>
    <w:rsid w:val="00DD6410"/>
    <w:rsid w:val="00DD6A4A"/>
    <w:rsid w:val="00DD72B7"/>
    <w:rsid w:val="00DE0F44"/>
    <w:rsid w:val="00DE3A1C"/>
    <w:rsid w:val="00DE457D"/>
    <w:rsid w:val="00DE4DA0"/>
    <w:rsid w:val="00DE51B7"/>
    <w:rsid w:val="00DE5E69"/>
    <w:rsid w:val="00DE6F01"/>
    <w:rsid w:val="00DE7135"/>
    <w:rsid w:val="00DE7D43"/>
    <w:rsid w:val="00DF07F9"/>
    <w:rsid w:val="00DF3080"/>
    <w:rsid w:val="00E013EF"/>
    <w:rsid w:val="00E03308"/>
    <w:rsid w:val="00E0376D"/>
    <w:rsid w:val="00E0385A"/>
    <w:rsid w:val="00E0574F"/>
    <w:rsid w:val="00E14218"/>
    <w:rsid w:val="00E144FF"/>
    <w:rsid w:val="00E17B42"/>
    <w:rsid w:val="00E2055C"/>
    <w:rsid w:val="00E21A20"/>
    <w:rsid w:val="00E225B5"/>
    <w:rsid w:val="00E22BDF"/>
    <w:rsid w:val="00E323A1"/>
    <w:rsid w:val="00E323CE"/>
    <w:rsid w:val="00E33B69"/>
    <w:rsid w:val="00E3425C"/>
    <w:rsid w:val="00E3485B"/>
    <w:rsid w:val="00E34D9B"/>
    <w:rsid w:val="00E378A8"/>
    <w:rsid w:val="00E46D81"/>
    <w:rsid w:val="00E5259D"/>
    <w:rsid w:val="00E5296A"/>
    <w:rsid w:val="00E530EB"/>
    <w:rsid w:val="00E539FB"/>
    <w:rsid w:val="00E540B6"/>
    <w:rsid w:val="00E540E2"/>
    <w:rsid w:val="00E5438A"/>
    <w:rsid w:val="00E55854"/>
    <w:rsid w:val="00E60BA3"/>
    <w:rsid w:val="00E6119C"/>
    <w:rsid w:val="00E6291C"/>
    <w:rsid w:val="00E6596F"/>
    <w:rsid w:val="00E65A3A"/>
    <w:rsid w:val="00E712B1"/>
    <w:rsid w:val="00E72B85"/>
    <w:rsid w:val="00E7582D"/>
    <w:rsid w:val="00E758F4"/>
    <w:rsid w:val="00E75DFE"/>
    <w:rsid w:val="00E75E62"/>
    <w:rsid w:val="00E7738E"/>
    <w:rsid w:val="00E8084B"/>
    <w:rsid w:val="00E80DC2"/>
    <w:rsid w:val="00E84546"/>
    <w:rsid w:val="00E84CEA"/>
    <w:rsid w:val="00E871AB"/>
    <w:rsid w:val="00E90C05"/>
    <w:rsid w:val="00E92494"/>
    <w:rsid w:val="00E960A1"/>
    <w:rsid w:val="00E9748E"/>
    <w:rsid w:val="00EA067D"/>
    <w:rsid w:val="00EA15FE"/>
    <w:rsid w:val="00EA3AC2"/>
    <w:rsid w:val="00EA479D"/>
    <w:rsid w:val="00EA5BAC"/>
    <w:rsid w:val="00EA7AA4"/>
    <w:rsid w:val="00EB2631"/>
    <w:rsid w:val="00EB430E"/>
    <w:rsid w:val="00EB64B2"/>
    <w:rsid w:val="00EB6771"/>
    <w:rsid w:val="00EC24CC"/>
    <w:rsid w:val="00EC3216"/>
    <w:rsid w:val="00EC39F7"/>
    <w:rsid w:val="00EC3ECA"/>
    <w:rsid w:val="00EC4D1C"/>
    <w:rsid w:val="00EC5A96"/>
    <w:rsid w:val="00EC68DD"/>
    <w:rsid w:val="00EC6C4E"/>
    <w:rsid w:val="00EC6C8F"/>
    <w:rsid w:val="00ED04E6"/>
    <w:rsid w:val="00ED06BB"/>
    <w:rsid w:val="00ED0719"/>
    <w:rsid w:val="00ED0845"/>
    <w:rsid w:val="00ED1A9A"/>
    <w:rsid w:val="00ED24A4"/>
    <w:rsid w:val="00ED27E7"/>
    <w:rsid w:val="00ED344A"/>
    <w:rsid w:val="00ED4A1E"/>
    <w:rsid w:val="00ED6245"/>
    <w:rsid w:val="00ED6728"/>
    <w:rsid w:val="00EE19E0"/>
    <w:rsid w:val="00EE243A"/>
    <w:rsid w:val="00EE5500"/>
    <w:rsid w:val="00EE601B"/>
    <w:rsid w:val="00EE7A39"/>
    <w:rsid w:val="00EF0DBA"/>
    <w:rsid w:val="00EF2514"/>
    <w:rsid w:val="00EF2583"/>
    <w:rsid w:val="00EF2F68"/>
    <w:rsid w:val="00EF66C1"/>
    <w:rsid w:val="00EF7E67"/>
    <w:rsid w:val="00F0092B"/>
    <w:rsid w:val="00F020AF"/>
    <w:rsid w:val="00F02A40"/>
    <w:rsid w:val="00F02CFE"/>
    <w:rsid w:val="00F02F6C"/>
    <w:rsid w:val="00F04391"/>
    <w:rsid w:val="00F04486"/>
    <w:rsid w:val="00F04F11"/>
    <w:rsid w:val="00F06111"/>
    <w:rsid w:val="00F06DBB"/>
    <w:rsid w:val="00F06FF9"/>
    <w:rsid w:val="00F07AA7"/>
    <w:rsid w:val="00F112DC"/>
    <w:rsid w:val="00F11561"/>
    <w:rsid w:val="00F116EB"/>
    <w:rsid w:val="00F11931"/>
    <w:rsid w:val="00F11C53"/>
    <w:rsid w:val="00F151C5"/>
    <w:rsid w:val="00F16169"/>
    <w:rsid w:val="00F17884"/>
    <w:rsid w:val="00F17AAD"/>
    <w:rsid w:val="00F207AF"/>
    <w:rsid w:val="00F249C4"/>
    <w:rsid w:val="00F25223"/>
    <w:rsid w:val="00F27340"/>
    <w:rsid w:val="00F30A4A"/>
    <w:rsid w:val="00F30A9E"/>
    <w:rsid w:val="00F344F8"/>
    <w:rsid w:val="00F3595E"/>
    <w:rsid w:val="00F36CEE"/>
    <w:rsid w:val="00F3790F"/>
    <w:rsid w:val="00F41D8F"/>
    <w:rsid w:val="00F4274C"/>
    <w:rsid w:val="00F51F58"/>
    <w:rsid w:val="00F523E4"/>
    <w:rsid w:val="00F52AC5"/>
    <w:rsid w:val="00F54516"/>
    <w:rsid w:val="00F550AB"/>
    <w:rsid w:val="00F55865"/>
    <w:rsid w:val="00F56EF3"/>
    <w:rsid w:val="00F57A8A"/>
    <w:rsid w:val="00F60416"/>
    <w:rsid w:val="00F60AFB"/>
    <w:rsid w:val="00F6121A"/>
    <w:rsid w:val="00F62321"/>
    <w:rsid w:val="00F6247F"/>
    <w:rsid w:val="00F63B54"/>
    <w:rsid w:val="00F6652E"/>
    <w:rsid w:val="00F75225"/>
    <w:rsid w:val="00F76CE9"/>
    <w:rsid w:val="00F80A81"/>
    <w:rsid w:val="00F81392"/>
    <w:rsid w:val="00F836CC"/>
    <w:rsid w:val="00F861C5"/>
    <w:rsid w:val="00F9019F"/>
    <w:rsid w:val="00F902B6"/>
    <w:rsid w:val="00F914A0"/>
    <w:rsid w:val="00F961D7"/>
    <w:rsid w:val="00F9786C"/>
    <w:rsid w:val="00FA0439"/>
    <w:rsid w:val="00FA1C65"/>
    <w:rsid w:val="00FA2D5D"/>
    <w:rsid w:val="00FA33AF"/>
    <w:rsid w:val="00FA4B70"/>
    <w:rsid w:val="00FB0529"/>
    <w:rsid w:val="00FB0FE5"/>
    <w:rsid w:val="00FB435C"/>
    <w:rsid w:val="00FB7813"/>
    <w:rsid w:val="00FC0749"/>
    <w:rsid w:val="00FC71CA"/>
    <w:rsid w:val="00FD1E81"/>
    <w:rsid w:val="00FD2768"/>
    <w:rsid w:val="00FD2998"/>
    <w:rsid w:val="00FD2E95"/>
    <w:rsid w:val="00FD3638"/>
    <w:rsid w:val="00FE054F"/>
    <w:rsid w:val="00FE13BF"/>
    <w:rsid w:val="00FE4897"/>
    <w:rsid w:val="00FE5A37"/>
    <w:rsid w:val="00FF2B58"/>
    <w:rsid w:val="00FF3FF7"/>
    <w:rsid w:val="00FF5116"/>
    <w:rsid w:val="00FF590A"/>
    <w:rsid w:val="00FF6166"/>
    <w:rsid w:val="00FF6C0F"/>
    <w:rsid w:val="00FF74C7"/>
    <w:rsid w:val="00FF75F1"/>
    <w:rsid w:val="00FF77A8"/>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0a660,#a79e99,#f7f2d0,#7d0c00,#36052e,black,#344316,#072f67"/>
    </o:shapedefaults>
    <o:shapelayout v:ext="edit">
      <o:idmap v:ext="edit" data="1"/>
    </o:shapelayout>
  </w:shapeDefaults>
  <w:decimalSymbol w:val="."/>
  <w:listSeparator w:val=","/>
  <w14:docId w14:val="63B2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4FF"/>
    <w:pPr>
      <w:spacing w:before="120" w:after="120"/>
    </w:pPr>
    <w:rPr>
      <w:rFonts w:ascii="Arial" w:eastAsia="Times New Roman" w:hAnsi="Arial"/>
      <w:color w:val="000000" w:themeColor="text1"/>
      <w:sz w:val="24"/>
      <w:szCs w:val="22"/>
    </w:rPr>
  </w:style>
  <w:style w:type="paragraph" w:styleId="Heading1">
    <w:name w:val="heading 1"/>
    <w:next w:val="Normal"/>
    <w:qFormat/>
    <w:rsid w:val="000A4A64"/>
    <w:pPr>
      <w:keepNext/>
      <w:numPr>
        <w:numId w:val="1"/>
      </w:numPr>
      <w:tabs>
        <w:tab w:val="clear" w:pos="360"/>
      </w:tabs>
      <w:autoSpaceDE w:val="0"/>
      <w:autoSpaceDN w:val="0"/>
      <w:adjustRightInd w:val="0"/>
      <w:spacing w:before="360" w:after="120"/>
      <w:ind w:left="907" w:hanging="907"/>
      <w:outlineLvl w:val="0"/>
    </w:pPr>
    <w:rPr>
      <w:rFonts w:ascii="Arial" w:eastAsia="Times New Roman" w:hAnsi="Arial" w:cs="Arial"/>
      <w:b/>
      <w:bCs/>
      <w:kern w:val="32"/>
      <w:sz w:val="36"/>
      <w:szCs w:val="32"/>
    </w:rPr>
  </w:style>
  <w:style w:type="paragraph" w:styleId="Heading2">
    <w:name w:val="heading 2"/>
    <w:next w:val="Normal"/>
    <w:qFormat/>
    <w:rsid w:val="000A4A64"/>
    <w:pPr>
      <w:keepNext/>
      <w:numPr>
        <w:ilvl w:val="1"/>
        <w:numId w:val="1"/>
      </w:numPr>
      <w:tabs>
        <w:tab w:val="clear" w:pos="792"/>
      </w:tabs>
      <w:spacing w:before="360" w:after="120"/>
      <w:ind w:left="907" w:hanging="907"/>
      <w:outlineLvl w:val="1"/>
    </w:pPr>
    <w:rPr>
      <w:rFonts w:ascii="Arial" w:eastAsia="Times New Roman" w:hAnsi="Arial" w:cs="Arial"/>
      <w:b/>
      <w:iCs/>
      <w:kern w:val="32"/>
      <w:sz w:val="32"/>
      <w:szCs w:val="28"/>
    </w:rPr>
  </w:style>
  <w:style w:type="paragraph" w:styleId="Heading3">
    <w:name w:val="heading 3"/>
    <w:next w:val="Normal"/>
    <w:qFormat/>
    <w:rsid w:val="00082E5A"/>
    <w:pPr>
      <w:numPr>
        <w:ilvl w:val="2"/>
        <w:numId w:val="1"/>
      </w:numPr>
      <w:tabs>
        <w:tab w:val="clear" w:pos="1440"/>
        <w:tab w:val="num" w:pos="907"/>
      </w:tabs>
      <w:spacing w:before="360" w:after="120"/>
      <w:ind w:left="547"/>
      <w:outlineLvl w:val="2"/>
    </w:pPr>
    <w:rPr>
      <w:rFonts w:ascii="Arial" w:eastAsia="Times New Roman" w:hAnsi="Arial" w:cs="Arial"/>
      <w:b/>
      <w:bCs/>
      <w:iCs/>
      <w:kern w:val="32"/>
      <w:sz w:val="28"/>
      <w:szCs w:val="26"/>
    </w:rPr>
  </w:style>
  <w:style w:type="paragraph" w:styleId="Heading4">
    <w:name w:val="heading 4"/>
    <w:aliases w:val="h4,4,H4,h4 sub sub heading"/>
    <w:next w:val="Normal"/>
    <w:qFormat/>
    <w:rsid w:val="000A4D71"/>
    <w:pPr>
      <w:spacing w:after="120"/>
      <w:outlineLvl w:val="3"/>
    </w:pPr>
    <w:rPr>
      <w:rFonts w:ascii="Arial" w:eastAsia="Times New Roman" w:hAnsi="Arial" w:cs="Arial"/>
      <w:b/>
      <w:kern w:val="32"/>
      <w:sz w:val="24"/>
      <w:szCs w:val="28"/>
    </w:rPr>
  </w:style>
  <w:style w:type="paragraph" w:styleId="Heading5">
    <w:name w:val="heading 5"/>
    <w:aliases w:val="H5"/>
    <w:basedOn w:val="Normal"/>
    <w:next w:val="Normal"/>
    <w:qFormat/>
    <w:rsid w:val="000A4D71"/>
    <w:pPr>
      <w:spacing w:before="240" w:after="60"/>
      <w:outlineLvl w:val="4"/>
    </w:pPr>
    <w:rPr>
      <w:b/>
      <w:bCs/>
      <w:i/>
      <w:iCs/>
      <w:sz w:val="26"/>
      <w:szCs w:val="26"/>
    </w:rPr>
  </w:style>
  <w:style w:type="paragraph" w:styleId="Heading6">
    <w:name w:val="heading 6"/>
    <w:aliases w:val="H6"/>
    <w:basedOn w:val="Normal"/>
    <w:next w:val="Normal"/>
    <w:rsid w:val="000A4D71"/>
    <w:pPr>
      <w:spacing w:before="240" w:after="60"/>
      <w:outlineLvl w:val="5"/>
    </w:pPr>
    <w:rPr>
      <w:b/>
      <w:bCs/>
    </w:rPr>
  </w:style>
  <w:style w:type="paragraph" w:styleId="Heading7">
    <w:name w:val="heading 7"/>
    <w:basedOn w:val="Normal"/>
    <w:next w:val="Normal"/>
    <w:rsid w:val="000A4D71"/>
    <w:pPr>
      <w:spacing w:before="240" w:after="60"/>
      <w:outlineLvl w:val="6"/>
    </w:pPr>
  </w:style>
  <w:style w:type="paragraph" w:styleId="Heading8">
    <w:name w:val="heading 8"/>
    <w:basedOn w:val="Normal"/>
    <w:next w:val="Normal"/>
    <w:rsid w:val="000A4D71"/>
    <w:pPr>
      <w:spacing w:before="240" w:after="60"/>
      <w:outlineLvl w:val="7"/>
    </w:pPr>
    <w:rPr>
      <w:i/>
      <w:iCs/>
    </w:rPr>
  </w:style>
  <w:style w:type="paragraph" w:styleId="Heading9">
    <w:name w:val="heading 9"/>
    <w:basedOn w:val="Normal"/>
    <w:next w:val="Normal"/>
    <w:rsid w:val="000A4D71"/>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505B0"/>
    <w:pPr>
      <w:spacing w:after="0"/>
    </w:pPr>
    <w:rPr>
      <w:rFonts w:ascii="Tahoma" w:hAnsi="Tahoma" w:cs="Tahoma"/>
      <w:sz w:val="16"/>
      <w:szCs w:val="16"/>
    </w:rPr>
  </w:style>
  <w:style w:type="character" w:customStyle="1" w:styleId="BalloonTextChar">
    <w:name w:val="Balloon Text Char"/>
    <w:basedOn w:val="DefaultParagraphFont"/>
    <w:link w:val="BalloonText"/>
    <w:rsid w:val="005505B0"/>
    <w:rPr>
      <w:rFonts w:ascii="Tahoma" w:eastAsia="Times New Roman" w:hAnsi="Tahoma" w:cs="Tahoma"/>
      <w:color w:val="000000" w:themeColor="text1"/>
      <w:sz w:val="16"/>
      <w:szCs w:val="16"/>
    </w:rPr>
  </w:style>
  <w:style w:type="table" w:styleId="TableGrid">
    <w:name w:val="Table Grid"/>
    <w:basedOn w:val="TableNormal"/>
    <w:rsid w:val="005505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505B0"/>
    <w:pPr>
      <w:tabs>
        <w:tab w:val="center" w:pos="4680"/>
        <w:tab w:val="right" w:pos="9360"/>
      </w:tabs>
      <w:spacing w:after="0"/>
    </w:pPr>
  </w:style>
  <w:style w:type="character" w:customStyle="1" w:styleId="HeaderChar">
    <w:name w:val="Header Char"/>
    <w:basedOn w:val="DefaultParagraphFont"/>
    <w:link w:val="Header"/>
    <w:rsid w:val="005505B0"/>
    <w:rPr>
      <w:rFonts w:ascii="Consolas" w:eastAsia="Times New Roman" w:hAnsi="Consolas" w:cs="Times New Roman"/>
      <w:color w:val="000000" w:themeColor="text1"/>
      <w:sz w:val="24"/>
      <w:szCs w:val="22"/>
    </w:rPr>
  </w:style>
  <w:style w:type="paragraph" w:styleId="Footer">
    <w:name w:val="footer"/>
    <w:basedOn w:val="Normal"/>
    <w:link w:val="FooterChar"/>
    <w:uiPriority w:val="99"/>
    <w:rsid w:val="005505B0"/>
    <w:pPr>
      <w:tabs>
        <w:tab w:val="center" w:pos="4680"/>
        <w:tab w:val="right" w:pos="9360"/>
      </w:tabs>
      <w:spacing w:after="0"/>
    </w:pPr>
  </w:style>
  <w:style w:type="character" w:customStyle="1" w:styleId="FooterChar">
    <w:name w:val="Footer Char"/>
    <w:basedOn w:val="DefaultParagraphFont"/>
    <w:link w:val="Footer"/>
    <w:uiPriority w:val="99"/>
    <w:rsid w:val="005505B0"/>
    <w:rPr>
      <w:rFonts w:ascii="Consolas" w:eastAsia="Times New Roman" w:hAnsi="Consolas" w:cs="Times New Roman"/>
      <w:color w:val="000000" w:themeColor="text1"/>
      <w:sz w:val="24"/>
      <w:szCs w:val="22"/>
    </w:rPr>
  </w:style>
  <w:style w:type="paragraph" w:styleId="TOC1">
    <w:name w:val="toc 1"/>
    <w:basedOn w:val="Normal"/>
    <w:next w:val="Normal"/>
    <w:uiPriority w:val="39"/>
    <w:rsid w:val="004D584D"/>
    <w:pPr>
      <w:tabs>
        <w:tab w:val="left" w:pos="480"/>
        <w:tab w:val="right" w:leader="dot" w:pos="9350"/>
      </w:tabs>
    </w:pPr>
    <w:rPr>
      <w:b/>
      <w:bCs/>
      <w:caps/>
      <w:noProof/>
      <w:szCs w:val="20"/>
    </w:rPr>
  </w:style>
  <w:style w:type="character" w:styleId="Hyperlink">
    <w:name w:val="Hyperlink"/>
    <w:basedOn w:val="DefaultParagraphFont"/>
    <w:uiPriority w:val="99"/>
    <w:unhideWhenUsed/>
    <w:rsid w:val="005505B0"/>
    <w:rPr>
      <w:color w:val="0000FF" w:themeColor="hyperlink"/>
      <w:u w:val="single"/>
    </w:rPr>
  </w:style>
  <w:style w:type="paragraph" w:customStyle="1" w:styleId="notes">
    <w:name w:val="notes"/>
    <w:basedOn w:val="Normal"/>
    <w:qFormat/>
    <w:rsid w:val="00CF063C"/>
    <w:pPr>
      <w:pBdr>
        <w:top w:val="single" w:sz="8" w:space="1" w:color="auto"/>
        <w:left w:val="single" w:sz="8" w:space="4" w:color="auto"/>
        <w:bottom w:val="single" w:sz="8" w:space="1" w:color="auto"/>
        <w:right w:val="single" w:sz="8" w:space="4" w:color="auto"/>
      </w:pBdr>
      <w:spacing w:before="60" w:after="60"/>
    </w:pPr>
    <w:rPr>
      <w:rFonts w:ascii="Courier New" w:hAnsi="Courier New" w:cs="Courier New"/>
    </w:rPr>
  </w:style>
  <w:style w:type="paragraph" w:styleId="TOCHeading">
    <w:name w:val="TOC Heading"/>
    <w:basedOn w:val="Heading1"/>
    <w:next w:val="Normal"/>
    <w:uiPriority w:val="39"/>
    <w:unhideWhenUsed/>
    <w:qFormat/>
    <w:rsid w:val="0081685C"/>
    <w:pPr>
      <w:keepLines/>
      <w:numPr>
        <w:numId w:val="0"/>
      </w:numPr>
      <w:autoSpaceDE/>
      <w:autoSpaceDN/>
      <w:adjustRightInd/>
      <w:spacing w:before="480" w:after="0" w:line="276" w:lineRule="auto"/>
      <w:outlineLvl w:val="9"/>
    </w:pPr>
    <w:rPr>
      <w:rFonts w:ascii="Times New Roman" w:hAnsi="Times New Roman" w:cs="Times New Roman"/>
      <w:color w:val="365F91" w:themeColor="accent1" w:themeShade="BF"/>
      <w:kern w:val="0"/>
      <w:sz w:val="28"/>
      <w:szCs w:val="28"/>
      <w:lang w:eastAsia="ja-JP"/>
    </w:rPr>
  </w:style>
  <w:style w:type="paragraph" w:styleId="TOC2">
    <w:name w:val="toc 2"/>
    <w:basedOn w:val="Normal"/>
    <w:next w:val="Normal"/>
    <w:uiPriority w:val="39"/>
    <w:rsid w:val="004D584D"/>
    <w:pPr>
      <w:ind w:left="245"/>
    </w:pPr>
    <w:rPr>
      <w:caps/>
      <w:noProof/>
      <w:sz w:val="22"/>
      <w:szCs w:val="20"/>
    </w:rPr>
  </w:style>
  <w:style w:type="paragraph" w:styleId="Caption">
    <w:name w:val="caption"/>
    <w:basedOn w:val="Normal"/>
    <w:next w:val="Normal"/>
    <w:qFormat/>
    <w:rsid w:val="00710700"/>
    <w:pPr>
      <w:spacing w:after="200"/>
    </w:pPr>
    <w:rPr>
      <w:b/>
      <w:bCs/>
      <w:color w:val="4F81BD" w:themeColor="accent1"/>
      <w:sz w:val="18"/>
      <w:szCs w:val="18"/>
    </w:rPr>
  </w:style>
  <w:style w:type="paragraph" w:styleId="z-TopofForm">
    <w:name w:val="HTML Top of Form"/>
    <w:basedOn w:val="Normal"/>
    <w:next w:val="Normal"/>
    <w:link w:val="z-TopofFormChar"/>
    <w:hidden/>
    <w:rsid w:val="005505B0"/>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rsid w:val="005505B0"/>
    <w:rPr>
      <w:rFonts w:ascii="Arial" w:eastAsia="Times New Roman" w:hAnsi="Arial" w:cs="Arial"/>
      <w:vanish/>
      <w:color w:val="000000" w:themeColor="text1"/>
      <w:sz w:val="16"/>
      <w:szCs w:val="16"/>
    </w:rPr>
  </w:style>
  <w:style w:type="paragraph" w:styleId="z-BottomofForm">
    <w:name w:val="HTML Bottom of Form"/>
    <w:basedOn w:val="Normal"/>
    <w:next w:val="Normal"/>
    <w:link w:val="z-BottomofFormChar"/>
    <w:hidden/>
    <w:rsid w:val="005505B0"/>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rsid w:val="005505B0"/>
    <w:rPr>
      <w:rFonts w:ascii="Arial" w:eastAsia="Times New Roman" w:hAnsi="Arial" w:cs="Arial"/>
      <w:vanish/>
      <w:color w:val="000000" w:themeColor="text1"/>
      <w:sz w:val="16"/>
      <w:szCs w:val="16"/>
    </w:rPr>
  </w:style>
  <w:style w:type="paragraph" w:styleId="CommentText">
    <w:name w:val="annotation text"/>
    <w:basedOn w:val="Normal"/>
    <w:link w:val="CommentTextChar"/>
    <w:rsid w:val="000332B9"/>
    <w:pPr>
      <w:tabs>
        <w:tab w:val="left" w:pos="187"/>
        <w:tab w:val="right" w:pos="9360"/>
      </w:tabs>
      <w:spacing w:line="220" w:lineRule="exact"/>
      <w:ind w:left="187" w:hanging="187"/>
    </w:pPr>
    <w:rPr>
      <w:color w:val="auto"/>
      <w:szCs w:val="20"/>
    </w:rPr>
  </w:style>
  <w:style w:type="character" w:customStyle="1" w:styleId="CommentTextChar">
    <w:name w:val="Comment Text Char"/>
    <w:basedOn w:val="DefaultParagraphFont"/>
    <w:link w:val="CommentText"/>
    <w:rsid w:val="000332B9"/>
    <w:rPr>
      <w:rFonts w:ascii="Century Schoolbook" w:eastAsia="Times New Roman" w:hAnsi="Century Schoolbook"/>
      <w:sz w:val="24"/>
    </w:rPr>
  </w:style>
  <w:style w:type="paragraph" w:styleId="ListParagraph">
    <w:name w:val="List Paragraph"/>
    <w:basedOn w:val="Normal"/>
    <w:uiPriority w:val="34"/>
    <w:qFormat/>
    <w:rsid w:val="0046254A"/>
    <w:pPr>
      <w:ind w:left="720"/>
    </w:pPr>
  </w:style>
  <w:style w:type="paragraph" w:customStyle="1" w:styleId="TableHeading">
    <w:name w:val="Table Heading"/>
    <w:basedOn w:val="Normal"/>
    <w:qFormat/>
    <w:rsid w:val="00714CC4"/>
    <w:pPr>
      <w:jc w:val="center"/>
    </w:pPr>
    <w:rPr>
      <w:rFonts w:cs="Arial"/>
      <w:b/>
    </w:rPr>
  </w:style>
  <w:style w:type="paragraph" w:customStyle="1" w:styleId="TableText">
    <w:name w:val="Table Text"/>
    <w:basedOn w:val="Normal"/>
    <w:qFormat/>
    <w:rsid w:val="001D6D15"/>
    <w:pPr>
      <w:spacing w:before="60" w:after="60"/>
    </w:pPr>
    <w:rPr>
      <w:rFonts w:cs="Arial"/>
    </w:rPr>
  </w:style>
  <w:style w:type="character" w:styleId="PageNumber">
    <w:name w:val="page number"/>
    <w:rsid w:val="00713A71"/>
    <w:rPr>
      <w:b/>
    </w:rPr>
  </w:style>
  <w:style w:type="paragraph" w:styleId="TOC3">
    <w:name w:val="toc 3"/>
    <w:basedOn w:val="Normal"/>
    <w:next w:val="Normal"/>
    <w:uiPriority w:val="39"/>
    <w:rsid w:val="004D584D"/>
    <w:pPr>
      <w:spacing w:after="0"/>
      <w:ind w:left="480"/>
    </w:pPr>
    <w:rPr>
      <w:iCs/>
      <w:sz w:val="22"/>
      <w:szCs w:val="20"/>
    </w:rPr>
  </w:style>
  <w:style w:type="paragraph" w:styleId="TOC4">
    <w:name w:val="toc 4"/>
    <w:basedOn w:val="Normal"/>
    <w:next w:val="Normal"/>
    <w:uiPriority w:val="39"/>
    <w:unhideWhenUsed/>
    <w:rsid w:val="004D584D"/>
    <w:pPr>
      <w:spacing w:after="0"/>
      <w:ind w:left="720"/>
    </w:pPr>
    <w:rPr>
      <w:noProof/>
      <w:sz w:val="20"/>
      <w:szCs w:val="18"/>
    </w:rPr>
  </w:style>
  <w:style w:type="paragraph" w:styleId="TOC5">
    <w:name w:val="toc 5"/>
    <w:basedOn w:val="Normal"/>
    <w:next w:val="Normal"/>
    <w:autoRedefine/>
    <w:uiPriority w:val="39"/>
    <w:unhideWhenUsed/>
    <w:rsid w:val="00356B31"/>
    <w:pPr>
      <w:spacing w:after="0"/>
      <w:ind w:left="960"/>
    </w:pPr>
    <w:rPr>
      <w:rFonts w:ascii="Times New Roman" w:hAnsi="Times New Roman"/>
      <w:sz w:val="18"/>
      <w:szCs w:val="18"/>
    </w:rPr>
  </w:style>
  <w:style w:type="paragraph" w:styleId="TOC6">
    <w:name w:val="toc 6"/>
    <w:basedOn w:val="Normal"/>
    <w:next w:val="Normal"/>
    <w:autoRedefine/>
    <w:uiPriority w:val="39"/>
    <w:unhideWhenUsed/>
    <w:rsid w:val="00356B31"/>
    <w:pPr>
      <w:spacing w:after="0"/>
      <w:ind w:left="1200"/>
    </w:pPr>
    <w:rPr>
      <w:rFonts w:ascii="Times New Roman" w:hAnsi="Times New Roman"/>
      <w:sz w:val="18"/>
      <w:szCs w:val="18"/>
    </w:rPr>
  </w:style>
  <w:style w:type="paragraph" w:styleId="TOC7">
    <w:name w:val="toc 7"/>
    <w:basedOn w:val="Normal"/>
    <w:next w:val="Normal"/>
    <w:autoRedefine/>
    <w:uiPriority w:val="39"/>
    <w:unhideWhenUsed/>
    <w:rsid w:val="00356B31"/>
    <w:pPr>
      <w:spacing w:after="0"/>
      <w:ind w:left="1440"/>
    </w:pPr>
    <w:rPr>
      <w:rFonts w:ascii="Times New Roman" w:hAnsi="Times New Roman"/>
      <w:sz w:val="18"/>
      <w:szCs w:val="18"/>
    </w:rPr>
  </w:style>
  <w:style w:type="paragraph" w:styleId="TOC8">
    <w:name w:val="toc 8"/>
    <w:basedOn w:val="Normal"/>
    <w:next w:val="Normal"/>
    <w:autoRedefine/>
    <w:uiPriority w:val="39"/>
    <w:unhideWhenUsed/>
    <w:rsid w:val="00356B31"/>
    <w:pPr>
      <w:spacing w:after="0"/>
      <w:ind w:left="1680"/>
    </w:pPr>
    <w:rPr>
      <w:rFonts w:ascii="Times New Roman" w:hAnsi="Times New Roman"/>
      <w:sz w:val="18"/>
      <w:szCs w:val="18"/>
    </w:rPr>
  </w:style>
  <w:style w:type="paragraph" w:styleId="TOC9">
    <w:name w:val="toc 9"/>
    <w:basedOn w:val="Normal"/>
    <w:next w:val="Normal"/>
    <w:autoRedefine/>
    <w:uiPriority w:val="39"/>
    <w:unhideWhenUsed/>
    <w:rsid w:val="00356B31"/>
    <w:pPr>
      <w:spacing w:after="0"/>
      <w:ind w:left="1920"/>
    </w:pPr>
    <w:rPr>
      <w:rFonts w:ascii="Times New Roman" w:hAnsi="Times New Roman"/>
      <w:sz w:val="18"/>
      <w:szCs w:val="18"/>
    </w:rPr>
  </w:style>
  <w:style w:type="paragraph" w:styleId="BodyText">
    <w:name w:val="Body Text"/>
    <w:link w:val="BodyTextChar"/>
    <w:uiPriority w:val="1"/>
    <w:qFormat/>
    <w:rsid w:val="00E144FF"/>
    <w:pPr>
      <w:spacing w:before="120" w:after="120"/>
      <w:ind w:left="907"/>
    </w:pPr>
    <w:rPr>
      <w:rFonts w:ascii="Arial" w:eastAsia="Times New Roman" w:hAnsi="Arial"/>
      <w:color w:val="000000" w:themeColor="text1"/>
      <w:sz w:val="24"/>
    </w:rPr>
  </w:style>
  <w:style w:type="character" w:customStyle="1" w:styleId="BodyTextChar">
    <w:name w:val="Body Text Char"/>
    <w:basedOn w:val="DefaultParagraphFont"/>
    <w:link w:val="BodyText"/>
    <w:uiPriority w:val="1"/>
    <w:rsid w:val="00E144FF"/>
    <w:rPr>
      <w:rFonts w:ascii="Arial" w:eastAsia="Times New Roman" w:hAnsi="Arial"/>
      <w:color w:val="000000" w:themeColor="text1"/>
      <w:sz w:val="24"/>
    </w:rPr>
  </w:style>
  <w:style w:type="character" w:styleId="FollowedHyperlink">
    <w:name w:val="FollowedHyperlink"/>
    <w:basedOn w:val="DefaultParagraphFont"/>
    <w:rsid w:val="00305F04"/>
    <w:rPr>
      <w:color w:val="800080" w:themeColor="followedHyperlink"/>
      <w:u w:val="single"/>
    </w:rPr>
  </w:style>
  <w:style w:type="paragraph" w:customStyle="1" w:styleId="screen">
    <w:name w:val="screen"/>
    <w:basedOn w:val="Normal"/>
    <w:rsid w:val="00996494"/>
    <w:pPr>
      <w:pBdr>
        <w:top w:val="single" w:sz="6" w:space="0" w:color="auto"/>
        <w:left w:val="single" w:sz="6" w:space="0" w:color="auto"/>
        <w:bottom w:val="single" w:sz="6" w:space="0" w:color="auto"/>
        <w:right w:val="single" w:sz="6" w:space="0" w:color="auto"/>
      </w:pBdr>
      <w:overflowPunct w:val="0"/>
      <w:autoSpaceDE w:val="0"/>
      <w:autoSpaceDN w:val="0"/>
      <w:adjustRightInd w:val="0"/>
      <w:spacing w:before="0" w:after="0"/>
    </w:pPr>
    <w:rPr>
      <w:rFonts w:ascii="Courier New" w:hAnsi="Courier New"/>
      <w:noProof/>
      <w:sz w:val="20"/>
      <w:szCs w:val="20"/>
    </w:rPr>
  </w:style>
  <w:style w:type="character" w:styleId="CommentReference">
    <w:name w:val="annotation reference"/>
    <w:basedOn w:val="DefaultParagraphFont"/>
    <w:semiHidden/>
    <w:unhideWhenUsed/>
    <w:rsid w:val="006D1CDA"/>
    <w:rPr>
      <w:sz w:val="16"/>
      <w:szCs w:val="16"/>
    </w:rPr>
  </w:style>
  <w:style w:type="paragraph" w:styleId="CommentSubject">
    <w:name w:val="annotation subject"/>
    <w:basedOn w:val="CommentText"/>
    <w:next w:val="CommentText"/>
    <w:link w:val="CommentSubjectChar"/>
    <w:semiHidden/>
    <w:unhideWhenUsed/>
    <w:rsid w:val="006D1CDA"/>
    <w:pPr>
      <w:tabs>
        <w:tab w:val="clear" w:pos="187"/>
        <w:tab w:val="clear" w:pos="9360"/>
      </w:tabs>
      <w:spacing w:line="240" w:lineRule="auto"/>
      <w:ind w:left="0" w:firstLine="0"/>
    </w:pPr>
    <w:rPr>
      <w:b/>
      <w:bCs/>
      <w:color w:val="000000" w:themeColor="text1"/>
      <w:sz w:val="20"/>
    </w:rPr>
  </w:style>
  <w:style w:type="character" w:customStyle="1" w:styleId="CommentSubjectChar">
    <w:name w:val="Comment Subject Char"/>
    <w:basedOn w:val="CommentTextChar"/>
    <w:link w:val="CommentSubject"/>
    <w:semiHidden/>
    <w:rsid w:val="006D1CDA"/>
    <w:rPr>
      <w:rFonts w:ascii="Century Schoolbook" w:eastAsia="Times New Roman" w:hAnsi="Century Schoolbook" w:cs="Times New Roman"/>
      <w:b/>
      <w:bCs/>
      <w:color w:val="000000" w:themeColor="text1"/>
      <w:sz w:val="24"/>
    </w:rPr>
  </w:style>
  <w:style w:type="paragraph" w:styleId="Revision">
    <w:name w:val="Revision"/>
    <w:hidden/>
    <w:uiPriority w:val="99"/>
    <w:semiHidden/>
    <w:rsid w:val="009257C0"/>
    <w:rPr>
      <w:rFonts w:ascii="Century Schoolbook" w:eastAsia="Times New Roman" w:hAnsi="Century Schoolbook"/>
      <w:color w:val="000000" w:themeColor="text1"/>
      <w:sz w:val="24"/>
      <w:szCs w:val="22"/>
    </w:rPr>
  </w:style>
  <w:style w:type="table" w:styleId="LightShading-Accent2">
    <w:name w:val="Light Shading Accent 2"/>
    <w:basedOn w:val="TableNormal"/>
    <w:uiPriority w:val="60"/>
    <w:rsid w:val="000C7B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4FF"/>
    <w:pPr>
      <w:spacing w:before="120" w:after="120"/>
    </w:pPr>
    <w:rPr>
      <w:rFonts w:ascii="Arial" w:eastAsia="Times New Roman" w:hAnsi="Arial"/>
      <w:color w:val="000000" w:themeColor="text1"/>
      <w:sz w:val="24"/>
      <w:szCs w:val="22"/>
    </w:rPr>
  </w:style>
  <w:style w:type="paragraph" w:styleId="Heading1">
    <w:name w:val="heading 1"/>
    <w:next w:val="Normal"/>
    <w:qFormat/>
    <w:rsid w:val="000A4A64"/>
    <w:pPr>
      <w:keepNext/>
      <w:numPr>
        <w:numId w:val="1"/>
      </w:numPr>
      <w:tabs>
        <w:tab w:val="clear" w:pos="360"/>
      </w:tabs>
      <w:autoSpaceDE w:val="0"/>
      <w:autoSpaceDN w:val="0"/>
      <w:adjustRightInd w:val="0"/>
      <w:spacing w:before="360" w:after="120"/>
      <w:ind w:left="907" w:hanging="907"/>
      <w:outlineLvl w:val="0"/>
    </w:pPr>
    <w:rPr>
      <w:rFonts w:ascii="Arial" w:eastAsia="Times New Roman" w:hAnsi="Arial" w:cs="Arial"/>
      <w:b/>
      <w:bCs/>
      <w:kern w:val="32"/>
      <w:sz w:val="36"/>
      <w:szCs w:val="32"/>
    </w:rPr>
  </w:style>
  <w:style w:type="paragraph" w:styleId="Heading2">
    <w:name w:val="heading 2"/>
    <w:next w:val="Normal"/>
    <w:qFormat/>
    <w:rsid w:val="000A4A64"/>
    <w:pPr>
      <w:keepNext/>
      <w:numPr>
        <w:ilvl w:val="1"/>
        <w:numId w:val="1"/>
      </w:numPr>
      <w:tabs>
        <w:tab w:val="clear" w:pos="792"/>
      </w:tabs>
      <w:spacing w:before="360" w:after="120"/>
      <w:ind w:left="907" w:hanging="907"/>
      <w:outlineLvl w:val="1"/>
    </w:pPr>
    <w:rPr>
      <w:rFonts w:ascii="Arial" w:eastAsia="Times New Roman" w:hAnsi="Arial" w:cs="Arial"/>
      <w:b/>
      <w:iCs/>
      <w:kern w:val="32"/>
      <w:sz w:val="32"/>
      <w:szCs w:val="28"/>
    </w:rPr>
  </w:style>
  <w:style w:type="paragraph" w:styleId="Heading3">
    <w:name w:val="heading 3"/>
    <w:next w:val="Normal"/>
    <w:qFormat/>
    <w:rsid w:val="00082E5A"/>
    <w:pPr>
      <w:numPr>
        <w:ilvl w:val="2"/>
        <w:numId w:val="1"/>
      </w:numPr>
      <w:tabs>
        <w:tab w:val="clear" w:pos="1440"/>
        <w:tab w:val="num" w:pos="907"/>
      </w:tabs>
      <w:spacing w:before="360" w:after="120"/>
      <w:ind w:left="547"/>
      <w:outlineLvl w:val="2"/>
    </w:pPr>
    <w:rPr>
      <w:rFonts w:ascii="Arial" w:eastAsia="Times New Roman" w:hAnsi="Arial" w:cs="Arial"/>
      <w:b/>
      <w:bCs/>
      <w:iCs/>
      <w:kern w:val="32"/>
      <w:sz w:val="28"/>
      <w:szCs w:val="26"/>
    </w:rPr>
  </w:style>
  <w:style w:type="paragraph" w:styleId="Heading4">
    <w:name w:val="heading 4"/>
    <w:aliases w:val="h4,4,H4,h4 sub sub heading"/>
    <w:next w:val="Normal"/>
    <w:qFormat/>
    <w:rsid w:val="000A4D71"/>
    <w:pPr>
      <w:spacing w:after="120"/>
      <w:outlineLvl w:val="3"/>
    </w:pPr>
    <w:rPr>
      <w:rFonts w:ascii="Arial" w:eastAsia="Times New Roman" w:hAnsi="Arial" w:cs="Arial"/>
      <w:b/>
      <w:kern w:val="32"/>
      <w:sz w:val="24"/>
      <w:szCs w:val="28"/>
    </w:rPr>
  </w:style>
  <w:style w:type="paragraph" w:styleId="Heading5">
    <w:name w:val="heading 5"/>
    <w:aliases w:val="H5"/>
    <w:basedOn w:val="Normal"/>
    <w:next w:val="Normal"/>
    <w:qFormat/>
    <w:rsid w:val="000A4D71"/>
    <w:pPr>
      <w:spacing w:before="240" w:after="60"/>
      <w:outlineLvl w:val="4"/>
    </w:pPr>
    <w:rPr>
      <w:b/>
      <w:bCs/>
      <w:i/>
      <w:iCs/>
      <w:sz w:val="26"/>
      <w:szCs w:val="26"/>
    </w:rPr>
  </w:style>
  <w:style w:type="paragraph" w:styleId="Heading6">
    <w:name w:val="heading 6"/>
    <w:aliases w:val="H6"/>
    <w:basedOn w:val="Normal"/>
    <w:next w:val="Normal"/>
    <w:rsid w:val="000A4D71"/>
    <w:pPr>
      <w:spacing w:before="240" w:after="60"/>
      <w:outlineLvl w:val="5"/>
    </w:pPr>
    <w:rPr>
      <w:b/>
      <w:bCs/>
    </w:rPr>
  </w:style>
  <w:style w:type="paragraph" w:styleId="Heading7">
    <w:name w:val="heading 7"/>
    <w:basedOn w:val="Normal"/>
    <w:next w:val="Normal"/>
    <w:rsid w:val="000A4D71"/>
    <w:pPr>
      <w:spacing w:before="240" w:after="60"/>
      <w:outlineLvl w:val="6"/>
    </w:pPr>
  </w:style>
  <w:style w:type="paragraph" w:styleId="Heading8">
    <w:name w:val="heading 8"/>
    <w:basedOn w:val="Normal"/>
    <w:next w:val="Normal"/>
    <w:rsid w:val="000A4D71"/>
    <w:pPr>
      <w:spacing w:before="240" w:after="60"/>
      <w:outlineLvl w:val="7"/>
    </w:pPr>
    <w:rPr>
      <w:i/>
      <w:iCs/>
    </w:rPr>
  </w:style>
  <w:style w:type="paragraph" w:styleId="Heading9">
    <w:name w:val="heading 9"/>
    <w:basedOn w:val="Normal"/>
    <w:next w:val="Normal"/>
    <w:rsid w:val="000A4D71"/>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505B0"/>
    <w:pPr>
      <w:spacing w:after="0"/>
    </w:pPr>
    <w:rPr>
      <w:rFonts w:ascii="Tahoma" w:hAnsi="Tahoma" w:cs="Tahoma"/>
      <w:sz w:val="16"/>
      <w:szCs w:val="16"/>
    </w:rPr>
  </w:style>
  <w:style w:type="character" w:customStyle="1" w:styleId="BalloonTextChar">
    <w:name w:val="Balloon Text Char"/>
    <w:basedOn w:val="DefaultParagraphFont"/>
    <w:link w:val="BalloonText"/>
    <w:rsid w:val="005505B0"/>
    <w:rPr>
      <w:rFonts w:ascii="Tahoma" w:eastAsia="Times New Roman" w:hAnsi="Tahoma" w:cs="Tahoma"/>
      <w:color w:val="000000" w:themeColor="text1"/>
      <w:sz w:val="16"/>
      <w:szCs w:val="16"/>
    </w:rPr>
  </w:style>
  <w:style w:type="table" w:styleId="TableGrid">
    <w:name w:val="Table Grid"/>
    <w:basedOn w:val="TableNormal"/>
    <w:rsid w:val="005505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505B0"/>
    <w:pPr>
      <w:tabs>
        <w:tab w:val="center" w:pos="4680"/>
        <w:tab w:val="right" w:pos="9360"/>
      </w:tabs>
      <w:spacing w:after="0"/>
    </w:pPr>
  </w:style>
  <w:style w:type="character" w:customStyle="1" w:styleId="HeaderChar">
    <w:name w:val="Header Char"/>
    <w:basedOn w:val="DefaultParagraphFont"/>
    <w:link w:val="Header"/>
    <w:rsid w:val="005505B0"/>
    <w:rPr>
      <w:rFonts w:ascii="Consolas" w:eastAsia="Times New Roman" w:hAnsi="Consolas" w:cs="Times New Roman"/>
      <w:color w:val="000000" w:themeColor="text1"/>
      <w:sz w:val="24"/>
      <w:szCs w:val="22"/>
    </w:rPr>
  </w:style>
  <w:style w:type="paragraph" w:styleId="Footer">
    <w:name w:val="footer"/>
    <w:basedOn w:val="Normal"/>
    <w:link w:val="FooterChar"/>
    <w:uiPriority w:val="99"/>
    <w:rsid w:val="005505B0"/>
    <w:pPr>
      <w:tabs>
        <w:tab w:val="center" w:pos="4680"/>
        <w:tab w:val="right" w:pos="9360"/>
      </w:tabs>
      <w:spacing w:after="0"/>
    </w:pPr>
  </w:style>
  <w:style w:type="character" w:customStyle="1" w:styleId="FooterChar">
    <w:name w:val="Footer Char"/>
    <w:basedOn w:val="DefaultParagraphFont"/>
    <w:link w:val="Footer"/>
    <w:uiPriority w:val="99"/>
    <w:rsid w:val="005505B0"/>
    <w:rPr>
      <w:rFonts w:ascii="Consolas" w:eastAsia="Times New Roman" w:hAnsi="Consolas" w:cs="Times New Roman"/>
      <w:color w:val="000000" w:themeColor="text1"/>
      <w:sz w:val="24"/>
      <w:szCs w:val="22"/>
    </w:rPr>
  </w:style>
  <w:style w:type="paragraph" w:styleId="TOC1">
    <w:name w:val="toc 1"/>
    <w:basedOn w:val="Normal"/>
    <w:next w:val="Normal"/>
    <w:uiPriority w:val="39"/>
    <w:rsid w:val="004D584D"/>
    <w:pPr>
      <w:tabs>
        <w:tab w:val="left" w:pos="480"/>
        <w:tab w:val="right" w:leader="dot" w:pos="9350"/>
      </w:tabs>
    </w:pPr>
    <w:rPr>
      <w:b/>
      <w:bCs/>
      <w:caps/>
      <w:noProof/>
      <w:szCs w:val="20"/>
    </w:rPr>
  </w:style>
  <w:style w:type="character" w:styleId="Hyperlink">
    <w:name w:val="Hyperlink"/>
    <w:basedOn w:val="DefaultParagraphFont"/>
    <w:uiPriority w:val="99"/>
    <w:unhideWhenUsed/>
    <w:rsid w:val="005505B0"/>
    <w:rPr>
      <w:color w:val="0000FF" w:themeColor="hyperlink"/>
      <w:u w:val="single"/>
    </w:rPr>
  </w:style>
  <w:style w:type="paragraph" w:customStyle="1" w:styleId="notes">
    <w:name w:val="notes"/>
    <w:basedOn w:val="Normal"/>
    <w:qFormat/>
    <w:rsid w:val="00CF063C"/>
    <w:pPr>
      <w:pBdr>
        <w:top w:val="single" w:sz="8" w:space="1" w:color="auto"/>
        <w:left w:val="single" w:sz="8" w:space="4" w:color="auto"/>
        <w:bottom w:val="single" w:sz="8" w:space="1" w:color="auto"/>
        <w:right w:val="single" w:sz="8" w:space="4" w:color="auto"/>
      </w:pBdr>
      <w:spacing w:before="60" w:after="60"/>
    </w:pPr>
    <w:rPr>
      <w:rFonts w:ascii="Courier New" w:hAnsi="Courier New" w:cs="Courier New"/>
    </w:rPr>
  </w:style>
  <w:style w:type="paragraph" w:styleId="TOCHeading">
    <w:name w:val="TOC Heading"/>
    <w:basedOn w:val="Heading1"/>
    <w:next w:val="Normal"/>
    <w:uiPriority w:val="39"/>
    <w:unhideWhenUsed/>
    <w:qFormat/>
    <w:rsid w:val="0081685C"/>
    <w:pPr>
      <w:keepLines/>
      <w:numPr>
        <w:numId w:val="0"/>
      </w:numPr>
      <w:autoSpaceDE/>
      <w:autoSpaceDN/>
      <w:adjustRightInd/>
      <w:spacing w:before="480" w:after="0" w:line="276" w:lineRule="auto"/>
      <w:outlineLvl w:val="9"/>
    </w:pPr>
    <w:rPr>
      <w:rFonts w:ascii="Times New Roman" w:hAnsi="Times New Roman" w:cs="Times New Roman"/>
      <w:color w:val="365F91" w:themeColor="accent1" w:themeShade="BF"/>
      <w:kern w:val="0"/>
      <w:sz w:val="28"/>
      <w:szCs w:val="28"/>
      <w:lang w:eastAsia="ja-JP"/>
    </w:rPr>
  </w:style>
  <w:style w:type="paragraph" w:styleId="TOC2">
    <w:name w:val="toc 2"/>
    <w:basedOn w:val="Normal"/>
    <w:next w:val="Normal"/>
    <w:uiPriority w:val="39"/>
    <w:rsid w:val="004D584D"/>
    <w:pPr>
      <w:ind w:left="245"/>
    </w:pPr>
    <w:rPr>
      <w:caps/>
      <w:noProof/>
      <w:sz w:val="22"/>
      <w:szCs w:val="20"/>
    </w:rPr>
  </w:style>
  <w:style w:type="paragraph" w:styleId="Caption">
    <w:name w:val="caption"/>
    <w:basedOn w:val="Normal"/>
    <w:next w:val="Normal"/>
    <w:qFormat/>
    <w:rsid w:val="00710700"/>
    <w:pPr>
      <w:spacing w:after="200"/>
    </w:pPr>
    <w:rPr>
      <w:b/>
      <w:bCs/>
      <w:color w:val="4F81BD" w:themeColor="accent1"/>
      <w:sz w:val="18"/>
      <w:szCs w:val="18"/>
    </w:rPr>
  </w:style>
  <w:style w:type="paragraph" w:styleId="z-TopofForm">
    <w:name w:val="HTML Top of Form"/>
    <w:basedOn w:val="Normal"/>
    <w:next w:val="Normal"/>
    <w:link w:val="z-TopofFormChar"/>
    <w:hidden/>
    <w:rsid w:val="005505B0"/>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rsid w:val="005505B0"/>
    <w:rPr>
      <w:rFonts w:ascii="Arial" w:eastAsia="Times New Roman" w:hAnsi="Arial" w:cs="Arial"/>
      <w:vanish/>
      <w:color w:val="000000" w:themeColor="text1"/>
      <w:sz w:val="16"/>
      <w:szCs w:val="16"/>
    </w:rPr>
  </w:style>
  <w:style w:type="paragraph" w:styleId="z-BottomofForm">
    <w:name w:val="HTML Bottom of Form"/>
    <w:basedOn w:val="Normal"/>
    <w:next w:val="Normal"/>
    <w:link w:val="z-BottomofFormChar"/>
    <w:hidden/>
    <w:rsid w:val="005505B0"/>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rsid w:val="005505B0"/>
    <w:rPr>
      <w:rFonts w:ascii="Arial" w:eastAsia="Times New Roman" w:hAnsi="Arial" w:cs="Arial"/>
      <w:vanish/>
      <w:color w:val="000000" w:themeColor="text1"/>
      <w:sz w:val="16"/>
      <w:szCs w:val="16"/>
    </w:rPr>
  </w:style>
  <w:style w:type="paragraph" w:styleId="CommentText">
    <w:name w:val="annotation text"/>
    <w:basedOn w:val="Normal"/>
    <w:link w:val="CommentTextChar"/>
    <w:rsid w:val="000332B9"/>
    <w:pPr>
      <w:tabs>
        <w:tab w:val="left" w:pos="187"/>
        <w:tab w:val="right" w:pos="9360"/>
      </w:tabs>
      <w:spacing w:line="220" w:lineRule="exact"/>
      <w:ind w:left="187" w:hanging="187"/>
    </w:pPr>
    <w:rPr>
      <w:color w:val="auto"/>
      <w:szCs w:val="20"/>
    </w:rPr>
  </w:style>
  <w:style w:type="character" w:customStyle="1" w:styleId="CommentTextChar">
    <w:name w:val="Comment Text Char"/>
    <w:basedOn w:val="DefaultParagraphFont"/>
    <w:link w:val="CommentText"/>
    <w:rsid w:val="000332B9"/>
    <w:rPr>
      <w:rFonts w:ascii="Century Schoolbook" w:eastAsia="Times New Roman" w:hAnsi="Century Schoolbook"/>
      <w:sz w:val="24"/>
    </w:rPr>
  </w:style>
  <w:style w:type="paragraph" w:styleId="ListParagraph">
    <w:name w:val="List Paragraph"/>
    <w:basedOn w:val="Normal"/>
    <w:uiPriority w:val="34"/>
    <w:qFormat/>
    <w:rsid w:val="0046254A"/>
    <w:pPr>
      <w:ind w:left="720"/>
    </w:pPr>
  </w:style>
  <w:style w:type="paragraph" w:customStyle="1" w:styleId="TableHeading">
    <w:name w:val="Table Heading"/>
    <w:basedOn w:val="Normal"/>
    <w:qFormat/>
    <w:rsid w:val="00714CC4"/>
    <w:pPr>
      <w:jc w:val="center"/>
    </w:pPr>
    <w:rPr>
      <w:rFonts w:cs="Arial"/>
      <w:b/>
    </w:rPr>
  </w:style>
  <w:style w:type="paragraph" w:customStyle="1" w:styleId="TableText">
    <w:name w:val="Table Text"/>
    <w:basedOn w:val="Normal"/>
    <w:qFormat/>
    <w:rsid w:val="001D6D15"/>
    <w:pPr>
      <w:spacing w:before="60" w:after="60"/>
    </w:pPr>
    <w:rPr>
      <w:rFonts w:cs="Arial"/>
    </w:rPr>
  </w:style>
  <w:style w:type="character" w:styleId="PageNumber">
    <w:name w:val="page number"/>
    <w:rsid w:val="00713A71"/>
    <w:rPr>
      <w:b/>
    </w:rPr>
  </w:style>
  <w:style w:type="paragraph" w:styleId="TOC3">
    <w:name w:val="toc 3"/>
    <w:basedOn w:val="Normal"/>
    <w:next w:val="Normal"/>
    <w:uiPriority w:val="39"/>
    <w:rsid w:val="004D584D"/>
    <w:pPr>
      <w:spacing w:after="0"/>
      <w:ind w:left="480"/>
    </w:pPr>
    <w:rPr>
      <w:iCs/>
      <w:sz w:val="22"/>
      <w:szCs w:val="20"/>
    </w:rPr>
  </w:style>
  <w:style w:type="paragraph" w:styleId="TOC4">
    <w:name w:val="toc 4"/>
    <w:basedOn w:val="Normal"/>
    <w:next w:val="Normal"/>
    <w:uiPriority w:val="39"/>
    <w:unhideWhenUsed/>
    <w:rsid w:val="004D584D"/>
    <w:pPr>
      <w:spacing w:after="0"/>
      <w:ind w:left="720"/>
    </w:pPr>
    <w:rPr>
      <w:noProof/>
      <w:sz w:val="20"/>
      <w:szCs w:val="18"/>
    </w:rPr>
  </w:style>
  <w:style w:type="paragraph" w:styleId="TOC5">
    <w:name w:val="toc 5"/>
    <w:basedOn w:val="Normal"/>
    <w:next w:val="Normal"/>
    <w:autoRedefine/>
    <w:uiPriority w:val="39"/>
    <w:unhideWhenUsed/>
    <w:rsid w:val="00356B31"/>
    <w:pPr>
      <w:spacing w:after="0"/>
      <w:ind w:left="960"/>
    </w:pPr>
    <w:rPr>
      <w:rFonts w:ascii="Times New Roman" w:hAnsi="Times New Roman"/>
      <w:sz w:val="18"/>
      <w:szCs w:val="18"/>
    </w:rPr>
  </w:style>
  <w:style w:type="paragraph" w:styleId="TOC6">
    <w:name w:val="toc 6"/>
    <w:basedOn w:val="Normal"/>
    <w:next w:val="Normal"/>
    <w:autoRedefine/>
    <w:uiPriority w:val="39"/>
    <w:unhideWhenUsed/>
    <w:rsid w:val="00356B31"/>
    <w:pPr>
      <w:spacing w:after="0"/>
      <w:ind w:left="1200"/>
    </w:pPr>
    <w:rPr>
      <w:rFonts w:ascii="Times New Roman" w:hAnsi="Times New Roman"/>
      <w:sz w:val="18"/>
      <w:szCs w:val="18"/>
    </w:rPr>
  </w:style>
  <w:style w:type="paragraph" w:styleId="TOC7">
    <w:name w:val="toc 7"/>
    <w:basedOn w:val="Normal"/>
    <w:next w:val="Normal"/>
    <w:autoRedefine/>
    <w:uiPriority w:val="39"/>
    <w:unhideWhenUsed/>
    <w:rsid w:val="00356B31"/>
    <w:pPr>
      <w:spacing w:after="0"/>
      <w:ind w:left="1440"/>
    </w:pPr>
    <w:rPr>
      <w:rFonts w:ascii="Times New Roman" w:hAnsi="Times New Roman"/>
      <w:sz w:val="18"/>
      <w:szCs w:val="18"/>
    </w:rPr>
  </w:style>
  <w:style w:type="paragraph" w:styleId="TOC8">
    <w:name w:val="toc 8"/>
    <w:basedOn w:val="Normal"/>
    <w:next w:val="Normal"/>
    <w:autoRedefine/>
    <w:uiPriority w:val="39"/>
    <w:unhideWhenUsed/>
    <w:rsid w:val="00356B31"/>
    <w:pPr>
      <w:spacing w:after="0"/>
      <w:ind w:left="1680"/>
    </w:pPr>
    <w:rPr>
      <w:rFonts w:ascii="Times New Roman" w:hAnsi="Times New Roman"/>
      <w:sz w:val="18"/>
      <w:szCs w:val="18"/>
    </w:rPr>
  </w:style>
  <w:style w:type="paragraph" w:styleId="TOC9">
    <w:name w:val="toc 9"/>
    <w:basedOn w:val="Normal"/>
    <w:next w:val="Normal"/>
    <w:autoRedefine/>
    <w:uiPriority w:val="39"/>
    <w:unhideWhenUsed/>
    <w:rsid w:val="00356B31"/>
    <w:pPr>
      <w:spacing w:after="0"/>
      <w:ind w:left="1920"/>
    </w:pPr>
    <w:rPr>
      <w:rFonts w:ascii="Times New Roman" w:hAnsi="Times New Roman"/>
      <w:sz w:val="18"/>
      <w:szCs w:val="18"/>
    </w:rPr>
  </w:style>
  <w:style w:type="paragraph" w:styleId="BodyText">
    <w:name w:val="Body Text"/>
    <w:link w:val="BodyTextChar"/>
    <w:uiPriority w:val="1"/>
    <w:qFormat/>
    <w:rsid w:val="00E144FF"/>
    <w:pPr>
      <w:spacing w:before="120" w:after="120"/>
      <w:ind w:left="907"/>
    </w:pPr>
    <w:rPr>
      <w:rFonts w:ascii="Arial" w:eastAsia="Times New Roman" w:hAnsi="Arial"/>
      <w:color w:val="000000" w:themeColor="text1"/>
      <w:sz w:val="24"/>
    </w:rPr>
  </w:style>
  <w:style w:type="character" w:customStyle="1" w:styleId="BodyTextChar">
    <w:name w:val="Body Text Char"/>
    <w:basedOn w:val="DefaultParagraphFont"/>
    <w:link w:val="BodyText"/>
    <w:uiPriority w:val="1"/>
    <w:rsid w:val="00E144FF"/>
    <w:rPr>
      <w:rFonts w:ascii="Arial" w:eastAsia="Times New Roman" w:hAnsi="Arial"/>
      <w:color w:val="000000" w:themeColor="text1"/>
      <w:sz w:val="24"/>
    </w:rPr>
  </w:style>
  <w:style w:type="character" w:styleId="FollowedHyperlink">
    <w:name w:val="FollowedHyperlink"/>
    <w:basedOn w:val="DefaultParagraphFont"/>
    <w:rsid w:val="00305F04"/>
    <w:rPr>
      <w:color w:val="800080" w:themeColor="followedHyperlink"/>
      <w:u w:val="single"/>
    </w:rPr>
  </w:style>
  <w:style w:type="paragraph" w:customStyle="1" w:styleId="screen">
    <w:name w:val="screen"/>
    <w:basedOn w:val="Normal"/>
    <w:rsid w:val="00996494"/>
    <w:pPr>
      <w:pBdr>
        <w:top w:val="single" w:sz="6" w:space="0" w:color="auto"/>
        <w:left w:val="single" w:sz="6" w:space="0" w:color="auto"/>
        <w:bottom w:val="single" w:sz="6" w:space="0" w:color="auto"/>
        <w:right w:val="single" w:sz="6" w:space="0" w:color="auto"/>
      </w:pBdr>
      <w:overflowPunct w:val="0"/>
      <w:autoSpaceDE w:val="0"/>
      <w:autoSpaceDN w:val="0"/>
      <w:adjustRightInd w:val="0"/>
      <w:spacing w:before="0" w:after="0"/>
    </w:pPr>
    <w:rPr>
      <w:rFonts w:ascii="Courier New" w:hAnsi="Courier New"/>
      <w:noProof/>
      <w:sz w:val="20"/>
      <w:szCs w:val="20"/>
    </w:rPr>
  </w:style>
  <w:style w:type="character" w:styleId="CommentReference">
    <w:name w:val="annotation reference"/>
    <w:basedOn w:val="DefaultParagraphFont"/>
    <w:semiHidden/>
    <w:unhideWhenUsed/>
    <w:rsid w:val="006D1CDA"/>
    <w:rPr>
      <w:sz w:val="16"/>
      <w:szCs w:val="16"/>
    </w:rPr>
  </w:style>
  <w:style w:type="paragraph" w:styleId="CommentSubject">
    <w:name w:val="annotation subject"/>
    <w:basedOn w:val="CommentText"/>
    <w:next w:val="CommentText"/>
    <w:link w:val="CommentSubjectChar"/>
    <w:semiHidden/>
    <w:unhideWhenUsed/>
    <w:rsid w:val="006D1CDA"/>
    <w:pPr>
      <w:tabs>
        <w:tab w:val="clear" w:pos="187"/>
        <w:tab w:val="clear" w:pos="9360"/>
      </w:tabs>
      <w:spacing w:line="240" w:lineRule="auto"/>
      <w:ind w:left="0" w:firstLine="0"/>
    </w:pPr>
    <w:rPr>
      <w:b/>
      <w:bCs/>
      <w:color w:val="000000" w:themeColor="text1"/>
      <w:sz w:val="20"/>
    </w:rPr>
  </w:style>
  <w:style w:type="character" w:customStyle="1" w:styleId="CommentSubjectChar">
    <w:name w:val="Comment Subject Char"/>
    <w:basedOn w:val="CommentTextChar"/>
    <w:link w:val="CommentSubject"/>
    <w:semiHidden/>
    <w:rsid w:val="006D1CDA"/>
    <w:rPr>
      <w:rFonts w:ascii="Century Schoolbook" w:eastAsia="Times New Roman" w:hAnsi="Century Schoolbook" w:cs="Times New Roman"/>
      <w:b/>
      <w:bCs/>
      <w:color w:val="000000" w:themeColor="text1"/>
      <w:sz w:val="24"/>
    </w:rPr>
  </w:style>
  <w:style w:type="paragraph" w:styleId="Revision">
    <w:name w:val="Revision"/>
    <w:hidden/>
    <w:uiPriority w:val="99"/>
    <w:semiHidden/>
    <w:rsid w:val="009257C0"/>
    <w:rPr>
      <w:rFonts w:ascii="Century Schoolbook" w:eastAsia="Times New Roman" w:hAnsi="Century Schoolbook"/>
      <w:color w:val="000000" w:themeColor="text1"/>
      <w:sz w:val="24"/>
      <w:szCs w:val="22"/>
    </w:rPr>
  </w:style>
  <w:style w:type="table" w:styleId="LightShading-Accent2">
    <w:name w:val="Light Shading Accent 2"/>
    <w:basedOn w:val="TableNormal"/>
    <w:uiPriority w:val="60"/>
    <w:rsid w:val="000C7B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46102">
      <w:bodyDiv w:val="1"/>
      <w:marLeft w:val="0"/>
      <w:marRight w:val="0"/>
      <w:marTop w:val="0"/>
      <w:marBottom w:val="0"/>
      <w:divBdr>
        <w:top w:val="none" w:sz="0" w:space="0" w:color="auto"/>
        <w:left w:val="none" w:sz="0" w:space="0" w:color="auto"/>
        <w:bottom w:val="none" w:sz="0" w:space="0" w:color="auto"/>
        <w:right w:val="none" w:sz="0" w:space="0" w:color="auto"/>
      </w:divBdr>
    </w:div>
    <w:div w:id="102114146">
      <w:bodyDiv w:val="1"/>
      <w:marLeft w:val="0"/>
      <w:marRight w:val="0"/>
      <w:marTop w:val="0"/>
      <w:marBottom w:val="0"/>
      <w:divBdr>
        <w:top w:val="none" w:sz="0" w:space="0" w:color="auto"/>
        <w:left w:val="none" w:sz="0" w:space="0" w:color="auto"/>
        <w:bottom w:val="none" w:sz="0" w:space="0" w:color="auto"/>
        <w:right w:val="none" w:sz="0" w:space="0" w:color="auto"/>
      </w:divBdr>
    </w:div>
    <w:div w:id="124467095">
      <w:bodyDiv w:val="1"/>
      <w:marLeft w:val="0"/>
      <w:marRight w:val="0"/>
      <w:marTop w:val="0"/>
      <w:marBottom w:val="0"/>
      <w:divBdr>
        <w:top w:val="none" w:sz="0" w:space="0" w:color="auto"/>
        <w:left w:val="none" w:sz="0" w:space="0" w:color="auto"/>
        <w:bottom w:val="none" w:sz="0" w:space="0" w:color="auto"/>
        <w:right w:val="none" w:sz="0" w:space="0" w:color="auto"/>
      </w:divBdr>
    </w:div>
    <w:div w:id="138038734">
      <w:bodyDiv w:val="1"/>
      <w:marLeft w:val="0"/>
      <w:marRight w:val="0"/>
      <w:marTop w:val="0"/>
      <w:marBottom w:val="0"/>
      <w:divBdr>
        <w:top w:val="none" w:sz="0" w:space="0" w:color="auto"/>
        <w:left w:val="none" w:sz="0" w:space="0" w:color="auto"/>
        <w:bottom w:val="none" w:sz="0" w:space="0" w:color="auto"/>
        <w:right w:val="none" w:sz="0" w:space="0" w:color="auto"/>
      </w:divBdr>
    </w:div>
    <w:div w:id="209658345">
      <w:bodyDiv w:val="1"/>
      <w:marLeft w:val="0"/>
      <w:marRight w:val="0"/>
      <w:marTop w:val="0"/>
      <w:marBottom w:val="0"/>
      <w:divBdr>
        <w:top w:val="none" w:sz="0" w:space="0" w:color="auto"/>
        <w:left w:val="none" w:sz="0" w:space="0" w:color="auto"/>
        <w:bottom w:val="none" w:sz="0" w:space="0" w:color="auto"/>
        <w:right w:val="none" w:sz="0" w:space="0" w:color="auto"/>
      </w:divBdr>
    </w:div>
    <w:div w:id="216085387">
      <w:bodyDiv w:val="1"/>
      <w:marLeft w:val="0"/>
      <w:marRight w:val="0"/>
      <w:marTop w:val="0"/>
      <w:marBottom w:val="0"/>
      <w:divBdr>
        <w:top w:val="none" w:sz="0" w:space="0" w:color="auto"/>
        <w:left w:val="none" w:sz="0" w:space="0" w:color="auto"/>
        <w:bottom w:val="none" w:sz="0" w:space="0" w:color="auto"/>
        <w:right w:val="none" w:sz="0" w:space="0" w:color="auto"/>
      </w:divBdr>
    </w:div>
    <w:div w:id="301539653">
      <w:bodyDiv w:val="1"/>
      <w:marLeft w:val="0"/>
      <w:marRight w:val="0"/>
      <w:marTop w:val="0"/>
      <w:marBottom w:val="0"/>
      <w:divBdr>
        <w:top w:val="none" w:sz="0" w:space="0" w:color="auto"/>
        <w:left w:val="none" w:sz="0" w:space="0" w:color="auto"/>
        <w:bottom w:val="none" w:sz="0" w:space="0" w:color="auto"/>
        <w:right w:val="none" w:sz="0" w:space="0" w:color="auto"/>
      </w:divBdr>
    </w:div>
    <w:div w:id="305744184">
      <w:bodyDiv w:val="1"/>
      <w:marLeft w:val="0"/>
      <w:marRight w:val="0"/>
      <w:marTop w:val="0"/>
      <w:marBottom w:val="0"/>
      <w:divBdr>
        <w:top w:val="none" w:sz="0" w:space="0" w:color="auto"/>
        <w:left w:val="none" w:sz="0" w:space="0" w:color="auto"/>
        <w:bottom w:val="none" w:sz="0" w:space="0" w:color="auto"/>
        <w:right w:val="none" w:sz="0" w:space="0" w:color="auto"/>
      </w:divBdr>
    </w:div>
    <w:div w:id="353187143">
      <w:bodyDiv w:val="1"/>
      <w:marLeft w:val="0"/>
      <w:marRight w:val="0"/>
      <w:marTop w:val="0"/>
      <w:marBottom w:val="0"/>
      <w:divBdr>
        <w:top w:val="none" w:sz="0" w:space="0" w:color="auto"/>
        <w:left w:val="none" w:sz="0" w:space="0" w:color="auto"/>
        <w:bottom w:val="none" w:sz="0" w:space="0" w:color="auto"/>
        <w:right w:val="none" w:sz="0" w:space="0" w:color="auto"/>
      </w:divBdr>
    </w:div>
    <w:div w:id="559638516">
      <w:bodyDiv w:val="1"/>
      <w:marLeft w:val="0"/>
      <w:marRight w:val="0"/>
      <w:marTop w:val="0"/>
      <w:marBottom w:val="0"/>
      <w:divBdr>
        <w:top w:val="none" w:sz="0" w:space="0" w:color="auto"/>
        <w:left w:val="none" w:sz="0" w:space="0" w:color="auto"/>
        <w:bottom w:val="none" w:sz="0" w:space="0" w:color="auto"/>
        <w:right w:val="none" w:sz="0" w:space="0" w:color="auto"/>
      </w:divBdr>
    </w:div>
    <w:div w:id="565144295">
      <w:bodyDiv w:val="1"/>
      <w:marLeft w:val="0"/>
      <w:marRight w:val="0"/>
      <w:marTop w:val="0"/>
      <w:marBottom w:val="0"/>
      <w:divBdr>
        <w:top w:val="none" w:sz="0" w:space="0" w:color="auto"/>
        <w:left w:val="none" w:sz="0" w:space="0" w:color="auto"/>
        <w:bottom w:val="none" w:sz="0" w:space="0" w:color="auto"/>
        <w:right w:val="none" w:sz="0" w:space="0" w:color="auto"/>
      </w:divBdr>
    </w:div>
    <w:div w:id="746348433">
      <w:bodyDiv w:val="1"/>
      <w:marLeft w:val="0"/>
      <w:marRight w:val="0"/>
      <w:marTop w:val="0"/>
      <w:marBottom w:val="0"/>
      <w:divBdr>
        <w:top w:val="none" w:sz="0" w:space="0" w:color="auto"/>
        <w:left w:val="none" w:sz="0" w:space="0" w:color="auto"/>
        <w:bottom w:val="none" w:sz="0" w:space="0" w:color="auto"/>
        <w:right w:val="none" w:sz="0" w:space="0" w:color="auto"/>
      </w:divBdr>
    </w:div>
    <w:div w:id="771779468">
      <w:bodyDiv w:val="1"/>
      <w:marLeft w:val="0"/>
      <w:marRight w:val="0"/>
      <w:marTop w:val="0"/>
      <w:marBottom w:val="0"/>
      <w:divBdr>
        <w:top w:val="none" w:sz="0" w:space="0" w:color="auto"/>
        <w:left w:val="none" w:sz="0" w:space="0" w:color="auto"/>
        <w:bottom w:val="none" w:sz="0" w:space="0" w:color="auto"/>
        <w:right w:val="none" w:sz="0" w:space="0" w:color="auto"/>
      </w:divBdr>
    </w:div>
    <w:div w:id="778569119">
      <w:bodyDiv w:val="1"/>
      <w:marLeft w:val="0"/>
      <w:marRight w:val="0"/>
      <w:marTop w:val="0"/>
      <w:marBottom w:val="0"/>
      <w:divBdr>
        <w:top w:val="none" w:sz="0" w:space="0" w:color="auto"/>
        <w:left w:val="none" w:sz="0" w:space="0" w:color="auto"/>
        <w:bottom w:val="none" w:sz="0" w:space="0" w:color="auto"/>
        <w:right w:val="none" w:sz="0" w:space="0" w:color="auto"/>
      </w:divBdr>
    </w:div>
    <w:div w:id="814222602">
      <w:bodyDiv w:val="1"/>
      <w:marLeft w:val="0"/>
      <w:marRight w:val="0"/>
      <w:marTop w:val="0"/>
      <w:marBottom w:val="0"/>
      <w:divBdr>
        <w:top w:val="none" w:sz="0" w:space="0" w:color="auto"/>
        <w:left w:val="none" w:sz="0" w:space="0" w:color="auto"/>
        <w:bottom w:val="none" w:sz="0" w:space="0" w:color="auto"/>
        <w:right w:val="none" w:sz="0" w:space="0" w:color="auto"/>
      </w:divBdr>
    </w:div>
    <w:div w:id="897588064">
      <w:bodyDiv w:val="1"/>
      <w:marLeft w:val="0"/>
      <w:marRight w:val="0"/>
      <w:marTop w:val="0"/>
      <w:marBottom w:val="0"/>
      <w:divBdr>
        <w:top w:val="none" w:sz="0" w:space="0" w:color="auto"/>
        <w:left w:val="none" w:sz="0" w:space="0" w:color="auto"/>
        <w:bottom w:val="none" w:sz="0" w:space="0" w:color="auto"/>
        <w:right w:val="none" w:sz="0" w:space="0" w:color="auto"/>
      </w:divBdr>
    </w:div>
    <w:div w:id="970751429">
      <w:bodyDiv w:val="1"/>
      <w:marLeft w:val="0"/>
      <w:marRight w:val="0"/>
      <w:marTop w:val="0"/>
      <w:marBottom w:val="0"/>
      <w:divBdr>
        <w:top w:val="none" w:sz="0" w:space="0" w:color="auto"/>
        <w:left w:val="none" w:sz="0" w:space="0" w:color="auto"/>
        <w:bottom w:val="none" w:sz="0" w:space="0" w:color="auto"/>
        <w:right w:val="none" w:sz="0" w:space="0" w:color="auto"/>
      </w:divBdr>
    </w:div>
    <w:div w:id="1048644547">
      <w:bodyDiv w:val="1"/>
      <w:marLeft w:val="0"/>
      <w:marRight w:val="0"/>
      <w:marTop w:val="0"/>
      <w:marBottom w:val="0"/>
      <w:divBdr>
        <w:top w:val="none" w:sz="0" w:space="0" w:color="auto"/>
        <w:left w:val="none" w:sz="0" w:space="0" w:color="auto"/>
        <w:bottom w:val="none" w:sz="0" w:space="0" w:color="auto"/>
        <w:right w:val="none" w:sz="0" w:space="0" w:color="auto"/>
      </w:divBdr>
    </w:div>
    <w:div w:id="1096635433">
      <w:bodyDiv w:val="1"/>
      <w:marLeft w:val="0"/>
      <w:marRight w:val="0"/>
      <w:marTop w:val="0"/>
      <w:marBottom w:val="0"/>
      <w:divBdr>
        <w:top w:val="none" w:sz="0" w:space="0" w:color="auto"/>
        <w:left w:val="none" w:sz="0" w:space="0" w:color="auto"/>
        <w:bottom w:val="none" w:sz="0" w:space="0" w:color="auto"/>
        <w:right w:val="none" w:sz="0" w:space="0" w:color="auto"/>
      </w:divBdr>
    </w:div>
    <w:div w:id="1107433416">
      <w:bodyDiv w:val="1"/>
      <w:marLeft w:val="0"/>
      <w:marRight w:val="0"/>
      <w:marTop w:val="0"/>
      <w:marBottom w:val="0"/>
      <w:divBdr>
        <w:top w:val="none" w:sz="0" w:space="0" w:color="auto"/>
        <w:left w:val="none" w:sz="0" w:space="0" w:color="auto"/>
        <w:bottom w:val="none" w:sz="0" w:space="0" w:color="auto"/>
        <w:right w:val="none" w:sz="0" w:space="0" w:color="auto"/>
      </w:divBdr>
    </w:div>
    <w:div w:id="1266618250">
      <w:bodyDiv w:val="1"/>
      <w:marLeft w:val="0"/>
      <w:marRight w:val="0"/>
      <w:marTop w:val="0"/>
      <w:marBottom w:val="0"/>
      <w:divBdr>
        <w:top w:val="none" w:sz="0" w:space="0" w:color="auto"/>
        <w:left w:val="none" w:sz="0" w:space="0" w:color="auto"/>
        <w:bottom w:val="none" w:sz="0" w:space="0" w:color="auto"/>
        <w:right w:val="none" w:sz="0" w:space="0" w:color="auto"/>
      </w:divBdr>
    </w:div>
    <w:div w:id="1296183690">
      <w:bodyDiv w:val="1"/>
      <w:marLeft w:val="0"/>
      <w:marRight w:val="0"/>
      <w:marTop w:val="0"/>
      <w:marBottom w:val="0"/>
      <w:divBdr>
        <w:top w:val="none" w:sz="0" w:space="0" w:color="auto"/>
        <w:left w:val="none" w:sz="0" w:space="0" w:color="auto"/>
        <w:bottom w:val="none" w:sz="0" w:space="0" w:color="auto"/>
        <w:right w:val="none" w:sz="0" w:space="0" w:color="auto"/>
      </w:divBdr>
    </w:div>
    <w:div w:id="1315648799">
      <w:bodyDiv w:val="1"/>
      <w:marLeft w:val="0"/>
      <w:marRight w:val="0"/>
      <w:marTop w:val="0"/>
      <w:marBottom w:val="0"/>
      <w:divBdr>
        <w:top w:val="none" w:sz="0" w:space="0" w:color="auto"/>
        <w:left w:val="none" w:sz="0" w:space="0" w:color="auto"/>
        <w:bottom w:val="none" w:sz="0" w:space="0" w:color="auto"/>
        <w:right w:val="none" w:sz="0" w:space="0" w:color="auto"/>
      </w:divBdr>
    </w:div>
    <w:div w:id="1426540104">
      <w:bodyDiv w:val="1"/>
      <w:marLeft w:val="0"/>
      <w:marRight w:val="0"/>
      <w:marTop w:val="0"/>
      <w:marBottom w:val="0"/>
      <w:divBdr>
        <w:top w:val="none" w:sz="0" w:space="0" w:color="auto"/>
        <w:left w:val="none" w:sz="0" w:space="0" w:color="auto"/>
        <w:bottom w:val="none" w:sz="0" w:space="0" w:color="auto"/>
        <w:right w:val="none" w:sz="0" w:space="0" w:color="auto"/>
      </w:divBdr>
    </w:div>
    <w:div w:id="1465810062">
      <w:bodyDiv w:val="1"/>
      <w:marLeft w:val="0"/>
      <w:marRight w:val="0"/>
      <w:marTop w:val="0"/>
      <w:marBottom w:val="0"/>
      <w:divBdr>
        <w:top w:val="none" w:sz="0" w:space="0" w:color="auto"/>
        <w:left w:val="none" w:sz="0" w:space="0" w:color="auto"/>
        <w:bottom w:val="none" w:sz="0" w:space="0" w:color="auto"/>
        <w:right w:val="none" w:sz="0" w:space="0" w:color="auto"/>
      </w:divBdr>
    </w:div>
    <w:div w:id="1514803265">
      <w:bodyDiv w:val="1"/>
      <w:marLeft w:val="0"/>
      <w:marRight w:val="0"/>
      <w:marTop w:val="0"/>
      <w:marBottom w:val="0"/>
      <w:divBdr>
        <w:top w:val="none" w:sz="0" w:space="0" w:color="auto"/>
        <w:left w:val="none" w:sz="0" w:space="0" w:color="auto"/>
        <w:bottom w:val="none" w:sz="0" w:space="0" w:color="auto"/>
        <w:right w:val="none" w:sz="0" w:space="0" w:color="auto"/>
      </w:divBdr>
    </w:div>
    <w:div w:id="1567645142">
      <w:bodyDiv w:val="1"/>
      <w:marLeft w:val="0"/>
      <w:marRight w:val="0"/>
      <w:marTop w:val="0"/>
      <w:marBottom w:val="0"/>
      <w:divBdr>
        <w:top w:val="none" w:sz="0" w:space="0" w:color="auto"/>
        <w:left w:val="none" w:sz="0" w:space="0" w:color="auto"/>
        <w:bottom w:val="none" w:sz="0" w:space="0" w:color="auto"/>
        <w:right w:val="none" w:sz="0" w:space="0" w:color="auto"/>
      </w:divBdr>
    </w:div>
    <w:div w:id="1580556384">
      <w:bodyDiv w:val="1"/>
      <w:marLeft w:val="0"/>
      <w:marRight w:val="0"/>
      <w:marTop w:val="0"/>
      <w:marBottom w:val="0"/>
      <w:divBdr>
        <w:top w:val="none" w:sz="0" w:space="0" w:color="auto"/>
        <w:left w:val="none" w:sz="0" w:space="0" w:color="auto"/>
        <w:bottom w:val="none" w:sz="0" w:space="0" w:color="auto"/>
        <w:right w:val="none" w:sz="0" w:space="0" w:color="auto"/>
      </w:divBdr>
    </w:div>
    <w:div w:id="1603685592">
      <w:bodyDiv w:val="1"/>
      <w:marLeft w:val="0"/>
      <w:marRight w:val="0"/>
      <w:marTop w:val="0"/>
      <w:marBottom w:val="0"/>
      <w:divBdr>
        <w:top w:val="none" w:sz="0" w:space="0" w:color="auto"/>
        <w:left w:val="none" w:sz="0" w:space="0" w:color="auto"/>
        <w:bottom w:val="none" w:sz="0" w:space="0" w:color="auto"/>
        <w:right w:val="none" w:sz="0" w:space="0" w:color="auto"/>
      </w:divBdr>
    </w:div>
    <w:div w:id="1614052483">
      <w:bodyDiv w:val="1"/>
      <w:marLeft w:val="0"/>
      <w:marRight w:val="0"/>
      <w:marTop w:val="0"/>
      <w:marBottom w:val="0"/>
      <w:divBdr>
        <w:top w:val="none" w:sz="0" w:space="0" w:color="auto"/>
        <w:left w:val="none" w:sz="0" w:space="0" w:color="auto"/>
        <w:bottom w:val="none" w:sz="0" w:space="0" w:color="auto"/>
        <w:right w:val="none" w:sz="0" w:space="0" w:color="auto"/>
      </w:divBdr>
    </w:div>
    <w:div w:id="1725635322">
      <w:bodyDiv w:val="1"/>
      <w:marLeft w:val="0"/>
      <w:marRight w:val="0"/>
      <w:marTop w:val="0"/>
      <w:marBottom w:val="0"/>
      <w:divBdr>
        <w:top w:val="none" w:sz="0" w:space="0" w:color="auto"/>
        <w:left w:val="none" w:sz="0" w:space="0" w:color="auto"/>
        <w:bottom w:val="none" w:sz="0" w:space="0" w:color="auto"/>
        <w:right w:val="none" w:sz="0" w:space="0" w:color="auto"/>
      </w:divBdr>
    </w:div>
    <w:div w:id="1739859116">
      <w:bodyDiv w:val="1"/>
      <w:marLeft w:val="0"/>
      <w:marRight w:val="0"/>
      <w:marTop w:val="0"/>
      <w:marBottom w:val="0"/>
      <w:divBdr>
        <w:top w:val="none" w:sz="0" w:space="0" w:color="auto"/>
        <w:left w:val="none" w:sz="0" w:space="0" w:color="auto"/>
        <w:bottom w:val="none" w:sz="0" w:space="0" w:color="auto"/>
        <w:right w:val="none" w:sz="0" w:space="0" w:color="auto"/>
      </w:divBdr>
    </w:div>
    <w:div w:id="1833258303">
      <w:bodyDiv w:val="1"/>
      <w:marLeft w:val="0"/>
      <w:marRight w:val="0"/>
      <w:marTop w:val="0"/>
      <w:marBottom w:val="0"/>
      <w:divBdr>
        <w:top w:val="none" w:sz="0" w:space="0" w:color="auto"/>
        <w:left w:val="none" w:sz="0" w:space="0" w:color="auto"/>
        <w:bottom w:val="none" w:sz="0" w:space="0" w:color="auto"/>
        <w:right w:val="none" w:sz="0" w:space="0" w:color="auto"/>
      </w:divBdr>
    </w:div>
    <w:div w:id="1834027893">
      <w:bodyDiv w:val="1"/>
      <w:marLeft w:val="0"/>
      <w:marRight w:val="0"/>
      <w:marTop w:val="0"/>
      <w:marBottom w:val="0"/>
      <w:divBdr>
        <w:top w:val="none" w:sz="0" w:space="0" w:color="auto"/>
        <w:left w:val="none" w:sz="0" w:space="0" w:color="auto"/>
        <w:bottom w:val="none" w:sz="0" w:space="0" w:color="auto"/>
        <w:right w:val="none" w:sz="0" w:space="0" w:color="auto"/>
      </w:divBdr>
    </w:div>
    <w:div w:id="1925723572">
      <w:bodyDiv w:val="1"/>
      <w:marLeft w:val="0"/>
      <w:marRight w:val="0"/>
      <w:marTop w:val="0"/>
      <w:marBottom w:val="0"/>
      <w:divBdr>
        <w:top w:val="none" w:sz="0" w:space="0" w:color="auto"/>
        <w:left w:val="none" w:sz="0" w:space="0" w:color="auto"/>
        <w:bottom w:val="none" w:sz="0" w:space="0" w:color="auto"/>
        <w:right w:val="none" w:sz="0" w:space="0" w:color="auto"/>
      </w:divBdr>
    </w:div>
    <w:div w:id="1941057976">
      <w:bodyDiv w:val="1"/>
      <w:marLeft w:val="0"/>
      <w:marRight w:val="0"/>
      <w:marTop w:val="0"/>
      <w:marBottom w:val="0"/>
      <w:divBdr>
        <w:top w:val="none" w:sz="0" w:space="0" w:color="auto"/>
        <w:left w:val="none" w:sz="0" w:space="0" w:color="auto"/>
        <w:bottom w:val="none" w:sz="0" w:space="0" w:color="auto"/>
        <w:right w:val="none" w:sz="0" w:space="0" w:color="auto"/>
      </w:divBdr>
    </w:div>
    <w:div w:id="1948198500">
      <w:bodyDiv w:val="1"/>
      <w:marLeft w:val="0"/>
      <w:marRight w:val="0"/>
      <w:marTop w:val="0"/>
      <w:marBottom w:val="0"/>
      <w:divBdr>
        <w:top w:val="none" w:sz="0" w:space="0" w:color="auto"/>
        <w:left w:val="none" w:sz="0" w:space="0" w:color="auto"/>
        <w:bottom w:val="none" w:sz="0" w:space="0" w:color="auto"/>
        <w:right w:val="none" w:sz="0" w:space="0" w:color="auto"/>
      </w:divBdr>
    </w:div>
    <w:div w:id="1972008688">
      <w:bodyDiv w:val="1"/>
      <w:marLeft w:val="0"/>
      <w:marRight w:val="0"/>
      <w:marTop w:val="0"/>
      <w:marBottom w:val="0"/>
      <w:divBdr>
        <w:top w:val="none" w:sz="0" w:space="0" w:color="auto"/>
        <w:left w:val="none" w:sz="0" w:space="0" w:color="auto"/>
        <w:bottom w:val="none" w:sz="0" w:space="0" w:color="auto"/>
        <w:right w:val="none" w:sz="0" w:space="0" w:color="auto"/>
      </w:divBdr>
    </w:div>
    <w:div w:id="2054427526">
      <w:bodyDiv w:val="1"/>
      <w:marLeft w:val="0"/>
      <w:marRight w:val="0"/>
      <w:marTop w:val="0"/>
      <w:marBottom w:val="0"/>
      <w:divBdr>
        <w:top w:val="none" w:sz="0" w:space="0" w:color="auto"/>
        <w:left w:val="none" w:sz="0" w:space="0" w:color="auto"/>
        <w:bottom w:val="none" w:sz="0" w:space="0" w:color="auto"/>
        <w:right w:val="none" w:sz="0" w:space="0" w:color="auto"/>
      </w:divBdr>
    </w:div>
    <w:div w:id="2108303218">
      <w:bodyDiv w:val="1"/>
      <w:marLeft w:val="0"/>
      <w:marRight w:val="0"/>
      <w:marTop w:val="0"/>
      <w:marBottom w:val="0"/>
      <w:divBdr>
        <w:top w:val="none" w:sz="0" w:space="0" w:color="auto"/>
        <w:left w:val="none" w:sz="0" w:space="0" w:color="auto"/>
        <w:bottom w:val="none" w:sz="0" w:space="0" w:color="auto"/>
        <w:right w:val="none" w:sz="0" w:space="0" w:color="auto"/>
      </w:divBdr>
    </w:div>
    <w:div w:id="2127193477">
      <w:bodyDiv w:val="1"/>
      <w:marLeft w:val="0"/>
      <w:marRight w:val="0"/>
      <w:marTop w:val="0"/>
      <w:marBottom w:val="0"/>
      <w:divBdr>
        <w:top w:val="none" w:sz="0" w:space="0" w:color="auto"/>
        <w:left w:val="none" w:sz="0" w:space="0" w:color="auto"/>
        <w:bottom w:val="none" w:sz="0" w:space="0" w:color="auto"/>
        <w:right w:val="none" w:sz="0" w:space="0" w:color="auto"/>
      </w:divBdr>
    </w:div>
    <w:div w:id="2140612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scorcg\Application%20Data\Microsoft\Templates\Full%20Template_Upda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Responsible_x0020_Party xmlns="52d5b794-a0b2-4e8a-9a5b-2a399e63bdfa" xsi:nil="true"/>
    <_dlc_DocId xmlns="cdd665a5-4d39-4c80-990a-8a3abca4f55f">657KNE7CTRDA-5449-4475</_dlc_DocId>
    <_dlc_DocIdUrl xmlns="cdd665a5-4d39-4c80-990a-8a3abca4f55f">
      <Url>http://vaww.oed.portal.va.gov/pm/iehr/vista_evolution/immunization/_layouts/DocIdRedir.aspx?ID=657KNE7CTRDA-5449-4475</Url>
      <Description>657KNE7CTRDA-5449-4475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5119C73D0F3CC41A73BE42AF714D619" ma:contentTypeVersion="6" ma:contentTypeDescription="Create a new document." ma:contentTypeScope="" ma:versionID="43a5a1faaddaac842371d73a9a380d36">
  <xsd:schema xmlns:xsd="http://www.w3.org/2001/XMLSchema" xmlns:xs="http://www.w3.org/2001/XMLSchema" xmlns:p="http://schemas.microsoft.com/office/2006/metadata/properties" xmlns:ns2="cdd665a5-4d39-4c80-990a-8a3abca4f55f" xmlns:ns3="52d5b794-a0b2-4e8a-9a5b-2a399e63bdfa" targetNamespace="http://schemas.microsoft.com/office/2006/metadata/properties" ma:root="true" ma:fieldsID="30ced97c3e80d8d27a67d578072ab4e0" ns2:_="" ns3:_="">
    <xsd:import namespace="cdd665a5-4d39-4c80-990a-8a3abca4f55f"/>
    <xsd:import namespace="52d5b794-a0b2-4e8a-9a5b-2a399e63bdfa"/>
    <xsd:element name="properties">
      <xsd:complexType>
        <xsd:sequence>
          <xsd:element name="documentManagement">
            <xsd:complexType>
              <xsd:all>
                <xsd:element ref="ns2:_dlc_DocId" minOccurs="0"/>
                <xsd:element ref="ns2:_dlc_DocIdUrl" minOccurs="0"/>
                <xsd:element ref="ns2:_dlc_DocIdPersistId" minOccurs="0"/>
                <xsd:element ref="ns3:Responsible_x0020_Par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2d5b794-a0b2-4e8a-9a5b-2a399e63bdfa" elementFormDefault="qualified">
    <xsd:import namespace="http://schemas.microsoft.com/office/2006/documentManagement/types"/>
    <xsd:import namespace="http://schemas.microsoft.com/office/infopath/2007/PartnerControls"/>
    <xsd:element name="Responsible_x0020_Party" ma:index="11" nillable="true" ma:displayName="Responsible Party" ma:internalName="Responsible_x0020_Part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79D71-341F-4D7A-9EBC-E5BD978760B0}">
  <ds:schemaRefs>
    <ds:schemaRef ds:uri="http://schemas.microsoft.com/sharepoint/v3/contenttype/forms"/>
  </ds:schemaRefs>
</ds:datastoreItem>
</file>

<file path=customXml/itemProps2.xml><?xml version="1.0" encoding="utf-8"?>
<ds:datastoreItem xmlns:ds="http://schemas.openxmlformats.org/officeDocument/2006/customXml" ds:itemID="{D3A0BDFF-C6E9-4D90-B2AA-A3910C5B4B4F}">
  <ds:schemaRefs>
    <ds:schemaRef ds:uri="http://schemas.microsoft.com/office/2006/metadata/longProperties"/>
  </ds:schemaRefs>
</ds:datastoreItem>
</file>

<file path=customXml/itemProps3.xml><?xml version="1.0" encoding="utf-8"?>
<ds:datastoreItem xmlns:ds="http://schemas.openxmlformats.org/officeDocument/2006/customXml" ds:itemID="{AE9D7AEF-C3FB-4002-A9A7-79BBD532C219}">
  <ds:schemaRefs>
    <ds:schemaRef ds:uri="http://schemas.microsoft.com/office/2006/metadata/properties"/>
    <ds:schemaRef ds:uri="52d5b794-a0b2-4e8a-9a5b-2a399e63bdfa"/>
    <ds:schemaRef ds:uri="cdd665a5-4d39-4c80-990a-8a3abca4f55f"/>
  </ds:schemaRefs>
</ds:datastoreItem>
</file>

<file path=customXml/itemProps4.xml><?xml version="1.0" encoding="utf-8"?>
<ds:datastoreItem xmlns:ds="http://schemas.openxmlformats.org/officeDocument/2006/customXml" ds:itemID="{1DF370AA-B916-4C78-8CD1-37139BBC9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52d5b794-a0b2-4e8a-9a5b-2a399e63bd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D0E7578-2A9D-4729-B25A-DE249B58BC90}">
  <ds:schemaRefs>
    <ds:schemaRef ds:uri="http://schemas.microsoft.com/sharepoint/events"/>
  </ds:schemaRefs>
</ds:datastoreItem>
</file>

<file path=customXml/itemProps6.xml><?xml version="1.0" encoding="utf-8"?>
<ds:datastoreItem xmlns:ds="http://schemas.openxmlformats.org/officeDocument/2006/customXml" ds:itemID="{041C2CFB-85E0-4D72-8B24-B5B3C12A7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Template_Updated.dot</Template>
  <TotalTime>114</TotalTime>
  <Pages>116</Pages>
  <Words>37783</Words>
  <Characters>215366</Characters>
  <Application>Microsoft Office Word</Application>
  <DocSecurity>0</DocSecurity>
  <Lines>1794</Lines>
  <Paragraphs>505</Paragraphs>
  <ScaleCrop>false</ScaleCrop>
  <HeadingPairs>
    <vt:vector size="2" baseType="variant">
      <vt:variant>
        <vt:lpstr>Title</vt:lpstr>
      </vt:variant>
      <vt:variant>
        <vt:i4>1</vt:i4>
      </vt:variant>
    </vt:vector>
  </HeadingPairs>
  <TitlesOfParts>
    <vt:vector size="1" baseType="lpstr">
      <vt:lpstr>VIMM 2.0 Change Management Plan</vt:lpstr>
    </vt:vector>
  </TitlesOfParts>
  <Company>Medsphere Systems Corporation</Company>
  <LinksUpToDate>false</LinksUpToDate>
  <CharactersWithSpaces>252644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VIMM 2.0 Patient Care Encounter (PCE) Technical Manual</dc:title>
  <dc:subject>User Manual (modernized)</dc:subject>
  <dc:creator>VIMM 2.0 IPT EPMO/BAM</dc:creator>
  <cp:keywords>user experience, management, plan, change management management plan, cm plan, template
 Remediated by Raymond Steele VA OI&amp;T/BAM</cp:keywords>
  <cp:lastModifiedBy>Steele, Raymond L.</cp:lastModifiedBy>
  <cp:revision>23</cp:revision>
  <cp:lastPrinted>2016-08-11T17:37:00Z</cp:lastPrinted>
  <dcterms:created xsi:type="dcterms:W3CDTF">2016-11-23T13:13:00Z</dcterms:created>
  <dcterms:modified xsi:type="dcterms:W3CDTF">2016-11-28T13:44:00Z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Required for PMAS">
    <vt:lpwstr>0</vt:lpwstr>
  </property>
  <property fmtid="{D5CDD505-2E9C-101B-9397-08002B2CF9AE}" pid="4" name="TemplateUrl">
    <vt:lpwstr/>
  </property>
  <property fmtid="{D5CDD505-2E9C-101B-9397-08002B2CF9AE}" pid="5" name="Process ID">
    <vt:lpwstr>3;#</vt:lpwstr>
  </property>
  <property fmtid="{D5CDD505-2E9C-101B-9397-08002B2CF9AE}" pid="6" name="Required by Operational Readiness">
    <vt:lpwstr>0</vt:lpwstr>
  </property>
  <property fmtid="{D5CDD505-2E9C-101B-9397-08002B2CF9AE}" pid="7" name="Contributors">
    <vt:lpwstr/>
  </property>
  <property fmtid="{D5CDD505-2E9C-101B-9397-08002B2CF9AE}" pid="8" name="Public Storage Location">
    <vt:lpwstr>1</vt:lpwstr>
  </property>
  <property fmtid="{D5CDD505-2E9C-101B-9397-08002B2CF9AE}" pid="9" name="Reviewed at Milestone (Multi-Select)">
    <vt:lpwstr>;#MS2;#</vt:lpwstr>
  </property>
  <property fmtid="{D5CDD505-2E9C-101B-9397-08002B2CF9AE}" pid="10" name="Action Requested">
    <vt:lpwstr>Push to Production</vt:lpwstr>
  </property>
  <property fmtid="{D5CDD505-2E9C-101B-9397-08002B2CF9AE}" pid="11" name="Description0">
    <vt:lpwstr>provides template for creation of project change management plans for change control purposes.</vt:lpwstr>
  </property>
  <property fmtid="{D5CDD505-2E9C-101B-9397-08002B2CF9AE}" pid="12" name="Responsible Role">
    <vt:lpwstr/>
  </property>
  <property fmtid="{D5CDD505-2E9C-101B-9397-08002B2CF9AE}" pid="13" name="Required for National Release">
    <vt:lpwstr>0</vt:lpwstr>
  </property>
  <property fmtid="{D5CDD505-2E9C-101B-9397-08002B2CF9AE}" pid="14" name="PMAS Milestone Required">
    <vt:lpwstr>MS 2</vt:lpwstr>
  </property>
  <property fmtid="{D5CDD505-2E9C-101B-9397-08002B2CF9AE}" pid="15" name="xd_ProgID">
    <vt:lpwstr/>
  </property>
  <property fmtid="{D5CDD505-2E9C-101B-9397-08002B2CF9AE}" pid="16" name="Artifact Owner">
    <vt:lpwstr>22</vt:lpwstr>
  </property>
  <property fmtid="{D5CDD505-2E9C-101B-9397-08002B2CF9AE}" pid="17" name="Version Control Storage Location">
    <vt:lpwstr>1</vt:lpwstr>
  </property>
  <property fmtid="{D5CDD505-2E9C-101B-9397-08002B2CF9AE}" pid="18" name="Required for Assessment and Authorizatio">
    <vt:lpwstr>0</vt:lpwstr>
  </property>
  <property fmtid="{D5CDD505-2E9C-101B-9397-08002B2CF9AE}" pid="19" name="Order">
    <vt:lpwstr>157900.000000000</vt:lpwstr>
  </property>
  <property fmtid="{D5CDD505-2E9C-101B-9397-08002B2CF9AE}" pid="20" name="MetaInfo">
    <vt:lpwstr/>
  </property>
  <property fmtid="{D5CDD505-2E9C-101B-9397-08002B2CF9AE}" pid="21" name="ContentTypeId">
    <vt:lpwstr>0x01010045119C73D0F3CC41A73BE42AF714D619</vt:lpwstr>
  </property>
  <property fmtid="{D5CDD505-2E9C-101B-9397-08002B2CF9AE}" pid="22" name="_dlc_DocIdItemGuid">
    <vt:lpwstr>0f125227-0c46-420f-8871-2a0c8b1ccdcc</vt:lpwstr>
  </property>
  <property fmtid="{D5CDD505-2E9C-101B-9397-08002B2CF9AE}" pid="23" name="Responsible Party">
    <vt:lpwstr/>
  </property>
  <property fmtid="{D5CDD505-2E9C-101B-9397-08002B2CF9AE}" pid="24" name="_dlc_DocId">
    <vt:lpwstr>657KNE7CTRDA-5449-3465</vt:lpwstr>
  </property>
  <property fmtid="{D5CDD505-2E9C-101B-9397-08002B2CF9AE}" pid="25" name="_dlc_DocIdUrl">
    <vt:lpwstr>http://vaww.oed.portal.va.gov/pm/iehr/vista_evolution/immunization/_layouts/DocIdRedir.aspx?ID=657KNE7CTRDA-5449-3465, 657KNE7CTRDA-5449-3465</vt:lpwstr>
  </property>
</Properties>
</file>