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C7FAA" w14:textId="77777777" w:rsidR="003749E9" w:rsidRPr="006327FB" w:rsidRDefault="003749E9" w:rsidP="006327FB">
      <w:pPr>
        <w:spacing w:before="0" w:after="0"/>
        <w:jc w:val="center"/>
        <w:rPr>
          <w:rFonts w:eastAsiaTheme="minorHAnsi" w:cstheme="minorBidi"/>
          <w:b/>
          <w:sz w:val="52"/>
          <w:szCs w:val="52"/>
        </w:rPr>
      </w:pPr>
      <w:bookmarkStart w:id="0" w:name="_GoBack"/>
      <w:bookmarkEnd w:id="0"/>
      <w:r w:rsidRPr="006327FB">
        <w:rPr>
          <w:rFonts w:eastAsiaTheme="minorHAnsi" w:cstheme="minorBidi"/>
          <w:b/>
          <w:sz w:val="52"/>
          <w:szCs w:val="52"/>
        </w:rPr>
        <w:t>Patient Care Encounter (PCE)</w:t>
      </w:r>
    </w:p>
    <w:p w14:paraId="078C7FAB" w14:textId="77777777" w:rsidR="003749E9" w:rsidRPr="006327FB" w:rsidRDefault="003749E9" w:rsidP="006327FB">
      <w:pPr>
        <w:spacing w:before="0" w:after="0"/>
        <w:jc w:val="center"/>
        <w:rPr>
          <w:rFonts w:eastAsiaTheme="minorHAnsi" w:cstheme="minorBidi"/>
          <w:b/>
          <w:sz w:val="52"/>
          <w:szCs w:val="52"/>
        </w:rPr>
      </w:pPr>
    </w:p>
    <w:p w14:paraId="078C7FAC" w14:textId="77777777" w:rsidR="003749E9" w:rsidRPr="006327FB" w:rsidRDefault="003749E9" w:rsidP="006327FB">
      <w:pPr>
        <w:spacing w:before="0" w:after="0"/>
        <w:jc w:val="center"/>
        <w:rPr>
          <w:rFonts w:eastAsiaTheme="minorHAnsi" w:cstheme="minorBidi"/>
          <w:b/>
          <w:sz w:val="52"/>
          <w:szCs w:val="52"/>
        </w:rPr>
      </w:pPr>
      <w:r w:rsidRPr="006327FB">
        <w:rPr>
          <w:rFonts w:eastAsiaTheme="minorHAnsi" w:cstheme="minorBidi"/>
          <w:b/>
          <w:sz w:val="52"/>
          <w:szCs w:val="52"/>
        </w:rPr>
        <w:t>Technical Manual</w:t>
      </w:r>
    </w:p>
    <w:p w14:paraId="078C7FB1" w14:textId="77777777" w:rsidR="003749E9" w:rsidRPr="00841F54" w:rsidRDefault="003749E9" w:rsidP="00E22A9D">
      <w:pPr>
        <w:jc w:val="center"/>
        <w:rPr>
          <w:rFonts w:eastAsiaTheme="minorHAnsi" w:cstheme="minorBidi"/>
        </w:rPr>
      </w:pPr>
    </w:p>
    <w:p w14:paraId="078C7FB2" w14:textId="77777777" w:rsidR="003749E9" w:rsidRPr="00841F54" w:rsidRDefault="003749E9" w:rsidP="00E22A9D">
      <w:pPr>
        <w:jc w:val="center"/>
        <w:rPr>
          <w:rFonts w:eastAsiaTheme="minorHAnsi" w:cstheme="minorBidi"/>
        </w:rPr>
      </w:pPr>
      <w:r w:rsidRPr="00841F54">
        <w:rPr>
          <w:rFonts w:eastAsiaTheme="minorHAnsi" w:cstheme="minorBidi"/>
          <w:noProof/>
        </w:rPr>
        <w:drawing>
          <wp:inline distT="0" distB="0" distL="0" distR="0" wp14:anchorId="078C8EB6" wp14:editId="3B29598F">
            <wp:extent cx="2933205" cy="2893206"/>
            <wp:effectExtent l="0" t="0" r="635" b="2540"/>
            <wp:docPr id="2" name="Picture 2" descr="Department Of Veterans Affai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844" cy="2900741"/>
                    </a:xfrm>
                    <a:prstGeom prst="rect">
                      <a:avLst/>
                    </a:prstGeom>
                    <a:noFill/>
                    <a:ln>
                      <a:noFill/>
                    </a:ln>
                  </pic:spPr>
                </pic:pic>
              </a:graphicData>
            </a:graphic>
          </wp:inline>
        </w:drawing>
      </w:r>
    </w:p>
    <w:p w14:paraId="078C7FB3" w14:textId="77777777" w:rsidR="003749E9" w:rsidRPr="00841F54" w:rsidRDefault="003749E9" w:rsidP="00E22A9D">
      <w:pPr>
        <w:jc w:val="center"/>
        <w:rPr>
          <w:rFonts w:eastAsiaTheme="minorHAnsi" w:cstheme="minorBidi"/>
        </w:rPr>
      </w:pPr>
    </w:p>
    <w:p w14:paraId="078C7FB4" w14:textId="77777777" w:rsidR="003749E9" w:rsidRPr="00841F54" w:rsidRDefault="003749E9" w:rsidP="00E22A9D">
      <w:pPr>
        <w:jc w:val="center"/>
        <w:rPr>
          <w:rFonts w:eastAsiaTheme="minorHAnsi" w:cstheme="minorBidi"/>
        </w:rPr>
      </w:pPr>
    </w:p>
    <w:p w14:paraId="078C7FB5" w14:textId="77777777" w:rsidR="003749E9" w:rsidRPr="001605DC" w:rsidRDefault="003749E9" w:rsidP="001605DC">
      <w:pPr>
        <w:spacing w:before="0" w:after="0"/>
        <w:jc w:val="center"/>
        <w:rPr>
          <w:rFonts w:eastAsiaTheme="minorHAnsi" w:cstheme="minorBidi"/>
          <w:b/>
          <w:sz w:val="48"/>
          <w:szCs w:val="48"/>
        </w:rPr>
      </w:pPr>
      <w:r w:rsidRPr="001605DC">
        <w:rPr>
          <w:rFonts w:eastAsiaTheme="minorHAnsi" w:cstheme="minorBidi"/>
          <w:b/>
          <w:sz w:val="48"/>
          <w:szCs w:val="48"/>
        </w:rPr>
        <w:t>Version 1.0</w:t>
      </w:r>
    </w:p>
    <w:p w14:paraId="701D5D1A" w14:textId="77777777" w:rsidR="001605DC" w:rsidRPr="001605DC" w:rsidRDefault="001605DC" w:rsidP="001605DC">
      <w:pPr>
        <w:spacing w:before="0" w:after="0"/>
        <w:jc w:val="center"/>
        <w:rPr>
          <w:rFonts w:eastAsiaTheme="minorHAnsi" w:cstheme="minorBidi"/>
          <w:b/>
          <w:sz w:val="48"/>
          <w:szCs w:val="48"/>
        </w:rPr>
      </w:pPr>
    </w:p>
    <w:p w14:paraId="078C7FB8" w14:textId="77777777" w:rsidR="003749E9" w:rsidRPr="001605DC" w:rsidRDefault="003749E9" w:rsidP="001605DC">
      <w:pPr>
        <w:spacing w:before="0" w:after="0"/>
        <w:jc w:val="center"/>
        <w:rPr>
          <w:rFonts w:eastAsiaTheme="minorHAnsi" w:cstheme="minorBidi"/>
          <w:b/>
          <w:sz w:val="48"/>
          <w:szCs w:val="48"/>
        </w:rPr>
      </w:pPr>
      <w:r w:rsidRPr="001605DC">
        <w:rPr>
          <w:rFonts w:eastAsiaTheme="minorHAnsi" w:cstheme="minorBidi"/>
          <w:b/>
          <w:sz w:val="48"/>
          <w:szCs w:val="48"/>
        </w:rPr>
        <w:t>August 1996</w:t>
      </w:r>
    </w:p>
    <w:p w14:paraId="31899D31" w14:textId="77777777" w:rsidR="001605DC" w:rsidRPr="001605DC" w:rsidRDefault="001605DC" w:rsidP="001605DC">
      <w:pPr>
        <w:spacing w:before="0" w:after="0"/>
        <w:jc w:val="center"/>
        <w:rPr>
          <w:rFonts w:eastAsiaTheme="minorHAnsi" w:cstheme="minorBidi"/>
          <w:b/>
          <w:sz w:val="48"/>
          <w:szCs w:val="48"/>
        </w:rPr>
      </w:pPr>
    </w:p>
    <w:p w14:paraId="078C7FBD" w14:textId="3C427ACF" w:rsidR="003749E9" w:rsidRPr="001605DC" w:rsidRDefault="003749E9" w:rsidP="001605DC">
      <w:pPr>
        <w:spacing w:before="0" w:after="0"/>
        <w:jc w:val="center"/>
        <w:rPr>
          <w:rFonts w:eastAsiaTheme="minorHAnsi" w:cstheme="minorBidi"/>
          <w:b/>
          <w:sz w:val="48"/>
          <w:szCs w:val="48"/>
        </w:rPr>
      </w:pPr>
      <w:r w:rsidRPr="001605DC">
        <w:rPr>
          <w:rFonts w:eastAsiaTheme="minorHAnsi" w:cstheme="minorBidi"/>
          <w:b/>
          <w:sz w:val="48"/>
          <w:szCs w:val="48"/>
        </w:rPr>
        <w:t xml:space="preserve">(Revised </w:t>
      </w:r>
      <w:r w:rsidR="0043004A" w:rsidRPr="001605DC">
        <w:rPr>
          <w:rFonts w:eastAsiaTheme="minorHAnsi" w:cstheme="minorBidi"/>
          <w:b/>
          <w:sz w:val="48"/>
          <w:szCs w:val="48"/>
        </w:rPr>
        <w:t>December</w:t>
      </w:r>
      <w:r w:rsidRPr="001605DC">
        <w:rPr>
          <w:rFonts w:eastAsiaTheme="minorHAnsi" w:cstheme="minorBidi"/>
          <w:b/>
          <w:sz w:val="48"/>
          <w:szCs w:val="48"/>
        </w:rPr>
        <w:t xml:space="preserve"> 201</w:t>
      </w:r>
      <w:r w:rsidR="000F06B0" w:rsidRPr="001605DC">
        <w:rPr>
          <w:rFonts w:eastAsiaTheme="minorHAnsi" w:cstheme="minorBidi"/>
          <w:b/>
          <w:sz w:val="48"/>
          <w:szCs w:val="48"/>
        </w:rPr>
        <w:t>7</w:t>
      </w:r>
      <w:r w:rsidRPr="001605DC">
        <w:rPr>
          <w:rFonts w:eastAsiaTheme="minorHAnsi" w:cstheme="minorBidi"/>
          <w:b/>
          <w:sz w:val="48"/>
          <w:szCs w:val="48"/>
        </w:rPr>
        <w:t>)</w:t>
      </w:r>
    </w:p>
    <w:p w14:paraId="078C7FC0" w14:textId="77777777" w:rsidR="003749E9" w:rsidRPr="00841F54" w:rsidRDefault="003749E9" w:rsidP="00E22A9D">
      <w:pPr>
        <w:jc w:val="center"/>
        <w:rPr>
          <w:rFonts w:eastAsiaTheme="minorHAnsi" w:cstheme="minorBidi"/>
        </w:rPr>
      </w:pPr>
      <w:bookmarkStart w:id="1" w:name="_Toc90950328"/>
      <w:bookmarkStart w:id="2" w:name="_Toc91389435"/>
    </w:p>
    <w:p w14:paraId="078C7FC1" w14:textId="77777777" w:rsidR="003749E9" w:rsidRPr="00841F54" w:rsidRDefault="003749E9" w:rsidP="001605DC">
      <w:pPr>
        <w:spacing w:before="0" w:after="0"/>
        <w:jc w:val="center"/>
        <w:rPr>
          <w:rFonts w:eastAsiaTheme="minorHAnsi" w:cstheme="minorBidi"/>
        </w:rPr>
      </w:pPr>
      <w:r w:rsidRPr="00841F54">
        <w:rPr>
          <w:rFonts w:eastAsiaTheme="minorHAnsi" w:cstheme="minorBidi"/>
        </w:rPr>
        <w:t>Department Of Veterans Affairs</w:t>
      </w:r>
      <w:bookmarkEnd w:id="1"/>
      <w:bookmarkEnd w:id="2"/>
    </w:p>
    <w:p w14:paraId="078C7FC2" w14:textId="77777777" w:rsidR="003749E9" w:rsidRPr="00841F54" w:rsidRDefault="003749E9" w:rsidP="001605DC">
      <w:pPr>
        <w:spacing w:before="0" w:after="0"/>
        <w:jc w:val="center"/>
        <w:rPr>
          <w:rFonts w:eastAsiaTheme="minorHAnsi" w:cstheme="minorBidi"/>
        </w:rPr>
      </w:pPr>
      <w:r w:rsidRPr="00841F54">
        <w:rPr>
          <w:rFonts w:eastAsiaTheme="minorHAnsi" w:cstheme="minorBidi"/>
        </w:rPr>
        <w:t>Office of Information &amp; Technology</w:t>
      </w:r>
    </w:p>
    <w:p w14:paraId="078C7FC3" w14:textId="77777777" w:rsidR="003749E9" w:rsidRPr="00841F54" w:rsidRDefault="003749E9" w:rsidP="001605DC">
      <w:pPr>
        <w:spacing w:before="0" w:after="0"/>
        <w:jc w:val="center"/>
        <w:rPr>
          <w:rFonts w:eastAsiaTheme="minorHAnsi" w:cstheme="minorBidi"/>
        </w:rPr>
      </w:pPr>
      <w:r w:rsidRPr="00841F54">
        <w:rPr>
          <w:rFonts w:eastAsiaTheme="minorHAnsi" w:cstheme="minorBidi"/>
        </w:rPr>
        <w:t>Product Development</w:t>
      </w:r>
    </w:p>
    <w:p w14:paraId="078C7FC4" w14:textId="77777777" w:rsidR="007E0B64" w:rsidRPr="00841F54" w:rsidRDefault="007E0B64" w:rsidP="00E22A9D">
      <w:pPr>
        <w:rPr>
          <w:rFonts w:eastAsiaTheme="minorHAnsi" w:cstheme="minorBidi"/>
        </w:rPr>
      </w:pPr>
    </w:p>
    <w:p w14:paraId="078C7FC5" w14:textId="77777777" w:rsidR="007E0B64" w:rsidRPr="00841F54" w:rsidRDefault="007E0B64" w:rsidP="00E22A9D">
      <w:pPr>
        <w:rPr>
          <w:rFonts w:eastAsiaTheme="minorHAnsi" w:cstheme="minorBidi"/>
        </w:rPr>
        <w:sectPr w:rsidR="007E0B64" w:rsidRPr="00841F54" w:rsidSect="00B62001">
          <w:footerReference w:type="default" r:id="rId15"/>
          <w:pgSz w:w="12240" w:h="15840" w:code="1"/>
          <w:pgMar w:top="1440" w:right="1440" w:bottom="1440" w:left="1440" w:header="720" w:footer="720" w:gutter="0"/>
          <w:pgNumType w:fmt="lowerRoman" w:start="1"/>
          <w:cols w:space="720"/>
          <w:titlePg/>
          <w:docGrid w:linePitch="326"/>
        </w:sectPr>
      </w:pPr>
    </w:p>
    <w:p w14:paraId="078C7FC6" w14:textId="2FB37D11" w:rsidR="00B46B70" w:rsidRPr="00841F54" w:rsidRDefault="00D30784" w:rsidP="00E22A9D">
      <w:pPr>
        <w:jc w:val="center"/>
        <w:rPr>
          <w:rFonts w:eastAsiaTheme="minorHAnsi" w:cstheme="minorBidi"/>
          <w:b/>
          <w:sz w:val="28"/>
          <w:u w:val="single"/>
        </w:rPr>
      </w:pPr>
      <w:r w:rsidRPr="00841F54">
        <w:rPr>
          <w:rFonts w:eastAsiaTheme="minorHAnsi" w:cstheme="minorBidi"/>
          <w:b/>
          <w:sz w:val="28"/>
          <w:u w:val="single"/>
        </w:rPr>
        <w:lastRenderedPageBreak/>
        <w:t>REVISION HISTORY</w:t>
      </w:r>
    </w:p>
    <w:tbl>
      <w:tblPr>
        <w:tblStyle w:val="LightList"/>
        <w:tblW w:w="5000" w:type="pct"/>
        <w:tblLayout w:type="fixed"/>
        <w:tblLook w:val="0000" w:firstRow="0" w:lastRow="0" w:firstColumn="0" w:lastColumn="0" w:noHBand="0" w:noVBand="0"/>
        <w:tblCaption w:val="revision history"/>
        <w:tblDescription w:val="the history of this document"/>
      </w:tblPr>
      <w:tblGrid>
        <w:gridCol w:w="1418"/>
        <w:gridCol w:w="4541"/>
        <w:gridCol w:w="1934"/>
        <w:gridCol w:w="1683"/>
      </w:tblGrid>
      <w:tr w:rsidR="00685542" w:rsidRPr="003D10FB" w14:paraId="078C7FCB" w14:textId="77777777" w:rsidTr="00D24125">
        <w:trPr>
          <w:trHeight w:val="395"/>
          <w:tblHeader/>
        </w:trPr>
        <w:tc>
          <w:tcPr>
            <w:cnfStyle w:val="000010000000" w:firstRow="0" w:lastRow="0" w:firstColumn="0" w:lastColumn="0" w:oddVBand="1" w:evenVBand="0" w:oddHBand="0" w:evenHBand="0" w:firstRowFirstColumn="0" w:firstRowLastColumn="0" w:lastRowFirstColumn="0" w:lastRowLastColumn="0"/>
            <w:tcW w:w="740" w:type="pct"/>
          </w:tcPr>
          <w:p w14:paraId="078C7FC7" w14:textId="77777777" w:rsidR="00685542" w:rsidRPr="003D10FB" w:rsidRDefault="006C5D83" w:rsidP="003D10FB">
            <w:pPr>
              <w:jc w:val="center"/>
              <w:rPr>
                <w:rFonts w:eastAsiaTheme="minorHAnsi" w:cstheme="minorBidi"/>
                <w:b/>
              </w:rPr>
            </w:pPr>
            <w:bookmarkStart w:id="3" w:name="ColumnTitle_01"/>
            <w:bookmarkEnd w:id="3"/>
            <w:r w:rsidRPr="003D10FB">
              <w:rPr>
                <w:rFonts w:eastAsiaTheme="minorHAnsi" w:cstheme="minorBidi"/>
                <w:b/>
              </w:rPr>
              <w:t>DATE</w:t>
            </w:r>
          </w:p>
        </w:tc>
        <w:tc>
          <w:tcPr>
            <w:tcW w:w="2371" w:type="pct"/>
          </w:tcPr>
          <w:p w14:paraId="078C7FC8" w14:textId="77777777" w:rsidR="00685542" w:rsidRPr="003D10FB" w:rsidRDefault="006C5D83" w:rsidP="003D10FB">
            <w:pPr>
              <w:jc w:val="cente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3D10FB">
              <w:rPr>
                <w:rFonts w:eastAsiaTheme="minorHAnsi" w:cstheme="minorBidi"/>
                <w:b/>
              </w:rPr>
              <w:t>VERSION</w:t>
            </w:r>
          </w:p>
        </w:tc>
        <w:tc>
          <w:tcPr>
            <w:cnfStyle w:val="000010000000" w:firstRow="0" w:lastRow="0" w:firstColumn="0" w:lastColumn="0" w:oddVBand="1" w:evenVBand="0" w:oddHBand="0" w:evenHBand="0" w:firstRowFirstColumn="0" w:firstRowLastColumn="0" w:lastRowFirstColumn="0" w:lastRowLastColumn="0"/>
            <w:tcW w:w="1010" w:type="pct"/>
          </w:tcPr>
          <w:p w14:paraId="078C7FC9" w14:textId="77777777" w:rsidR="00685542" w:rsidRPr="003D10FB" w:rsidRDefault="006C5D83" w:rsidP="003D10FB">
            <w:pPr>
              <w:jc w:val="center"/>
              <w:rPr>
                <w:rFonts w:eastAsiaTheme="minorHAnsi" w:cstheme="minorBidi"/>
                <w:b/>
              </w:rPr>
            </w:pPr>
            <w:r w:rsidRPr="003D10FB">
              <w:rPr>
                <w:rFonts w:eastAsiaTheme="minorHAnsi" w:cstheme="minorBidi"/>
                <w:b/>
              </w:rPr>
              <w:t>DESCRIPTION</w:t>
            </w:r>
          </w:p>
        </w:tc>
        <w:tc>
          <w:tcPr>
            <w:tcW w:w="879" w:type="pct"/>
          </w:tcPr>
          <w:p w14:paraId="078C7FCA" w14:textId="77777777" w:rsidR="00685542" w:rsidRPr="003D10FB" w:rsidRDefault="006C5D83" w:rsidP="003D10FB">
            <w:pPr>
              <w:jc w:val="cente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3D10FB">
              <w:rPr>
                <w:rFonts w:eastAsiaTheme="minorHAnsi" w:cstheme="minorBidi"/>
                <w:b/>
              </w:rPr>
              <w:t>AUTHOR</w:t>
            </w:r>
          </w:p>
        </w:tc>
      </w:tr>
      <w:tr w:rsidR="000F06B0" w:rsidRPr="00841F54" w14:paraId="394108F0"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32479A00" w14:textId="6BABD662" w:rsidR="000F06B0" w:rsidRPr="00841F54" w:rsidRDefault="000F06B0" w:rsidP="002F6348">
            <w:pPr>
              <w:rPr>
                <w:rFonts w:eastAsiaTheme="minorHAnsi" w:cstheme="minorBidi"/>
              </w:rPr>
            </w:pPr>
            <w:r>
              <w:t>1</w:t>
            </w:r>
            <w:r w:rsidR="002F6348">
              <w:t>2</w:t>
            </w:r>
            <w:r w:rsidRPr="00C074AF">
              <w:t>/201</w:t>
            </w:r>
            <w:r>
              <w:t>7</w:t>
            </w:r>
          </w:p>
        </w:tc>
        <w:tc>
          <w:tcPr>
            <w:tcW w:w="2371" w:type="pct"/>
          </w:tcPr>
          <w:p w14:paraId="7FEBB7FB" w14:textId="4226FEFE" w:rsidR="000F06B0" w:rsidRPr="00841F54" w:rsidRDefault="000F06B0" w:rsidP="000F06B0">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C074AF">
              <w:t>PX*1*21</w:t>
            </w:r>
            <w:r>
              <w:t>9</w:t>
            </w:r>
          </w:p>
        </w:tc>
        <w:tc>
          <w:tcPr>
            <w:cnfStyle w:val="000010000000" w:firstRow="0" w:lastRow="0" w:firstColumn="0" w:lastColumn="0" w:oddVBand="1" w:evenVBand="0" w:oddHBand="0" w:evenHBand="0" w:firstRowFirstColumn="0" w:firstRowLastColumn="0" w:lastRowFirstColumn="0" w:lastRowLastColumn="0"/>
            <w:tcW w:w="1010" w:type="pct"/>
          </w:tcPr>
          <w:p w14:paraId="518FDAEE" w14:textId="0CED2C1A" w:rsidR="00C4796C" w:rsidRPr="00516707" w:rsidRDefault="00C4796C" w:rsidP="00E22A9D">
            <w:r w:rsidRPr="00516707">
              <w:t>Made updates to sections</w:t>
            </w:r>
            <w:r w:rsidR="00A77D8E">
              <w:t>:</w:t>
            </w:r>
            <w:r w:rsidRPr="00516707">
              <w:t xml:space="preserve"> </w:t>
            </w:r>
            <w:r w:rsidR="00585F60" w:rsidRPr="00516707">
              <w:t xml:space="preserve">2.1, </w:t>
            </w:r>
            <w:r w:rsidRPr="00516707">
              <w:t>15.1.</w:t>
            </w:r>
          </w:p>
          <w:p w14:paraId="10FE0B0D" w14:textId="1AA83EBA" w:rsidR="00C4796C" w:rsidRPr="00E31604" w:rsidRDefault="00527FDE" w:rsidP="00A77D8E">
            <w:r w:rsidRPr="00516707">
              <w:t>Added section 2.2.</w:t>
            </w:r>
            <w:r w:rsidR="00516707" w:rsidRPr="00516707">
              <w:t>3</w:t>
            </w:r>
            <w:r w:rsidRPr="00516707">
              <w:t>.</w:t>
            </w:r>
          </w:p>
        </w:tc>
        <w:tc>
          <w:tcPr>
            <w:tcW w:w="879" w:type="pct"/>
          </w:tcPr>
          <w:p w14:paraId="7CFAB6BA" w14:textId="505393D2" w:rsidR="000F06B0" w:rsidRPr="00841F54" w:rsidRDefault="000F06B0" w:rsidP="0064767F">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Pr>
                <w:rFonts w:eastAsiaTheme="minorHAnsi" w:cstheme="minorBidi"/>
              </w:rPr>
              <w:t>Tim Dawson</w:t>
            </w:r>
            <w:r w:rsidRPr="00841F54">
              <w:rPr>
                <w:rFonts w:eastAsiaTheme="minorHAnsi" w:cstheme="minorBidi"/>
              </w:rPr>
              <w:t xml:space="preserve">/ </w:t>
            </w:r>
            <w:r w:rsidR="0064767F">
              <w:rPr>
                <w:rFonts w:eastAsiaTheme="minorHAnsi" w:cstheme="minorBidi"/>
              </w:rPr>
              <w:t xml:space="preserve">Rishan </w:t>
            </w:r>
            <w:proofErr w:type="spellStart"/>
            <w:r w:rsidR="0064767F">
              <w:rPr>
                <w:rFonts w:eastAsiaTheme="minorHAnsi" w:cstheme="minorBidi"/>
              </w:rPr>
              <w:t>Chandarana</w:t>
            </w:r>
            <w:proofErr w:type="spellEnd"/>
          </w:p>
        </w:tc>
      </w:tr>
      <w:tr w:rsidR="00D30784" w:rsidRPr="00841F54" w14:paraId="2120A31A"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3E2501ED" w14:textId="33A8F7DE" w:rsidR="00D30784" w:rsidRPr="00841F54" w:rsidRDefault="00D30784" w:rsidP="00E22A9D">
            <w:pPr>
              <w:rPr>
                <w:rFonts w:eastAsiaTheme="minorHAnsi" w:cstheme="minorBidi"/>
              </w:rPr>
            </w:pPr>
            <w:r w:rsidRPr="00841F54">
              <w:rPr>
                <w:rFonts w:eastAsiaTheme="minorHAnsi" w:cstheme="minorBidi"/>
              </w:rPr>
              <w:t>11/2016</w:t>
            </w:r>
          </w:p>
        </w:tc>
        <w:tc>
          <w:tcPr>
            <w:tcW w:w="2371" w:type="pct"/>
          </w:tcPr>
          <w:p w14:paraId="2CC7BB3D" w14:textId="204550D2" w:rsidR="00D30784" w:rsidRPr="00841F54" w:rsidRDefault="00D30784"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OI&amp;T TW Updates and Section 508 remediation</w:t>
            </w:r>
          </w:p>
        </w:tc>
        <w:tc>
          <w:tcPr>
            <w:cnfStyle w:val="000010000000" w:firstRow="0" w:lastRow="0" w:firstColumn="0" w:lastColumn="0" w:oddVBand="1" w:evenVBand="0" w:oddHBand="0" w:evenHBand="0" w:firstRowFirstColumn="0" w:firstRowLastColumn="0" w:lastRowFirstColumn="0" w:lastRowLastColumn="0"/>
            <w:tcW w:w="1010" w:type="pct"/>
          </w:tcPr>
          <w:p w14:paraId="0566DA59" w14:textId="1E3A4A4E" w:rsidR="00D30784" w:rsidRPr="00841F54" w:rsidRDefault="00D30784" w:rsidP="00E22A9D">
            <w:pPr>
              <w:rPr>
                <w:rFonts w:eastAsiaTheme="minorHAnsi" w:cstheme="minorBidi"/>
              </w:rPr>
            </w:pPr>
            <w:r w:rsidRPr="00841F54">
              <w:rPr>
                <w:rFonts w:eastAsiaTheme="minorHAnsi" w:cstheme="minorBidi"/>
              </w:rPr>
              <w:t>VIMM 2.0 IPT/BAM enhancements</w:t>
            </w:r>
          </w:p>
        </w:tc>
        <w:tc>
          <w:tcPr>
            <w:tcW w:w="879" w:type="pct"/>
          </w:tcPr>
          <w:p w14:paraId="55D32ADF" w14:textId="5B0078C7" w:rsidR="00D30784" w:rsidRPr="00841F54" w:rsidRDefault="00D30784" w:rsidP="00E31604">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Seema </w:t>
            </w:r>
            <w:proofErr w:type="spellStart"/>
            <w:r w:rsidRPr="00841F54">
              <w:rPr>
                <w:rFonts w:eastAsiaTheme="minorHAnsi" w:cstheme="minorBidi"/>
              </w:rPr>
              <w:t>Chaudry</w:t>
            </w:r>
            <w:proofErr w:type="spellEnd"/>
            <w:r w:rsidR="00E31604">
              <w:rPr>
                <w:rFonts w:eastAsiaTheme="minorHAnsi" w:cstheme="minorBidi"/>
              </w:rPr>
              <w:t>/</w:t>
            </w:r>
            <w:r w:rsidRPr="00841F54">
              <w:rPr>
                <w:rFonts w:eastAsiaTheme="minorHAnsi" w:cstheme="minorBidi"/>
              </w:rPr>
              <w:t xml:space="preserve"> Raymond Steele</w:t>
            </w:r>
          </w:p>
        </w:tc>
      </w:tr>
      <w:tr w:rsidR="00E72D1C" w:rsidRPr="00841F54" w14:paraId="682C2B7E"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5935B725" w14:textId="43EA5E1C" w:rsidR="00E72D1C" w:rsidRPr="00841F54" w:rsidRDefault="00E31604" w:rsidP="00E22A9D">
            <w:pPr>
              <w:rPr>
                <w:rFonts w:eastAsiaTheme="minorHAnsi" w:cstheme="minorBidi"/>
              </w:rPr>
            </w:pPr>
            <w:r>
              <w:rPr>
                <w:rFonts w:eastAsiaTheme="minorHAnsi" w:cstheme="minorBidi"/>
              </w:rPr>
              <w:t>0</w:t>
            </w:r>
            <w:r w:rsidR="00E72D1C" w:rsidRPr="00841F54">
              <w:rPr>
                <w:rFonts w:eastAsiaTheme="minorHAnsi" w:cstheme="minorBidi"/>
              </w:rPr>
              <w:t>8/2016</w:t>
            </w:r>
          </w:p>
        </w:tc>
        <w:tc>
          <w:tcPr>
            <w:tcW w:w="2371" w:type="pct"/>
          </w:tcPr>
          <w:p w14:paraId="7CBFFD59" w14:textId="05A04E2C" w:rsidR="00E72D1C" w:rsidRPr="00841F54" w:rsidRDefault="00E72D1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PX*1*216</w:t>
            </w:r>
          </w:p>
        </w:tc>
        <w:tc>
          <w:tcPr>
            <w:cnfStyle w:val="000010000000" w:firstRow="0" w:lastRow="0" w:firstColumn="0" w:lastColumn="0" w:oddVBand="1" w:evenVBand="0" w:oddHBand="0" w:evenHBand="0" w:firstRowFirstColumn="0" w:firstRowLastColumn="0" w:lastRowFirstColumn="0" w:lastRowLastColumn="0"/>
            <w:tcW w:w="1010" w:type="pct"/>
          </w:tcPr>
          <w:p w14:paraId="6C6749A6" w14:textId="4B40CCB5" w:rsidR="00E72D1C" w:rsidRPr="00841F54" w:rsidRDefault="00E72D1C" w:rsidP="00A77D8E">
            <w:pPr>
              <w:rPr>
                <w:rFonts w:eastAsiaTheme="minorHAnsi" w:cs="Arial"/>
                <w:szCs w:val="24"/>
              </w:rPr>
            </w:pPr>
            <w:r w:rsidRPr="00841F54">
              <w:rPr>
                <w:rFonts w:eastAsiaTheme="minorHAnsi" w:cs="Arial"/>
                <w:szCs w:val="24"/>
              </w:rPr>
              <w:t xml:space="preserve">Made updates to sections: </w:t>
            </w:r>
            <w:r w:rsidR="00CF7E3F" w:rsidRPr="00841F54">
              <w:rPr>
                <w:rFonts w:eastAsiaTheme="minorHAnsi" w:cs="Arial"/>
                <w:szCs w:val="24"/>
              </w:rPr>
              <w:t xml:space="preserve"> 2.1, 3.1, 10.1, 10.5, 10.6,</w:t>
            </w:r>
            <w:r w:rsidR="005B1F3B" w:rsidRPr="00841F54">
              <w:rPr>
                <w:rFonts w:eastAsiaTheme="minorHAnsi" w:cs="Arial"/>
                <w:szCs w:val="24"/>
              </w:rPr>
              <w:t xml:space="preserve"> 10.8,</w:t>
            </w:r>
            <w:r w:rsidR="00CF7E3F" w:rsidRPr="00841F54">
              <w:rPr>
                <w:rFonts w:eastAsiaTheme="minorHAnsi" w:cs="Arial"/>
                <w:szCs w:val="24"/>
              </w:rPr>
              <w:t xml:space="preserve"> </w:t>
            </w:r>
            <w:r w:rsidR="00482CA9" w:rsidRPr="00841F54">
              <w:rPr>
                <w:rFonts w:eastAsiaTheme="minorHAnsi" w:cs="Arial"/>
                <w:szCs w:val="24"/>
              </w:rPr>
              <w:t>15.3</w:t>
            </w:r>
            <w:r w:rsidR="00CF7E3F" w:rsidRPr="00841F54">
              <w:rPr>
                <w:rFonts w:eastAsiaTheme="minorHAnsi" w:cs="Arial"/>
                <w:szCs w:val="24"/>
              </w:rPr>
              <w:t xml:space="preserve">. </w:t>
            </w:r>
            <w:r w:rsidRPr="00841F54">
              <w:rPr>
                <w:rFonts w:eastAsiaTheme="minorHAnsi" w:cs="Arial"/>
                <w:szCs w:val="24"/>
              </w:rPr>
              <w:t>Added sections</w:t>
            </w:r>
            <w:r w:rsidR="00CF7E3F" w:rsidRPr="00841F54">
              <w:rPr>
                <w:rFonts w:eastAsiaTheme="minorHAnsi" w:cs="Arial"/>
                <w:szCs w:val="24"/>
              </w:rPr>
              <w:t xml:space="preserve"> 10.15 thru</w:t>
            </w:r>
            <w:r w:rsidR="00233AB5" w:rsidRPr="00841F54">
              <w:rPr>
                <w:rFonts w:eastAsiaTheme="minorHAnsi" w:cs="Arial"/>
                <w:szCs w:val="24"/>
              </w:rPr>
              <w:t xml:space="preserve"> 10.19</w:t>
            </w:r>
            <w:r w:rsidRPr="00841F54">
              <w:rPr>
                <w:rFonts w:eastAsiaTheme="minorHAnsi" w:cs="Arial"/>
                <w:szCs w:val="24"/>
              </w:rPr>
              <w:t>.</w:t>
            </w:r>
          </w:p>
        </w:tc>
        <w:tc>
          <w:tcPr>
            <w:tcW w:w="879" w:type="pct"/>
          </w:tcPr>
          <w:p w14:paraId="55105ABF" w14:textId="77777777" w:rsidR="00E72D1C" w:rsidRPr="00841F54" w:rsidRDefault="00E72D1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b/>
              </w:rPr>
            </w:pPr>
            <w:r w:rsidRPr="00841F54">
              <w:rPr>
                <w:rFonts w:eastAsiaTheme="minorHAnsi" w:cstheme="minorBidi"/>
              </w:rPr>
              <w:t xml:space="preserve">Alan </w:t>
            </w:r>
            <w:proofErr w:type="spellStart"/>
            <w:r w:rsidRPr="00841F54">
              <w:rPr>
                <w:rFonts w:eastAsiaTheme="minorHAnsi" w:cstheme="minorBidi"/>
              </w:rPr>
              <w:t>Monosky</w:t>
            </w:r>
            <w:proofErr w:type="spellEnd"/>
            <w:r w:rsidRPr="00841F54">
              <w:rPr>
                <w:rFonts w:eastAsiaTheme="minorHAnsi" w:cstheme="minorBidi"/>
              </w:rPr>
              <w:t>/</w:t>
            </w:r>
          </w:p>
          <w:p w14:paraId="51814B22" w14:textId="6F762BF9" w:rsidR="00E72D1C" w:rsidRPr="00841F54" w:rsidRDefault="00E72D1C"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b/>
              </w:rPr>
            </w:pPr>
            <w:r w:rsidRPr="00841F54">
              <w:rPr>
                <w:rFonts w:eastAsiaTheme="minorHAnsi" w:cstheme="minorBidi"/>
              </w:rPr>
              <w:t xml:space="preserve">Levi </w:t>
            </w:r>
            <w:proofErr w:type="spellStart"/>
            <w:r w:rsidRPr="00841F54">
              <w:rPr>
                <w:rFonts w:eastAsiaTheme="minorHAnsi" w:cstheme="minorBidi"/>
              </w:rPr>
              <w:t>Teitelbaum</w:t>
            </w:r>
            <w:proofErr w:type="spellEnd"/>
            <w:r w:rsidRPr="00841F54">
              <w:rPr>
                <w:rFonts w:eastAsiaTheme="minorHAnsi" w:cstheme="minorBidi"/>
              </w:rPr>
              <w:t>/ Kathy Steele</w:t>
            </w:r>
          </w:p>
        </w:tc>
      </w:tr>
      <w:tr w:rsidR="0040490C" w:rsidRPr="00841F54" w14:paraId="0C607074"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336B4DF" w14:textId="112924E7" w:rsidR="0040490C" w:rsidRPr="00841F54" w:rsidRDefault="00E31604" w:rsidP="00E22A9D">
            <w:pPr>
              <w:rPr>
                <w:rFonts w:eastAsiaTheme="minorHAnsi" w:cstheme="minorBidi"/>
              </w:rPr>
            </w:pPr>
            <w:r>
              <w:rPr>
                <w:rFonts w:eastAsiaTheme="minorHAnsi" w:cstheme="minorBidi"/>
              </w:rPr>
              <w:t>0</w:t>
            </w:r>
            <w:r w:rsidR="00324B92" w:rsidRPr="00841F54">
              <w:rPr>
                <w:rFonts w:eastAsiaTheme="minorHAnsi" w:cstheme="minorBidi"/>
              </w:rPr>
              <w:t>8/2016</w:t>
            </w:r>
          </w:p>
        </w:tc>
        <w:tc>
          <w:tcPr>
            <w:tcW w:w="2371" w:type="pct"/>
          </w:tcPr>
          <w:p w14:paraId="64C5857C" w14:textId="1233A2FE" w:rsidR="0040490C" w:rsidRPr="00841F54" w:rsidRDefault="0040490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PX*1*215</w:t>
            </w:r>
          </w:p>
        </w:tc>
        <w:tc>
          <w:tcPr>
            <w:cnfStyle w:val="000010000000" w:firstRow="0" w:lastRow="0" w:firstColumn="0" w:lastColumn="0" w:oddVBand="1" w:evenVBand="0" w:oddHBand="0" w:evenHBand="0" w:firstRowFirstColumn="0" w:firstRowLastColumn="0" w:lastRowFirstColumn="0" w:lastRowLastColumn="0"/>
            <w:tcW w:w="1010" w:type="pct"/>
          </w:tcPr>
          <w:p w14:paraId="0DC421DC" w14:textId="77777777" w:rsidR="00A77D8E" w:rsidRDefault="00E72D1C" w:rsidP="00A77D8E">
            <w:pPr>
              <w:rPr>
                <w:rFonts w:eastAsiaTheme="minorHAnsi" w:cs="Arial"/>
                <w:szCs w:val="24"/>
              </w:rPr>
            </w:pPr>
            <w:r w:rsidRPr="00841F54">
              <w:rPr>
                <w:rFonts w:eastAsiaTheme="minorHAnsi" w:cs="Arial"/>
                <w:szCs w:val="24"/>
              </w:rPr>
              <w:t>Made up</w:t>
            </w:r>
            <w:r w:rsidR="0079129E" w:rsidRPr="00841F54">
              <w:rPr>
                <w:rFonts w:eastAsiaTheme="minorHAnsi" w:cs="Arial"/>
                <w:szCs w:val="24"/>
              </w:rPr>
              <w:t>d</w:t>
            </w:r>
            <w:r w:rsidRPr="00841F54">
              <w:rPr>
                <w:rFonts w:eastAsiaTheme="minorHAnsi" w:cs="Arial"/>
                <w:szCs w:val="24"/>
              </w:rPr>
              <w:t xml:space="preserve">ates to sections: </w:t>
            </w:r>
            <w:r w:rsidR="0006592F" w:rsidRPr="00841F54">
              <w:rPr>
                <w:rFonts w:eastAsiaTheme="minorHAnsi" w:cs="Arial"/>
                <w:szCs w:val="24"/>
              </w:rPr>
              <w:t xml:space="preserve"> </w:t>
            </w:r>
            <w:r w:rsidRPr="00841F54">
              <w:rPr>
                <w:rFonts w:eastAsiaTheme="minorHAnsi" w:cs="Arial"/>
                <w:szCs w:val="24"/>
              </w:rPr>
              <w:t xml:space="preserve">1.4, </w:t>
            </w:r>
            <w:r w:rsidR="004C4DE7" w:rsidRPr="00841F54">
              <w:rPr>
                <w:rFonts w:eastAsiaTheme="minorHAnsi" w:cs="Arial"/>
                <w:szCs w:val="24"/>
              </w:rPr>
              <w:t>2.1</w:t>
            </w:r>
            <w:r w:rsidRPr="00841F54">
              <w:rPr>
                <w:rFonts w:eastAsiaTheme="minorHAnsi" w:cs="Arial"/>
                <w:szCs w:val="24"/>
              </w:rPr>
              <w:t xml:space="preserve">, 2.2.1 thru 2.2.4, </w:t>
            </w:r>
            <w:r w:rsidR="004C4DE7" w:rsidRPr="00841F54">
              <w:rPr>
                <w:rFonts w:eastAsiaTheme="minorHAnsi" w:cs="Arial"/>
                <w:szCs w:val="24"/>
              </w:rPr>
              <w:t>3.1</w:t>
            </w:r>
            <w:r w:rsidRPr="00841F54">
              <w:rPr>
                <w:rFonts w:eastAsiaTheme="minorHAnsi" w:cs="Arial"/>
                <w:szCs w:val="24"/>
              </w:rPr>
              <w:t xml:space="preserve">, </w:t>
            </w:r>
            <w:r w:rsidR="001F0FA1" w:rsidRPr="00841F54">
              <w:rPr>
                <w:rFonts w:eastAsiaTheme="minorHAnsi" w:cs="Arial"/>
                <w:szCs w:val="24"/>
              </w:rPr>
              <w:t>6.5</w:t>
            </w:r>
            <w:r w:rsidRPr="00841F54">
              <w:rPr>
                <w:rFonts w:eastAsiaTheme="minorHAnsi" w:cs="Arial"/>
                <w:szCs w:val="24"/>
              </w:rPr>
              <w:t xml:space="preserve">. </w:t>
            </w:r>
          </w:p>
          <w:p w14:paraId="089EC1EA" w14:textId="38539D4F" w:rsidR="0040490C" w:rsidRPr="00841F54" w:rsidRDefault="00E72D1C" w:rsidP="00A77D8E">
            <w:pPr>
              <w:rPr>
                <w:rFonts w:eastAsiaTheme="minorHAnsi" w:cs="Arial"/>
                <w:szCs w:val="24"/>
              </w:rPr>
            </w:pPr>
            <w:proofErr w:type="gramStart"/>
            <w:r w:rsidRPr="00841F54">
              <w:rPr>
                <w:rFonts w:eastAsiaTheme="minorHAnsi" w:cs="Arial"/>
                <w:szCs w:val="24"/>
              </w:rPr>
              <w:t>Added  sections</w:t>
            </w:r>
            <w:proofErr w:type="gramEnd"/>
            <w:r w:rsidRPr="00841F54">
              <w:rPr>
                <w:rFonts w:eastAsiaTheme="minorHAnsi" w:cs="Arial"/>
                <w:szCs w:val="24"/>
              </w:rPr>
              <w:t xml:space="preserve"> 6.6, 10.2 thru 10.14.</w:t>
            </w:r>
          </w:p>
        </w:tc>
        <w:tc>
          <w:tcPr>
            <w:tcW w:w="879" w:type="pct"/>
          </w:tcPr>
          <w:p w14:paraId="5FC8CAA7" w14:textId="77777777" w:rsidR="0040490C" w:rsidRPr="00841F54" w:rsidRDefault="0040490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b/>
              </w:rPr>
            </w:pPr>
            <w:r w:rsidRPr="00841F54">
              <w:rPr>
                <w:rFonts w:eastAsiaTheme="minorHAnsi" w:cstheme="minorBidi"/>
              </w:rPr>
              <w:t xml:space="preserve">Alan </w:t>
            </w:r>
            <w:proofErr w:type="spellStart"/>
            <w:r w:rsidRPr="00841F54">
              <w:rPr>
                <w:rFonts w:eastAsiaTheme="minorHAnsi" w:cstheme="minorBidi"/>
              </w:rPr>
              <w:t>Monosky</w:t>
            </w:r>
            <w:proofErr w:type="spellEnd"/>
            <w:r w:rsidRPr="00841F54">
              <w:rPr>
                <w:rFonts w:eastAsiaTheme="minorHAnsi" w:cstheme="minorBidi"/>
              </w:rPr>
              <w:t>/</w:t>
            </w:r>
          </w:p>
          <w:p w14:paraId="4D81ECA6" w14:textId="68B9C9ED" w:rsidR="0040490C" w:rsidRPr="00841F54" w:rsidRDefault="0040490C"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Levi </w:t>
            </w:r>
            <w:proofErr w:type="spellStart"/>
            <w:r w:rsidRPr="00841F54">
              <w:rPr>
                <w:rFonts w:eastAsiaTheme="minorHAnsi" w:cstheme="minorBidi"/>
              </w:rPr>
              <w:t>Teitelbaum</w:t>
            </w:r>
            <w:proofErr w:type="spellEnd"/>
            <w:r w:rsidR="00E72D1C" w:rsidRPr="00841F54">
              <w:rPr>
                <w:rFonts w:eastAsiaTheme="minorHAnsi" w:cstheme="minorBidi"/>
              </w:rPr>
              <w:t>/ Kathy Steele</w:t>
            </w:r>
          </w:p>
        </w:tc>
      </w:tr>
      <w:tr w:rsidR="00B532F7" w:rsidRPr="00841F54" w14:paraId="078C7FD0"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CC" w14:textId="72796564" w:rsidR="00B532F7" w:rsidRPr="00841F54" w:rsidRDefault="00E31604" w:rsidP="00E22A9D">
            <w:pPr>
              <w:rPr>
                <w:rFonts w:eastAsiaTheme="minorHAnsi" w:cstheme="minorBidi"/>
              </w:rPr>
            </w:pPr>
            <w:r>
              <w:rPr>
                <w:rFonts w:eastAsiaTheme="minorHAnsi" w:cstheme="minorBidi"/>
              </w:rPr>
              <w:t>0</w:t>
            </w:r>
            <w:r w:rsidR="00B532F7" w:rsidRPr="00841F54">
              <w:rPr>
                <w:rFonts w:eastAsiaTheme="minorHAnsi" w:cstheme="minorBidi"/>
              </w:rPr>
              <w:t>1/2016</w:t>
            </w:r>
          </w:p>
        </w:tc>
        <w:tc>
          <w:tcPr>
            <w:tcW w:w="2371" w:type="pct"/>
          </w:tcPr>
          <w:p w14:paraId="078C7FCD" w14:textId="77777777" w:rsidR="00B532F7" w:rsidRPr="00841F54" w:rsidRDefault="00B532F7"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PX*1*210</w:t>
            </w:r>
          </w:p>
        </w:tc>
        <w:tc>
          <w:tcPr>
            <w:cnfStyle w:val="000010000000" w:firstRow="0" w:lastRow="0" w:firstColumn="0" w:lastColumn="0" w:oddVBand="1" w:evenVBand="0" w:oddHBand="0" w:evenHBand="0" w:firstRowFirstColumn="0" w:firstRowLastColumn="0" w:lastRowFirstColumn="0" w:lastRowLastColumn="0"/>
            <w:tcW w:w="1010" w:type="pct"/>
          </w:tcPr>
          <w:p w14:paraId="7AC6B5DD" w14:textId="77777777" w:rsidR="00A77D8E" w:rsidRDefault="00E22AE0" w:rsidP="00E22A9D">
            <w:pPr>
              <w:rPr>
                <w:rFonts w:eastAsiaTheme="minorHAnsi" w:cs="Arial"/>
                <w:szCs w:val="24"/>
              </w:rPr>
            </w:pPr>
            <w:r w:rsidRPr="00841F54">
              <w:rPr>
                <w:rFonts w:eastAsiaTheme="minorHAnsi" w:cs="Arial"/>
                <w:szCs w:val="24"/>
              </w:rPr>
              <w:t xml:space="preserve">Made updates to </w:t>
            </w:r>
            <w:r w:rsidR="007C51DE" w:rsidRPr="00841F54">
              <w:rPr>
                <w:rFonts w:eastAsiaTheme="minorHAnsi" w:cs="Arial"/>
                <w:szCs w:val="24"/>
              </w:rPr>
              <w:t>sections: 2.1, 6.4, 6.5, 10, 15.3</w:t>
            </w:r>
            <w:r w:rsidR="00482CA9" w:rsidRPr="00841F54">
              <w:rPr>
                <w:rFonts w:eastAsiaTheme="minorHAnsi" w:cs="Arial"/>
                <w:szCs w:val="24"/>
              </w:rPr>
              <w:t xml:space="preserve">. </w:t>
            </w:r>
          </w:p>
          <w:p w14:paraId="078C7FCE" w14:textId="343BDB25" w:rsidR="007C51DE" w:rsidRPr="00841F54" w:rsidRDefault="007C51DE" w:rsidP="00E22A9D">
            <w:pPr>
              <w:rPr>
                <w:rFonts w:eastAsiaTheme="minorHAnsi" w:cs="Arial"/>
                <w:szCs w:val="24"/>
              </w:rPr>
            </w:pPr>
            <w:r w:rsidRPr="00841F54">
              <w:rPr>
                <w:rFonts w:eastAsiaTheme="minorHAnsi" w:cs="Arial"/>
                <w:szCs w:val="24"/>
              </w:rPr>
              <w:t>Added section 15.2 and formatting edits.</w:t>
            </w:r>
          </w:p>
        </w:tc>
        <w:tc>
          <w:tcPr>
            <w:tcW w:w="879" w:type="pct"/>
          </w:tcPr>
          <w:p w14:paraId="078C7FCF" w14:textId="77777777" w:rsidR="00B532F7" w:rsidRPr="00841F54" w:rsidRDefault="00B532F7"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Levi </w:t>
            </w:r>
            <w:proofErr w:type="spellStart"/>
            <w:r w:rsidRPr="00841F54">
              <w:rPr>
                <w:rFonts w:eastAsiaTheme="minorHAnsi" w:cstheme="minorBidi"/>
              </w:rPr>
              <w:t>Teitelbaum</w:t>
            </w:r>
            <w:proofErr w:type="spellEnd"/>
            <w:r w:rsidRPr="00841F54">
              <w:rPr>
                <w:rFonts w:eastAsiaTheme="minorHAnsi" w:cstheme="minorBidi"/>
              </w:rPr>
              <w:t xml:space="preserve">/ Alan </w:t>
            </w:r>
            <w:proofErr w:type="spellStart"/>
            <w:r w:rsidRPr="00841F54">
              <w:rPr>
                <w:rFonts w:eastAsiaTheme="minorHAnsi" w:cstheme="minorBidi"/>
              </w:rPr>
              <w:t>Monosky</w:t>
            </w:r>
            <w:proofErr w:type="spellEnd"/>
            <w:r w:rsidRPr="00841F54">
              <w:rPr>
                <w:rFonts w:eastAsiaTheme="minorHAnsi" w:cstheme="minorBidi"/>
              </w:rPr>
              <w:t xml:space="preserve">/ </w:t>
            </w:r>
            <w:proofErr w:type="spellStart"/>
            <w:r w:rsidR="008B784A" w:rsidRPr="00841F54">
              <w:rPr>
                <w:rFonts w:eastAsiaTheme="minorHAnsi" w:cstheme="minorBidi"/>
              </w:rPr>
              <w:t>Shelita</w:t>
            </w:r>
            <w:proofErr w:type="spellEnd"/>
            <w:r w:rsidR="008B784A" w:rsidRPr="00841F54">
              <w:rPr>
                <w:rFonts w:eastAsiaTheme="minorHAnsi" w:cstheme="minorBidi"/>
              </w:rPr>
              <w:t xml:space="preserve"> Davis /</w:t>
            </w:r>
            <w:r w:rsidRPr="00841F54">
              <w:rPr>
                <w:rFonts w:eastAsiaTheme="minorHAnsi" w:cstheme="minorBidi"/>
              </w:rPr>
              <w:t>Kathy Steele</w:t>
            </w:r>
          </w:p>
        </w:tc>
      </w:tr>
      <w:tr w:rsidR="003C0A76" w:rsidRPr="00841F54" w14:paraId="078C7FD5"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D1" w14:textId="77777777" w:rsidR="003C0A76" w:rsidRPr="00841F54" w:rsidRDefault="003C0A76" w:rsidP="00E22A9D">
            <w:pPr>
              <w:rPr>
                <w:rFonts w:eastAsiaTheme="minorHAnsi" w:cstheme="minorBidi"/>
              </w:rPr>
            </w:pPr>
            <w:r w:rsidRPr="00841F54">
              <w:rPr>
                <w:rFonts w:eastAsiaTheme="minorHAnsi" w:cstheme="minorBidi"/>
              </w:rPr>
              <w:t>03/2015</w:t>
            </w:r>
          </w:p>
        </w:tc>
        <w:tc>
          <w:tcPr>
            <w:tcW w:w="2371" w:type="pct"/>
          </w:tcPr>
          <w:p w14:paraId="078C7FD2" w14:textId="77777777" w:rsidR="003C0A76" w:rsidRPr="00841F54" w:rsidRDefault="003C0A76"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PX*1*206</w:t>
            </w:r>
          </w:p>
        </w:tc>
        <w:tc>
          <w:tcPr>
            <w:cnfStyle w:val="000010000000" w:firstRow="0" w:lastRow="0" w:firstColumn="0" w:lastColumn="0" w:oddVBand="1" w:evenVBand="0" w:oddHBand="0" w:evenHBand="0" w:firstRowFirstColumn="0" w:firstRowLastColumn="0" w:lastRowFirstColumn="0" w:lastRowLastColumn="0"/>
            <w:tcW w:w="1010" w:type="pct"/>
          </w:tcPr>
          <w:p w14:paraId="078C7FD3" w14:textId="77777777" w:rsidR="003C0A76" w:rsidRPr="00841F54" w:rsidRDefault="00252156" w:rsidP="00E22A9D">
            <w:pPr>
              <w:rPr>
                <w:rFonts w:eastAsiaTheme="minorHAnsi" w:cstheme="minorBidi"/>
              </w:rPr>
            </w:pPr>
            <w:r w:rsidRPr="00841F54">
              <w:rPr>
                <w:rFonts w:eastAsiaTheme="minorHAnsi" w:cstheme="minorBidi"/>
              </w:rPr>
              <w:t>Updates to Skin Test and Immunization information.</w:t>
            </w:r>
          </w:p>
        </w:tc>
        <w:tc>
          <w:tcPr>
            <w:tcW w:w="879" w:type="pct"/>
          </w:tcPr>
          <w:p w14:paraId="078C7FD4" w14:textId="77777777" w:rsidR="003C0A76" w:rsidRPr="00841F54" w:rsidRDefault="003C0A76"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Alan </w:t>
            </w:r>
            <w:proofErr w:type="spellStart"/>
            <w:r w:rsidRPr="00841F54">
              <w:rPr>
                <w:rFonts w:eastAsiaTheme="minorHAnsi" w:cstheme="minorBidi"/>
              </w:rPr>
              <w:t>Monosky</w:t>
            </w:r>
            <w:proofErr w:type="spellEnd"/>
            <w:r w:rsidRPr="00841F54">
              <w:rPr>
                <w:rFonts w:eastAsiaTheme="minorHAnsi" w:cstheme="minorBidi"/>
              </w:rPr>
              <w:t>/ Kathy Steele</w:t>
            </w:r>
          </w:p>
        </w:tc>
      </w:tr>
      <w:tr w:rsidR="000332B9" w:rsidRPr="00841F54" w14:paraId="078C7FDA" w14:textId="77777777" w:rsidTr="00E542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D6" w14:textId="3633A55D" w:rsidR="000332B9" w:rsidRPr="00841F54" w:rsidRDefault="000332B9" w:rsidP="00E22A9D">
            <w:pPr>
              <w:rPr>
                <w:rFonts w:eastAsiaTheme="minorHAnsi" w:cstheme="minorBidi"/>
              </w:rPr>
            </w:pPr>
            <w:r w:rsidRPr="00841F54">
              <w:rPr>
                <w:rFonts w:eastAsiaTheme="minorHAnsi" w:cstheme="minorBidi"/>
              </w:rPr>
              <w:lastRenderedPageBreak/>
              <w:t>12/</w:t>
            </w:r>
            <w:r w:rsidR="00E31604">
              <w:rPr>
                <w:rFonts w:eastAsiaTheme="minorHAnsi" w:cstheme="minorBidi"/>
              </w:rPr>
              <w:t>20</w:t>
            </w:r>
            <w:r w:rsidRPr="00841F54">
              <w:rPr>
                <w:rFonts w:eastAsiaTheme="minorHAnsi" w:cstheme="minorBidi"/>
              </w:rPr>
              <w:t>14</w:t>
            </w:r>
          </w:p>
        </w:tc>
        <w:tc>
          <w:tcPr>
            <w:tcW w:w="2371" w:type="pct"/>
          </w:tcPr>
          <w:p w14:paraId="078C7FD7"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PX*1*201</w:t>
            </w:r>
          </w:p>
        </w:tc>
        <w:tc>
          <w:tcPr>
            <w:cnfStyle w:val="000010000000" w:firstRow="0" w:lastRow="0" w:firstColumn="0" w:lastColumn="0" w:oddVBand="1" w:evenVBand="0" w:oddHBand="0" w:evenHBand="0" w:firstRowFirstColumn="0" w:firstRowLastColumn="0" w:lastRowFirstColumn="0" w:lastRowLastColumn="0"/>
            <w:tcW w:w="1010" w:type="pct"/>
          </w:tcPr>
          <w:p w14:paraId="078C7FD8" w14:textId="77777777" w:rsidR="000332B9" w:rsidRPr="00841F54" w:rsidRDefault="000332B9" w:rsidP="00E22A9D">
            <w:pPr>
              <w:rPr>
                <w:rFonts w:eastAsiaTheme="minorHAnsi" w:cstheme="minorBidi"/>
              </w:rPr>
            </w:pPr>
            <w:r w:rsidRPr="00841F54">
              <w:rPr>
                <w:rFonts w:eastAsiaTheme="minorHAnsi" w:cstheme="minorBidi"/>
              </w:rPr>
              <w:t>Remediated doc for 508 compliance</w:t>
            </w:r>
          </w:p>
        </w:tc>
        <w:tc>
          <w:tcPr>
            <w:tcW w:w="879" w:type="pct"/>
          </w:tcPr>
          <w:p w14:paraId="078C7FD9"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Helena Gilbert</w:t>
            </w:r>
          </w:p>
        </w:tc>
      </w:tr>
      <w:tr w:rsidR="000332B9" w:rsidRPr="00841F54" w14:paraId="078C7FDF" w14:textId="77777777" w:rsidTr="00E54228">
        <w:tc>
          <w:tcPr>
            <w:cnfStyle w:val="000010000000" w:firstRow="0" w:lastRow="0" w:firstColumn="0" w:lastColumn="0" w:oddVBand="1" w:evenVBand="0" w:oddHBand="0" w:evenHBand="0" w:firstRowFirstColumn="0" w:firstRowLastColumn="0" w:lastRowFirstColumn="0" w:lastRowLastColumn="0"/>
            <w:tcW w:w="740" w:type="pct"/>
            <w:tcBorders>
              <w:top w:val="single" w:sz="8" w:space="0" w:color="000000" w:themeColor="text1"/>
              <w:bottom w:val="single" w:sz="8" w:space="0" w:color="000000" w:themeColor="text1"/>
            </w:tcBorders>
          </w:tcPr>
          <w:p w14:paraId="078C7FDB" w14:textId="77777777" w:rsidR="000332B9" w:rsidRPr="00841F54" w:rsidRDefault="000332B9" w:rsidP="00E22A9D">
            <w:pPr>
              <w:rPr>
                <w:rFonts w:eastAsiaTheme="minorHAnsi" w:cstheme="minorBidi"/>
              </w:rPr>
            </w:pPr>
            <w:r w:rsidRPr="00841F54">
              <w:rPr>
                <w:rFonts w:eastAsiaTheme="minorHAnsi" w:cstheme="minorBidi"/>
              </w:rPr>
              <w:t>08/2014</w:t>
            </w:r>
          </w:p>
        </w:tc>
        <w:tc>
          <w:tcPr>
            <w:tcW w:w="2371" w:type="pct"/>
            <w:tcBorders>
              <w:top w:val="single" w:sz="8" w:space="0" w:color="000000" w:themeColor="text1"/>
              <w:bottom w:val="single" w:sz="8" w:space="0" w:color="000000" w:themeColor="text1"/>
            </w:tcBorders>
          </w:tcPr>
          <w:p w14:paraId="078C7FDC"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PX*1*201</w:t>
            </w:r>
          </w:p>
        </w:tc>
        <w:tc>
          <w:tcPr>
            <w:cnfStyle w:val="000010000000" w:firstRow="0" w:lastRow="0" w:firstColumn="0" w:lastColumn="0" w:oddVBand="1" w:evenVBand="0" w:oddHBand="0" w:evenHBand="0" w:firstRowFirstColumn="0" w:firstRowLastColumn="0" w:lastRowFirstColumn="0" w:lastRowLastColumn="0"/>
            <w:tcW w:w="1010" w:type="pct"/>
            <w:tcBorders>
              <w:top w:val="single" w:sz="8" w:space="0" w:color="000000" w:themeColor="text1"/>
              <w:bottom w:val="single" w:sz="8" w:space="0" w:color="000000" w:themeColor="text1"/>
            </w:tcBorders>
          </w:tcPr>
          <w:p w14:paraId="078C7FDD" w14:textId="77777777" w:rsidR="000332B9" w:rsidRPr="00841F54" w:rsidRDefault="007C51DE" w:rsidP="00E22A9D">
            <w:pPr>
              <w:rPr>
                <w:rFonts w:eastAsiaTheme="minorHAnsi" w:cstheme="minorBidi"/>
              </w:rPr>
            </w:pPr>
            <w:r w:rsidRPr="00841F54">
              <w:rPr>
                <w:rFonts w:eastAsiaTheme="minorHAnsi" w:cstheme="minorBidi"/>
              </w:rPr>
              <w:t>Made additions to File Description section and formatting edits.</w:t>
            </w:r>
          </w:p>
        </w:tc>
        <w:tc>
          <w:tcPr>
            <w:tcW w:w="879" w:type="pct"/>
            <w:tcBorders>
              <w:top w:val="single" w:sz="8" w:space="0" w:color="000000" w:themeColor="text1"/>
              <w:bottom w:val="single" w:sz="8" w:space="0" w:color="000000" w:themeColor="text1"/>
            </w:tcBorders>
          </w:tcPr>
          <w:p w14:paraId="078C7FDE"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Alan </w:t>
            </w:r>
            <w:proofErr w:type="spellStart"/>
            <w:r w:rsidRPr="00841F54">
              <w:rPr>
                <w:rFonts w:eastAsiaTheme="minorHAnsi" w:cstheme="minorBidi"/>
              </w:rPr>
              <w:t>Monosky</w:t>
            </w:r>
            <w:proofErr w:type="spellEnd"/>
            <w:r w:rsidRPr="00841F54">
              <w:rPr>
                <w:rFonts w:eastAsiaTheme="minorHAnsi" w:cstheme="minorBidi"/>
              </w:rPr>
              <w:t xml:space="preserve">/ </w:t>
            </w:r>
            <w:proofErr w:type="spellStart"/>
            <w:r w:rsidRPr="00841F54">
              <w:rPr>
                <w:rFonts w:eastAsiaTheme="minorHAnsi" w:cstheme="minorBidi"/>
              </w:rPr>
              <w:t>Shelita</w:t>
            </w:r>
            <w:proofErr w:type="spellEnd"/>
            <w:r w:rsidRPr="00841F54">
              <w:rPr>
                <w:rFonts w:eastAsiaTheme="minorHAnsi" w:cstheme="minorBidi"/>
              </w:rPr>
              <w:t xml:space="preserve"> Davis</w:t>
            </w:r>
          </w:p>
        </w:tc>
      </w:tr>
      <w:tr w:rsidR="000332B9" w:rsidRPr="00841F54" w14:paraId="078C7FE6" w14:textId="77777777" w:rsidTr="00E5422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E0" w14:textId="77777777" w:rsidR="000332B9" w:rsidRPr="00841F54" w:rsidRDefault="000332B9" w:rsidP="00E22A9D">
            <w:pPr>
              <w:rPr>
                <w:rFonts w:eastAsiaTheme="minorHAnsi" w:cstheme="minorBidi"/>
              </w:rPr>
            </w:pPr>
            <w:r w:rsidRPr="00841F54">
              <w:rPr>
                <w:rFonts w:eastAsiaTheme="minorHAnsi" w:cstheme="minorBidi"/>
              </w:rPr>
              <w:t>06/2014</w:t>
            </w:r>
          </w:p>
        </w:tc>
        <w:tc>
          <w:tcPr>
            <w:tcW w:w="2371" w:type="pct"/>
          </w:tcPr>
          <w:p w14:paraId="078C7FE1"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PX*1*199 – Updates for ICD-10</w:t>
            </w:r>
          </w:p>
          <w:p w14:paraId="078C7FE2"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Arial"/>
                <w:szCs w:val="24"/>
              </w:rPr>
            </w:pPr>
            <w:r w:rsidRPr="00841F54">
              <w:rPr>
                <w:rFonts w:eastAsiaTheme="minorHAnsi" w:cs="Arial"/>
                <w:szCs w:val="24"/>
              </w:rPr>
              <w:t xml:space="preserve">(pp. </w:t>
            </w:r>
            <w:hyperlink w:anchor="PXRRMSTFRQ" w:history="1">
              <w:r w:rsidR="00362104" w:rsidRPr="00841F54">
                <w:rPr>
                  <w:rFonts w:eastAsiaTheme="minorHAnsi" w:cs="Arial"/>
                  <w:szCs w:val="24"/>
                </w:rPr>
                <w:t>27</w:t>
              </w:r>
            </w:hyperlink>
            <w:r w:rsidRPr="00841F54">
              <w:rPr>
                <w:rFonts w:eastAsiaTheme="minorHAnsi" w:cs="Arial"/>
                <w:szCs w:val="24"/>
              </w:rPr>
              <w:t xml:space="preserve">, </w:t>
            </w:r>
            <w:hyperlink w:anchor="icdp38" w:history="1">
              <w:r w:rsidR="00362104" w:rsidRPr="00841F54">
                <w:rPr>
                  <w:rFonts w:eastAsiaTheme="minorHAnsi" w:cs="Arial"/>
                  <w:szCs w:val="24"/>
                </w:rPr>
                <w:t>34</w:t>
              </w:r>
            </w:hyperlink>
            <w:r w:rsidRPr="00841F54">
              <w:rPr>
                <w:rFonts w:eastAsiaTheme="minorHAnsi" w:cs="Arial"/>
                <w:szCs w:val="24"/>
              </w:rPr>
              <w:t xml:space="preserve">, </w:t>
            </w:r>
            <w:hyperlink w:anchor="icdp46" w:history="1">
              <w:r w:rsidRPr="00841F54">
                <w:rPr>
                  <w:rFonts w:eastAsiaTheme="minorHAnsi" w:cs="Arial"/>
                  <w:szCs w:val="24"/>
                </w:rPr>
                <w:t>4</w:t>
              </w:r>
              <w:r w:rsidR="00362104" w:rsidRPr="00841F54">
                <w:rPr>
                  <w:rFonts w:eastAsiaTheme="minorHAnsi" w:cs="Arial"/>
                  <w:szCs w:val="24"/>
                </w:rPr>
                <w:t>2</w:t>
              </w:r>
            </w:hyperlink>
            <w:r w:rsidRPr="00841F54">
              <w:rPr>
                <w:rFonts w:eastAsiaTheme="minorHAnsi" w:cs="Arial"/>
                <w:szCs w:val="24"/>
              </w:rPr>
              <w:t xml:space="preserve">, </w:t>
            </w:r>
            <w:hyperlink w:anchor="icdp63" w:history="1">
              <w:r w:rsidRPr="00841F54">
                <w:rPr>
                  <w:rFonts w:eastAsiaTheme="minorHAnsi" w:cs="Arial"/>
                  <w:szCs w:val="24"/>
                </w:rPr>
                <w:t>64</w:t>
              </w:r>
            </w:hyperlink>
            <w:r w:rsidRPr="00841F54">
              <w:rPr>
                <w:rFonts w:eastAsiaTheme="minorHAnsi" w:cs="Arial"/>
                <w:szCs w:val="24"/>
              </w:rPr>
              <w:t xml:space="preserve">, </w:t>
            </w:r>
            <w:hyperlink w:anchor="icdp77" w:history="1">
              <w:r w:rsidRPr="00841F54">
                <w:rPr>
                  <w:rFonts w:eastAsiaTheme="minorHAnsi" w:cs="Arial"/>
                  <w:szCs w:val="24"/>
                </w:rPr>
                <w:t>7</w:t>
              </w:r>
              <w:r w:rsidR="00362104" w:rsidRPr="00841F54">
                <w:rPr>
                  <w:rFonts w:eastAsiaTheme="minorHAnsi" w:cs="Arial"/>
                  <w:szCs w:val="24"/>
                </w:rPr>
                <w:t>3</w:t>
              </w:r>
            </w:hyperlink>
            <w:r w:rsidRPr="00841F54">
              <w:rPr>
                <w:rFonts w:eastAsiaTheme="minorHAnsi" w:cs="Arial"/>
                <w:szCs w:val="24"/>
              </w:rPr>
              <w:t xml:space="preserve">, </w:t>
            </w:r>
            <w:hyperlink w:anchor="icdp79" w:history="1">
              <w:r w:rsidR="00362104" w:rsidRPr="00841F54">
                <w:rPr>
                  <w:rFonts w:eastAsiaTheme="minorHAnsi" w:cs="Arial"/>
                  <w:szCs w:val="24"/>
                </w:rPr>
                <w:t>74</w:t>
              </w:r>
            </w:hyperlink>
            <w:r w:rsidRPr="00841F54">
              <w:rPr>
                <w:rFonts w:eastAsiaTheme="minorHAnsi" w:cs="Arial"/>
                <w:szCs w:val="24"/>
              </w:rPr>
              <w:t xml:space="preserve">, </w:t>
            </w:r>
            <w:hyperlink w:anchor="icdp82" w:history="1">
              <w:r w:rsidR="003A3F5B" w:rsidRPr="00841F54">
                <w:rPr>
                  <w:rFonts w:eastAsiaTheme="minorHAnsi" w:cs="Arial"/>
                  <w:szCs w:val="24"/>
                </w:rPr>
                <w:t>76</w:t>
              </w:r>
            </w:hyperlink>
            <w:r w:rsidRPr="00841F54">
              <w:rPr>
                <w:rFonts w:eastAsiaTheme="minorHAnsi" w:cs="Arial"/>
                <w:szCs w:val="24"/>
              </w:rPr>
              <w:t xml:space="preserve">, </w:t>
            </w:r>
            <w:hyperlink w:anchor="icdp83" w:history="1">
              <w:r w:rsidR="003A3F5B" w:rsidRPr="00841F54">
                <w:rPr>
                  <w:rFonts w:eastAsiaTheme="minorHAnsi" w:cs="Arial"/>
                  <w:szCs w:val="24"/>
                </w:rPr>
                <w:t>77</w:t>
              </w:r>
            </w:hyperlink>
            <w:r w:rsidRPr="00841F54">
              <w:rPr>
                <w:rFonts w:eastAsiaTheme="minorHAnsi" w:cs="Arial"/>
                <w:szCs w:val="24"/>
              </w:rPr>
              <w:t xml:space="preserve">, </w:t>
            </w:r>
            <w:hyperlink w:anchor="icdp85" w:history="1">
              <w:r w:rsidR="003A3F5B" w:rsidRPr="00841F54">
                <w:rPr>
                  <w:rFonts w:eastAsiaTheme="minorHAnsi" w:cs="Arial"/>
                  <w:szCs w:val="24"/>
                </w:rPr>
                <w:t>79</w:t>
              </w:r>
            </w:hyperlink>
            <w:r w:rsidRPr="00841F54">
              <w:rPr>
                <w:rFonts w:eastAsiaTheme="minorHAnsi" w:cs="Arial"/>
                <w:szCs w:val="24"/>
              </w:rPr>
              <w:t xml:space="preserve">, </w:t>
            </w:r>
            <w:hyperlink w:anchor="icdp87" w:history="1">
              <w:r w:rsidRPr="00841F54">
                <w:rPr>
                  <w:rFonts w:eastAsiaTheme="minorHAnsi" w:cs="Arial"/>
                  <w:szCs w:val="24"/>
                </w:rPr>
                <w:t>8</w:t>
              </w:r>
              <w:r w:rsidR="003A3F5B" w:rsidRPr="00841F54">
                <w:rPr>
                  <w:rFonts w:eastAsiaTheme="minorHAnsi" w:cs="Arial"/>
                  <w:szCs w:val="24"/>
                </w:rPr>
                <w:t>0</w:t>
              </w:r>
            </w:hyperlink>
            <w:r w:rsidRPr="00841F54">
              <w:rPr>
                <w:rFonts w:eastAsiaTheme="minorHAnsi" w:cs="Arial"/>
                <w:szCs w:val="24"/>
              </w:rPr>
              <w:t>) Technical Edit</w:t>
            </w:r>
          </w:p>
        </w:tc>
        <w:tc>
          <w:tcPr>
            <w:cnfStyle w:val="000010000000" w:firstRow="0" w:lastRow="0" w:firstColumn="0" w:lastColumn="0" w:oddVBand="1" w:evenVBand="0" w:oddHBand="0" w:evenHBand="0" w:firstRowFirstColumn="0" w:firstRowLastColumn="0" w:lastRowFirstColumn="0" w:lastRowLastColumn="0"/>
            <w:tcW w:w="1010" w:type="pct"/>
          </w:tcPr>
          <w:p w14:paraId="078C7FE3" w14:textId="77777777" w:rsidR="000332B9" w:rsidRPr="00841F54" w:rsidRDefault="000332B9" w:rsidP="00E22A9D">
            <w:pPr>
              <w:rPr>
                <w:rFonts w:eastAsiaTheme="minorHAnsi" w:cstheme="minorBidi"/>
              </w:rPr>
            </w:pPr>
            <w:r w:rsidRPr="00841F54">
              <w:rPr>
                <w:rFonts w:eastAsiaTheme="minorHAnsi" w:cstheme="minorBidi"/>
              </w:rPr>
              <w:t>VA PM: Curtis Clay</w:t>
            </w:r>
          </w:p>
          <w:p w14:paraId="078C7FE4" w14:textId="77777777" w:rsidR="000332B9" w:rsidRPr="00841F54" w:rsidRDefault="000332B9" w:rsidP="00E22A9D">
            <w:pPr>
              <w:rPr>
                <w:rFonts w:eastAsiaTheme="minorHAnsi" w:cstheme="minorBidi"/>
              </w:rPr>
            </w:pPr>
            <w:r w:rsidRPr="00841F54">
              <w:rPr>
                <w:rFonts w:eastAsiaTheme="minorHAnsi" w:cstheme="minorBidi"/>
              </w:rPr>
              <w:t>HP PM: Mike Klein</w:t>
            </w:r>
          </w:p>
        </w:tc>
        <w:tc>
          <w:tcPr>
            <w:tcW w:w="879" w:type="pct"/>
          </w:tcPr>
          <w:p w14:paraId="21842820" w14:textId="77777777" w:rsidR="00E3160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Ellen Phelps/</w:t>
            </w:r>
          </w:p>
          <w:p w14:paraId="078C7FE5" w14:textId="6604096C"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Bob Thomas</w:t>
            </w:r>
          </w:p>
        </w:tc>
      </w:tr>
      <w:tr w:rsidR="000332B9" w:rsidRPr="00841F54" w14:paraId="078C7FED"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E7" w14:textId="20E88D17" w:rsidR="000332B9" w:rsidRPr="00841F54" w:rsidRDefault="000332B9" w:rsidP="00E31604">
            <w:pPr>
              <w:rPr>
                <w:rFonts w:eastAsiaTheme="minorHAnsi" w:cstheme="minorBidi"/>
              </w:rPr>
            </w:pPr>
            <w:r w:rsidRPr="00841F54">
              <w:rPr>
                <w:rFonts w:eastAsiaTheme="minorHAnsi" w:cstheme="minorBidi"/>
              </w:rPr>
              <w:t>03/2009</w:t>
            </w:r>
          </w:p>
        </w:tc>
        <w:tc>
          <w:tcPr>
            <w:tcW w:w="2371" w:type="pct"/>
          </w:tcPr>
          <w:p w14:paraId="078C7FE8"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PX*1*168 – Enrollment VistA Changes Release 2 (EVC R2)</w:t>
            </w:r>
          </w:p>
          <w:p w14:paraId="078C7FE9"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Changed environmental contaminants to SW Asia Conditions </w:t>
            </w:r>
          </w:p>
          <w:p w14:paraId="078C7FEA"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Added Project 112/SHAD Indicator</w:t>
            </w:r>
          </w:p>
        </w:tc>
        <w:tc>
          <w:tcPr>
            <w:cnfStyle w:val="000010000000" w:firstRow="0" w:lastRow="0" w:firstColumn="0" w:lastColumn="0" w:oddVBand="1" w:evenVBand="0" w:oddHBand="0" w:evenHBand="0" w:firstRowFirstColumn="0" w:firstRowLastColumn="0" w:lastRowFirstColumn="0" w:lastRowLastColumn="0"/>
            <w:tcW w:w="1010" w:type="pct"/>
          </w:tcPr>
          <w:p w14:paraId="078C7FEB" w14:textId="60F57F2C" w:rsidR="000332B9" w:rsidRPr="00841F54" w:rsidRDefault="000332B9" w:rsidP="00E22A9D">
            <w:pPr>
              <w:rPr>
                <w:rFonts w:eastAsiaTheme="minorHAnsi" w:cstheme="minorBidi"/>
              </w:rPr>
            </w:pPr>
          </w:p>
        </w:tc>
        <w:tc>
          <w:tcPr>
            <w:tcW w:w="879" w:type="pct"/>
          </w:tcPr>
          <w:p w14:paraId="2EC622A3" w14:textId="77777777" w:rsidR="00A77D8E" w:rsidRDefault="000332B9" w:rsidP="00A77D8E">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Corinne Bailey</w:t>
            </w:r>
            <w:r w:rsidR="00A77D8E">
              <w:rPr>
                <w:rFonts w:eastAsiaTheme="minorHAnsi" w:cstheme="minorBidi"/>
              </w:rPr>
              <w:t>/</w:t>
            </w:r>
            <w:r w:rsidR="00A77D8E" w:rsidRPr="00841F54">
              <w:rPr>
                <w:rFonts w:eastAsiaTheme="minorHAnsi" w:cstheme="minorBidi"/>
              </w:rPr>
              <w:t xml:space="preserve"> </w:t>
            </w:r>
          </w:p>
          <w:p w14:paraId="078C7FEC" w14:textId="022B937F" w:rsidR="000332B9" w:rsidRPr="00841F54" w:rsidRDefault="00A77D8E" w:rsidP="00A77D8E">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Laura </w:t>
            </w:r>
            <w:proofErr w:type="spellStart"/>
            <w:r w:rsidRPr="00841F54">
              <w:rPr>
                <w:rFonts w:eastAsiaTheme="minorHAnsi" w:cstheme="minorBidi"/>
              </w:rPr>
              <w:t>Prietula</w:t>
            </w:r>
            <w:proofErr w:type="spellEnd"/>
          </w:p>
        </w:tc>
      </w:tr>
      <w:tr w:rsidR="000332B9" w:rsidRPr="00841F54" w14:paraId="078C7FF2"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EE" w14:textId="2B14CFE9" w:rsidR="000332B9" w:rsidRPr="00841F54" w:rsidRDefault="000332B9" w:rsidP="00E31604">
            <w:pPr>
              <w:rPr>
                <w:rFonts w:eastAsiaTheme="minorHAnsi" w:cstheme="minorBidi"/>
              </w:rPr>
            </w:pPr>
            <w:r w:rsidRPr="00841F54">
              <w:rPr>
                <w:rFonts w:eastAsiaTheme="minorHAnsi" w:cstheme="minorBidi"/>
              </w:rPr>
              <w:t>10/2008</w:t>
            </w:r>
          </w:p>
        </w:tc>
        <w:tc>
          <w:tcPr>
            <w:tcW w:w="2371" w:type="pct"/>
          </w:tcPr>
          <w:p w14:paraId="078C7FEF"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Formatting Edits</w:t>
            </w:r>
          </w:p>
        </w:tc>
        <w:tc>
          <w:tcPr>
            <w:cnfStyle w:val="000010000000" w:firstRow="0" w:lastRow="0" w:firstColumn="0" w:lastColumn="0" w:oddVBand="1" w:evenVBand="0" w:oddHBand="0" w:evenHBand="0" w:firstRowFirstColumn="0" w:firstRowLastColumn="0" w:lastRowFirstColumn="0" w:lastRowLastColumn="0"/>
            <w:tcW w:w="1010" w:type="pct"/>
          </w:tcPr>
          <w:p w14:paraId="078C7FF0" w14:textId="77777777" w:rsidR="000332B9" w:rsidRPr="00841F54" w:rsidRDefault="000332B9" w:rsidP="00E22A9D">
            <w:pPr>
              <w:rPr>
                <w:rFonts w:eastAsiaTheme="minorHAnsi" w:cstheme="minorBidi"/>
              </w:rPr>
            </w:pPr>
          </w:p>
        </w:tc>
        <w:tc>
          <w:tcPr>
            <w:tcW w:w="879" w:type="pct"/>
          </w:tcPr>
          <w:p w14:paraId="078C7FF1"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Corinne Bailey</w:t>
            </w:r>
          </w:p>
        </w:tc>
      </w:tr>
      <w:tr w:rsidR="000332B9" w:rsidRPr="00841F54" w14:paraId="078C7FF8"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F3" w14:textId="19880C2B" w:rsidR="000332B9" w:rsidRPr="00841F54" w:rsidRDefault="000332B9" w:rsidP="00E31604">
            <w:pPr>
              <w:rPr>
                <w:rFonts w:eastAsiaTheme="minorHAnsi" w:cstheme="minorBidi"/>
              </w:rPr>
            </w:pPr>
            <w:r w:rsidRPr="00841F54">
              <w:rPr>
                <w:rFonts w:eastAsiaTheme="minorHAnsi" w:cstheme="minorBidi"/>
              </w:rPr>
              <w:t>02/2006</w:t>
            </w:r>
          </w:p>
        </w:tc>
        <w:tc>
          <w:tcPr>
            <w:tcW w:w="2371" w:type="pct"/>
          </w:tcPr>
          <w:p w14:paraId="078C7FF4"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Technical Edit </w:t>
            </w:r>
          </w:p>
        </w:tc>
        <w:tc>
          <w:tcPr>
            <w:cnfStyle w:val="000010000000" w:firstRow="0" w:lastRow="0" w:firstColumn="0" w:lastColumn="0" w:oddVBand="1" w:evenVBand="0" w:oddHBand="0" w:evenHBand="0" w:firstRowFirstColumn="0" w:firstRowLastColumn="0" w:lastRowFirstColumn="0" w:lastRowLastColumn="0"/>
            <w:tcW w:w="1010" w:type="pct"/>
          </w:tcPr>
          <w:p w14:paraId="078C7FF5" w14:textId="77777777" w:rsidR="000332B9" w:rsidRPr="00841F54" w:rsidRDefault="000332B9" w:rsidP="00E22A9D">
            <w:pPr>
              <w:rPr>
                <w:rFonts w:eastAsiaTheme="minorHAnsi" w:cstheme="minorBidi"/>
              </w:rPr>
            </w:pPr>
          </w:p>
        </w:tc>
        <w:tc>
          <w:tcPr>
            <w:tcW w:w="879" w:type="pct"/>
          </w:tcPr>
          <w:p w14:paraId="078C7FF7" w14:textId="221125D5"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Meena</w:t>
            </w:r>
            <w:proofErr w:type="spellEnd"/>
            <w:r w:rsidRPr="00841F54">
              <w:rPr>
                <w:rFonts w:eastAsiaTheme="minorHAnsi" w:cstheme="minorBidi"/>
              </w:rPr>
              <w:t xml:space="preserve"> </w:t>
            </w:r>
            <w:proofErr w:type="spellStart"/>
            <w:r w:rsidRPr="00841F54">
              <w:rPr>
                <w:rFonts w:eastAsiaTheme="minorHAnsi" w:cstheme="minorBidi"/>
              </w:rPr>
              <w:t>Rentachin</w:t>
            </w:r>
            <w:proofErr w:type="spellEnd"/>
            <w:r w:rsidR="00E54228">
              <w:rPr>
                <w:rFonts w:eastAsiaTheme="minorHAnsi" w:cstheme="minorBidi"/>
              </w:rPr>
              <w:t>-</w:t>
            </w:r>
            <w:r w:rsidRPr="00841F54">
              <w:rPr>
                <w:rFonts w:eastAsiaTheme="minorHAnsi" w:cstheme="minorBidi"/>
              </w:rPr>
              <w:t>tala</w:t>
            </w:r>
          </w:p>
        </w:tc>
      </w:tr>
      <w:tr w:rsidR="000332B9" w:rsidRPr="00841F54" w14:paraId="078C7FFD"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7FF9" w14:textId="056E0029" w:rsidR="000332B9" w:rsidRPr="00841F54" w:rsidRDefault="000332B9" w:rsidP="00E31604">
            <w:pPr>
              <w:rPr>
                <w:rFonts w:eastAsiaTheme="minorHAnsi" w:cstheme="minorBidi"/>
              </w:rPr>
            </w:pPr>
            <w:r w:rsidRPr="00841F54">
              <w:rPr>
                <w:rFonts w:eastAsiaTheme="minorHAnsi" w:cstheme="minorBidi"/>
              </w:rPr>
              <w:t>02/2006</w:t>
            </w:r>
          </w:p>
        </w:tc>
        <w:tc>
          <w:tcPr>
            <w:tcW w:w="2371" w:type="pct"/>
          </w:tcPr>
          <w:p w14:paraId="078C7FFA"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PX*1*164</w:t>
            </w:r>
          </w:p>
        </w:tc>
        <w:tc>
          <w:tcPr>
            <w:cnfStyle w:val="000010000000" w:firstRow="0" w:lastRow="0" w:firstColumn="0" w:lastColumn="0" w:oddVBand="1" w:evenVBand="0" w:oddHBand="0" w:evenHBand="0" w:firstRowFirstColumn="0" w:firstRowLastColumn="0" w:lastRowFirstColumn="0" w:lastRowLastColumn="0"/>
            <w:tcW w:w="1010" w:type="pct"/>
          </w:tcPr>
          <w:p w14:paraId="078C7FFB" w14:textId="77777777" w:rsidR="000332B9" w:rsidRPr="00841F54" w:rsidRDefault="000332B9" w:rsidP="00E22A9D">
            <w:pPr>
              <w:rPr>
                <w:rFonts w:eastAsiaTheme="minorHAnsi" w:cstheme="minorBidi"/>
              </w:rPr>
            </w:pPr>
          </w:p>
        </w:tc>
        <w:tc>
          <w:tcPr>
            <w:tcW w:w="879" w:type="pct"/>
          </w:tcPr>
          <w:p w14:paraId="078C7FFC"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Dennis Bricker</w:t>
            </w:r>
          </w:p>
        </w:tc>
      </w:tr>
      <w:tr w:rsidR="000332B9" w:rsidRPr="00841F54" w14:paraId="078C8002"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7FFE" w14:textId="2CC145A1" w:rsidR="000332B9" w:rsidRPr="00841F54" w:rsidRDefault="000332B9" w:rsidP="00E31604">
            <w:pPr>
              <w:rPr>
                <w:rFonts w:eastAsiaTheme="minorHAnsi" w:cstheme="minorBidi"/>
              </w:rPr>
            </w:pPr>
            <w:r w:rsidRPr="00841F54">
              <w:rPr>
                <w:rFonts w:eastAsiaTheme="minorHAnsi" w:cstheme="minorBidi"/>
              </w:rPr>
              <w:t>09/2005</w:t>
            </w:r>
          </w:p>
        </w:tc>
        <w:tc>
          <w:tcPr>
            <w:tcW w:w="2371" w:type="pct"/>
          </w:tcPr>
          <w:p w14:paraId="078C7FFF"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PX*1*124</w:t>
            </w:r>
          </w:p>
        </w:tc>
        <w:tc>
          <w:tcPr>
            <w:cnfStyle w:val="000010000000" w:firstRow="0" w:lastRow="0" w:firstColumn="0" w:lastColumn="0" w:oddVBand="1" w:evenVBand="0" w:oddHBand="0" w:evenHBand="0" w:firstRowFirstColumn="0" w:firstRowLastColumn="0" w:lastRowFirstColumn="0" w:lastRowLastColumn="0"/>
            <w:tcW w:w="1010" w:type="pct"/>
          </w:tcPr>
          <w:p w14:paraId="078C8000" w14:textId="77777777" w:rsidR="000332B9" w:rsidRPr="00841F54" w:rsidRDefault="000332B9" w:rsidP="00E22A9D">
            <w:pPr>
              <w:rPr>
                <w:rFonts w:eastAsiaTheme="minorHAnsi" w:cstheme="minorBidi"/>
              </w:rPr>
            </w:pPr>
          </w:p>
        </w:tc>
        <w:tc>
          <w:tcPr>
            <w:tcW w:w="879" w:type="pct"/>
          </w:tcPr>
          <w:p w14:paraId="078C8001"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Brenda </w:t>
            </w:r>
            <w:proofErr w:type="spellStart"/>
            <w:r w:rsidRPr="00841F54">
              <w:rPr>
                <w:rFonts w:eastAsiaTheme="minorHAnsi" w:cstheme="minorBidi"/>
              </w:rPr>
              <w:t>Manies</w:t>
            </w:r>
            <w:proofErr w:type="spellEnd"/>
          </w:p>
        </w:tc>
      </w:tr>
      <w:tr w:rsidR="000332B9" w:rsidRPr="00841F54" w14:paraId="078C8007"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8003" w14:textId="6988488B" w:rsidR="000332B9" w:rsidRPr="00841F54" w:rsidRDefault="000332B9" w:rsidP="00E31604">
            <w:pPr>
              <w:rPr>
                <w:rFonts w:eastAsiaTheme="minorHAnsi" w:cstheme="minorBidi"/>
              </w:rPr>
            </w:pPr>
            <w:r w:rsidRPr="00841F54">
              <w:rPr>
                <w:rFonts w:eastAsiaTheme="minorHAnsi" w:cstheme="minorBidi"/>
              </w:rPr>
              <w:t>08/2005</w:t>
            </w:r>
          </w:p>
        </w:tc>
        <w:tc>
          <w:tcPr>
            <w:tcW w:w="2371" w:type="pct"/>
          </w:tcPr>
          <w:p w14:paraId="078C8004"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PX*1*153: added option PCE Delete Encounters W/O Visit</w:t>
            </w:r>
          </w:p>
        </w:tc>
        <w:tc>
          <w:tcPr>
            <w:cnfStyle w:val="000010000000" w:firstRow="0" w:lastRow="0" w:firstColumn="0" w:lastColumn="0" w:oddVBand="1" w:evenVBand="0" w:oddHBand="0" w:evenHBand="0" w:firstRowFirstColumn="0" w:firstRowLastColumn="0" w:lastRowFirstColumn="0" w:lastRowLastColumn="0"/>
            <w:tcW w:w="1010" w:type="pct"/>
          </w:tcPr>
          <w:p w14:paraId="078C8005" w14:textId="3AA55ABA" w:rsidR="000332B9" w:rsidRPr="00841F54" w:rsidRDefault="000332B9" w:rsidP="00E22A9D">
            <w:pPr>
              <w:rPr>
                <w:rFonts w:eastAsiaTheme="minorHAnsi" w:cstheme="minorBidi"/>
              </w:rPr>
            </w:pPr>
          </w:p>
        </w:tc>
        <w:tc>
          <w:tcPr>
            <w:tcW w:w="879" w:type="pct"/>
          </w:tcPr>
          <w:p w14:paraId="749674EC" w14:textId="5280EF81" w:rsidR="000332B9"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Tim Dawson</w:t>
            </w:r>
            <w:r w:rsidR="00E31604">
              <w:rPr>
                <w:rFonts w:eastAsiaTheme="minorHAnsi" w:cstheme="minorBidi"/>
              </w:rPr>
              <w:t>/</w:t>
            </w:r>
          </w:p>
          <w:p w14:paraId="078C8006" w14:textId="4B107C64" w:rsidR="00E31604" w:rsidRPr="00841F54" w:rsidRDefault="00E31604"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Carol Greening</w:t>
            </w:r>
          </w:p>
        </w:tc>
      </w:tr>
      <w:tr w:rsidR="000332B9" w:rsidRPr="00841F54" w14:paraId="078C800E" w14:textId="77777777" w:rsidTr="00E22A9D">
        <w:tc>
          <w:tcPr>
            <w:cnfStyle w:val="000010000000" w:firstRow="0" w:lastRow="0" w:firstColumn="0" w:lastColumn="0" w:oddVBand="1" w:evenVBand="0" w:oddHBand="0" w:evenHBand="0" w:firstRowFirstColumn="0" w:firstRowLastColumn="0" w:lastRowFirstColumn="0" w:lastRowLastColumn="0"/>
            <w:tcW w:w="740" w:type="pct"/>
          </w:tcPr>
          <w:p w14:paraId="078C8008" w14:textId="34143D09" w:rsidR="000332B9" w:rsidRPr="00841F54" w:rsidRDefault="000332B9" w:rsidP="00E31604">
            <w:pPr>
              <w:rPr>
                <w:rFonts w:eastAsiaTheme="minorHAnsi" w:cstheme="minorBidi"/>
              </w:rPr>
            </w:pPr>
            <w:r w:rsidRPr="00841F54">
              <w:rPr>
                <w:rFonts w:eastAsiaTheme="minorHAnsi" w:cstheme="minorBidi"/>
              </w:rPr>
              <w:t>03/2005</w:t>
            </w:r>
          </w:p>
        </w:tc>
        <w:tc>
          <w:tcPr>
            <w:tcW w:w="2371" w:type="pct"/>
          </w:tcPr>
          <w:p w14:paraId="078C8009"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Manual updated to show changes with Patch PX*1*151</w:t>
            </w:r>
          </w:p>
          <w:p w14:paraId="078C800A"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See section:</w:t>
            </w:r>
          </w:p>
          <w:p w14:paraId="078C800B" w14:textId="77777777" w:rsidR="000332B9" w:rsidRPr="00841F54"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$$CLNCK^SDUTL2(CLN,DSP</w:t>
            </w:r>
          </w:p>
        </w:tc>
        <w:tc>
          <w:tcPr>
            <w:cnfStyle w:val="000010000000" w:firstRow="0" w:lastRow="0" w:firstColumn="0" w:lastColumn="0" w:oddVBand="1" w:evenVBand="0" w:oddHBand="0" w:evenHBand="0" w:firstRowFirstColumn="0" w:firstRowLastColumn="0" w:lastRowFirstColumn="0" w:lastRowLastColumn="0"/>
            <w:tcW w:w="1010" w:type="pct"/>
          </w:tcPr>
          <w:p w14:paraId="078C800C" w14:textId="5BE40288" w:rsidR="000332B9" w:rsidRPr="00841F54" w:rsidRDefault="000332B9" w:rsidP="00E22A9D">
            <w:pPr>
              <w:rPr>
                <w:rFonts w:eastAsiaTheme="minorHAnsi" w:cstheme="minorBidi"/>
              </w:rPr>
            </w:pPr>
          </w:p>
        </w:tc>
        <w:tc>
          <w:tcPr>
            <w:tcW w:w="879" w:type="pct"/>
          </w:tcPr>
          <w:p w14:paraId="5542007C" w14:textId="5678117B" w:rsidR="000332B9" w:rsidRDefault="000332B9"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Berry Anderson</w:t>
            </w:r>
            <w:r w:rsidR="00E31604">
              <w:rPr>
                <w:rFonts w:eastAsiaTheme="minorHAnsi" w:cstheme="minorBidi"/>
              </w:rPr>
              <w:t>/</w:t>
            </w:r>
          </w:p>
          <w:p w14:paraId="078C800D" w14:textId="0DB43C40" w:rsidR="00E31604" w:rsidRPr="00841F54" w:rsidRDefault="00E31604" w:rsidP="00E22A9D">
            <w:pPr>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Beverly Jones</w:t>
            </w:r>
          </w:p>
        </w:tc>
      </w:tr>
      <w:tr w:rsidR="000332B9" w:rsidRPr="00841F54" w14:paraId="078C8013" w14:textId="77777777" w:rsidTr="00E22A9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0" w:type="pct"/>
          </w:tcPr>
          <w:p w14:paraId="078C800F" w14:textId="4CA2A0F1" w:rsidR="000332B9" w:rsidRPr="00841F54" w:rsidRDefault="000332B9" w:rsidP="00E31604">
            <w:pPr>
              <w:rPr>
                <w:rFonts w:eastAsiaTheme="minorHAnsi" w:cstheme="minorBidi"/>
              </w:rPr>
            </w:pPr>
            <w:r w:rsidRPr="00841F54">
              <w:rPr>
                <w:rFonts w:eastAsiaTheme="minorHAnsi" w:cstheme="minorBidi"/>
              </w:rPr>
              <w:lastRenderedPageBreak/>
              <w:t>11/2004</w:t>
            </w:r>
          </w:p>
        </w:tc>
        <w:tc>
          <w:tcPr>
            <w:tcW w:w="2371" w:type="pct"/>
          </w:tcPr>
          <w:p w14:paraId="078C8010" w14:textId="77777777" w:rsidR="000332B9" w:rsidRPr="00841F54"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Manual updated to comply with SOP 192-352 Displaying Sensitive Data</w:t>
            </w:r>
          </w:p>
        </w:tc>
        <w:tc>
          <w:tcPr>
            <w:cnfStyle w:val="000010000000" w:firstRow="0" w:lastRow="0" w:firstColumn="0" w:lastColumn="0" w:oddVBand="1" w:evenVBand="0" w:oddHBand="0" w:evenHBand="0" w:firstRowFirstColumn="0" w:firstRowLastColumn="0" w:lastRowFirstColumn="0" w:lastRowLastColumn="0"/>
            <w:tcW w:w="1010" w:type="pct"/>
          </w:tcPr>
          <w:p w14:paraId="078C8011" w14:textId="64B70F0A" w:rsidR="000332B9" w:rsidRPr="00841F54" w:rsidRDefault="000332B9" w:rsidP="00E22A9D">
            <w:pPr>
              <w:rPr>
                <w:rFonts w:eastAsiaTheme="minorHAnsi" w:cstheme="minorBidi"/>
              </w:rPr>
            </w:pPr>
          </w:p>
        </w:tc>
        <w:tc>
          <w:tcPr>
            <w:tcW w:w="879" w:type="pct"/>
          </w:tcPr>
          <w:p w14:paraId="5DC8CEB8" w14:textId="77777777" w:rsidR="000332B9" w:rsidRDefault="000332B9"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Corinne Bailey</w:t>
            </w:r>
            <w:r w:rsidR="00E31604">
              <w:rPr>
                <w:rFonts w:eastAsiaTheme="minorHAnsi" w:cstheme="minorBidi"/>
              </w:rPr>
              <w:t>/</w:t>
            </w:r>
          </w:p>
          <w:p w14:paraId="078C8012" w14:textId="0EF9D59A" w:rsidR="00E31604" w:rsidRPr="00841F54" w:rsidRDefault="00E31604" w:rsidP="00E22A9D">
            <w:pPr>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Beverly Jones</w:t>
            </w:r>
          </w:p>
        </w:tc>
      </w:tr>
    </w:tbl>
    <w:p w14:paraId="078C8014" w14:textId="7BAF4BBF" w:rsidR="001D360F" w:rsidRPr="00841F54" w:rsidRDefault="001D360F" w:rsidP="00E22A9D">
      <w:pPr>
        <w:rPr>
          <w:rFonts w:eastAsiaTheme="minorHAnsi" w:cstheme="minorBidi"/>
        </w:rPr>
        <w:sectPr w:rsidR="001D360F" w:rsidRPr="00841F54" w:rsidSect="00B62001">
          <w:footerReference w:type="first" r:id="rId16"/>
          <w:pgSz w:w="12240" w:h="15840" w:code="1"/>
          <w:pgMar w:top="1440" w:right="1440" w:bottom="1440" w:left="1440" w:header="720" w:footer="720" w:gutter="0"/>
          <w:pgNumType w:fmt="lowerRoman" w:start="1"/>
          <w:cols w:space="720"/>
          <w:titlePg/>
          <w:docGrid w:linePitch="326"/>
        </w:sectPr>
      </w:pPr>
    </w:p>
    <w:p w14:paraId="078C8015" w14:textId="658820AC" w:rsidR="002F260F" w:rsidRPr="00841F54" w:rsidRDefault="0038236F" w:rsidP="0038236F">
      <w:pPr>
        <w:jc w:val="center"/>
        <w:rPr>
          <w:rFonts w:eastAsiaTheme="minorHAnsi" w:cstheme="minorBidi"/>
          <w:b/>
          <w:sz w:val="28"/>
          <w:u w:val="single"/>
        </w:rPr>
      </w:pPr>
      <w:r w:rsidRPr="00841F54">
        <w:rPr>
          <w:rFonts w:eastAsiaTheme="minorHAnsi" w:cstheme="minorBidi"/>
          <w:b/>
          <w:sz w:val="28"/>
          <w:u w:val="single"/>
        </w:rPr>
        <w:lastRenderedPageBreak/>
        <w:t>TABLE OF CONTENTS</w:t>
      </w:r>
    </w:p>
    <w:p w14:paraId="031A959B" w14:textId="77777777" w:rsidR="005F6BC2" w:rsidRDefault="005772CC">
      <w:pPr>
        <w:pStyle w:val="TOC1"/>
        <w:rPr>
          <w:rFonts w:asciiTheme="minorHAnsi" w:eastAsiaTheme="minorEastAsia" w:hAnsiTheme="minorHAnsi" w:cstheme="minorBidi"/>
          <w:b w:val="0"/>
          <w:bCs w:val="0"/>
          <w:caps w:val="0"/>
          <w:color w:val="auto"/>
          <w:sz w:val="22"/>
          <w:szCs w:val="22"/>
        </w:rPr>
      </w:pPr>
      <w:r w:rsidRPr="00841F54">
        <w:rPr>
          <w:rFonts w:eastAsiaTheme="minorHAnsi" w:cstheme="minorBidi"/>
          <w:sz w:val="22"/>
        </w:rPr>
        <w:fldChar w:fldCharType="begin"/>
      </w:r>
      <w:r w:rsidRPr="00841F54">
        <w:rPr>
          <w:rFonts w:eastAsiaTheme="minorHAnsi" w:cstheme="minorBidi"/>
          <w:sz w:val="22"/>
        </w:rPr>
        <w:instrText xml:space="preserve"> TOC \o "1-3" \h \z \u </w:instrText>
      </w:r>
      <w:r w:rsidRPr="00841F54">
        <w:rPr>
          <w:rFonts w:eastAsiaTheme="minorHAnsi" w:cstheme="minorBidi"/>
          <w:sz w:val="22"/>
        </w:rPr>
        <w:fldChar w:fldCharType="separate"/>
      </w:r>
      <w:hyperlink w:anchor="_Toc498005918" w:history="1">
        <w:r w:rsidR="005F6BC2" w:rsidRPr="00FD47BA">
          <w:rPr>
            <w:rStyle w:val="Hyperlink"/>
          </w:rPr>
          <w:t>1.0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Introduction</w:t>
        </w:r>
        <w:r w:rsidR="005F6BC2">
          <w:rPr>
            <w:webHidden/>
          </w:rPr>
          <w:tab/>
        </w:r>
        <w:r w:rsidR="005F6BC2">
          <w:rPr>
            <w:webHidden/>
          </w:rPr>
          <w:fldChar w:fldCharType="begin"/>
        </w:r>
        <w:r w:rsidR="005F6BC2">
          <w:rPr>
            <w:webHidden/>
          </w:rPr>
          <w:instrText xml:space="preserve"> PAGEREF _Toc498005918 \h </w:instrText>
        </w:r>
        <w:r w:rsidR="005F6BC2">
          <w:rPr>
            <w:webHidden/>
          </w:rPr>
        </w:r>
        <w:r w:rsidR="005F6BC2">
          <w:rPr>
            <w:webHidden/>
          </w:rPr>
          <w:fldChar w:fldCharType="separate"/>
        </w:r>
        <w:r w:rsidR="0024413E">
          <w:rPr>
            <w:webHidden/>
          </w:rPr>
          <w:t>1</w:t>
        </w:r>
        <w:r w:rsidR="005F6BC2">
          <w:rPr>
            <w:webHidden/>
          </w:rPr>
          <w:fldChar w:fldCharType="end"/>
        </w:r>
      </w:hyperlink>
    </w:p>
    <w:p w14:paraId="2DEA0964"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19" w:history="1">
        <w:r w:rsidR="005F6BC2" w:rsidRPr="00FD47BA">
          <w:rPr>
            <w:rStyle w:val="Hyperlink"/>
          </w:rPr>
          <w:t>1.1.</w:t>
        </w:r>
        <w:r w:rsidR="005F6BC2">
          <w:rPr>
            <w:rFonts w:asciiTheme="minorHAnsi" w:eastAsiaTheme="minorEastAsia" w:hAnsiTheme="minorHAnsi" w:cstheme="minorBidi"/>
            <w:caps w:val="0"/>
            <w:color w:val="auto"/>
            <w:szCs w:val="22"/>
          </w:rPr>
          <w:tab/>
        </w:r>
        <w:r w:rsidR="005F6BC2" w:rsidRPr="00FD47BA">
          <w:rPr>
            <w:rStyle w:val="Hyperlink"/>
          </w:rPr>
          <w:t>Purpose of PCE</w:t>
        </w:r>
        <w:r w:rsidR="005F6BC2">
          <w:rPr>
            <w:webHidden/>
          </w:rPr>
          <w:tab/>
        </w:r>
        <w:r w:rsidR="005F6BC2">
          <w:rPr>
            <w:webHidden/>
          </w:rPr>
          <w:fldChar w:fldCharType="begin"/>
        </w:r>
        <w:r w:rsidR="005F6BC2">
          <w:rPr>
            <w:webHidden/>
          </w:rPr>
          <w:instrText xml:space="preserve"> PAGEREF _Toc498005919 \h </w:instrText>
        </w:r>
        <w:r w:rsidR="005F6BC2">
          <w:rPr>
            <w:webHidden/>
          </w:rPr>
        </w:r>
        <w:r w:rsidR="005F6BC2">
          <w:rPr>
            <w:webHidden/>
          </w:rPr>
          <w:fldChar w:fldCharType="separate"/>
        </w:r>
        <w:r w:rsidR="0024413E">
          <w:rPr>
            <w:webHidden/>
          </w:rPr>
          <w:t>1</w:t>
        </w:r>
        <w:r w:rsidR="005F6BC2">
          <w:rPr>
            <w:webHidden/>
          </w:rPr>
          <w:fldChar w:fldCharType="end"/>
        </w:r>
      </w:hyperlink>
    </w:p>
    <w:p w14:paraId="06771002"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20" w:history="1">
        <w:r w:rsidR="005F6BC2" w:rsidRPr="00FD47BA">
          <w:rPr>
            <w:rStyle w:val="Hyperlink"/>
          </w:rPr>
          <w:t>1.2.</w:t>
        </w:r>
        <w:r w:rsidR="005F6BC2">
          <w:rPr>
            <w:rFonts w:asciiTheme="minorHAnsi" w:eastAsiaTheme="minorEastAsia" w:hAnsiTheme="minorHAnsi" w:cstheme="minorBidi"/>
            <w:caps w:val="0"/>
            <w:color w:val="auto"/>
            <w:szCs w:val="22"/>
          </w:rPr>
          <w:tab/>
        </w:r>
        <w:r w:rsidR="005F6BC2" w:rsidRPr="00FD47BA">
          <w:rPr>
            <w:rStyle w:val="Hyperlink"/>
          </w:rPr>
          <w:t>Functionality</w:t>
        </w:r>
        <w:r w:rsidR="005F6BC2">
          <w:rPr>
            <w:webHidden/>
          </w:rPr>
          <w:tab/>
        </w:r>
        <w:r w:rsidR="005F6BC2">
          <w:rPr>
            <w:webHidden/>
          </w:rPr>
          <w:fldChar w:fldCharType="begin"/>
        </w:r>
        <w:r w:rsidR="005F6BC2">
          <w:rPr>
            <w:webHidden/>
          </w:rPr>
          <w:instrText xml:space="preserve"> PAGEREF _Toc498005920 \h </w:instrText>
        </w:r>
        <w:r w:rsidR="005F6BC2">
          <w:rPr>
            <w:webHidden/>
          </w:rPr>
        </w:r>
        <w:r w:rsidR="005F6BC2">
          <w:rPr>
            <w:webHidden/>
          </w:rPr>
          <w:fldChar w:fldCharType="separate"/>
        </w:r>
        <w:r w:rsidR="0024413E">
          <w:rPr>
            <w:webHidden/>
          </w:rPr>
          <w:t>1</w:t>
        </w:r>
        <w:r w:rsidR="005F6BC2">
          <w:rPr>
            <w:webHidden/>
          </w:rPr>
          <w:fldChar w:fldCharType="end"/>
        </w:r>
      </w:hyperlink>
    </w:p>
    <w:p w14:paraId="20ADDC91"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21" w:history="1">
        <w:r w:rsidR="005F6BC2" w:rsidRPr="00FD47BA">
          <w:rPr>
            <w:rStyle w:val="Hyperlink"/>
            <w:rFonts w:eastAsiaTheme="minorHAnsi"/>
            <w:noProof/>
          </w:rPr>
          <w:t>1.2.1.</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Interactive interfaces</w:t>
        </w:r>
        <w:r w:rsidR="005F6BC2">
          <w:rPr>
            <w:noProof/>
            <w:webHidden/>
          </w:rPr>
          <w:tab/>
        </w:r>
        <w:r w:rsidR="005F6BC2">
          <w:rPr>
            <w:noProof/>
            <w:webHidden/>
          </w:rPr>
          <w:fldChar w:fldCharType="begin"/>
        </w:r>
        <w:r w:rsidR="005F6BC2">
          <w:rPr>
            <w:noProof/>
            <w:webHidden/>
          </w:rPr>
          <w:instrText xml:space="preserve"> PAGEREF _Toc498005921 \h </w:instrText>
        </w:r>
        <w:r w:rsidR="005F6BC2">
          <w:rPr>
            <w:noProof/>
            <w:webHidden/>
          </w:rPr>
        </w:r>
        <w:r w:rsidR="005F6BC2">
          <w:rPr>
            <w:noProof/>
            <w:webHidden/>
          </w:rPr>
          <w:fldChar w:fldCharType="separate"/>
        </w:r>
        <w:r w:rsidR="0024413E">
          <w:rPr>
            <w:noProof/>
            <w:webHidden/>
          </w:rPr>
          <w:t>1</w:t>
        </w:r>
        <w:r w:rsidR="005F6BC2">
          <w:rPr>
            <w:noProof/>
            <w:webHidden/>
          </w:rPr>
          <w:fldChar w:fldCharType="end"/>
        </w:r>
      </w:hyperlink>
    </w:p>
    <w:p w14:paraId="48F37739"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22" w:history="1">
        <w:r w:rsidR="005F6BC2" w:rsidRPr="00FD47BA">
          <w:rPr>
            <w:rStyle w:val="Hyperlink"/>
            <w:rFonts w:eastAsiaTheme="minorHAnsi"/>
            <w:noProof/>
          </w:rPr>
          <w:t>1.2.2.</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Non-interactive interfaces</w:t>
        </w:r>
        <w:r w:rsidR="005F6BC2">
          <w:rPr>
            <w:noProof/>
            <w:webHidden/>
          </w:rPr>
          <w:tab/>
        </w:r>
        <w:r w:rsidR="005F6BC2">
          <w:rPr>
            <w:noProof/>
            <w:webHidden/>
          </w:rPr>
          <w:fldChar w:fldCharType="begin"/>
        </w:r>
        <w:r w:rsidR="005F6BC2">
          <w:rPr>
            <w:noProof/>
            <w:webHidden/>
          </w:rPr>
          <w:instrText xml:space="preserve"> PAGEREF _Toc498005922 \h </w:instrText>
        </w:r>
        <w:r w:rsidR="005F6BC2">
          <w:rPr>
            <w:noProof/>
            <w:webHidden/>
          </w:rPr>
        </w:r>
        <w:r w:rsidR="005F6BC2">
          <w:rPr>
            <w:noProof/>
            <w:webHidden/>
          </w:rPr>
          <w:fldChar w:fldCharType="separate"/>
        </w:r>
        <w:r w:rsidR="0024413E">
          <w:rPr>
            <w:noProof/>
            <w:webHidden/>
          </w:rPr>
          <w:t>1</w:t>
        </w:r>
        <w:r w:rsidR="005F6BC2">
          <w:rPr>
            <w:noProof/>
            <w:webHidden/>
          </w:rPr>
          <w:fldChar w:fldCharType="end"/>
        </w:r>
      </w:hyperlink>
    </w:p>
    <w:p w14:paraId="3F31A9A9"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23" w:history="1">
        <w:r w:rsidR="005F6BC2" w:rsidRPr="00FD47BA">
          <w:rPr>
            <w:rStyle w:val="Hyperlink"/>
          </w:rPr>
          <w:t>1.3.</w:t>
        </w:r>
        <w:r w:rsidR="005F6BC2">
          <w:rPr>
            <w:rFonts w:asciiTheme="minorHAnsi" w:eastAsiaTheme="minorEastAsia" w:hAnsiTheme="minorHAnsi" w:cstheme="minorBidi"/>
            <w:caps w:val="0"/>
            <w:color w:val="auto"/>
            <w:szCs w:val="22"/>
          </w:rPr>
          <w:tab/>
        </w:r>
        <w:r w:rsidR="005F6BC2" w:rsidRPr="00FD47BA">
          <w:rPr>
            <w:rStyle w:val="Hyperlink"/>
          </w:rPr>
          <w:t>Impact of PCE on IRM</w:t>
        </w:r>
        <w:r w:rsidR="005F6BC2">
          <w:rPr>
            <w:webHidden/>
          </w:rPr>
          <w:tab/>
        </w:r>
        <w:r w:rsidR="005F6BC2">
          <w:rPr>
            <w:webHidden/>
          </w:rPr>
          <w:fldChar w:fldCharType="begin"/>
        </w:r>
        <w:r w:rsidR="005F6BC2">
          <w:rPr>
            <w:webHidden/>
          </w:rPr>
          <w:instrText xml:space="preserve"> PAGEREF _Toc498005923 \h </w:instrText>
        </w:r>
        <w:r w:rsidR="005F6BC2">
          <w:rPr>
            <w:webHidden/>
          </w:rPr>
        </w:r>
        <w:r w:rsidR="005F6BC2">
          <w:rPr>
            <w:webHidden/>
          </w:rPr>
          <w:fldChar w:fldCharType="separate"/>
        </w:r>
        <w:r w:rsidR="0024413E">
          <w:rPr>
            <w:webHidden/>
          </w:rPr>
          <w:t>1</w:t>
        </w:r>
        <w:r w:rsidR="005F6BC2">
          <w:rPr>
            <w:webHidden/>
          </w:rPr>
          <w:fldChar w:fldCharType="end"/>
        </w:r>
      </w:hyperlink>
    </w:p>
    <w:p w14:paraId="6F469E12"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24" w:history="1">
        <w:r w:rsidR="005F6BC2" w:rsidRPr="00FD47BA">
          <w:rPr>
            <w:rStyle w:val="Hyperlink"/>
            <w:rFonts w:eastAsiaTheme="minorHAnsi"/>
            <w:noProof/>
          </w:rPr>
          <w:t>1.3.1.</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MSM Sites</w:t>
        </w:r>
        <w:r w:rsidR="005F6BC2">
          <w:rPr>
            <w:noProof/>
            <w:webHidden/>
          </w:rPr>
          <w:tab/>
        </w:r>
        <w:r w:rsidR="005F6BC2">
          <w:rPr>
            <w:noProof/>
            <w:webHidden/>
          </w:rPr>
          <w:fldChar w:fldCharType="begin"/>
        </w:r>
        <w:r w:rsidR="005F6BC2">
          <w:rPr>
            <w:noProof/>
            <w:webHidden/>
          </w:rPr>
          <w:instrText xml:space="preserve"> PAGEREF _Toc498005924 \h </w:instrText>
        </w:r>
        <w:r w:rsidR="005F6BC2">
          <w:rPr>
            <w:noProof/>
            <w:webHidden/>
          </w:rPr>
        </w:r>
        <w:r w:rsidR="005F6BC2">
          <w:rPr>
            <w:noProof/>
            <w:webHidden/>
          </w:rPr>
          <w:fldChar w:fldCharType="separate"/>
        </w:r>
        <w:r w:rsidR="0024413E">
          <w:rPr>
            <w:noProof/>
            <w:webHidden/>
          </w:rPr>
          <w:t>2</w:t>
        </w:r>
        <w:r w:rsidR="005F6BC2">
          <w:rPr>
            <w:noProof/>
            <w:webHidden/>
          </w:rPr>
          <w:fldChar w:fldCharType="end"/>
        </w:r>
      </w:hyperlink>
    </w:p>
    <w:p w14:paraId="032B050A"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25" w:history="1">
        <w:r w:rsidR="005F6BC2" w:rsidRPr="00FD47BA">
          <w:rPr>
            <w:rStyle w:val="Hyperlink"/>
            <w:rFonts w:eastAsiaTheme="minorHAnsi"/>
            <w:noProof/>
          </w:rPr>
          <w:t>1.3.2.</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SAC Exemption</w:t>
        </w:r>
        <w:r w:rsidR="005F6BC2">
          <w:rPr>
            <w:noProof/>
            <w:webHidden/>
          </w:rPr>
          <w:tab/>
        </w:r>
        <w:r w:rsidR="005F6BC2">
          <w:rPr>
            <w:noProof/>
            <w:webHidden/>
          </w:rPr>
          <w:fldChar w:fldCharType="begin"/>
        </w:r>
        <w:r w:rsidR="005F6BC2">
          <w:rPr>
            <w:noProof/>
            <w:webHidden/>
          </w:rPr>
          <w:instrText xml:space="preserve"> PAGEREF _Toc498005925 \h </w:instrText>
        </w:r>
        <w:r w:rsidR="005F6BC2">
          <w:rPr>
            <w:noProof/>
            <w:webHidden/>
          </w:rPr>
        </w:r>
        <w:r w:rsidR="005F6BC2">
          <w:rPr>
            <w:noProof/>
            <w:webHidden/>
          </w:rPr>
          <w:fldChar w:fldCharType="separate"/>
        </w:r>
        <w:r w:rsidR="0024413E">
          <w:rPr>
            <w:noProof/>
            <w:webHidden/>
          </w:rPr>
          <w:t>2</w:t>
        </w:r>
        <w:r w:rsidR="005F6BC2">
          <w:rPr>
            <w:noProof/>
            <w:webHidden/>
          </w:rPr>
          <w:fldChar w:fldCharType="end"/>
        </w:r>
      </w:hyperlink>
    </w:p>
    <w:p w14:paraId="246D04B6"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26" w:history="1">
        <w:r w:rsidR="005F6BC2" w:rsidRPr="00FD47BA">
          <w:rPr>
            <w:rStyle w:val="Hyperlink"/>
            <w:rFonts w:eastAsiaTheme="minorHAnsi"/>
            <w:noProof/>
          </w:rPr>
          <w:t>1.3.3.</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DSM Sites</w:t>
        </w:r>
        <w:r w:rsidR="005F6BC2">
          <w:rPr>
            <w:noProof/>
            <w:webHidden/>
          </w:rPr>
          <w:tab/>
        </w:r>
        <w:r w:rsidR="005F6BC2">
          <w:rPr>
            <w:noProof/>
            <w:webHidden/>
          </w:rPr>
          <w:fldChar w:fldCharType="begin"/>
        </w:r>
        <w:r w:rsidR="005F6BC2">
          <w:rPr>
            <w:noProof/>
            <w:webHidden/>
          </w:rPr>
          <w:instrText xml:space="preserve"> PAGEREF _Toc498005926 \h </w:instrText>
        </w:r>
        <w:r w:rsidR="005F6BC2">
          <w:rPr>
            <w:noProof/>
            <w:webHidden/>
          </w:rPr>
        </w:r>
        <w:r w:rsidR="005F6BC2">
          <w:rPr>
            <w:noProof/>
            <w:webHidden/>
          </w:rPr>
          <w:fldChar w:fldCharType="separate"/>
        </w:r>
        <w:r w:rsidR="0024413E">
          <w:rPr>
            <w:noProof/>
            <w:webHidden/>
          </w:rPr>
          <w:t>3</w:t>
        </w:r>
        <w:r w:rsidR="005F6BC2">
          <w:rPr>
            <w:noProof/>
            <w:webHidden/>
          </w:rPr>
          <w:fldChar w:fldCharType="end"/>
        </w:r>
      </w:hyperlink>
    </w:p>
    <w:p w14:paraId="055A76D1"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27" w:history="1">
        <w:r w:rsidR="005F6BC2" w:rsidRPr="00FD47BA">
          <w:rPr>
            <w:rStyle w:val="Hyperlink"/>
          </w:rPr>
          <w:t>1.4.</w:t>
        </w:r>
        <w:r w:rsidR="005F6BC2">
          <w:rPr>
            <w:rFonts w:asciiTheme="minorHAnsi" w:eastAsiaTheme="minorEastAsia" w:hAnsiTheme="minorHAnsi" w:cstheme="minorBidi"/>
            <w:caps w:val="0"/>
            <w:color w:val="auto"/>
            <w:szCs w:val="22"/>
          </w:rPr>
          <w:tab/>
        </w:r>
        <w:r w:rsidR="005F6BC2" w:rsidRPr="00FD47BA">
          <w:rPr>
            <w:rStyle w:val="Hyperlink"/>
          </w:rPr>
          <w:t>Impact of PCE on Providers</w:t>
        </w:r>
        <w:r w:rsidR="005F6BC2">
          <w:rPr>
            <w:webHidden/>
          </w:rPr>
          <w:tab/>
        </w:r>
        <w:r w:rsidR="005F6BC2">
          <w:rPr>
            <w:webHidden/>
          </w:rPr>
          <w:fldChar w:fldCharType="begin"/>
        </w:r>
        <w:r w:rsidR="005F6BC2">
          <w:rPr>
            <w:webHidden/>
          </w:rPr>
          <w:instrText xml:space="preserve"> PAGEREF _Toc498005927 \h </w:instrText>
        </w:r>
        <w:r w:rsidR="005F6BC2">
          <w:rPr>
            <w:webHidden/>
          </w:rPr>
        </w:r>
        <w:r w:rsidR="005F6BC2">
          <w:rPr>
            <w:webHidden/>
          </w:rPr>
          <w:fldChar w:fldCharType="separate"/>
        </w:r>
        <w:r w:rsidR="0024413E">
          <w:rPr>
            <w:webHidden/>
          </w:rPr>
          <w:t>4</w:t>
        </w:r>
        <w:r w:rsidR="005F6BC2">
          <w:rPr>
            <w:webHidden/>
          </w:rPr>
          <w:fldChar w:fldCharType="end"/>
        </w:r>
      </w:hyperlink>
    </w:p>
    <w:p w14:paraId="7A8CD8FC"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28" w:history="1">
        <w:r w:rsidR="005F6BC2" w:rsidRPr="00FD47BA">
          <w:rPr>
            <w:rStyle w:val="Hyperlink"/>
          </w:rPr>
          <w:t>2.0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Implementation and Maintenance</w:t>
        </w:r>
        <w:r w:rsidR="005F6BC2">
          <w:rPr>
            <w:webHidden/>
          </w:rPr>
          <w:tab/>
        </w:r>
        <w:r w:rsidR="005F6BC2">
          <w:rPr>
            <w:webHidden/>
          </w:rPr>
          <w:fldChar w:fldCharType="begin"/>
        </w:r>
        <w:r w:rsidR="005F6BC2">
          <w:rPr>
            <w:webHidden/>
          </w:rPr>
          <w:instrText xml:space="preserve"> PAGEREF _Toc498005928 \h </w:instrText>
        </w:r>
        <w:r w:rsidR="005F6BC2">
          <w:rPr>
            <w:webHidden/>
          </w:rPr>
        </w:r>
        <w:r w:rsidR="005F6BC2">
          <w:rPr>
            <w:webHidden/>
          </w:rPr>
          <w:fldChar w:fldCharType="separate"/>
        </w:r>
        <w:r w:rsidR="0024413E">
          <w:rPr>
            <w:webHidden/>
          </w:rPr>
          <w:t>83</w:t>
        </w:r>
        <w:r w:rsidR="005F6BC2">
          <w:rPr>
            <w:webHidden/>
          </w:rPr>
          <w:fldChar w:fldCharType="end"/>
        </w:r>
      </w:hyperlink>
    </w:p>
    <w:p w14:paraId="086D2A12"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29" w:history="1">
        <w:r w:rsidR="005F6BC2" w:rsidRPr="00FD47BA">
          <w:rPr>
            <w:rStyle w:val="Hyperlink"/>
          </w:rPr>
          <w:t>2.1.</w:t>
        </w:r>
        <w:r w:rsidR="005F6BC2">
          <w:rPr>
            <w:rFonts w:asciiTheme="minorHAnsi" w:eastAsiaTheme="minorEastAsia" w:hAnsiTheme="minorHAnsi" w:cstheme="minorBidi"/>
            <w:caps w:val="0"/>
            <w:color w:val="auto"/>
            <w:szCs w:val="22"/>
          </w:rPr>
          <w:tab/>
        </w:r>
        <w:r w:rsidR="005F6BC2" w:rsidRPr="00FD47BA">
          <w:rPr>
            <w:rStyle w:val="Hyperlink"/>
          </w:rPr>
          <w:t>Implementation</w:t>
        </w:r>
        <w:r w:rsidR="005F6BC2">
          <w:rPr>
            <w:webHidden/>
          </w:rPr>
          <w:tab/>
        </w:r>
        <w:r w:rsidR="005F6BC2">
          <w:rPr>
            <w:webHidden/>
          </w:rPr>
          <w:fldChar w:fldCharType="begin"/>
        </w:r>
        <w:r w:rsidR="005F6BC2">
          <w:rPr>
            <w:webHidden/>
          </w:rPr>
          <w:instrText xml:space="preserve"> PAGEREF _Toc498005929 \h </w:instrText>
        </w:r>
        <w:r w:rsidR="005F6BC2">
          <w:rPr>
            <w:webHidden/>
          </w:rPr>
        </w:r>
        <w:r w:rsidR="005F6BC2">
          <w:rPr>
            <w:webHidden/>
          </w:rPr>
          <w:fldChar w:fldCharType="separate"/>
        </w:r>
        <w:r w:rsidR="0024413E">
          <w:rPr>
            <w:webHidden/>
          </w:rPr>
          <w:t>83</w:t>
        </w:r>
        <w:r w:rsidR="005F6BC2">
          <w:rPr>
            <w:webHidden/>
          </w:rPr>
          <w:fldChar w:fldCharType="end"/>
        </w:r>
      </w:hyperlink>
    </w:p>
    <w:p w14:paraId="5EF3A504"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30" w:history="1">
        <w:r w:rsidR="005F6BC2" w:rsidRPr="00FD47BA">
          <w:rPr>
            <w:rStyle w:val="Hyperlink"/>
            <w:rFonts w:eastAsiaTheme="minorHAnsi"/>
          </w:rPr>
          <w:t>2.2.</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PCE IRM Main Menu Descriptions</w:t>
        </w:r>
        <w:r w:rsidR="005F6BC2">
          <w:rPr>
            <w:webHidden/>
          </w:rPr>
          <w:tab/>
        </w:r>
        <w:r w:rsidR="005F6BC2">
          <w:rPr>
            <w:webHidden/>
          </w:rPr>
          <w:fldChar w:fldCharType="begin"/>
        </w:r>
        <w:r w:rsidR="005F6BC2">
          <w:rPr>
            <w:webHidden/>
          </w:rPr>
          <w:instrText xml:space="preserve"> PAGEREF _Toc498005930 \h </w:instrText>
        </w:r>
        <w:r w:rsidR="005F6BC2">
          <w:rPr>
            <w:webHidden/>
          </w:rPr>
        </w:r>
        <w:r w:rsidR="005F6BC2">
          <w:rPr>
            <w:webHidden/>
          </w:rPr>
          <w:fldChar w:fldCharType="separate"/>
        </w:r>
        <w:r w:rsidR="0024413E">
          <w:rPr>
            <w:webHidden/>
          </w:rPr>
          <w:t>85</w:t>
        </w:r>
        <w:r w:rsidR="005F6BC2">
          <w:rPr>
            <w:webHidden/>
          </w:rPr>
          <w:fldChar w:fldCharType="end"/>
        </w:r>
      </w:hyperlink>
    </w:p>
    <w:p w14:paraId="440E784C"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1" w:history="1">
        <w:r w:rsidR="005F6BC2" w:rsidRPr="00FD47BA">
          <w:rPr>
            <w:rStyle w:val="Hyperlink"/>
            <w:rFonts w:eastAsiaTheme="minorHAnsi"/>
            <w:noProof/>
          </w:rPr>
          <w:t>2.2.1.</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SITE PARAMETER MENU – Site Parameter Menu</w:t>
        </w:r>
        <w:r w:rsidR="005F6BC2">
          <w:rPr>
            <w:noProof/>
            <w:webHidden/>
          </w:rPr>
          <w:tab/>
        </w:r>
        <w:r w:rsidR="005F6BC2">
          <w:rPr>
            <w:noProof/>
            <w:webHidden/>
          </w:rPr>
          <w:fldChar w:fldCharType="begin"/>
        </w:r>
        <w:r w:rsidR="005F6BC2">
          <w:rPr>
            <w:noProof/>
            <w:webHidden/>
          </w:rPr>
          <w:instrText xml:space="preserve"> PAGEREF _Toc498005931 \h </w:instrText>
        </w:r>
        <w:r w:rsidR="005F6BC2">
          <w:rPr>
            <w:noProof/>
            <w:webHidden/>
          </w:rPr>
        </w:r>
        <w:r w:rsidR="005F6BC2">
          <w:rPr>
            <w:noProof/>
            <w:webHidden/>
          </w:rPr>
          <w:fldChar w:fldCharType="separate"/>
        </w:r>
        <w:r w:rsidR="0024413E">
          <w:rPr>
            <w:noProof/>
            <w:webHidden/>
          </w:rPr>
          <w:t>85</w:t>
        </w:r>
        <w:r w:rsidR="005F6BC2">
          <w:rPr>
            <w:noProof/>
            <w:webHidden/>
          </w:rPr>
          <w:fldChar w:fldCharType="end"/>
        </w:r>
      </w:hyperlink>
    </w:p>
    <w:p w14:paraId="7A29E062"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2" w:history="1">
        <w:r w:rsidR="005F6BC2" w:rsidRPr="00FD47BA">
          <w:rPr>
            <w:rStyle w:val="Hyperlink"/>
            <w:rFonts w:eastAsiaTheme="minorHAnsi"/>
            <w:noProof/>
          </w:rPr>
          <w:t>2.2.2.</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PXTT TABLE MAINTENANCE – PCE Table Maintenance</w:t>
        </w:r>
        <w:r w:rsidR="005F6BC2">
          <w:rPr>
            <w:noProof/>
            <w:webHidden/>
          </w:rPr>
          <w:tab/>
        </w:r>
        <w:r w:rsidR="005F6BC2">
          <w:rPr>
            <w:noProof/>
            <w:webHidden/>
          </w:rPr>
          <w:fldChar w:fldCharType="begin"/>
        </w:r>
        <w:r w:rsidR="005F6BC2">
          <w:rPr>
            <w:noProof/>
            <w:webHidden/>
          </w:rPr>
          <w:instrText xml:space="preserve"> PAGEREF _Toc498005932 \h </w:instrText>
        </w:r>
        <w:r w:rsidR="005F6BC2">
          <w:rPr>
            <w:noProof/>
            <w:webHidden/>
          </w:rPr>
        </w:r>
        <w:r w:rsidR="005F6BC2">
          <w:rPr>
            <w:noProof/>
            <w:webHidden/>
          </w:rPr>
          <w:fldChar w:fldCharType="separate"/>
        </w:r>
        <w:r w:rsidR="0024413E">
          <w:rPr>
            <w:noProof/>
            <w:webHidden/>
          </w:rPr>
          <w:t>86</w:t>
        </w:r>
        <w:r w:rsidR="005F6BC2">
          <w:rPr>
            <w:noProof/>
            <w:webHidden/>
          </w:rPr>
          <w:fldChar w:fldCharType="end"/>
        </w:r>
      </w:hyperlink>
    </w:p>
    <w:p w14:paraId="33921B92"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3" w:history="1">
        <w:r w:rsidR="005F6BC2" w:rsidRPr="00FD47BA">
          <w:rPr>
            <w:rStyle w:val="Hyperlink"/>
            <w:rFonts w:eastAsiaTheme="minorHAnsi"/>
            <w:noProof/>
          </w:rPr>
          <w:t>2.2.3.</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PXQ PCE/SD DEBUGGING UTILITIES – PCE/SD Debugging Utilities</w:t>
        </w:r>
        <w:r w:rsidR="005F6BC2">
          <w:rPr>
            <w:noProof/>
            <w:webHidden/>
          </w:rPr>
          <w:tab/>
        </w:r>
        <w:r w:rsidR="005F6BC2">
          <w:rPr>
            <w:noProof/>
            <w:webHidden/>
          </w:rPr>
          <w:fldChar w:fldCharType="begin"/>
        </w:r>
        <w:r w:rsidR="005F6BC2">
          <w:rPr>
            <w:noProof/>
            <w:webHidden/>
          </w:rPr>
          <w:instrText xml:space="preserve"> PAGEREF _Toc498005933 \h </w:instrText>
        </w:r>
        <w:r w:rsidR="005F6BC2">
          <w:rPr>
            <w:noProof/>
            <w:webHidden/>
          </w:rPr>
        </w:r>
        <w:r w:rsidR="005F6BC2">
          <w:rPr>
            <w:noProof/>
            <w:webHidden/>
          </w:rPr>
          <w:fldChar w:fldCharType="separate"/>
        </w:r>
        <w:r w:rsidR="0024413E">
          <w:rPr>
            <w:noProof/>
            <w:webHidden/>
          </w:rPr>
          <w:t>86</w:t>
        </w:r>
        <w:r w:rsidR="005F6BC2">
          <w:rPr>
            <w:noProof/>
            <w:webHidden/>
          </w:rPr>
          <w:fldChar w:fldCharType="end"/>
        </w:r>
      </w:hyperlink>
    </w:p>
    <w:p w14:paraId="07386F35"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4" w:history="1">
        <w:r w:rsidR="005F6BC2" w:rsidRPr="00FD47BA">
          <w:rPr>
            <w:rStyle w:val="Hyperlink"/>
            <w:rFonts w:eastAsiaTheme="minorHAnsi"/>
            <w:noProof/>
          </w:rPr>
          <w:t>2.2.4.</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PXTT PCE INFORMATION ONLY – PCE Information Only</w:t>
        </w:r>
        <w:r w:rsidR="005F6BC2">
          <w:rPr>
            <w:noProof/>
            <w:webHidden/>
          </w:rPr>
          <w:tab/>
        </w:r>
        <w:r w:rsidR="005F6BC2">
          <w:rPr>
            <w:noProof/>
            <w:webHidden/>
          </w:rPr>
          <w:fldChar w:fldCharType="begin"/>
        </w:r>
        <w:r w:rsidR="005F6BC2">
          <w:rPr>
            <w:noProof/>
            <w:webHidden/>
          </w:rPr>
          <w:instrText xml:space="preserve"> PAGEREF _Toc498005934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1B0EFC74"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5" w:history="1">
        <w:r w:rsidR="005F6BC2" w:rsidRPr="00FD47BA">
          <w:rPr>
            <w:rStyle w:val="Hyperlink"/>
            <w:rFonts w:eastAsiaTheme="minorHAnsi"/>
            <w:noProof/>
          </w:rPr>
          <w:t>2.2.5.</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PXRM REMINDER MENU – PCE Reminder Maintenance Menu</w:t>
        </w:r>
        <w:r w:rsidR="005F6BC2">
          <w:rPr>
            <w:noProof/>
            <w:webHidden/>
          </w:rPr>
          <w:tab/>
        </w:r>
        <w:r w:rsidR="005F6BC2">
          <w:rPr>
            <w:noProof/>
            <w:webHidden/>
          </w:rPr>
          <w:fldChar w:fldCharType="begin"/>
        </w:r>
        <w:r w:rsidR="005F6BC2">
          <w:rPr>
            <w:noProof/>
            <w:webHidden/>
          </w:rPr>
          <w:instrText xml:space="preserve"> PAGEREF _Toc498005935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28F7AA76"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6" w:history="1">
        <w:r w:rsidR="005F6BC2" w:rsidRPr="00FD47BA">
          <w:rPr>
            <w:rStyle w:val="Hyperlink"/>
            <w:rFonts w:eastAsiaTheme="minorHAnsi"/>
            <w:noProof/>
          </w:rPr>
          <w:t>2.2.6.</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PXRR CLINICAL REPORTS – PCE Clinical Reports</w:t>
        </w:r>
        <w:r w:rsidR="005F6BC2">
          <w:rPr>
            <w:noProof/>
            <w:webHidden/>
          </w:rPr>
          <w:tab/>
        </w:r>
        <w:r w:rsidR="005F6BC2">
          <w:rPr>
            <w:noProof/>
            <w:webHidden/>
          </w:rPr>
          <w:fldChar w:fldCharType="begin"/>
        </w:r>
        <w:r w:rsidR="005F6BC2">
          <w:rPr>
            <w:noProof/>
            <w:webHidden/>
          </w:rPr>
          <w:instrText xml:space="preserve"> PAGEREF _Toc498005936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40532CCF"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7" w:history="1">
        <w:r w:rsidR="005F6BC2" w:rsidRPr="00FD47BA">
          <w:rPr>
            <w:rStyle w:val="Hyperlink"/>
            <w:rFonts w:eastAsiaTheme="minorHAnsi"/>
            <w:noProof/>
          </w:rPr>
          <w:t>2.2.7.</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EDIT LOCATION OF HOME – Directions to Patient's Home Add/Edit</w:t>
        </w:r>
        <w:r w:rsidR="005F6BC2">
          <w:rPr>
            <w:noProof/>
            <w:webHidden/>
          </w:rPr>
          <w:tab/>
        </w:r>
        <w:r w:rsidR="005F6BC2">
          <w:rPr>
            <w:noProof/>
            <w:webHidden/>
          </w:rPr>
          <w:fldChar w:fldCharType="begin"/>
        </w:r>
        <w:r w:rsidR="005F6BC2">
          <w:rPr>
            <w:noProof/>
            <w:webHidden/>
          </w:rPr>
          <w:instrText xml:space="preserve"> PAGEREF _Toc498005937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51EAE707"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8" w:history="1">
        <w:r w:rsidR="005F6BC2" w:rsidRPr="00FD47BA">
          <w:rPr>
            <w:rStyle w:val="Hyperlink"/>
            <w:rFonts w:eastAsiaTheme="minorHAnsi"/>
            <w:noProof/>
          </w:rPr>
          <w:t>2.2.8.</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PCE CLINICIAN MENU – PCE Clinician Menu</w:t>
        </w:r>
        <w:r w:rsidR="005F6BC2">
          <w:rPr>
            <w:noProof/>
            <w:webHidden/>
          </w:rPr>
          <w:tab/>
        </w:r>
        <w:r w:rsidR="005F6BC2">
          <w:rPr>
            <w:noProof/>
            <w:webHidden/>
          </w:rPr>
          <w:fldChar w:fldCharType="begin"/>
        </w:r>
        <w:r w:rsidR="005F6BC2">
          <w:rPr>
            <w:noProof/>
            <w:webHidden/>
          </w:rPr>
          <w:instrText xml:space="preserve"> PAGEREF _Toc498005938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3BADCB9D"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39" w:history="1">
        <w:r w:rsidR="005F6BC2" w:rsidRPr="00FD47BA">
          <w:rPr>
            <w:rStyle w:val="Hyperlink"/>
            <w:rFonts w:eastAsiaTheme="minorHAnsi"/>
            <w:noProof/>
          </w:rPr>
          <w:t>2.2.9.</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PCE COORDINATOR MENU – PCE Coordinator Menu</w:t>
        </w:r>
        <w:r w:rsidR="005F6BC2">
          <w:rPr>
            <w:noProof/>
            <w:webHidden/>
          </w:rPr>
          <w:tab/>
        </w:r>
        <w:r w:rsidR="005F6BC2">
          <w:rPr>
            <w:noProof/>
            <w:webHidden/>
          </w:rPr>
          <w:fldChar w:fldCharType="begin"/>
        </w:r>
        <w:r w:rsidR="005F6BC2">
          <w:rPr>
            <w:noProof/>
            <w:webHidden/>
          </w:rPr>
          <w:instrText xml:space="preserve"> PAGEREF _Toc498005939 \h </w:instrText>
        </w:r>
        <w:r w:rsidR="005F6BC2">
          <w:rPr>
            <w:noProof/>
            <w:webHidden/>
          </w:rPr>
        </w:r>
        <w:r w:rsidR="005F6BC2">
          <w:rPr>
            <w:noProof/>
            <w:webHidden/>
          </w:rPr>
          <w:fldChar w:fldCharType="separate"/>
        </w:r>
        <w:r w:rsidR="0024413E">
          <w:rPr>
            <w:noProof/>
            <w:webHidden/>
          </w:rPr>
          <w:t>87</w:t>
        </w:r>
        <w:r w:rsidR="005F6BC2">
          <w:rPr>
            <w:noProof/>
            <w:webHidden/>
          </w:rPr>
          <w:fldChar w:fldCharType="end"/>
        </w:r>
      </w:hyperlink>
    </w:p>
    <w:p w14:paraId="1569183C"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40" w:history="1">
        <w:r w:rsidR="005F6BC2" w:rsidRPr="00FD47BA">
          <w:rPr>
            <w:rStyle w:val="Hyperlink"/>
            <w:rFonts w:eastAsiaTheme="minorHAnsi"/>
          </w:rPr>
          <w:t>2.3.</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PCE Site Parameter Menu</w:t>
        </w:r>
        <w:r w:rsidR="005F6BC2">
          <w:rPr>
            <w:webHidden/>
          </w:rPr>
          <w:tab/>
        </w:r>
        <w:r w:rsidR="005F6BC2">
          <w:rPr>
            <w:webHidden/>
          </w:rPr>
          <w:fldChar w:fldCharType="begin"/>
        </w:r>
        <w:r w:rsidR="005F6BC2">
          <w:rPr>
            <w:webHidden/>
          </w:rPr>
          <w:instrText xml:space="preserve"> PAGEREF _Toc498005940 \h </w:instrText>
        </w:r>
        <w:r w:rsidR="005F6BC2">
          <w:rPr>
            <w:webHidden/>
          </w:rPr>
        </w:r>
        <w:r w:rsidR="005F6BC2">
          <w:rPr>
            <w:webHidden/>
          </w:rPr>
          <w:fldChar w:fldCharType="separate"/>
        </w:r>
        <w:r w:rsidR="0024413E">
          <w:rPr>
            <w:webHidden/>
          </w:rPr>
          <w:t>88</w:t>
        </w:r>
        <w:r w:rsidR="005F6BC2">
          <w:rPr>
            <w:webHidden/>
          </w:rPr>
          <w:fldChar w:fldCharType="end"/>
        </w:r>
      </w:hyperlink>
    </w:p>
    <w:p w14:paraId="7BD3733C"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1" w:history="1">
        <w:r w:rsidR="005F6BC2" w:rsidRPr="00FD47BA">
          <w:rPr>
            <w:rStyle w:val="Hyperlink"/>
            <w:rFonts w:eastAsiaTheme="minorHAnsi"/>
            <w:noProof/>
          </w:rPr>
          <w:t>2.3.1.</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PCE SITE PARAMETERS EDIT – PCE Site Parameters Edit</w:t>
        </w:r>
        <w:r w:rsidR="005F6BC2">
          <w:rPr>
            <w:noProof/>
            <w:webHidden/>
          </w:rPr>
          <w:tab/>
        </w:r>
        <w:r w:rsidR="005F6BC2">
          <w:rPr>
            <w:noProof/>
            <w:webHidden/>
          </w:rPr>
          <w:fldChar w:fldCharType="begin"/>
        </w:r>
        <w:r w:rsidR="005F6BC2">
          <w:rPr>
            <w:noProof/>
            <w:webHidden/>
          </w:rPr>
          <w:instrText xml:space="preserve"> PAGEREF _Toc498005941 \h </w:instrText>
        </w:r>
        <w:r w:rsidR="005F6BC2">
          <w:rPr>
            <w:noProof/>
            <w:webHidden/>
          </w:rPr>
        </w:r>
        <w:r w:rsidR="005F6BC2">
          <w:rPr>
            <w:noProof/>
            <w:webHidden/>
          </w:rPr>
          <w:fldChar w:fldCharType="separate"/>
        </w:r>
        <w:r w:rsidR="0024413E">
          <w:rPr>
            <w:noProof/>
            <w:webHidden/>
          </w:rPr>
          <w:t>88</w:t>
        </w:r>
        <w:r w:rsidR="005F6BC2">
          <w:rPr>
            <w:noProof/>
            <w:webHidden/>
          </w:rPr>
          <w:fldChar w:fldCharType="end"/>
        </w:r>
      </w:hyperlink>
    </w:p>
    <w:p w14:paraId="79F8C2E6"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2" w:history="1">
        <w:r w:rsidR="005F6BC2" w:rsidRPr="00FD47BA">
          <w:rPr>
            <w:rStyle w:val="Hyperlink"/>
            <w:rFonts w:eastAsiaTheme="minorHAnsi"/>
            <w:noProof/>
          </w:rPr>
          <w:t>2.3.2.</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HS DISCLAIMER EDIT – PCE HS Disclaimer Edit</w:t>
        </w:r>
        <w:r w:rsidR="005F6BC2">
          <w:rPr>
            <w:noProof/>
            <w:webHidden/>
          </w:rPr>
          <w:tab/>
        </w:r>
        <w:r w:rsidR="005F6BC2">
          <w:rPr>
            <w:noProof/>
            <w:webHidden/>
          </w:rPr>
          <w:fldChar w:fldCharType="begin"/>
        </w:r>
        <w:r w:rsidR="005F6BC2">
          <w:rPr>
            <w:noProof/>
            <w:webHidden/>
          </w:rPr>
          <w:instrText xml:space="preserve"> PAGEREF _Toc498005942 \h </w:instrText>
        </w:r>
        <w:r w:rsidR="005F6BC2">
          <w:rPr>
            <w:noProof/>
            <w:webHidden/>
          </w:rPr>
        </w:r>
        <w:r w:rsidR="005F6BC2">
          <w:rPr>
            <w:noProof/>
            <w:webHidden/>
          </w:rPr>
          <w:fldChar w:fldCharType="separate"/>
        </w:r>
        <w:r w:rsidR="0024413E">
          <w:rPr>
            <w:noProof/>
            <w:webHidden/>
          </w:rPr>
          <w:t>88</w:t>
        </w:r>
        <w:r w:rsidR="005F6BC2">
          <w:rPr>
            <w:noProof/>
            <w:webHidden/>
          </w:rPr>
          <w:fldChar w:fldCharType="end"/>
        </w:r>
      </w:hyperlink>
    </w:p>
    <w:p w14:paraId="5759E65E"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3" w:history="1">
        <w:r w:rsidR="005F6BC2" w:rsidRPr="00FD47BA">
          <w:rPr>
            <w:rStyle w:val="Hyperlink"/>
            <w:rFonts w:eastAsiaTheme="minorHAnsi"/>
            <w:noProof/>
          </w:rPr>
          <w:t>2.3.3.</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HS/RPT PARAMETERS PRINT – PCE HS/RPT Parameters Print</w:t>
        </w:r>
        <w:r w:rsidR="005F6BC2">
          <w:rPr>
            <w:noProof/>
            <w:webHidden/>
          </w:rPr>
          <w:tab/>
        </w:r>
        <w:r w:rsidR="005F6BC2">
          <w:rPr>
            <w:noProof/>
            <w:webHidden/>
          </w:rPr>
          <w:fldChar w:fldCharType="begin"/>
        </w:r>
        <w:r w:rsidR="005F6BC2">
          <w:rPr>
            <w:noProof/>
            <w:webHidden/>
          </w:rPr>
          <w:instrText xml:space="preserve"> PAGEREF _Toc498005943 \h </w:instrText>
        </w:r>
        <w:r w:rsidR="005F6BC2">
          <w:rPr>
            <w:noProof/>
            <w:webHidden/>
          </w:rPr>
        </w:r>
        <w:r w:rsidR="005F6BC2">
          <w:rPr>
            <w:noProof/>
            <w:webHidden/>
          </w:rPr>
          <w:fldChar w:fldCharType="separate"/>
        </w:r>
        <w:r w:rsidR="0024413E">
          <w:rPr>
            <w:noProof/>
            <w:webHidden/>
          </w:rPr>
          <w:t>88</w:t>
        </w:r>
        <w:r w:rsidR="005F6BC2">
          <w:rPr>
            <w:noProof/>
            <w:webHidden/>
          </w:rPr>
          <w:fldChar w:fldCharType="end"/>
        </w:r>
      </w:hyperlink>
    </w:p>
    <w:p w14:paraId="2EE784E2"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4" w:history="1">
        <w:r w:rsidR="005F6BC2" w:rsidRPr="00FD47BA">
          <w:rPr>
            <w:rStyle w:val="Hyperlink"/>
            <w:rFonts w:eastAsiaTheme="minorHAnsi"/>
            <w:noProof/>
          </w:rPr>
          <w:t>2.3.4.</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PX REPORT PARAMETER EDIT – PCE Report Parameter Edit</w:t>
        </w:r>
        <w:r w:rsidR="005F6BC2">
          <w:rPr>
            <w:noProof/>
            <w:webHidden/>
          </w:rPr>
          <w:tab/>
        </w:r>
        <w:r w:rsidR="005F6BC2">
          <w:rPr>
            <w:noProof/>
            <w:webHidden/>
          </w:rPr>
          <w:fldChar w:fldCharType="begin"/>
        </w:r>
        <w:r w:rsidR="005F6BC2">
          <w:rPr>
            <w:noProof/>
            <w:webHidden/>
          </w:rPr>
          <w:instrText xml:space="preserve"> PAGEREF _Toc498005944 \h </w:instrText>
        </w:r>
        <w:r w:rsidR="005F6BC2">
          <w:rPr>
            <w:noProof/>
            <w:webHidden/>
          </w:rPr>
        </w:r>
        <w:r w:rsidR="005F6BC2">
          <w:rPr>
            <w:noProof/>
            <w:webHidden/>
          </w:rPr>
          <w:fldChar w:fldCharType="separate"/>
        </w:r>
        <w:r w:rsidR="0024413E">
          <w:rPr>
            <w:noProof/>
            <w:webHidden/>
          </w:rPr>
          <w:t>88</w:t>
        </w:r>
        <w:r w:rsidR="005F6BC2">
          <w:rPr>
            <w:noProof/>
            <w:webHidden/>
          </w:rPr>
          <w:fldChar w:fldCharType="end"/>
        </w:r>
      </w:hyperlink>
    </w:p>
    <w:p w14:paraId="02E198B0"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5" w:history="1">
        <w:r w:rsidR="005F6BC2" w:rsidRPr="00FD47BA">
          <w:rPr>
            <w:rStyle w:val="Hyperlink"/>
            <w:rFonts w:eastAsiaTheme="minorHAnsi"/>
            <w:noProof/>
          </w:rPr>
          <w:t>2.3.5.</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PCE EDIT DISPOSITION CLINICS – PCE Edit Disposition Clinics</w:t>
        </w:r>
        <w:r w:rsidR="005F6BC2">
          <w:rPr>
            <w:noProof/>
            <w:webHidden/>
          </w:rPr>
          <w:tab/>
        </w:r>
        <w:r w:rsidR="005F6BC2">
          <w:rPr>
            <w:noProof/>
            <w:webHidden/>
          </w:rPr>
          <w:fldChar w:fldCharType="begin"/>
        </w:r>
        <w:r w:rsidR="005F6BC2">
          <w:rPr>
            <w:noProof/>
            <w:webHidden/>
          </w:rPr>
          <w:instrText xml:space="preserve"> PAGEREF _Toc498005945 \h </w:instrText>
        </w:r>
        <w:r w:rsidR="005F6BC2">
          <w:rPr>
            <w:noProof/>
            <w:webHidden/>
          </w:rPr>
        </w:r>
        <w:r w:rsidR="005F6BC2">
          <w:rPr>
            <w:noProof/>
            <w:webHidden/>
          </w:rPr>
          <w:fldChar w:fldCharType="separate"/>
        </w:r>
        <w:r w:rsidR="0024413E">
          <w:rPr>
            <w:noProof/>
            <w:webHidden/>
          </w:rPr>
          <w:t>88</w:t>
        </w:r>
        <w:r w:rsidR="005F6BC2">
          <w:rPr>
            <w:noProof/>
            <w:webHidden/>
          </w:rPr>
          <w:fldChar w:fldCharType="end"/>
        </w:r>
      </w:hyperlink>
    </w:p>
    <w:p w14:paraId="23AB4F76"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46" w:history="1">
        <w:r w:rsidR="005F6BC2" w:rsidRPr="00FD47BA">
          <w:rPr>
            <w:rStyle w:val="Hyperlink"/>
            <w:rFonts w:eastAsiaTheme="minorHAnsi"/>
          </w:rPr>
          <w:t>2.4.</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PCE HS/RPT Parameters Print Example</w:t>
        </w:r>
        <w:r w:rsidR="005F6BC2">
          <w:rPr>
            <w:webHidden/>
          </w:rPr>
          <w:tab/>
        </w:r>
        <w:r w:rsidR="005F6BC2">
          <w:rPr>
            <w:webHidden/>
          </w:rPr>
          <w:fldChar w:fldCharType="begin"/>
        </w:r>
        <w:r w:rsidR="005F6BC2">
          <w:rPr>
            <w:webHidden/>
          </w:rPr>
          <w:instrText xml:space="preserve"> PAGEREF _Toc498005946 \h </w:instrText>
        </w:r>
        <w:r w:rsidR="005F6BC2">
          <w:rPr>
            <w:webHidden/>
          </w:rPr>
        </w:r>
        <w:r w:rsidR="005F6BC2">
          <w:rPr>
            <w:webHidden/>
          </w:rPr>
          <w:fldChar w:fldCharType="separate"/>
        </w:r>
        <w:r w:rsidR="0024413E">
          <w:rPr>
            <w:webHidden/>
          </w:rPr>
          <w:t>90</w:t>
        </w:r>
        <w:r w:rsidR="005F6BC2">
          <w:rPr>
            <w:webHidden/>
          </w:rPr>
          <w:fldChar w:fldCharType="end"/>
        </w:r>
      </w:hyperlink>
    </w:p>
    <w:p w14:paraId="7E142C32"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47" w:history="1">
        <w:r w:rsidR="005F6BC2" w:rsidRPr="00FD47BA">
          <w:rPr>
            <w:rStyle w:val="Hyperlink"/>
            <w:rFonts w:eastAsiaTheme="minorHAnsi"/>
          </w:rPr>
          <w:t>2.5.</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PCE Site Parameters Edit</w:t>
        </w:r>
        <w:r w:rsidR="005F6BC2">
          <w:rPr>
            <w:webHidden/>
          </w:rPr>
          <w:tab/>
        </w:r>
        <w:r w:rsidR="005F6BC2">
          <w:rPr>
            <w:webHidden/>
          </w:rPr>
          <w:fldChar w:fldCharType="begin"/>
        </w:r>
        <w:r w:rsidR="005F6BC2">
          <w:rPr>
            <w:webHidden/>
          </w:rPr>
          <w:instrText xml:space="preserve"> PAGEREF _Toc498005947 \h </w:instrText>
        </w:r>
        <w:r w:rsidR="005F6BC2">
          <w:rPr>
            <w:webHidden/>
          </w:rPr>
        </w:r>
        <w:r w:rsidR="005F6BC2">
          <w:rPr>
            <w:webHidden/>
          </w:rPr>
          <w:fldChar w:fldCharType="separate"/>
        </w:r>
        <w:r w:rsidR="0024413E">
          <w:rPr>
            <w:webHidden/>
          </w:rPr>
          <w:t>90</w:t>
        </w:r>
        <w:r w:rsidR="005F6BC2">
          <w:rPr>
            <w:webHidden/>
          </w:rPr>
          <w:fldChar w:fldCharType="end"/>
        </w:r>
      </w:hyperlink>
    </w:p>
    <w:p w14:paraId="66F07232"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48" w:history="1">
        <w:r w:rsidR="005F6BC2" w:rsidRPr="00FD47BA">
          <w:rPr>
            <w:rStyle w:val="Hyperlink"/>
          </w:rPr>
          <w:t>2.6.</w:t>
        </w:r>
        <w:r w:rsidR="005F6BC2">
          <w:rPr>
            <w:rFonts w:asciiTheme="minorHAnsi" w:eastAsiaTheme="minorEastAsia" w:hAnsiTheme="minorHAnsi" w:cstheme="minorBidi"/>
            <w:caps w:val="0"/>
            <w:color w:val="auto"/>
            <w:szCs w:val="22"/>
          </w:rPr>
          <w:tab/>
        </w:r>
        <w:r w:rsidR="005F6BC2" w:rsidRPr="00FD47BA">
          <w:rPr>
            <w:rStyle w:val="Hyperlink"/>
          </w:rPr>
          <w:t>Maintenance</w:t>
        </w:r>
        <w:r w:rsidR="005F6BC2">
          <w:rPr>
            <w:webHidden/>
          </w:rPr>
          <w:tab/>
        </w:r>
        <w:r w:rsidR="005F6BC2">
          <w:rPr>
            <w:webHidden/>
          </w:rPr>
          <w:fldChar w:fldCharType="begin"/>
        </w:r>
        <w:r w:rsidR="005F6BC2">
          <w:rPr>
            <w:webHidden/>
          </w:rPr>
          <w:instrText xml:space="preserve"> PAGEREF _Toc498005948 \h </w:instrText>
        </w:r>
        <w:r w:rsidR="005F6BC2">
          <w:rPr>
            <w:webHidden/>
          </w:rPr>
        </w:r>
        <w:r w:rsidR="005F6BC2">
          <w:rPr>
            <w:webHidden/>
          </w:rPr>
          <w:fldChar w:fldCharType="separate"/>
        </w:r>
        <w:r w:rsidR="0024413E">
          <w:rPr>
            <w:webHidden/>
          </w:rPr>
          <w:t>105</w:t>
        </w:r>
        <w:r w:rsidR="005F6BC2">
          <w:rPr>
            <w:webHidden/>
          </w:rPr>
          <w:fldChar w:fldCharType="end"/>
        </w:r>
      </w:hyperlink>
    </w:p>
    <w:p w14:paraId="3159E811"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49" w:history="1">
        <w:r w:rsidR="005F6BC2" w:rsidRPr="00FD47BA">
          <w:rPr>
            <w:rStyle w:val="Hyperlink"/>
            <w:rFonts w:eastAsiaTheme="minorHAnsi"/>
            <w:noProof/>
          </w:rPr>
          <w:t>2.6.1.</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Table Maintenance Options</w:t>
        </w:r>
        <w:r w:rsidR="005F6BC2">
          <w:rPr>
            <w:noProof/>
            <w:webHidden/>
          </w:rPr>
          <w:tab/>
        </w:r>
        <w:r w:rsidR="005F6BC2">
          <w:rPr>
            <w:noProof/>
            <w:webHidden/>
          </w:rPr>
          <w:fldChar w:fldCharType="begin"/>
        </w:r>
        <w:r w:rsidR="005F6BC2">
          <w:rPr>
            <w:noProof/>
            <w:webHidden/>
          </w:rPr>
          <w:instrText xml:space="preserve"> PAGEREF _Toc498005949 \h </w:instrText>
        </w:r>
        <w:r w:rsidR="005F6BC2">
          <w:rPr>
            <w:noProof/>
            <w:webHidden/>
          </w:rPr>
        </w:r>
        <w:r w:rsidR="005F6BC2">
          <w:rPr>
            <w:noProof/>
            <w:webHidden/>
          </w:rPr>
          <w:fldChar w:fldCharType="separate"/>
        </w:r>
        <w:r w:rsidR="0024413E">
          <w:rPr>
            <w:noProof/>
            <w:webHidden/>
          </w:rPr>
          <w:t>105</w:t>
        </w:r>
        <w:r w:rsidR="005F6BC2">
          <w:rPr>
            <w:noProof/>
            <w:webHidden/>
          </w:rPr>
          <w:fldChar w:fldCharType="end"/>
        </w:r>
      </w:hyperlink>
    </w:p>
    <w:p w14:paraId="6128B056"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50" w:history="1">
        <w:r w:rsidR="005F6BC2" w:rsidRPr="00FD47BA">
          <w:rPr>
            <w:rStyle w:val="Hyperlink"/>
            <w:rFonts w:eastAsiaTheme="minorHAnsi"/>
            <w:noProof/>
          </w:rPr>
          <w:t>2.6.2.</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PCE Information Only Menu</w:t>
        </w:r>
        <w:r w:rsidR="005F6BC2">
          <w:rPr>
            <w:noProof/>
            <w:webHidden/>
          </w:rPr>
          <w:tab/>
        </w:r>
        <w:r w:rsidR="005F6BC2">
          <w:rPr>
            <w:noProof/>
            <w:webHidden/>
          </w:rPr>
          <w:fldChar w:fldCharType="begin"/>
        </w:r>
        <w:r w:rsidR="005F6BC2">
          <w:rPr>
            <w:noProof/>
            <w:webHidden/>
          </w:rPr>
          <w:instrText xml:space="preserve"> PAGEREF _Toc498005950 \h </w:instrText>
        </w:r>
        <w:r w:rsidR="005F6BC2">
          <w:rPr>
            <w:noProof/>
            <w:webHidden/>
          </w:rPr>
        </w:r>
        <w:r w:rsidR="005F6BC2">
          <w:rPr>
            <w:noProof/>
            <w:webHidden/>
          </w:rPr>
          <w:fldChar w:fldCharType="separate"/>
        </w:r>
        <w:r w:rsidR="0024413E">
          <w:rPr>
            <w:noProof/>
            <w:webHidden/>
          </w:rPr>
          <w:t>107</w:t>
        </w:r>
        <w:r w:rsidR="005F6BC2">
          <w:rPr>
            <w:noProof/>
            <w:webHidden/>
          </w:rPr>
          <w:fldChar w:fldCharType="end"/>
        </w:r>
      </w:hyperlink>
    </w:p>
    <w:p w14:paraId="7101BD1D"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51" w:history="1">
        <w:r w:rsidR="005F6BC2" w:rsidRPr="00FD47BA">
          <w:rPr>
            <w:rStyle w:val="Hyperlink"/>
            <w:rFonts w:eastAsiaTheme="minorHAnsi"/>
            <w:noProof/>
          </w:rPr>
          <w:t>2.6.3.</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PCE Reminder Maintenance Menu</w:t>
        </w:r>
        <w:r w:rsidR="005F6BC2">
          <w:rPr>
            <w:noProof/>
            <w:webHidden/>
          </w:rPr>
          <w:tab/>
        </w:r>
        <w:r w:rsidR="005F6BC2">
          <w:rPr>
            <w:noProof/>
            <w:webHidden/>
          </w:rPr>
          <w:fldChar w:fldCharType="begin"/>
        </w:r>
        <w:r w:rsidR="005F6BC2">
          <w:rPr>
            <w:noProof/>
            <w:webHidden/>
          </w:rPr>
          <w:instrText xml:space="preserve"> PAGEREF _Toc498005951 \h </w:instrText>
        </w:r>
        <w:r w:rsidR="005F6BC2">
          <w:rPr>
            <w:noProof/>
            <w:webHidden/>
          </w:rPr>
        </w:r>
        <w:r w:rsidR="005F6BC2">
          <w:rPr>
            <w:noProof/>
            <w:webHidden/>
          </w:rPr>
          <w:fldChar w:fldCharType="separate"/>
        </w:r>
        <w:r w:rsidR="0024413E">
          <w:rPr>
            <w:noProof/>
            <w:webHidden/>
          </w:rPr>
          <w:t>108</w:t>
        </w:r>
        <w:r w:rsidR="005F6BC2">
          <w:rPr>
            <w:noProof/>
            <w:webHidden/>
          </w:rPr>
          <w:fldChar w:fldCharType="end"/>
        </w:r>
      </w:hyperlink>
    </w:p>
    <w:p w14:paraId="6AC0F49F" w14:textId="77777777" w:rsidR="005F6BC2" w:rsidRDefault="00F8355D">
      <w:pPr>
        <w:pStyle w:val="TOC3"/>
        <w:tabs>
          <w:tab w:val="left" w:pos="1440"/>
          <w:tab w:val="right" w:leader="dot" w:pos="9350"/>
        </w:tabs>
        <w:rPr>
          <w:rFonts w:asciiTheme="minorHAnsi" w:eastAsiaTheme="minorEastAsia" w:hAnsiTheme="minorHAnsi" w:cstheme="minorBidi"/>
          <w:iCs w:val="0"/>
          <w:noProof/>
          <w:color w:val="auto"/>
          <w:szCs w:val="22"/>
        </w:rPr>
      </w:pPr>
      <w:hyperlink w:anchor="_Toc498005952" w:history="1">
        <w:r w:rsidR="005F6BC2" w:rsidRPr="00FD47BA">
          <w:rPr>
            <w:rStyle w:val="Hyperlink"/>
            <w:rFonts w:eastAsiaTheme="minorHAnsi"/>
            <w:noProof/>
          </w:rPr>
          <w:t>2.6.4.</w:t>
        </w:r>
        <w:r w:rsidR="005F6BC2">
          <w:rPr>
            <w:rFonts w:asciiTheme="minorHAnsi" w:eastAsiaTheme="minorEastAsia" w:hAnsiTheme="minorHAnsi" w:cstheme="minorBidi"/>
            <w:iCs w:val="0"/>
            <w:noProof/>
            <w:color w:val="auto"/>
            <w:szCs w:val="22"/>
          </w:rPr>
          <w:tab/>
        </w:r>
        <w:r w:rsidR="005F6BC2" w:rsidRPr="00FD47BA">
          <w:rPr>
            <w:rStyle w:val="Hyperlink"/>
            <w:rFonts w:eastAsiaTheme="minorHAnsi"/>
            <w:noProof/>
          </w:rPr>
          <w:t>PCE Clinical Reports</w:t>
        </w:r>
        <w:r w:rsidR="005F6BC2">
          <w:rPr>
            <w:noProof/>
            <w:webHidden/>
          </w:rPr>
          <w:tab/>
        </w:r>
        <w:r w:rsidR="005F6BC2">
          <w:rPr>
            <w:noProof/>
            <w:webHidden/>
          </w:rPr>
          <w:fldChar w:fldCharType="begin"/>
        </w:r>
        <w:r w:rsidR="005F6BC2">
          <w:rPr>
            <w:noProof/>
            <w:webHidden/>
          </w:rPr>
          <w:instrText xml:space="preserve"> PAGEREF _Toc498005952 \h </w:instrText>
        </w:r>
        <w:r w:rsidR="005F6BC2">
          <w:rPr>
            <w:noProof/>
            <w:webHidden/>
          </w:rPr>
        </w:r>
        <w:r w:rsidR="005F6BC2">
          <w:rPr>
            <w:noProof/>
            <w:webHidden/>
          </w:rPr>
          <w:fldChar w:fldCharType="separate"/>
        </w:r>
        <w:r w:rsidR="0024413E">
          <w:rPr>
            <w:noProof/>
            <w:webHidden/>
          </w:rPr>
          <w:t>109</w:t>
        </w:r>
        <w:r w:rsidR="005F6BC2">
          <w:rPr>
            <w:noProof/>
            <w:webHidden/>
          </w:rPr>
          <w:fldChar w:fldCharType="end"/>
        </w:r>
      </w:hyperlink>
    </w:p>
    <w:p w14:paraId="077577F8"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53" w:history="1">
        <w:r w:rsidR="005F6BC2" w:rsidRPr="00FD47BA">
          <w:rPr>
            <w:rStyle w:val="Hyperlink"/>
          </w:rPr>
          <w:t>3.0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File Descriptions</w:t>
        </w:r>
        <w:r w:rsidR="005F6BC2">
          <w:rPr>
            <w:webHidden/>
          </w:rPr>
          <w:tab/>
        </w:r>
        <w:r w:rsidR="005F6BC2">
          <w:rPr>
            <w:webHidden/>
          </w:rPr>
          <w:fldChar w:fldCharType="begin"/>
        </w:r>
        <w:r w:rsidR="005F6BC2">
          <w:rPr>
            <w:webHidden/>
          </w:rPr>
          <w:instrText xml:space="preserve"> PAGEREF _Toc498005953 \h </w:instrText>
        </w:r>
        <w:r w:rsidR="005F6BC2">
          <w:rPr>
            <w:webHidden/>
          </w:rPr>
        </w:r>
        <w:r w:rsidR="005F6BC2">
          <w:rPr>
            <w:webHidden/>
          </w:rPr>
          <w:fldChar w:fldCharType="separate"/>
        </w:r>
        <w:r w:rsidR="0024413E">
          <w:rPr>
            <w:webHidden/>
          </w:rPr>
          <w:t>111</w:t>
        </w:r>
        <w:r w:rsidR="005F6BC2">
          <w:rPr>
            <w:webHidden/>
          </w:rPr>
          <w:fldChar w:fldCharType="end"/>
        </w:r>
      </w:hyperlink>
    </w:p>
    <w:p w14:paraId="40881067"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54" w:history="1">
        <w:r w:rsidR="005F6BC2" w:rsidRPr="00FD47BA">
          <w:rPr>
            <w:rStyle w:val="Hyperlink"/>
          </w:rPr>
          <w:t>3.1.</w:t>
        </w:r>
        <w:r w:rsidR="005F6BC2">
          <w:rPr>
            <w:rFonts w:asciiTheme="minorHAnsi" w:eastAsiaTheme="minorEastAsia" w:hAnsiTheme="minorHAnsi" w:cstheme="minorBidi"/>
            <w:caps w:val="0"/>
            <w:color w:val="auto"/>
            <w:szCs w:val="22"/>
          </w:rPr>
          <w:tab/>
        </w:r>
        <w:r w:rsidR="005F6BC2" w:rsidRPr="00FD47BA">
          <w:rPr>
            <w:rStyle w:val="Hyperlink"/>
          </w:rPr>
          <w:t>PCE Patient Care Encounter Files</w:t>
        </w:r>
        <w:r w:rsidR="005F6BC2">
          <w:rPr>
            <w:webHidden/>
          </w:rPr>
          <w:tab/>
        </w:r>
        <w:r w:rsidR="005F6BC2">
          <w:rPr>
            <w:webHidden/>
          </w:rPr>
          <w:fldChar w:fldCharType="begin"/>
        </w:r>
        <w:r w:rsidR="005F6BC2">
          <w:rPr>
            <w:webHidden/>
          </w:rPr>
          <w:instrText xml:space="preserve"> PAGEREF _Toc498005954 \h </w:instrText>
        </w:r>
        <w:r w:rsidR="005F6BC2">
          <w:rPr>
            <w:webHidden/>
          </w:rPr>
        </w:r>
        <w:r w:rsidR="005F6BC2">
          <w:rPr>
            <w:webHidden/>
          </w:rPr>
          <w:fldChar w:fldCharType="separate"/>
        </w:r>
        <w:r w:rsidR="0024413E">
          <w:rPr>
            <w:webHidden/>
          </w:rPr>
          <w:t>111</w:t>
        </w:r>
        <w:r w:rsidR="005F6BC2">
          <w:rPr>
            <w:webHidden/>
          </w:rPr>
          <w:fldChar w:fldCharType="end"/>
        </w:r>
      </w:hyperlink>
    </w:p>
    <w:p w14:paraId="3EEA18CF"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55" w:history="1">
        <w:r w:rsidR="005F6BC2" w:rsidRPr="00FD47BA">
          <w:rPr>
            <w:rStyle w:val="Hyperlink"/>
          </w:rPr>
          <w:t>4.0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Archiving and Purging</w:t>
        </w:r>
        <w:r w:rsidR="005F6BC2">
          <w:rPr>
            <w:webHidden/>
          </w:rPr>
          <w:tab/>
        </w:r>
        <w:r w:rsidR="005F6BC2">
          <w:rPr>
            <w:webHidden/>
          </w:rPr>
          <w:fldChar w:fldCharType="begin"/>
        </w:r>
        <w:r w:rsidR="005F6BC2">
          <w:rPr>
            <w:webHidden/>
          </w:rPr>
          <w:instrText xml:space="preserve"> PAGEREF _Toc498005955 \h </w:instrText>
        </w:r>
        <w:r w:rsidR="005F6BC2">
          <w:rPr>
            <w:webHidden/>
          </w:rPr>
        </w:r>
        <w:r w:rsidR="005F6BC2">
          <w:rPr>
            <w:webHidden/>
          </w:rPr>
          <w:fldChar w:fldCharType="separate"/>
        </w:r>
        <w:r w:rsidR="0024413E">
          <w:rPr>
            <w:webHidden/>
          </w:rPr>
          <w:t>117</w:t>
        </w:r>
        <w:r w:rsidR="005F6BC2">
          <w:rPr>
            <w:webHidden/>
          </w:rPr>
          <w:fldChar w:fldCharType="end"/>
        </w:r>
      </w:hyperlink>
    </w:p>
    <w:p w14:paraId="35C68B6D"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56" w:history="1">
        <w:r w:rsidR="005F6BC2" w:rsidRPr="00FD47BA">
          <w:rPr>
            <w:rStyle w:val="Hyperlink"/>
          </w:rPr>
          <w:t>5.0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Callable Routines</w:t>
        </w:r>
        <w:r w:rsidR="005F6BC2">
          <w:rPr>
            <w:webHidden/>
          </w:rPr>
          <w:tab/>
        </w:r>
        <w:r w:rsidR="005F6BC2">
          <w:rPr>
            <w:webHidden/>
          </w:rPr>
          <w:fldChar w:fldCharType="begin"/>
        </w:r>
        <w:r w:rsidR="005F6BC2">
          <w:rPr>
            <w:webHidden/>
          </w:rPr>
          <w:instrText xml:space="preserve"> PAGEREF _Toc498005956 \h </w:instrText>
        </w:r>
        <w:r w:rsidR="005F6BC2">
          <w:rPr>
            <w:webHidden/>
          </w:rPr>
        </w:r>
        <w:r w:rsidR="005F6BC2">
          <w:rPr>
            <w:webHidden/>
          </w:rPr>
          <w:fldChar w:fldCharType="separate"/>
        </w:r>
        <w:r w:rsidR="0024413E">
          <w:rPr>
            <w:webHidden/>
          </w:rPr>
          <w:t>117</w:t>
        </w:r>
        <w:r w:rsidR="005F6BC2">
          <w:rPr>
            <w:webHidden/>
          </w:rPr>
          <w:fldChar w:fldCharType="end"/>
        </w:r>
      </w:hyperlink>
    </w:p>
    <w:p w14:paraId="1CDFA05A"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57" w:history="1">
        <w:r w:rsidR="005F6BC2" w:rsidRPr="00FD47BA">
          <w:rPr>
            <w:rStyle w:val="Hyperlink"/>
            <w:rFonts w:eastAsiaTheme="minorHAnsi"/>
          </w:rPr>
          <w:t>5.1.</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Parameter Description:</w:t>
        </w:r>
        <w:r w:rsidR="005F6BC2">
          <w:rPr>
            <w:webHidden/>
          </w:rPr>
          <w:tab/>
        </w:r>
        <w:r w:rsidR="005F6BC2">
          <w:rPr>
            <w:webHidden/>
          </w:rPr>
          <w:fldChar w:fldCharType="begin"/>
        </w:r>
        <w:r w:rsidR="005F6BC2">
          <w:rPr>
            <w:webHidden/>
          </w:rPr>
          <w:instrText xml:space="preserve"> PAGEREF _Toc498005957 \h </w:instrText>
        </w:r>
        <w:r w:rsidR="005F6BC2">
          <w:rPr>
            <w:webHidden/>
          </w:rPr>
        </w:r>
        <w:r w:rsidR="005F6BC2">
          <w:rPr>
            <w:webHidden/>
          </w:rPr>
          <w:fldChar w:fldCharType="separate"/>
        </w:r>
        <w:r w:rsidR="0024413E">
          <w:rPr>
            <w:webHidden/>
          </w:rPr>
          <w:t>117</w:t>
        </w:r>
        <w:r w:rsidR="005F6BC2">
          <w:rPr>
            <w:webHidden/>
          </w:rPr>
          <w:fldChar w:fldCharType="end"/>
        </w:r>
      </w:hyperlink>
    </w:p>
    <w:p w14:paraId="4A1768AC"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58" w:history="1">
        <w:r w:rsidR="005F6BC2" w:rsidRPr="00FD47BA">
          <w:rPr>
            <w:rStyle w:val="Hyperlink"/>
          </w:rPr>
          <w:t>6.0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Enhanced API</w:t>
        </w:r>
        <w:r w:rsidR="005F6BC2">
          <w:rPr>
            <w:webHidden/>
          </w:rPr>
          <w:tab/>
        </w:r>
        <w:r w:rsidR="005F6BC2">
          <w:rPr>
            <w:webHidden/>
          </w:rPr>
          <w:fldChar w:fldCharType="begin"/>
        </w:r>
        <w:r w:rsidR="005F6BC2">
          <w:rPr>
            <w:webHidden/>
          </w:rPr>
          <w:instrText xml:space="preserve"> PAGEREF _Toc498005958 \h </w:instrText>
        </w:r>
        <w:r w:rsidR="005F6BC2">
          <w:rPr>
            <w:webHidden/>
          </w:rPr>
        </w:r>
        <w:r w:rsidR="005F6BC2">
          <w:rPr>
            <w:webHidden/>
          </w:rPr>
          <w:fldChar w:fldCharType="separate"/>
        </w:r>
        <w:r w:rsidR="0024413E">
          <w:rPr>
            <w:webHidden/>
          </w:rPr>
          <w:t>118</w:t>
        </w:r>
        <w:r w:rsidR="005F6BC2">
          <w:rPr>
            <w:webHidden/>
          </w:rPr>
          <w:fldChar w:fldCharType="end"/>
        </w:r>
      </w:hyperlink>
    </w:p>
    <w:p w14:paraId="7F176F5D"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59" w:history="1">
        <w:r w:rsidR="005F6BC2" w:rsidRPr="00FD47BA">
          <w:rPr>
            <w:rStyle w:val="Hyperlink"/>
            <w:rFonts w:eastAsiaTheme="minorHAnsi"/>
          </w:rPr>
          <w:t>6.1.</w:t>
        </w:r>
        <w:r w:rsidR="005F6BC2">
          <w:rPr>
            <w:rFonts w:asciiTheme="minorHAnsi" w:eastAsiaTheme="minorEastAsia" w:hAnsiTheme="minorHAnsi" w:cstheme="minorBidi"/>
            <w:caps w:val="0"/>
            <w:color w:val="auto"/>
            <w:szCs w:val="22"/>
          </w:rPr>
          <w:tab/>
        </w:r>
        <w:r w:rsidR="005F6BC2" w:rsidRPr="00FD47BA">
          <w:rPr>
            <w:rStyle w:val="Hyperlink"/>
            <w:rFonts w:eastAsiaTheme="minorHAnsi"/>
          </w:rPr>
          <w:t>Parameter Description:</w:t>
        </w:r>
        <w:r w:rsidR="005F6BC2">
          <w:rPr>
            <w:webHidden/>
          </w:rPr>
          <w:tab/>
        </w:r>
        <w:r w:rsidR="005F6BC2">
          <w:rPr>
            <w:webHidden/>
          </w:rPr>
          <w:fldChar w:fldCharType="begin"/>
        </w:r>
        <w:r w:rsidR="005F6BC2">
          <w:rPr>
            <w:webHidden/>
          </w:rPr>
          <w:instrText xml:space="preserve"> PAGEREF _Toc498005959 \h </w:instrText>
        </w:r>
        <w:r w:rsidR="005F6BC2">
          <w:rPr>
            <w:webHidden/>
          </w:rPr>
        </w:r>
        <w:r w:rsidR="005F6BC2">
          <w:rPr>
            <w:webHidden/>
          </w:rPr>
          <w:fldChar w:fldCharType="separate"/>
        </w:r>
        <w:r w:rsidR="0024413E">
          <w:rPr>
            <w:webHidden/>
          </w:rPr>
          <w:t>119</w:t>
        </w:r>
        <w:r w:rsidR="005F6BC2">
          <w:rPr>
            <w:webHidden/>
          </w:rPr>
          <w:fldChar w:fldCharType="end"/>
        </w:r>
      </w:hyperlink>
    </w:p>
    <w:p w14:paraId="41183DA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0" w:history="1">
        <w:r w:rsidR="005F6BC2" w:rsidRPr="00FD47BA">
          <w:rPr>
            <w:rStyle w:val="Hyperlink"/>
          </w:rPr>
          <w:t>6.2.</w:t>
        </w:r>
        <w:r w:rsidR="005F6BC2">
          <w:rPr>
            <w:rFonts w:asciiTheme="minorHAnsi" w:eastAsiaTheme="minorEastAsia" w:hAnsiTheme="minorHAnsi" w:cstheme="minorBidi"/>
            <w:caps w:val="0"/>
            <w:color w:val="auto"/>
            <w:szCs w:val="22"/>
          </w:rPr>
          <w:tab/>
        </w:r>
        <w:r w:rsidR="005F6BC2" w:rsidRPr="00FD47BA">
          <w:rPr>
            <w:rStyle w:val="Hyperlink"/>
          </w:rPr>
          <w:t>Provider</w:t>
        </w:r>
        <w:r w:rsidR="005F6BC2">
          <w:rPr>
            <w:webHidden/>
          </w:rPr>
          <w:tab/>
        </w:r>
        <w:r w:rsidR="005F6BC2">
          <w:rPr>
            <w:webHidden/>
          </w:rPr>
          <w:fldChar w:fldCharType="begin"/>
        </w:r>
        <w:r w:rsidR="005F6BC2">
          <w:rPr>
            <w:webHidden/>
          </w:rPr>
          <w:instrText xml:space="preserve"> PAGEREF _Toc498005960 \h </w:instrText>
        </w:r>
        <w:r w:rsidR="005F6BC2">
          <w:rPr>
            <w:webHidden/>
          </w:rPr>
        </w:r>
        <w:r w:rsidR="005F6BC2">
          <w:rPr>
            <w:webHidden/>
          </w:rPr>
          <w:fldChar w:fldCharType="separate"/>
        </w:r>
        <w:r w:rsidR="0024413E">
          <w:rPr>
            <w:webHidden/>
          </w:rPr>
          <w:t>123</w:t>
        </w:r>
        <w:r w:rsidR="005F6BC2">
          <w:rPr>
            <w:webHidden/>
          </w:rPr>
          <w:fldChar w:fldCharType="end"/>
        </w:r>
      </w:hyperlink>
    </w:p>
    <w:p w14:paraId="5A029EC3"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1" w:history="1">
        <w:r w:rsidR="005F6BC2" w:rsidRPr="00FD47BA">
          <w:rPr>
            <w:rStyle w:val="Hyperlink"/>
          </w:rPr>
          <w:t>6.3.</w:t>
        </w:r>
        <w:r w:rsidR="005F6BC2">
          <w:rPr>
            <w:rFonts w:asciiTheme="minorHAnsi" w:eastAsiaTheme="minorEastAsia" w:hAnsiTheme="minorHAnsi" w:cstheme="minorBidi"/>
            <w:caps w:val="0"/>
            <w:color w:val="auto"/>
            <w:szCs w:val="22"/>
          </w:rPr>
          <w:tab/>
        </w:r>
        <w:r w:rsidR="005F6BC2" w:rsidRPr="00FD47BA">
          <w:rPr>
            <w:rStyle w:val="Hyperlink"/>
          </w:rPr>
          <w:t>DX/PL</w:t>
        </w:r>
        <w:r w:rsidR="005F6BC2">
          <w:rPr>
            <w:webHidden/>
          </w:rPr>
          <w:tab/>
        </w:r>
        <w:r w:rsidR="005F6BC2">
          <w:rPr>
            <w:webHidden/>
          </w:rPr>
          <w:fldChar w:fldCharType="begin"/>
        </w:r>
        <w:r w:rsidR="005F6BC2">
          <w:rPr>
            <w:webHidden/>
          </w:rPr>
          <w:instrText xml:space="preserve"> PAGEREF _Toc498005961 \h </w:instrText>
        </w:r>
        <w:r w:rsidR="005F6BC2">
          <w:rPr>
            <w:webHidden/>
          </w:rPr>
        </w:r>
        <w:r w:rsidR="005F6BC2">
          <w:rPr>
            <w:webHidden/>
          </w:rPr>
          <w:fldChar w:fldCharType="separate"/>
        </w:r>
        <w:r w:rsidR="0024413E">
          <w:rPr>
            <w:webHidden/>
          </w:rPr>
          <w:t>123</w:t>
        </w:r>
        <w:r w:rsidR="005F6BC2">
          <w:rPr>
            <w:webHidden/>
          </w:rPr>
          <w:fldChar w:fldCharType="end"/>
        </w:r>
      </w:hyperlink>
    </w:p>
    <w:p w14:paraId="31919048"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2" w:history="1">
        <w:r w:rsidR="005F6BC2" w:rsidRPr="00FD47BA">
          <w:rPr>
            <w:rStyle w:val="Hyperlink"/>
          </w:rPr>
          <w:t>6.4.</w:t>
        </w:r>
        <w:r w:rsidR="005F6BC2">
          <w:rPr>
            <w:rFonts w:asciiTheme="minorHAnsi" w:eastAsiaTheme="minorEastAsia" w:hAnsiTheme="minorHAnsi" w:cstheme="minorBidi"/>
            <w:caps w:val="0"/>
            <w:color w:val="auto"/>
            <w:szCs w:val="22"/>
          </w:rPr>
          <w:tab/>
        </w:r>
        <w:r w:rsidR="005F6BC2" w:rsidRPr="00FD47BA">
          <w:rPr>
            <w:rStyle w:val="Hyperlink"/>
          </w:rPr>
          <w:t>Procedure</w:t>
        </w:r>
        <w:r w:rsidR="005F6BC2">
          <w:rPr>
            <w:webHidden/>
          </w:rPr>
          <w:tab/>
        </w:r>
        <w:r w:rsidR="005F6BC2">
          <w:rPr>
            <w:webHidden/>
          </w:rPr>
          <w:fldChar w:fldCharType="begin"/>
        </w:r>
        <w:r w:rsidR="005F6BC2">
          <w:rPr>
            <w:webHidden/>
          </w:rPr>
          <w:instrText xml:space="preserve"> PAGEREF _Toc498005962 \h </w:instrText>
        </w:r>
        <w:r w:rsidR="005F6BC2">
          <w:rPr>
            <w:webHidden/>
          </w:rPr>
        </w:r>
        <w:r w:rsidR="005F6BC2">
          <w:rPr>
            <w:webHidden/>
          </w:rPr>
          <w:fldChar w:fldCharType="separate"/>
        </w:r>
        <w:r w:rsidR="0024413E">
          <w:rPr>
            <w:webHidden/>
          </w:rPr>
          <w:t>125</w:t>
        </w:r>
        <w:r w:rsidR="005F6BC2">
          <w:rPr>
            <w:webHidden/>
          </w:rPr>
          <w:fldChar w:fldCharType="end"/>
        </w:r>
      </w:hyperlink>
    </w:p>
    <w:p w14:paraId="3858F425"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3" w:history="1">
        <w:r w:rsidR="005F6BC2" w:rsidRPr="00FD47BA">
          <w:rPr>
            <w:rStyle w:val="Hyperlink"/>
          </w:rPr>
          <w:t>6.5.</w:t>
        </w:r>
        <w:r w:rsidR="005F6BC2">
          <w:rPr>
            <w:rFonts w:asciiTheme="minorHAnsi" w:eastAsiaTheme="minorEastAsia" w:hAnsiTheme="minorHAnsi" w:cstheme="minorBidi"/>
            <w:caps w:val="0"/>
            <w:color w:val="auto"/>
            <w:szCs w:val="22"/>
          </w:rPr>
          <w:tab/>
        </w:r>
        <w:r w:rsidR="005F6BC2" w:rsidRPr="00FD47BA">
          <w:rPr>
            <w:rStyle w:val="Hyperlink"/>
          </w:rPr>
          <w:t>Skin Test</w:t>
        </w:r>
        <w:r w:rsidR="005F6BC2">
          <w:rPr>
            <w:webHidden/>
          </w:rPr>
          <w:tab/>
        </w:r>
        <w:r w:rsidR="005F6BC2">
          <w:rPr>
            <w:webHidden/>
          </w:rPr>
          <w:fldChar w:fldCharType="begin"/>
        </w:r>
        <w:r w:rsidR="005F6BC2">
          <w:rPr>
            <w:webHidden/>
          </w:rPr>
          <w:instrText xml:space="preserve"> PAGEREF _Toc498005963 \h </w:instrText>
        </w:r>
        <w:r w:rsidR="005F6BC2">
          <w:rPr>
            <w:webHidden/>
          </w:rPr>
        </w:r>
        <w:r w:rsidR="005F6BC2">
          <w:rPr>
            <w:webHidden/>
          </w:rPr>
          <w:fldChar w:fldCharType="separate"/>
        </w:r>
        <w:r w:rsidR="0024413E">
          <w:rPr>
            <w:webHidden/>
          </w:rPr>
          <w:t>128</w:t>
        </w:r>
        <w:r w:rsidR="005F6BC2">
          <w:rPr>
            <w:webHidden/>
          </w:rPr>
          <w:fldChar w:fldCharType="end"/>
        </w:r>
      </w:hyperlink>
    </w:p>
    <w:p w14:paraId="479B0F0D"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4" w:history="1">
        <w:r w:rsidR="005F6BC2" w:rsidRPr="00FD47BA">
          <w:rPr>
            <w:rStyle w:val="Hyperlink"/>
          </w:rPr>
          <w:t>6.6.</w:t>
        </w:r>
        <w:r w:rsidR="005F6BC2">
          <w:rPr>
            <w:rFonts w:asciiTheme="minorHAnsi" w:eastAsiaTheme="minorEastAsia" w:hAnsiTheme="minorHAnsi" w:cstheme="minorBidi"/>
            <w:caps w:val="0"/>
            <w:color w:val="auto"/>
            <w:szCs w:val="22"/>
          </w:rPr>
          <w:tab/>
        </w:r>
        <w:r w:rsidR="005F6BC2" w:rsidRPr="00FD47BA">
          <w:rPr>
            <w:rStyle w:val="Hyperlink"/>
          </w:rPr>
          <w:t>Immunization</w:t>
        </w:r>
        <w:r w:rsidR="005F6BC2">
          <w:rPr>
            <w:webHidden/>
          </w:rPr>
          <w:tab/>
        </w:r>
        <w:r w:rsidR="005F6BC2">
          <w:rPr>
            <w:webHidden/>
          </w:rPr>
          <w:fldChar w:fldCharType="begin"/>
        </w:r>
        <w:r w:rsidR="005F6BC2">
          <w:rPr>
            <w:webHidden/>
          </w:rPr>
          <w:instrText xml:space="preserve"> PAGEREF _Toc498005964 \h </w:instrText>
        </w:r>
        <w:r w:rsidR="005F6BC2">
          <w:rPr>
            <w:webHidden/>
          </w:rPr>
        </w:r>
        <w:r w:rsidR="005F6BC2">
          <w:rPr>
            <w:webHidden/>
          </w:rPr>
          <w:fldChar w:fldCharType="separate"/>
        </w:r>
        <w:r w:rsidR="0024413E">
          <w:rPr>
            <w:webHidden/>
          </w:rPr>
          <w:t>131</w:t>
        </w:r>
        <w:r w:rsidR="005F6BC2">
          <w:rPr>
            <w:webHidden/>
          </w:rPr>
          <w:fldChar w:fldCharType="end"/>
        </w:r>
      </w:hyperlink>
    </w:p>
    <w:p w14:paraId="229D36DF"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5" w:history="1">
        <w:r w:rsidR="005F6BC2" w:rsidRPr="00FD47BA">
          <w:rPr>
            <w:rStyle w:val="Hyperlink"/>
          </w:rPr>
          <w:t>6.7.</w:t>
        </w:r>
        <w:r w:rsidR="005F6BC2">
          <w:rPr>
            <w:rFonts w:asciiTheme="minorHAnsi" w:eastAsiaTheme="minorEastAsia" w:hAnsiTheme="minorHAnsi" w:cstheme="minorBidi"/>
            <w:caps w:val="0"/>
            <w:color w:val="auto"/>
            <w:szCs w:val="22"/>
          </w:rPr>
          <w:tab/>
        </w:r>
        <w:r w:rsidR="005F6BC2" w:rsidRPr="00FD47BA">
          <w:rPr>
            <w:rStyle w:val="Hyperlink"/>
          </w:rPr>
          <w:t>Imm Contra/Refusal</w:t>
        </w:r>
        <w:r w:rsidR="005F6BC2">
          <w:rPr>
            <w:webHidden/>
          </w:rPr>
          <w:tab/>
        </w:r>
        <w:r w:rsidR="005F6BC2">
          <w:rPr>
            <w:webHidden/>
          </w:rPr>
          <w:fldChar w:fldCharType="begin"/>
        </w:r>
        <w:r w:rsidR="005F6BC2">
          <w:rPr>
            <w:webHidden/>
          </w:rPr>
          <w:instrText xml:space="preserve"> PAGEREF _Toc498005965 \h </w:instrText>
        </w:r>
        <w:r w:rsidR="005F6BC2">
          <w:rPr>
            <w:webHidden/>
          </w:rPr>
        </w:r>
        <w:r w:rsidR="005F6BC2">
          <w:rPr>
            <w:webHidden/>
          </w:rPr>
          <w:fldChar w:fldCharType="separate"/>
        </w:r>
        <w:r w:rsidR="0024413E">
          <w:rPr>
            <w:webHidden/>
          </w:rPr>
          <w:t>135</w:t>
        </w:r>
        <w:r w:rsidR="005F6BC2">
          <w:rPr>
            <w:webHidden/>
          </w:rPr>
          <w:fldChar w:fldCharType="end"/>
        </w:r>
      </w:hyperlink>
    </w:p>
    <w:p w14:paraId="044ED7FD"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6" w:history="1">
        <w:r w:rsidR="005F6BC2" w:rsidRPr="00FD47BA">
          <w:rPr>
            <w:rStyle w:val="Hyperlink"/>
          </w:rPr>
          <w:t>6.8.</w:t>
        </w:r>
        <w:r w:rsidR="005F6BC2">
          <w:rPr>
            <w:rFonts w:asciiTheme="minorHAnsi" w:eastAsiaTheme="minorEastAsia" w:hAnsiTheme="minorHAnsi" w:cstheme="minorBidi"/>
            <w:caps w:val="0"/>
            <w:color w:val="auto"/>
            <w:szCs w:val="22"/>
          </w:rPr>
          <w:tab/>
        </w:r>
        <w:r w:rsidR="005F6BC2" w:rsidRPr="00FD47BA">
          <w:rPr>
            <w:rStyle w:val="Hyperlink"/>
          </w:rPr>
          <w:t>Example of Data Passed Using $DATA2PCE^PXAPI</w:t>
        </w:r>
        <w:r w:rsidR="005F6BC2">
          <w:rPr>
            <w:webHidden/>
          </w:rPr>
          <w:tab/>
        </w:r>
        <w:r w:rsidR="005F6BC2">
          <w:rPr>
            <w:webHidden/>
          </w:rPr>
          <w:fldChar w:fldCharType="begin"/>
        </w:r>
        <w:r w:rsidR="005F6BC2">
          <w:rPr>
            <w:webHidden/>
          </w:rPr>
          <w:instrText xml:space="preserve"> PAGEREF _Toc498005966 \h </w:instrText>
        </w:r>
        <w:r w:rsidR="005F6BC2">
          <w:rPr>
            <w:webHidden/>
          </w:rPr>
        </w:r>
        <w:r w:rsidR="005F6BC2">
          <w:rPr>
            <w:webHidden/>
          </w:rPr>
          <w:fldChar w:fldCharType="separate"/>
        </w:r>
        <w:r w:rsidR="0024413E">
          <w:rPr>
            <w:webHidden/>
          </w:rPr>
          <w:t>136</w:t>
        </w:r>
        <w:r w:rsidR="005F6BC2">
          <w:rPr>
            <w:webHidden/>
          </w:rPr>
          <w:fldChar w:fldCharType="end"/>
        </w:r>
      </w:hyperlink>
    </w:p>
    <w:p w14:paraId="5FC0C99E"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67" w:history="1">
        <w:r w:rsidR="005F6BC2" w:rsidRPr="00FD47BA">
          <w:rPr>
            <w:rStyle w:val="Hyperlink"/>
          </w:rPr>
          <w:t>6.9.</w:t>
        </w:r>
        <w:r w:rsidR="005F6BC2">
          <w:rPr>
            <w:rFonts w:asciiTheme="minorHAnsi" w:eastAsiaTheme="minorEastAsia" w:hAnsiTheme="minorHAnsi" w:cstheme="minorBidi"/>
            <w:caps w:val="0"/>
            <w:color w:val="auto"/>
            <w:szCs w:val="22"/>
          </w:rPr>
          <w:tab/>
        </w:r>
        <w:r w:rsidR="005F6BC2" w:rsidRPr="00FD47BA">
          <w:rPr>
            <w:rStyle w:val="Hyperlink"/>
          </w:rPr>
          <w:t>$$CLNCK^SDUTL2(CLN,DSP)</w:t>
        </w:r>
        <w:r w:rsidR="005F6BC2">
          <w:rPr>
            <w:webHidden/>
          </w:rPr>
          <w:tab/>
        </w:r>
        <w:r w:rsidR="005F6BC2">
          <w:rPr>
            <w:webHidden/>
          </w:rPr>
          <w:fldChar w:fldCharType="begin"/>
        </w:r>
        <w:r w:rsidR="005F6BC2">
          <w:rPr>
            <w:webHidden/>
          </w:rPr>
          <w:instrText xml:space="preserve"> PAGEREF _Toc498005967 \h </w:instrText>
        </w:r>
        <w:r w:rsidR="005F6BC2">
          <w:rPr>
            <w:webHidden/>
          </w:rPr>
        </w:r>
        <w:r w:rsidR="005F6BC2">
          <w:rPr>
            <w:webHidden/>
          </w:rPr>
          <w:fldChar w:fldCharType="separate"/>
        </w:r>
        <w:r w:rsidR="0024413E">
          <w:rPr>
            <w:webHidden/>
          </w:rPr>
          <w:t>137</w:t>
        </w:r>
        <w:r w:rsidR="005F6BC2">
          <w:rPr>
            <w:webHidden/>
          </w:rPr>
          <w:fldChar w:fldCharType="end"/>
        </w:r>
      </w:hyperlink>
    </w:p>
    <w:p w14:paraId="0203A1E5"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68" w:history="1">
        <w:r w:rsidR="005F6BC2" w:rsidRPr="00FD47BA">
          <w:rPr>
            <w:rStyle w:val="Hyperlink"/>
          </w:rPr>
          <w:t>7.0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External Relations</w:t>
        </w:r>
        <w:r w:rsidR="005F6BC2">
          <w:rPr>
            <w:webHidden/>
          </w:rPr>
          <w:tab/>
        </w:r>
        <w:r w:rsidR="005F6BC2">
          <w:rPr>
            <w:webHidden/>
          </w:rPr>
          <w:fldChar w:fldCharType="begin"/>
        </w:r>
        <w:r w:rsidR="005F6BC2">
          <w:rPr>
            <w:webHidden/>
          </w:rPr>
          <w:instrText xml:space="preserve"> PAGEREF _Toc498005968 \h </w:instrText>
        </w:r>
        <w:r w:rsidR="005F6BC2">
          <w:rPr>
            <w:webHidden/>
          </w:rPr>
        </w:r>
        <w:r w:rsidR="005F6BC2">
          <w:rPr>
            <w:webHidden/>
          </w:rPr>
          <w:fldChar w:fldCharType="separate"/>
        </w:r>
        <w:r w:rsidR="0024413E">
          <w:rPr>
            <w:webHidden/>
          </w:rPr>
          <w:t>137</w:t>
        </w:r>
        <w:r w:rsidR="005F6BC2">
          <w:rPr>
            <w:webHidden/>
          </w:rPr>
          <w:fldChar w:fldCharType="end"/>
        </w:r>
      </w:hyperlink>
    </w:p>
    <w:p w14:paraId="60668C75"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69" w:history="1">
        <w:r w:rsidR="005F6BC2" w:rsidRPr="00FD47BA">
          <w:rPr>
            <w:rStyle w:val="Hyperlink"/>
          </w:rPr>
          <w:t>8.0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Package-Wide Variables</w:t>
        </w:r>
        <w:r w:rsidR="005F6BC2">
          <w:rPr>
            <w:webHidden/>
          </w:rPr>
          <w:tab/>
        </w:r>
        <w:r w:rsidR="005F6BC2">
          <w:rPr>
            <w:webHidden/>
          </w:rPr>
          <w:fldChar w:fldCharType="begin"/>
        </w:r>
        <w:r w:rsidR="005F6BC2">
          <w:rPr>
            <w:webHidden/>
          </w:rPr>
          <w:instrText xml:space="preserve"> PAGEREF _Toc498005969 \h </w:instrText>
        </w:r>
        <w:r w:rsidR="005F6BC2">
          <w:rPr>
            <w:webHidden/>
          </w:rPr>
        </w:r>
        <w:r w:rsidR="005F6BC2">
          <w:rPr>
            <w:webHidden/>
          </w:rPr>
          <w:fldChar w:fldCharType="separate"/>
        </w:r>
        <w:r w:rsidR="0024413E">
          <w:rPr>
            <w:webHidden/>
          </w:rPr>
          <w:t>138</w:t>
        </w:r>
        <w:r w:rsidR="005F6BC2">
          <w:rPr>
            <w:webHidden/>
          </w:rPr>
          <w:fldChar w:fldCharType="end"/>
        </w:r>
      </w:hyperlink>
    </w:p>
    <w:p w14:paraId="59273C2C"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70" w:history="1">
        <w:r w:rsidR="005F6BC2" w:rsidRPr="00FD47BA">
          <w:rPr>
            <w:rStyle w:val="Hyperlink"/>
          </w:rPr>
          <w:t>9.0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Integration Control Registrations</w:t>
        </w:r>
        <w:r w:rsidR="005F6BC2">
          <w:rPr>
            <w:webHidden/>
          </w:rPr>
          <w:tab/>
        </w:r>
        <w:r w:rsidR="005F6BC2">
          <w:rPr>
            <w:webHidden/>
          </w:rPr>
          <w:fldChar w:fldCharType="begin"/>
        </w:r>
        <w:r w:rsidR="005F6BC2">
          <w:rPr>
            <w:webHidden/>
          </w:rPr>
          <w:instrText xml:space="preserve"> PAGEREF _Toc498005970 \h </w:instrText>
        </w:r>
        <w:r w:rsidR="005F6BC2">
          <w:rPr>
            <w:webHidden/>
          </w:rPr>
        </w:r>
        <w:r w:rsidR="005F6BC2">
          <w:rPr>
            <w:webHidden/>
          </w:rPr>
          <w:fldChar w:fldCharType="separate"/>
        </w:r>
        <w:r w:rsidR="0024413E">
          <w:rPr>
            <w:webHidden/>
          </w:rPr>
          <w:t>138</w:t>
        </w:r>
        <w:r w:rsidR="005F6BC2">
          <w:rPr>
            <w:webHidden/>
          </w:rPr>
          <w:fldChar w:fldCharType="end"/>
        </w:r>
      </w:hyperlink>
    </w:p>
    <w:p w14:paraId="513C4265"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71" w:history="1">
        <w:r w:rsidR="005F6BC2" w:rsidRPr="00FD47BA">
          <w:rPr>
            <w:rStyle w:val="Hyperlink"/>
          </w:rPr>
          <w:t>10.0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Remote Procedure Call</w:t>
        </w:r>
        <w:r w:rsidR="005F6BC2">
          <w:rPr>
            <w:webHidden/>
          </w:rPr>
          <w:tab/>
        </w:r>
        <w:r w:rsidR="005F6BC2">
          <w:rPr>
            <w:webHidden/>
          </w:rPr>
          <w:fldChar w:fldCharType="begin"/>
        </w:r>
        <w:r w:rsidR="005F6BC2">
          <w:rPr>
            <w:webHidden/>
          </w:rPr>
          <w:instrText xml:space="preserve"> PAGEREF _Toc498005971 \h </w:instrText>
        </w:r>
        <w:r w:rsidR="005F6BC2">
          <w:rPr>
            <w:webHidden/>
          </w:rPr>
        </w:r>
        <w:r w:rsidR="005F6BC2">
          <w:rPr>
            <w:webHidden/>
          </w:rPr>
          <w:fldChar w:fldCharType="separate"/>
        </w:r>
        <w:r w:rsidR="0024413E">
          <w:rPr>
            <w:webHidden/>
          </w:rPr>
          <w:t>138</w:t>
        </w:r>
        <w:r w:rsidR="005F6BC2">
          <w:rPr>
            <w:webHidden/>
          </w:rPr>
          <w:fldChar w:fldCharType="end"/>
        </w:r>
      </w:hyperlink>
    </w:p>
    <w:p w14:paraId="0FCBF170"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2" w:history="1">
        <w:r w:rsidR="005F6BC2" w:rsidRPr="00FD47BA">
          <w:rPr>
            <w:rStyle w:val="Hyperlink"/>
          </w:rPr>
          <w:t>10.1.</w:t>
        </w:r>
        <w:r w:rsidR="005F6BC2">
          <w:rPr>
            <w:rFonts w:asciiTheme="minorHAnsi" w:eastAsiaTheme="minorEastAsia" w:hAnsiTheme="minorHAnsi" w:cstheme="minorBidi"/>
            <w:caps w:val="0"/>
            <w:color w:val="auto"/>
            <w:szCs w:val="22"/>
          </w:rPr>
          <w:tab/>
        </w:r>
        <w:r w:rsidR="005F6BC2" w:rsidRPr="00FD47BA">
          <w:rPr>
            <w:rStyle w:val="Hyperlink"/>
          </w:rPr>
          <w:t>PX SAVE DATA</w:t>
        </w:r>
        <w:r w:rsidR="005F6BC2">
          <w:rPr>
            <w:webHidden/>
          </w:rPr>
          <w:tab/>
        </w:r>
        <w:r w:rsidR="005F6BC2">
          <w:rPr>
            <w:webHidden/>
          </w:rPr>
          <w:fldChar w:fldCharType="begin"/>
        </w:r>
        <w:r w:rsidR="005F6BC2">
          <w:rPr>
            <w:webHidden/>
          </w:rPr>
          <w:instrText xml:space="preserve"> PAGEREF _Toc498005972 \h </w:instrText>
        </w:r>
        <w:r w:rsidR="005F6BC2">
          <w:rPr>
            <w:webHidden/>
          </w:rPr>
        </w:r>
        <w:r w:rsidR="005F6BC2">
          <w:rPr>
            <w:webHidden/>
          </w:rPr>
          <w:fldChar w:fldCharType="separate"/>
        </w:r>
        <w:r w:rsidR="0024413E">
          <w:rPr>
            <w:webHidden/>
          </w:rPr>
          <w:t>138</w:t>
        </w:r>
        <w:r w:rsidR="005F6BC2">
          <w:rPr>
            <w:webHidden/>
          </w:rPr>
          <w:fldChar w:fldCharType="end"/>
        </w:r>
      </w:hyperlink>
    </w:p>
    <w:p w14:paraId="1DFA19E0"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3" w:history="1">
        <w:r w:rsidR="005F6BC2" w:rsidRPr="00FD47BA">
          <w:rPr>
            <w:rStyle w:val="Hyperlink"/>
          </w:rPr>
          <w:t>10.2.</w:t>
        </w:r>
        <w:r w:rsidR="005F6BC2">
          <w:rPr>
            <w:rFonts w:asciiTheme="minorHAnsi" w:eastAsiaTheme="minorEastAsia" w:hAnsiTheme="minorHAnsi" w:cstheme="minorBidi"/>
            <w:caps w:val="0"/>
            <w:color w:val="auto"/>
            <w:szCs w:val="22"/>
          </w:rPr>
          <w:tab/>
        </w:r>
        <w:r w:rsidR="005F6BC2" w:rsidRPr="00FD47BA">
          <w:rPr>
            <w:rStyle w:val="Hyperlink"/>
          </w:rPr>
          <w:t>PXVIMM ADMIN CODES</w:t>
        </w:r>
        <w:r w:rsidR="005F6BC2">
          <w:rPr>
            <w:webHidden/>
          </w:rPr>
          <w:tab/>
        </w:r>
        <w:r w:rsidR="005F6BC2">
          <w:rPr>
            <w:webHidden/>
          </w:rPr>
          <w:fldChar w:fldCharType="begin"/>
        </w:r>
        <w:r w:rsidR="005F6BC2">
          <w:rPr>
            <w:webHidden/>
          </w:rPr>
          <w:instrText xml:space="preserve"> PAGEREF _Toc498005973 \h </w:instrText>
        </w:r>
        <w:r w:rsidR="005F6BC2">
          <w:rPr>
            <w:webHidden/>
          </w:rPr>
        </w:r>
        <w:r w:rsidR="005F6BC2">
          <w:rPr>
            <w:webHidden/>
          </w:rPr>
          <w:fldChar w:fldCharType="separate"/>
        </w:r>
        <w:r w:rsidR="0024413E">
          <w:rPr>
            <w:webHidden/>
          </w:rPr>
          <w:t>141</w:t>
        </w:r>
        <w:r w:rsidR="005F6BC2">
          <w:rPr>
            <w:webHidden/>
          </w:rPr>
          <w:fldChar w:fldCharType="end"/>
        </w:r>
      </w:hyperlink>
    </w:p>
    <w:p w14:paraId="1EBF6518"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4" w:history="1">
        <w:r w:rsidR="005F6BC2" w:rsidRPr="00FD47BA">
          <w:rPr>
            <w:rStyle w:val="Hyperlink"/>
          </w:rPr>
          <w:t>10.3.</w:t>
        </w:r>
        <w:r w:rsidR="005F6BC2">
          <w:rPr>
            <w:rFonts w:asciiTheme="minorHAnsi" w:eastAsiaTheme="minorEastAsia" w:hAnsiTheme="minorHAnsi" w:cstheme="minorBidi"/>
            <w:caps w:val="0"/>
            <w:color w:val="auto"/>
            <w:szCs w:val="22"/>
          </w:rPr>
          <w:tab/>
        </w:r>
        <w:r w:rsidR="005F6BC2" w:rsidRPr="00FD47BA">
          <w:rPr>
            <w:rStyle w:val="Hyperlink"/>
          </w:rPr>
          <w:t>PXVIMM ADMIN ROUTE</w:t>
        </w:r>
        <w:r w:rsidR="005F6BC2">
          <w:rPr>
            <w:webHidden/>
          </w:rPr>
          <w:tab/>
        </w:r>
        <w:r w:rsidR="005F6BC2">
          <w:rPr>
            <w:webHidden/>
          </w:rPr>
          <w:fldChar w:fldCharType="begin"/>
        </w:r>
        <w:r w:rsidR="005F6BC2">
          <w:rPr>
            <w:webHidden/>
          </w:rPr>
          <w:instrText xml:space="preserve"> PAGEREF _Toc498005974 \h </w:instrText>
        </w:r>
        <w:r w:rsidR="005F6BC2">
          <w:rPr>
            <w:webHidden/>
          </w:rPr>
        </w:r>
        <w:r w:rsidR="005F6BC2">
          <w:rPr>
            <w:webHidden/>
          </w:rPr>
          <w:fldChar w:fldCharType="separate"/>
        </w:r>
        <w:r w:rsidR="0024413E">
          <w:rPr>
            <w:webHidden/>
          </w:rPr>
          <w:t>141</w:t>
        </w:r>
        <w:r w:rsidR="005F6BC2">
          <w:rPr>
            <w:webHidden/>
          </w:rPr>
          <w:fldChar w:fldCharType="end"/>
        </w:r>
      </w:hyperlink>
    </w:p>
    <w:p w14:paraId="2F95FE78"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5" w:history="1">
        <w:r w:rsidR="005F6BC2" w:rsidRPr="00FD47BA">
          <w:rPr>
            <w:rStyle w:val="Hyperlink"/>
          </w:rPr>
          <w:t>10.4.</w:t>
        </w:r>
        <w:r w:rsidR="005F6BC2">
          <w:rPr>
            <w:rFonts w:asciiTheme="minorHAnsi" w:eastAsiaTheme="minorEastAsia" w:hAnsiTheme="minorHAnsi" w:cstheme="minorBidi"/>
            <w:caps w:val="0"/>
            <w:color w:val="auto"/>
            <w:szCs w:val="22"/>
          </w:rPr>
          <w:tab/>
        </w:r>
        <w:r w:rsidR="005F6BC2" w:rsidRPr="00FD47BA">
          <w:rPr>
            <w:rStyle w:val="Hyperlink"/>
          </w:rPr>
          <w:t>PXVIMM ADMIN SITE</w:t>
        </w:r>
        <w:r w:rsidR="005F6BC2">
          <w:rPr>
            <w:webHidden/>
          </w:rPr>
          <w:tab/>
        </w:r>
        <w:r w:rsidR="005F6BC2">
          <w:rPr>
            <w:webHidden/>
          </w:rPr>
          <w:fldChar w:fldCharType="begin"/>
        </w:r>
        <w:r w:rsidR="005F6BC2">
          <w:rPr>
            <w:webHidden/>
          </w:rPr>
          <w:instrText xml:space="preserve"> PAGEREF _Toc498005975 \h </w:instrText>
        </w:r>
        <w:r w:rsidR="005F6BC2">
          <w:rPr>
            <w:webHidden/>
          </w:rPr>
        </w:r>
        <w:r w:rsidR="005F6BC2">
          <w:rPr>
            <w:webHidden/>
          </w:rPr>
          <w:fldChar w:fldCharType="separate"/>
        </w:r>
        <w:r w:rsidR="0024413E">
          <w:rPr>
            <w:webHidden/>
          </w:rPr>
          <w:t>142</w:t>
        </w:r>
        <w:r w:rsidR="005F6BC2">
          <w:rPr>
            <w:webHidden/>
          </w:rPr>
          <w:fldChar w:fldCharType="end"/>
        </w:r>
      </w:hyperlink>
    </w:p>
    <w:p w14:paraId="285016A4"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6" w:history="1">
        <w:r w:rsidR="005F6BC2" w:rsidRPr="00FD47BA">
          <w:rPr>
            <w:rStyle w:val="Hyperlink"/>
          </w:rPr>
          <w:t>10.5.</w:t>
        </w:r>
        <w:r w:rsidR="005F6BC2">
          <w:rPr>
            <w:rFonts w:asciiTheme="minorHAnsi" w:eastAsiaTheme="minorEastAsia" w:hAnsiTheme="minorHAnsi" w:cstheme="minorBidi"/>
            <w:caps w:val="0"/>
            <w:color w:val="auto"/>
            <w:szCs w:val="22"/>
          </w:rPr>
          <w:tab/>
        </w:r>
        <w:r w:rsidR="005F6BC2" w:rsidRPr="00FD47BA">
          <w:rPr>
            <w:rStyle w:val="Hyperlink"/>
          </w:rPr>
          <w:t>PXVIMM ICR LIST</w:t>
        </w:r>
        <w:r w:rsidR="005F6BC2">
          <w:rPr>
            <w:webHidden/>
          </w:rPr>
          <w:tab/>
        </w:r>
        <w:r w:rsidR="005F6BC2">
          <w:rPr>
            <w:webHidden/>
          </w:rPr>
          <w:fldChar w:fldCharType="begin"/>
        </w:r>
        <w:r w:rsidR="005F6BC2">
          <w:rPr>
            <w:webHidden/>
          </w:rPr>
          <w:instrText xml:space="preserve"> PAGEREF _Toc498005976 \h </w:instrText>
        </w:r>
        <w:r w:rsidR="005F6BC2">
          <w:rPr>
            <w:webHidden/>
          </w:rPr>
        </w:r>
        <w:r w:rsidR="005F6BC2">
          <w:rPr>
            <w:webHidden/>
          </w:rPr>
          <w:fldChar w:fldCharType="separate"/>
        </w:r>
        <w:r w:rsidR="0024413E">
          <w:rPr>
            <w:webHidden/>
          </w:rPr>
          <w:t>142</w:t>
        </w:r>
        <w:r w:rsidR="005F6BC2">
          <w:rPr>
            <w:webHidden/>
          </w:rPr>
          <w:fldChar w:fldCharType="end"/>
        </w:r>
      </w:hyperlink>
    </w:p>
    <w:p w14:paraId="23814B46"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7" w:history="1">
        <w:r w:rsidR="005F6BC2" w:rsidRPr="00FD47BA">
          <w:rPr>
            <w:rStyle w:val="Hyperlink"/>
          </w:rPr>
          <w:t>10.6.</w:t>
        </w:r>
        <w:r w:rsidR="005F6BC2">
          <w:rPr>
            <w:rFonts w:asciiTheme="minorHAnsi" w:eastAsiaTheme="minorEastAsia" w:hAnsiTheme="minorHAnsi" w:cstheme="minorBidi"/>
            <w:caps w:val="0"/>
            <w:color w:val="auto"/>
            <w:szCs w:val="22"/>
          </w:rPr>
          <w:tab/>
        </w:r>
        <w:r w:rsidR="005F6BC2" w:rsidRPr="00FD47BA">
          <w:rPr>
            <w:rStyle w:val="Hyperlink"/>
          </w:rPr>
          <w:t>PXVIMM IMM DETAILED</w:t>
        </w:r>
        <w:r w:rsidR="005F6BC2">
          <w:rPr>
            <w:webHidden/>
          </w:rPr>
          <w:tab/>
        </w:r>
        <w:r w:rsidR="005F6BC2">
          <w:rPr>
            <w:webHidden/>
          </w:rPr>
          <w:fldChar w:fldCharType="begin"/>
        </w:r>
        <w:r w:rsidR="005F6BC2">
          <w:rPr>
            <w:webHidden/>
          </w:rPr>
          <w:instrText xml:space="preserve"> PAGEREF _Toc498005977 \h </w:instrText>
        </w:r>
        <w:r w:rsidR="005F6BC2">
          <w:rPr>
            <w:webHidden/>
          </w:rPr>
        </w:r>
        <w:r w:rsidR="005F6BC2">
          <w:rPr>
            <w:webHidden/>
          </w:rPr>
          <w:fldChar w:fldCharType="separate"/>
        </w:r>
        <w:r w:rsidR="0024413E">
          <w:rPr>
            <w:webHidden/>
          </w:rPr>
          <w:t>143</w:t>
        </w:r>
        <w:r w:rsidR="005F6BC2">
          <w:rPr>
            <w:webHidden/>
          </w:rPr>
          <w:fldChar w:fldCharType="end"/>
        </w:r>
      </w:hyperlink>
    </w:p>
    <w:p w14:paraId="32319106"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8" w:history="1">
        <w:r w:rsidR="005F6BC2" w:rsidRPr="00FD47BA">
          <w:rPr>
            <w:rStyle w:val="Hyperlink"/>
          </w:rPr>
          <w:t>10.7.</w:t>
        </w:r>
        <w:r w:rsidR="005F6BC2">
          <w:rPr>
            <w:rFonts w:asciiTheme="minorHAnsi" w:eastAsiaTheme="minorEastAsia" w:hAnsiTheme="minorHAnsi" w:cstheme="minorBidi"/>
            <w:caps w:val="0"/>
            <w:color w:val="auto"/>
            <w:szCs w:val="22"/>
          </w:rPr>
          <w:tab/>
        </w:r>
        <w:r w:rsidR="005F6BC2" w:rsidRPr="00FD47BA">
          <w:rPr>
            <w:rStyle w:val="Hyperlink"/>
          </w:rPr>
          <w:t>PXVIMM IMM FORMAT</w:t>
        </w:r>
        <w:r w:rsidR="005F6BC2">
          <w:rPr>
            <w:webHidden/>
          </w:rPr>
          <w:tab/>
        </w:r>
        <w:r w:rsidR="005F6BC2">
          <w:rPr>
            <w:webHidden/>
          </w:rPr>
          <w:fldChar w:fldCharType="begin"/>
        </w:r>
        <w:r w:rsidR="005F6BC2">
          <w:rPr>
            <w:webHidden/>
          </w:rPr>
          <w:instrText xml:space="preserve"> PAGEREF _Toc498005978 \h </w:instrText>
        </w:r>
        <w:r w:rsidR="005F6BC2">
          <w:rPr>
            <w:webHidden/>
          </w:rPr>
        </w:r>
        <w:r w:rsidR="005F6BC2">
          <w:rPr>
            <w:webHidden/>
          </w:rPr>
          <w:fldChar w:fldCharType="separate"/>
        </w:r>
        <w:r w:rsidR="0024413E">
          <w:rPr>
            <w:webHidden/>
          </w:rPr>
          <w:t>145</w:t>
        </w:r>
        <w:r w:rsidR="005F6BC2">
          <w:rPr>
            <w:webHidden/>
          </w:rPr>
          <w:fldChar w:fldCharType="end"/>
        </w:r>
      </w:hyperlink>
    </w:p>
    <w:p w14:paraId="32956FC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79" w:history="1">
        <w:r w:rsidR="005F6BC2" w:rsidRPr="00FD47BA">
          <w:rPr>
            <w:rStyle w:val="Hyperlink"/>
          </w:rPr>
          <w:t>10.8.</w:t>
        </w:r>
        <w:r w:rsidR="005F6BC2">
          <w:rPr>
            <w:rFonts w:asciiTheme="minorHAnsi" w:eastAsiaTheme="minorEastAsia" w:hAnsiTheme="minorHAnsi" w:cstheme="minorBidi"/>
            <w:caps w:val="0"/>
            <w:color w:val="auto"/>
            <w:szCs w:val="22"/>
          </w:rPr>
          <w:tab/>
        </w:r>
        <w:r w:rsidR="005F6BC2" w:rsidRPr="00FD47BA">
          <w:rPr>
            <w:rStyle w:val="Hyperlink"/>
          </w:rPr>
          <w:t>PXVIMM IMM LOT</w:t>
        </w:r>
        <w:r w:rsidR="005F6BC2">
          <w:rPr>
            <w:webHidden/>
          </w:rPr>
          <w:tab/>
        </w:r>
        <w:r w:rsidR="005F6BC2">
          <w:rPr>
            <w:webHidden/>
          </w:rPr>
          <w:fldChar w:fldCharType="begin"/>
        </w:r>
        <w:r w:rsidR="005F6BC2">
          <w:rPr>
            <w:webHidden/>
          </w:rPr>
          <w:instrText xml:space="preserve"> PAGEREF _Toc498005979 \h </w:instrText>
        </w:r>
        <w:r w:rsidR="005F6BC2">
          <w:rPr>
            <w:webHidden/>
          </w:rPr>
        </w:r>
        <w:r w:rsidR="005F6BC2">
          <w:rPr>
            <w:webHidden/>
          </w:rPr>
          <w:fldChar w:fldCharType="separate"/>
        </w:r>
        <w:r w:rsidR="0024413E">
          <w:rPr>
            <w:webHidden/>
          </w:rPr>
          <w:t>146</w:t>
        </w:r>
        <w:r w:rsidR="005F6BC2">
          <w:rPr>
            <w:webHidden/>
          </w:rPr>
          <w:fldChar w:fldCharType="end"/>
        </w:r>
      </w:hyperlink>
    </w:p>
    <w:p w14:paraId="29EE85B4"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80" w:history="1">
        <w:r w:rsidR="005F6BC2" w:rsidRPr="00FD47BA">
          <w:rPr>
            <w:rStyle w:val="Hyperlink"/>
          </w:rPr>
          <w:t>10.9.</w:t>
        </w:r>
        <w:r w:rsidR="005F6BC2">
          <w:rPr>
            <w:rFonts w:asciiTheme="minorHAnsi" w:eastAsiaTheme="minorEastAsia" w:hAnsiTheme="minorHAnsi" w:cstheme="minorBidi"/>
            <w:caps w:val="0"/>
            <w:color w:val="auto"/>
            <w:szCs w:val="22"/>
          </w:rPr>
          <w:tab/>
        </w:r>
        <w:r w:rsidR="005F6BC2" w:rsidRPr="00FD47BA">
          <w:rPr>
            <w:rStyle w:val="Hyperlink"/>
          </w:rPr>
          <w:t>PXVIMM IMM MAN</w:t>
        </w:r>
        <w:r w:rsidR="005F6BC2">
          <w:rPr>
            <w:webHidden/>
          </w:rPr>
          <w:tab/>
        </w:r>
        <w:r w:rsidR="005F6BC2">
          <w:rPr>
            <w:webHidden/>
          </w:rPr>
          <w:fldChar w:fldCharType="begin"/>
        </w:r>
        <w:r w:rsidR="005F6BC2">
          <w:rPr>
            <w:webHidden/>
          </w:rPr>
          <w:instrText xml:space="preserve"> PAGEREF _Toc498005980 \h </w:instrText>
        </w:r>
        <w:r w:rsidR="005F6BC2">
          <w:rPr>
            <w:webHidden/>
          </w:rPr>
        </w:r>
        <w:r w:rsidR="005F6BC2">
          <w:rPr>
            <w:webHidden/>
          </w:rPr>
          <w:fldChar w:fldCharType="separate"/>
        </w:r>
        <w:r w:rsidR="0024413E">
          <w:rPr>
            <w:webHidden/>
          </w:rPr>
          <w:t>148</w:t>
        </w:r>
        <w:r w:rsidR="005F6BC2">
          <w:rPr>
            <w:webHidden/>
          </w:rPr>
          <w:fldChar w:fldCharType="end"/>
        </w:r>
      </w:hyperlink>
    </w:p>
    <w:p w14:paraId="3E8C24C1"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1" w:history="1">
        <w:r w:rsidR="005F6BC2" w:rsidRPr="00FD47BA">
          <w:rPr>
            <w:rStyle w:val="Hyperlink"/>
          </w:rPr>
          <w:t>10.10.</w:t>
        </w:r>
        <w:r w:rsidR="005F6BC2">
          <w:rPr>
            <w:rFonts w:asciiTheme="minorHAnsi" w:eastAsiaTheme="minorEastAsia" w:hAnsiTheme="minorHAnsi" w:cstheme="minorBidi"/>
            <w:caps w:val="0"/>
            <w:color w:val="auto"/>
            <w:szCs w:val="22"/>
          </w:rPr>
          <w:tab/>
        </w:r>
        <w:r w:rsidR="005F6BC2" w:rsidRPr="00FD47BA">
          <w:rPr>
            <w:rStyle w:val="Hyperlink"/>
          </w:rPr>
          <w:t>PXVIMM IMM SHORT LIST</w:t>
        </w:r>
        <w:r w:rsidR="005F6BC2">
          <w:rPr>
            <w:webHidden/>
          </w:rPr>
          <w:tab/>
        </w:r>
        <w:r w:rsidR="005F6BC2">
          <w:rPr>
            <w:webHidden/>
          </w:rPr>
          <w:fldChar w:fldCharType="begin"/>
        </w:r>
        <w:r w:rsidR="005F6BC2">
          <w:rPr>
            <w:webHidden/>
          </w:rPr>
          <w:instrText xml:space="preserve"> PAGEREF _Toc498005981 \h </w:instrText>
        </w:r>
        <w:r w:rsidR="005F6BC2">
          <w:rPr>
            <w:webHidden/>
          </w:rPr>
        </w:r>
        <w:r w:rsidR="005F6BC2">
          <w:rPr>
            <w:webHidden/>
          </w:rPr>
          <w:fldChar w:fldCharType="separate"/>
        </w:r>
        <w:r w:rsidR="0024413E">
          <w:rPr>
            <w:webHidden/>
          </w:rPr>
          <w:t>149</w:t>
        </w:r>
        <w:r w:rsidR="005F6BC2">
          <w:rPr>
            <w:webHidden/>
          </w:rPr>
          <w:fldChar w:fldCharType="end"/>
        </w:r>
      </w:hyperlink>
    </w:p>
    <w:p w14:paraId="216ADC34"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2" w:history="1">
        <w:r w:rsidR="005F6BC2" w:rsidRPr="00FD47BA">
          <w:rPr>
            <w:rStyle w:val="Hyperlink"/>
          </w:rPr>
          <w:t>10.11.</w:t>
        </w:r>
        <w:r w:rsidR="005F6BC2">
          <w:rPr>
            <w:rFonts w:asciiTheme="minorHAnsi" w:eastAsiaTheme="minorEastAsia" w:hAnsiTheme="minorHAnsi" w:cstheme="minorBidi"/>
            <w:caps w:val="0"/>
            <w:color w:val="auto"/>
            <w:szCs w:val="22"/>
          </w:rPr>
          <w:tab/>
        </w:r>
        <w:r w:rsidR="005F6BC2" w:rsidRPr="00FD47BA">
          <w:rPr>
            <w:rStyle w:val="Hyperlink"/>
          </w:rPr>
          <w:t>PXVIMM IMMDATA</w:t>
        </w:r>
        <w:r w:rsidR="005F6BC2">
          <w:rPr>
            <w:webHidden/>
          </w:rPr>
          <w:tab/>
        </w:r>
        <w:r w:rsidR="005F6BC2">
          <w:rPr>
            <w:webHidden/>
          </w:rPr>
          <w:fldChar w:fldCharType="begin"/>
        </w:r>
        <w:r w:rsidR="005F6BC2">
          <w:rPr>
            <w:webHidden/>
          </w:rPr>
          <w:instrText xml:space="preserve"> PAGEREF _Toc498005982 \h </w:instrText>
        </w:r>
        <w:r w:rsidR="005F6BC2">
          <w:rPr>
            <w:webHidden/>
          </w:rPr>
        </w:r>
        <w:r w:rsidR="005F6BC2">
          <w:rPr>
            <w:webHidden/>
          </w:rPr>
          <w:fldChar w:fldCharType="separate"/>
        </w:r>
        <w:r w:rsidR="0024413E">
          <w:rPr>
            <w:webHidden/>
          </w:rPr>
          <w:t>150</w:t>
        </w:r>
        <w:r w:rsidR="005F6BC2">
          <w:rPr>
            <w:webHidden/>
          </w:rPr>
          <w:fldChar w:fldCharType="end"/>
        </w:r>
      </w:hyperlink>
    </w:p>
    <w:p w14:paraId="1B8E736F"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3" w:history="1">
        <w:r w:rsidR="005F6BC2" w:rsidRPr="00FD47BA">
          <w:rPr>
            <w:rStyle w:val="Hyperlink"/>
          </w:rPr>
          <w:t>10.12.</w:t>
        </w:r>
        <w:r w:rsidR="005F6BC2">
          <w:rPr>
            <w:rFonts w:asciiTheme="minorHAnsi" w:eastAsiaTheme="minorEastAsia" w:hAnsiTheme="minorHAnsi" w:cstheme="minorBidi"/>
            <w:caps w:val="0"/>
            <w:color w:val="auto"/>
            <w:szCs w:val="22"/>
          </w:rPr>
          <w:tab/>
        </w:r>
        <w:r w:rsidR="005F6BC2" w:rsidRPr="00FD47BA">
          <w:rPr>
            <w:rStyle w:val="Hyperlink"/>
          </w:rPr>
          <w:t>PXVIMM INFO SOURCE</w:t>
        </w:r>
        <w:r w:rsidR="005F6BC2">
          <w:rPr>
            <w:webHidden/>
          </w:rPr>
          <w:tab/>
        </w:r>
        <w:r w:rsidR="005F6BC2">
          <w:rPr>
            <w:webHidden/>
          </w:rPr>
          <w:fldChar w:fldCharType="begin"/>
        </w:r>
        <w:r w:rsidR="005F6BC2">
          <w:rPr>
            <w:webHidden/>
          </w:rPr>
          <w:instrText xml:space="preserve"> PAGEREF _Toc498005983 \h </w:instrText>
        </w:r>
        <w:r w:rsidR="005F6BC2">
          <w:rPr>
            <w:webHidden/>
          </w:rPr>
        </w:r>
        <w:r w:rsidR="005F6BC2">
          <w:rPr>
            <w:webHidden/>
          </w:rPr>
          <w:fldChar w:fldCharType="separate"/>
        </w:r>
        <w:r w:rsidR="0024413E">
          <w:rPr>
            <w:webHidden/>
          </w:rPr>
          <w:t>151</w:t>
        </w:r>
        <w:r w:rsidR="005F6BC2">
          <w:rPr>
            <w:webHidden/>
          </w:rPr>
          <w:fldChar w:fldCharType="end"/>
        </w:r>
      </w:hyperlink>
    </w:p>
    <w:p w14:paraId="42EF3A2C"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4" w:history="1">
        <w:r w:rsidR="005F6BC2" w:rsidRPr="00FD47BA">
          <w:rPr>
            <w:rStyle w:val="Hyperlink"/>
          </w:rPr>
          <w:t>10.13.</w:t>
        </w:r>
        <w:r w:rsidR="005F6BC2">
          <w:rPr>
            <w:rFonts w:asciiTheme="minorHAnsi" w:eastAsiaTheme="minorEastAsia" w:hAnsiTheme="minorHAnsi" w:cstheme="minorBidi"/>
            <w:caps w:val="0"/>
            <w:color w:val="auto"/>
            <w:szCs w:val="22"/>
          </w:rPr>
          <w:tab/>
        </w:r>
        <w:r w:rsidR="005F6BC2" w:rsidRPr="00FD47BA">
          <w:rPr>
            <w:rStyle w:val="Hyperlink"/>
          </w:rPr>
          <w:t>PXVIMM VICR EVENTS</w:t>
        </w:r>
        <w:r w:rsidR="005F6BC2">
          <w:rPr>
            <w:webHidden/>
          </w:rPr>
          <w:tab/>
        </w:r>
        <w:r w:rsidR="005F6BC2">
          <w:rPr>
            <w:webHidden/>
          </w:rPr>
          <w:fldChar w:fldCharType="begin"/>
        </w:r>
        <w:r w:rsidR="005F6BC2">
          <w:rPr>
            <w:webHidden/>
          </w:rPr>
          <w:instrText xml:space="preserve"> PAGEREF _Toc498005984 \h </w:instrText>
        </w:r>
        <w:r w:rsidR="005F6BC2">
          <w:rPr>
            <w:webHidden/>
          </w:rPr>
        </w:r>
        <w:r w:rsidR="005F6BC2">
          <w:rPr>
            <w:webHidden/>
          </w:rPr>
          <w:fldChar w:fldCharType="separate"/>
        </w:r>
        <w:r w:rsidR="0024413E">
          <w:rPr>
            <w:webHidden/>
          </w:rPr>
          <w:t>151</w:t>
        </w:r>
        <w:r w:rsidR="005F6BC2">
          <w:rPr>
            <w:webHidden/>
          </w:rPr>
          <w:fldChar w:fldCharType="end"/>
        </w:r>
      </w:hyperlink>
    </w:p>
    <w:p w14:paraId="6E978372"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5" w:history="1">
        <w:r w:rsidR="005F6BC2" w:rsidRPr="00FD47BA">
          <w:rPr>
            <w:rStyle w:val="Hyperlink"/>
          </w:rPr>
          <w:t>10.14.</w:t>
        </w:r>
        <w:r w:rsidR="005F6BC2">
          <w:rPr>
            <w:rFonts w:asciiTheme="minorHAnsi" w:eastAsiaTheme="minorEastAsia" w:hAnsiTheme="minorHAnsi" w:cstheme="minorBidi"/>
            <w:caps w:val="0"/>
            <w:color w:val="auto"/>
            <w:szCs w:val="22"/>
          </w:rPr>
          <w:tab/>
        </w:r>
        <w:r w:rsidR="005F6BC2" w:rsidRPr="00FD47BA">
          <w:rPr>
            <w:rStyle w:val="Hyperlink"/>
          </w:rPr>
          <w:t>PXVIMM VIS</w:t>
        </w:r>
        <w:r w:rsidR="005F6BC2">
          <w:rPr>
            <w:webHidden/>
          </w:rPr>
          <w:tab/>
        </w:r>
        <w:r w:rsidR="005F6BC2">
          <w:rPr>
            <w:webHidden/>
          </w:rPr>
          <w:fldChar w:fldCharType="begin"/>
        </w:r>
        <w:r w:rsidR="005F6BC2">
          <w:rPr>
            <w:webHidden/>
          </w:rPr>
          <w:instrText xml:space="preserve"> PAGEREF _Toc498005985 \h </w:instrText>
        </w:r>
        <w:r w:rsidR="005F6BC2">
          <w:rPr>
            <w:webHidden/>
          </w:rPr>
        </w:r>
        <w:r w:rsidR="005F6BC2">
          <w:rPr>
            <w:webHidden/>
          </w:rPr>
          <w:fldChar w:fldCharType="separate"/>
        </w:r>
        <w:r w:rsidR="0024413E">
          <w:rPr>
            <w:webHidden/>
          </w:rPr>
          <w:t>152</w:t>
        </w:r>
        <w:r w:rsidR="005F6BC2">
          <w:rPr>
            <w:webHidden/>
          </w:rPr>
          <w:fldChar w:fldCharType="end"/>
        </w:r>
      </w:hyperlink>
    </w:p>
    <w:p w14:paraId="459AA7F9"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6" w:history="1">
        <w:r w:rsidR="005F6BC2" w:rsidRPr="00FD47BA">
          <w:rPr>
            <w:rStyle w:val="Hyperlink"/>
          </w:rPr>
          <w:t>10.15.</w:t>
        </w:r>
        <w:r w:rsidR="005F6BC2">
          <w:rPr>
            <w:rFonts w:asciiTheme="minorHAnsi" w:eastAsiaTheme="minorEastAsia" w:hAnsiTheme="minorHAnsi" w:cstheme="minorBidi"/>
            <w:caps w:val="0"/>
            <w:color w:val="auto"/>
            <w:szCs w:val="22"/>
          </w:rPr>
          <w:tab/>
        </w:r>
        <w:r w:rsidR="005F6BC2" w:rsidRPr="00FD47BA">
          <w:rPr>
            <w:rStyle w:val="Hyperlink"/>
          </w:rPr>
          <w:t>PXVIMM IMM DISCLOSURE</w:t>
        </w:r>
        <w:r w:rsidR="005F6BC2">
          <w:rPr>
            <w:webHidden/>
          </w:rPr>
          <w:tab/>
        </w:r>
        <w:r w:rsidR="005F6BC2">
          <w:rPr>
            <w:webHidden/>
          </w:rPr>
          <w:fldChar w:fldCharType="begin"/>
        </w:r>
        <w:r w:rsidR="005F6BC2">
          <w:rPr>
            <w:webHidden/>
          </w:rPr>
          <w:instrText xml:space="preserve"> PAGEREF _Toc498005986 \h </w:instrText>
        </w:r>
        <w:r w:rsidR="005F6BC2">
          <w:rPr>
            <w:webHidden/>
          </w:rPr>
        </w:r>
        <w:r w:rsidR="005F6BC2">
          <w:rPr>
            <w:webHidden/>
          </w:rPr>
          <w:fldChar w:fldCharType="separate"/>
        </w:r>
        <w:r w:rsidR="0024413E">
          <w:rPr>
            <w:webHidden/>
          </w:rPr>
          <w:t>154</w:t>
        </w:r>
        <w:r w:rsidR="005F6BC2">
          <w:rPr>
            <w:webHidden/>
          </w:rPr>
          <w:fldChar w:fldCharType="end"/>
        </w:r>
      </w:hyperlink>
    </w:p>
    <w:p w14:paraId="592AC32A"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7" w:history="1">
        <w:r w:rsidR="005F6BC2" w:rsidRPr="00FD47BA">
          <w:rPr>
            <w:rStyle w:val="Hyperlink"/>
          </w:rPr>
          <w:t>10.16.</w:t>
        </w:r>
        <w:r w:rsidR="005F6BC2">
          <w:rPr>
            <w:rFonts w:asciiTheme="minorHAnsi" w:eastAsiaTheme="minorEastAsia" w:hAnsiTheme="minorHAnsi" w:cstheme="minorBidi"/>
            <w:caps w:val="0"/>
            <w:color w:val="auto"/>
            <w:szCs w:val="22"/>
          </w:rPr>
          <w:tab/>
        </w:r>
        <w:r w:rsidR="005F6BC2" w:rsidRPr="00FD47BA">
          <w:rPr>
            <w:rStyle w:val="Hyperlink"/>
          </w:rPr>
          <w:t>PXVIMM VIMM DATA</w:t>
        </w:r>
        <w:r w:rsidR="005F6BC2">
          <w:rPr>
            <w:webHidden/>
          </w:rPr>
          <w:tab/>
        </w:r>
        <w:r w:rsidR="005F6BC2">
          <w:rPr>
            <w:webHidden/>
          </w:rPr>
          <w:fldChar w:fldCharType="begin"/>
        </w:r>
        <w:r w:rsidR="005F6BC2">
          <w:rPr>
            <w:webHidden/>
          </w:rPr>
          <w:instrText xml:space="preserve"> PAGEREF _Toc498005987 \h </w:instrText>
        </w:r>
        <w:r w:rsidR="005F6BC2">
          <w:rPr>
            <w:webHidden/>
          </w:rPr>
        </w:r>
        <w:r w:rsidR="005F6BC2">
          <w:rPr>
            <w:webHidden/>
          </w:rPr>
          <w:fldChar w:fldCharType="separate"/>
        </w:r>
        <w:r w:rsidR="0024413E">
          <w:rPr>
            <w:webHidden/>
          </w:rPr>
          <w:t>154</w:t>
        </w:r>
        <w:r w:rsidR="005F6BC2">
          <w:rPr>
            <w:webHidden/>
          </w:rPr>
          <w:fldChar w:fldCharType="end"/>
        </w:r>
      </w:hyperlink>
    </w:p>
    <w:p w14:paraId="588DF594"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8" w:history="1">
        <w:r w:rsidR="005F6BC2" w:rsidRPr="00FD47BA">
          <w:rPr>
            <w:rStyle w:val="Hyperlink"/>
          </w:rPr>
          <w:t>10.17.</w:t>
        </w:r>
        <w:r w:rsidR="005F6BC2">
          <w:rPr>
            <w:rFonts w:asciiTheme="minorHAnsi" w:eastAsiaTheme="minorEastAsia" w:hAnsiTheme="minorHAnsi" w:cstheme="minorBidi"/>
            <w:caps w:val="0"/>
            <w:color w:val="auto"/>
            <w:szCs w:val="22"/>
          </w:rPr>
          <w:tab/>
        </w:r>
        <w:r w:rsidR="005F6BC2" w:rsidRPr="00FD47BA">
          <w:rPr>
            <w:rStyle w:val="Hyperlink"/>
          </w:rPr>
          <w:t>PXVSK DEF SITES</w:t>
        </w:r>
        <w:r w:rsidR="005F6BC2">
          <w:rPr>
            <w:webHidden/>
          </w:rPr>
          <w:tab/>
        </w:r>
        <w:r w:rsidR="005F6BC2">
          <w:rPr>
            <w:webHidden/>
          </w:rPr>
          <w:fldChar w:fldCharType="begin"/>
        </w:r>
        <w:r w:rsidR="005F6BC2">
          <w:rPr>
            <w:webHidden/>
          </w:rPr>
          <w:instrText xml:space="preserve"> PAGEREF _Toc498005988 \h </w:instrText>
        </w:r>
        <w:r w:rsidR="005F6BC2">
          <w:rPr>
            <w:webHidden/>
          </w:rPr>
        </w:r>
        <w:r w:rsidR="005F6BC2">
          <w:rPr>
            <w:webHidden/>
          </w:rPr>
          <w:fldChar w:fldCharType="separate"/>
        </w:r>
        <w:r w:rsidR="0024413E">
          <w:rPr>
            <w:webHidden/>
          </w:rPr>
          <w:t>160</w:t>
        </w:r>
        <w:r w:rsidR="005F6BC2">
          <w:rPr>
            <w:webHidden/>
          </w:rPr>
          <w:fldChar w:fldCharType="end"/>
        </w:r>
      </w:hyperlink>
    </w:p>
    <w:p w14:paraId="59130801"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89" w:history="1">
        <w:r w:rsidR="005F6BC2" w:rsidRPr="00FD47BA">
          <w:rPr>
            <w:rStyle w:val="Hyperlink"/>
          </w:rPr>
          <w:t>10.18.</w:t>
        </w:r>
        <w:r w:rsidR="005F6BC2">
          <w:rPr>
            <w:rFonts w:asciiTheme="minorHAnsi" w:eastAsiaTheme="minorEastAsia" w:hAnsiTheme="minorHAnsi" w:cstheme="minorBidi"/>
            <w:caps w:val="0"/>
            <w:color w:val="auto"/>
            <w:szCs w:val="22"/>
          </w:rPr>
          <w:tab/>
        </w:r>
        <w:r w:rsidR="005F6BC2" w:rsidRPr="00FD47BA">
          <w:rPr>
            <w:rStyle w:val="Hyperlink"/>
          </w:rPr>
          <w:t>PXVSK SKIN SHORT LIST</w:t>
        </w:r>
        <w:r w:rsidR="005F6BC2">
          <w:rPr>
            <w:webHidden/>
          </w:rPr>
          <w:tab/>
        </w:r>
        <w:r w:rsidR="005F6BC2">
          <w:rPr>
            <w:webHidden/>
          </w:rPr>
          <w:fldChar w:fldCharType="begin"/>
        </w:r>
        <w:r w:rsidR="005F6BC2">
          <w:rPr>
            <w:webHidden/>
          </w:rPr>
          <w:instrText xml:space="preserve"> PAGEREF _Toc498005989 \h </w:instrText>
        </w:r>
        <w:r w:rsidR="005F6BC2">
          <w:rPr>
            <w:webHidden/>
          </w:rPr>
        </w:r>
        <w:r w:rsidR="005F6BC2">
          <w:rPr>
            <w:webHidden/>
          </w:rPr>
          <w:fldChar w:fldCharType="separate"/>
        </w:r>
        <w:r w:rsidR="0024413E">
          <w:rPr>
            <w:webHidden/>
          </w:rPr>
          <w:t>160</w:t>
        </w:r>
        <w:r w:rsidR="005F6BC2">
          <w:rPr>
            <w:webHidden/>
          </w:rPr>
          <w:fldChar w:fldCharType="end"/>
        </w:r>
      </w:hyperlink>
    </w:p>
    <w:p w14:paraId="4A26F504"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5990" w:history="1">
        <w:r w:rsidR="005F6BC2" w:rsidRPr="00FD47BA">
          <w:rPr>
            <w:rStyle w:val="Hyperlink"/>
          </w:rPr>
          <w:t>10.19.</w:t>
        </w:r>
        <w:r w:rsidR="005F6BC2">
          <w:rPr>
            <w:rFonts w:asciiTheme="minorHAnsi" w:eastAsiaTheme="minorEastAsia" w:hAnsiTheme="minorHAnsi" w:cstheme="minorBidi"/>
            <w:caps w:val="0"/>
            <w:color w:val="auto"/>
            <w:szCs w:val="22"/>
          </w:rPr>
          <w:tab/>
        </w:r>
        <w:r w:rsidR="005F6BC2" w:rsidRPr="00FD47BA">
          <w:rPr>
            <w:rStyle w:val="Hyperlink"/>
          </w:rPr>
          <w:t>PXVSK V SKIN TEST LIST</w:t>
        </w:r>
        <w:r w:rsidR="005F6BC2">
          <w:rPr>
            <w:webHidden/>
          </w:rPr>
          <w:tab/>
        </w:r>
        <w:r w:rsidR="005F6BC2">
          <w:rPr>
            <w:webHidden/>
          </w:rPr>
          <w:fldChar w:fldCharType="begin"/>
        </w:r>
        <w:r w:rsidR="005F6BC2">
          <w:rPr>
            <w:webHidden/>
          </w:rPr>
          <w:instrText xml:space="preserve"> PAGEREF _Toc498005990 \h </w:instrText>
        </w:r>
        <w:r w:rsidR="005F6BC2">
          <w:rPr>
            <w:webHidden/>
          </w:rPr>
        </w:r>
        <w:r w:rsidR="005F6BC2">
          <w:rPr>
            <w:webHidden/>
          </w:rPr>
          <w:fldChar w:fldCharType="separate"/>
        </w:r>
        <w:r w:rsidR="0024413E">
          <w:rPr>
            <w:webHidden/>
          </w:rPr>
          <w:t>160</w:t>
        </w:r>
        <w:r w:rsidR="005F6BC2">
          <w:rPr>
            <w:webHidden/>
          </w:rPr>
          <w:fldChar w:fldCharType="end"/>
        </w:r>
      </w:hyperlink>
    </w:p>
    <w:p w14:paraId="53926E72"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91" w:history="1">
        <w:r w:rsidR="005F6BC2" w:rsidRPr="00FD47BA">
          <w:rPr>
            <w:rStyle w:val="Hyperlink"/>
          </w:rPr>
          <w:t>11.0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Generating Online Documentation</w:t>
        </w:r>
        <w:r w:rsidR="005F6BC2">
          <w:rPr>
            <w:webHidden/>
          </w:rPr>
          <w:tab/>
        </w:r>
        <w:r w:rsidR="005F6BC2">
          <w:rPr>
            <w:webHidden/>
          </w:rPr>
          <w:fldChar w:fldCharType="begin"/>
        </w:r>
        <w:r w:rsidR="005F6BC2">
          <w:rPr>
            <w:webHidden/>
          </w:rPr>
          <w:instrText xml:space="preserve"> PAGEREF _Toc498005991 \h </w:instrText>
        </w:r>
        <w:r w:rsidR="005F6BC2">
          <w:rPr>
            <w:webHidden/>
          </w:rPr>
        </w:r>
        <w:r w:rsidR="005F6BC2">
          <w:rPr>
            <w:webHidden/>
          </w:rPr>
          <w:fldChar w:fldCharType="separate"/>
        </w:r>
        <w:r w:rsidR="0024413E">
          <w:rPr>
            <w:webHidden/>
          </w:rPr>
          <w:t>161</w:t>
        </w:r>
        <w:r w:rsidR="005F6BC2">
          <w:rPr>
            <w:webHidden/>
          </w:rPr>
          <w:fldChar w:fldCharType="end"/>
        </w:r>
      </w:hyperlink>
    </w:p>
    <w:p w14:paraId="33A3FD02"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2" w:history="1">
        <w:r w:rsidR="005F6BC2" w:rsidRPr="00FD47BA">
          <w:rPr>
            <w:rStyle w:val="Hyperlink"/>
          </w:rPr>
          <w:t>11.1.</w:t>
        </w:r>
        <w:r w:rsidR="005F6BC2">
          <w:rPr>
            <w:rFonts w:asciiTheme="minorHAnsi" w:eastAsiaTheme="minorEastAsia" w:hAnsiTheme="minorHAnsi" w:cstheme="minorBidi"/>
            <w:caps w:val="0"/>
            <w:color w:val="auto"/>
            <w:szCs w:val="22"/>
          </w:rPr>
          <w:tab/>
        </w:r>
        <w:r w:rsidR="005F6BC2" w:rsidRPr="00FD47BA">
          <w:rPr>
            <w:rStyle w:val="Hyperlink"/>
          </w:rPr>
          <w:t>Routines</w:t>
        </w:r>
        <w:r w:rsidR="005F6BC2">
          <w:rPr>
            <w:webHidden/>
          </w:rPr>
          <w:tab/>
        </w:r>
        <w:r w:rsidR="005F6BC2">
          <w:rPr>
            <w:webHidden/>
          </w:rPr>
          <w:fldChar w:fldCharType="begin"/>
        </w:r>
        <w:r w:rsidR="005F6BC2">
          <w:rPr>
            <w:webHidden/>
          </w:rPr>
          <w:instrText xml:space="preserve"> PAGEREF _Toc498005992 \h </w:instrText>
        </w:r>
        <w:r w:rsidR="005F6BC2">
          <w:rPr>
            <w:webHidden/>
          </w:rPr>
        </w:r>
        <w:r w:rsidR="005F6BC2">
          <w:rPr>
            <w:webHidden/>
          </w:rPr>
          <w:fldChar w:fldCharType="separate"/>
        </w:r>
        <w:r w:rsidR="0024413E">
          <w:rPr>
            <w:webHidden/>
          </w:rPr>
          <w:t>161</w:t>
        </w:r>
        <w:r w:rsidR="005F6BC2">
          <w:rPr>
            <w:webHidden/>
          </w:rPr>
          <w:fldChar w:fldCharType="end"/>
        </w:r>
      </w:hyperlink>
    </w:p>
    <w:p w14:paraId="352DF74A"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3" w:history="1">
        <w:r w:rsidR="005F6BC2" w:rsidRPr="00FD47BA">
          <w:rPr>
            <w:rStyle w:val="Hyperlink"/>
          </w:rPr>
          <w:t>11.2.</w:t>
        </w:r>
        <w:r w:rsidR="005F6BC2">
          <w:rPr>
            <w:rFonts w:asciiTheme="minorHAnsi" w:eastAsiaTheme="minorEastAsia" w:hAnsiTheme="minorHAnsi" w:cstheme="minorBidi"/>
            <w:caps w:val="0"/>
            <w:color w:val="auto"/>
            <w:szCs w:val="22"/>
          </w:rPr>
          <w:tab/>
        </w:r>
        <w:r w:rsidR="005F6BC2" w:rsidRPr="00FD47BA">
          <w:rPr>
            <w:rStyle w:val="Hyperlink"/>
          </w:rPr>
          <w:t>Globals</w:t>
        </w:r>
        <w:r w:rsidR="005F6BC2">
          <w:rPr>
            <w:webHidden/>
          </w:rPr>
          <w:tab/>
        </w:r>
        <w:r w:rsidR="005F6BC2">
          <w:rPr>
            <w:webHidden/>
          </w:rPr>
          <w:fldChar w:fldCharType="begin"/>
        </w:r>
        <w:r w:rsidR="005F6BC2">
          <w:rPr>
            <w:webHidden/>
          </w:rPr>
          <w:instrText xml:space="preserve"> PAGEREF _Toc498005993 \h </w:instrText>
        </w:r>
        <w:r w:rsidR="005F6BC2">
          <w:rPr>
            <w:webHidden/>
          </w:rPr>
        </w:r>
        <w:r w:rsidR="005F6BC2">
          <w:rPr>
            <w:webHidden/>
          </w:rPr>
          <w:fldChar w:fldCharType="separate"/>
        </w:r>
        <w:r w:rsidR="0024413E">
          <w:rPr>
            <w:webHidden/>
          </w:rPr>
          <w:t>162</w:t>
        </w:r>
        <w:r w:rsidR="005F6BC2">
          <w:rPr>
            <w:webHidden/>
          </w:rPr>
          <w:fldChar w:fldCharType="end"/>
        </w:r>
      </w:hyperlink>
    </w:p>
    <w:p w14:paraId="3F74A940"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4" w:history="1">
        <w:r w:rsidR="005F6BC2" w:rsidRPr="00FD47BA">
          <w:rPr>
            <w:rStyle w:val="Hyperlink"/>
          </w:rPr>
          <w:t>11.3.</w:t>
        </w:r>
        <w:r w:rsidR="005F6BC2">
          <w:rPr>
            <w:rFonts w:asciiTheme="minorHAnsi" w:eastAsiaTheme="minorEastAsia" w:hAnsiTheme="minorHAnsi" w:cstheme="minorBidi"/>
            <w:caps w:val="0"/>
            <w:color w:val="auto"/>
            <w:szCs w:val="22"/>
          </w:rPr>
          <w:tab/>
        </w:r>
        <w:r w:rsidR="005F6BC2" w:rsidRPr="00FD47BA">
          <w:rPr>
            <w:rStyle w:val="Hyperlink"/>
          </w:rPr>
          <w:t>Files</w:t>
        </w:r>
        <w:r w:rsidR="005F6BC2">
          <w:rPr>
            <w:webHidden/>
          </w:rPr>
          <w:tab/>
        </w:r>
        <w:r w:rsidR="005F6BC2">
          <w:rPr>
            <w:webHidden/>
          </w:rPr>
          <w:fldChar w:fldCharType="begin"/>
        </w:r>
        <w:r w:rsidR="005F6BC2">
          <w:rPr>
            <w:webHidden/>
          </w:rPr>
          <w:instrText xml:space="preserve"> PAGEREF _Toc498005994 \h </w:instrText>
        </w:r>
        <w:r w:rsidR="005F6BC2">
          <w:rPr>
            <w:webHidden/>
          </w:rPr>
        </w:r>
        <w:r w:rsidR="005F6BC2">
          <w:rPr>
            <w:webHidden/>
          </w:rPr>
          <w:fldChar w:fldCharType="separate"/>
        </w:r>
        <w:r w:rsidR="0024413E">
          <w:rPr>
            <w:webHidden/>
          </w:rPr>
          <w:t>162</w:t>
        </w:r>
        <w:r w:rsidR="005F6BC2">
          <w:rPr>
            <w:webHidden/>
          </w:rPr>
          <w:fldChar w:fldCharType="end"/>
        </w:r>
      </w:hyperlink>
    </w:p>
    <w:p w14:paraId="798DCE25"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5" w:history="1">
        <w:r w:rsidR="005F6BC2" w:rsidRPr="00FD47BA">
          <w:rPr>
            <w:rStyle w:val="Hyperlink"/>
          </w:rPr>
          <w:t>11.4.</w:t>
        </w:r>
        <w:r w:rsidR="005F6BC2">
          <w:rPr>
            <w:rFonts w:asciiTheme="minorHAnsi" w:eastAsiaTheme="minorEastAsia" w:hAnsiTheme="minorHAnsi" w:cstheme="minorBidi"/>
            <w:caps w:val="0"/>
            <w:color w:val="auto"/>
            <w:szCs w:val="22"/>
          </w:rPr>
          <w:tab/>
        </w:r>
        <w:r w:rsidR="005F6BC2" w:rsidRPr="00FD47BA">
          <w:rPr>
            <w:rStyle w:val="Hyperlink"/>
          </w:rPr>
          <w:t>XINDEX</w:t>
        </w:r>
        <w:r w:rsidR="005F6BC2">
          <w:rPr>
            <w:webHidden/>
          </w:rPr>
          <w:tab/>
        </w:r>
        <w:r w:rsidR="005F6BC2">
          <w:rPr>
            <w:webHidden/>
          </w:rPr>
          <w:fldChar w:fldCharType="begin"/>
        </w:r>
        <w:r w:rsidR="005F6BC2">
          <w:rPr>
            <w:webHidden/>
          </w:rPr>
          <w:instrText xml:space="preserve"> PAGEREF _Toc498005995 \h </w:instrText>
        </w:r>
        <w:r w:rsidR="005F6BC2">
          <w:rPr>
            <w:webHidden/>
          </w:rPr>
        </w:r>
        <w:r w:rsidR="005F6BC2">
          <w:rPr>
            <w:webHidden/>
          </w:rPr>
          <w:fldChar w:fldCharType="separate"/>
        </w:r>
        <w:r w:rsidR="0024413E">
          <w:rPr>
            <w:webHidden/>
          </w:rPr>
          <w:t>162</w:t>
        </w:r>
        <w:r w:rsidR="005F6BC2">
          <w:rPr>
            <w:webHidden/>
          </w:rPr>
          <w:fldChar w:fldCharType="end"/>
        </w:r>
      </w:hyperlink>
    </w:p>
    <w:p w14:paraId="502A4FBC"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6" w:history="1">
        <w:r w:rsidR="005F6BC2" w:rsidRPr="00FD47BA">
          <w:rPr>
            <w:rStyle w:val="Hyperlink"/>
          </w:rPr>
          <w:t>11.5.</w:t>
        </w:r>
        <w:r w:rsidR="005F6BC2">
          <w:rPr>
            <w:rFonts w:asciiTheme="minorHAnsi" w:eastAsiaTheme="minorEastAsia" w:hAnsiTheme="minorHAnsi" w:cstheme="minorBidi"/>
            <w:caps w:val="0"/>
            <w:color w:val="auto"/>
            <w:szCs w:val="22"/>
          </w:rPr>
          <w:tab/>
        </w:r>
        <w:r w:rsidR="005F6BC2" w:rsidRPr="00FD47BA">
          <w:rPr>
            <w:rStyle w:val="Hyperlink"/>
          </w:rPr>
          <w:t>Data Dictionaries</w:t>
        </w:r>
        <w:r w:rsidR="005F6BC2">
          <w:rPr>
            <w:webHidden/>
          </w:rPr>
          <w:tab/>
        </w:r>
        <w:r w:rsidR="005F6BC2">
          <w:rPr>
            <w:webHidden/>
          </w:rPr>
          <w:fldChar w:fldCharType="begin"/>
        </w:r>
        <w:r w:rsidR="005F6BC2">
          <w:rPr>
            <w:webHidden/>
          </w:rPr>
          <w:instrText xml:space="preserve"> PAGEREF _Toc498005996 \h </w:instrText>
        </w:r>
        <w:r w:rsidR="005F6BC2">
          <w:rPr>
            <w:webHidden/>
          </w:rPr>
        </w:r>
        <w:r w:rsidR="005F6BC2">
          <w:rPr>
            <w:webHidden/>
          </w:rPr>
          <w:fldChar w:fldCharType="separate"/>
        </w:r>
        <w:r w:rsidR="0024413E">
          <w:rPr>
            <w:webHidden/>
          </w:rPr>
          <w:t>162</w:t>
        </w:r>
        <w:r w:rsidR="005F6BC2">
          <w:rPr>
            <w:webHidden/>
          </w:rPr>
          <w:fldChar w:fldCharType="end"/>
        </w:r>
      </w:hyperlink>
    </w:p>
    <w:p w14:paraId="0241C787"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5997" w:history="1">
        <w:r w:rsidR="005F6BC2" w:rsidRPr="00FD47BA">
          <w:rPr>
            <w:rStyle w:val="Hyperlink"/>
          </w:rPr>
          <w:t>12.0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Troubleshooting and Helpful Hints</w:t>
        </w:r>
        <w:r w:rsidR="005F6BC2">
          <w:rPr>
            <w:webHidden/>
          </w:rPr>
          <w:tab/>
        </w:r>
        <w:r w:rsidR="005F6BC2">
          <w:rPr>
            <w:webHidden/>
          </w:rPr>
          <w:fldChar w:fldCharType="begin"/>
        </w:r>
        <w:r w:rsidR="005F6BC2">
          <w:rPr>
            <w:webHidden/>
          </w:rPr>
          <w:instrText xml:space="preserve"> PAGEREF _Toc498005997 \h </w:instrText>
        </w:r>
        <w:r w:rsidR="005F6BC2">
          <w:rPr>
            <w:webHidden/>
          </w:rPr>
        </w:r>
        <w:r w:rsidR="005F6BC2">
          <w:rPr>
            <w:webHidden/>
          </w:rPr>
          <w:fldChar w:fldCharType="separate"/>
        </w:r>
        <w:r w:rsidR="0024413E">
          <w:rPr>
            <w:webHidden/>
          </w:rPr>
          <w:t>162</w:t>
        </w:r>
        <w:r w:rsidR="005F6BC2">
          <w:rPr>
            <w:webHidden/>
          </w:rPr>
          <w:fldChar w:fldCharType="end"/>
        </w:r>
      </w:hyperlink>
    </w:p>
    <w:p w14:paraId="30902C8F"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8" w:history="1">
        <w:r w:rsidR="005F6BC2" w:rsidRPr="00FD47BA">
          <w:rPr>
            <w:rStyle w:val="Hyperlink"/>
          </w:rPr>
          <w:t>12.1.</w:t>
        </w:r>
        <w:r w:rsidR="005F6BC2">
          <w:rPr>
            <w:rFonts w:asciiTheme="minorHAnsi" w:eastAsiaTheme="minorEastAsia" w:hAnsiTheme="minorHAnsi" w:cstheme="minorBidi"/>
            <w:caps w:val="0"/>
            <w:color w:val="auto"/>
            <w:szCs w:val="22"/>
          </w:rPr>
          <w:tab/>
        </w:r>
        <w:r w:rsidR="005F6BC2" w:rsidRPr="00FD47BA">
          <w:rPr>
            <w:rStyle w:val="Hyperlink"/>
          </w:rPr>
          <w:t>Shortcuts</w:t>
        </w:r>
        <w:r w:rsidR="005F6BC2">
          <w:rPr>
            <w:webHidden/>
          </w:rPr>
          <w:tab/>
        </w:r>
        <w:r w:rsidR="005F6BC2">
          <w:rPr>
            <w:webHidden/>
          </w:rPr>
          <w:fldChar w:fldCharType="begin"/>
        </w:r>
        <w:r w:rsidR="005F6BC2">
          <w:rPr>
            <w:webHidden/>
          </w:rPr>
          <w:instrText xml:space="preserve"> PAGEREF _Toc498005998 \h </w:instrText>
        </w:r>
        <w:r w:rsidR="005F6BC2">
          <w:rPr>
            <w:webHidden/>
          </w:rPr>
        </w:r>
        <w:r w:rsidR="005F6BC2">
          <w:rPr>
            <w:webHidden/>
          </w:rPr>
          <w:fldChar w:fldCharType="separate"/>
        </w:r>
        <w:r w:rsidR="0024413E">
          <w:rPr>
            <w:webHidden/>
          </w:rPr>
          <w:t>163</w:t>
        </w:r>
        <w:r w:rsidR="005F6BC2">
          <w:rPr>
            <w:webHidden/>
          </w:rPr>
          <w:fldChar w:fldCharType="end"/>
        </w:r>
      </w:hyperlink>
    </w:p>
    <w:p w14:paraId="260A2B5E"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5999" w:history="1">
        <w:r w:rsidR="005F6BC2" w:rsidRPr="00FD47BA">
          <w:rPr>
            <w:rStyle w:val="Hyperlink"/>
          </w:rPr>
          <w:t>12.2.</w:t>
        </w:r>
        <w:r w:rsidR="005F6BC2">
          <w:rPr>
            <w:rFonts w:asciiTheme="minorHAnsi" w:eastAsiaTheme="minorEastAsia" w:hAnsiTheme="minorHAnsi" w:cstheme="minorBidi"/>
            <w:caps w:val="0"/>
            <w:color w:val="auto"/>
            <w:szCs w:val="22"/>
          </w:rPr>
          <w:tab/>
        </w:r>
        <w:r w:rsidR="005F6BC2" w:rsidRPr="00FD47BA">
          <w:rPr>
            <w:rStyle w:val="Hyperlink"/>
          </w:rPr>
          <w:t>Device Interface Error Report</w:t>
        </w:r>
        <w:r w:rsidR="005F6BC2">
          <w:rPr>
            <w:webHidden/>
          </w:rPr>
          <w:tab/>
        </w:r>
        <w:r w:rsidR="005F6BC2">
          <w:rPr>
            <w:webHidden/>
          </w:rPr>
          <w:fldChar w:fldCharType="begin"/>
        </w:r>
        <w:r w:rsidR="005F6BC2">
          <w:rPr>
            <w:webHidden/>
          </w:rPr>
          <w:instrText xml:space="preserve"> PAGEREF _Toc498005999 \h </w:instrText>
        </w:r>
        <w:r w:rsidR="005F6BC2">
          <w:rPr>
            <w:webHidden/>
          </w:rPr>
        </w:r>
        <w:r w:rsidR="005F6BC2">
          <w:rPr>
            <w:webHidden/>
          </w:rPr>
          <w:fldChar w:fldCharType="separate"/>
        </w:r>
        <w:r w:rsidR="0024413E">
          <w:rPr>
            <w:webHidden/>
          </w:rPr>
          <w:t>163</w:t>
        </w:r>
        <w:r w:rsidR="005F6BC2">
          <w:rPr>
            <w:webHidden/>
          </w:rPr>
          <w:fldChar w:fldCharType="end"/>
        </w:r>
      </w:hyperlink>
    </w:p>
    <w:p w14:paraId="6F2E6F37"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6000" w:history="1">
        <w:r w:rsidR="005F6BC2" w:rsidRPr="00FD47BA">
          <w:rPr>
            <w:rStyle w:val="Hyperlink"/>
          </w:rPr>
          <w:t>13.0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Glossary</w:t>
        </w:r>
        <w:r w:rsidR="005F6BC2">
          <w:rPr>
            <w:webHidden/>
          </w:rPr>
          <w:tab/>
        </w:r>
        <w:r w:rsidR="005F6BC2">
          <w:rPr>
            <w:webHidden/>
          </w:rPr>
          <w:fldChar w:fldCharType="begin"/>
        </w:r>
        <w:r w:rsidR="005F6BC2">
          <w:rPr>
            <w:webHidden/>
          </w:rPr>
          <w:instrText xml:space="preserve"> PAGEREF _Toc498006000 \h </w:instrText>
        </w:r>
        <w:r w:rsidR="005F6BC2">
          <w:rPr>
            <w:webHidden/>
          </w:rPr>
        </w:r>
        <w:r w:rsidR="005F6BC2">
          <w:rPr>
            <w:webHidden/>
          </w:rPr>
          <w:fldChar w:fldCharType="separate"/>
        </w:r>
        <w:r w:rsidR="0024413E">
          <w:rPr>
            <w:webHidden/>
          </w:rPr>
          <w:t>165</w:t>
        </w:r>
        <w:r w:rsidR="005F6BC2">
          <w:rPr>
            <w:webHidden/>
          </w:rPr>
          <w:fldChar w:fldCharType="end"/>
        </w:r>
      </w:hyperlink>
    </w:p>
    <w:p w14:paraId="636D886A"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6001" w:history="1">
        <w:r w:rsidR="005F6BC2" w:rsidRPr="00FD47BA">
          <w:rPr>
            <w:rStyle w:val="Hyperlink"/>
          </w:rPr>
          <w:t>14.0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Appendix A – Developer Guide – PCE Device Interface Module</w:t>
        </w:r>
        <w:r w:rsidR="005F6BC2">
          <w:rPr>
            <w:webHidden/>
          </w:rPr>
          <w:tab/>
        </w:r>
        <w:r w:rsidR="005F6BC2">
          <w:rPr>
            <w:webHidden/>
          </w:rPr>
          <w:fldChar w:fldCharType="begin"/>
        </w:r>
        <w:r w:rsidR="005F6BC2">
          <w:rPr>
            <w:webHidden/>
          </w:rPr>
          <w:instrText xml:space="preserve"> PAGEREF _Toc498006001 \h </w:instrText>
        </w:r>
        <w:r w:rsidR="005F6BC2">
          <w:rPr>
            <w:webHidden/>
          </w:rPr>
        </w:r>
        <w:r w:rsidR="005F6BC2">
          <w:rPr>
            <w:webHidden/>
          </w:rPr>
          <w:fldChar w:fldCharType="separate"/>
        </w:r>
        <w:r w:rsidR="0024413E">
          <w:rPr>
            <w:webHidden/>
          </w:rPr>
          <w:t>167</w:t>
        </w:r>
        <w:r w:rsidR="005F6BC2">
          <w:rPr>
            <w:webHidden/>
          </w:rPr>
          <w:fldChar w:fldCharType="end"/>
        </w:r>
      </w:hyperlink>
    </w:p>
    <w:p w14:paraId="7C173906"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2" w:history="1">
        <w:r w:rsidR="005F6BC2" w:rsidRPr="00FD47BA">
          <w:rPr>
            <w:rStyle w:val="Hyperlink"/>
          </w:rPr>
          <w:t>14.1.</w:t>
        </w:r>
        <w:r w:rsidR="005F6BC2">
          <w:rPr>
            <w:rFonts w:asciiTheme="minorHAnsi" w:eastAsiaTheme="minorEastAsia" w:hAnsiTheme="minorHAnsi" w:cstheme="minorBidi"/>
            <w:caps w:val="0"/>
            <w:color w:val="auto"/>
            <w:szCs w:val="22"/>
          </w:rPr>
          <w:tab/>
        </w:r>
        <w:r w:rsidR="005F6BC2" w:rsidRPr="00FD47BA">
          <w:rPr>
            <w:rStyle w:val="Hyperlink"/>
          </w:rPr>
          <w:t>Conventions</w:t>
        </w:r>
        <w:r w:rsidR="005F6BC2">
          <w:rPr>
            <w:webHidden/>
          </w:rPr>
          <w:tab/>
        </w:r>
        <w:r w:rsidR="005F6BC2">
          <w:rPr>
            <w:webHidden/>
          </w:rPr>
          <w:fldChar w:fldCharType="begin"/>
        </w:r>
        <w:r w:rsidR="005F6BC2">
          <w:rPr>
            <w:webHidden/>
          </w:rPr>
          <w:instrText xml:space="preserve"> PAGEREF _Toc498006002 \h </w:instrText>
        </w:r>
        <w:r w:rsidR="005F6BC2">
          <w:rPr>
            <w:webHidden/>
          </w:rPr>
        </w:r>
        <w:r w:rsidR="005F6BC2">
          <w:rPr>
            <w:webHidden/>
          </w:rPr>
          <w:fldChar w:fldCharType="separate"/>
        </w:r>
        <w:r w:rsidR="0024413E">
          <w:rPr>
            <w:webHidden/>
          </w:rPr>
          <w:t>167</w:t>
        </w:r>
        <w:r w:rsidR="005F6BC2">
          <w:rPr>
            <w:webHidden/>
          </w:rPr>
          <w:fldChar w:fldCharType="end"/>
        </w:r>
      </w:hyperlink>
    </w:p>
    <w:p w14:paraId="21F39850"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3" w:history="1">
        <w:r w:rsidR="005F6BC2" w:rsidRPr="00FD47BA">
          <w:rPr>
            <w:rStyle w:val="Hyperlink"/>
          </w:rPr>
          <w:t>14.2.</w:t>
        </w:r>
        <w:r w:rsidR="005F6BC2">
          <w:rPr>
            <w:rFonts w:asciiTheme="minorHAnsi" w:eastAsiaTheme="minorEastAsia" w:hAnsiTheme="minorHAnsi" w:cstheme="minorBidi"/>
            <w:caps w:val="0"/>
            <w:color w:val="auto"/>
            <w:szCs w:val="22"/>
          </w:rPr>
          <w:tab/>
        </w:r>
        <w:r w:rsidR="005F6BC2" w:rsidRPr="00FD47BA">
          <w:rPr>
            <w:rStyle w:val="Hyperlink"/>
          </w:rPr>
          <w:t>Required Input</w:t>
        </w:r>
        <w:r w:rsidR="005F6BC2">
          <w:rPr>
            <w:webHidden/>
          </w:rPr>
          <w:tab/>
        </w:r>
        <w:r w:rsidR="005F6BC2">
          <w:rPr>
            <w:webHidden/>
          </w:rPr>
          <w:fldChar w:fldCharType="begin"/>
        </w:r>
        <w:r w:rsidR="005F6BC2">
          <w:rPr>
            <w:webHidden/>
          </w:rPr>
          <w:instrText xml:space="preserve"> PAGEREF _Toc498006003 \h </w:instrText>
        </w:r>
        <w:r w:rsidR="005F6BC2">
          <w:rPr>
            <w:webHidden/>
          </w:rPr>
        </w:r>
        <w:r w:rsidR="005F6BC2">
          <w:rPr>
            <w:webHidden/>
          </w:rPr>
          <w:fldChar w:fldCharType="separate"/>
        </w:r>
        <w:r w:rsidR="0024413E">
          <w:rPr>
            <w:webHidden/>
          </w:rPr>
          <w:t>169</w:t>
        </w:r>
        <w:r w:rsidR="005F6BC2">
          <w:rPr>
            <w:webHidden/>
          </w:rPr>
          <w:fldChar w:fldCharType="end"/>
        </w:r>
      </w:hyperlink>
    </w:p>
    <w:p w14:paraId="1926F5BA"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4" w:history="1">
        <w:r w:rsidR="005F6BC2" w:rsidRPr="00FD47BA">
          <w:rPr>
            <w:rStyle w:val="Hyperlink"/>
          </w:rPr>
          <w:t>14.3.</w:t>
        </w:r>
        <w:r w:rsidR="005F6BC2">
          <w:rPr>
            <w:rFonts w:asciiTheme="minorHAnsi" w:eastAsiaTheme="minorEastAsia" w:hAnsiTheme="minorHAnsi" w:cstheme="minorBidi"/>
            <w:caps w:val="0"/>
            <w:color w:val="auto"/>
            <w:szCs w:val="22"/>
          </w:rPr>
          <w:tab/>
        </w:r>
        <w:r w:rsidR="005F6BC2" w:rsidRPr="00FD47BA">
          <w:rPr>
            <w:rStyle w:val="Hyperlink"/>
          </w:rPr>
          <w:t>Result returned</w:t>
        </w:r>
        <w:r w:rsidR="005F6BC2">
          <w:rPr>
            <w:webHidden/>
          </w:rPr>
          <w:tab/>
        </w:r>
        <w:r w:rsidR="005F6BC2">
          <w:rPr>
            <w:webHidden/>
          </w:rPr>
          <w:fldChar w:fldCharType="begin"/>
        </w:r>
        <w:r w:rsidR="005F6BC2">
          <w:rPr>
            <w:webHidden/>
          </w:rPr>
          <w:instrText xml:space="preserve"> PAGEREF _Toc498006004 \h </w:instrText>
        </w:r>
        <w:r w:rsidR="005F6BC2">
          <w:rPr>
            <w:webHidden/>
          </w:rPr>
        </w:r>
        <w:r w:rsidR="005F6BC2">
          <w:rPr>
            <w:webHidden/>
          </w:rPr>
          <w:fldChar w:fldCharType="separate"/>
        </w:r>
        <w:r w:rsidR="0024413E">
          <w:rPr>
            <w:webHidden/>
          </w:rPr>
          <w:t>169</w:t>
        </w:r>
        <w:r w:rsidR="005F6BC2">
          <w:rPr>
            <w:webHidden/>
          </w:rPr>
          <w:fldChar w:fldCharType="end"/>
        </w:r>
      </w:hyperlink>
    </w:p>
    <w:p w14:paraId="06ADB10C"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6005" w:history="1">
        <w:r w:rsidR="005F6BC2" w:rsidRPr="00FD47BA">
          <w:rPr>
            <w:rStyle w:val="Hyperlink"/>
          </w:rPr>
          <w:t>15.0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Appendix B – PCE Security</w:t>
        </w:r>
        <w:r w:rsidR="005F6BC2">
          <w:rPr>
            <w:webHidden/>
          </w:rPr>
          <w:tab/>
        </w:r>
        <w:r w:rsidR="005F6BC2">
          <w:rPr>
            <w:webHidden/>
          </w:rPr>
          <w:fldChar w:fldCharType="begin"/>
        </w:r>
        <w:r w:rsidR="005F6BC2">
          <w:rPr>
            <w:webHidden/>
          </w:rPr>
          <w:instrText xml:space="preserve"> PAGEREF _Toc498006005 \h </w:instrText>
        </w:r>
        <w:r w:rsidR="005F6BC2">
          <w:rPr>
            <w:webHidden/>
          </w:rPr>
        </w:r>
        <w:r w:rsidR="005F6BC2">
          <w:rPr>
            <w:webHidden/>
          </w:rPr>
          <w:fldChar w:fldCharType="separate"/>
        </w:r>
        <w:r w:rsidR="0024413E">
          <w:rPr>
            <w:webHidden/>
          </w:rPr>
          <w:t>189</w:t>
        </w:r>
        <w:r w:rsidR="005F6BC2">
          <w:rPr>
            <w:webHidden/>
          </w:rPr>
          <w:fldChar w:fldCharType="end"/>
        </w:r>
      </w:hyperlink>
    </w:p>
    <w:p w14:paraId="506DCFF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6" w:history="1">
        <w:r w:rsidR="005F6BC2" w:rsidRPr="00FD47BA">
          <w:rPr>
            <w:rStyle w:val="Hyperlink"/>
          </w:rPr>
          <w:t>15.1.</w:t>
        </w:r>
        <w:r w:rsidR="005F6BC2">
          <w:rPr>
            <w:rFonts w:asciiTheme="minorHAnsi" w:eastAsiaTheme="minorEastAsia" w:hAnsiTheme="minorHAnsi" w:cstheme="minorBidi"/>
            <w:caps w:val="0"/>
            <w:color w:val="auto"/>
            <w:szCs w:val="22"/>
          </w:rPr>
          <w:tab/>
        </w:r>
        <w:r w:rsidR="005F6BC2" w:rsidRPr="00FD47BA">
          <w:rPr>
            <w:rStyle w:val="Hyperlink"/>
          </w:rPr>
          <w:t>Menu Assignment</w:t>
        </w:r>
        <w:r w:rsidR="005F6BC2">
          <w:rPr>
            <w:webHidden/>
          </w:rPr>
          <w:tab/>
        </w:r>
        <w:r w:rsidR="005F6BC2">
          <w:rPr>
            <w:webHidden/>
          </w:rPr>
          <w:fldChar w:fldCharType="begin"/>
        </w:r>
        <w:r w:rsidR="005F6BC2">
          <w:rPr>
            <w:webHidden/>
          </w:rPr>
          <w:instrText xml:space="preserve"> PAGEREF _Toc498006006 \h </w:instrText>
        </w:r>
        <w:r w:rsidR="005F6BC2">
          <w:rPr>
            <w:webHidden/>
          </w:rPr>
        </w:r>
        <w:r w:rsidR="005F6BC2">
          <w:rPr>
            <w:webHidden/>
          </w:rPr>
          <w:fldChar w:fldCharType="separate"/>
        </w:r>
        <w:r w:rsidR="0024413E">
          <w:rPr>
            <w:webHidden/>
          </w:rPr>
          <w:t>189</w:t>
        </w:r>
        <w:r w:rsidR="005F6BC2">
          <w:rPr>
            <w:webHidden/>
          </w:rPr>
          <w:fldChar w:fldCharType="end"/>
        </w:r>
      </w:hyperlink>
    </w:p>
    <w:p w14:paraId="1FD0B9FC"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7" w:history="1">
        <w:r w:rsidR="005F6BC2" w:rsidRPr="00FD47BA">
          <w:rPr>
            <w:rStyle w:val="Hyperlink"/>
          </w:rPr>
          <w:t>15.2.</w:t>
        </w:r>
        <w:r w:rsidR="005F6BC2">
          <w:rPr>
            <w:rFonts w:asciiTheme="minorHAnsi" w:eastAsiaTheme="minorEastAsia" w:hAnsiTheme="minorHAnsi" w:cstheme="minorBidi"/>
            <w:caps w:val="0"/>
            <w:color w:val="auto"/>
            <w:szCs w:val="22"/>
          </w:rPr>
          <w:tab/>
        </w:r>
        <w:r w:rsidR="005F6BC2" w:rsidRPr="00FD47BA">
          <w:rPr>
            <w:rStyle w:val="Hyperlink"/>
          </w:rPr>
          <w:t>Security Keys</w:t>
        </w:r>
        <w:r w:rsidR="005F6BC2">
          <w:rPr>
            <w:webHidden/>
          </w:rPr>
          <w:tab/>
        </w:r>
        <w:r w:rsidR="005F6BC2">
          <w:rPr>
            <w:webHidden/>
          </w:rPr>
          <w:fldChar w:fldCharType="begin"/>
        </w:r>
        <w:r w:rsidR="005F6BC2">
          <w:rPr>
            <w:webHidden/>
          </w:rPr>
          <w:instrText xml:space="preserve"> PAGEREF _Toc498006007 \h </w:instrText>
        </w:r>
        <w:r w:rsidR="005F6BC2">
          <w:rPr>
            <w:webHidden/>
          </w:rPr>
        </w:r>
        <w:r w:rsidR="005F6BC2">
          <w:rPr>
            <w:webHidden/>
          </w:rPr>
          <w:fldChar w:fldCharType="separate"/>
        </w:r>
        <w:r w:rsidR="0024413E">
          <w:rPr>
            <w:webHidden/>
          </w:rPr>
          <w:t>190</w:t>
        </w:r>
        <w:r w:rsidR="005F6BC2">
          <w:rPr>
            <w:webHidden/>
          </w:rPr>
          <w:fldChar w:fldCharType="end"/>
        </w:r>
      </w:hyperlink>
    </w:p>
    <w:p w14:paraId="257BBE4F"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8" w:history="1">
        <w:r w:rsidR="005F6BC2" w:rsidRPr="00FD47BA">
          <w:rPr>
            <w:rStyle w:val="Hyperlink"/>
          </w:rPr>
          <w:t>15.3.</w:t>
        </w:r>
        <w:r w:rsidR="005F6BC2">
          <w:rPr>
            <w:rFonts w:asciiTheme="minorHAnsi" w:eastAsiaTheme="minorEastAsia" w:hAnsiTheme="minorHAnsi" w:cstheme="minorBidi"/>
            <w:caps w:val="0"/>
            <w:color w:val="auto"/>
            <w:szCs w:val="22"/>
          </w:rPr>
          <w:tab/>
        </w:r>
        <w:r w:rsidR="005F6BC2" w:rsidRPr="00FD47BA">
          <w:rPr>
            <w:rStyle w:val="Hyperlink"/>
          </w:rPr>
          <w:t>VA FileMan File Protection</w:t>
        </w:r>
        <w:r w:rsidR="005F6BC2">
          <w:rPr>
            <w:webHidden/>
          </w:rPr>
          <w:tab/>
        </w:r>
        <w:r w:rsidR="005F6BC2">
          <w:rPr>
            <w:webHidden/>
          </w:rPr>
          <w:fldChar w:fldCharType="begin"/>
        </w:r>
        <w:r w:rsidR="005F6BC2">
          <w:rPr>
            <w:webHidden/>
          </w:rPr>
          <w:instrText xml:space="preserve"> PAGEREF _Toc498006008 \h </w:instrText>
        </w:r>
        <w:r w:rsidR="005F6BC2">
          <w:rPr>
            <w:webHidden/>
          </w:rPr>
        </w:r>
        <w:r w:rsidR="005F6BC2">
          <w:rPr>
            <w:webHidden/>
          </w:rPr>
          <w:fldChar w:fldCharType="separate"/>
        </w:r>
        <w:r w:rsidR="0024413E">
          <w:rPr>
            <w:webHidden/>
          </w:rPr>
          <w:t>190</w:t>
        </w:r>
        <w:r w:rsidR="005F6BC2">
          <w:rPr>
            <w:webHidden/>
          </w:rPr>
          <w:fldChar w:fldCharType="end"/>
        </w:r>
      </w:hyperlink>
    </w:p>
    <w:p w14:paraId="1740944C"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09" w:history="1">
        <w:r w:rsidR="005F6BC2" w:rsidRPr="00FD47BA">
          <w:rPr>
            <w:rStyle w:val="Hyperlink"/>
          </w:rPr>
          <w:t>15.4.</w:t>
        </w:r>
        <w:r w:rsidR="005F6BC2">
          <w:rPr>
            <w:rFonts w:asciiTheme="minorHAnsi" w:eastAsiaTheme="minorEastAsia" w:hAnsiTheme="minorHAnsi" w:cstheme="minorBidi"/>
            <w:caps w:val="0"/>
            <w:color w:val="auto"/>
            <w:szCs w:val="22"/>
          </w:rPr>
          <w:tab/>
        </w:r>
        <w:r w:rsidR="005F6BC2" w:rsidRPr="00FD47BA">
          <w:rPr>
            <w:rStyle w:val="Hyperlink"/>
          </w:rPr>
          <w:t>Access Recommended for Sites Using Kernel Part III</w:t>
        </w:r>
        <w:r w:rsidR="005F6BC2">
          <w:rPr>
            <w:webHidden/>
          </w:rPr>
          <w:tab/>
        </w:r>
        <w:r w:rsidR="005F6BC2">
          <w:rPr>
            <w:webHidden/>
          </w:rPr>
          <w:fldChar w:fldCharType="begin"/>
        </w:r>
        <w:r w:rsidR="005F6BC2">
          <w:rPr>
            <w:webHidden/>
          </w:rPr>
          <w:instrText xml:space="preserve"> PAGEREF _Toc498006009 \h </w:instrText>
        </w:r>
        <w:r w:rsidR="005F6BC2">
          <w:rPr>
            <w:webHidden/>
          </w:rPr>
        </w:r>
        <w:r w:rsidR="005F6BC2">
          <w:rPr>
            <w:webHidden/>
          </w:rPr>
          <w:fldChar w:fldCharType="separate"/>
        </w:r>
        <w:r w:rsidR="0024413E">
          <w:rPr>
            <w:webHidden/>
          </w:rPr>
          <w:t>192</w:t>
        </w:r>
        <w:r w:rsidR="005F6BC2">
          <w:rPr>
            <w:webHidden/>
          </w:rPr>
          <w:fldChar w:fldCharType="end"/>
        </w:r>
      </w:hyperlink>
    </w:p>
    <w:p w14:paraId="2385F8E9"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0" w:history="1">
        <w:r w:rsidR="005F6BC2" w:rsidRPr="00FD47BA">
          <w:rPr>
            <w:rStyle w:val="Hyperlink"/>
          </w:rPr>
          <w:t>15.5.</w:t>
        </w:r>
        <w:r w:rsidR="005F6BC2">
          <w:rPr>
            <w:rFonts w:asciiTheme="minorHAnsi" w:eastAsiaTheme="minorEastAsia" w:hAnsiTheme="minorHAnsi" w:cstheme="minorBidi"/>
            <w:caps w:val="0"/>
            <w:color w:val="auto"/>
            <w:szCs w:val="22"/>
          </w:rPr>
          <w:tab/>
        </w:r>
        <w:r w:rsidR="005F6BC2" w:rsidRPr="00FD47BA">
          <w:rPr>
            <w:rStyle w:val="Hyperlink"/>
          </w:rPr>
          <w:t>Visit Tracking</w:t>
        </w:r>
        <w:r w:rsidR="005F6BC2">
          <w:rPr>
            <w:webHidden/>
          </w:rPr>
          <w:tab/>
        </w:r>
        <w:r w:rsidR="005F6BC2">
          <w:rPr>
            <w:webHidden/>
          </w:rPr>
          <w:fldChar w:fldCharType="begin"/>
        </w:r>
        <w:r w:rsidR="005F6BC2">
          <w:rPr>
            <w:webHidden/>
          </w:rPr>
          <w:instrText xml:space="preserve"> PAGEREF _Toc498006010 \h </w:instrText>
        </w:r>
        <w:r w:rsidR="005F6BC2">
          <w:rPr>
            <w:webHidden/>
          </w:rPr>
        </w:r>
        <w:r w:rsidR="005F6BC2">
          <w:rPr>
            <w:webHidden/>
          </w:rPr>
          <w:fldChar w:fldCharType="separate"/>
        </w:r>
        <w:r w:rsidR="0024413E">
          <w:rPr>
            <w:webHidden/>
          </w:rPr>
          <w:t>193</w:t>
        </w:r>
        <w:r w:rsidR="005F6BC2">
          <w:rPr>
            <w:webHidden/>
          </w:rPr>
          <w:fldChar w:fldCharType="end"/>
        </w:r>
      </w:hyperlink>
    </w:p>
    <w:p w14:paraId="65AAB931" w14:textId="77777777" w:rsidR="005F6BC2" w:rsidRDefault="00F8355D">
      <w:pPr>
        <w:pStyle w:val="TOC1"/>
        <w:rPr>
          <w:rFonts w:asciiTheme="minorHAnsi" w:eastAsiaTheme="minorEastAsia" w:hAnsiTheme="minorHAnsi" w:cstheme="minorBidi"/>
          <w:b w:val="0"/>
          <w:bCs w:val="0"/>
          <w:caps w:val="0"/>
          <w:color w:val="auto"/>
          <w:sz w:val="22"/>
          <w:szCs w:val="22"/>
        </w:rPr>
      </w:pPr>
      <w:hyperlink w:anchor="_Toc498006011" w:history="1">
        <w:r w:rsidR="005F6BC2" w:rsidRPr="00FD47BA">
          <w:rPr>
            <w:rStyle w:val="Hyperlink"/>
          </w:rPr>
          <w:t>16.0</w:t>
        </w:r>
        <w:r w:rsidR="005F6BC2">
          <w:rPr>
            <w:rFonts w:asciiTheme="minorHAnsi" w:eastAsiaTheme="minorEastAsia" w:hAnsiTheme="minorHAnsi" w:cstheme="minorBidi"/>
            <w:b w:val="0"/>
            <w:bCs w:val="0"/>
            <w:caps w:val="0"/>
            <w:color w:val="auto"/>
            <w:sz w:val="22"/>
            <w:szCs w:val="22"/>
          </w:rPr>
          <w:tab/>
        </w:r>
        <w:r w:rsidR="005F6BC2" w:rsidRPr="00FD47BA">
          <w:rPr>
            <w:rStyle w:val="Hyperlink"/>
          </w:rPr>
          <w:t>Appendix C – Visit Tracking Technical Information</w:t>
        </w:r>
        <w:r w:rsidR="005F6BC2">
          <w:rPr>
            <w:webHidden/>
          </w:rPr>
          <w:tab/>
        </w:r>
        <w:r w:rsidR="005F6BC2">
          <w:rPr>
            <w:webHidden/>
          </w:rPr>
          <w:fldChar w:fldCharType="begin"/>
        </w:r>
        <w:r w:rsidR="005F6BC2">
          <w:rPr>
            <w:webHidden/>
          </w:rPr>
          <w:instrText xml:space="preserve"> PAGEREF _Toc498006011 \h </w:instrText>
        </w:r>
        <w:r w:rsidR="005F6BC2">
          <w:rPr>
            <w:webHidden/>
          </w:rPr>
        </w:r>
        <w:r w:rsidR="005F6BC2">
          <w:rPr>
            <w:webHidden/>
          </w:rPr>
          <w:fldChar w:fldCharType="separate"/>
        </w:r>
        <w:r w:rsidR="0024413E">
          <w:rPr>
            <w:webHidden/>
          </w:rPr>
          <w:t>87</w:t>
        </w:r>
        <w:r w:rsidR="005F6BC2">
          <w:rPr>
            <w:webHidden/>
          </w:rPr>
          <w:fldChar w:fldCharType="end"/>
        </w:r>
      </w:hyperlink>
    </w:p>
    <w:p w14:paraId="618F6FA1"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2" w:history="1">
        <w:r w:rsidR="005F6BC2" w:rsidRPr="00FD47BA">
          <w:rPr>
            <w:rStyle w:val="Hyperlink"/>
          </w:rPr>
          <w:t>16.1.</w:t>
        </w:r>
        <w:r w:rsidR="005F6BC2">
          <w:rPr>
            <w:rFonts w:asciiTheme="minorHAnsi" w:eastAsiaTheme="minorEastAsia" w:hAnsiTheme="minorHAnsi" w:cstheme="minorBidi"/>
            <w:caps w:val="0"/>
            <w:color w:val="auto"/>
            <w:szCs w:val="22"/>
          </w:rPr>
          <w:tab/>
        </w:r>
        <w:r w:rsidR="005F6BC2" w:rsidRPr="00FD47BA">
          <w:rPr>
            <w:rStyle w:val="Hyperlink"/>
          </w:rPr>
          <w:t>Introduction</w:t>
        </w:r>
        <w:r w:rsidR="005F6BC2">
          <w:rPr>
            <w:webHidden/>
          </w:rPr>
          <w:tab/>
        </w:r>
        <w:r w:rsidR="005F6BC2">
          <w:rPr>
            <w:webHidden/>
          </w:rPr>
          <w:fldChar w:fldCharType="begin"/>
        </w:r>
        <w:r w:rsidR="005F6BC2">
          <w:rPr>
            <w:webHidden/>
          </w:rPr>
          <w:instrText xml:space="preserve"> PAGEREF _Toc498006012 \h </w:instrText>
        </w:r>
        <w:r w:rsidR="005F6BC2">
          <w:rPr>
            <w:webHidden/>
          </w:rPr>
        </w:r>
        <w:r w:rsidR="005F6BC2">
          <w:rPr>
            <w:webHidden/>
          </w:rPr>
          <w:fldChar w:fldCharType="separate"/>
        </w:r>
        <w:r w:rsidR="0024413E">
          <w:rPr>
            <w:webHidden/>
          </w:rPr>
          <w:t>87</w:t>
        </w:r>
        <w:r w:rsidR="005F6BC2">
          <w:rPr>
            <w:webHidden/>
          </w:rPr>
          <w:fldChar w:fldCharType="end"/>
        </w:r>
      </w:hyperlink>
    </w:p>
    <w:p w14:paraId="56BA63B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3" w:history="1">
        <w:r w:rsidR="005F6BC2" w:rsidRPr="00FD47BA">
          <w:rPr>
            <w:rStyle w:val="Hyperlink"/>
          </w:rPr>
          <w:t>16.2.</w:t>
        </w:r>
        <w:r w:rsidR="005F6BC2">
          <w:rPr>
            <w:rFonts w:asciiTheme="minorHAnsi" w:eastAsiaTheme="minorEastAsia" w:hAnsiTheme="minorHAnsi" w:cstheme="minorBidi"/>
            <w:caps w:val="0"/>
            <w:color w:val="auto"/>
            <w:szCs w:val="22"/>
          </w:rPr>
          <w:tab/>
        </w:r>
        <w:r w:rsidR="005F6BC2" w:rsidRPr="00FD47BA">
          <w:rPr>
            <w:rStyle w:val="Hyperlink"/>
          </w:rPr>
          <w:t>Background</w:t>
        </w:r>
        <w:r w:rsidR="005F6BC2">
          <w:rPr>
            <w:webHidden/>
          </w:rPr>
          <w:tab/>
        </w:r>
        <w:r w:rsidR="005F6BC2">
          <w:rPr>
            <w:webHidden/>
          </w:rPr>
          <w:fldChar w:fldCharType="begin"/>
        </w:r>
        <w:r w:rsidR="005F6BC2">
          <w:rPr>
            <w:webHidden/>
          </w:rPr>
          <w:instrText xml:space="preserve"> PAGEREF _Toc498006013 \h </w:instrText>
        </w:r>
        <w:r w:rsidR="005F6BC2">
          <w:rPr>
            <w:webHidden/>
          </w:rPr>
        </w:r>
        <w:r w:rsidR="005F6BC2">
          <w:rPr>
            <w:webHidden/>
          </w:rPr>
          <w:fldChar w:fldCharType="separate"/>
        </w:r>
        <w:r w:rsidR="0024413E">
          <w:rPr>
            <w:webHidden/>
          </w:rPr>
          <w:t>87</w:t>
        </w:r>
        <w:r w:rsidR="005F6BC2">
          <w:rPr>
            <w:webHidden/>
          </w:rPr>
          <w:fldChar w:fldCharType="end"/>
        </w:r>
      </w:hyperlink>
    </w:p>
    <w:p w14:paraId="4790DA85"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4" w:history="1">
        <w:r w:rsidR="005F6BC2" w:rsidRPr="00FD47BA">
          <w:rPr>
            <w:rStyle w:val="Hyperlink"/>
          </w:rPr>
          <w:t>16.3.</w:t>
        </w:r>
        <w:r w:rsidR="005F6BC2">
          <w:rPr>
            <w:rFonts w:asciiTheme="minorHAnsi" w:eastAsiaTheme="minorEastAsia" w:hAnsiTheme="minorHAnsi" w:cstheme="minorBidi"/>
            <w:caps w:val="0"/>
            <w:color w:val="auto"/>
            <w:szCs w:val="22"/>
          </w:rPr>
          <w:tab/>
        </w:r>
        <w:r w:rsidR="005F6BC2" w:rsidRPr="00FD47BA">
          <w:rPr>
            <w:rStyle w:val="Hyperlink"/>
          </w:rPr>
          <w:t>Relationship to Other Packages</w:t>
        </w:r>
        <w:r w:rsidR="005F6BC2">
          <w:rPr>
            <w:webHidden/>
          </w:rPr>
          <w:tab/>
        </w:r>
        <w:r w:rsidR="005F6BC2">
          <w:rPr>
            <w:webHidden/>
          </w:rPr>
          <w:fldChar w:fldCharType="begin"/>
        </w:r>
        <w:r w:rsidR="005F6BC2">
          <w:rPr>
            <w:webHidden/>
          </w:rPr>
          <w:instrText xml:space="preserve"> PAGEREF _Toc498006014 \h </w:instrText>
        </w:r>
        <w:r w:rsidR="005F6BC2">
          <w:rPr>
            <w:webHidden/>
          </w:rPr>
        </w:r>
        <w:r w:rsidR="005F6BC2">
          <w:rPr>
            <w:webHidden/>
          </w:rPr>
          <w:fldChar w:fldCharType="separate"/>
        </w:r>
        <w:r w:rsidR="0024413E">
          <w:rPr>
            <w:webHidden/>
          </w:rPr>
          <w:t>87</w:t>
        </w:r>
        <w:r w:rsidR="005F6BC2">
          <w:rPr>
            <w:webHidden/>
          </w:rPr>
          <w:fldChar w:fldCharType="end"/>
        </w:r>
      </w:hyperlink>
    </w:p>
    <w:p w14:paraId="1B1BF523"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5" w:history="1">
        <w:r w:rsidR="005F6BC2" w:rsidRPr="00FD47BA">
          <w:rPr>
            <w:rStyle w:val="Hyperlink"/>
          </w:rPr>
          <w:t>16.4.</w:t>
        </w:r>
        <w:r w:rsidR="005F6BC2">
          <w:rPr>
            <w:rFonts w:asciiTheme="minorHAnsi" w:eastAsiaTheme="minorEastAsia" w:hAnsiTheme="minorHAnsi" w:cstheme="minorBidi"/>
            <w:caps w:val="0"/>
            <w:color w:val="auto"/>
            <w:szCs w:val="22"/>
          </w:rPr>
          <w:tab/>
        </w:r>
        <w:r w:rsidR="005F6BC2" w:rsidRPr="00FD47BA">
          <w:rPr>
            <w:rStyle w:val="Hyperlink"/>
          </w:rPr>
          <w:t>Functions Provided</w:t>
        </w:r>
        <w:r w:rsidR="005F6BC2">
          <w:rPr>
            <w:webHidden/>
          </w:rPr>
          <w:tab/>
        </w:r>
        <w:r w:rsidR="005F6BC2">
          <w:rPr>
            <w:webHidden/>
          </w:rPr>
          <w:fldChar w:fldCharType="begin"/>
        </w:r>
        <w:r w:rsidR="005F6BC2">
          <w:rPr>
            <w:webHidden/>
          </w:rPr>
          <w:instrText xml:space="preserve"> PAGEREF _Toc498006015 \h </w:instrText>
        </w:r>
        <w:r w:rsidR="005F6BC2">
          <w:rPr>
            <w:webHidden/>
          </w:rPr>
        </w:r>
        <w:r w:rsidR="005F6BC2">
          <w:rPr>
            <w:webHidden/>
          </w:rPr>
          <w:fldChar w:fldCharType="separate"/>
        </w:r>
        <w:r w:rsidR="0024413E">
          <w:rPr>
            <w:webHidden/>
          </w:rPr>
          <w:t>87</w:t>
        </w:r>
        <w:r w:rsidR="005F6BC2">
          <w:rPr>
            <w:webHidden/>
          </w:rPr>
          <w:fldChar w:fldCharType="end"/>
        </w:r>
      </w:hyperlink>
    </w:p>
    <w:p w14:paraId="1A980ADF"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6" w:history="1">
        <w:r w:rsidR="005F6BC2" w:rsidRPr="00FD47BA">
          <w:rPr>
            <w:rStyle w:val="Hyperlink"/>
          </w:rPr>
          <w:t>16.5.</w:t>
        </w:r>
        <w:r w:rsidR="005F6BC2">
          <w:rPr>
            <w:rFonts w:asciiTheme="minorHAnsi" w:eastAsiaTheme="minorEastAsia" w:hAnsiTheme="minorHAnsi" w:cstheme="minorBidi"/>
            <w:caps w:val="0"/>
            <w:color w:val="auto"/>
            <w:szCs w:val="22"/>
          </w:rPr>
          <w:tab/>
        </w:r>
        <w:r w:rsidR="005F6BC2" w:rsidRPr="00FD47BA">
          <w:rPr>
            <w:rStyle w:val="Hyperlink"/>
          </w:rPr>
          <w:t>Benefits</w:t>
        </w:r>
        <w:r w:rsidR="005F6BC2">
          <w:rPr>
            <w:webHidden/>
          </w:rPr>
          <w:tab/>
        </w:r>
        <w:r w:rsidR="005F6BC2">
          <w:rPr>
            <w:webHidden/>
          </w:rPr>
          <w:fldChar w:fldCharType="begin"/>
        </w:r>
        <w:r w:rsidR="005F6BC2">
          <w:rPr>
            <w:webHidden/>
          </w:rPr>
          <w:instrText xml:space="preserve"> PAGEREF _Toc498006016 \h </w:instrText>
        </w:r>
        <w:r w:rsidR="005F6BC2">
          <w:rPr>
            <w:webHidden/>
          </w:rPr>
        </w:r>
        <w:r w:rsidR="005F6BC2">
          <w:rPr>
            <w:webHidden/>
          </w:rPr>
          <w:fldChar w:fldCharType="separate"/>
        </w:r>
        <w:r w:rsidR="0024413E">
          <w:rPr>
            <w:webHidden/>
          </w:rPr>
          <w:t>87</w:t>
        </w:r>
        <w:r w:rsidR="005F6BC2">
          <w:rPr>
            <w:webHidden/>
          </w:rPr>
          <w:fldChar w:fldCharType="end"/>
        </w:r>
      </w:hyperlink>
    </w:p>
    <w:p w14:paraId="55E5C79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7" w:history="1">
        <w:r w:rsidR="005F6BC2" w:rsidRPr="00FD47BA">
          <w:rPr>
            <w:rStyle w:val="Hyperlink"/>
          </w:rPr>
          <w:t>16.6.</w:t>
        </w:r>
        <w:r w:rsidR="005F6BC2">
          <w:rPr>
            <w:rFonts w:asciiTheme="minorHAnsi" w:eastAsiaTheme="minorEastAsia" w:hAnsiTheme="minorHAnsi" w:cstheme="minorBidi"/>
            <w:caps w:val="0"/>
            <w:color w:val="auto"/>
            <w:szCs w:val="22"/>
          </w:rPr>
          <w:tab/>
        </w:r>
        <w:r w:rsidR="005F6BC2" w:rsidRPr="00FD47BA">
          <w:rPr>
            <w:rStyle w:val="Hyperlink"/>
          </w:rPr>
          <w:t>Dependencies</w:t>
        </w:r>
        <w:r w:rsidR="005F6BC2">
          <w:rPr>
            <w:webHidden/>
          </w:rPr>
          <w:tab/>
        </w:r>
        <w:r w:rsidR="005F6BC2">
          <w:rPr>
            <w:webHidden/>
          </w:rPr>
          <w:fldChar w:fldCharType="begin"/>
        </w:r>
        <w:r w:rsidR="005F6BC2">
          <w:rPr>
            <w:webHidden/>
          </w:rPr>
          <w:instrText xml:space="preserve"> PAGEREF _Toc498006017 \h </w:instrText>
        </w:r>
        <w:r w:rsidR="005F6BC2">
          <w:rPr>
            <w:webHidden/>
          </w:rPr>
        </w:r>
        <w:r w:rsidR="005F6BC2">
          <w:rPr>
            <w:webHidden/>
          </w:rPr>
          <w:fldChar w:fldCharType="separate"/>
        </w:r>
        <w:r w:rsidR="0024413E">
          <w:rPr>
            <w:webHidden/>
          </w:rPr>
          <w:t>88</w:t>
        </w:r>
        <w:r w:rsidR="005F6BC2">
          <w:rPr>
            <w:webHidden/>
          </w:rPr>
          <w:fldChar w:fldCharType="end"/>
        </w:r>
      </w:hyperlink>
    </w:p>
    <w:p w14:paraId="6B2760CB"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8" w:history="1">
        <w:r w:rsidR="005F6BC2" w:rsidRPr="00FD47BA">
          <w:rPr>
            <w:rStyle w:val="Hyperlink"/>
          </w:rPr>
          <w:t>16.7.</w:t>
        </w:r>
        <w:r w:rsidR="005F6BC2">
          <w:rPr>
            <w:rFonts w:asciiTheme="minorHAnsi" w:eastAsiaTheme="minorEastAsia" w:hAnsiTheme="minorHAnsi" w:cstheme="minorBidi"/>
            <w:caps w:val="0"/>
            <w:color w:val="auto"/>
            <w:szCs w:val="22"/>
          </w:rPr>
          <w:tab/>
        </w:r>
        <w:r w:rsidR="005F6BC2" w:rsidRPr="00FD47BA">
          <w:rPr>
            <w:rStyle w:val="Hyperlink"/>
          </w:rPr>
          <w:t>Visit Creation</w:t>
        </w:r>
        <w:r w:rsidR="005F6BC2">
          <w:rPr>
            <w:webHidden/>
          </w:rPr>
          <w:tab/>
        </w:r>
        <w:r w:rsidR="005F6BC2">
          <w:rPr>
            <w:webHidden/>
          </w:rPr>
          <w:fldChar w:fldCharType="begin"/>
        </w:r>
        <w:r w:rsidR="005F6BC2">
          <w:rPr>
            <w:webHidden/>
          </w:rPr>
          <w:instrText xml:space="preserve"> PAGEREF _Toc498006018 \h </w:instrText>
        </w:r>
        <w:r w:rsidR="005F6BC2">
          <w:rPr>
            <w:webHidden/>
          </w:rPr>
        </w:r>
        <w:r w:rsidR="005F6BC2">
          <w:rPr>
            <w:webHidden/>
          </w:rPr>
          <w:fldChar w:fldCharType="separate"/>
        </w:r>
        <w:r w:rsidR="0024413E">
          <w:rPr>
            <w:webHidden/>
          </w:rPr>
          <w:t>88</w:t>
        </w:r>
        <w:r w:rsidR="005F6BC2">
          <w:rPr>
            <w:webHidden/>
          </w:rPr>
          <w:fldChar w:fldCharType="end"/>
        </w:r>
      </w:hyperlink>
    </w:p>
    <w:p w14:paraId="60B943A1"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19" w:history="1">
        <w:r w:rsidR="005F6BC2" w:rsidRPr="00FD47BA">
          <w:rPr>
            <w:rStyle w:val="Hyperlink"/>
          </w:rPr>
          <w:t>16.8.</w:t>
        </w:r>
        <w:r w:rsidR="005F6BC2">
          <w:rPr>
            <w:rFonts w:asciiTheme="minorHAnsi" w:eastAsiaTheme="minorEastAsia" w:hAnsiTheme="minorHAnsi" w:cstheme="minorBidi"/>
            <w:caps w:val="0"/>
            <w:color w:val="auto"/>
            <w:szCs w:val="22"/>
          </w:rPr>
          <w:tab/>
        </w:r>
        <w:r w:rsidR="005F6BC2" w:rsidRPr="00FD47BA">
          <w:rPr>
            <w:rStyle w:val="Hyperlink"/>
          </w:rPr>
          <w:t>IRM Responsibility</w:t>
        </w:r>
        <w:r w:rsidR="005F6BC2">
          <w:rPr>
            <w:webHidden/>
          </w:rPr>
          <w:tab/>
        </w:r>
        <w:r w:rsidR="005F6BC2">
          <w:rPr>
            <w:webHidden/>
          </w:rPr>
          <w:fldChar w:fldCharType="begin"/>
        </w:r>
        <w:r w:rsidR="005F6BC2">
          <w:rPr>
            <w:webHidden/>
          </w:rPr>
          <w:instrText xml:space="preserve"> PAGEREF _Toc498006019 \h </w:instrText>
        </w:r>
        <w:r w:rsidR="005F6BC2">
          <w:rPr>
            <w:webHidden/>
          </w:rPr>
        </w:r>
        <w:r w:rsidR="005F6BC2">
          <w:rPr>
            <w:webHidden/>
          </w:rPr>
          <w:fldChar w:fldCharType="separate"/>
        </w:r>
        <w:r w:rsidR="0024413E">
          <w:rPr>
            <w:webHidden/>
          </w:rPr>
          <w:t>89</w:t>
        </w:r>
        <w:r w:rsidR="005F6BC2">
          <w:rPr>
            <w:webHidden/>
          </w:rPr>
          <w:fldChar w:fldCharType="end"/>
        </w:r>
      </w:hyperlink>
    </w:p>
    <w:p w14:paraId="3E64694E" w14:textId="77777777" w:rsidR="005F6BC2" w:rsidRDefault="00F8355D">
      <w:pPr>
        <w:pStyle w:val="TOC2"/>
        <w:tabs>
          <w:tab w:val="left" w:pos="960"/>
          <w:tab w:val="right" w:leader="dot" w:pos="9350"/>
        </w:tabs>
        <w:rPr>
          <w:rFonts w:asciiTheme="minorHAnsi" w:eastAsiaTheme="minorEastAsia" w:hAnsiTheme="minorHAnsi" w:cstheme="minorBidi"/>
          <w:caps w:val="0"/>
          <w:color w:val="auto"/>
          <w:szCs w:val="22"/>
        </w:rPr>
      </w:pPr>
      <w:hyperlink w:anchor="_Toc498006020" w:history="1">
        <w:r w:rsidR="005F6BC2" w:rsidRPr="00FD47BA">
          <w:rPr>
            <w:rStyle w:val="Hyperlink"/>
          </w:rPr>
          <w:t>16.9.</w:t>
        </w:r>
        <w:r w:rsidR="005F6BC2">
          <w:rPr>
            <w:rFonts w:asciiTheme="minorHAnsi" w:eastAsiaTheme="minorEastAsia" w:hAnsiTheme="minorHAnsi" w:cstheme="minorBidi"/>
            <w:caps w:val="0"/>
            <w:color w:val="auto"/>
            <w:szCs w:val="22"/>
          </w:rPr>
          <w:tab/>
        </w:r>
        <w:r w:rsidR="005F6BC2" w:rsidRPr="00FD47BA">
          <w:rPr>
            <w:rStyle w:val="Hyperlink"/>
          </w:rPr>
          <w:t>Guidelines for Developers</w:t>
        </w:r>
        <w:r w:rsidR="005F6BC2">
          <w:rPr>
            <w:webHidden/>
          </w:rPr>
          <w:tab/>
        </w:r>
        <w:r w:rsidR="005F6BC2">
          <w:rPr>
            <w:webHidden/>
          </w:rPr>
          <w:fldChar w:fldCharType="begin"/>
        </w:r>
        <w:r w:rsidR="005F6BC2">
          <w:rPr>
            <w:webHidden/>
          </w:rPr>
          <w:instrText xml:space="preserve"> PAGEREF _Toc498006020 \h </w:instrText>
        </w:r>
        <w:r w:rsidR="005F6BC2">
          <w:rPr>
            <w:webHidden/>
          </w:rPr>
        </w:r>
        <w:r w:rsidR="005F6BC2">
          <w:rPr>
            <w:webHidden/>
          </w:rPr>
          <w:fldChar w:fldCharType="separate"/>
        </w:r>
        <w:r w:rsidR="0024413E">
          <w:rPr>
            <w:webHidden/>
          </w:rPr>
          <w:t>89</w:t>
        </w:r>
        <w:r w:rsidR="005F6BC2">
          <w:rPr>
            <w:webHidden/>
          </w:rPr>
          <w:fldChar w:fldCharType="end"/>
        </w:r>
      </w:hyperlink>
    </w:p>
    <w:p w14:paraId="2D28ABCE"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1" w:history="1">
        <w:r w:rsidR="005F6BC2" w:rsidRPr="00FD47BA">
          <w:rPr>
            <w:rStyle w:val="Hyperlink"/>
          </w:rPr>
          <w:t>16.10.</w:t>
        </w:r>
        <w:r w:rsidR="005F6BC2">
          <w:rPr>
            <w:rFonts w:asciiTheme="minorHAnsi" w:eastAsiaTheme="minorEastAsia" w:hAnsiTheme="minorHAnsi" w:cstheme="minorBidi"/>
            <w:caps w:val="0"/>
            <w:color w:val="auto"/>
            <w:szCs w:val="22"/>
          </w:rPr>
          <w:tab/>
        </w:r>
        <w:r w:rsidR="005F6BC2" w:rsidRPr="00FD47BA">
          <w:rPr>
            <w:rStyle w:val="Hyperlink"/>
          </w:rPr>
          <w:t>Supported Entry Points</w:t>
        </w:r>
        <w:r w:rsidR="005F6BC2">
          <w:rPr>
            <w:webHidden/>
          </w:rPr>
          <w:tab/>
        </w:r>
        <w:r w:rsidR="005F6BC2">
          <w:rPr>
            <w:webHidden/>
          </w:rPr>
          <w:fldChar w:fldCharType="begin"/>
        </w:r>
        <w:r w:rsidR="005F6BC2">
          <w:rPr>
            <w:webHidden/>
          </w:rPr>
          <w:instrText xml:space="preserve"> PAGEREF _Toc498006021 \h </w:instrText>
        </w:r>
        <w:r w:rsidR="005F6BC2">
          <w:rPr>
            <w:webHidden/>
          </w:rPr>
        </w:r>
        <w:r w:rsidR="005F6BC2">
          <w:rPr>
            <w:webHidden/>
          </w:rPr>
          <w:fldChar w:fldCharType="separate"/>
        </w:r>
        <w:r w:rsidR="0024413E">
          <w:rPr>
            <w:webHidden/>
          </w:rPr>
          <w:t>90</w:t>
        </w:r>
        <w:r w:rsidR="005F6BC2">
          <w:rPr>
            <w:webHidden/>
          </w:rPr>
          <w:fldChar w:fldCharType="end"/>
        </w:r>
      </w:hyperlink>
    </w:p>
    <w:p w14:paraId="0C53C8D8"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2" w:history="1">
        <w:r w:rsidR="005F6BC2" w:rsidRPr="00FD47BA">
          <w:rPr>
            <w:rStyle w:val="Hyperlink"/>
          </w:rPr>
          <w:t>16.11.</w:t>
        </w:r>
        <w:r w:rsidR="005F6BC2">
          <w:rPr>
            <w:rFonts w:asciiTheme="minorHAnsi" w:eastAsiaTheme="minorEastAsia" w:hAnsiTheme="minorHAnsi" w:cstheme="minorBidi"/>
            <w:caps w:val="0"/>
            <w:color w:val="auto"/>
            <w:szCs w:val="22"/>
          </w:rPr>
          <w:tab/>
        </w:r>
        <w:r w:rsidR="005F6BC2" w:rsidRPr="00FD47BA">
          <w:rPr>
            <w:rStyle w:val="Hyperlink"/>
          </w:rPr>
          <w:t>Conventions</w:t>
        </w:r>
        <w:r w:rsidR="005F6BC2">
          <w:rPr>
            <w:webHidden/>
          </w:rPr>
          <w:tab/>
        </w:r>
        <w:r w:rsidR="005F6BC2">
          <w:rPr>
            <w:webHidden/>
          </w:rPr>
          <w:fldChar w:fldCharType="begin"/>
        </w:r>
        <w:r w:rsidR="005F6BC2">
          <w:rPr>
            <w:webHidden/>
          </w:rPr>
          <w:instrText xml:space="preserve"> PAGEREF _Toc498006022 \h </w:instrText>
        </w:r>
        <w:r w:rsidR="005F6BC2">
          <w:rPr>
            <w:webHidden/>
          </w:rPr>
        </w:r>
        <w:r w:rsidR="005F6BC2">
          <w:rPr>
            <w:webHidden/>
          </w:rPr>
          <w:fldChar w:fldCharType="separate"/>
        </w:r>
        <w:r w:rsidR="0024413E">
          <w:rPr>
            <w:webHidden/>
          </w:rPr>
          <w:t>90</w:t>
        </w:r>
        <w:r w:rsidR="005F6BC2">
          <w:rPr>
            <w:webHidden/>
          </w:rPr>
          <w:fldChar w:fldCharType="end"/>
        </w:r>
      </w:hyperlink>
    </w:p>
    <w:p w14:paraId="054CB321"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3" w:history="1">
        <w:r w:rsidR="005F6BC2" w:rsidRPr="00FD47BA">
          <w:rPr>
            <w:rStyle w:val="Hyperlink"/>
          </w:rPr>
          <w:t>16.12.</w:t>
        </w:r>
        <w:r w:rsidR="005F6BC2">
          <w:rPr>
            <w:rFonts w:asciiTheme="minorHAnsi" w:eastAsiaTheme="minorEastAsia" w:hAnsiTheme="minorHAnsi" w:cstheme="minorBidi"/>
            <w:caps w:val="0"/>
            <w:color w:val="auto"/>
            <w:szCs w:val="22"/>
          </w:rPr>
          <w:tab/>
        </w:r>
        <w:r w:rsidR="005F6BC2" w:rsidRPr="00FD47BA">
          <w:rPr>
            <w:rStyle w:val="Hyperlink"/>
          </w:rPr>
          <w:t>Create and/or Match Visit Using Input Criteria</w:t>
        </w:r>
        <w:r w:rsidR="005F6BC2">
          <w:rPr>
            <w:webHidden/>
          </w:rPr>
          <w:tab/>
        </w:r>
        <w:r w:rsidR="005F6BC2">
          <w:rPr>
            <w:webHidden/>
          </w:rPr>
          <w:fldChar w:fldCharType="begin"/>
        </w:r>
        <w:r w:rsidR="005F6BC2">
          <w:rPr>
            <w:webHidden/>
          </w:rPr>
          <w:instrText xml:space="preserve"> PAGEREF _Toc498006023 \h </w:instrText>
        </w:r>
        <w:r w:rsidR="005F6BC2">
          <w:rPr>
            <w:webHidden/>
          </w:rPr>
        </w:r>
        <w:r w:rsidR="005F6BC2">
          <w:rPr>
            <w:webHidden/>
          </w:rPr>
          <w:fldChar w:fldCharType="separate"/>
        </w:r>
        <w:r w:rsidR="0024413E">
          <w:rPr>
            <w:webHidden/>
          </w:rPr>
          <w:t>90</w:t>
        </w:r>
        <w:r w:rsidR="005F6BC2">
          <w:rPr>
            <w:webHidden/>
          </w:rPr>
          <w:fldChar w:fldCharType="end"/>
        </w:r>
      </w:hyperlink>
    </w:p>
    <w:p w14:paraId="6A80B65A"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4" w:history="1">
        <w:r w:rsidR="005F6BC2" w:rsidRPr="00FD47BA">
          <w:rPr>
            <w:rStyle w:val="Hyperlink"/>
          </w:rPr>
          <w:t>16.13.</w:t>
        </w:r>
        <w:r w:rsidR="005F6BC2">
          <w:rPr>
            <w:rFonts w:asciiTheme="minorHAnsi" w:eastAsiaTheme="minorEastAsia" w:hAnsiTheme="minorHAnsi" w:cstheme="minorBidi"/>
            <w:caps w:val="0"/>
            <w:color w:val="auto"/>
            <w:szCs w:val="22"/>
          </w:rPr>
          <w:tab/>
        </w:r>
        <w:r w:rsidR="005F6BC2" w:rsidRPr="00FD47BA">
          <w:rPr>
            <w:rStyle w:val="Hyperlink"/>
          </w:rPr>
          <w:t>Update Dependent Entry Counter</w:t>
        </w:r>
        <w:r w:rsidR="005F6BC2">
          <w:rPr>
            <w:webHidden/>
          </w:rPr>
          <w:tab/>
        </w:r>
        <w:r w:rsidR="005F6BC2">
          <w:rPr>
            <w:webHidden/>
          </w:rPr>
          <w:fldChar w:fldCharType="begin"/>
        </w:r>
        <w:r w:rsidR="005F6BC2">
          <w:rPr>
            <w:webHidden/>
          </w:rPr>
          <w:instrText xml:space="preserve"> PAGEREF _Toc498006024 \h </w:instrText>
        </w:r>
        <w:r w:rsidR="005F6BC2">
          <w:rPr>
            <w:webHidden/>
          </w:rPr>
        </w:r>
        <w:r w:rsidR="005F6BC2">
          <w:rPr>
            <w:webHidden/>
          </w:rPr>
          <w:fldChar w:fldCharType="separate"/>
        </w:r>
        <w:r w:rsidR="0024413E">
          <w:rPr>
            <w:webHidden/>
          </w:rPr>
          <w:t>91</w:t>
        </w:r>
        <w:r w:rsidR="005F6BC2">
          <w:rPr>
            <w:webHidden/>
          </w:rPr>
          <w:fldChar w:fldCharType="end"/>
        </w:r>
      </w:hyperlink>
    </w:p>
    <w:p w14:paraId="66E091D4"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5" w:history="1">
        <w:r w:rsidR="005F6BC2" w:rsidRPr="00FD47BA">
          <w:rPr>
            <w:rStyle w:val="Hyperlink"/>
          </w:rPr>
          <w:t>16.14.</w:t>
        </w:r>
        <w:r w:rsidR="005F6BC2">
          <w:rPr>
            <w:rFonts w:asciiTheme="minorHAnsi" w:eastAsiaTheme="minorEastAsia" w:hAnsiTheme="minorHAnsi" w:cstheme="minorBidi"/>
            <w:caps w:val="0"/>
            <w:color w:val="auto"/>
            <w:szCs w:val="22"/>
          </w:rPr>
          <w:tab/>
        </w:r>
        <w:r w:rsidR="005F6BC2" w:rsidRPr="00FD47BA">
          <w:rPr>
            <w:rStyle w:val="Hyperlink"/>
          </w:rPr>
          <w:t>ONLY THE DFN IS REQUIRED</w:t>
        </w:r>
        <w:r w:rsidR="005F6BC2">
          <w:rPr>
            <w:webHidden/>
          </w:rPr>
          <w:tab/>
        </w:r>
        <w:r w:rsidR="005F6BC2">
          <w:rPr>
            <w:webHidden/>
          </w:rPr>
          <w:fldChar w:fldCharType="begin"/>
        </w:r>
        <w:r w:rsidR="005F6BC2">
          <w:rPr>
            <w:webHidden/>
          </w:rPr>
          <w:instrText xml:space="preserve"> PAGEREF _Toc498006025 \h </w:instrText>
        </w:r>
        <w:r w:rsidR="005F6BC2">
          <w:rPr>
            <w:webHidden/>
          </w:rPr>
        </w:r>
        <w:r w:rsidR="005F6BC2">
          <w:rPr>
            <w:webHidden/>
          </w:rPr>
          <w:fldChar w:fldCharType="separate"/>
        </w:r>
        <w:r w:rsidR="0024413E">
          <w:rPr>
            <w:webHidden/>
          </w:rPr>
          <w:t>93</w:t>
        </w:r>
        <w:r w:rsidR="005F6BC2">
          <w:rPr>
            <w:webHidden/>
          </w:rPr>
          <w:fldChar w:fldCharType="end"/>
        </w:r>
      </w:hyperlink>
    </w:p>
    <w:p w14:paraId="50476AE0" w14:textId="77777777" w:rsidR="005F6BC2" w:rsidRDefault="00F8355D">
      <w:pPr>
        <w:pStyle w:val="TOC2"/>
        <w:tabs>
          <w:tab w:val="left" w:pos="1200"/>
          <w:tab w:val="right" w:leader="dot" w:pos="9350"/>
        </w:tabs>
        <w:rPr>
          <w:rFonts w:asciiTheme="minorHAnsi" w:eastAsiaTheme="minorEastAsia" w:hAnsiTheme="minorHAnsi" w:cstheme="minorBidi"/>
          <w:caps w:val="0"/>
          <w:color w:val="auto"/>
          <w:szCs w:val="22"/>
        </w:rPr>
      </w:pPr>
      <w:hyperlink w:anchor="_Toc498006026" w:history="1">
        <w:r w:rsidR="005F6BC2" w:rsidRPr="00FD47BA">
          <w:rPr>
            <w:rStyle w:val="Hyperlink"/>
          </w:rPr>
          <w:t>16.15.</w:t>
        </w:r>
        <w:r w:rsidR="005F6BC2">
          <w:rPr>
            <w:rFonts w:asciiTheme="minorHAnsi" w:eastAsiaTheme="minorEastAsia" w:hAnsiTheme="minorHAnsi" w:cstheme="minorBidi"/>
            <w:caps w:val="0"/>
            <w:color w:val="auto"/>
            <w:szCs w:val="22"/>
          </w:rPr>
          <w:tab/>
        </w:r>
        <w:r w:rsidR="005F6BC2" w:rsidRPr="00FD47BA">
          <w:rPr>
            <w:rStyle w:val="Hyperlink"/>
          </w:rPr>
          <w:t>Package-Wide Variables</w:t>
        </w:r>
        <w:r w:rsidR="005F6BC2">
          <w:rPr>
            <w:webHidden/>
          </w:rPr>
          <w:tab/>
        </w:r>
        <w:r w:rsidR="005F6BC2">
          <w:rPr>
            <w:webHidden/>
          </w:rPr>
          <w:fldChar w:fldCharType="begin"/>
        </w:r>
        <w:r w:rsidR="005F6BC2">
          <w:rPr>
            <w:webHidden/>
          </w:rPr>
          <w:instrText xml:space="preserve"> PAGEREF _Toc498006026 \h </w:instrText>
        </w:r>
        <w:r w:rsidR="005F6BC2">
          <w:rPr>
            <w:webHidden/>
          </w:rPr>
        </w:r>
        <w:r w:rsidR="005F6BC2">
          <w:rPr>
            <w:webHidden/>
          </w:rPr>
          <w:fldChar w:fldCharType="separate"/>
        </w:r>
        <w:r w:rsidR="0024413E">
          <w:rPr>
            <w:webHidden/>
          </w:rPr>
          <w:t>94</w:t>
        </w:r>
        <w:r w:rsidR="005F6BC2">
          <w:rPr>
            <w:webHidden/>
          </w:rPr>
          <w:fldChar w:fldCharType="end"/>
        </w:r>
      </w:hyperlink>
    </w:p>
    <w:p w14:paraId="078C805A" w14:textId="26F67A69" w:rsidR="00845D23" w:rsidRPr="00841F54" w:rsidRDefault="005772CC" w:rsidP="00E22A9D">
      <w:pPr>
        <w:rPr>
          <w:rFonts w:eastAsiaTheme="minorHAnsi" w:cstheme="minorBidi"/>
        </w:rPr>
      </w:pPr>
      <w:r w:rsidRPr="00841F54">
        <w:rPr>
          <w:rFonts w:eastAsiaTheme="minorHAnsi" w:cstheme="minorBidi"/>
        </w:rPr>
        <w:fldChar w:fldCharType="end"/>
      </w:r>
    </w:p>
    <w:p w14:paraId="078C805B" w14:textId="77777777" w:rsidR="00845D23" w:rsidRPr="00841F54" w:rsidRDefault="00845D23" w:rsidP="00E22A9D">
      <w:pPr>
        <w:rPr>
          <w:rFonts w:eastAsiaTheme="minorHAnsi" w:cstheme="minorBidi"/>
        </w:rPr>
      </w:pPr>
    </w:p>
    <w:p w14:paraId="078C805C" w14:textId="77777777" w:rsidR="00845D23" w:rsidRPr="00841F54" w:rsidRDefault="00845D23" w:rsidP="00E22A9D">
      <w:pPr>
        <w:rPr>
          <w:rFonts w:eastAsiaTheme="minorHAnsi" w:cstheme="minorBidi"/>
        </w:rPr>
        <w:sectPr w:rsidR="00845D23" w:rsidRPr="00841F54" w:rsidSect="008603B2">
          <w:headerReference w:type="default" r:id="rId17"/>
          <w:pgSz w:w="12240" w:h="15840" w:code="9"/>
          <w:pgMar w:top="1440" w:right="1440" w:bottom="1440" w:left="1440" w:header="720" w:footer="720" w:gutter="0"/>
          <w:pgNumType w:fmt="lowerRoman" w:start="4"/>
          <w:cols w:space="720"/>
        </w:sectPr>
      </w:pPr>
    </w:p>
    <w:p w14:paraId="078C805D" w14:textId="5B0E0941" w:rsidR="007B78E7" w:rsidRDefault="000332B9" w:rsidP="0090069A">
      <w:pPr>
        <w:pStyle w:val="Heading1"/>
      </w:pPr>
      <w:bookmarkStart w:id="4" w:name="_Toc150325211"/>
      <w:bookmarkStart w:id="5" w:name="_Toc403630050"/>
      <w:bookmarkStart w:id="6" w:name="_Toc414852622"/>
      <w:bookmarkStart w:id="7" w:name="_Toc498005918"/>
      <w:r>
        <w:lastRenderedPageBreak/>
        <w:t>Introduction</w:t>
      </w:r>
      <w:bookmarkEnd w:id="4"/>
      <w:bookmarkEnd w:id="5"/>
      <w:bookmarkEnd w:id="6"/>
      <w:bookmarkEnd w:id="7"/>
    </w:p>
    <w:p w14:paraId="078C805E" w14:textId="2737A5D5" w:rsidR="000332B9" w:rsidRPr="00841F54" w:rsidRDefault="000332B9" w:rsidP="00714CC4">
      <w:pPr>
        <w:pStyle w:val="Heading2"/>
      </w:pPr>
      <w:bookmarkStart w:id="8" w:name="_Toc414852623"/>
      <w:bookmarkStart w:id="9" w:name="_Toc498005919"/>
      <w:r w:rsidRPr="00841F54">
        <w:t>Purpose of PCE</w:t>
      </w:r>
      <w:bookmarkEnd w:id="8"/>
      <w:bookmarkEnd w:id="9"/>
    </w:p>
    <w:p w14:paraId="078C805F" w14:textId="77777777" w:rsidR="00714CC4" w:rsidRPr="00841F54" w:rsidRDefault="00714CC4" w:rsidP="00E22A9D">
      <w:pPr>
        <w:rPr>
          <w:rFonts w:eastAsiaTheme="minorHAnsi" w:cstheme="minorBidi"/>
        </w:rPr>
      </w:pPr>
      <w:r w:rsidRPr="00841F54">
        <w:rPr>
          <w:rFonts w:eastAsiaTheme="minorHAnsi" w:cstheme="minorBidi"/>
        </w:rPr>
        <w:t>Patient Care Encounter (PCE) helps sites collect, manage, and display outpatient encounter data (including providers, procedure codes, and diagnostic codes) in compliance with the 10/1/96 Ambulatory Care Data Capture mandate from the Undersecretary of Health.</w:t>
      </w:r>
    </w:p>
    <w:p w14:paraId="078C8060" w14:textId="77777777" w:rsidR="00714CC4" w:rsidRPr="00841F54" w:rsidRDefault="00714CC4" w:rsidP="00E22A9D">
      <w:pPr>
        <w:rPr>
          <w:rFonts w:eastAsiaTheme="minorHAnsi" w:cstheme="minorBidi"/>
        </w:rPr>
      </w:pPr>
      <w:r w:rsidRPr="00841F54">
        <w:rPr>
          <w:rFonts w:eastAsiaTheme="minorHAnsi" w:cstheme="minorBidi"/>
        </w:rPr>
        <w:t>Patient Care Encounter (PCE) adds to current VISTA (DHCP) patient information by capturing clinical data resulting from a patient encounter, including problems treated, procedures done and provider information, as well as immunizations, skin tests, treatments, and patient education.</w:t>
      </w:r>
    </w:p>
    <w:p w14:paraId="078C8061" w14:textId="333FDD99" w:rsidR="00714CC4" w:rsidRPr="00841F54" w:rsidRDefault="00714CC4" w:rsidP="00E22A9D">
      <w:pPr>
        <w:rPr>
          <w:rFonts w:eastAsiaTheme="minorHAnsi" w:cstheme="minorBidi"/>
        </w:rPr>
      </w:pPr>
      <w:r w:rsidRPr="00841F54">
        <w:rPr>
          <w:rFonts w:eastAsiaTheme="minorHAnsi" w:cstheme="minorBidi"/>
        </w:rPr>
        <w:t>The goal of PCE is to provide an underlying database structure</w:t>
      </w:r>
      <w:r w:rsidR="0079129E" w:rsidRPr="00841F54">
        <w:rPr>
          <w:rFonts w:eastAsiaTheme="minorHAnsi" w:cstheme="minorBidi"/>
        </w:rPr>
        <w:t>,</w:t>
      </w:r>
      <w:r w:rsidRPr="00841F54">
        <w:rPr>
          <w:rFonts w:eastAsiaTheme="minorHAnsi" w:cstheme="minorBidi"/>
        </w:rPr>
        <w:t xml:space="preserve"> which enables the collection and management of clinical data from multiple data collection sources, including scanners, user interfaces, and non-interactive ancillary interfaces. The key users of this clinical data are clinicians, management, Quality Assurance, and Scheduling personnel.</w:t>
      </w:r>
    </w:p>
    <w:p w14:paraId="078C8062" w14:textId="628FE962" w:rsidR="007B78E7" w:rsidRPr="00841F54" w:rsidRDefault="00714CC4" w:rsidP="00714CC4">
      <w:pPr>
        <w:pStyle w:val="Heading2"/>
      </w:pPr>
      <w:bookmarkStart w:id="10" w:name="_Toc414852624"/>
      <w:bookmarkStart w:id="11" w:name="_Toc498005920"/>
      <w:r w:rsidRPr="00841F54">
        <w:t>Functionality</w:t>
      </w:r>
      <w:bookmarkEnd w:id="10"/>
      <w:bookmarkEnd w:id="11"/>
    </w:p>
    <w:p w14:paraId="078C8063" w14:textId="77777777" w:rsidR="00714CC4" w:rsidRPr="00841F54" w:rsidRDefault="00714CC4" w:rsidP="00E22A9D">
      <w:pPr>
        <w:rPr>
          <w:rFonts w:eastAsiaTheme="minorHAnsi" w:cstheme="minorBidi"/>
        </w:rPr>
      </w:pPr>
      <w:r w:rsidRPr="00841F54">
        <w:rPr>
          <w:rFonts w:eastAsiaTheme="minorHAnsi" w:cstheme="minorBidi"/>
        </w:rPr>
        <w:t>The primary functions exported with Version 1.0 of PCE are:</w:t>
      </w:r>
    </w:p>
    <w:p w14:paraId="078C8064" w14:textId="77777777" w:rsidR="00714CC4" w:rsidRPr="00841F54" w:rsidRDefault="00714CC4" w:rsidP="00E22A9D">
      <w:pPr>
        <w:numPr>
          <w:ilvl w:val="0"/>
          <w:numId w:val="5"/>
        </w:numPr>
        <w:rPr>
          <w:rFonts w:eastAsiaTheme="minorHAnsi" w:cstheme="minorBidi"/>
        </w:rPr>
      </w:pPr>
      <w:r w:rsidRPr="00841F54">
        <w:rPr>
          <w:rFonts w:eastAsiaTheme="minorHAnsi" w:cstheme="minorBidi"/>
        </w:rPr>
        <w:t>Collection and management of outpatient encounter data.</w:t>
      </w:r>
    </w:p>
    <w:p w14:paraId="078C8065" w14:textId="77777777" w:rsidR="00714CC4" w:rsidRPr="00841F54" w:rsidRDefault="00714CC4" w:rsidP="00E22A9D">
      <w:pPr>
        <w:numPr>
          <w:ilvl w:val="0"/>
          <w:numId w:val="5"/>
        </w:numPr>
        <w:rPr>
          <w:rFonts w:eastAsiaTheme="minorHAnsi" w:cstheme="minorBidi"/>
        </w:rPr>
      </w:pPr>
      <w:proofErr w:type="gramStart"/>
      <w:r w:rsidRPr="00841F54">
        <w:rPr>
          <w:rFonts w:eastAsiaTheme="minorHAnsi" w:cstheme="minorBidi"/>
        </w:rPr>
        <w:t>Presentation of outpatient encounter</w:t>
      </w:r>
      <w:proofErr w:type="gramEnd"/>
      <w:r w:rsidRPr="00841F54">
        <w:rPr>
          <w:rFonts w:eastAsiaTheme="minorHAnsi" w:cstheme="minorBidi"/>
        </w:rPr>
        <w:t xml:space="preserve"> data through Health Summary components and Clinical Reports.</w:t>
      </w:r>
    </w:p>
    <w:p w14:paraId="078C8066" w14:textId="77777777" w:rsidR="00714CC4" w:rsidRPr="00841F54" w:rsidRDefault="00714CC4" w:rsidP="00E22A9D">
      <w:pPr>
        <w:rPr>
          <w:rFonts w:eastAsiaTheme="minorHAnsi" w:cstheme="minorBidi"/>
        </w:rPr>
      </w:pPr>
      <w:r w:rsidRPr="00841F54">
        <w:rPr>
          <w:rFonts w:eastAsiaTheme="minorHAnsi" w:cstheme="minorBidi"/>
        </w:rPr>
        <w:t xml:space="preserve">Outpatient encounter data is captured through interactive and non-interactive interfaces. </w:t>
      </w:r>
    </w:p>
    <w:p w14:paraId="078C8067" w14:textId="636DDA09" w:rsidR="00714CC4" w:rsidRPr="00841F54" w:rsidRDefault="00714CC4" w:rsidP="008E6CAB">
      <w:pPr>
        <w:pStyle w:val="Heading3"/>
        <w:rPr>
          <w:rFonts w:eastAsiaTheme="minorHAnsi"/>
        </w:rPr>
      </w:pPr>
      <w:bookmarkStart w:id="12" w:name="_Toc414852625"/>
      <w:bookmarkStart w:id="13" w:name="_Toc498005921"/>
      <w:r w:rsidRPr="00841F54">
        <w:rPr>
          <w:rFonts w:eastAsiaTheme="minorHAnsi"/>
        </w:rPr>
        <w:t>Interactive interfaces</w:t>
      </w:r>
      <w:bookmarkEnd w:id="12"/>
      <w:bookmarkEnd w:id="13"/>
    </w:p>
    <w:p w14:paraId="078C8068" w14:textId="77777777" w:rsidR="00714CC4" w:rsidRPr="00841F54" w:rsidRDefault="00714CC4" w:rsidP="00E22A9D">
      <w:pPr>
        <w:numPr>
          <w:ilvl w:val="0"/>
          <w:numId w:val="6"/>
        </w:numPr>
        <w:rPr>
          <w:rFonts w:eastAsiaTheme="minorHAnsi" w:cstheme="minorBidi"/>
        </w:rPr>
      </w:pPr>
      <w:r w:rsidRPr="00841F54">
        <w:rPr>
          <w:rFonts w:eastAsiaTheme="minorHAnsi" w:cstheme="minorBidi"/>
        </w:rPr>
        <w:t xml:space="preserve">Online data capture through a user interface developed with List Manager </w:t>
      </w:r>
      <w:proofErr w:type="gramStart"/>
      <w:r w:rsidRPr="00841F54">
        <w:rPr>
          <w:rFonts w:eastAsiaTheme="minorHAnsi" w:cstheme="minorBidi"/>
        </w:rPr>
        <w:t>tools</w:t>
      </w:r>
      <w:proofErr w:type="gramEnd"/>
      <w:r w:rsidRPr="00841F54">
        <w:rPr>
          <w:rFonts w:eastAsiaTheme="minorHAnsi" w:cstheme="minorBidi"/>
        </w:rPr>
        <w:t>.</w:t>
      </w:r>
    </w:p>
    <w:p w14:paraId="078C8069" w14:textId="77777777" w:rsidR="00714CC4" w:rsidRPr="00841F54" w:rsidRDefault="00714CC4" w:rsidP="00E22A9D">
      <w:pPr>
        <w:numPr>
          <w:ilvl w:val="0"/>
          <w:numId w:val="6"/>
        </w:numPr>
        <w:rPr>
          <w:rFonts w:eastAsiaTheme="minorHAnsi" w:cstheme="minorBidi"/>
        </w:rPr>
      </w:pPr>
      <w:r w:rsidRPr="00841F54">
        <w:rPr>
          <w:rFonts w:eastAsiaTheme="minorHAnsi" w:cstheme="minorBidi"/>
        </w:rPr>
        <w:t>Online data capture in which Scheduling integrates with PCE to collect checkout information.</w:t>
      </w:r>
    </w:p>
    <w:p w14:paraId="078C806A" w14:textId="282BDE25" w:rsidR="00714CC4" w:rsidRPr="00841F54" w:rsidRDefault="00714CC4" w:rsidP="008E6CAB">
      <w:pPr>
        <w:pStyle w:val="Heading3"/>
        <w:rPr>
          <w:rFonts w:eastAsiaTheme="minorHAnsi"/>
        </w:rPr>
      </w:pPr>
      <w:bookmarkStart w:id="14" w:name="_Toc414852626"/>
      <w:bookmarkStart w:id="15" w:name="_Toc498005922"/>
      <w:r w:rsidRPr="00841F54">
        <w:rPr>
          <w:rFonts w:eastAsiaTheme="minorHAnsi"/>
        </w:rPr>
        <w:t>Non-interactive interfaces</w:t>
      </w:r>
      <w:bookmarkEnd w:id="14"/>
      <w:bookmarkEnd w:id="15"/>
    </w:p>
    <w:p w14:paraId="078C806B" w14:textId="26347E3F" w:rsidR="00714CC4" w:rsidRPr="00841F54" w:rsidRDefault="00714CC4" w:rsidP="00E22A9D">
      <w:pPr>
        <w:numPr>
          <w:ilvl w:val="0"/>
          <w:numId w:val="7"/>
        </w:numPr>
        <w:rPr>
          <w:rFonts w:eastAsiaTheme="minorHAnsi" w:cstheme="minorBidi"/>
        </w:rPr>
      </w:pPr>
      <w:r w:rsidRPr="00841F54">
        <w:rPr>
          <w:rFonts w:eastAsiaTheme="minorHAnsi" w:cstheme="minorBidi"/>
        </w:rPr>
        <w:t xml:space="preserve">PCE Device Interface, which supports the collection of encounter form data from scanners such as PANDAS, </w:t>
      </w:r>
      <w:proofErr w:type="spellStart"/>
      <w:r w:rsidR="0083110A" w:rsidRPr="00841F54">
        <w:rPr>
          <w:rFonts w:eastAsiaTheme="minorHAnsi" w:cstheme="minorBidi"/>
        </w:rPr>
        <w:t>TeleForm</w:t>
      </w:r>
      <w:proofErr w:type="spellEnd"/>
      <w:r w:rsidRPr="00841F54">
        <w:rPr>
          <w:rFonts w:eastAsiaTheme="minorHAnsi" w:cstheme="minorBidi"/>
        </w:rPr>
        <w:t>, and Automated Information Collection System (AICS), also supports workstation collection of outpatient encounter data.</w:t>
      </w:r>
    </w:p>
    <w:p w14:paraId="078C806C" w14:textId="3F30C4BD" w:rsidR="00714CC4" w:rsidRPr="00841F54" w:rsidRDefault="00714CC4" w:rsidP="00E22A9D">
      <w:pPr>
        <w:numPr>
          <w:ilvl w:val="0"/>
          <w:numId w:val="7"/>
        </w:numPr>
        <w:rPr>
          <w:rFonts w:eastAsiaTheme="minorHAnsi" w:cstheme="minorBidi"/>
        </w:rPr>
      </w:pPr>
      <w:r w:rsidRPr="00841F54">
        <w:rPr>
          <w:rFonts w:eastAsiaTheme="minorHAnsi" w:cstheme="minorBidi"/>
        </w:rPr>
        <w:t>PCE application programming interfaces (API)</w:t>
      </w:r>
      <w:r w:rsidR="00451A47" w:rsidRPr="00841F54">
        <w:rPr>
          <w:rFonts w:eastAsiaTheme="minorHAnsi" w:cstheme="minorBidi"/>
        </w:rPr>
        <w:t>,</w:t>
      </w:r>
      <w:r w:rsidRPr="00841F54">
        <w:rPr>
          <w:rFonts w:eastAsiaTheme="minorHAnsi" w:cstheme="minorBidi"/>
        </w:rPr>
        <w:t xml:space="preserve"> which support</w:t>
      </w:r>
      <w:r w:rsidR="00451A47" w:rsidRPr="00841F54">
        <w:rPr>
          <w:rFonts w:eastAsiaTheme="minorHAnsi" w:cstheme="minorBidi"/>
        </w:rPr>
        <w:t>s</w:t>
      </w:r>
      <w:r w:rsidRPr="00841F54">
        <w:rPr>
          <w:rFonts w:eastAsiaTheme="minorHAnsi" w:cstheme="minorBidi"/>
        </w:rPr>
        <w:t xml:space="preserve"> the collection of outpatient encounter data from ancillary packages such as Laboratory, Radiology, Text Integration Utility (TIU), and Computerized Patient Record System (CPRS).</w:t>
      </w:r>
    </w:p>
    <w:p w14:paraId="078C806D" w14:textId="0DF14906" w:rsidR="006847BA" w:rsidRPr="00841F54" w:rsidRDefault="00714CC4" w:rsidP="00714CC4">
      <w:pPr>
        <w:pStyle w:val="Heading2"/>
      </w:pPr>
      <w:bookmarkStart w:id="16" w:name="_Toc414852627"/>
      <w:bookmarkStart w:id="17" w:name="_Toc498005923"/>
      <w:r w:rsidRPr="00841F54">
        <w:t>Impact of PCE on IRM</w:t>
      </w:r>
      <w:bookmarkEnd w:id="16"/>
      <w:bookmarkEnd w:id="17"/>
    </w:p>
    <w:p w14:paraId="078C806E" w14:textId="77777777" w:rsidR="00714CC4" w:rsidRPr="00841F54" w:rsidRDefault="00714CC4" w:rsidP="00E22A9D">
      <w:pPr>
        <w:rPr>
          <w:rFonts w:eastAsiaTheme="minorHAnsi" w:cstheme="minorBidi"/>
        </w:rPr>
      </w:pPr>
      <w:r w:rsidRPr="00841F54">
        <w:rPr>
          <w:rFonts w:eastAsiaTheme="minorHAnsi" w:cstheme="minorBidi"/>
        </w:rPr>
        <w:t>Sites must evaluate functionality exported with PCE and then choose to implement the portions that will enhance current data collection practices at their facilities.</w:t>
      </w:r>
    </w:p>
    <w:p w14:paraId="078C806F" w14:textId="77777777" w:rsidR="00714CC4" w:rsidRPr="00841F54" w:rsidRDefault="00714CC4" w:rsidP="00E22A9D">
      <w:pPr>
        <w:rPr>
          <w:rFonts w:eastAsiaTheme="minorHAnsi" w:cstheme="minorBidi"/>
        </w:rPr>
      </w:pPr>
      <w:r w:rsidRPr="00841F54">
        <w:rPr>
          <w:rFonts w:eastAsiaTheme="minorHAnsi" w:cstheme="minorBidi"/>
        </w:rPr>
        <w:lastRenderedPageBreak/>
        <w:t>PCE will need a clinical coordinator to help facilitate data capture implementation and health summary type modifications.</w:t>
      </w:r>
    </w:p>
    <w:p w14:paraId="078C8070" w14:textId="77777777" w:rsidR="00714CC4" w:rsidRPr="00841F54" w:rsidRDefault="00714CC4" w:rsidP="00E22A9D">
      <w:pPr>
        <w:rPr>
          <w:rFonts w:eastAsiaTheme="minorHAnsi" w:cstheme="minorBidi"/>
        </w:rPr>
      </w:pPr>
      <w:r w:rsidRPr="00841F54">
        <w:rPr>
          <w:rFonts w:eastAsiaTheme="minorHAnsi" w:cstheme="minorBidi"/>
        </w:rPr>
        <w:t>Patient Care Encounter is used as a clinical repository for data from many data collection sources, including scanning devices such as PANDAS and TELEFORM, the Automated Information Collection System (AICS), or the Graphical User Interface (GUI) physician workstation, as well as manual data entry options in Scheduling and PCE. The table below lists estimated disk space requirements for PCE/Visit Tracking for four levels of facility complexity. Estimates are based on adding 83k to the database for every 100 encounters, where each encounter averages two procedures, one diagnosis, and one provider. Each visit averages 1.9 encounters, based on stop code reporting per visit transmitted to Austin.</w:t>
      </w:r>
    </w:p>
    <w:tbl>
      <w:tblPr>
        <w:tblStyle w:val="LightShading-Accent2"/>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115" w:type="dxa"/>
          <w:right w:w="115" w:type="dxa"/>
        </w:tblCellMar>
        <w:tblLook w:val="04A0" w:firstRow="1" w:lastRow="0" w:firstColumn="1" w:lastColumn="0" w:noHBand="0" w:noVBand="1"/>
        <w:tblCaption w:val="Patient Care Encounter complexity levels"/>
        <w:tblDescription w:val="estimated disk space"/>
      </w:tblPr>
      <w:tblGrid>
        <w:gridCol w:w="1618"/>
        <w:gridCol w:w="3986"/>
        <w:gridCol w:w="3986"/>
      </w:tblGrid>
      <w:tr w:rsidR="00714CC4" w:rsidRPr="00841F54" w14:paraId="078C8074" w14:textId="77777777" w:rsidTr="00D24125">
        <w:trPr>
          <w:cnfStyle w:val="100000000000" w:firstRow="1" w:lastRow="0" w:firstColumn="0" w:lastColumn="0" w:oddVBand="0" w:evenVBand="0" w:oddHBand="0" w:evenHBand="0" w:firstRowFirstColumn="0" w:firstRowLastColumn="0" w:lastRowFirstColumn="0" w:lastRowLastColumn="0"/>
          <w:trHeight w:val="548"/>
          <w:tblHeader/>
        </w:trPr>
        <w:tc>
          <w:tcPr>
            <w:cnfStyle w:val="001000000000" w:firstRow="0" w:lastRow="0" w:firstColumn="1" w:lastColumn="0" w:oddVBand="0" w:evenVBand="0" w:oddHBand="0" w:evenHBand="0" w:firstRowFirstColumn="0" w:firstRowLastColumn="0" w:lastRowFirstColumn="0" w:lastRowLastColumn="0"/>
            <w:tcW w:w="844" w:type="pct"/>
            <w:tcBorders>
              <w:top w:val="none" w:sz="0" w:space="0" w:color="auto"/>
              <w:left w:val="none" w:sz="0" w:space="0" w:color="auto"/>
              <w:bottom w:val="none" w:sz="0" w:space="0" w:color="auto"/>
              <w:right w:val="none" w:sz="0" w:space="0" w:color="auto"/>
            </w:tcBorders>
          </w:tcPr>
          <w:p w14:paraId="078C8071" w14:textId="77777777" w:rsidR="00714CC4" w:rsidRPr="00841F54" w:rsidRDefault="00714CC4" w:rsidP="003D10FB">
            <w:pPr>
              <w:rPr>
                <w:rFonts w:eastAsiaTheme="minorHAnsi"/>
              </w:rPr>
            </w:pPr>
            <w:r w:rsidRPr="00841F54">
              <w:rPr>
                <w:rFonts w:eastAsiaTheme="minorHAnsi"/>
              </w:rPr>
              <w:t>Complexity Level</w:t>
            </w:r>
          </w:p>
        </w:tc>
        <w:tc>
          <w:tcPr>
            <w:tcW w:w="2078" w:type="pct"/>
            <w:tcBorders>
              <w:top w:val="none" w:sz="0" w:space="0" w:color="auto"/>
              <w:left w:val="none" w:sz="0" w:space="0" w:color="auto"/>
              <w:bottom w:val="none" w:sz="0" w:space="0" w:color="auto"/>
              <w:right w:val="none" w:sz="0" w:space="0" w:color="auto"/>
            </w:tcBorders>
          </w:tcPr>
          <w:p w14:paraId="078C8072" w14:textId="77777777" w:rsidR="00714CC4" w:rsidRPr="00841F54" w:rsidRDefault="00714CC4" w:rsidP="003D10FB">
            <w:pPr>
              <w:cnfStyle w:val="100000000000" w:firstRow="1"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Average # of Ambulatory Visits/Year</w:t>
            </w:r>
          </w:p>
        </w:tc>
        <w:tc>
          <w:tcPr>
            <w:tcW w:w="2078" w:type="pct"/>
            <w:tcBorders>
              <w:top w:val="none" w:sz="0" w:space="0" w:color="auto"/>
              <w:left w:val="none" w:sz="0" w:space="0" w:color="auto"/>
              <w:bottom w:val="none" w:sz="0" w:space="0" w:color="auto"/>
              <w:right w:val="none" w:sz="0" w:space="0" w:color="auto"/>
            </w:tcBorders>
          </w:tcPr>
          <w:p w14:paraId="078C8073" w14:textId="77777777" w:rsidR="00714CC4" w:rsidRPr="00841F54" w:rsidRDefault="00714CC4" w:rsidP="003D10FB">
            <w:pPr>
              <w:cnfStyle w:val="100000000000" w:firstRow="1"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Estimated Disk Space Requirements/Year</w:t>
            </w:r>
          </w:p>
        </w:tc>
      </w:tr>
      <w:tr w:rsidR="00714CC4" w:rsidRPr="00841F54" w14:paraId="078C8078" w14:textId="77777777" w:rsidTr="00DF01F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844" w:type="pct"/>
            <w:tcBorders>
              <w:left w:val="none" w:sz="0" w:space="0" w:color="auto"/>
              <w:right w:val="none" w:sz="0" w:space="0" w:color="auto"/>
            </w:tcBorders>
          </w:tcPr>
          <w:p w14:paraId="078C8075" w14:textId="77777777" w:rsidR="00714CC4" w:rsidRPr="00841F54" w:rsidRDefault="00714CC4" w:rsidP="003D10FB">
            <w:pPr>
              <w:rPr>
                <w:rFonts w:eastAsiaTheme="minorHAnsi"/>
              </w:rPr>
            </w:pPr>
            <w:r w:rsidRPr="00841F54">
              <w:rPr>
                <w:rFonts w:eastAsiaTheme="minorHAnsi"/>
              </w:rPr>
              <w:t>1</w:t>
            </w:r>
          </w:p>
        </w:tc>
        <w:tc>
          <w:tcPr>
            <w:tcW w:w="2078" w:type="pct"/>
            <w:tcBorders>
              <w:left w:val="none" w:sz="0" w:space="0" w:color="auto"/>
              <w:right w:val="none" w:sz="0" w:space="0" w:color="auto"/>
            </w:tcBorders>
          </w:tcPr>
          <w:p w14:paraId="078C8076"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254,018</w:t>
            </w:r>
          </w:p>
        </w:tc>
        <w:tc>
          <w:tcPr>
            <w:tcW w:w="2078" w:type="pct"/>
            <w:tcBorders>
              <w:left w:val="none" w:sz="0" w:space="0" w:color="auto"/>
              <w:right w:val="none" w:sz="0" w:space="0" w:color="auto"/>
            </w:tcBorders>
          </w:tcPr>
          <w:p w14:paraId="078C8077"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400mb</w:t>
            </w:r>
          </w:p>
        </w:tc>
      </w:tr>
      <w:tr w:rsidR="00714CC4" w:rsidRPr="00841F54" w14:paraId="078C807C" w14:textId="77777777" w:rsidTr="00DF01F7">
        <w:trPr>
          <w:trHeight w:val="144"/>
        </w:trPr>
        <w:tc>
          <w:tcPr>
            <w:cnfStyle w:val="001000000000" w:firstRow="0" w:lastRow="0" w:firstColumn="1" w:lastColumn="0" w:oddVBand="0" w:evenVBand="0" w:oddHBand="0" w:evenHBand="0" w:firstRowFirstColumn="0" w:firstRowLastColumn="0" w:lastRowFirstColumn="0" w:lastRowLastColumn="0"/>
            <w:tcW w:w="844" w:type="pct"/>
          </w:tcPr>
          <w:p w14:paraId="078C8079" w14:textId="77777777" w:rsidR="00714CC4" w:rsidRPr="00841F54" w:rsidRDefault="00714CC4" w:rsidP="003D10FB">
            <w:pPr>
              <w:rPr>
                <w:rFonts w:eastAsiaTheme="minorHAnsi"/>
              </w:rPr>
            </w:pPr>
            <w:r w:rsidRPr="00841F54">
              <w:rPr>
                <w:rFonts w:eastAsiaTheme="minorHAnsi"/>
              </w:rPr>
              <w:t>2</w:t>
            </w:r>
          </w:p>
        </w:tc>
        <w:tc>
          <w:tcPr>
            <w:tcW w:w="2078" w:type="pct"/>
          </w:tcPr>
          <w:p w14:paraId="078C807A"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149,101</w:t>
            </w:r>
          </w:p>
        </w:tc>
        <w:tc>
          <w:tcPr>
            <w:tcW w:w="2078" w:type="pct"/>
          </w:tcPr>
          <w:p w14:paraId="078C807B"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234mg</w:t>
            </w:r>
          </w:p>
        </w:tc>
      </w:tr>
      <w:tr w:rsidR="00714CC4" w:rsidRPr="00841F54" w14:paraId="078C8080" w14:textId="77777777" w:rsidTr="00DF01F7">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44" w:type="pct"/>
            <w:tcBorders>
              <w:left w:val="none" w:sz="0" w:space="0" w:color="auto"/>
              <w:right w:val="none" w:sz="0" w:space="0" w:color="auto"/>
            </w:tcBorders>
          </w:tcPr>
          <w:p w14:paraId="078C807D" w14:textId="77777777" w:rsidR="00714CC4" w:rsidRPr="00841F54" w:rsidRDefault="00714CC4" w:rsidP="003D10FB">
            <w:pPr>
              <w:rPr>
                <w:rFonts w:eastAsiaTheme="minorHAnsi"/>
              </w:rPr>
            </w:pPr>
            <w:r w:rsidRPr="00841F54">
              <w:rPr>
                <w:rFonts w:eastAsiaTheme="minorHAnsi"/>
              </w:rPr>
              <w:t>3</w:t>
            </w:r>
          </w:p>
        </w:tc>
        <w:tc>
          <w:tcPr>
            <w:tcW w:w="2078" w:type="pct"/>
            <w:tcBorders>
              <w:left w:val="none" w:sz="0" w:space="0" w:color="auto"/>
              <w:right w:val="none" w:sz="0" w:space="0" w:color="auto"/>
            </w:tcBorders>
          </w:tcPr>
          <w:p w14:paraId="078C807E"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92,761</w:t>
            </w:r>
          </w:p>
        </w:tc>
        <w:tc>
          <w:tcPr>
            <w:tcW w:w="2078" w:type="pct"/>
            <w:tcBorders>
              <w:left w:val="none" w:sz="0" w:space="0" w:color="auto"/>
              <w:right w:val="none" w:sz="0" w:space="0" w:color="auto"/>
            </w:tcBorders>
          </w:tcPr>
          <w:p w14:paraId="078C807F" w14:textId="77777777" w:rsidR="00714CC4" w:rsidRPr="00841F54" w:rsidRDefault="00714CC4" w:rsidP="003D10FB">
            <w:pPr>
              <w:cnfStyle w:val="000000100000" w:firstRow="0" w:lastRow="0" w:firstColumn="0" w:lastColumn="0" w:oddVBand="0" w:evenVBand="0" w:oddHBand="1" w:evenHBand="0" w:firstRowFirstColumn="0" w:firstRowLastColumn="0" w:lastRowFirstColumn="0" w:lastRowLastColumn="0"/>
              <w:rPr>
                <w:rFonts w:eastAsiaTheme="minorHAnsi"/>
              </w:rPr>
            </w:pPr>
            <w:r w:rsidRPr="00841F54">
              <w:rPr>
                <w:rFonts w:eastAsiaTheme="minorHAnsi"/>
              </w:rPr>
              <w:t>146mb</w:t>
            </w:r>
          </w:p>
        </w:tc>
      </w:tr>
      <w:tr w:rsidR="00714CC4" w:rsidRPr="00841F54" w14:paraId="078C8084" w14:textId="77777777" w:rsidTr="00DF01F7">
        <w:trPr>
          <w:trHeight w:val="144"/>
        </w:trPr>
        <w:tc>
          <w:tcPr>
            <w:cnfStyle w:val="001000000000" w:firstRow="0" w:lastRow="0" w:firstColumn="1" w:lastColumn="0" w:oddVBand="0" w:evenVBand="0" w:oddHBand="0" w:evenHBand="0" w:firstRowFirstColumn="0" w:firstRowLastColumn="0" w:lastRowFirstColumn="0" w:lastRowLastColumn="0"/>
            <w:tcW w:w="844" w:type="pct"/>
          </w:tcPr>
          <w:p w14:paraId="078C8081" w14:textId="77777777" w:rsidR="00714CC4" w:rsidRPr="00841F54" w:rsidRDefault="00714CC4" w:rsidP="003D10FB">
            <w:pPr>
              <w:rPr>
                <w:rFonts w:eastAsiaTheme="minorHAnsi"/>
              </w:rPr>
            </w:pPr>
            <w:r w:rsidRPr="00841F54">
              <w:rPr>
                <w:rFonts w:eastAsiaTheme="minorHAnsi"/>
              </w:rPr>
              <w:t>4</w:t>
            </w:r>
          </w:p>
        </w:tc>
        <w:tc>
          <w:tcPr>
            <w:tcW w:w="2078" w:type="pct"/>
          </w:tcPr>
          <w:p w14:paraId="078C8082"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71,371</w:t>
            </w:r>
          </w:p>
        </w:tc>
        <w:tc>
          <w:tcPr>
            <w:tcW w:w="2078" w:type="pct"/>
          </w:tcPr>
          <w:p w14:paraId="078C8083" w14:textId="77777777" w:rsidR="00714CC4" w:rsidRPr="00841F54" w:rsidRDefault="00714CC4" w:rsidP="003D10FB">
            <w:pPr>
              <w:cnfStyle w:val="000000000000" w:firstRow="0" w:lastRow="0" w:firstColumn="0" w:lastColumn="0" w:oddVBand="0" w:evenVBand="0" w:oddHBand="0" w:evenHBand="0" w:firstRowFirstColumn="0" w:firstRowLastColumn="0" w:lastRowFirstColumn="0" w:lastRowLastColumn="0"/>
              <w:rPr>
                <w:rFonts w:eastAsiaTheme="minorHAnsi"/>
              </w:rPr>
            </w:pPr>
            <w:r w:rsidRPr="00841F54">
              <w:rPr>
                <w:rFonts w:eastAsiaTheme="minorHAnsi"/>
              </w:rPr>
              <w:t>112mb</w:t>
            </w:r>
          </w:p>
        </w:tc>
      </w:tr>
    </w:tbl>
    <w:p w14:paraId="078C8085" w14:textId="37A4DE5C" w:rsidR="00714CC4" w:rsidRPr="00841F54" w:rsidRDefault="00714CC4" w:rsidP="008E6CAB">
      <w:pPr>
        <w:pStyle w:val="Heading3"/>
        <w:rPr>
          <w:rFonts w:eastAsiaTheme="minorHAnsi"/>
        </w:rPr>
      </w:pPr>
      <w:bookmarkStart w:id="18" w:name="_Toc414852628"/>
      <w:bookmarkStart w:id="19" w:name="_Toc498005924"/>
      <w:r w:rsidRPr="00841F54">
        <w:rPr>
          <w:rFonts w:eastAsiaTheme="minorHAnsi"/>
        </w:rPr>
        <w:t>MSM Sites</w:t>
      </w:r>
      <w:bookmarkEnd w:id="18"/>
      <w:bookmarkEnd w:id="19"/>
    </w:p>
    <w:p w14:paraId="078C8086" w14:textId="57B679FF" w:rsidR="00714CC4" w:rsidRPr="00841F54" w:rsidRDefault="0083110A" w:rsidP="00E22A9D">
      <w:pPr>
        <w:rPr>
          <w:rFonts w:eastAsiaTheme="minorHAnsi" w:cs="Arial"/>
        </w:rPr>
      </w:pPr>
      <w:r w:rsidRPr="00841F54">
        <w:rPr>
          <w:rFonts w:eastAsiaTheme="minorHAnsi" w:cstheme="minorBidi"/>
        </w:rPr>
        <w:t>Increase your Stack/Sto</w:t>
      </w:r>
      <w:r w:rsidR="00A3444B" w:rsidRPr="00841F54">
        <w:rPr>
          <w:rFonts w:eastAsiaTheme="minorHAnsi" w:cstheme="minorBidi"/>
        </w:rPr>
        <w:t>p to 24k to avoid STKOV errors, and the size of your partitions to 85k to avoid PGMOV errors.</w:t>
      </w:r>
    </w:p>
    <w:p w14:paraId="078C8087" w14:textId="50F1C774" w:rsidR="00714CC4" w:rsidRPr="00841F54" w:rsidRDefault="00714CC4" w:rsidP="008E6CAB">
      <w:pPr>
        <w:pStyle w:val="Heading3"/>
        <w:rPr>
          <w:rFonts w:eastAsiaTheme="minorHAnsi"/>
        </w:rPr>
      </w:pPr>
      <w:bookmarkStart w:id="20" w:name="_Toc414852629"/>
      <w:bookmarkStart w:id="21" w:name="_Toc498005925"/>
      <w:r w:rsidRPr="00841F54">
        <w:rPr>
          <w:rFonts w:eastAsiaTheme="minorHAnsi"/>
        </w:rPr>
        <w:t>SAC Exemption</w:t>
      </w:r>
      <w:bookmarkEnd w:id="20"/>
      <w:bookmarkEnd w:id="21"/>
    </w:p>
    <w:p w14:paraId="078C8088" w14:textId="66673319" w:rsidR="00714CC4" w:rsidRPr="00841F54" w:rsidRDefault="00A3444B" w:rsidP="00E22A9D">
      <w:pPr>
        <w:rPr>
          <w:rFonts w:eastAsiaTheme="minorHAnsi" w:cs="Arial"/>
        </w:rPr>
      </w:pPr>
      <w:r w:rsidRPr="00841F54">
        <w:rPr>
          <w:rFonts w:eastAsiaTheme="minorHAnsi" w:cstheme="minorBidi"/>
        </w:rPr>
        <w:t>PCE has requested an exemption to SAC 2.2.7</w:t>
      </w:r>
      <w:r w:rsidR="0083110A" w:rsidRPr="00841F54">
        <w:rPr>
          <w:rFonts w:eastAsiaTheme="minorHAnsi" w:cstheme="minorBidi"/>
        </w:rPr>
        <w:t>,</w:t>
      </w:r>
      <w:r w:rsidRPr="00841F54">
        <w:rPr>
          <w:rFonts w:eastAsiaTheme="minorHAnsi" w:cstheme="minorBidi"/>
        </w:rPr>
        <w:t xml:space="preserve"> which states the maximum routine size.</w:t>
      </w:r>
    </w:p>
    <w:p w14:paraId="078C8089" w14:textId="77777777" w:rsidR="00A3444B" w:rsidRPr="00841F54" w:rsidRDefault="00A3444B" w:rsidP="00E22A9D">
      <w:pPr>
        <w:rPr>
          <w:rFonts w:eastAsiaTheme="minorHAnsi" w:cstheme="minorBidi"/>
        </w:rPr>
      </w:pPr>
      <w:r w:rsidRPr="00841F54">
        <w:rPr>
          <w:rFonts w:eastAsiaTheme="minorHAnsi" w:cstheme="minorBidi"/>
        </w:rPr>
        <w:t>To avoid PGMOV errors, add an entry and exit action to dynamically increase/decrease the partition size as described below for the following options:</w:t>
      </w:r>
    </w:p>
    <w:p w14:paraId="078C808A"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Appointment Management [SDAM APPT MGT]</w:t>
      </w:r>
    </w:p>
    <w:p w14:paraId="078C808B"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Appointment Check-in/Check-out [SDAM APPT CHECK IN/OUT]</w:t>
      </w:r>
    </w:p>
    <w:p w14:paraId="078C808C"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Add/Edit Stop Codes [SDADDEDIT]</w:t>
      </w:r>
    </w:p>
    <w:p w14:paraId="078C808D"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Check-in/</w:t>
      </w:r>
      <w:proofErr w:type="spellStart"/>
      <w:r w:rsidRPr="00841F54">
        <w:rPr>
          <w:rFonts w:eastAsiaTheme="minorHAnsi" w:cstheme="minorBidi"/>
        </w:rPr>
        <w:t>Unsched</w:t>
      </w:r>
      <w:proofErr w:type="spellEnd"/>
      <w:r w:rsidRPr="00841F54">
        <w:rPr>
          <w:rFonts w:eastAsiaTheme="minorHAnsi" w:cstheme="minorBidi"/>
        </w:rPr>
        <w:t xml:space="preserve">. </w:t>
      </w:r>
      <w:proofErr w:type="spellStart"/>
      <w:r w:rsidRPr="00841F54">
        <w:rPr>
          <w:rFonts w:eastAsiaTheme="minorHAnsi" w:cstheme="minorBidi"/>
        </w:rPr>
        <w:t>Vsit</w:t>
      </w:r>
      <w:proofErr w:type="spellEnd"/>
      <w:r w:rsidRPr="00841F54">
        <w:rPr>
          <w:rFonts w:eastAsiaTheme="minorHAnsi" w:cstheme="minorBidi"/>
        </w:rPr>
        <w:t xml:space="preserve"> [SDI]</w:t>
      </w:r>
    </w:p>
    <w:p w14:paraId="078C808E"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Make Appointment [SDM]</w:t>
      </w:r>
    </w:p>
    <w:p w14:paraId="078C808F"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Multiple Appointment Booking [SDMULTIBOOK]</w:t>
      </w:r>
    </w:p>
    <w:p w14:paraId="078C8090"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Disposition an Application [DG DISPOSITION APPLICATION]</w:t>
      </w:r>
    </w:p>
    <w:p w14:paraId="078C8091"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Disposition Log Edit [DG DISPOSITION EDIT]</w:t>
      </w:r>
    </w:p>
    <w:p w14:paraId="078C8092"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t>Entry action: S %K=85 D INT^%PARTSIZ</w:t>
      </w:r>
    </w:p>
    <w:p w14:paraId="078C8093" w14:textId="77777777" w:rsidR="00A3444B" w:rsidRPr="00841F54" w:rsidRDefault="00A3444B" w:rsidP="00E22A9D">
      <w:pPr>
        <w:numPr>
          <w:ilvl w:val="0"/>
          <w:numId w:val="31"/>
        </w:numPr>
        <w:rPr>
          <w:rFonts w:eastAsiaTheme="minorHAnsi" w:cstheme="minorBidi"/>
        </w:rPr>
      </w:pPr>
      <w:r w:rsidRPr="00841F54">
        <w:rPr>
          <w:rFonts w:eastAsiaTheme="minorHAnsi" w:cstheme="minorBidi"/>
        </w:rPr>
        <w:lastRenderedPageBreak/>
        <w:t>Exit action:  S %K=40 D INT^%PARTSIZ</w:t>
      </w:r>
    </w:p>
    <w:p w14:paraId="078C8094" w14:textId="1C62C93C" w:rsidR="00714CC4" w:rsidRPr="00841F54" w:rsidRDefault="00A3444B" w:rsidP="008E6CAB">
      <w:pPr>
        <w:pStyle w:val="Heading3"/>
        <w:rPr>
          <w:rFonts w:eastAsiaTheme="minorHAnsi"/>
        </w:rPr>
      </w:pPr>
      <w:bookmarkStart w:id="22" w:name="_Toc414852630"/>
      <w:bookmarkStart w:id="23" w:name="_Toc498005926"/>
      <w:r w:rsidRPr="00841F54">
        <w:rPr>
          <w:rFonts w:eastAsiaTheme="minorHAnsi"/>
        </w:rPr>
        <w:t>DSM Sites</w:t>
      </w:r>
      <w:bookmarkEnd w:id="22"/>
      <w:bookmarkEnd w:id="23"/>
    </w:p>
    <w:p w14:paraId="078C8095" w14:textId="7E3E0A04" w:rsidR="00A3444B" w:rsidRPr="00841F54" w:rsidRDefault="00A3444B" w:rsidP="00E22A9D">
      <w:pPr>
        <w:rPr>
          <w:rFonts w:eastAsiaTheme="minorHAnsi" w:cstheme="minorBidi"/>
        </w:rPr>
      </w:pPr>
      <w:r w:rsidRPr="00841F54">
        <w:rPr>
          <w:rFonts w:eastAsiaTheme="minorHAnsi" w:cstheme="minorBidi"/>
        </w:rPr>
        <w:t>Expand string length for data and global references to accommodate Standards and Conventions (SAC) 2.3.2.2</w:t>
      </w:r>
      <w:r w:rsidR="00451A47" w:rsidRPr="00841F54">
        <w:rPr>
          <w:rFonts w:eastAsiaTheme="minorHAnsi" w:cstheme="minorBidi"/>
        </w:rPr>
        <w:t>,</w:t>
      </w:r>
      <w:r w:rsidRPr="00841F54">
        <w:rPr>
          <w:rFonts w:eastAsiaTheme="minorHAnsi" w:cstheme="minorBidi"/>
        </w:rPr>
        <w:t xml:space="preserve"> which extends the full evaluated length of a global reference to 200 characters.</w:t>
      </w:r>
    </w:p>
    <w:p w14:paraId="078C8096" w14:textId="77777777" w:rsidR="00A3444B" w:rsidRPr="00841F54" w:rsidRDefault="00A3444B" w:rsidP="00E22A9D">
      <w:pPr>
        <w:rPr>
          <w:rFonts w:eastAsiaTheme="minorHAnsi" w:cstheme="minorBidi"/>
        </w:rPr>
      </w:pPr>
      <w:r w:rsidRPr="00841F54">
        <w:rPr>
          <w:rFonts w:eastAsiaTheme="minorHAnsi" w:cstheme="minorBidi"/>
        </w:rPr>
        <w:t>Since the current default for maximum global reference length is 128 for DSM sites, do the following:</w:t>
      </w:r>
    </w:p>
    <w:p w14:paraId="078C8097" w14:textId="78E0C5C5" w:rsidR="00A3444B" w:rsidRPr="00841F54" w:rsidRDefault="00A3444B" w:rsidP="003D10FB">
      <w:pPr>
        <w:ind w:left="720"/>
        <w:rPr>
          <w:rFonts w:eastAsiaTheme="minorHAnsi" w:cstheme="minorBidi"/>
        </w:rPr>
      </w:pPr>
      <w:r w:rsidRPr="00841F54">
        <w:rPr>
          <w:rFonts w:eastAsiaTheme="minorHAnsi" w:cstheme="minorBidi"/>
        </w:rPr>
        <w:t xml:space="preserve">What UCI: </w:t>
      </w:r>
      <w:r w:rsidR="00413A8A" w:rsidRPr="00841F54">
        <w:rPr>
          <w:rFonts w:eastAsiaTheme="minorHAnsi" w:cstheme="minorBidi"/>
        </w:rPr>
        <w:t xml:space="preserve"> </w:t>
      </w:r>
      <w:r w:rsidRPr="00841F54">
        <w:rPr>
          <w:rFonts w:eastAsiaTheme="minorHAnsi" w:cstheme="minorBidi"/>
          <w:b/>
        </w:rPr>
        <w:t>MGR</w:t>
      </w:r>
    </w:p>
    <w:p w14:paraId="078C8098" w14:textId="620FFD37" w:rsidR="00A3444B" w:rsidRPr="00841F54" w:rsidRDefault="00A3444B" w:rsidP="003D10FB">
      <w:pPr>
        <w:ind w:left="720"/>
        <w:rPr>
          <w:rFonts w:eastAsiaTheme="minorHAnsi" w:cstheme="minorBidi"/>
        </w:rPr>
      </w:pPr>
      <w:r w:rsidRPr="00841F54">
        <w:rPr>
          <w:rFonts w:eastAsiaTheme="minorHAnsi" w:cstheme="minorBidi"/>
        </w:rPr>
        <w:t xml:space="preserve">YOU'RE IN UCI: </w:t>
      </w:r>
      <w:r w:rsidR="00413A8A" w:rsidRPr="00841F54">
        <w:rPr>
          <w:rFonts w:eastAsiaTheme="minorHAnsi" w:cstheme="minorBidi"/>
        </w:rPr>
        <w:t xml:space="preserve"> </w:t>
      </w:r>
      <w:r w:rsidRPr="00841F54">
        <w:rPr>
          <w:rFonts w:eastAsiaTheme="minorHAnsi" w:cstheme="minorBidi"/>
          <w:b/>
        </w:rPr>
        <w:t>MGR</w:t>
      </w:r>
      <w:proofErr w:type="gramStart"/>
      <w:r w:rsidRPr="00841F54">
        <w:rPr>
          <w:rFonts w:eastAsiaTheme="minorHAnsi" w:cstheme="minorBidi"/>
          <w:b/>
        </w:rPr>
        <w:t>,DEV</w:t>
      </w:r>
      <w:proofErr w:type="gramEnd"/>
    </w:p>
    <w:p w14:paraId="078C8099" w14:textId="77777777" w:rsidR="00A3444B" w:rsidRPr="00841F54" w:rsidRDefault="00A3444B" w:rsidP="003D10FB">
      <w:pPr>
        <w:ind w:left="720"/>
        <w:rPr>
          <w:rFonts w:eastAsiaTheme="minorHAnsi" w:cstheme="minorBidi"/>
        </w:rPr>
      </w:pPr>
      <w:r w:rsidRPr="00841F54">
        <w:rPr>
          <w:rFonts w:eastAsiaTheme="minorHAnsi" w:cstheme="minorBidi"/>
        </w:rPr>
        <w:t>&gt;D ^VOLMAN</w:t>
      </w:r>
    </w:p>
    <w:p w14:paraId="078C809A" w14:textId="77777777" w:rsidR="00A3444B" w:rsidRPr="00841F54" w:rsidRDefault="00A3444B" w:rsidP="003D10FB">
      <w:pPr>
        <w:ind w:left="720"/>
        <w:rPr>
          <w:rFonts w:eastAsiaTheme="minorHAnsi" w:cstheme="minorBidi"/>
        </w:rPr>
      </w:pPr>
      <w:r w:rsidRPr="00841F54">
        <w:rPr>
          <w:rFonts w:eastAsiaTheme="minorHAnsi" w:cstheme="minorBidi"/>
        </w:rPr>
        <w:t>Volume Management Utilities</w:t>
      </w:r>
    </w:p>
    <w:p w14:paraId="078C809B" w14:textId="77777777" w:rsidR="00A3444B" w:rsidRPr="00841F54" w:rsidRDefault="00A3444B" w:rsidP="003D10FB">
      <w:pPr>
        <w:ind w:left="720"/>
        <w:rPr>
          <w:rFonts w:eastAsiaTheme="minorHAnsi" w:cstheme="minorBidi"/>
        </w:rPr>
      </w:pPr>
      <w:r w:rsidRPr="00841F54">
        <w:rPr>
          <w:rFonts w:eastAsiaTheme="minorHAnsi" w:cstheme="minorBidi"/>
        </w:rPr>
        <w:t xml:space="preserve">    1.  ADD                             (ADD^VOLMAN)</w:t>
      </w:r>
    </w:p>
    <w:p w14:paraId="078C809C" w14:textId="2A6270B0" w:rsidR="00A3444B" w:rsidRPr="00841F54" w:rsidRDefault="00A3444B" w:rsidP="003D10FB">
      <w:pPr>
        <w:ind w:left="720"/>
        <w:rPr>
          <w:rFonts w:eastAsiaTheme="minorHAnsi" w:cstheme="minorBidi"/>
        </w:rPr>
      </w:pPr>
      <w:r w:rsidRPr="00841F54">
        <w:rPr>
          <w:rFonts w:eastAsiaTheme="minorHAnsi" w:cstheme="minorBidi"/>
        </w:rPr>
        <w:t xml:space="preserve">    2.  CREATE                      (CREATE^VOLMAN)</w:t>
      </w:r>
    </w:p>
    <w:p w14:paraId="078C809D" w14:textId="15114AFA" w:rsidR="00A3444B" w:rsidRPr="00841F54" w:rsidRDefault="00A3444B" w:rsidP="003D10FB">
      <w:pPr>
        <w:ind w:left="720"/>
        <w:rPr>
          <w:rFonts w:eastAsiaTheme="minorHAnsi" w:cstheme="minorBidi"/>
        </w:rPr>
      </w:pPr>
      <w:r w:rsidRPr="00841F54">
        <w:rPr>
          <w:rFonts w:eastAsiaTheme="minorHAnsi" w:cstheme="minorBidi"/>
        </w:rPr>
        <w:t xml:space="preserve">    3.  EXTEND                      (EXTEND^VOLMAN)</w:t>
      </w:r>
    </w:p>
    <w:p w14:paraId="078C809E" w14:textId="03027916" w:rsidR="00A3444B" w:rsidRPr="00841F54" w:rsidRDefault="00A3444B" w:rsidP="003D10FB">
      <w:pPr>
        <w:ind w:left="720"/>
        <w:rPr>
          <w:rFonts w:eastAsiaTheme="minorHAnsi" w:cstheme="minorBidi"/>
        </w:rPr>
      </w:pPr>
      <w:r w:rsidRPr="00841F54">
        <w:rPr>
          <w:rFonts w:eastAsiaTheme="minorHAnsi" w:cstheme="minorBidi"/>
        </w:rPr>
        <w:t xml:space="preserve">    4.  MAXIMUM GLOBALS     (MAXGLO^VOLMAN2)</w:t>
      </w:r>
    </w:p>
    <w:p w14:paraId="078C809F" w14:textId="2CA22D87" w:rsidR="00A3444B" w:rsidRPr="00841F54" w:rsidRDefault="00A3444B" w:rsidP="003D10FB">
      <w:pPr>
        <w:ind w:left="720"/>
        <w:rPr>
          <w:rFonts w:eastAsiaTheme="minorHAnsi" w:cstheme="minorBidi"/>
        </w:rPr>
      </w:pPr>
      <w:r w:rsidRPr="00841F54">
        <w:rPr>
          <w:rFonts w:eastAsiaTheme="minorHAnsi" w:cstheme="minorBidi"/>
        </w:rPr>
        <w:t xml:space="preserve">    5.  STRING LENGTH            (EXPSTR^VOLMAN2)</w:t>
      </w:r>
    </w:p>
    <w:p w14:paraId="078C80A0" w14:textId="77777777" w:rsidR="00A3444B" w:rsidRPr="00841F54" w:rsidRDefault="00A3444B" w:rsidP="003D10FB">
      <w:pPr>
        <w:ind w:left="720"/>
        <w:rPr>
          <w:rFonts w:eastAsiaTheme="minorHAnsi" w:cstheme="minorBidi"/>
        </w:rPr>
      </w:pPr>
      <w:r w:rsidRPr="00841F54">
        <w:rPr>
          <w:rFonts w:eastAsiaTheme="minorHAnsi" w:cstheme="minorBidi"/>
        </w:rPr>
        <w:t>Select Option &gt; 5.  STRING LENGTH</w:t>
      </w:r>
    </w:p>
    <w:p w14:paraId="078C80A1" w14:textId="77777777" w:rsidR="00A3444B" w:rsidRPr="00841F54" w:rsidRDefault="00A3444B" w:rsidP="003D10FB">
      <w:pPr>
        <w:ind w:left="720"/>
        <w:rPr>
          <w:rFonts w:eastAsiaTheme="minorHAnsi" w:cstheme="minorBidi"/>
        </w:rPr>
      </w:pPr>
      <w:r w:rsidRPr="00841F54">
        <w:rPr>
          <w:rFonts w:eastAsiaTheme="minorHAnsi" w:cstheme="minorBidi"/>
        </w:rPr>
        <w:t xml:space="preserve">Volume Set to set EXPANDED STRING LENGTH flag for   &gt; ^TMP  </w:t>
      </w:r>
    </w:p>
    <w:p w14:paraId="078C80A2" w14:textId="77777777" w:rsidR="00A3444B" w:rsidRPr="00841F54" w:rsidRDefault="00A3444B" w:rsidP="003D10FB">
      <w:pPr>
        <w:ind w:left="720"/>
        <w:rPr>
          <w:rFonts w:eastAsiaTheme="minorHAnsi" w:cstheme="minorBidi"/>
        </w:rPr>
      </w:pPr>
      <w:r w:rsidRPr="00841F54">
        <w:rPr>
          <w:rFonts w:eastAsiaTheme="minorHAnsi" w:cstheme="minorBidi"/>
        </w:rPr>
        <w:t>Expanded string length for data and global references is currently DISALLOWED on this Volume Set:</w:t>
      </w:r>
    </w:p>
    <w:p w14:paraId="078C80A3" w14:textId="77777777" w:rsidR="00A3444B" w:rsidRPr="00841F54" w:rsidRDefault="00A3444B" w:rsidP="003D10FB">
      <w:pPr>
        <w:ind w:left="720"/>
        <w:rPr>
          <w:rFonts w:eastAsiaTheme="minorHAnsi" w:cstheme="minorBidi"/>
        </w:rPr>
      </w:pPr>
      <w:r w:rsidRPr="00841F54">
        <w:rPr>
          <w:rFonts w:eastAsiaTheme="minorHAnsi" w:cstheme="minorBidi"/>
        </w:rPr>
        <w:t xml:space="preserve">  255 bytes is the maximum data length, and</w:t>
      </w:r>
    </w:p>
    <w:p w14:paraId="078C80A4" w14:textId="77777777" w:rsidR="00A3444B" w:rsidRPr="00841F54" w:rsidRDefault="00A3444B" w:rsidP="003D10FB">
      <w:pPr>
        <w:ind w:left="720"/>
        <w:rPr>
          <w:rFonts w:eastAsiaTheme="minorHAnsi" w:cstheme="minorBidi"/>
        </w:rPr>
      </w:pPr>
      <w:r w:rsidRPr="00841F54">
        <w:rPr>
          <w:rFonts w:eastAsiaTheme="minorHAnsi" w:cstheme="minorBidi"/>
        </w:rPr>
        <w:t xml:space="preserve">  128 bytes is the maximum global reference length.</w:t>
      </w:r>
    </w:p>
    <w:p w14:paraId="078C80A5" w14:textId="77777777" w:rsidR="00A3444B" w:rsidRPr="00841F54" w:rsidRDefault="00A3444B" w:rsidP="003D10FB">
      <w:pPr>
        <w:ind w:left="720"/>
        <w:rPr>
          <w:rFonts w:eastAsiaTheme="minorHAnsi" w:cstheme="minorBidi"/>
        </w:rPr>
      </w:pPr>
      <w:r w:rsidRPr="00841F54">
        <w:rPr>
          <w:rFonts w:eastAsiaTheme="minorHAnsi" w:cstheme="minorBidi"/>
        </w:rPr>
        <w:t>When you enable expanded strings and global references on a Volume Set, then:</w:t>
      </w:r>
    </w:p>
    <w:p w14:paraId="078C80A6" w14:textId="77777777" w:rsidR="00A3444B" w:rsidRPr="00841F54" w:rsidRDefault="00A3444B" w:rsidP="003D10FB">
      <w:pPr>
        <w:ind w:left="720"/>
        <w:rPr>
          <w:rFonts w:eastAsiaTheme="minorHAnsi" w:cstheme="minorBidi"/>
        </w:rPr>
      </w:pPr>
      <w:r w:rsidRPr="00841F54">
        <w:rPr>
          <w:rFonts w:eastAsiaTheme="minorHAnsi" w:cstheme="minorBidi"/>
        </w:rPr>
        <w:t xml:space="preserve">  512 bytes is the maximum data length, and</w:t>
      </w:r>
    </w:p>
    <w:p w14:paraId="078C80A7" w14:textId="77777777" w:rsidR="00A3444B" w:rsidRPr="00841F54" w:rsidRDefault="00A3444B" w:rsidP="003D10FB">
      <w:pPr>
        <w:ind w:left="720"/>
        <w:rPr>
          <w:rFonts w:eastAsiaTheme="minorHAnsi" w:cstheme="minorBidi"/>
        </w:rPr>
      </w:pPr>
      <w:r w:rsidRPr="00841F54">
        <w:rPr>
          <w:rFonts w:eastAsiaTheme="minorHAnsi" w:cstheme="minorBidi"/>
        </w:rPr>
        <w:t xml:space="preserve">  249 bytes is the maximum global reference length.</w:t>
      </w:r>
    </w:p>
    <w:p w14:paraId="078C80A9" w14:textId="77777777" w:rsidR="00A3444B" w:rsidRPr="00841F54" w:rsidRDefault="00A3444B" w:rsidP="003D10FB">
      <w:pPr>
        <w:ind w:left="720"/>
        <w:rPr>
          <w:rFonts w:eastAsiaTheme="minorHAnsi" w:cstheme="minorBidi"/>
        </w:rPr>
      </w:pPr>
      <w:r w:rsidRPr="00841F54">
        <w:rPr>
          <w:rFonts w:eastAsiaTheme="minorHAnsi" w:cstheme="minorBidi"/>
        </w:rPr>
        <w:t>*** WARNING *** Once you have enabled a Volume Set for use with expanded strings and subscripts, that flag may NOT be reset.</w:t>
      </w:r>
    </w:p>
    <w:p w14:paraId="078C80AB" w14:textId="77777777" w:rsidR="00A3444B" w:rsidRPr="00841F54" w:rsidRDefault="00A3444B" w:rsidP="003D10FB">
      <w:pPr>
        <w:ind w:left="720"/>
        <w:rPr>
          <w:rFonts w:eastAsiaTheme="minorHAnsi" w:cstheme="minorBidi"/>
        </w:rPr>
      </w:pPr>
      <w:r w:rsidRPr="00841F54">
        <w:rPr>
          <w:rFonts w:eastAsiaTheme="minorHAnsi" w:cstheme="minorBidi"/>
        </w:rPr>
        <w:t>Allow expanded string lengths on Volume Set ^TMP [Y OR N</w:t>
      </w:r>
      <w:proofErr w:type="gramStart"/>
      <w:r w:rsidRPr="00841F54">
        <w:rPr>
          <w:rFonts w:eastAsiaTheme="minorHAnsi" w:cstheme="minorBidi"/>
        </w:rPr>
        <w:t>] ?</w:t>
      </w:r>
      <w:proofErr w:type="gramEnd"/>
      <w:r w:rsidRPr="00841F54">
        <w:rPr>
          <w:rFonts w:eastAsiaTheme="minorHAnsi" w:cstheme="minorBidi"/>
        </w:rPr>
        <w:t xml:space="preserve"> &lt;N&gt; Y</w:t>
      </w:r>
    </w:p>
    <w:p w14:paraId="078C80AD" w14:textId="77777777" w:rsidR="00A3444B" w:rsidRPr="00841F54" w:rsidRDefault="00A3444B" w:rsidP="003D10FB">
      <w:pPr>
        <w:ind w:left="720"/>
        <w:rPr>
          <w:rFonts w:eastAsiaTheme="minorHAnsi" w:cstheme="minorBidi"/>
        </w:rPr>
      </w:pPr>
      <w:r w:rsidRPr="00841F54">
        <w:rPr>
          <w:rFonts w:eastAsiaTheme="minorHAnsi" w:cstheme="minorBidi"/>
        </w:rPr>
        <w:t>Expanded string length is now ENABLED on Volume Set ^TMP.</w:t>
      </w:r>
    </w:p>
    <w:p w14:paraId="078C80AE" w14:textId="32122660" w:rsidR="00A3444B" w:rsidRPr="00841F54" w:rsidRDefault="00A3444B" w:rsidP="00AB6832">
      <w:pPr>
        <w:pStyle w:val="notes"/>
        <w:rPr>
          <w:rFonts w:eastAsiaTheme="minorHAnsi"/>
        </w:rPr>
      </w:pPr>
      <w:r w:rsidRPr="00841F54">
        <w:rPr>
          <w:rFonts w:eastAsiaTheme="minorHAnsi"/>
        </w:rPr>
        <w:t>N</w:t>
      </w:r>
      <w:r w:rsidR="00845D23" w:rsidRPr="00841F54">
        <w:rPr>
          <w:rFonts w:eastAsiaTheme="minorHAnsi"/>
        </w:rPr>
        <w:t>ote</w:t>
      </w:r>
      <w:r w:rsidRPr="00841F54">
        <w:rPr>
          <w:rFonts w:eastAsiaTheme="minorHAnsi"/>
        </w:rPr>
        <w:t>:</w:t>
      </w:r>
      <w:r w:rsidR="00447180" w:rsidRPr="00841F54">
        <w:rPr>
          <w:rFonts w:eastAsiaTheme="minorHAnsi"/>
          <w:b/>
        </w:rPr>
        <w:t xml:space="preserve">  </w:t>
      </w:r>
      <w:r w:rsidRPr="00841F54">
        <w:rPr>
          <w:rFonts w:eastAsiaTheme="minorHAnsi"/>
        </w:rPr>
        <w:t>The new settings will not take effect until the DSM configuration is shut down and re-started on all nodes.</w:t>
      </w:r>
    </w:p>
    <w:p w14:paraId="078C80AF" w14:textId="28EC4897" w:rsidR="00714CC4" w:rsidRPr="00841F54" w:rsidRDefault="00A3444B" w:rsidP="00A3444B">
      <w:pPr>
        <w:pStyle w:val="Heading2"/>
      </w:pPr>
      <w:bookmarkStart w:id="24" w:name="_Impact_of_PCE"/>
      <w:bookmarkStart w:id="25" w:name="_Toc414852631"/>
      <w:bookmarkStart w:id="26" w:name="_Toc498005927"/>
      <w:bookmarkEnd w:id="24"/>
      <w:r w:rsidRPr="00841F54">
        <w:lastRenderedPageBreak/>
        <w:t>Impact of PCE on Providers</w:t>
      </w:r>
      <w:bookmarkEnd w:id="25"/>
      <w:bookmarkEnd w:id="26"/>
    </w:p>
    <w:p w14:paraId="078C80B0" w14:textId="77777777" w:rsidR="00A3444B" w:rsidRPr="00841F54" w:rsidRDefault="00A3444B" w:rsidP="00E22A9D">
      <w:pPr>
        <w:rPr>
          <w:rFonts w:eastAsiaTheme="minorHAnsi" w:cstheme="minorBidi"/>
        </w:rPr>
      </w:pPr>
      <w:r w:rsidRPr="00841F54">
        <w:rPr>
          <w:rFonts w:eastAsiaTheme="minorHAnsi" w:cstheme="minorBidi"/>
        </w:rPr>
        <w:t>Providers will be impacted by PCE through entry and retrieval of outpatient encounter data. Below is a scenario demonstrating a possible sequence of events:</w:t>
      </w:r>
    </w:p>
    <w:p w14:paraId="078C80B1"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A provider has a patient encounter (appointment, walk-in, telephone call, Hospital Based Home Care (HBHC), etc.).</w:t>
      </w:r>
    </w:p>
    <w:p w14:paraId="078C80B2" w14:textId="40599E0C" w:rsidR="00A3444B" w:rsidRPr="00841F54" w:rsidRDefault="00A3444B" w:rsidP="00E22A9D">
      <w:pPr>
        <w:rPr>
          <w:rFonts w:eastAsiaTheme="minorHAnsi" w:cstheme="minorBidi"/>
        </w:rPr>
      </w:pPr>
      <w:r w:rsidRPr="00841F54">
        <w:rPr>
          <w:rFonts w:eastAsiaTheme="minorHAnsi" w:cstheme="minorBidi"/>
        </w:rPr>
        <w:t xml:space="preserve">Materials available to a provider </w:t>
      </w:r>
      <w:r w:rsidR="00451A47" w:rsidRPr="00841F54">
        <w:rPr>
          <w:rFonts w:eastAsiaTheme="minorHAnsi" w:cstheme="minorBidi"/>
        </w:rPr>
        <w:t>that</w:t>
      </w:r>
      <w:r w:rsidRPr="00841F54">
        <w:rPr>
          <w:rFonts w:eastAsiaTheme="minorHAnsi" w:cstheme="minorBidi"/>
        </w:rPr>
        <w:t xml:space="preserve"> relate to PCE:</w:t>
      </w:r>
    </w:p>
    <w:p w14:paraId="078C80B3" w14:textId="77777777" w:rsidR="00A3444B" w:rsidRPr="00841F54" w:rsidRDefault="00A3444B" w:rsidP="00E22A9D">
      <w:pPr>
        <w:numPr>
          <w:ilvl w:val="1"/>
          <w:numId w:val="9"/>
        </w:numPr>
        <w:rPr>
          <w:rFonts w:eastAsiaTheme="minorHAnsi" w:cstheme="minorBidi"/>
        </w:rPr>
      </w:pPr>
      <w:r w:rsidRPr="00841F54">
        <w:rPr>
          <w:rFonts w:eastAsiaTheme="minorHAnsi" w:cstheme="minorBidi"/>
        </w:rPr>
        <w:t>Health Summary with new components summarizing previous encounters, and a health reminders component with reminders based on clinical repository data.</w:t>
      </w:r>
    </w:p>
    <w:p w14:paraId="078C80B4" w14:textId="77777777" w:rsidR="00A3444B" w:rsidRPr="00841F54" w:rsidRDefault="00A3444B" w:rsidP="00E22A9D">
      <w:pPr>
        <w:numPr>
          <w:ilvl w:val="1"/>
          <w:numId w:val="9"/>
        </w:numPr>
        <w:rPr>
          <w:rFonts w:eastAsiaTheme="minorHAnsi" w:cstheme="minorBidi"/>
        </w:rPr>
      </w:pPr>
      <w:r w:rsidRPr="00841F54">
        <w:rPr>
          <w:rFonts w:eastAsiaTheme="minorHAnsi" w:cstheme="minorBidi"/>
        </w:rPr>
        <w:t>Encounter Form (hard copy or workstation with pre-defined terminology for the provider’s clinic/service type). This is the instrument for documenting the encounter information.</w:t>
      </w:r>
    </w:p>
    <w:p w14:paraId="078C80B5"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The provider enters encounter information directly into PCE or onto an encounter form.</w:t>
      </w:r>
    </w:p>
    <w:p w14:paraId="078C80B6"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A data entry clerk scans the encounter form or manually enters the information from the encounter form into PCE. Scanned encounter data is passed to the PCE Device Interface Module, where the data is stored in PCE files. The encounter data is automatically passed from PCE to Scheduling for clinical workload reporting and billing purposes.</w:t>
      </w:r>
    </w:p>
    <w:p w14:paraId="078C80B7" w14:textId="77777777" w:rsidR="00A3444B" w:rsidRPr="00841F54" w:rsidRDefault="00A3444B" w:rsidP="00E22A9D">
      <w:pPr>
        <w:rPr>
          <w:rFonts w:eastAsiaTheme="minorHAnsi" w:cstheme="minorBidi"/>
        </w:rPr>
      </w:pPr>
      <w:r w:rsidRPr="00841F54">
        <w:rPr>
          <w:rFonts w:eastAsiaTheme="minorHAnsi" w:cstheme="minorBidi"/>
        </w:rPr>
        <w:t>Types of Encounter Form data collected and stored in PCE:</w:t>
      </w:r>
    </w:p>
    <w:p w14:paraId="078C80B8"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Encounters</w:t>
      </w:r>
    </w:p>
    <w:p w14:paraId="078C80B9"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Providers</w:t>
      </w:r>
    </w:p>
    <w:p w14:paraId="078C80BA"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Problems/Diagnosis/symptoms treated at visit</w:t>
      </w:r>
    </w:p>
    <w:p w14:paraId="078C80BB"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CPT procedures performed</w:t>
      </w:r>
    </w:p>
    <w:p w14:paraId="078C80BC"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Immunizations (CPT-</w:t>
      </w:r>
      <w:proofErr w:type="spellStart"/>
      <w:r w:rsidRPr="00841F54">
        <w:rPr>
          <w:rFonts w:eastAsiaTheme="minorHAnsi" w:cstheme="minorBidi"/>
        </w:rPr>
        <w:t>mappable</w:t>
      </w:r>
      <w:proofErr w:type="spellEnd"/>
      <w:r w:rsidRPr="00841F54">
        <w:rPr>
          <w:rFonts w:eastAsiaTheme="minorHAnsi" w:cstheme="minorBidi"/>
        </w:rPr>
        <w:t>)</w:t>
      </w:r>
    </w:p>
    <w:p w14:paraId="351945D7" w14:textId="259927E4" w:rsidR="006662F0" w:rsidRPr="00841F54" w:rsidRDefault="006662F0" w:rsidP="00E22A9D">
      <w:pPr>
        <w:numPr>
          <w:ilvl w:val="1"/>
          <w:numId w:val="10"/>
        </w:numPr>
        <w:rPr>
          <w:rFonts w:eastAsiaTheme="minorHAnsi" w:cstheme="minorBidi"/>
        </w:rPr>
      </w:pPr>
      <w:r w:rsidRPr="00841F54">
        <w:rPr>
          <w:rFonts w:eastAsiaTheme="minorHAnsi" w:cstheme="minorBidi"/>
        </w:rPr>
        <w:t>Immunization Contraindications/Refusals</w:t>
      </w:r>
    </w:p>
    <w:p w14:paraId="078C80BD"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Skin tests (CPT-</w:t>
      </w:r>
      <w:proofErr w:type="spellStart"/>
      <w:r w:rsidRPr="00841F54">
        <w:rPr>
          <w:rFonts w:eastAsiaTheme="minorHAnsi" w:cstheme="minorBidi"/>
        </w:rPr>
        <w:t>mappable</w:t>
      </w:r>
      <w:proofErr w:type="spellEnd"/>
      <w:r w:rsidRPr="00841F54">
        <w:rPr>
          <w:rFonts w:eastAsiaTheme="minorHAnsi" w:cstheme="minorBidi"/>
        </w:rPr>
        <w:t>)</w:t>
      </w:r>
    </w:p>
    <w:p w14:paraId="078C80BE"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Patient education</w:t>
      </w:r>
    </w:p>
    <w:p w14:paraId="078C80BF"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Exams (non-CPT-</w:t>
      </w:r>
      <w:proofErr w:type="spellStart"/>
      <w:r w:rsidRPr="00841F54">
        <w:rPr>
          <w:rFonts w:eastAsiaTheme="minorHAnsi" w:cstheme="minorBidi"/>
        </w:rPr>
        <w:t>mappable</w:t>
      </w:r>
      <w:proofErr w:type="spellEnd"/>
    </w:p>
    <w:p w14:paraId="078C80C0" w14:textId="77777777" w:rsidR="00A3444B" w:rsidRPr="00841F54" w:rsidRDefault="00A3444B" w:rsidP="00E22A9D">
      <w:pPr>
        <w:numPr>
          <w:ilvl w:val="1"/>
          <w:numId w:val="10"/>
        </w:numPr>
        <w:rPr>
          <w:rFonts w:eastAsiaTheme="minorHAnsi" w:cstheme="minorBidi"/>
        </w:rPr>
      </w:pPr>
      <w:r w:rsidRPr="00841F54">
        <w:rPr>
          <w:rFonts w:eastAsiaTheme="minorHAnsi" w:cstheme="minorBidi"/>
        </w:rPr>
        <w:t>Treatments (non-CPT-</w:t>
      </w:r>
      <w:proofErr w:type="spellStart"/>
      <w:r w:rsidRPr="00841F54">
        <w:rPr>
          <w:rFonts w:eastAsiaTheme="minorHAnsi" w:cstheme="minorBidi"/>
        </w:rPr>
        <w:t>mappable</w:t>
      </w:r>
      <w:proofErr w:type="spellEnd"/>
      <w:r w:rsidRPr="00841F54">
        <w:rPr>
          <w:rFonts w:eastAsiaTheme="minorHAnsi" w:cstheme="minorBidi"/>
        </w:rPr>
        <w:t>)</w:t>
      </w:r>
    </w:p>
    <w:p w14:paraId="078C80C1" w14:textId="77777777" w:rsidR="00A3444B" w:rsidRPr="00841F54" w:rsidRDefault="00A3444B" w:rsidP="00E22A9D">
      <w:pPr>
        <w:numPr>
          <w:ilvl w:val="0"/>
          <w:numId w:val="8"/>
        </w:numPr>
        <w:rPr>
          <w:rFonts w:eastAsiaTheme="minorHAnsi" w:cstheme="minorBidi"/>
        </w:rPr>
      </w:pPr>
      <w:r w:rsidRPr="00841F54">
        <w:rPr>
          <w:rFonts w:eastAsiaTheme="minorHAnsi" w:cstheme="minorBidi"/>
        </w:rPr>
        <w:t>The provider may later view information relating to these encounters on clinical reports or on health summaries. Reminders and maintenance information relating to patients can also be printed on health summaries.</w:t>
      </w:r>
    </w:p>
    <w:p w14:paraId="078C80C2" w14:textId="77777777" w:rsidR="00B9725E" w:rsidRPr="00841F54" w:rsidRDefault="00B9725E" w:rsidP="00E22A9D">
      <w:pPr>
        <w:rPr>
          <w:rFonts w:eastAsiaTheme="minorHAnsi" w:cstheme="minorBidi"/>
        </w:rPr>
      </w:pPr>
    </w:p>
    <w:p w14:paraId="078C80C3" w14:textId="77777777" w:rsidR="00EF05D0" w:rsidRPr="00841F54" w:rsidRDefault="00EF05D0" w:rsidP="00E22A9D">
      <w:pPr>
        <w:rPr>
          <w:rFonts w:eastAsiaTheme="minorHAnsi" w:cstheme="minorBidi"/>
        </w:rPr>
        <w:sectPr w:rsidR="00EF05D0" w:rsidRPr="00841F54" w:rsidSect="00034B10">
          <w:pgSz w:w="12240" w:h="15840" w:code="9"/>
          <w:pgMar w:top="1440" w:right="1440" w:bottom="1440" w:left="1440" w:header="720" w:footer="720" w:gutter="0"/>
          <w:pgNumType w:start="1"/>
          <w:cols w:space="720"/>
        </w:sectPr>
      </w:pPr>
    </w:p>
    <w:p w14:paraId="078C80C4" w14:textId="2C0EE636" w:rsidR="00A3444B" w:rsidRDefault="00A3444B" w:rsidP="0090069A">
      <w:pPr>
        <w:pStyle w:val="Heading1"/>
      </w:pPr>
      <w:bookmarkStart w:id="27" w:name="_Toc414852632"/>
      <w:bookmarkStart w:id="28" w:name="_Toc498005928"/>
      <w:r>
        <w:lastRenderedPageBreak/>
        <w:t>Implementation and Maintenance</w:t>
      </w:r>
      <w:bookmarkEnd w:id="27"/>
      <w:bookmarkEnd w:id="28"/>
    </w:p>
    <w:p w14:paraId="078C80C5" w14:textId="69AE2A6D" w:rsidR="00A3444B" w:rsidRPr="00841F54" w:rsidRDefault="00A3444B" w:rsidP="00A3444B">
      <w:pPr>
        <w:pStyle w:val="Heading2"/>
      </w:pPr>
      <w:bookmarkStart w:id="29" w:name="_Implementation"/>
      <w:bookmarkStart w:id="30" w:name="_Toc414852633"/>
      <w:bookmarkStart w:id="31" w:name="_Toc498005929"/>
      <w:bookmarkEnd w:id="29"/>
      <w:r w:rsidRPr="00841F54">
        <w:t>Implementation</w:t>
      </w:r>
      <w:bookmarkEnd w:id="30"/>
      <w:bookmarkEnd w:id="31"/>
    </w:p>
    <w:p w14:paraId="078C80C6"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Assign PCE Menu and Options</w:t>
      </w:r>
    </w:p>
    <w:p w14:paraId="078C80C7" w14:textId="77777777" w:rsidR="00A3444B" w:rsidRPr="00841F54" w:rsidRDefault="00A3444B" w:rsidP="00E22A9D">
      <w:pPr>
        <w:rPr>
          <w:rFonts w:eastAsiaTheme="minorHAnsi" w:cstheme="minorBidi"/>
        </w:rPr>
      </w:pPr>
      <w:r w:rsidRPr="00841F54">
        <w:rPr>
          <w:rFonts w:eastAsiaTheme="minorHAnsi" w:cstheme="minorBidi"/>
        </w:rPr>
        <w:t>PCE IRM Main Menu</w:t>
      </w:r>
    </w:p>
    <w:p w14:paraId="078C80C8" w14:textId="77777777" w:rsidR="00A3444B" w:rsidRPr="00841F54" w:rsidRDefault="00A3444B" w:rsidP="00E22A9D">
      <w:pPr>
        <w:rPr>
          <w:rFonts w:eastAsiaTheme="minorHAnsi" w:cstheme="minorBidi"/>
        </w:rPr>
      </w:pPr>
      <w:r w:rsidRPr="00841F54">
        <w:rPr>
          <w:rFonts w:eastAsiaTheme="minorHAnsi" w:cstheme="minorBidi"/>
        </w:rPr>
        <w:t xml:space="preserve">(This menu includes all options exported with PCE.) </w:t>
      </w:r>
    </w:p>
    <w:p w14:paraId="078C80C9" w14:textId="13E970BD" w:rsidR="00A3444B" w:rsidRPr="00841F54" w:rsidRDefault="00A3444B" w:rsidP="00E22A9D">
      <w:pPr>
        <w:rPr>
          <w:rFonts w:eastAsiaTheme="minorHAnsi" w:cstheme="minorBidi"/>
        </w:rPr>
      </w:pPr>
      <w:r w:rsidRPr="00841F54">
        <w:rPr>
          <w:rFonts w:eastAsiaTheme="minorHAnsi" w:cstheme="minorBidi"/>
        </w:rPr>
        <w:t xml:space="preserve">  SP</w:t>
      </w:r>
      <w:r w:rsidR="001361EC">
        <w:rPr>
          <w:rFonts w:eastAsiaTheme="minorHAnsi" w:cstheme="minorBidi"/>
        </w:rPr>
        <w:tab/>
      </w:r>
      <w:r w:rsidRPr="00841F54">
        <w:rPr>
          <w:rFonts w:eastAsiaTheme="minorHAnsi" w:cstheme="minorBidi"/>
        </w:rPr>
        <w:t xml:space="preserve">PCE </w:t>
      </w:r>
      <w:r w:rsidR="00371677">
        <w:rPr>
          <w:rFonts w:eastAsiaTheme="minorHAnsi" w:cstheme="minorBidi"/>
        </w:rPr>
        <w:tab/>
      </w:r>
      <w:r w:rsidRPr="00841F54">
        <w:rPr>
          <w:rFonts w:eastAsiaTheme="minorHAnsi" w:cstheme="minorBidi"/>
        </w:rPr>
        <w:t xml:space="preserve">Site Parameters </w:t>
      </w:r>
      <w:proofErr w:type="gramStart"/>
      <w:r w:rsidRPr="00841F54">
        <w:rPr>
          <w:rFonts w:eastAsiaTheme="minorHAnsi" w:cstheme="minorBidi"/>
        </w:rPr>
        <w:t>Menu ...</w:t>
      </w:r>
      <w:proofErr w:type="gramEnd"/>
    </w:p>
    <w:p w14:paraId="078C80CA" w14:textId="7D96B708"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SITE  </w:t>
      </w:r>
      <w:r w:rsidR="00371677">
        <w:rPr>
          <w:rFonts w:eastAsiaTheme="minorHAnsi" w:cstheme="minorBidi"/>
        </w:rPr>
        <w:tab/>
      </w:r>
      <w:r w:rsidRPr="00841F54">
        <w:rPr>
          <w:rFonts w:eastAsiaTheme="minorHAnsi" w:cstheme="minorBidi"/>
        </w:rPr>
        <w:t>PCE Site Parameters Edit</w:t>
      </w:r>
    </w:p>
    <w:p w14:paraId="078C80CB" w14:textId="19F8ACD6"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RPT   </w:t>
      </w:r>
      <w:r w:rsidR="00371677">
        <w:rPr>
          <w:rFonts w:eastAsiaTheme="minorHAnsi" w:cstheme="minorBidi"/>
        </w:rPr>
        <w:tab/>
      </w:r>
      <w:r w:rsidRPr="00841F54">
        <w:rPr>
          <w:rFonts w:eastAsiaTheme="minorHAnsi" w:cstheme="minorBidi"/>
        </w:rPr>
        <w:t xml:space="preserve">PCE HS/RPT Parameter </w:t>
      </w:r>
      <w:proofErr w:type="gramStart"/>
      <w:r w:rsidRPr="00841F54">
        <w:rPr>
          <w:rFonts w:eastAsiaTheme="minorHAnsi" w:cstheme="minorBidi"/>
        </w:rPr>
        <w:t>Menu ...</w:t>
      </w:r>
      <w:proofErr w:type="gramEnd"/>
    </w:p>
    <w:p w14:paraId="078C80CC" w14:textId="4DBE1D4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00371677">
        <w:rPr>
          <w:rFonts w:eastAsiaTheme="minorHAnsi" w:cstheme="minorBidi"/>
        </w:rPr>
        <w:t>PRNT</w:t>
      </w:r>
      <w:r w:rsidR="00371677">
        <w:rPr>
          <w:rFonts w:eastAsiaTheme="minorHAnsi" w:cstheme="minorBidi"/>
        </w:rPr>
        <w:tab/>
      </w:r>
      <w:r w:rsidRPr="00841F54">
        <w:rPr>
          <w:rFonts w:eastAsiaTheme="minorHAnsi" w:cstheme="minorBidi"/>
        </w:rPr>
        <w:t>PCE HS/RPT Parameters Print</w:t>
      </w:r>
    </w:p>
    <w:p w14:paraId="078C80CD" w14:textId="1175588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HS     </w:t>
      </w:r>
      <w:r w:rsidR="00371677">
        <w:rPr>
          <w:rFonts w:eastAsiaTheme="minorHAnsi" w:cstheme="minorBidi"/>
        </w:rPr>
        <w:tab/>
      </w:r>
      <w:r w:rsidRPr="00841F54">
        <w:rPr>
          <w:rFonts w:eastAsiaTheme="minorHAnsi" w:cstheme="minorBidi"/>
        </w:rPr>
        <w:t>PCE HS Disclaimer Edit</w:t>
      </w:r>
    </w:p>
    <w:p w14:paraId="078C80CE" w14:textId="1843AE6B"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RPT</w:t>
      </w:r>
      <w:r w:rsidR="00371677">
        <w:rPr>
          <w:rFonts w:eastAsiaTheme="minorHAnsi" w:cstheme="minorBidi"/>
        </w:rPr>
        <w:tab/>
      </w:r>
      <w:r w:rsidRPr="00841F54">
        <w:rPr>
          <w:rFonts w:eastAsiaTheme="minorHAnsi" w:cstheme="minorBidi"/>
        </w:rPr>
        <w:t>PCE Report Parameter Edit</w:t>
      </w:r>
    </w:p>
    <w:p w14:paraId="078C80CF" w14:textId="1EF81F19"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00371677">
        <w:rPr>
          <w:rFonts w:eastAsiaTheme="minorHAnsi" w:cstheme="minorBidi"/>
        </w:rPr>
        <w:t>DISP</w:t>
      </w:r>
      <w:r w:rsidR="00371677">
        <w:rPr>
          <w:rFonts w:eastAsiaTheme="minorHAnsi" w:cstheme="minorBidi"/>
        </w:rPr>
        <w:tab/>
      </w:r>
      <w:r w:rsidRPr="00841F54">
        <w:rPr>
          <w:rFonts w:eastAsiaTheme="minorHAnsi" w:cstheme="minorBidi"/>
        </w:rPr>
        <w:t>PCE Edit Disposition Clinics</w:t>
      </w:r>
    </w:p>
    <w:p w14:paraId="078C80D0" w14:textId="4B83BB43" w:rsidR="00A3444B" w:rsidRPr="00841F54" w:rsidRDefault="00A3444B" w:rsidP="00E22A9D">
      <w:pPr>
        <w:rPr>
          <w:rFonts w:eastAsiaTheme="minorHAnsi" w:cstheme="minorBidi"/>
        </w:rPr>
      </w:pPr>
      <w:r w:rsidRPr="00841F54">
        <w:rPr>
          <w:rFonts w:eastAsiaTheme="minorHAnsi" w:cstheme="minorBidi"/>
        </w:rPr>
        <w:t xml:space="preserve">  TBL</w:t>
      </w:r>
      <w:r w:rsidR="00371677">
        <w:rPr>
          <w:rFonts w:eastAsiaTheme="minorHAnsi" w:cstheme="minorBidi"/>
        </w:rPr>
        <w:tab/>
      </w:r>
      <w:r w:rsidRPr="00841F54">
        <w:rPr>
          <w:rFonts w:eastAsiaTheme="minorHAnsi" w:cstheme="minorBidi"/>
        </w:rPr>
        <w:t xml:space="preserve">PCE Table </w:t>
      </w:r>
      <w:proofErr w:type="gramStart"/>
      <w:r w:rsidRPr="00841F54">
        <w:rPr>
          <w:rFonts w:eastAsiaTheme="minorHAnsi" w:cstheme="minorBidi"/>
        </w:rPr>
        <w:t>Maintenance ...</w:t>
      </w:r>
      <w:proofErr w:type="gramEnd"/>
    </w:p>
    <w:p w14:paraId="078C80D1" w14:textId="745394E7"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00371677">
        <w:rPr>
          <w:rFonts w:eastAsiaTheme="minorHAnsi" w:cstheme="minorBidi"/>
        </w:rPr>
        <w:t>INFO</w:t>
      </w:r>
      <w:r w:rsidR="00371677">
        <w:rPr>
          <w:rFonts w:eastAsiaTheme="minorHAnsi" w:cstheme="minorBidi"/>
        </w:rPr>
        <w:tab/>
      </w:r>
      <w:r w:rsidRPr="00841F54">
        <w:rPr>
          <w:rFonts w:eastAsiaTheme="minorHAnsi" w:cstheme="minorBidi"/>
        </w:rPr>
        <w:t xml:space="preserve">PCE Information </w:t>
      </w:r>
      <w:proofErr w:type="gramStart"/>
      <w:r w:rsidRPr="00841F54">
        <w:rPr>
          <w:rFonts w:eastAsiaTheme="minorHAnsi" w:cstheme="minorBidi"/>
        </w:rPr>
        <w:t>Only ...</w:t>
      </w:r>
      <w:proofErr w:type="gramEnd"/>
    </w:p>
    <w:p w14:paraId="078C80D2" w14:textId="1D2D4E33"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ACT</w:t>
      </w:r>
      <w:r w:rsidR="00371677">
        <w:rPr>
          <w:rFonts w:eastAsiaTheme="minorHAnsi" w:cstheme="minorBidi"/>
        </w:rPr>
        <w:tab/>
      </w:r>
      <w:r w:rsidRPr="00841F54">
        <w:rPr>
          <w:rFonts w:eastAsiaTheme="minorHAnsi" w:cstheme="minorBidi"/>
        </w:rPr>
        <w:t xml:space="preserve">Activate/Inactivate Table </w:t>
      </w:r>
      <w:proofErr w:type="gramStart"/>
      <w:r w:rsidRPr="00841F54">
        <w:rPr>
          <w:rFonts w:eastAsiaTheme="minorHAnsi" w:cstheme="minorBidi"/>
        </w:rPr>
        <w:t>Items ...</w:t>
      </w:r>
      <w:proofErr w:type="gramEnd"/>
    </w:p>
    <w:p w14:paraId="078C80D3" w14:textId="357A7CD1"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CED</w:t>
      </w:r>
      <w:r w:rsidR="00371677">
        <w:rPr>
          <w:rFonts w:eastAsiaTheme="minorHAnsi" w:cstheme="minorBidi"/>
        </w:rPr>
        <w:tab/>
      </w:r>
      <w:r w:rsidRPr="00841F54">
        <w:rPr>
          <w:rFonts w:eastAsiaTheme="minorHAnsi" w:cstheme="minorBidi"/>
        </w:rPr>
        <w:t>Education Topic Copy</w:t>
      </w:r>
    </w:p>
    <w:p w14:paraId="7F9C270C" w14:textId="5762088D" w:rsidR="006662F0" w:rsidRPr="00841F54" w:rsidRDefault="006662F0"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DEF    Immunization Default Responses Enter/Edit</w:t>
      </w:r>
    </w:p>
    <w:p w14:paraId="078C80D4" w14:textId="66EEDD37" w:rsidR="00A3444B" w:rsidRPr="00841F54" w:rsidRDefault="00A3444B" w:rsidP="00E22A9D">
      <w:pPr>
        <w:rPr>
          <w:rFonts w:eastAsiaTheme="minorHAnsi" w:cstheme="minorBidi"/>
        </w:rPr>
      </w:pPr>
      <w:r w:rsidRPr="00841F54">
        <w:rPr>
          <w:rFonts w:eastAsiaTheme="minorHAnsi" w:cstheme="minorBidi"/>
        </w:rPr>
        <w:t xml:space="preserve">  </w:t>
      </w:r>
      <w:r w:rsidR="00B532F7" w:rsidRPr="00841F54">
        <w:rPr>
          <w:rFonts w:eastAsiaTheme="minorHAnsi" w:cstheme="minorBidi"/>
        </w:rPr>
        <w:t xml:space="preserve">      </w:t>
      </w:r>
      <w:r w:rsidRPr="00841F54">
        <w:rPr>
          <w:rFonts w:eastAsiaTheme="minorHAnsi" w:cstheme="minorBidi"/>
        </w:rPr>
        <w:t xml:space="preserve"> </w:t>
      </w:r>
      <w:r w:rsidR="001361EC">
        <w:rPr>
          <w:rFonts w:eastAsiaTheme="minorHAnsi" w:cstheme="minorBidi"/>
        </w:rPr>
        <w:tab/>
      </w:r>
      <w:r w:rsidRPr="00841F54">
        <w:rPr>
          <w:rFonts w:eastAsiaTheme="minorHAnsi" w:cstheme="minorBidi"/>
        </w:rPr>
        <w:t>DEWO   PCE Delete Encounters W/O Visit</w:t>
      </w:r>
    </w:p>
    <w:p w14:paraId="078C80D5" w14:textId="458445F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ED     </w:t>
      </w:r>
      <w:r w:rsidR="00371677">
        <w:rPr>
          <w:rFonts w:eastAsiaTheme="minorHAnsi" w:cstheme="minorBidi"/>
        </w:rPr>
        <w:tab/>
      </w:r>
      <w:r w:rsidRPr="00841F54">
        <w:rPr>
          <w:rFonts w:eastAsiaTheme="minorHAnsi" w:cstheme="minorBidi"/>
        </w:rPr>
        <w:t>Education Topic Add/Edit</w:t>
      </w:r>
    </w:p>
    <w:p w14:paraId="078C80D6" w14:textId="7E7C41A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EX     </w:t>
      </w:r>
      <w:r w:rsidR="00371677">
        <w:rPr>
          <w:rFonts w:eastAsiaTheme="minorHAnsi" w:cstheme="minorBidi"/>
        </w:rPr>
        <w:tab/>
      </w:r>
      <w:r w:rsidRPr="00841F54">
        <w:rPr>
          <w:rFonts w:eastAsiaTheme="minorHAnsi" w:cstheme="minorBidi"/>
        </w:rPr>
        <w:t>Examinations Add/Edit</w:t>
      </w:r>
    </w:p>
    <w:p w14:paraId="078C80D7" w14:textId="7FEED331"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HF     </w:t>
      </w:r>
      <w:r w:rsidR="00371677">
        <w:rPr>
          <w:rFonts w:eastAsiaTheme="minorHAnsi" w:cstheme="minorBidi"/>
        </w:rPr>
        <w:tab/>
      </w:r>
      <w:r w:rsidRPr="00841F54">
        <w:rPr>
          <w:rFonts w:eastAsiaTheme="minorHAnsi" w:cstheme="minorBidi"/>
        </w:rPr>
        <w:t>Health Factors Add/Edit</w:t>
      </w:r>
    </w:p>
    <w:p w14:paraId="078C80D8" w14:textId="0E09D5E8" w:rsidR="00046FA7"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IM     </w:t>
      </w:r>
      <w:r w:rsidR="00371677">
        <w:rPr>
          <w:rFonts w:eastAsiaTheme="minorHAnsi" w:cstheme="minorBidi"/>
        </w:rPr>
        <w:tab/>
      </w:r>
      <w:r w:rsidRPr="00841F54">
        <w:rPr>
          <w:rFonts w:eastAsiaTheme="minorHAnsi" w:cstheme="minorBidi"/>
        </w:rPr>
        <w:t>Immunizations Add/Edit</w:t>
      </w:r>
      <w:r w:rsidR="005A762A" w:rsidRPr="00841F54">
        <w:rPr>
          <w:rFonts w:eastAsiaTheme="minorHAnsi" w:cstheme="minorBidi"/>
        </w:rPr>
        <w:br/>
      </w:r>
      <w:r w:rsidR="00046FA7" w:rsidRPr="00841F54">
        <w:rPr>
          <w:rFonts w:eastAsiaTheme="minorHAnsi" w:cstheme="minorBidi"/>
        </w:rPr>
        <w:t xml:space="preserve">                  </w:t>
      </w:r>
      <w:r w:rsidR="00371677">
        <w:rPr>
          <w:rFonts w:eastAsiaTheme="minorHAnsi" w:cstheme="minorBidi"/>
        </w:rPr>
        <w:tab/>
      </w:r>
      <w:r w:rsidR="00046FA7" w:rsidRPr="00841F54">
        <w:rPr>
          <w:rFonts w:eastAsiaTheme="minorHAnsi" w:cstheme="minorBidi"/>
        </w:rPr>
        <w:t>**&gt; Out of order:  Do not use!</w:t>
      </w:r>
      <w:r w:rsidR="00046FA7" w:rsidRPr="00841F54">
        <w:rPr>
          <w:rFonts w:eastAsiaTheme="minorHAnsi" w:cstheme="minorBidi"/>
        </w:rPr>
        <w:br/>
        <w:t xml:space="preserve">                  </w:t>
      </w:r>
      <w:r w:rsidR="00371677">
        <w:rPr>
          <w:rFonts w:eastAsiaTheme="minorHAnsi" w:cstheme="minorBidi"/>
        </w:rPr>
        <w:tab/>
      </w:r>
      <w:r w:rsidR="00046FA7" w:rsidRPr="00841F54">
        <w:rPr>
          <w:rFonts w:eastAsiaTheme="minorHAnsi" w:cstheme="minorBidi"/>
        </w:rPr>
        <w:t>Placed out of order by PX*1*201</w:t>
      </w:r>
    </w:p>
    <w:p w14:paraId="078C80D9" w14:textId="162022B9" w:rsidR="00B532F7" w:rsidRPr="00841F54" w:rsidRDefault="00B532F7"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LOT</w:t>
      </w:r>
      <w:r w:rsidR="00371677">
        <w:rPr>
          <w:rFonts w:eastAsiaTheme="minorHAnsi" w:cstheme="minorBidi"/>
        </w:rPr>
        <w:tab/>
      </w:r>
      <w:r w:rsidRPr="00841F54">
        <w:rPr>
          <w:rFonts w:eastAsiaTheme="minorHAnsi" w:cstheme="minorBidi"/>
        </w:rPr>
        <w:t>Immunization Lot Add/Edit/Display</w:t>
      </w:r>
    </w:p>
    <w:p w14:paraId="078C80DA" w14:textId="250D93A3" w:rsidR="00046FA7"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SK   </w:t>
      </w:r>
      <w:r w:rsidR="00371677">
        <w:rPr>
          <w:rFonts w:eastAsiaTheme="minorHAnsi" w:cstheme="minorBidi"/>
        </w:rPr>
        <w:tab/>
      </w:r>
      <w:r w:rsidRPr="00841F54">
        <w:rPr>
          <w:rFonts w:eastAsiaTheme="minorHAnsi" w:cstheme="minorBidi"/>
        </w:rPr>
        <w:t>Skin Tests Add/Edit</w:t>
      </w:r>
      <w:r w:rsidR="005A762A" w:rsidRPr="00841F54">
        <w:rPr>
          <w:rFonts w:eastAsiaTheme="minorHAnsi" w:cstheme="minorBidi"/>
        </w:rPr>
        <w:br/>
      </w:r>
      <w:r w:rsidR="00046FA7" w:rsidRPr="00841F54">
        <w:rPr>
          <w:rFonts w:eastAsiaTheme="minorHAnsi" w:cstheme="minorBidi"/>
        </w:rPr>
        <w:t xml:space="preserve">                  </w:t>
      </w:r>
      <w:r w:rsidR="00371677">
        <w:rPr>
          <w:rFonts w:eastAsiaTheme="minorHAnsi" w:cstheme="minorBidi"/>
        </w:rPr>
        <w:tab/>
      </w:r>
      <w:r w:rsidR="00046FA7" w:rsidRPr="00841F54">
        <w:rPr>
          <w:rFonts w:eastAsiaTheme="minorHAnsi" w:cstheme="minorBidi"/>
        </w:rPr>
        <w:t>**&gt; Out of order:  Do not use!</w:t>
      </w:r>
      <w:r w:rsidR="00046FA7" w:rsidRPr="00841F54">
        <w:rPr>
          <w:rFonts w:eastAsiaTheme="minorHAnsi" w:cstheme="minorBidi"/>
        </w:rPr>
        <w:br/>
        <w:t xml:space="preserve">                  </w:t>
      </w:r>
      <w:r w:rsidR="00371677">
        <w:rPr>
          <w:rFonts w:eastAsiaTheme="minorHAnsi" w:cstheme="minorBidi"/>
        </w:rPr>
        <w:tab/>
      </w:r>
      <w:r w:rsidR="00046FA7" w:rsidRPr="00841F54">
        <w:rPr>
          <w:rFonts w:eastAsiaTheme="minorHAnsi" w:cstheme="minorBidi"/>
        </w:rPr>
        <w:t>Placed out of order by PX*1*206</w:t>
      </w:r>
    </w:p>
    <w:p w14:paraId="078C80DB" w14:textId="48A40B29" w:rsidR="00A3444B"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TR    </w:t>
      </w:r>
      <w:r w:rsidR="00371677">
        <w:rPr>
          <w:rFonts w:eastAsiaTheme="minorHAnsi" w:cstheme="minorBidi"/>
        </w:rPr>
        <w:tab/>
      </w:r>
      <w:r w:rsidRPr="00841F54">
        <w:rPr>
          <w:rFonts w:eastAsiaTheme="minorHAnsi" w:cstheme="minorBidi"/>
        </w:rPr>
        <w:t>Treatments Add/Edit</w:t>
      </w:r>
    </w:p>
    <w:p w14:paraId="09C97564" w14:textId="584CF890" w:rsidR="00757F2C" w:rsidRPr="00757F2C" w:rsidRDefault="00757F2C" w:rsidP="00757F2C">
      <w:pPr>
        <w:rPr>
          <w:rFonts w:eastAsiaTheme="minorHAnsi" w:cstheme="minorBidi"/>
        </w:rPr>
      </w:pPr>
      <w:r w:rsidRPr="00757F2C">
        <w:rPr>
          <w:rFonts w:eastAsiaTheme="minorHAnsi" w:cstheme="minorBidi"/>
        </w:rPr>
        <w:t xml:space="preserve">DE     </w:t>
      </w:r>
      <w:r w:rsidR="00371677">
        <w:rPr>
          <w:rFonts w:eastAsiaTheme="minorHAnsi" w:cstheme="minorBidi"/>
        </w:rPr>
        <w:tab/>
      </w:r>
      <w:r w:rsidRPr="00757F2C">
        <w:rPr>
          <w:rFonts w:eastAsiaTheme="minorHAnsi" w:cstheme="minorBidi"/>
        </w:rPr>
        <w:t xml:space="preserve">PCE/SD Debugging </w:t>
      </w:r>
      <w:proofErr w:type="gramStart"/>
      <w:r w:rsidRPr="00757F2C">
        <w:rPr>
          <w:rFonts w:eastAsiaTheme="minorHAnsi" w:cstheme="minorBidi"/>
        </w:rPr>
        <w:t>Utilities ...</w:t>
      </w:r>
      <w:proofErr w:type="gramEnd"/>
    </w:p>
    <w:p w14:paraId="10A93142" w14:textId="4F94C4F2" w:rsidR="00757F2C" w:rsidRPr="00757F2C" w:rsidRDefault="00757F2C" w:rsidP="00757F2C">
      <w:pPr>
        <w:rPr>
          <w:rFonts w:eastAsiaTheme="minorHAnsi" w:cstheme="minorBidi"/>
        </w:rPr>
      </w:pPr>
      <w:r w:rsidRPr="00757F2C">
        <w:rPr>
          <w:rFonts w:eastAsiaTheme="minorHAnsi" w:cstheme="minorBidi"/>
        </w:rPr>
        <w:t xml:space="preserve">         </w:t>
      </w:r>
      <w:r w:rsidR="001361EC">
        <w:rPr>
          <w:rFonts w:eastAsiaTheme="minorHAnsi" w:cstheme="minorBidi"/>
        </w:rPr>
        <w:tab/>
      </w:r>
      <w:r w:rsidRPr="00757F2C">
        <w:rPr>
          <w:rFonts w:eastAsiaTheme="minorHAnsi" w:cstheme="minorBidi"/>
        </w:rPr>
        <w:t xml:space="preserve">U </w:t>
      </w:r>
      <w:r w:rsidR="00371677">
        <w:rPr>
          <w:rFonts w:eastAsiaTheme="minorHAnsi" w:cstheme="minorBidi"/>
        </w:rPr>
        <w:tab/>
      </w:r>
      <w:r w:rsidRPr="00757F2C">
        <w:rPr>
          <w:rFonts w:eastAsiaTheme="minorHAnsi" w:cstheme="minorBidi"/>
        </w:rPr>
        <w:t>User’s Visit Review</w:t>
      </w:r>
    </w:p>
    <w:p w14:paraId="52D28492" w14:textId="23D9D386" w:rsidR="00757F2C" w:rsidRDefault="00757F2C" w:rsidP="00757F2C">
      <w:pPr>
        <w:rPr>
          <w:rFonts w:eastAsiaTheme="minorHAnsi" w:cstheme="minorBidi"/>
        </w:rPr>
      </w:pPr>
      <w:r w:rsidRPr="00757F2C">
        <w:rPr>
          <w:rFonts w:eastAsiaTheme="minorHAnsi" w:cstheme="minorBidi"/>
        </w:rPr>
        <w:t xml:space="preserve">         </w:t>
      </w:r>
      <w:r w:rsidR="001361EC">
        <w:rPr>
          <w:rFonts w:eastAsiaTheme="minorHAnsi" w:cstheme="minorBidi"/>
        </w:rPr>
        <w:tab/>
      </w:r>
      <w:r w:rsidRPr="00757F2C">
        <w:rPr>
          <w:rFonts w:eastAsiaTheme="minorHAnsi" w:cstheme="minorBidi"/>
        </w:rPr>
        <w:t xml:space="preserve">V   </w:t>
      </w:r>
      <w:r w:rsidR="00371677">
        <w:rPr>
          <w:rFonts w:eastAsiaTheme="minorHAnsi" w:cstheme="minorBidi"/>
        </w:rPr>
        <w:tab/>
      </w:r>
      <w:r w:rsidRPr="00757F2C">
        <w:rPr>
          <w:rFonts w:eastAsiaTheme="minorHAnsi" w:cstheme="minorBidi"/>
        </w:rPr>
        <w:t>PCE V File Cross Reference Repair</w:t>
      </w:r>
    </w:p>
    <w:p w14:paraId="7134C91A" w14:textId="77777777" w:rsidR="00757F2C" w:rsidRPr="00841F54" w:rsidRDefault="00757F2C" w:rsidP="00E22A9D">
      <w:pPr>
        <w:rPr>
          <w:rFonts w:eastAsiaTheme="minorHAnsi" w:cstheme="minorBidi"/>
        </w:rPr>
      </w:pPr>
    </w:p>
    <w:p w14:paraId="078C80DC" w14:textId="4E5C809E" w:rsidR="00A3444B" w:rsidRPr="00841F54" w:rsidRDefault="00A3444B" w:rsidP="00E22A9D">
      <w:pPr>
        <w:rPr>
          <w:rFonts w:eastAsiaTheme="minorHAnsi" w:cstheme="minorBidi"/>
        </w:rPr>
      </w:pPr>
      <w:r w:rsidRPr="00841F54">
        <w:rPr>
          <w:rFonts w:eastAsiaTheme="minorHAnsi" w:cstheme="minorBidi"/>
        </w:rPr>
        <w:lastRenderedPageBreak/>
        <w:t xml:space="preserve">  </w:t>
      </w:r>
      <w:r w:rsidR="00371677">
        <w:rPr>
          <w:rFonts w:eastAsiaTheme="minorHAnsi" w:cstheme="minorBidi"/>
        </w:rPr>
        <w:t>INFO</w:t>
      </w:r>
      <w:r w:rsidR="00371677">
        <w:rPr>
          <w:rFonts w:eastAsiaTheme="minorHAnsi" w:cstheme="minorBidi"/>
        </w:rPr>
        <w:tab/>
        <w:t xml:space="preserve">   </w:t>
      </w:r>
      <w:r w:rsidRPr="00841F54">
        <w:rPr>
          <w:rFonts w:eastAsiaTheme="minorHAnsi" w:cstheme="minorBidi"/>
        </w:rPr>
        <w:t xml:space="preserve">PCE Information </w:t>
      </w:r>
      <w:proofErr w:type="gramStart"/>
      <w:r w:rsidRPr="00841F54">
        <w:rPr>
          <w:rFonts w:eastAsiaTheme="minorHAnsi" w:cstheme="minorBidi"/>
        </w:rPr>
        <w:t>Only ...</w:t>
      </w:r>
      <w:proofErr w:type="gramEnd"/>
    </w:p>
    <w:p w14:paraId="078C80DD" w14:textId="71112AEA"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ACT    Activate/Inactivate Table </w:t>
      </w:r>
      <w:proofErr w:type="gramStart"/>
      <w:r w:rsidRPr="00841F54">
        <w:rPr>
          <w:rFonts w:eastAsiaTheme="minorHAnsi" w:cstheme="minorBidi"/>
        </w:rPr>
        <w:t>Items ...</w:t>
      </w:r>
      <w:proofErr w:type="gramEnd"/>
    </w:p>
    <w:p w14:paraId="078C80DE" w14:textId="4DBF1792" w:rsidR="00A3444B" w:rsidRPr="00841F54" w:rsidRDefault="003D10FB" w:rsidP="00E22A9D">
      <w:pPr>
        <w:rPr>
          <w:rFonts w:eastAsiaTheme="minorHAnsi" w:cstheme="minorBidi"/>
        </w:rPr>
      </w:pPr>
      <w:r>
        <w:rPr>
          <w:rFonts w:eastAsiaTheme="minorHAnsi" w:cstheme="minorBidi"/>
        </w:rPr>
        <w:t xml:space="preserve">         </w:t>
      </w:r>
      <w:r w:rsidR="001361EC">
        <w:rPr>
          <w:rFonts w:eastAsiaTheme="minorHAnsi" w:cstheme="minorBidi"/>
        </w:rPr>
        <w:tab/>
      </w:r>
      <w:r w:rsidR="00A3444B" w:rsidRPr="00841F54">
        <w:rPr>
          <w:rFonts w:eastAsiaTheme="minorHAnsi" w:cstheme="minorBidi"/>
        </w:rPr>
        <w:t xml:space="preserve">E   </w:t>
      </w:r>
      <w:r w:rsidR="00371677">
        <w:rPr>
          <w:rFonts w:eastAsiaTheme="minorHAnsi" w:cstheme="minorBidi"/>
        </w:rPr>
        <w:tab/>
      </w:r>
      <w:r w:rsidR="00A3444B" w:rsidRPr="00841F54">
        <w:rPr>
          <w:rFonts w:eastAsiaTheme="minorHAnsi" w:cstheme="minorBidi"/>
        </w:rPr>
        <w:t>Exams</w:t>
      </w:r>
    </w:p>
    <w:p w14:paraId="078C80DF" w14:textId="36F824A4"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ET  </w:t>
      </w:r>
      <w:r w:rsidR="00371677">
        <w:rPr>
          <w:rFonts w:eastAsiaTheme="minorHAnsi" w:cstheme="minorBidi"/>
        </w:rPr>
        <w:tab/>
      </w:r>
      <w:r w:rsidRPr="00841F54">
        <w:rPr>
          <w:rFonts w:eastAsiaTheme="minorHAnsi" w:cstheme="minorBidi"/>
        </w:rPr>
        <w:t>Education Topics</w:t>
      </w:r>
    </w:p>
    <w:p w14:paraId="078C80E0" w14:textId="279A79B7" w:rsidR="00A3444B" w:rsidRPr="00841F54" w:rsidRDefault="00A3444B" w:rsidP="00E22A9D">
      <w:pPr>
        <w:rPr>
          <w:rFonts w:eastAsiaTheme="minorHAnsi" w:cstheme="minorBidi"/>
        </w:rPr>
      </w:pPr>
      <w:r w:rsidRPr="00841F54">
        <w:rPr>
          <w:rFonts w:eastAsiaTheme="minorHAnsi" w:cstheme="minorBidi"/>
        </w:rPr>
        <w:t xml:space="preserve">          </w:t>
      </w:r>
      <w:r w:rsidR="00371677">
        <w:rPr>
          <w:rFonts w:eastAsiaTheme="minorHAnsi" w:cstheme="minorBidi"/>
        </w:rPr>
        <w:tab/>
      </w:r>
      <w:r w:rsidRPr="00841F54">
        <w:rPr>
          <w:rFonts w:eastAsiaTheme="minorHAnsi" w:cstheme="minorBidi"/>
        </w:rPr>
        <w:t>H   Health Factors</w:t>
      </w:r>
    </w:p>
    <w:p w14:paraId="078C80E1" w14:textId="1270C6C0" w:rsidR="000D5B91" w:rsidRPr="00841F54" w:rsidRDefault="00A3444B" w:rsidP="00E22A9D">
      <w:pPr>
        <w:rPr>
          <w:rFonts w:eastAsiaTheme="minorHAnsi" w:cstheme="minorBidi"/>
        </w:rPr>
      </w:pPr>
      <w:r w:rsidRPr="00841F54">
        <w:rPr>
          <w:rFonts w:eastAsiaTheme="minorHAnsi" w:cstheme="minorBidi"/>
        </w:rPr>
        <w:t xml:space="preserve">           I</w:t>
      </w:r>
      <w:r w:rsidR="00371677">
        <w:rPr>
          <w:rFonts w:eastAsiaTheme="minorHAnsi" w:cstheme="minorBidi"/>
        </w:rPr>
        <w:tab/>
      </w:r>
      <w:r w:rsidRPr="00841F54">
        <w:rPr>
          <w:rFonts w:eastAsiaTheme="minorHAnsi" w:cstheme="minorBidi"/>
        </w:rPr>
        <w:t>Immunizations</w:t>
      </w:r>
      <w:r w:rsidR="000D5B91" w:rsidRPr="00841F54">
        <w:rPr>
          <w:rFonts w:eastAsiaTheme="minorHAnsi" w:cstheme="minorBidi"/>
        </w:rPr>
        <w:br/>
      </w:r>
      <w:r w:rsidR="005A762A" w:rsidRPr="00841F54">
        <w:rPr>
          <w:rFonts w:eastAsiaTheme="minorHAnsi" w:cstheme="minorBidi"/>
        </w:rPr>
        <w:t xml:space="preserve">          </w:t>
      </w:r>
      <w:r w:rsidR="000D5B91" w:rsidRPr="00841F54">
        <w:rPr>
          <w:rFonts w:eastAsiaTheme="minorHAnsi" w:cstheme="minorBidi"/>
        </w:rPr>
        <w:t xml:space="preserve">          </w:t>
      </w:r>
      <w:r w:rsidR="00371677">
        <w:rPr>
          <w:rFonts w:eastAsiaTheme="minorHAnsi" w:cstheme="minorBidi"/>
        </w:rPr>
        <w:tab/>
      </w:r>
      <w:r w:rsidR="000D5B91" w:rsidRPr="00841F54">
        <w:rPr>
          <w:rFonts w:eastAsiaTheme="minorHAnsi" w:cstheme="minorBidi"/>
        </w:rPr>
        <w:t>**&gt; Out of order:  Do not use!</w:t>
      </w:r>
      <w:r w:rsidR="005A762A" w:rsidRPr="00841F54">
        <w:rPr>
          <w:rFonts w:eastAsiaTheme="minorHAnsi" w:cstheme="minorBidi"/>
        </w:rPr>
        <w:br/>
        <w:t xml:space="preserve">                   </w:t>
      </w:r>
      <w:r w:rsidR="000D5B91" w:rsidRPr="00841F54">
        <w:rPr>
          <w:rFonts w:eastAsiaTheme="minorHAnsi" w:cstheme="minorBidi"/>
        </w:rPr>
        <w:t xml:space="preserve"> </w:t>
      </w:r>
      <w:r w:rsidR="00371677">
        <w:rPr>
          <w:rFonts w:eastAsiaTheme="minorHAnsi" w:cstheme="minorBidi"/>
        </w:rPr>
        <w:tab/>
      </w:r>
      <w:r w:rsidR="000D5B91" w:rsidRPr="00841F54">
        <w:rPr>
          <w:rFonts w:eastAsiaTheme="minorHAnsi" w:cstheme="minorBidi"/>
        </w:rPr>
        <w:t>Placed out of order by PX*1*201</w:t>
      </w:r>
    </w:p>
    <w:p w14:paraId="078C80E2" w14:textId="1BD92565" w:rsidR="00A3444B" w:rsidRPr="00841F54" w:rsidRDefault="00A3444B" w:rsidP="00E22A9D">
      <w:pPr>
        <w:rPr>
          <w:rFonts w:eastAsiaTheme="minorHAnsi" w:cstheme="minorBidi"/>
        </w:rPr>
      </w:pPr>
      <w:r w:rsidRPr="00841F54">
        <w:rPr>
          <w:rFonts w:eastAsiaTheme="minorHAnsi" w:cstheme="minorBidi"/>
        </w:rPr>
        <w:t xml:space="preserve">        </w:t>
      </w:r>
      <w:r w:rsidR="00371677">
        <w:rPr>
          <w:rFonts w:eastAsiaTheme="minorHAnsi" w:cstheme="minorBidi"/>
        </w:rPr>
        <w:tab/>
      </w:r>
      <w:r w:rsidRPr="00841F54">
        <w:rPr>
          <w:rFonts w:eastAsiaTheme="minorHAnsi" w:cstheme="minorBidi"/>
        </w:rPr>
        <w:t xml:space="preserve">S  </w:t>
      </w:r>
      <w:r w:rsidR="00371677">
        <w:rPr>
          <w:rFonts w:eastAsiaTheme="minorHAnsi" w:cstheme="minorBidi"/>
        </w:rPr>
        <w:tab/>
      </w:r>
      <w:r w:rsidRPr="00841F54">
        <w:rPr>
          <w:rFonts w:eastAsiaTheme="minorHAnsi" w:cstheme="minorBidi"/>
        </w:rPr>
        <w:t>Skin Tests</w:t>
      </w:r>
    </w:p>
    <w:p w14:paraId="078C80E3" w14:textId="62B12107" w:rsidR="00325CD4" w:rsidRPr="00841F54" w:rsidRDefault="00325CD4" w:rsidP="00E22A9D">
      <w:pPr>
        <w:rPr>
          <w:rFonts w:eastAsiaTheme="minorHAnsi" w:cstheme="minorBidi"/>
        </w:rPr>
      </w:pPr>
      <w:r w:rsidRPr="00841F54">
        <w:rPr>
          <w:rFonts w:eastAsiaTheme="minorHAnsi" w:cstheme="minorBidi"/>
        </w:rPr>
        <w:t xml:space="preserve">                    </w:t>
      </w:r>
      <w:r w:rsidR="00371677">
        <w:rPr>
          <w:rFonts w:eastAsiaTheme="minorHAnsi" w:cstheme="minorBidi"/>
        </w:rPr>
        <w:tab/>
      </w:r>
      <w:r w:rsidRPr="00841F54">
        <w:rPr>
          <w:rFonts w:eastAsiaTheme="minorHAnsi" w:cstheme="minorBidi"/>
        </w:rPr>
        <w:t>**&gt; Out of order:  Do not use!</w:t>
      </w:r>
      <w:r w:rsidRPr="00841F54">
        <w:rPr>
          <w:rFonts w:eastAsiaTheme="minorHAnsi" w:cstheme="minorBidi"/>
        </w:rPr>
        <w:br/>
        <w:t xml:space="preserve">                    </w:t>
      </w:r>
      <w:r w:rsidR="00371677">
        <w:rPr>
          <w:rFonts w:eastAsiaTheme="minorHAnsi" w:cstheme="minorBidi"/>
        </w:rPr>
        <w:tab/>
      </w:r>
      <w:r w:rsidRPr="00841F54">
        <w:rPr>
          <w:rFonts w:eastAsiaTheme="minorHAnsi" w:cstheme="minorBidi"/>
        </w:rPr>
        <w:t>Placed out of order by PX*1*206</w:t>
      </w:r>
    </w:p>
    <w:p w14:paraId="078C80E4" w14:textId="5F194A9C" w:rsidR="00A3444B" w:rsidRPr="00841F54" w:rsidRDefault="00A3444B" w:rsidP="00E22A9D">
      <w:pPr>
        <w:rPr>
          <w:rFonts w:eastAsiaTheme="minorHAnsi" w:cstheme="minorBidi"/>
        </w:rPr>
      </w:pPr>
      <w:r w:rsidRPr="00841F54">
        <w:rPr>
          <w:rFonts w:eastAsiaTheme="minorHAnsi" w:cstheme="minorBidi"/>
        </w:rPr>
        <w:t xml:space="preserve">        </w:t>
      </w:r>
      <w:r w:rsidR="00371677">
        <w:rPr>
          <w:rFonts w:eastAsiaTheme="minorHAnsi" w:cstheme="minorBidi"/>
        </w:rPr>
        <w:tab/>
      </w:r>
      <w:r w:rsidRPr="00841F54">
        <w:rPr>
          <w:rFonts w:eastAsiaTheme="minorHAnsi" w:cstheme="minorBidi"/>
        </w:rPr>
        <w:t xml:space="preserve">T   </w:t>
      </w:r>
      <w:r w:rsidR="00371677">
        <w:rPr>
          <w:rFonts w:eastAsiaTheme="minorHAnsi" w:cstheme="minorBidi"/>
        </w:rPr>
        <w:tab/>
      </w:r>
      <w:r w:rsidRPr="00841F54">
        <w:rPr>
          <w:rFonts w:eastAsiaTheme="minorHAnsi" w:cstheme="minorBidi"/>
        </w:rPr>
        <w:t>Treatments</w:t>
      </w:r>
    </w:p>
    <w:p w14:paraId="078C80E5" w14:textId="68501D4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ED     </w:t>
      </w:r>
      <w:r w:rsidR="00371677">
        <w:rPr>
          <w:rFonts w:eastAsiaTheme="minorHAnsi" w:cstheme="minorBidi"/>
        </w:rPr>
        <w:tab/>
      </w:r>
      <w:r w:rsidRPr="00841F54">
        <w:rPr>
          <w:rFonts w:eastAsiaTheme="minorHAnsi" w:cstheme="minorBidi"/>
        </w:rPr>
        <w:t>Education Topic List</w:t>
      </w:r>
    </w:p>
    <w:p w14:paraId="078C80E6" w14:textId="647F5DF7"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EDI    </w:t>
      </w:r>
      <w:r w:rsidR="00371677">
        <w:rPr>
          <w:rFonts w:eastAsiaTheme="minorHAnsi" w:cstheme="minorBidi"/>
        </w:rPr>
        <w:tab/>
      </w:r>
      <w:r w:rsidRPr="00841F54">
        <w:rPr>
          <w:rFonts w:eastAsiaTheme="minorHAnsi" w:cstheme="minorBidi"/>
        </w:rPr>
        <w:t>Education Topic Inquiry</w:t>
      </w:r>
    </w:p>
    <w:p w14:paraId="078C80E7" w14:textId="0544C9A4"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EX     </w:t>
      </w:r>
      <w:r w:rsidR="00371677">
        <w:rPr>
          <w:rFonts w:eastAsiaTheme="minorHAnsi" w:cstheme="minorBidi"/>
        </w:rPr>
        <w:tab/>
      </w:r>
      <w:r w:rsidRPr="00841F54">
        <w:rPr>
          <w:rFonts w:eastAsiaTheme="minorHAnsi" w:cstheme="minorBidi"/>
        </w:rPr>
        <w:t>Exam List</w:t>
      </w:r>
    </w:p>
    <w:p w14:paraId="078C80E8" w14:textId="3AF8443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HF     </w:t>
      </w:r>
      <w:r w:rsidR="00371677">
        <w:rPr>
          <w:rFonts w:eastAsiaTheme="minorHAnsi" w:cstheme="minorBidi"/>
        </w:rPr>
        <w:tab/>
      </w:r>
      <w:r w:rsidRPr="00841F54">
        <w:rPr>
          <w:rFonts w:eastAsiaTheme="minorHAnsi" w:cstheme="minorBidi"/>
        </w:rPr>
        <w:t>Health Factors List</w:t>
      </w:r>
    </w:p>
    <w:p w14:paraId="078C80E9" w14:textId="615CB456"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IM     </w:t>
      </w:r>
      <w:r w:rsidR="00371677">
        <w:rPr>
          <w:rFonts w:eastAsiaTheme="minorHAnsi" w:cstheme="minorBidi"/>
        </w:rPr>
        <w:tab/>
      </w:r>
      <w:r w:rsidRPr="00841F54">
        <w:rPr>
          <w:rFonts w:eastAsiaTheme="minorHAnsi" w:cstheme="minorBidi"/>
        </w:rPr>
        <w:t>Immunizations List</w:t>
      </w:r>
    </w:p>
    <w:p w14:paraId="078C80EA" w14:textId="3C7F2B59"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SK     </w:t>
      </w:r>
      <w:r w:rsidR="00371677">
        <w:rPr>
          <w:rFonts w:eastAsiaTheme="minorHAnsi" w:cstheme="minorBidi"/>
        </w:rPr>
        <w:tab/>
      </w:r>
      <w:r w:rsidRPr="00841F54">
        <w:rPr>
          <w:rFonts w:eastAsiaTheme="minorHAnsi" w:cstheme="minorBidi"/>
        </w:rPr>
        <w:t>Skin Tests List</w:t>
      </w:r>
    </w:p>
    <w:p w14:paraId="078C80EB" w14:textId="75AEC295"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TR     </w:t>
      </w:r>
      <w:r w:rsidR="00371677">
        <w:rPr>
          <w:rFonts w:eastAsiaTheme="minorHAnsi" w:cstheme="minorBidi"/>
        </w:rPr>
        <w:tab/>
      </w:r>
      <w:r w:rsidRPr="00841F54">
        <w:rPr>
          <w:rFonts w:eastAsiaTheme="minorHAnsi" w:cstheme="minorBidi"/>
        </w:rPr>
        <w:t>Treatments List</w:t>
      </w:r>
    </w:p>
    <w:p w14:paraId="078C80EC" w14:textId="4C6BB26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CM     </w:t>
      </w:r>
      <w:r w:rsidR="00371677">
        <w:rPr>
          <w:rFonts w:eastAsiaTheme="minorHAnsi" w:cstheme="minorBidi"/>
        </w:rPr>
        <w:tab/>
      </w:r>
      <w:r w:rsidRPr="00841F54">
        <w:rPr>
          <w:rFonts w:eastAsiaTheme="minorHAnsi" w:cstheme="minorBidi"/>
        </w:rPr>
        <w:t>PCE Code Mapping List</w:t>
      </w:r>
    </w:p>
    <w:p w14:paraId="078C80ED" w14:textId="77777777" w:rsidR="00A3444B" w:rsidRPr="00841F54" w:rsidRDefault="00A3444B" w:rsidP="00E22A9D">
      <w:pPr>
        <w:rPr>
          <w:rFonts w:eastAsiaTheme="minorHAnsi" w:cstheme="minorBidi"/>
        </w:rPr>
      </w:pPr>
      <w:r w:rsidRPr="00841F54">
        <w:rPr>
          <w:rFonts w:eastAsiaTheme="minorHAnsi" w:cstheme="minorBidi"/>
        </w:rPr>
        <w:t xml:space="preserve">  RM     PCE Reminder Maintenance </w:t>
      </w:r>
      <w:proofErr w:type="gramStart"/>
      <w:r w:rsidRPr="00841F54">
        <w:rPr>
          <w:rFonts w:eastAsiaTheme="minorHAnsi" w:cstheme="minorBidi"/>
        </w:rPr>
        <w:t>Menu ...</w:t>
      </w:r>
      <w:proofErr w:type="gramEnd"/>
    </w:p>
    <w:p w14:paraId="078C80EE" w14:textId="5AA734F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RL     </w:t>
      </w:r>
      <w:r w:rsidR="00371677">
        <w:rPr>
          <w:rFonts w:eastAsiaTheme="minorHAnsi" w:cstheme="minorBidi"/>
        </w:rPr>
        <w:tab/>
      </w:r>
      <w:r w:rsidRPr="00841F54">
        <w:rPr>
          <w:rFonts w:eastAsiaTheme="minorHAnsi" w:cstheme="minorBidi"/>
        </w:rPr>
        <w:t>List Reminder Definitions</w:t>
      </w:r>
    </w:p>
    <w:p w14:paraId="078C80EF" w14:textId="5BA6C52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RI     </w:t>
      </w:r>
      <w:r w:rsidR="00371677">
        <w:rPr>
          <w:rFonts w:eastAsiaTheme="minorHAnsi" w:cstheme="minorBidi"/>
        </w:rPr>
        <w:tab/>
      </w:r>
      <w:r w:rsidRPr="00841F54">
        <w:rPr>
          <w:rFonts w:eastAsiaTheme="minorHAnsi" w:cstheme="minorBidi"/>
        </w:rPr>
        <w:t>Inquire about Reminder Item</w:t>
      </w:r>
    </w:p>
    <w:p w14:paraId="078C80F0" w14:textId="27E5A369"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RE     </w:t>
      </w:r>
      <w:r w:rsidR="00371677">
        <w:rPr>
          <w:rFonts w:eastAsiaTheme="minorHAnsi" w:cstheme="minorBidi"/>
        </w:rPr>
        <w:tab/>
      </w:r>
      <w:r w:rsidRPr="00841F54">
        <w:rPr>
          <w:rFonts w:eastAsiaTheme="minorHAnsi" w:cstheme="minorBidi"/>
        </w:rPr>
        <w:t>Add/Edit Reminder Item</w:t>
      </w:r>
    </w:p>
    <w:p w14:paraId="078C80F1" w14:textId="63B8CABF"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RC    </w:t>
      </w:r>
      <w:r w:rsidR="00371677">
        <w:rPr>
          <w:rFonts w:eastAsiaTheme="minorHAnsi" w:cstheme="minorBidi"/>
        </w:rPr>
        <w:tab/>
      </w:r>
      <w:r w:rsidRPr="00841F54">
        <w:rPr>
          <w:rFonts w:eastAsiaTheme="minorHAnsi" w:cstheme="minorBidi"/>
        </w:rPr>
        <w:t>Copy Reminder Item</w:t>
      </w:r>
    </w:p>
    <w:p w14:paraId="078C80F2" w14:textId="2FBAC8DD"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RA     </w:t>
      </w:r>
      <w:r w:rsidR="00371677">
        <w:rPr>
          <w:rFonts w:eastAsiaTheme="minorHAnsi" w:cstheme="minorBidi"/>
        </w:rPr>
        <w:tab/>
      </w:r>
      <w:r w:rsidRPr="00841F54">
        <w:rPr>
          <w:rFonts w:eastAsiaTheme="minorHAnsi" w:cstheme="minorBidi"/>
        </w:rPr>
        <w:t>Activate/Inactivate Reminders</w:t>
      </w:r>
    </w:p>
    <w:p w14:paraId="078C80F3" w14:textId="4346E15F"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RT     </w:t>
      </w:r>
      <w:r w:rsidR="00371677">
        <w:rPr>
          <w:rFonts w:eastAsiaTheme="minorHAnsi" w:cstheme="minorBidi"/>
        </w:rPr>
        <w:tab/>
      </w:r>
      <w:r w:rsidRPr="00841F54">
        <w:rPr>
          <w:rFonts w:eastAsiaTheme="minorHAnsi" w:cstheme="minorBidi"/>
        </w:rPr>
        <w:t>List Reminder Types Logic</w:t>
      </w:r>
    </w:p>
    <w:p w14:paraId="078C80F4" w14:textId="1140C724"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TL     </w:t>
      </w:r>
      <w:r w:rsidR="00371677">
        <w:rPr>
          <w:rFonts w:eastAsiaTheme="minorHAnsi" w:cstheme="minorBidi"/>
        </w:rPr>
        <w:tab/>
      </w:r>
      <w:r w:rsidRPr="00841F54">
        <w:rPr>
          <w:rFonts w:eastAsiaTheme="minorHAnsi" w:cstheme="minorBidi"/>
        </w:rPr>
        <w:t>List Taxonomy Definitions</w:t>
      </w:r>
    </w:p>
    <w:p w14:paraId="078C80F5" w14:textId="7D246A7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TI     </w:t>
      </w:r>
      <w:r w:rsidR="00371677">
        <w:rPr>
          <w:rFonts w:eastAsiaTheme="minorHAnsi" w:cstheme="minorBidi"/>
        </w:rPr>
        <w:tab/>
      </w:r>
      <w:r w:rsidRPr="00841F54">
        <w:rPr>
          <w:rFonts w:eastAsiaTheme="minorHAnsi" w:cstheme="minorBidi"/>
        </w:rPr>
        <w:t>Inquire about Taxonomy Item</w:t>
      </w:r>
    </w:p>
    <w:p w14:paraId="078C80F6" w14:textId="7914845B"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TE     </w:t>
      </w:r>
      <w:r w:rsidR="00371677">
        <w:rPr>
          <w:rFonts w:eastAsiaTheme="minorHAnsi" w:cstheme="minorBidi"/>
        </w:rPr>
        <w:tab/>
      </w:r>
      <w:r w:rsidRPr="00841F54">
        <w:rPr>
          <w:rFonts w:eastAsiaTheme="minorHAnsi" w:cstheme="minorBidi"/>
        </w:rPr>
        <w:t>Edit Taxonomy Item</w:t>
      </w:r>
    </w:p>
    <w:p w14:paraId="078C80F7" w14:textId="23269B75"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TC     </w:t>
      </w:r>
      <w:r w:rsidR="00371677">
        <w:rPr>
          <w:rFonts w:eastAsiaTheme="minorHAnsi" w:cstheme="minorBidi"/>
        </w:rPr>
        <w:tab/>
      </w:r>
      <w:r w:rsidRPr="00841F54">
        <w:rPr>
          <w:rFonts w:eastAsiaTheme="minorHAnsi" w:cstheme="minorBidi"/>
        </w:rPr>
        <w:t>Copy Taxonomy Item</w:t>
      </w:r>
    </w:p>
    <w:p w14:paraId="078C80F8" w14:textId="064AEB43"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TA     Activate/Inactivate Taxonomies</w:t>
      </w:r>
    </w:p>
    <w:p w14:paraId="078C80FA" w14:textId="77777777" w:rsidR="00A3444B" w:rsidRPr="00841F54" w:rsidRDefault="00A3444B" w:rsidP="00E22A9D">
      <w:pPr>
        <w:rPr>
          <w:rFonts w:eastAsiaTheme="minorHAnsi" w:cstheme="minorBidi"/>
        </w:rPr>
      </w:pPr>
      <w:r w:rsidRPr="00841F54">
        <w:rPr>
          <w:rFonts w:eastAsiaTheme="minorHAnsi" w:cstheme="minorBidi"/>
        </w:rPr>
        <w:t xml:space="preserve">  CR     PCE Clinical </w:t>
      </w:r>
      <w:proofErr w:type="gramStart"/>
      <w:r w:rsidRPr="00841F54">
        <w:rPr>
          <w:rFonts w:eastAsiaTheme="minorHAnsi" w:cstheme="minorBidi"/>
        </w:rPr>
        <w:t>Reports ...</w:t>
      </w:r>
      <w:proofErr w:type="gramEnd"/>
    </w:p>
    <w:p w14:paraId="078C80FB" w14:textId="3634D13A" w:rsidR="00A3444B" w:rsidRPr="00841F54" w:rsidRDefault="00A3444B" w:rsidP="00E22A9D">
      <w:pPr>
        <w:rPr>
          <w:rFonts w:eastAsiaTheme="minorHAnsi" w:cstheme="minorBidi"/>
        </w:rPr>
      </w:pPr>
      <w:r w:rsidRPr="00841F54">
        <w:rPr>
          <w:rFonts w:eastAsiaTheme="minorHAnsi" w:cstheme="minorBidi"/>
        </w:rPr>
        <w:lastRenderedPageBreak/>
        <w:t xml:space="preserve">         </w:t>
      </w:r>
      <w:r w:rsidR="001361EC">
        <w:rPr>
          <w:rFonts w:eastAsiaTheme="minorHAnsi" w:cstheme="minorBidi"/>
        </w:rPr>
        <w:tab/>
      </w:r>
      <w:r w:rsidRPr="00841F54">
        <w:rPr>
          <w:rFonts w:eastAsiaTheme="minorHAnsi" w:cstheme="minorBidi"/>
        </w:rPr>
        <w:t xml:space="preserve">PA    </w:t>
      </w:r>
      <w:r w:rsidR="00371677">
        <w:rPr>
          <w:rFonts w:eastAsiaTheme="minorHAnsi" w:cstheme="minorBidi"/>
        </w:rPr>
        <w:tab/>
      </w:r>
      <w:r w:rsidRPr="00841F54">
        <w:rPr>
          <w:rFonts w:eastAsiaTheme="minorHAnsi" w:cstheme="minorBidi"/>
        </w:rPr>
        <w:t>Patient Activity by Clinic</w:t>
      </w:r>
    </w:p>
    <w:p w14:paraId="078C80FC" w14:textId="234B7D28"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CP     </w:t>
      </w:r>
      <w:r w:rsidR="00371677">
        <w:rPr>
          <w:rFonts w:eastAsiaTheme="minorHAnsi" w:cstheme="minorBidi"/>
        </w:rPr>
        <w:tab/>
      </w:r>
      <w:r w:rsidRPr="00841F54">
        <w:rPr>
          <w:rFonts w:eastAsiaTheme="minorHAnsi" w:cstheme="minorBidi"/>
        </w:rPr>
        <w:t>Caseload Profile by Clinic</w:t>
      </w:r>
    </w:p>
    <w:p w14:paraId="078C80FD" w14:textId="5B83D39E"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WL </w:t>
      </w:r>
      <w:r w:rsidR="00371677">
        <w:rPr>
          <w:rFonts w:eastAsiaTheme="minorHAnsi" w:cstheme="minorBidi"/>
        </w:rPr>
        <w:tab/>
      </w:r>
      <w:r w:rsidRPr="00841F54">
        <w:rPr>
          <w:rFonts w:eastAsiaTheme="minorHAnsi" w:cstheme="minorBidi"/>
        </w:rPr>
        <w:t>Workload by Clinic</w:t>
      </w:r>
    </w:p>
    <w:p w14:paraId="078C80FE" w14:textId="6B5A2A7D"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DX     </w:t>
      </w:r>
      <w:r w:rsidR="00371677">
        <w:rPr>
          <w:rFonts w:eastAsiaTheme="minorHAnsi" w:cstheme="minorBidi"/>
        </w:rPr>
        <w:tab/>
      </w:r>
      <w:r w:rsidRPr="00841F54">
        <w:rPr>
          <w:rFonts w:eastAsiaTheme="minorHAnsi" w:cstheme="minorBidi"/>
        </w:rPr>
        <w:t>Diagnoses Ranked by Frequency</w:t>
      </w:r>
    </w:p>
    <w:p w14:paraId="078C80FF" w14:textId="7D1CF24B"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LE     </w:t>
      </w:r>
      <w:r w:rsidR="00371677">
        <w:rPr>
          <w:rFonts w:eastAsiaTheme="minorHAnsi" w:cstheme="minorBidi"/>
        </w:rPr>
        <w:tab/>
      </w:r>
      <w:r w:rsidRPr="00841F54">
        <w:rPr>
          <w:rFonts w:eastAsiaTheme="minorHAnsi" w:cstheme="minorBidi"/>
        </w:rPr>
        <w:t>Location Encounter Counts</w:t>
      </w:r>
    </w:p>
    <w:p w14:paraId="078C8100" w14:textId="5A88353C"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PE     </w:t>
      </w:r>
      <w:r w:rsidR="00371677">
        <w:rPr>
          <w:rFonts w:eastAsiaTheme="minorHAnsi" w:cstheme="minorBidi"/>
        </w:rPr>
        <w:tab/>
      </w:r>
      <w:r w:rsidRPr="00841F54">
        <w:rPr>
          <w:rFonts w:eastAsiaTheme="minorHAnsi" w:cstheme="minorBidi"/>
        </w:rPr>
        <w:t>Provider Encounter Counts</w:t>
      </w:r>
    </w:p>
    <w:p w14:paraId="078C8101" w14:textId="60871446" w:rsidR="00A3444B" w:rsidRPr="00841F54" w:rsidRDefault="00A3444B" w:rsidP="00E22A9D">
      <w:pPr>
        <w:rPr>
          <w:rFonts w:eastAsiaTheme="minorHAnsi" w:cstheme="minorBidi"/>
        </w:rPr>
      </w:pPr>
      <w:r w:rsidRPr="00841F54">
        <w:rPr>
          <w:rFonts w:eastAsiaTheme="minorHAnsi" w:cstheme="minorBidi"/>
        </w:rPr>
        <w:t xml:space="preserve"> </w:t>
      </w:r>
      <w:r w:rsidR="003D10FB">
        <w:rPr>
          <w:rFonts w:eastAsiaTheme="minorHAnsi" w:cstheme="minorBidi"/>
        </w:rPr>
        <w:t xml:space="preserve">       </w:t>
      </w:r>
      <w:r w:rsidRPr="00841F54">
        <w:rPr>
          <w:rFonts w:eastAsiaTheme="minorHAnsi" w:cstheme="minorBidi"/>
        </w:rPr>
        <w:t xml:space="preserve"> </w:t>
      </w:r>
      <w:r w:rsidR="001361EC">
        <w:rPr>
          <w:rFonts w:eastAsiaTheme="minorHAnsi" w:cstheme="minorBidi"/>
        </w:rPr>
        <w:tab/>
      </w:r>
      <w:r w:rsidRPr="00841F54">
        <w:rPr>
          <w:rFonts w:eastAsiaTheme="minorHAnsi" w:cstheme="minorBidi"/>
        </w:rPr>
        <w:t>HOME   Directions to Patient's Home Add/Edit</w:t>
      </w:r>
    </w:p>
    <w:p w14:paraId="078C8102" w14:textId="77777777" w:rsidR="00A3444B" w:rsidRPr="00841F54" w:rsidRDefault="00A3444B" w:rsidP="00E22A9D">
      <w:pPr>
        <w:rPr>
          <w:rFonts w:eastAsiaTheme="minorHAnsi" w:cstheme="minorBidi"/>
        </w:rPr>
      </w:pPr>
      <w:r w:rsidRPr="00841F54">
        <w:rPr>
          <w:rFonts w:eastAsiaTheme="minorHAnsi" w:cstheme="minorBidi"/>
        </w:rPr>
        <w:t xml:space="preserve">  CO     PCE Coordinator </w:t>
      </w:r>
      <w:proofErr w:type="gramStart"/>
      <w:r w:rsidRPr="00841F54">
        <w:rPr>
          <w:rFonts w:eastAsiaTheme="minorHAnsi" w:cstheme="minorBidi"/>
        </w:rPr>
        <w:t>Menu ...</w:t>
      </w:r>
      <w:proofErr w:type="gramEnd"/>
    </w:p>
    <w:p w14:paraId="078C8103" w14:textId="2E90E80C"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SUP  </w:t>
      </w:r>
      <w:r w:rsidR="00371677">
        <w:rPr>
          <w:rFonts w:eastAsiaTheme="minorHAnsi" w:cstheme="minorBidi"/>
        </w:rPr>
        <w:tab/>
      </w:r>
      <w:r w:rsidRPr="00841F54">
        <w:rPr>
          <w:rFonts w:eastAsiaTheme="minorHAnsi" w:cstheme="minorBidi"/>
        </w:rPr>
        <w:t>PCE Encounter Data Entry - Supervisor</w:t>
      </w:r>
    </w:p>
    <w:p w14:paraId="078C8104" w14:textId="5E20F0D8"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PCE </w:t>
      </w:r>
      <w:r w:rsidR="00371677">
        <w:rPr>
          <w:rFonts w:eastAsiaTheme="minorHAnsi" w:cstheme="minorBidi"/>
        </w:rPr>
        <w:tab/>
      </w:r>
      <w:proofErr w:type="spellStart"/>
      <w:r w:rsidRPr="00841F54">
        <w:rPr>
          <w:rFonts w:eastAsiaTheme="minorHAnsi" w:cstheme="minorBidi"/>
        </w:rPr>
        <w:t>PCE</w:t>
      </w:r>
      <w:proofErr w:type="spellEnd"/>
      <w:r w:rsidRPr="00841F54">
        <w:rPr>
          <w:rFonts w:eastAsiaTheme="minorHAnsi" w:cstheme="minorBidi"/>
        </w:rPr>
        <w:t xml:space="preserve"> Encounter Data Entry</w:t>
      </w:r>
    </w:p>
    <w:p w14:paraId="078C8105" w14:textId="7B8EBD19"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DEL   </w:t>
      </w:r>
      <w:r w:rsidR="00371677">
        <w:rPr>
          <w:rFonts w:eastAsiaTheme="minorHAnsi" w:cstheme="minorBidi"/>
        </w:rPr>
        <w:tab/>
      </w:r>
      <w:r w:rsidRPr="00841F54">
        <w:rPr>
          <w:rFonts w:eastAsiaTheme="minorHAnsi" w:cstheme="minorBidi"/>
        </w:rPr>
        <w:t>PCE Encounter Data Entry and Delete</w:t>
      </w:r>
    </w:p>
    <w:p w14:paraId="078C8106" w14:textId="532EB5B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NOD</w:t>
      </w:r>
      <w:r w:rsidR="00371677">
        <w:rPr>
          <w:rFonts w:eastAsiaTheme="minorHAnsi" w:cstheme="minorBidi"/>
        </w:rPr>
        <w:tab/>
      </w:r>
      <w:r w:rsidRPr="00841F54">
        <w:rPr>
          <w:rFonts w:eastAsiaTheme="minorHAnsi" w:cstheme="minorBidi"/>
        </w:rPr>
        <w:t>PCE Encounter Data Entry without Delete</w:t>
      </w:r>
    </w:p>
    <w:p w14:paraId="078C8107" w14:textId="21C0266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TBL   </w:t>
      </w:r>
      <w:r w:rsidR="00371677">
        <w:rPr>
          <w:rFonts w:eastAsiaTheme="minorHAnsi" w:cstheme="minorBidi"/>
        </w:rPr>
        <w:tab/>
      </w:r>
      <w:r w:rsidRPr="00841F54">
        <w:rPr>
          <w:rFonts w:eastAsiaTheme="minorHAnsi" w:cstheme="minorBidi"/>
        </w:rPr>
        <w:t xml:space="preserve">PCE Table </w:t>
      </w:r>
      <w:proofErr w:type="gramStart"/>
      <w:r w:rsidRPr="00841F54">
        <w:rPr>
          <w:rFonts w:eastAsiaTheme="minorHAnsi" w:cstheme="minorBidi"/>
        </w:rPr>
        <w:t>Maintenance ...</w:t>
      </w:r>
      <w:proofErr w:type="gramEnd"/>
    </w:p>
    <w:p w14:paraId="078C8108" w14:textId="73B2323A"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INFO </w:t>
      </w:r>
      <w:r w:rsidR="00371677">
        <w:rPr>
          <w:rFonts w:eastAsiaTheme="minorHAnsi" w:cstheme="minorBidi"/>
        </w:rPr>
        <w:tab/>
      </w:r>
      <w:r w:rsidRPr="00841F54">
        <w:rPr>
          <w:rFonts w:eastAsiaTheme="minorHAnsi" w:cstheme="minorBidi"/>
        </w:rPr>
        <w:t xml:space="preserve">PCE Information </w:t>
      </w:r>
      <w:proofErr w:type="gramStart"/>
      <w:r w:rsidRPr="00841F54">
        <w:rPr>
          <w:rFonts w:eastAsiaTheme="minorHAnsi" w:cstheme="minorBidi"/>
        </w:rPr>
        <w:t>Only ...</w:t>
      </w:r>
      <w:proofErr w:type="gramEnd"/>
    </w:p>
    <w:p w14:paraId="078C8109" w14:textId="0669FCBA"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HOME</w:t>
      </w:r>
      <w:r w:rsidR="00371677">
        <w:rPr>
          <w:rFonts w:eastAsiaTheme="minorHAnsi" w:cstheme="minorBidi"/>
        </w:rPr>
        <w:t xml:space="preserve">   </w:t>
      </w:r>
      <w:r w:rsidRPr="00841F54">
        <w:rPr>
          <w:rFonts w:eastAsiaTheme="minorHAnsi" w:cstheme="minorBidi"/>
        </w:rPr>
        <w:t>Directions to Patient's Home Add/Edit</w:t>
      </w:r>
    </w:p>
    <w:p w14:paraId="078C810A" w14:textId="5A5B518B"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MDR </w:t>
      </w:r>
      <w:r w:rsidR="00371677">
        <w:rPr>
          <w:rFonts w:eastAsiaTheme="minorHAnsi" w:cstheme="minorBidi"/>
        </w:rPr>
        <w:tab/>
      </w:r>
      <w:r w:rsidRPr="00841F54">
        <w:rPr>
          <w:rFonts w:eastAsiaTheme="minorHAnsi" w:cstheme="minorBidi"/>
        </w:rPr>
        <w:t xml:space="preserve">CIDC Missing Data Report </w:t>
      </w:r>
    </w:p>
    <w:p w14:paraId="078C810B" w14:textId="56D09068"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PARM</w:t>
      </w:r>
      <w:r w:rsidR="00371677">
        <w:rPr>
          <w:rFonts w:eastAsiaTheme="minorHAnsi" w:cstheme="minorBidi"/>
        </w:rPr>
        <w:t xml:space="preserve">   </w:t>
      </w:r>
      <w:r w:rsidRPr="00841F54">
        <w:rPr>
          <w:rFonts w:eastAsiaTheme="minorHAnsi" w:cstheme="minorBidi"/>
        </w:rPr>
        <w:t xml:space="preserve">PCE HS/RPT Parameters </w:t>
      </w:r>
      <w:proofErr w:type="gramStart"/>
      <w:r w:rsidRPr="00841F54">
        <w:rPr>
          <w:rFonts w:eastAsiaTheme="minorHAnsi" w:cstheme="minorBidi"/>
        </w:rPr>
        <w:t>Menu ...</w:t>
      </w:r>
      <w:proofErr w:type="gramEnd"/>
    </w:p>
    <w:p w14:paraId="662B5F07" w14:textId="1A40D581" w:rsidR="001C35F9" w:rsidRPr="00841F54" w:rsidRDefault="001C35F9"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DIS    </w:t>
      </w:r>
      <w:r w:rsidR="00371677">
        <w:rPr>
          <w:rFonts w:eastAsiaTheme="minorHAnsi" w:cstheme="minorBidi"/>
        </w:rPr>
        <w:tab/>
      </w:r>
      <w:r w:rsidRPr="00841F54">
        <w:rPr>
          <w:rFonts w:eastAsiaTheme="minorHAnsi" w:cstheme="minorBidi"/>
        </w:rPr>
        <w:t xml:space="preserve">Accounting </w:t>
      </w:r>
      <w:proofErr w:type="gramStart"/>
      <w:r w:rsidRPr="00841F54">
        <w:rPr>
          <w:rFonts w:eastAsiaTheme="minorHAnsi" w:cstheme="minorBidi"/>
        </w:rPr>
        <w:t>Of</w:t>
      </w:r>
      <w:proofErr w:type="gramEnd"/>
      <w:r w:rsidRPr="00841F54">
        <w:rPr>
          <w:rFonts w:eastAsiaTheme="minorHAnsi" w:cstheme="minorBidi"/>
        </w:rPr>
        <w:t xml:space="preserve"> Immunization Disclosures Report</w:t>
      </w:r>
    </w:p>
    <w:p w14:paraId="078C810C" w14:textId="444B62AC"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DIE    </w:t>
      </w:r>
      <w:r w:rsidR="00371677">
        <w:rPr>
          <w:rFonts w:eastAsiaTheme="minorHAnsi" w:cstheme="minorBidi"/>
        </w:rPr>
        <w:tab/>
      </w:r>
      <w:r w:rsidRPr="00841F54">
        <w:rPr>
          <w:rFonts w:eastAsiaTheme="minorHAnsi" w:cstheme="minorBidi"/>
        </w:rPr>
        <w:t>PCE Device Interface Error Report</w:t>
      </w:r>
    </w:p>
    <w:p w14:paraId="078C810D" w14:textId="69BC6FE2"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DISP</w:t>
      </w:r>
      <w:r w:rsidR="00371677">
        <w:rPr>
          <w:rFonts w:eastAsiaTheme="minorHAnsi" w:cstheme="minorBidi"/>
        </w:rPr>
        <w:tab/>
      </w:r>
      <w:r w:rsidRPr="00841F54">
        <w:rPr>
          <w:rFonts w:eastAsiaTheme="minorHAnsi" w:cstheme="minorBidi"/>
        </w:rPr>
        <w:t>PCE Edit Disposition Clinics</w:t>
      </w:r>
    </w:p>
    <w:p w14:paraId="078C810E" w14:textId="77777777" w:rsidR="00A3444B" w:rsidRPr="00841F54" w:rsidRDefault="00A3444B" w:rsidP="00E22A9D">
      <w:pPr>
        <w:rPr>
          <w:rFonts w:eastAsiaTheme="minorHAnsi" w:cstheme="minorBidi"/>
        </w:rPr>
      </w:pPr>
      <w:r w:rsidRPr="00841F54">
        <w:rPr>
          <w:rFonts w:eastAsiaTheme="minorHAnsi" w:cstheme="minorBidi"/>
        </w:rPr>
        <w:t xml:space="preserve">  CL      PCE Clinician Menu</w:t>
      </w:r>
    </w:p>
    <w:p w14:paraId="078C810F" w14:textId="3BAE8C63"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RPT  </w:t>
      </w:r>
      <w:r w:rsidR="00371677">
        <w:rPr>
          <w:rFonts w:eastAsiaTheme="minorHAnsi" w:cstheme="minorBidi"/>
        </w:rPr>
        <w:tab/>
      </w:r>
      <w:r w:rsidRPr="00841F54">
        <w:rPr>
          <w:rFonts w:eastAsiaTheme="minorHAnsi" w:cstheme="minorBidi"/>
        </w:rPr>
        <w:t xml:space="preserve">PCE Clinical </w:t>
      </w:r>
      <w:proofErr w:type="gramStart"/>
      <w:r w:rsidRPr="00841F54">
        <w:rPr>
          <w:rFonts w:eastAsiaTheme="minorHAnsi" w:cstheme="minorBidi"/>
        </w:rPr>
        <w:t>Reports ...</w:t>
      </w:r>
      <w:proofErr w:type="gramEnd"/>
    </w:p>
    <w:p w14:paraId="078C8110" w14:textId="60138CB0"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Pr="00841F54">
        <w:rPr>
          <w:rFonts w:eastAsiaTheme="minorHAnsi" w:cstheme="minorBidi"/>
        </w:rPr>
        <w:t xml:space="preserve">ENC </w:t>
      </w:r>
      <w:r w:rsidR="00371677">
        <w:rPr>
          <w:rFonts w:eastAsiaTheme="minorHAnsi" w:cstheme="minorBidi"/>
        </w:rPr>
        <w:tab/>
      </w:r>
      <w:r w:rsidRPr="00841F54">
        <w:rPr>
          <w:rFonts w:eastAsiaTheme="minorHAnsi" w:cstheme="minorBidi"/>
        </w:rPr>
        <w:t>PCE Encounter Data Entry and Delete</w:t>
      </w:r>
    </w:p>
    <w:p w14:paraId="078C8111" w14:textId="6DAB9B53" w:rsidR="00A3444B" w:rsidRPr="00841F54" w:rsidRDefault="00A3444B" w:rsidP="00E22A9D">
      <w:pPr>
        <w:rPr>
          <w:rFonts w:eastAsiaTheme="minorHAnsi" w:cstheme="minorBidi"/>
        </w:rPr>
      </w:pPr>
      <w:r w:rsidRPr="00841F54">
        <w:rPr>
          <w:rFonts w:eastAsiaTheme="minorHAnsi" w:cstheme="minorBidi"/>
        </w:rPr>
        <w:t xml:space="preserve">         </w:t>
      </w:r>
      <w:r w:rsidR="001361EC">
        <w:rPr>
          <w:rFonts w:eastAsiaTheme="minorHAnsi" w:cstheme="minorBidi"/>
        </w:rPr>
        <w:tab/>
      </w:r>
      <w:r w:rsidR="00371677">
        <w:rPr>
          <w:rFonts w:eastAsiaTheme="minorHAnsi" w:cstheme="minorBidi"/>
        </w:rPr>
        <w:t>INFO</w:t>
      </w:r>
      <w:r w:rsidR="00371677">
        <w:rPr>
          <w:rFonts w:eastAsiaTheme="minorHAnsi" w:cstheme="minorBidi"/>
        </w:rPr>
        <w:tab/>
      </w:r>
      <w:r w:rsidRPr="00841F54">
        <w:rPr>
          <w:rFonts w:eastAsiaTheme="minorHAnsi" w:cstheme="minorBidi"/>
        </w:rPr>
        <w:t>PCE Information Only...</w:t>
      </w:r>
    </w:p>
    <w:p w14:paraId="078C8112" w14:textId="070B2E7C" w:rsidR="00A3444B" w:rsidRPr="00841F54" w:rsidRDefault="00FC780F" w:rsidP="00E22A9D">
      <w:pPr>
        <w:rPr>
          <w:rFonts w:eastAsiaTheme="minorHAnsi" w:cstheme="minorBidi"/>
        </w:rPr>
      </w:pPr>
      <w:r w:rsidRPr="00841F54">
        <w:rPr>
          <w:rFonts w:eastAsiaTheme="minorHAnsi" w:cstheme="minorBidi"/>
        </w:rPr>
        <w:t xml:space="preserve"> </w:t>
      </w:r>
      <w:r w:rsidR="00A3444B" w:rsidRPr="00841F54">
        <w:rPr>
          <w:rFonts w:eastAsiaTheme="minorHAnsi" w:cstheme="minorBidi"/>
        </w:rPr>
        <w:t xml:space="preserve">        </w:t>
      </w:r>
      <w:r w:rsidR="001361EC">
        <w:rPr>
          <w:rFonts w:eastAsiaTheme="minorHAnsi" w:cstheme="minorBidi"/>
        </w:rPr>
        <w:tab/>
      </w:r>
      <w:r w:rsidR="00A3444B" w:rsidRPr="00841F54">
        <w:rPr>
          <w:rFonts w:eastAsiaTheme="minorHAnsi" w:cstheme="minorBidi"/>
        </w:rPr>
        <w:t>HOME   Directions to Patient's Home Add/Edit</w:t>
      </w:r>
    </w:p>
    <w:p w14:paraId="078C8113" w14:textId="77777777" w:rsidR="00A3444B" w:rsidRPr="00841F54" w:rsidRDefault="00A3444B" w:rsidP="00E22A9D">
      <w:pPr>
        <w:rPr>
          <w:rFonts w:eastAsiaTheme="minorHAnsi" w:cstheme="minorBidi"/>
        </w:rPr>
      </w:pPr>
      <w:r w:rsidRPr="00841F54">
        <w:rPr>
          <w:rFonts w:eastAsiaTheme="minorHAnsi" w:cstheme="minorBidi"/>
        </w:rPr>
        <w:t xml:space="preserve">Assign the PCE IRM Main Menu to the IRM person who will maintain and set up the package and who will need access to all of the PCE options.  </w:t>
      </w:r>
    </w:p>
    <w:p w14:paraId="078C8114" w14:textId="77777777" w:rsidR="00A3444B" w:rsidRPr="00841F54" w:rsidRDefault="00A3444B" w:rsidP="00222B79">
      <w:pPr>
        <w:pStyle w:val="Heading2"/>
        <w:rPr>
          <w:rFonts w:eastAsiaTheme="minorHAnsi"/>
        </w:rPr>
      </w:pPr>
      <w:bookmarkStart w:id="32" w:name="_Toc498005930"/>
      <w:r w:rsidRPr="00841F54">
        <w:rPr>
          <w:rFonts w:eastAsiaTheme="minorHAnsi"/>
        </w:rPr>
        <w:t>PCE IRM Main Menu Descriptions</w:t>
      </w:r>
      <w:bookmarkEnd w:id="32"/>
    </w:p>
    <w:p w14:paraId="078C8115" w14:textId="77777777" w:rsidR="00A3444B" w:rsidRPr="00841F54" w:rsidRDefault="00A3444B" w:rsidP="008E6CAB">
      <w:pPr>
        <w:pStyle w:val="Heading3"/>
        <w:rPr>
          <w:rFonts w:eastAsiaTheme="minorHAnsi"/>
        </w:rPr>
      </w:pPr>
      <w:bookmarkStart w:id="33" w:name="_Toc498005931"/>
      <w:r w:rsidRPr="00841F54">
        <w:rPr>
          <w:rFonts w:eastAsiaTheme="minorHAnsi"/>
        </w:rPr>
        <w:t>PX SITE PARAMETER MENU</w:t>
      </w:r>
      <w:r w:rsidR="00845D23" w:rsidRPr="00841F54">
        <w:rPr>
          <w:rFonts w:eastAsiaTheme="minorHAnsi"/>
        </w:rPr>
        <w:t xml:space="preserve"> – </w:t>
      </w:r>
      <w:r w:rsidRPr="00841F54">
        <w:rPr>
          <w:rFonts w:eastAsiaTheme="minorHAnsi"/>
        </w:rPr>
        <w:t>Site Parameter Menu</w:t>
      </w:r>
      <w:bookmarkEnd w:id="33"/>
    </w:p>
    <w:p w14:paraId="3E1338C7" w14:textId="77777777" w:rsidR="003D10FB" w:rsidRDefault="00A3444B" w:rsidP="00E22A9D">
      <w:pPr>
        <w:rPr>
          <w:rFonts w:eastAsiaTheme="minorHAnsi" w:cstheme="minorBidi"/>
        </w:rPr>
      </w:pPr>
      <w:r w:rsidRPr="00841F54">
        <w:rPr>
          <w:rFonts w:eastAsiaTheme="minorHAnsi" w:cstheme="minorBidi"/>
        </w:rPr>
        <w:t xml:space="preserve">This menu includes all options that deal with defining and displaying entries in the PCE PARAMETERS file (#815). The PCE Site Parameters Edit option includes all editable fields, for IRM/ADPAC use. The PCE HS/RPT Parameter Print option can be included on a Health Summary Coordinator's menu if the coordinator is involved with the definition of Clinical Reminders to be printed on the Health Summary. </w:t>
      </w:r>
    </w:p>
    <w:p w14:paraId="04BFFB92" w14:textId="77777777" w:rsidR="003D10FB" w:rsidRDefault="00A3444B" w:rsidP="00E22A9D">
      <w:pPr>
        <w:rPr>
          <w:rFonts w:eastAsiaTheme="minorHAnsi" w:cstheme="minorBidi"/>
        </w:rPr>
      </w:pPr>
      <w:r w:rsidRPr="00841F54">
        <w:rPr>
          <w:rFonts w:eastAsiaTheme="minorHAnsi" w:cstheme="minorBidi"/>
        </w:rPr>
        <w:lastRenderedPageBreak/>
        <w:t xml:space="preserve">This option is also included on the PCE Coordinators menu and the PCE Reports option menu. The PCE HS Parameters option can be included on a Health Summary Coordinators menu, and is included on the PCE Coordinator's menu. </w:t>
      </w:r>
    </w:p>
    <w:p w14:paraId="078C8116" w14:textId="5422C17E" w:rsidR="00A3444B" w:rsidRPr="00841F54" w:rsidRDefault="00A3444B" w:rsidP="00E22A9D">
      <w:pPr>
        <w:rPr>
          <w:rFonts w:eastAsiaTheme="minorHAnsi" w:cstheme="minorBidi"/>
        </w:rPr>
      </w:pPr>
      <w:r w:rsidRPr="00841F54">
        <w:rPr>
          <w:rFonts w:eastAsiaTheme="minorHAnsi" w:cstheme="minorBidi"/>
        </w:rPr>
        <w:t>This user should be familiar with the PCE Reminders and the use of the reminder disclaimer on the "Clinical Maintenance" and "Clinical Reminder" components. The PCE Report Parameters Setup option can be included on a PCE Coordinator's menu to setup the local file definitions to use to represent Emergency Clinics and various categories of Lab tests by the PCE Report Module.</w:t>
      </w:r>
    </w:p>
    <w:p w14:paraId="078C8117" w14:textId="77777777" w:rsidR="00A3444B" w:rsidRPr="00841F54" w:rsidRDefault="00A3444B" w:rsidP="008E6CAB">
      <w:pPr>
        <w:pStyle w:val="Heading3"/>
        <w:rPr>
          <w:rFonts w:eastAsiaTheme="minorHAnsi"/>
        </w:rPr>
      </w:pPr>
      <w:bookmarkStart w:id="34" w:name="_Toc498005932"/>
      <w:r w:rsidRPr="00841F54">
        <w:rPr>
          <w:rFonts w:eastAsiaTheme="minorHAnsi"/>
        </w:rPr>
        <w:t>PXTT TABLE MAINTENANCE</w:t>
      </w:r>
      <w:r w:rsidR="00845D23" w:rsidRPr="00841F54">
        <w:rPr>
          <w:rFonts w:eastAsiaTheme="minorHAnsi"/>
        </w:rPr>
        <w:t xml:space="preserve"> – </w:t>
      </w:r>
      <w:r w:rsidRPr="00841F54">
        <w:rPr>
          <w:rFonts w:eastAsiaTheme="minorHAnsi"/>
        </w:rPr>
        <w:t>PCE Table Maintenance</w:t>
      </w:r>
      <w:bookmarkEnd w:id="34"/>
    </w:p>
    <w:p w14:paraId="5465EB1D" w14:textId="77777777" w:rsidR="003D10FB" w:rsidRDefault="00A3444B" w:rsidP="00E22A9D">
      <w:pPr>
        <w:rPr>
          <w:rFonts w:eastAsiaTheme="minorHAnsi" w:cstheme="minorBidi"/>
        </w:rPr>
      </w:pPr>
      <w:r w:rsidRPr="00841F54">
        <w:rPr>
          <w:rFonts w:eastAsiaTheme="minorHAnsi" w:cstheme="minorBidi"/>
        </w:rPr>
        <w:t xml:space="preserve">The options on this menu are used to add or edit the types of data to be collected by PCE such as Health Factors, Patient Education, etc. Once these tables have been defined, the table entries will be selectable for encounter data entry (PCE package) and encounter form definitions (AICS package). The patient information collected based on these table definitions is viewable on Health Summaries. This menu also includes options to edit the Clinical Reminder/Health Maintenance definitions, based on your site's clinical terminology in the tables. Once reminder criteria have been defined, they may be included in the Health Summary Type definitions for the "Clinical Reminder" and "Health Maintenance" Components. </w:t>
      </w:r>
    </w:p>
    <w:p w14:paraId="078C8118" w14:textId="64F9A2C1" w:rsidR="00A3444B" w:rsidRPr="00841F54" w:rsidRDefault="00A3444B" w:rsidP="00E22A9D">
      <w:pPr>
        <w:rPr>
          <w:rFonts w:eastAsiaTheme="minorHAnsi" w:cstheme="minorBidi"/>
        </w:rPr>
      </w:pPr>
      <w:r w:rsidRPr="00841F54">
        <w:rPr>
          <w:rFonts w:eastAsiaTheme="minorHAnsi" w:cstheme="minorBidi"/>
        </w:rPr>
        <w:t xml:space="preserve">These options may be used in conjunction with the "PCE Information Only" menu options to manage the contents of the files or tables supporting PCE. </w:t>
      </w:r>
    </w:p>
    <w:p w14:paraId="3F8FA0B2" w14:textId="590D8118" w:rsidR="004504D9" w:rsidRDefault="00A3444B" w:rsidP="00E22A9D">
      <w:pPr>
        <w:rPr>
          <w:rFonts w:eastAsiaTheme="minorHAnsi" w:cstheme="minorBidi"/>
        </w:rPr>
      </w:pPr>
      <w:r w:rsidRPr="00841F54">
        <w:rPr>
          <w:rFonts w:eastAsiaTheme="minorHAnsi" w:cstheme="minorBidi"/>
        </w:rPr>
        <w:t>The option PCE Delete Encounters W/O Visit has been created to provide a routine utility to remove Encounters that have missing Visits. (This is described in detail in the text of patch PX*1*153.)</w:t>
      </w:r>
    </w:p>
    <w:p w14:paraId="40435F5B" w14:textId="403F44E9" w:rsidR="00B527DC" w:rsidRPr="00585F60" w:rsidRDefault="00585F60" w:rsidP="00585F60">
      <w:pPr>
        <w:pStyle w:val="Heading3"/>
        <w:rPr>
          <w:rFonts w:eastAsiaTheme="minorHAnsi"/>
        </w:rPr>
      </w:pPr>
      <w:bookmarkStart w:id="35" w:name="_Toc498005933"/>
      <w:r w:rsidRPr="00585F60">
        <w:rPr>
          <w:rFonts w:eastAsiaTheme="minorHAnsi"/>
        </w:rPr>
        <w:t>PXQ PCE/SD DEBUGGING UTILITIES –</w:t>
      </w:r>
      <w:r>
        <w:rPr>
          <w:rFonts w:eastAsiaTheme="minorHAnsi"/>
        </w:rPr>
        <w:t xml:space="preserve"> </w:t>
      </w:r>
      <w:r w:rsidR="00B527DC" w:rsidRPr="00585F60">
        <w:rPr>
          <w:rFonts w:eastAsiaTheme="minorHAnsi"/>
        </w:rPr>
        <w:t>PCE/SD Debugging Utilities</w:t>
      </w:r>
      <w:bookmarkEnd w:id="35"/>
    </w:p>
    <w:p w14:paraId="73ADF87A" w14:textId="77777777" w:rsidR="00B527DC" w:rsidRDefault="00B527DC" w:rsidP="00392B78">
      <w:pPr>
        <w:spacing w:before="0" w:after="0"/>
        <w:rPr>
          <w:rFonts w:eastAsiaTheme="minorHAnsi" w:cstheme="minorBidi"/>
        </w:rPr>
      </w:pPr>
      <w:proofErr w:type="gramStart"/>
      <w:r w:rsidRPr="00B527DC">
        <w:rPr>
          <w:rFonts w:eastAsiaTheme="minorHAnsi" w:cstheme="minorBidi"/>
        </w:rPr>
        <w:t>Main menu for the PCE/Scheduling Debugging Utilities.</w:t>
      </w:r>
      <w:proofErr w:type="gramEnd"/>
      <w:r w:rsidRPr="00B527DC">
        <w:rPr>
          <w:rFonts w:eastAsiaTheme="minorHAnsi" w:cstheme="minorBidi"/>
        </w:rPr>
        <w:t xml:space="preserve"> Below is a description of options.</w:t>
      </w:r>
    </w:p>
    <w:p w14:paraId="7D01985A" w14:textId="77777777" w:rsidR="00392B78" w:rsidRPr="00B527DC" w:rsidRDefault="00392B78" w:rsidP="00392B78">
      <w:pPr>
        <w:spacing w:before="0" w:after="0"/>
        <w:rPr>
          <w:rFonts w:eastAsiaTheme="minorHAnsi" w:cstheme="minorBidi"/>
        </w:rPr>
      </w:pPr>
    </w:p>
    <w:p w14:paraId="74225907" w14:textId="77777777" w:rsidR="00B527DC" w:rsidRPr="00B527DC" w:rsidRDefault="00B527DC" w:rsidP="00392B78">
      <w:pPr>
        <w:spacing w:before="0" w:after="0"/>
        <w:rPr>
          <w:rFonts w:eastAsiaTheme="minorHAnsi" w:cstheme="minorBidi"/>
        </w:rPr>
      </w:pPr>
      <w:r w:rsidRPr="00B527DC">
        <w:rPr>
          <w:rFonts w:eastAsiaTheme="minorHAnsi" w:cstheme="minorBidi"/>
        </w:rPr>
        <w:t>PXQ USER REVIEW – User’s Visit Review</w:t>
      </w:r>
    </w:p>
    <w:p w14:paraId="413EAA55" w14:textId="77777777" w:rsidR="00392B78" w:rsidRDefault="00392B78" w:rsidP="00392B78">
      <w:pPr>
        <w:spacing w:before="0" w:after="0"/>
        <w:rPr>
          <w:rFonts w:eastAsiaTheme="minorHAnsi" w:cstheme="minorBidi"/>
        </w:rPr>
      </w:pPr>
    </w:p>
    <w:p w14:paraId="64BE535B" w14:textId="4D818030" w:rsidR="00B527DC" w:rsidRPr="00B527DC" w:rsidRDefault="00B527DC" w:rsidP="00392B78">
      <w:pPr>
        <w:spacing w:before="0" w:after="0"/>
        <w:rPr>
          <w:rFonts w:eastAsiaTheme="minorHAnsi" w:cstheme="minorBidi"/>
        </w:rPr>
      </w:pPr>
      <w:r w:rsidRPr="00B527DC">
        <w:rPr>
          <w:rFonts w:eastAsiaTheme="minorHAnsi" w:cstheme="minorBidi"/>
        </w:rPr>
        <w:t>This is a report of the visit</w:t>
      </w:r>
      <w:r w:rsidR="00392B78">
        <w:rPr>
          <w:rFonts w:eastAsiaTheme="minorHAnsi" w:cstheme="minorBidi"/>
        </w:rPr>
        <w:t>s</w:t>
      </w:r>
      <w:r w:rsidRPr="00B527DC">
        <w:rPr>
          <w:rFonts w:eastAsiaTheme="minorHAnsi" w:cstheme="minorBidi"/>
        </w:rPr>
        <w:t xml:space="preserve"> and the files that store the </w:t>
      </w:r>
      <w:r w:rsidR="00392B78">
        <w:rPr>
          <w:rFonts w:eastAsiaTheme="minorHAnsi" w:cstheme="minorBidi"/>
        </w:rPr>
        <w:t>v</w:t>
      </w:r>
      <w:r w:rsidRPr="00B527DC">
        <w:rPr>
          <w:rFonts w:eastAsiaTheme="minorHAnsi" w:cstheme="minorBidi"/>
        </w:rPr>
        <w:t>isit</w:t>
      </w:r>
      <w:r w:rsidR="00392B78">
        <w:rPr>
          <w:rFonts w:eastAsiaTheme="minorHAnsi" w:cstheme="minorBidi"/>
        </w:rPr>
        <w:t>-r</w:t>
      </w:r>
      <w:r w:rsidRPr="00B527DC">
        <w:rPr>
          <w:rFonts w:eastAsiaTheme="minorHAnsi" w:cstheme="minorBidi"/>
        </w:rPr>
        <w:t xml:space="preserve">elated </w:t>
      </w:r>
      <w:r w:rsidR="00392B78">
        <w:rPr>
          <w:rFonts w:eastAsiaTheme="minorHAnsi" w:cstheme="minorBidi"/>
        </w:rPr>
        <w:t>i</w:t>
      </w:r>
      <w:r w:rsidRPr="00B527DC">
        <w:rPr>
          <w:rFonts w:eastAsiaTheme="minorHAnsi" w:cstheme="minorBidi"/>
        </w:rPr>
        <w:t>nformation.</w:t>
      </w:r>
    </w:p>
    <w:p w14:paraId="1C195F9D" w14:textId="77777777" w:rsidR="00392B78" w:rsidRDefault="00392B78" w:rsidP="00392B78">
      <w:pPr>
        <w:spacing w:before="0" w:after="0"/>
        <w:rPr>
          <w:rFonts w:eastAsiaTheme="minorHAnsi" w:cstheme="minorBidi"/>
        </w:rPr>
      </w:pPr>
    </w:p>
    <w:p w14:paraId="7490C6F6" w14:textId="77777777" w:rsidR="00B527DC" w:rsidRPr="00B527DC" w:rsidRDefault="00B527DC" w:rsidP="00392B78">
      <w:pPr>
        <w:spacing w:before="0" w:after="0"/>
        <w:rPr>
          <w:rFonts w:eastAsiaTheme="minorHAnsi" w:cstheme="minorBidi"/>
        </w:rPr>
      </w:pPr>
      <w:r w:rsidRPr="00B527DC">
        <w:rPr>
          <w:rFonts w:eastAsiaTheme="minorHAnsi" w:cstheme="minorBidi"/>
        </w:rPr>
        <w:t>PX V File Repair – PCE V File Cross Reference Repair</w:t>
      </w:r>
    </w:p>
    <w:p w14:paraId="1475D09F" w14:textId="77777777" w:rsidR="00392B78" w:rsidRDefault="00392B78" w:rsidP="00392B78">
      <w:pPr>
        <w:spacing w:before="0" w:after="0"/>
        <w:rPr>
          <w:rFonts w:eastAsiaTheme="minorHAnsi" w:cstheme="minorBidi"/>
        </w:rPr>
      </w:pPr>
    </w:p>
    <w:p w14:paraId="04149FC3" w14:textId="6143DA8B" w:rsidR="004504D9" w:rsidRDefault="00B527DC" w:rsidP="00392B78">
      <w:pPr>
        <w:spacing w:before="0" w:after="0"/>
        <w:rPr>
          <w:rFonts w:eastAsiaTheme="minorHAnsi" w:cstheme="minorBidi"/>
        </w:rPr>
      </w:pPr>
      <w:r w:rsidRPr="00B527DC">
        <w:rPr>
          <w:rFonts w:eastAsiaTheme="minorHAnsi" w:cstheme="minorBidi"/>
        </w:rPr>
        <w:t xml:space="preserve">This option provides a number of options that allow the user to both </w:t>
      </w:r>
      <w:proofErr w:type="gramStart"/>
      <w:r w:rsidRPr="00B527DC">
        <w:rPr>
          <w:rFonts w:eastAsiaTheme="minorHAnsi" w:cstheme="minorBidi"/>
        </w:rPr>
        <w:t>report</w:t>
      </w:r>
      <w:proofErr w:type="gramEnd"/>
      <w:r w:rsidRPr="00B527DC">
        <w:rPr>
          <w:rFonts w:eastAsiaTheme="minorHAnsi" w:cstheme="minorBidi"/>
        </w:rPr>
        <w:t xml:space="preserve"> </w:t>
      </w:r>
      <w:r w:rsidR="0044574C">
        <w:rPr>
          <w:rFonts w:eastAsiaTheme="minorHAnsi" w:cstheme="minorBidi"/>
        </w:rPr>
        <w:t xml:space="preserve">on </w:t>
      </w:r>
      <w:r w:rsidRPr="00B527DC">
        <w:rPr>
          <w:rFonts w:eastAsiaTheme="minorHAnsi" w:cstheme="minorBidi"/>
        </w:rPr>
        <w:t>and fix broken V File Cross References.</w:t>
      </w:r>
    </w:p>
    <w:p w14:paraId="0D381B9A" w14:textId="77777777" w:rsidR="00392B78" w:rsidRDefault="00392B78" w:rsidP="00392B78">
      <w:pPr>
        <w:spacing w:before="0" w:after="0"/>
        <w:rPr>
          <w:rFonts w:eastAsiaTheme="minorHAnsi" w:cstheme="minorBidi"/>
        </w:rPr>
      </w:pPr>
    </w:p>
    <w:p w14:paraId="120BE873" w14:textId="7BA2B631" w:rsidR="00392B78" w:rsidRDefault="00392B78" w:rsidP="00392B78">
      <w:pPr>
        <w:spacing w:before="0" w:after="0"/>
        <w:rPr>
          <w:rFonts w:cs="Arial"/>
          <w:color w:val="000000"/>
          <w:szCs w:val="24"/>
        </w:rPr>
      </w:pPr>
      <w:r>
        <w:rPr>
          <w:rFonts w:eastAsia="Calibri" w:cs="Arial"/>
          <w:szCs w:val="24"/>
        </w:rPr>
        <w:t xml:space="preserve">Details regarding both of these options are </w:t>
      </w:r>
      <w:r>
        <w:rPr>
          <w:rFonts w:cs="Arial"/>
          <w:color w:val="000000"/>
          <w:szCs w:val="24"/>
        </w:rPr>
        <w:t>covered in Appendix A-11 of the User Manual Appendices document.</w:t>
      </w:r>
      <w:r w:rsidRPr="00392B78">
        <w:rPr>
          <w:rFonts w:eastAsiaTheme="minorHAnsi" w:cstheme="minorBidi"/>
        </w:rPr>
        <w:t xml:space="preserve"> </w:t>
      </w:r>
      <w:r>
        <w:rPr>
          <w:rFonts w:eastAsia="Calibri" w:cs="Arial"/>
          <w:szCs w:val="24"/>
        </w:rPr>
        <w:t xml:space="preserve">Details regarding </w:t>
      </w:r>
      <w:r w:rsidR="00AA0740">
        <w:rPr>
          <w:rFonts w:eastAsia="Calibri" w:cs="Arial"/>
          <w:szCs w:val="24"/>
        </w:rPr>
        <w:t xml:space="preserve">the </w:t>
      </w:r>
      <w:r w:rsidRPr="00B527DC">
        <w:rPr>
          <w:rFonts w:eastAsiaTheme="minorHAnsi" w:cstheme="minorBidi"/>
        </w:rPr>
        <w:t>User’s Visit Review</w:t>
      </w:r>
      <w:r>
        <w:rPr>
          <w:rFonts w:eastAsia="Calibri" w:cs="Arial"/>
          <w:szCs w:val="24"/>
        </w:rPr>
        <w:t xml:space="preserve"> </w:t>
      </w:r>
      <w:r w:rsidR="00AA0740">
        <w:rPr>
          <w:rFonts w:eastAsia="Calibri" w:cs="Arial"/>
          <w:szCs w:val="24"/>
        </w:rPr>
        <w:t xml:space="preserve">option </w:t>
      </w:r>
      <w:r>
        <w:rPr>
          <w:rFonts w:eastAsia="Calibri" w:cs="Arial"/>
          <w:szCs w:val="24"/>
        </w:rPr>
        <w:t xml:space="preserve">are </w:t>
      </w:r>
      <w:r>
        <w:rPr>
          <w:rFonts w:cs="Arial"/>
          <w:color w:val="000000"/>
          <w:szCs w:val="24"/>
        </w:rPr>
        <w:t>covered in the User Manual.</w:t>
      </w:r>
    </w:p>
    <w:p w14:paraId="06D11B4A" w14:textId="77777777" w:rsidR="00392B78" w:rsidRDefault="00392B78" w:rsidP="00392B78">
      <w:pPr>
        <w:spacing w:before="0" w:after="0"/>
        <w:rPr>
          <w:rFonts w:cs="Arial"/>
          <w:color w:val="000000"/>
          <w:szCs w:val="24"/>
        </w:rPr>
      </w:pPr>
    </w:p>
    <w:p w14:paraId="1F1089DA" w14:textId="77777777" w:rsidR="00392B78" w:rsidRDefault="00392B78" w:rsidP="00392B78">
      <w:pPr>
        <w:spacing w:before="0" w:after="0"/>
        <w:rPr>
          <w:rFonts w:cs="Arial"/>
          <w:color w:val="000000"/>
          <w:szCs w:val="24"/>
        </w:rPr>
      </w:pPr>
    </w:p>
    <w:p w14:paraId="1ECF4EBA" w14:textId="77777777" w:rsidR="00392B78" w:rsidRDefault="00392B78" w:rsidP="00B527DC">
      <w:pPr>
        <w:rPr>
          <w:rFonts w:eastAsiaTheme="minorHAnsi" w:cstheme="minorBidi"/>
        </w:rPr>
      </w:pPr>
    </w:p>
    <w:p w14:paraId="078C811A" w14:textId="77777777" w:rsidR="00A3444B" w:rsidRPr="00841F54" w:rsidRDefault="00A3444B" w:rsidP="008E6CAB">
      <w:pPr>
        <w:pStyle w:val="Heading3"/>
        <w:rPr>
          <w:rFonts w:eastAsiaTheme="minorHAnsi"/>
        </w:rPr>
      </w:pPr>
      <w:bookmarkStart w:id="36" w:name="_Toc498005934"/>
      <w:r w:rsidRPr="00841F54">
        <w:rPr>
          <w:rFonts w:eastAsiaTheme="minorHAnsi"/>
        </w:rPr>
        <w:t>PXTT PCE INFORMATION ONLY</w:t>
      </w:r>
      <w:r w:rsidR="00845D23" w:rsidRPr="00841F54">
        <w:rPr>
          <w:rFonts w:eastAsiaTheme="minorHAnsi"/>
        </w:rPr>
        <w:t xml:space="preserve"> – </w:t>
      </w:r>
      <w:r w:rsidRPr="00841F54">
        <w:rPr>
          <w:rFonts w:eastAsiaTheme="minorHAnsi"/>
        </w:rPr>
        <w:t>PCE Information Only</w:t>
      </w:r>
      <w:bookmarkEnd w:id="36"/>
    </w:p>
    <w:p w14:paraId="078C811B" w14:textId="16261DA7" w:rsidR="00A3444B" w:rsidRPr="00841F54" w:rsidRDefault="00A3444B" w:rsidP="00E22A9D">
      <w:pPr>
        <w:rPr>
          <w:rFonts w:eastAsiaTheme="minorHAnsi" w:cstheme="minorBidi"/>
        </w:rPr>
      </w:pPr>
      <w:r w:rsidRPr="00841F54">
        <w:rPr>
          <w:rFonts w:eastAsiaTheme="minorHAnsi" w:cstheme="minorBidi"/>
        </w:rPr>
        <w:t>This is a menu of options that list information about the files/tables used by PCE. Some of the files/tables determine what clinical data will be collected as the sites' clinical terminology for specific categories of data such as Immunizations, Skin Tests, Patient Education, and Treatments. The reminder lists allow the user to see what the clinical reminders definitions are for use with the Health Summary package.</w:t>
      </w:r>
    </w:p>
    <w:p w14:paraId="078C811C" w14:textId="77777777" w:rsidR="00A3444B" w:rsidRPr="00841F54" w:rsidRDefault="00A3444B" w:rsidP="008E6CAB">
      <w:pPr>
        <w:pStyle w:val="Heading3"/>
        <w:rPr>
          <w:rFonts w:eastAsiaTheme="minorHAnsi"/>
        </w:rPr>
      </w:pPr>
      <w:bookmarkStart w:id="37" w:name="_Toc498005935"/>
      <w:r w:rsidRPr="00841F54">
        <w:rPr>
          <w:rFonts w:eastAsiaTheme="minorHAnsi"/>
        </w:rPr>
        <w:t>PXRM REMINDER MENU</w:t>
      </w:r>
      <w:r w:rsidR="00845D23" w:rsidRPr="00841F54">
        <w:rPr>
          <w:rFonts w:eastAsiaTheme="minorHAnsi"/>
        </w:rPr>
        <w:t xml:space="preserve"> – </w:t>
      </w:r>
      <w:r w:rsidRPr="00841F54">
        <w:rPr>
          <w:rFonts w:eastAsiaTheme="minorHAnsi"/>
        </w:rPr>
        <w:t>PCE Reminder Maintenance Menu</w:t>
      </w:r>
      <w:bookmarkEnd w:id="37"/>
    </w:p>
    <w:p w14:paraId="078C811D" w14:textId="77777777" w:rsidR="00A3444B" w:rsidRPr="00841F54" w:rsidRDefault="00A3444B" w:rsidP="00E22A9D">
      <w:pPr>
        <w:rPr>
          <w:rFonts w:eastAsiaTheme="minorHAnsi" w:cstheme="minorBidi"/>
        </w:rPr>
      </w:pPr>
      <w:r w:rsidRPr="00841F54">
        <w:rPr>
          <w:rFonts w:eastAsiaTheme="minorHAnsi" w:cstheme="minorBidi"/>
        </w:rPr>
        <w:t>This is the menu for editing reminder logic and making queries about the files involved with Clinical Reminders and Clinical Maintenance components in the Health Summary package.</w:t>
      </w:r>
    </w:p>
    <w:p w14:paraId="078C811E" w14:textId="77777777" w:rsidR="00A3444B" w:rsidRPr="00841F54" w:rsidRDefault="00A3444B" w:rsidP="008E6CAB">
      <w:pPr>
        <w:pStyle w:val="Heading3"/>
        <w:rPr>
          <w:rFonts w:eastAsiaTheme="minorHAnsi"/>
        </w:rPr>
      </w:pPr>
      <w:bookmarkStart w:id="38" w:name="_Toc498005936"/>
      <w:r w:rsidRPr="00841F54">
        <w:rPr>
          <w:rFonts w:eastAsiaTheme="minorHAnsi"/>
        </w:rPr>
        <w:t>PXRR CLINICAL REPORTS</w:t>
      </w:r>
      <w:r w:rsidR="00845D23" w:rsidRPr="00841F54">
        <w:rPr>
          <w:rFonts w:eastAsiaTheme="minorHAnsi"/>
        </w:rPr>
        <w:t xml:space="preserve"> – </w:t>
      </w:r>
      <w:r w:rsidRPr="00841F54">
        <w:rPr>
          <w:rFonts w:eastAsiaTheme="minorHAnsi"/>
        </w:rPr>
        <w:t>PCE Clinical Reports</w:t>
      </w:r>
      <w:bookmarkEnd w:id="38"/>
    </w:p>
    <w:p w14:paraId="078C811F" w14:textId="77777777" w:rsidR="00A3444B" w:rsidRPr="00841F54" w:rsidRDefault="00A3444B" w:rsidP="00E22A9D">
      <w:pPr>
        <w:rPr>
          <w:rFonts w:eastAsiaTheme="minorHAnsi" w:cstheme="minorBidi"/>
        </w:rPr>
      </w:pPr>
      <w:r w:rsidRPr="00841F54">
        <w:rPr>
          <w:rFonts w:eastAsiaTheme="minorHAnsi" w:cstheme="minorBidi"/>
        </w:rPr>
        <w:t>This is a menu of PCE clinical reports that clinicians can use for summary level information about their patients, workload activity, and encounter counts.</w:t>
      </w:r>
    </w:p>
    <w:p w14:paraId="078C8120" w14:textId="77777777" w:rsidR="00A3444B" w:rsidRPr="00841F54" w:rsidRDefault="00A3444B" w:rsidP="008E6CAB">
      <w:pPr>
        <w:pStyle w:val="Heading3"/>
        <w:rPr>
          <w:rFonts w:eastAsiaTheme="minorHAnsi"/>
        </w:rPr>
      </w:pPr>
      <w:bookmarkStart w:id="39" w:name="_Toc498005937"/>
      <w:r w:rsidRPr="00841F54">
        <w:rPr>
          <w:rFonts w:eastAsiaTheme="minorHAnsi"/>
        </w:rPr>
        <w:t>PX EDIT LOCATION OF HOME</w:t>
      </w:r>
      <w:r w:rsidR="00845D23" w:rsidRPr="00841F54">
        <w:rPr>
          <w:rFonts w:eastAsiaTheme="minorHAnsi"/>
        </w:rPr>
        <w:t xml:space="preserve"> – </w:t>
      </w:r>
      <w:r w:rsidRPr="00841F54">
        <w:rPr>
          <w:rFonts w:eastAsiaTheme="minorHAnsi"/>
        </w:rPr>
        <w:t>Directions to Patient's Home Add/Edit</w:t>
      </w:r>
      <w:bookmarkEnd w:id="39"/>
    </w:p>
    <w:p w14:paraId="078C8121" w14:textId="77777777" w:rsidR="00A3444B" w:rsidRPr="00841F54" w:rsidRDefault="00A3444B" w:rsidP="00E22A9D">
      <w:pPr>
        <w:rPr>
          <w:rFonts w:eastAsiaTheme="minorHAnsi" w:cstheme="minorBidi"/>
        </w:rPr>
      </w:pPr>
      <w:r w:rsidRPr="00841F54">
        <w:rPr>
          <w:rFonts w:eastAsiaTheme="minorHAnsi" w:cstheme="minorBidi"/>
        </w:rPr>
        <w:t>This option lets you enter directions to a patient's home; especially useful for Hospital-Based Home Care staff. The Health Summary package contains a new PCE component that displays the directions entered through this option.</w:t>
      </w:r>
    </w:p>
    <w:p w14:paraId="078C8122" w14:textId="77777777" w:rsidR="00A3444B" w:rsidRPr="00841F54" w:rsidRDefault="00A3444B" w:rsidP="00F17CEC">
      <w:pPr>
        <w:pStyle w:val="Heading3"/>
        <w:rPr>
          <w:rFonts w:eastAsiaTheme="minorHAnsi"/>
        </w:rPr>
      </w:pPr>
      <w:bookmarkStart w:id="40" w:name="_Toc498005938"/>
      <w:r w:rsidRPr="00841F54">
        <w:rPr>
          <w:rFonts w:eastAsiaTheme="minorHAnsi"/>
        </w:rPr>
        <w:t>PX PCE CLINICIAN MENU</w:t>
      </w:r>
      <w:r w:rsidR="00845D23" w:rsidRPr="00841F54">
        <w:rPr>
          <w:rFonts w:eastAsiaTheme="minorHAnsi"/>
        </w:rPr>
        <w:t xml:space="preserve"> – </w:t>
      </w:r>
      <w:r w:rsidRPr="00841F54">
        <w:rPr>
          <w:rFonts w:eastAsiaTheme="minorHAnsi"/>
        </w:rPr>
        <w:t>PCE Clinician Menu</w:t>
      </w:r>
      <w:bookmarkEnd w:id="40"/>
    </w:p>
    <w:p w14:paraId="078C8123" w14:textId="391BE9E4" w:rsidR="00A3444B" w:rsidRPr="00841F54" w:rsidRDefault="00A3444B" w:rsidP="00E22A9D">
      <w:pPr>
        <w:rPr>
          <w:rFonts w:eastAsiaTheme="minorHAnsi" w:cstheme="minorBidi"/>
        </w:rPr>
      </w:pPr>
      <w:r w:rsidRPr="00841F54">
        <w:rPr>
          <w:rFonts w:eastAsiaTheme="minorHAnsi" w:cstheme="minorBidi"/>
        </w:rPr>
        <w:t xml:space="preserve">This menu contains PCE options </w:t>
      </w:r>
      <w:r w:rsidR="00451A47" w:rsidRPr="00841F54">
        <w:rPr>
          <w:rFonts w:eastAsiaTheme="minorHAnsi" w:cstheme="minorBidi"/>
        </w:rPr>
        <w:t>that</w:t>
      </w:r>
      <w:r w:rsidRPr="00841F54">
        <w:rPr>
          <w:rFonts w:eastAsiaTheme="minorHAnsi" w:cstheme="minorBidi"/>
        </w:rPr>
        <w:t xml:space="preserve"> may be useful to the clinician.</w:t>
      </w:r>
    </w:p>
    <w:p w14:paraId="078C8124" w14:textId="77777777" w:rsidR="00A3444B" w:rsidRPr="00841F54" w:rsidRDefault="00A3444B" w:rsidP="008E6CAB">
      <w:pPr>
        <w:pStyle w:val="Heading3"/>
        <w:rPr>
          <w:rFonts w:eastAsiaTheme="minorHAnsi"/>
        </w:rPr>
      </w:pPr>
      <w:bookmarkStart w:id="41" w:name="_Toc498005939"/>
      <w:r w:rsidRPr="00841F54">
        <w:rPr>
          <w:rFonts w:eastAsiaTheme="minorHAnsi"/>
        </w:rPr>
        <w:t>PX PCE COORDINATOR MENU</w:t>
      </w:r>
      <w:r w:rsidR="00845D23" w:rsidRPr="00841F54">
        <w:rPr>
          <w:rFonts w:eastAsiaTheme="minorHAnsi"/>
        </w:rPr>
        <w:t xml:space="preserve"> – </w:t>
      </w:r>
      <w:r w:rsidRPr="00841F54">
        <w:rPr>
          <w:rFonts w:eastAsiaTheme="minorHAnsi"/>
        </w:rPr>
        <w:t>PCE Coordinator Menu</w:t>
      </w:r>
      <w:bookmarkEnd w:id="41"/>
    </w:p>
    <w:p w14:paraId="078C8125" w14:textId="77777777" w:rsidR="00A3444B" w:rsidRPr="00841F54" w:rsidRDefault="00A3444B" w:rsidP="00E22A9D">
      <w:pPr>
        <w:rPr>
          <w:rFonts w:eastAsiaTheme="minorHAnsi" w:cstheme="minorBidi"/>
        </w:rPr>
      </w:pPr>
      <w:r w:rsidRPr="00841F54">
        <w:rPr>
          <w:rFonts w:eastAsiaTheme="minorHAnsi" w:cstheme="minorBidi"/>
        </w:rPr>
        <w:t>This is the menu for the ADPAC for PCE. It includes all of the user interface options as well as the options for file maintenance. The data entry options may be assigned to clerk and/or clinician menus as needed. The HS and Report parameter options manage fields for site specific preferences/definitions in the Health Summary and PCE Reports.</w:t>
      </w:r>
    </w:p>
    <w:p w14:paraId="078C8126" w14:textId="77777777" w:rsidR="00A3444B" w:rsidRPr="00841F54" w:rsidRDefault="00A3444B" w:rsidP="00E22A9D">
      <w:pPr>
        <w:rPr>
          <w:rFonts w:eastAsiaTheme="minorHAnsi" w:cstheme="minorBidi"/>
        </w:rPr>
      </w:pPr>
      <w:r w:rsidRPr="00841F54">
        <w:rPr>
          <w:rFonts w:eastAsiaTheme="minorHAnsi" w:cstheme="minorBidi"/>
        </w:rPr>
        <w:t>The first four options/menus are used by IRM staff or coordinators who will be responsible for setting up PCE, maintaining the entries in the PCE tables (such as Patient Education, Immunization, Treatments, etc.), and defining the clinical reminders/maintenance system for your site. Data entry options on the PCE Coordinator and PCE Clinician Menus should be assigned as follows:</w:t>
      </w:r>
      <w:r w:rsidR="00845D23" w:rsidRPr="00841F54">
        <w:rPr>
          <w:rFonts w:eastAsiaTheme="minorHAnsi" w:cstheme="minorBidi"/>
        </w:rPr>
        <w:t xml:space="preserve"> </w:t>
      </w:r>
    </w:p>
    <w:p w14:paraId="078C8127"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w:t>
      </w:r>
      <w:r w:rsidR="00845D23" w:rsidRPr="00841F54">
        <w:rPr>
          <w:rFonts w:eastAsiaTheme="minorHAnsi" w:cstheme="minorBidi"/>
        </w:rPr>
        <w:t xml:space="preserve"> – </w:t>
      </w:r>
      <w:r w:rsidRPr="00841F54">
        <w:rPr>
          <w:rFonts w:eastAsiaTheme="minorHAnsi" w:cstheme="minorBidi"/>
        </w:rPr>
        <w:t>Supervisor to users who can document a clinical encounter and can also delete any encounter entries, even though they are not the creator of the entries.</w:t>
      </w:r>
    </w:p>
    <w:p w14:paraId="078C8128"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 to data entry staff who can document a clinical encounter and who can delete their own entries.</w:t>
      </w:r>
    </w:p>
    <w:p w14:paraId="078C8129"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lastRenderedPageBreak/>
        <w:t>Assign PCE Encounter Date Entry and Delete to users who can document a clinical encounter and can also delete any encounter entries, even though they are not the creator of the entries.</w:t>
      </w:r>
    </w:p>
    <w:p w14:paraId="078C812A" w14:textId="77777777" w:rsidR="00A3444B" w:rsidRPr="00841F54" w:rsidRDefault="00A3444B" w:rsidP="00E22A9D">
      <w:pPr>
        <w:numPr>
          <w:ilvl w:val="0"/>
          <w:numId w:val="12"/>
        </w:numPr>
        <w:rPr>
          <w:rFonts w:eastAsiaTheme="minorHAnsi" w:cstheme="minorBidi"/>
        </w:rPr>
      </w:pPr>
      <w:r w:rsidRPr="00841F54">
        <w:rPr>
          <w:rFonts w:eastAsiaTheme="minorHAnsi" w:cstheme="minorBidi"/>
        </w:rPr>
        <w:t>Assign PCE Encounter Data Entry without Delete to users who can document a clinical encounter, but should not be able to delete any entries, including ones that they have created.</w:t>
      </w:r>
    </w:p>
    <w:p w14:paraId="078C812B" w14:textId="77777777" w:rsidR="00A3444B" w:rsidRPr="00841F54" w:rsidRDefault="00A3444B" w:rsidP="00D7399A">
      <w:pPr>
        <w:rPr>
          <w:rFonts w:eastAsiaTheme="minorHAnsi" w:cstheme="minorBidi"/>
        </w:rPr>
      </w:pPr>
      <w:r w:rsidRPr="00841F54">
        <w:rPr>
          <w:rFonts w:eastAsiaTheme="minorHAnsi" w:cstheme="minorBidi"/>
        </w:rPr>
        <w:t>Set PCE Site Parameters using the PCE Site Parameters Menu on the PCE IRM Menu. This menu includes all options that deal with defining and displaying entries in the PCE PARAMETERS file (815) and all editable fields for IRM/ADPAC use.</w:t>
      </w:r>
    </w:p>
    <w:p w14:paraId="078C812C" w14:textId="77777777" w:rsidR="00A3444B" w:rsidRPr="00F55C2D" w:rsidRDefault="00A3444B" w:rsidP="00F55C2D">
      <w:pPr>
        <w:pStyle w:val="Heading2"/>
        <w:rPr>
          <w:rFonts w:eastAsiaTheme="minorHAnsi"/>
        </w:rPr>
      </w:pPr>
      <w:bookmarkStart w:id="42" w:name="_Toc498005940"/>
      <w:r w:rsidRPr="00F55C2D">
        <w:rPr>
          <w:rFonts w:eastAsiaTheme="minorHAnsi"/>
        </w:rPr>
        <w:t>PCE Site Parameter Menu</w:t>
      </w:r>
      <w:bookmarkEnd w:id="42"/>
    </w:p>
    <w:p w14:paraId="078C812D" w14:textId="77777777" w:rsidR="00A3444B" w:rsidRPr="00841F54" w:rsidRDefault="00A3444B" w:rsidP="00F17CEC">
      <w:pPr>
        <w:pStyle w:val="Heading3"/>
        <w:rPr>
          <w:rFonts w:eastAsiaTheme="minorHAnsi"/>
        </w:rPr>
      </w:pPr>
      <w:bookmarkStart w:id="43" w:name="_Toc498005941"/>
      <w:r w:rsidRPr="00841F54">
        <w:rPr>
          <w:rFonts w:eastAsiaTheme="minorHAnsi"/>
        </w:rPr>
        <w:t>PX PCE SITE PARAMETERS EDIT</w:t>
      </w:r>
      <w:r w:rsidR="007D046B" w:rsidRPr="00841F54">
        <w:rPr>
          <w:rFonts w:eastAsiaTheme="minorHAnsi"/>
        </w:rPr>
        <w:t xml:space="preserve"> – </w:t>
      </w:r>
      <w:r w:rsidRPr="00841F54">
        <w:rPr>
          <w:rFonts w:eastAsiaTheme="minorHAnsi"/>
        </w:rPr>
        <w:t>PCE Site Parameters Edit</w:t>
      </w:r>
      <w:bookmarkEnd w:id="43"/>
    </w:p>
    <w:p w14:paraId="078C812E" w14:textId="77777777" w:rsidR="00A3444B" w:rsidRPr="00841F54" w:rsidRDefault="00A3444B" w:rsidP="00E22A9D">
      <w:pPr>
        <w:rPr>
          <w:rFonts w:eastAsiaTheme="minorHAnsi" w:cstheme="minorBidi"/>
        </w:rPr>
      </w:pPr>
      <w:r w:rsidRPr="00841F54">
        <w:rPr>
          <w:rFonts w:eastAsiaTheme="minorHAnsi" w:cstheme="minorBidi"/>
        </w:rPr>
        <w:t>This option is used to edit entries in the PCE PARAMETERS file. The parameters that are set are used as the default controls for the user interface when it starts up. You can set your default view as Appointment or Encounter and a range of dates.</w:t>
      </w:r>
    </w:p>
    <w:p w14:paraId="078C812F" w14:textId="77777777" w:rsidR="00A3444B" w:rsidRPr="00841F54" w:rsidRDefault="00A3444B" w:rsidP="00F17CEC">
      <w:pPr>
        <w:pStyle w:val="Heading3"/>
        <w:rPr>
          <w:rFonts w:eastAsiaTheme="minorHAnsi"/>
        </w:rPr>
      </w:pPr>
      <w:bookmarkStart w:id="44" w:name="_Toc498005942"/>
      <w:r w:rsidRPr="00841F54">
        <w:rPr>
          <w:rFonts w:eastAsiaTheme="minorHAnsi"/>
        </w:rPr>
        <w:t>PX HS DISCLAIMER EDIT</w:t>
      </w:r>
      <w:r w:rsidR="007D046B" w:rsidRPr="00841F54">
        <w:rPr>
          <w:rFonts w:eastAsiaTheme="minorHAnsi"/>
        </w:rPr>
        <w:t xml:space="preserve"> – </w:t>
      </w:r>
      <w:r w:rsidRPr="00841F54">
        <w:rPr>
          <w:rFonts w:eastAsiaTheme="minorHAnsi"/>
        </w:rPr>
        <w:t>PCE HS Disclaimer Edit</w:t>
      </w:r>
      <w:bookmarkEnd w:id="44"/>
    </w:p>
    <w:p w14:paraId="078C8130" w14:textId="77777777" w:rsidR="00A3444B" w:rsidRPr="00841F54" w:rsidRDefault="00A3444B" w:rsidP="00E22A9D">
      <w:pPr>
        <w:rPr>
          <w:rFonts w:eastAsiaTheme="minorHAnsi" w:cstheme="minorBidi"/>
        </w:rPr>
      </w:pPr>
      <w:r w:rsidRPr="00841F54">
        <w:rPr>
          <w:rFonts w:eastAsiaTheme="minorHAnsi" w:cstheme="minorBidi"/>
        </w:rPr>
        <w:t>This option is used to specify a Site Reminder Disclaimer to be used by the Health Summary package whenever the Health Summary "Clinical Maintenance" and "Clinical Reminder" components are displayed in a Health Summary.</w:t>
      </w:r>
    </w:p>
    <w:p w14:paraId="078C8131" w14:textId="77777777" w:rsidR="00A3444B" w:rsidRPr="00841F54" w:rsidRDefault="00A3444B" w:rsidP="00F17CEC">
      <w:pPr>
        <w:pStyle w:val="Heading3"/>
        <w:rPr>
          <w:rFonts w:eastAsiaTheme="minorHAnsi"/>
        </w:rPr>
      </w:pPr>
      <w:bookmarkStart w:id="45" w:name="_Toc498005943"/>
      <w:r w:rsidRPr="00841F54">
        <w:rPr>
          <w:rFonts w:eastAsiaTheme="minorHAnsi"/>
        </w:rPr>
        <w:t>PX HS/RPT PARAMETERS PRINT</w:t>
      </w:r>
      <w:r w:rsidR="007D046B" w:rsidRPr="00841F54">
        <w:rPr>
          <w:rFonts w:eastAsiaTheme="minorHAnsi"/>
        </w:rPr>
        <w:t xml:space="preserve"> – </w:t>
      </w:r>
      <w:r w:rsidRPr="00841F54">
        <w:rPr>
          <w:rFonts w:eastAsiaTheme="minorHAnsi"/>
        </w:rPr>
        <w:t>PCE HS/RPT Parameters Print</w:t>
      </w:r>
      <w:bookmarkEnd w:id="45"/>
    </w:p>
    <w:p w14:paraId="078C8132" w14:textId="77777777" w:rsidR="00A3444B" w:rsidRPr="00841F54" w:rsidRDefault="00A3444B" w:rsidP="00E22A9D">
      <w:pPr>
        <w:rPr>
          <w:rFonts w:eastAsiaTheme="minorHAnsi" w:cstheme="minorBidi"/>
        </w:rPr>
      </w:pPr>
      <w:r w:rsidRPr="00841F54">
        <w:rPr>
          <w:rFonts w:eastAsiaTheme="minorHAnsi" w:cstheme="minorBidi"/>
        </w:rPr>
        <w:t>This option prints the current PCE Parameter definitions that are used by Health Summary and some of the PCE Reports.</w:t>
      </w:r>
    </w:p>
    <w:p w14:paraId="078C8133" w14:textId="77777777" w:rsidR="00A3444B" w:rsidRPr="00841F54" w:rsidRDefault="00A3444B" w:rsidP="00F17CEC">
      <w:pPr>
        <w:pStyle w:val="Heading3"/>
        <w:rPr>
          <w:rFonts w:eastAsiaTheme="minorHAnsi"/>
        </w:rPr>
      </w:pPr>
      <w:bookmarkStart w:id="46" w:name="_Toc498005944"/>
      <w:r w:rsidRPr="00841F54">
        <w:rPr>
          <w:rFonts w:eastAsiaTheme="minorHAnsi"/>
        </w:rPr>
        <w:t>PX REPORT PARAMETER EDIT</w:t>
      </w:r>
      <w:r w:rsidR="007D046B" w:rsidRPr="00841F54">
        <w:rPr>
          <w:rFonts w:eastAsiaTheme="minorHAnsi"/>
        </w:rPr>
        <w:t xml:space="preserve"> – </w:t>
      </w:r>
      <w:r w:rsidRPr="00841F54">
        <w:rPr>
          <w:rFonts w:eastAsiaTheme="minorHAnsi"/>
        </w:rPr>
        <w:t>PCE Report Parameter Edit</w:t>
      </w:r>
      <w:bookmarkEnd w:id="46"/>
    </w:p>
    <w:p w14:paraId="078C8134" w14:textId="77777777" w:rsidR="00A3444B" w:rsidRPr="00841F54" w:rsidRDefault="00A3444B" w:rsidP="00E22A9D">
      <w:pPr>
        <w:rPr>
          <w:rFonts w:eastAsiaTheme="minorHAnsi" w:cstheme="minorBidi"/>
        </w:rPr>
      </w:pPr>
      <w:r w:rsidRPr="00841F54">
        <w:rPr>
          <w:rFonts w:eastAsiaTheme="minorHAnsi" w:cstheme="minorBidi"/>
        </w:rPr>
        <w:t>This option is used to define parameters that will be used by the PCE Report Module. The report edit option allows your site to specify which clinics in file 44 represent "Emergency Room" clinics, and what Lab tests from file 60 should be used for looking up patient data for Glucose, Cholesterol, LDL Cholesterol, and HBA1C lab results. These fields are used by the reports Caseload Profile by Clinic, and Patient Activity by Clinic. To get a printout of current definitions in the PCE Parameters fields for these fields, use the PCE HS/RPT Parameters Print.</w:t>
      </w:r>
    </w:p>
    <w:p w14:paraId="078C8135" w14:textId="77777777" w:rsidR="00A3444B" w:rsidRPr="00841F54" w:rsidRDefault="00A3444B" w:rsidP="00F17CEC">
      <w:pPr>
        <w:pStyle w:val="Heading3"/>
        <w:rPr>
          <w:rFonts w:eastAsiaTheme="minorHAnsi"/>
        </w:rPr>
      </w:pPr>
      <w:bookmarkStart w:id="47" w:name="_Toc498005945"/>
      <w:r w:rsidRPr="00841F54">
        <w:rPr>
          <w:rFonts w:eastAsiaTheme="minorHAnsi"/>
        </w:rPr>
        <w:t>PCE EDIT DISPOSITION CLINICS</w:t>
      </w:r>
      <w:r w:rsidR="007D046B" w:rsidRPr="00841F54">
        <w:rPr>
          <w:rFonts w:eastAsiaTheme="minorHAnsi"/>
        </w:rPr>
        <w:t xml:space="preserve"> – </w:t>
      </w:r>
      <w:r w:rsidRPr="00841F54">
        <w:rPr>
          <w:rFonts w:eastAsiaTheme="minorHAnsi"/>
        </w:rPr>
        <w:t>PCE Edit Disposition Clinics</w:t>
      </w:r>
      <w:bookmarkEnd w:id="47"/>
    </w:p>
    <w:p w14:paraId="078C8136" w14:textId="77777777" w:rsidR="00A3444B" w:rsidRPr="00841F54" w:rsidRDefault="00A3444B" w:rsidP="00E22A9D">
      <w:pPr>
        <w:rPr>
          <w:rFonts w:eastAsiaTheme="minorHAnsi" w:cstheme="minorBidi"/>
        </w:rPr>
      </w:pPr>
      <w:r w:rsidRPr="00841F54">
        <w:rPr>
          <w:rFonts w:eastAsiaTheme="minorHAnsi" w:cstheme="minorBidi"/>
        </w:rPr>
        <w:t>This option is used to define which clinics are used as Administrative Disposition Clinics.</w:t>
      </w:r>
    </w:p>
    <w:p w14:paraId="078C8137" w14:textId="77777777" w:rsidR="00A3444B" w:rsidRPr="00841F54" w:rsidRDefault="00A3444B" w:rsidP="00E22A9D">
      <w:pPr>
        <w:rPr>
          <w:rFonts w:eastAsiaTheme="minorHAnsi" w:cstheme="minorBidi"/>
        </w:rPr>
      </w:pPr>
      <w:r w:rsidRPr="00841F54">
        <w:rPr>
          <w:rFonts w:eastAsiaTheme="minorHAnsi" w:cstheme="minorBidi"/>
        </w:rPr>
        <w:t>The PCE HS/RPT Parameter Print and PCE HS Parameters options can be included on a Health Summary Coordinator's menu if the coordinator is involved with the definition of Clinical Reminders to be printed on the Health Summary. These options are also included on the PCE Coordinator menu and the PCE Reports option menu.</w:t>
      </w:r>
    </w:p>
    <w:p w14:paraId="078C8138"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PCE exports a disclaimer to appear on Health Summaries: </w:t>
      </w:r>
      <w:r w:rsidR="007D046B" w:rsidRPr="00841F54">
        <w:rPr>
          <w:rFonts w:eastAsiaTheme="minorHAnsi" w:cstheme="minorBidi"/>
        </w:rPr>
        <w:t xml:space="preserve"> </w:t>
      </w:r>
      <w:r w:rsidRPr="00841F54">
        <w:rPr>
          <w:rFonts w:eastAsiaTheme="minorHAnsi" w:cstheme="minorBidi"/>
        </w:rPr>
        <w:t>Default Reminder Disclaimer:</w:t>
      </w:r>
    </w:p>
    <w:p w14:paraId="078C8139" w14:textId="77777777" w:rsidR="00A3444B" w:rsidRPr="00841F54" w:rsidRDefault="00A3444B" w:rsidP="00E22A9D">
      <w:pPr>
        <w:rPr>
          <w:rFonts w:eastAsiaTheme="minorHAnsi" w:cstheme="minorBidi"/>
        </w:rPr>
      </w:pPr>
      <w:r w:rsidRPr="00841F54">
        <w:rPr>
          <w:rFonts w:eastAsiaTheme="minorHAnsi" w:cstheme="minorBidi"/>
        </w:rPr>
        <w:t>The following disease screening, immunization, and patient education recommendations are offered as guidelines to assist in your practice.</w:t>
      </w:r>
    </w:p>
    <w:p w14:paraId="078C813A" w14:textId="77777777" w:rsidR="00A3444B" w:rsidRPr="00841F54" w:rsidRDefault="00A3444B" w:rsidP="00E22A9D">
      <w:pPr>
        <w:rPr>
          <w:rFonts w:eastAsiaTheme="minorHAnsi" w:cstheme="minorBidi"/>
        </w:rPr>
      </w:pPr>
      <w:r w:rsidRPr="00841F54">
        <w:rPr>
          <w:rFonts w:eastAsiaTheme="minorHAnsi" w:cstheme="minorBidi"/>
        </w:rPr>
        <w:t>These are only recommendations, not practice standards. The appropriate utilization of these for your individual patient must be based on clinical judgment and the patient's current status.</w:t>
      </w:r>
    </w:p>
    <w:p w14:paraId="078C813B" w14:textId="77777777" w:rsidR="00A3444B" w:rsidRPr="00841F54" w:rsidRDefault="00A3444B" w:rsidP="00E22A9D">
      <w:pPr>
        <w:rPr>
          <w:rFonts w:eastAsiaTheme="minorHAnsi" w:cstheme="minorBidi"/>
        </w:rPr>
      </w:pPr>
      <w:r w:rsidRPr="00841F54">
        <w:rPr>
          <w:rFonts w:eastAsiaTheme="minorHAnsi" w:cstheme="minorBidi"/>
        </w:rPr>
        <w:t>If your site determines it would prefer a site defined reminder disclaimer instead of the disclaimer distributed by PCE, use the HS Disclaimer Edit option to define your site's disclaimer text. This disclaimer appears on the top of each display of Health Summary "Clinical Maintenance" and "Clinical Reminder" components.</w:t>
      </w:r>
    </w:p>
    <w:p w14:paraId="57E5C38B" w14:textId="77777777" w:rsidR="003D10FB" w:rsidRDefault="00A3444B" w:rsidP="00E22A9D">
      <w:pPr>
        <w:rPr>
          <w:rFonts w:eastAsiaTheme="minorHAnsi" w:cstheme="minorBidi"/>
        </w:rPr>
      </w:pPr>
      <w:r w:rsidRPr="00841F54">
        <w:rPr>
          <w:rFonts w:eastAsiaTheme="minorHAnsi" w:cstheme="minorBidi"/>
        </w:rPr>
        <w:t xml:space="preserve">The PCE Report Parameters Edit option can be included on a PCE Coordinator's menu to set up the local file definitions to use to represent Emergency Clinics and various categories of Lab tests by the PCE Report Module. The Caseload Profile by Clinic and Patient Activity by Clinic reports track Critical Lab Values and Emergency Room Visits. </w:t>
      </w:r>
    </w:p>
    <w:p w14:paraId="078C813C" w14:textId="248B87E2" w:rsidR="00A3444B" w:rsidRPr="00841F54" w:rsidRDefault="00A3444B" w:rsidP="00E22A9D">
      <w:pPr>
        <w:rPr>
          <w:rFonts w:eastAsiaTheme="minorHAnsi" w:cstheme="minorBidi"/>
        </w:rPr>
      </w:pPr>
      <w:r w:rsidRPr="00841F54">
        <w:rPr>
          <w:rFonts w:eastAsiaTheme="minorHAnsi" w:cstheme="minorBidi"/>
        </w:rPr>
        <w:t>The PCE Report Parameter Edit option allows your site to specify which clinics in file 44 represent "Emergency Room" clinics and what tests from the Laboratory Test file (#60) should be used for looking up patient data for Glucose, Cholesterol, LDL Cholesterol and HBA1C lab results. (This is necessary since the Laboratory Test File is not standardized and each site may have customized it differently.)</w:t>
      </w:r>
    </w:p>
    <w:p w14:paraId="6D95D81D" w14:textId="77777777" w:rsidR="00D7399A" w:rsidRPr="00841F54" w:rsidRDefault="00D7399A">
      <w:pPr>
        <w:spacing w:before="0" w:after="0"/>
        <w:rPr>
          <w:rFonts w:ascii="Arial Bold" w:eastAsiaTheme="minorHAnsi" w:hAnsi="Arial Bold" w:cs="Arial"/>
          <w:b/>
          <w:iCs/>
          <w:caps/>
          <w:kern w:val="32"/>
          <w:sz w:val="32"/>
          <w:szCs w:val="28"/>
        </w:rPr>
      </w:pPr>
      <w:r w:rsidRPr="00841F54">
        <w:rPr>
          <w:rFonts w:eastAsiaTheme="minorHAnsi" w:cstheme="minorBidi"/>
        </w:rPr>
        <w:br w:type="page"/>
      </w:r>
    </w:p>
    <w:p w14:paraId="078C813D" w14:textId="59FA2CCF" w:rsidR="00A3444B" w:rsidRPr="00841F54" w:rsidRDefault="00A3444B" w:rsidP="00A70118">
      <w:pPr>
        <w:pStyle w:val="Heading2"/>
        <w:rPr>
          <w:rFonts w:eastAsiaTheme="minorHAnsi"/>
        </w:rPr>
      </w:pPr>
      <w:bookmarkStart w:id="48" w:name="_Toc498005946"/>
      <w:r w:rsidRPr="00841F54">
        <w:rPr>
          <w:rFonts w:eastAsiaTheme="minorHAnsi"/>
        </w:rPr>
        <w:lastRenderedPageBreak/>
        <w:t>PCE HS/RPT Parameters Print Example</w:t>
      </w:r>
      <w:bookmarkEnd w:id="48"/>
    </w:p>
    <w:p w14:paraId="078C813E" w14:textId="77777777" w:rsidR="00A3444B" w:rsidRPr="00841F54" w:rsidRDefault="00A3444B" w:rsidP="00E22A9D">
      <w:pPr>
        <w:rPr>
          <w:rFonts w:eastAsiaTheme="minorHAnsi" w:cstheme="minorBidi"/>
        </w:rPr>
      </w:pPr>
      <w:r w:rsidRPr="00841F54">
        <w:rPr>
          <w:rFonts w:eastAsiaTheme="minorHAnsi" w:cstheme="minorBidi"/>
        </w:rPr>
        <w:t xml:space="preserve">Select PCE HS/RPT Parameter Menu </w:t>
      </w:r>
      <w:proofErr w:type="spellStart"/>
      <w:r w:rsidRPr="00841F54">
        <w:rPr>
          <w:rFonts w:eastAsiaTheme="minorHAnsi" w:cstheme="minorBidi"/>
        </w:rPr>
        <w:t>Option</w:t>
      </w:r>
      <w:proofErr w:type="gramStart"/>
      <w:r w:rsidRPr="00841F54">
        <w:rPr>
          <w:rFonts w:eastAsiaTheme="minorHAnsi" w:cstheme="minorBidi"/>
        </w:rPr>
        <w:t>:prnt</w:t>
      </w:r>
      <w:proofErr w:type="spellEnd"/>
      <w:proofErr w:type="gramEnd"/>
      <w:r w:rsidRPr="00841F54">
        <w:rPr>
          <w:rFonts w:eastAsiaTheme="minorHAnsi" w:cstheme="minorBidi"/>
        </w:rPr>
        <w:t xml:space="preserve"> PCE HS/RPT Parameters Print</w:t>
      </w:r>
    </w:p>
    <w:p w14:paraId="078C813F" w14:textId="77777777" w:rsidR="00A3444B" w:rsidRPr="00841F54" w:rsidRDefault="00A3444B" w:rsidP="003D10FB">
      <w:pPr>
        <w:pStyle w:val="screen"/>
      </w:pPr>
      <w:r w:rsidRPr="00841F54">
        <w:t>DEVICE:   VAX    RIGHT MARGIN: 80// [ENTER]</w:t>
      </w:r>
    </w:p>
    <w:p w14:paraId="078C8141" w14:textId="77777777" w:rsidR="00A3444B" w:rsidRPr="00841F54" w:rsidRDefault="00A3444B" w:rsidP="003D10FB">
      <w:pPr>
        <w:pStyle w:val="screen"/>
      </w:pPr>
      <w:r w:rsidRPr="00841F54">
        <w:t>PCE HS/RPT PARAMETERS PRINT          MAY 21,1996  11:52  PAGE 1</w:t>
      </w:r>
    </w:p>
    <w:p w14:paraId="078C8142" w14:textId="77777777" w:rsidR="00A3444B" w:rsidRPr="00841F54" w:rsidRDefault="00A3444B" w:rsidP="003D10FB">
      <w:pPr>
        <w:pStyle w:val="screen"/>
      </w:pPr>
      <w:r w:rsidRPr="00841F54">
        <w:t>------------------------------------------------------</w:t>
      </w:r>
    </w:p>
    <w:p w14:paraId="078C8143" w14:textId="77777777" w:rsidR="00A3444B" w:rsidRPr="00841F54" w:rsidRDefault="00A3444B" w:rsidP="003D10FB">
      <w:pPr>
        <w:pStyle w:val="screen"/>
      </w:pPr>
      <w:r w:rsidRPr="00841F54">
        <w:t>PARAMETERS related to HEALTH SUMMARY</w:t>
      </w:r>
    </w:p>
    <w:p w14:paraId="078C8144" w14:textId="77777777" w:rsidR="00A3444B" w:rsidRPr="00841F54" w:rsidRDefault="00A3444B" w:rsidP="003D10FB">
      <w:pPr>
        <w:pStyle w:val="screen"/>
      </w:pPr>
      <w:r w:rsidRPr="00841F54">
        <w:t>-------------------------------------</w:t>
      </w:r>
    </w:p>
    <w:p w14:paraId="078C8145" w14:textId="77777777" w:rsidR="00A3444B" w:rsidRPr="00841F54" w:rsidRDefault="00A3444B" w:rsidP="003D10FB">
      <w:pPr>
        <w:pStyle w:val="screen"/>
      </w:pPr>
      <w:r w:rsidRPr="00841F54">
        <w:t>Default Reminder Disclaimer:</w:t>
      </w:r>
    </w:p>
    <w:p w14:paraId="078C8146" w14:textId="77777777" w:rsidR="00A3444B" w:rsidRPr="00841F54" w:rsidRDefault="00A3444B" w:rsidP="003D10FB">
      <w:pPr>
        <w:pStyle w:val="screen"/>
      </w:pPr>
      <w:r w:rsidRPr="00841F54">
        <w:t xml:space="preserve">    The following disease scree</w:t>
      </w:r>
      <w:r w:rsidR="00845D23" w:rsidRPr="00841F54">
        <w:t xml:space="preserve">ning, immunization and patient </w:t>
      </w:r>
      <w:r w:rsidRPr="00841F54">
        <w:t>education recommendations are offered as guidelines to assist in your practice.</w:t>
      </w:r>
    </w:p>
    <w:p w14:paraId="078C8147" w14:textId="77777777" w:rsidR="00A3444B" w:rsidRPr="00841F54" w:rsidRDefault="00A3444B" w:rsidP="003D10FB">
      <w:pPr>
        <w:pStyle w:val="screen"/>
      </w:pPr>
      <w:r w:rsidRPr="00841F54">
        <w:t xml:space="preserve">    These are only recommendations, not practice standards.  </w:t>
      </w:r>
    </w:p>
    <w:p w14:paraId="078C8148" w14:textId="77777777" w:rsidR="00A3444B" w:rsidRPr="00841F54" w:rsidRDefault="00A3444B" w:rsidP="003D10FB">
      <w:pPr>
        <w:pStyle w:val="screen"/>
      </w:pPr>
      <w:r w:rsidRPr="00841F54">
        <w:t xml:space="preserve">    The appropriate utilization of these for your individual </w:t>
      </w:r>
    </w:p>
    <w:p w14:paraId="078C8149" w14:textId="77777777" w:rsidR="00A3444B" w:rsidRPr="00841F54" w:rsidRDefault="00A3444B" w:rsidP="003D10FB">
      <w:pPr>
        <w:pStyle w:val="screen"/>
      </w:pPr>
      <w:r w:rsidRPr="00841F54">
        <w:t xml:space="preserve">    patient must be based on clinical judgment and the      </w:t>
      </w:r>
    </w:p>
    <w:p w14:paraId="078C814A" w14:textId="77777777" w:rsidR="00A3444B" w:rsidRPr="00841F54" w:rsidRDefault="00A3444B" w:rsidP="003D10FB">
      <w:pPr>
        <w:pStyle w:val="screen"/>
      </w:pPr>
      <w:r w:rsidRPr="00841F54">
        <w:t xml:space="preserve">    patient's current status.</w:t>
      </w:r>
    </w:p>
    <w:p w14:paraId="078C814B" w14:textId="77777777" w:rsidR="00A3444B" w:rsidRPr="00841F54" w:rsidRDefault="00A3444B" w:rsidP="003D10FB">
      <w:pPr>
        <w:pStyle w:val="screen"/>
      </w:pPr>
      <w:r w:rsidRPr="00841F54">
        <w:t>Site Reminder Disclaimer (Replaces default disclaimer if defined):</w:t>
      </w:r>
    </w:p>
    <w:p w14:paraId="078C814C" w14:textId="77777777" w:rsidR="00A3444B" w:rsidRPr="00841F54" w:rsidRDefault="00A3444B" w:rsidP="003D10FB">
      <w:pPr>
        <w:pStyle w:val="screen"/>
      </w:pPr>
      <w:r w:rsidRPr="00841F54">
        <w:t>PARAMETERS related to PCE REPORTS</w:t>
      </w:r>
    </w:p>
    <w:p w14:paraId="078C814D" w14:textId="77777777" w:rsidR="00A3444B" w:rsidRPr="00841F54" w:rsidRDefault="00A3444B" w:rsidP="003D10FB">
      <w:pPr>
        <w:pStyle w:val="screen"/>
      </w:pPr>
      <w:r w:rsidRPr="00841F54">
        <w:t>----------------------------------</w:t>
      </w:r>
    </w:p>
    <w:p w14:paraId="078C814E" w14:textId="77777777" w:rsidR="00A3444B" w:rsidRPr="00841F54" w:rsidRDefault="00A3444B" w:rsidP="003D10FB">
      <w:pPr>
        <w:pStyle w:val="screen"/>
      </w:pPr>
      <w:r w:rsidRPr="00841F54">
        <w:t>Report ER Clinic Names: EYE</w:t>
      </w:r>
    </w:p>
    <w:p w14:paraId="078C814F" w14:textId="77777777" w:rsidR="00A3444B" w:rsidRPr="00841F54" w:rsidRDefault="00A3444B" w:rsidP="003D10FB">
      <w:pPr>
        <w:pStyle w:val="screen"/>
      </w:pPr>
      <w:r w:rsidRPr="00841F54">
        <w:t>Report Glucose Names: URINE GLUCOSE</w:t>
      </w:r>
    </w:p>
    <w:p w14:paraId="078C8150" w14:textId="77777777" w:rsidR="00A3444B" w:rsidRPr="00841F54" w:rsidRDefault="00A3444B" w:rsidP="003D10FB">
      <w:pPr>
        <w:pStyle w:val="screen"/>
      </w:pPr>
      <w:r w:rsidRPr="00841F54">
        <w:t>Report Cholesterol Names: CHOLESTEROL</w:t>
      </w:r>
    </w:p>
    <w:p w14:paraId="078C8151" w14:textId="77777777" w:rsidR="00A3444B" w:rsidRPr="00841F54" w:rsidRDefault="00A3444B" w:rsidP="003D10FB">
      <w:pPr>
        <w:pStyle w:val="screen"/>
      </w:pPr>
      <w:r w:rsidRPr="00841F54">
        <w:t>Report LDL Cholesterol Names:</w:t>
      </w:r>
    </w:p>
    <w:p w14:paraId="078C8152" w14:textId="77777777" w:rsidR="00A3444B" w:rsidRPr="00841F54" w:rsidRDefault="00A3444B" w:rsidP="003D10FB">
      <w:pPr>
        <w:pStyle w:val="screen"/>
      </w:pPr>
      <w:r w:rsidRPr="00841F54">
        <w:t xml:space="preserve">Report HBA1C Names: </w:t>
      </w:r>
    </w:p>
    <w:p w14:paraId="078C8153" w14:textId="77777777" w:rsidR="00A3444B" w:rsidRPr="00841F54" w:rsidRDefault="00A3444B" w:rsidP="00A70118">
      <w:pPr>
        <w:pStyle w:val="Heading2"/>
        <w:rPr>
          <w:rFonts w:eastAsiaTheme="minorHAnsi"/>
        </w:rPr>
      </w:pPr>
      <w:bookmarkStart w:id="49" w:name="_Toc498005947"/>
      <w:r w:rsidRPr="00841F54">
        <w:rPr>
          <w:rFonts w:eastAsiaTheme="minorHAnsi"/>
        </w:rPr>
        <w:t>PCE Site Parameters Edit</w:t>
      </w:r>
      <w:bookmarkEnd w:id="49"/>
    </w:p>
    <w:p w14:paraId="078C8154" w14:textId="77777777" w:rsidR="00A3444B" w:rsidRPr="00841F54" w:rsidRDefault="00A3444B" w:rsidP="00E22A9D">
      <w:pPr>
        <w:rPr>
          <w:rFonts w:eastAsiaTheme="minorHAnsi" w:cstheme="minorBidi"/>
        </w:rPr>
      </w:pPr>
      <w:r w:rsidRPr="00841F54">
        <w:rPr>
          <w:rFonts w:eastAsiaTheme="minorHAnsi" w:cstheme="minorBidi"/>
        </w:rPr>
        <w:t xml:space="preserve">The default Startup View may be set to Appointment or Visit/Encounter. We recommend that you set the default Startup View to Appointment, which displays all the appointments that have been made during the default date range. </w:t>
      </w:r>
    </w:p>
    <w:p w14:paraId="078C8155" w14:textId="77777777" w:rsidR="00A3444B" w:rsidRPr="00841F54" w:rsidRDefault="00A3444B" w:rsidP="00E22A9D">
      <w:pPr>
        <w:rPr>
          <w:rFonts w:eastAsiaTheme="minorHAnsi" w:cstheme="minorBidi"/>
        </w:rPr>
      </w:pPr>
      <w:r w:rsidRPr="00841F54">
        <w:rPr>
          <w:rFonts w:eastAsiaTheme="minorHAnsi" w:cstheme="minorBidi"/>
        </w:rPr>
        <w:t xml:space="preserve">The default date range is determined by values that are defined for the Date Offset fields. There are four Date Offset fields. The first two, Beginning Patient Date Offset and Ending Patient Date Offset, determine the default date range for display of patient data. The last two, Beginning Hos </w:t>
      </w:r>
      <w:proofErr w:type="spellStart"/>
      <w:r w:rsidRPr="00841F54">
        <w:rPr>
          <w:rFonts w:eastAsiaTheme="minorHAnsi" w:cstheme="minorBidi"/>
        </w:rPr>
        <w:t>Loc</w:t>
      </w:r>
      <w:proofErr w:type="spellEnd"/>
      <w:r w:rsidRPr="00841F54">
        <w:rPr>
          <w:rFonts w:eastAsiaTheme="minorHAnsi" w:cstheme="minorBidi"/>
        </w:rPr>
        <w:t xml:space="preserve"> Date Offset and Ending Hos </w:t>
      </w:r>
      <w:proofErr w:type="spellStart"/>
      <w:r w:rsidRPr="00841F54">
        <w:rPr>
          <w:rFonts w:eastAsiaTheme="minorHAnsi" w:cstheme="minorBidi"/>
        </w:rPr>
        <w:t>Loc</w:t>
      </w:r>
      <w:proofErr w:type="spellEnd"/>
      <w:r w:rsidRPr="00841F54">
        <w:rPr>
          <w:rFonts w:eastAsiaTheme="minorHAnsi" w:cstheme="minorBidi"/>
        </w:rPr>
        <w:t xml:space="preserve"> Date Offset, determine the default date range for display of patient data based on hospital location (clinic or ward). A number subtracted from today’s date is the Beginning Patient Date Offset (e.g., -30) and a number added to today’s date is the Ending Patient Date Offset (e.g., 1). Do not put in specific dates, but count backwards and forward from the current date.</w:t>
      </w:r>
    </w:p>
    <w:p w14:paraId="078C8156" w14:textId="77777777" w:rsidR="00A3444B" w:rsidRPr="00841F54" w:rsidRDefault="00A3444B" w:rsidP="00E22A9D">
      <w:pPr>
        <w:rPr>
          <w:rFonts w:eastAsiaTheme="minorHAnsi" w:cstheme="minorBidi"/>
        </w:rPr>
      </w:pPr>
      <w:r w:rsidRPr="00841F54">
        <w:rPr>
          <w:rFonts w:eastAsiaTheme="minorHAnsi" w:cstheme="minorBidi"/>
        </w:rPr>
        <w:t>The Multiple Primary Diagnosis prompt lets sites that use scanning devices choose whether to receive warnings or not have the encounter processed if more than one diagnosis is listed as primary.</w:t>
      </w:r>
    </w:p>
    <w:p w14:paraId="078C8157" w14:textId="77777777" w:rsidR="00A3444B" w:rsidRPr="00841F54" w:rsidRDefault="00A3444B" w:rsidP="00E22A9D">
      <w:pPr>
        <w:rPr>
          <w:rFonts w:eastAsiaTheme="minorHAnsi" w:cstheme="minorBidi"/>
        </w:rPr>
      </w:pPr>
      <w:r w:rsidRPr="00841F54">
        <w:rPr>
          <w:rFonts w:eastAsiaTheme="minorHAnsi" w:cstheme="minorBidi"/>
        </w:rPr>
        <w:t>You can also set the switch-over date from using the Scheduling interface for checkouts and dispositions, and the starting date for displaying PCE data on Health Summaries.</w:t>
      </w:r>
    </w:p>
    <w:p w14:paraId="078C8158" w14:textId="77777777" w:rsidR="00A3444B" w:rsidRPr="00841F54" w:rsidRDefault="00A3444B" w:rsidP="00E22A9D">
      <w:pPr>
        <w:rPr>
          <w:rFonts w:eastAsiaTheme="minorHAnsi" w:cstheme="minorBidi"/>
        </w:rPr>
      </w:pPr>
      <w:r w:rsidRPr="00841F54">
        <w:rPr>
          <w:rFonts w:eastAsiaTheme="minorHAnsi" w:cstheme="minorBidi"/>
        </w:rPr>
        <w:t xml:space="preserve">Select PCE IRM Main Menu Option: </w:t>
      </w:r>
      <w:proofErr w:type="gramStart"/>
      <w:r w:rsidRPr="00841F54">
        <w:rPr>
          <w:rFonts w:eastAsiaTheme="minorHAnsi" w:cstheme="minorBidi"/>
        </w:rPr>
        <w:t>SP  PCE</w:t>
      </w:r>
      <w:proofErr w:type="gramEnd"/>
      <w:r w:rsidRPr="00841F54">
        <w:rPr>
          <w:rFonts w:eastAsiaTheme="minorHAnsi" w:cstheme="minorBidi"/>
        </w:rPr>
        <w:t xml:space="preserve"> Site Parameter Menu</w:t>
      </w:r>
    </w:p>
    <w:p w14:paraId="078C8159" w14:textId="3A3E541B" w:rsidR="00A3444B" w:rsidRPr="00841F54" w:rsidRDefault="00A3444B" w:rsidP="00E22A9D">
      <w:pPr>
        <w:numPr>
          <w:ilvl w:val="0"/>
          <w:numId w:val="32"/>
        </w:numPr>
        <w:rPr>
          <w:rFonts w:eastAsiaTheme="minorHAnsi" w:cstheme="minorBidi"/>
        </w:rPr>
      </w:pPr>
      <w:r w:rsidRPr="00841F54">
        <w:rPr>
          <w:rFonts w:eastAsiaTheme="minorHAnsi" w:cstheme="minorBidi"/>
        </w:rPr>
        <w:t>SITE   PCE Site Parameters Edit</w:t>
      </w:r>
    </w:p>
    <w:p w14:paraId="078C815A" w14:textId="5F389543" w:rsidR="00A3444B" w:rsidRPr="00841F54" w:rsidRDefault="00A3444B" w:rsidP="00E22A9D">
      <w:pPr>
        <w:numPr>
          <w:ilvl w:val="0"/>
          <w:numId w:val="32"/>
        </w:numPr>
        <w:rPr>
          <w:rFonts w:eastAsiaTheme="minorHAnsi" w:cstheme="minorBidi"/>
        </w:rPr>
      </w:pPr>
      <w:r w:rsidRPr="00841F54">
        <w:rPr>
          <w:rFonts w:eastAsiaTheme="minorHAnsi" w:cstheme="minorBidi"/>
        </w:rPr>
        <w:t>RPT    PCE HS/RPT Parameter Menu ...</w:t>
      </w:r>
    </w:p>
    <w:p w14:paraId="078C815B" w14:textId="385E7242" w:rsidR="00A3444B" w:rsidRPr="00841F54" w:rsidRDefault="00A3444B" w:rsidP="00E22A9D">
      <w:pPr>
        <w:numPr>
          <w:ilvl w:val="0"/>
          <w:numId w:val="32"/>
        </w:numPr>
        <w:rPr>
          <w:rFonts w:eastAsiaTheme="minorHAnsi" w:cstheme="minorBidi"/>
        </w:rPr>
      </w:pPr>
      <w:r w:rsidRPr="00841F54">
        <w:rPr>
          <w:rFonts w:eastAsiaTheme="minorHAnsi" w:cstheme="minorBidi"/>
        </w:rPr>
        <w:t>DISP   PCE Edit Disposition Clinics</w:t>
      </w:r>
    </w:p>
    <w:p w14:paraId="078C815D" w14:textId="77777777" w:rsidR="00A3444B" w:rsidRPr="00841F54" w:rsidRDefault="00A3444B" w:rsidP="00E22A9D">
      <w:pPr>
        <w:rPr>
          <w:rFonts w:eastAsiaTheme="minorHAnsi" w:cstheme="minorBidi"/>
        </w:rPr>
      </w:pPr>
      <w:r w:rsidRPr="00841F54">
        <w:rPr>
          <w:rFonts w:eastAsiaTheme="minorHAnsi" w:cstheme="minorBidi"/>
        </w:rPr>
        <w:lastRenderedPageBreak/>
        <w:t>Select PCE Site Parameter Menu Option: SI PCE Site Parameters Edit</w:t>
      </w:r>
    </w:p>
    <w:p w14:paraId="078C815E"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15F"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STARTUP VIEW: ENCOUNTER</w:t>
      </w:r>
    </w:p>
    <w:p w14:paraId="078C8160"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BEGINNING PATIENT DATE OFFSET: -30//[ENTER]</w:t>
      </w:r>
    </w:p>
    <w:p w14:paraId="078C8161"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ENDING PATIENT DATE OFFSET: 1//[ENTER]</w:t>
      </w:r>
    </w:p>
    <w:p w14:paraId="078C8162"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BEGINNING HOS LOC DATE OFFSET: -7//[ENTER]</w:t>
      </w:r>
    </w:p>
    <w:p w14:paraId="078C8163"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ENDING HOS LOC DATE OFFSET: 0//[ENTER]</w:t>
      </w:r>
    </w:p>
    <w:p w14:paraId="078C8164" w14:textId="77777777" w:rsidR="00A3444B" w:rsidRPr="00841F54" w:rsidRDefault="00A3444B" w:rsidP="00E22A9D">
      <w:pPr>
        <w:numPr>
          <w:ilvl w:val="0"/>
          <w:numId w:val="33"/>
        </w:numPr>
        <w:rPr>
          <w:rFonts w:eastAsiaTheme="minorHAnsi" w:cstheme="minorBidi"/>
        </w:rPr>
      </w:pPr>
      <w:r w:rsidRPr="00841F54">
        <w:rPr>
          <w:rFonts w:eastAsiaTheme="minorHAnsi" w:cstheme="minorBidi"/>
        </w:rPr>
        <w:t>RETURN WARNINGS: YES//[ENTER]</w:t>
      </w:r>
    </w:p>
    <w:p w14:paraId="078C8166" w14:textId="58E03BDC" w:rsidR="00A3444B" w:rsidRPr="00841F54" w:rsidRDefault="00A3444B" w:rsidP="00E22A9D">
      <w:pPr>
        <w:numPr>
          <w:ilvl w:val="0"/>
          <w:numId w:val="33"/>
        </w:numPr>
        <w:rPr>
          <w:rFonts w:eastAsiaTheme="minorHAnsi" w:cstheme="minorBidi"/>
        </w:rPr>
      </w:pPr>
      <w:r w:rsidRPr="00841F54">
        <w:rPr>
          <w:rFonts w:eastAsiaTheme="minorHAnsi" w:cstheme="minorBidi"/>
        </w:rPr>
        <w:t>MULTIPLE PRIMARY DIAGNOSES: RETURN WARNING//?     If errors are returned by the Device Interface then the whole encounter is</w:t>
      </w:r>
      <w:r w:rsidR="000613E7" w:rsidRPr="00841F54">
        <w:rPr>
          <w:rFonts w:eastAsiaTheme="minorHAnsi" w:cstheme="minorBidi"/>
        </w:rPr>
        <w:t xml:space="preserve"> </w:t>
      </w:r>
      <w:r w:rsidRPr="00841F54">
        <w:rPr>
          <w:rFonts w:eastAsiaTheme="minorHAnsi" w:cstheme="minorBidi"/>
        </w:rPr>
        <w:t>not processed.</w:t>
      </w:r>
    </w:p>
    <w:p w14:paraId="078C8167" w14:textId="77777777" w:rsidR="00A3444B" w:rsidRPr="00841F54" w:rsidRDefault="00A3444B" w:rsidP="00E22A9D">
      <w:pPr>
        <w:rPr>
          <w:rFonts w:eastAsiaTheme="minorHAnsi" w:cstheme="minorBidi"/>
        </w:rPr>
      </w:pPr>
      <w:r w:rsidRPr="00841F54">
        <w:rPr>
          <w:rFonts w:eastAsiaTheme="minorHAnsi" w:cstheme="minorBidi"/>
        </w:rPr>
        <w:t xml:space="preserve">     Choose from:</w:t>
      </w:r>
    </w:p>
    <w:p w14:paraId="078C8168" w14:textId="77777777" w:rsidR="00A3444B" w:rsidRPr="00841F54" w:rsidRDefault="00A3444B" w:rsidP="00BD45A2">
      <w:pPr>
        <w:ind w:left="720"/>
        <w:rPr>
          <w:rFonts w:eastAsiaTheme="minorHAnsi" w:cstheme="minorBidi"/>
        </w:rPr>
      </w:pPr>
      <w:r w:rsidRPr="00841F54">
        <w:rPr>
          <w:rFonts w:eastAsiaTheme="minorHAnsi" w:cstheme="minorBidi"/>
        </w:rPr>
        <w:t xml:space="preserve">       0        RETURN WARNING</w:t>
      </w:r>
    </w:p>
    <w:p w14:paraId="078C8169" w14:textId="77777777" w:rsidR="00A3444B" w:rsidRPr="00841F54" w:rsidRDefault="00A3444B" w:rsidP="00BD45A2">
      <w:pPr>
        <w:ind w:left="720"/>
        <w:rPr>
          <w:rFonts w:eastAsiaTheme="minorHAnsi" w:cstheme="minorBidi"/>
        </w:rPr>
      </w:pPr>
      <w:r w:rsidRPr="00841F54">
        <w:rPr>
          <w:rFonts w:eastAsiaTheme="minorHAnsi" w:cstheme="minorBidi"/>
        </w:rPr>
        <w:t xml:space="preserve">       1        RETURN ERROR</w:t>
      </w:r>
    </w:p>
    <w:p w14:paraId="078C816A" w14:textId="77777777" w:rsidR="00A3444B" w:rsidRPr="00841F54" w:rsidRDefault="00A3444B" w:rsidP="00E22A9D">
      <w:pPr>
        <w:rPr>
          <w:rFonts w:eastAsiaTheme="minorHAnsi" w:cstheme="minorBidi"/>
        </w:rPr>
      </w:pPr>
      <w:r w:rsidRPr="00841F54">
        <w:rPr>
          <w:rFonts w:eastAsiaTheme="minorHAnsi" w:cstheme="minorBidi"/>
        </w:rPr>
        <w:t>MULTIPLE PRIMARY DIAGNOSES: RETURN WARNING/</w:t>
      </w:r>
      <w:proofErr w:type="gramStart"/>
      <w:r w:rsidRPr="00841F54">
        <w:rPr>
          <w:rFonts w:eastAsiaTheme="minorHAnsi" w:cstheme="minorBidi"/>
        </w:rPr>
        <w:t>/[</w:t>
      </w:r>
      <w:proofErr w:type="gramEnd"/>
      <w:r w:rsidRPr="00841F54">
        <w:rPr>
          <w:rFonts w:eastAsiaTheme="minorHAnsi" w:cstheme="minorBidi"/>
        </w:rPr>
        <w:t>ENTER]</w:t>
      </w:r>
    </w:p>
    <w:p w14:paraId="078C816B" w14:textId="77777777" w:rsidR="00A3444B" w:rsidRPr="00841F54" w:rsidRDefault="00A3444B" w:rsidP="00E22A9D">
      <w:pPr>
        <w:rPr>
          <w:rFonts w:eastAsiaTheme="minorHAnsi" w:cstheme="minorBidi"/>
        </w:rPr>
      </w:pPr>
      <w:r w:rsidRPr="00841F54">
        <w:rPr>
          <w:rFonts w:eastAsiaTheme="minorHAnsi" w:cstheme="minorBidi"/>
        </w:rPr>
        <w:t>SD/PCE SWITCH OVER DATE: JUL 1</w:t>
      </w:r>
      <w:proofErr w:type="gramStart"/>
      <w:r w:rsidRPr="00841F54">
        <w:rPr>
          <w:rFonts w:eastAsiaTheme="minorHAnsi" w:cstheme="minorBidi"/>
        </w:rPr>
        <w:t>,1996</w:t>
      </w:r>
      <w:proofErr w:type="gramEnd"/>
      <w:r w:rsidRPr="00841F54">
        <w:rPr>
          <w:rFonts w:eastAsiaTheme="minorHAnsi" w:cstheme="minorBidi"/>
        </w:rPr>
        <w:t xml:space="preserve">   </w:t>
      </w:r>
    </w:p>
    <w:p w14:paraId="078C816C" w14:textId="77777777" w:rsidR="00A3444B" w:rsidRPr="00841F54" w:rsidRDefault="00A3444B" w:rsidP="00E22A9D">
      <w:pPr>
        <w:rPr>
          <w:rFonts w:eastAsiaTheme="minorHAnsi" w:cstheme="minorBidi"/>
        </w:rPr>
      </w:pPr>
      <w:r w:rsidRPr="00841F54">
        <w:rPr>
          <w:rFonts w:eastAsiaTheme="minorHAnsi" w:cstheme="minorBidi"/>
        </w:rPr>
        <w:t>HEALTH SUMMARY START DATE: JUL 28</w:t>
      </w:r>
      <w:proofErr w:type="gramStart"/>
      <w:r w:rsidRPr="00841F54">
        <w:rPr>
          <w:rFonts w:eastAsiaTheme="minorHAnsi" w:cstheme="minorBidi"/>
        </w:rPr>
        <w:t>,1996</w:t>
      </w:r>
      <w:proofErr w:type="gramEnd"/>
      <w:r w:rsidRPr="00841F54">
        <w:rPr>
          <w:rFonts w:eastAsiaTheme="minorHAnsi" w:cstheme="minorBidi"/>
        </w:rPr>
        <w:t xml:space="preserve"> Select PCE PARAMETERS ONE: [ENTER]</w:t>
      </w:r>
    </w:p>
    <w:p w14:paraId="078C816D"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Review entries contained in PCE Supporting Files:</w:t>
      </w:r>
      <w:r w:rsidR="00836C33" w:rsidRPr="00841F54">
        <w:rPr>
          <w:rFonts w:eastAsiaTheme="minorHAnsi" w:cstheme="minorBidi"/>
        </w:rPr>
        <w:t xml:space="preserve"> </w:t>
      </w:r>
      <w:r w:rsidRPr="00841F54">
        <w:rPr>
          <w:rFonts w:eastAsiaTheme="minorHAnsi" w:cstheme="minorBidi"/>
        </w:rPr>
        <w:t xml:space="preserve">Data is exported for Education Topics, Examinations, Health Factors, Immunizations, Skin Tests, and Treatments. With the exception of “treatments” data was exported with a status of “active.” Entries in each of the supporting files should be evaluated and assigned an appropriate status. Use the Activate/Inactivate Table Items Menu option to review and assign a status for entries. Unless you activate current entries or create new entries for “Treatments,” users will not be able to add treatments to an encounter. </w:t>
      </w:r>
    </w:p>
    <w:p w14:paraId="078C816E"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A</w:t>
      </w:r>
      <w:r w:rsidRPr="00841F54">
        <w:rPr>
          <w:rFonts w:eastAsiaTheme="minorHAnsi" w:cstheme="minorBidi"/>
        </w:rPr>
        <w:t xml:space="preserve">ctivating Treatment </w:t>
      </w:r>
      <w:r w:rsidR="003F63D9" w:rsidRPr="00841F54">
        <w:rPr>
          <w:rFonts w:eastAsiaTheme="minorHAnsi" w:cstheme="minorBidi"/>
        </w:rPr>
        <w:t>I</w:t>
      </w:r>
      <w:r w:rsidRPr="00841F54">
        <w:rPr>
          <w:rFonts w:eastAsiaTheme="minorHAnsi" w:cstheme="minorBidi"/>
        </w:rPr>
        <w:t>tems</w:t>
      </w:r>
    </w:p>
    <w:p w14:paraId="078C816F" w14:textId="77777777" w:rsidR="00A3444B" w:rsidRPr="00841F54" w:rsidRDefault="00A3444B" w:rsidP="00E22A9D">
      <w:pPr>
        <w:rPr>
          <w:rFonts w:eastAsiaTheme="minorHAnsi" w:cstheme="minorBidi"/>
        </w:rPr>
      </w:pPr>
      <w:r w:rsidRPr="00841F54">
        <w:rPr>
          <w:rFonts w:eastAsiaTheme="minorHAnsi" w:cstheme="minorBidi"/>
        </w:rPr>
        <w:t xml:space="preserve">Select PCE Coordinator Menu Option: </w:t>
      </w:r>
      <w:proofErr w:type="gramStart"/>
      <w:r w:rsidRPr="00841F54">
        <w:rPr>
          <w:rFonts w:eastAsiaTheme="minorHAnsi" w:cstheme="minorBidi"/>
        </w:rPr>
        <w:t>TBL  PCE</w:t>
      </w:r>
      <w:proofErr w:type="gramEnd"/>
      <w:r w:rsidRPr="00841F54">
        <w:rPr>
          <w:rFonts w:eastAsiaTheme="minorHAnsi" w:cstheme="minorBidi"/>
        </w:rPr>
        <w:t xml:space="preserve"> Table Maintenance</w:t>
      </w:r>
    </w:p>
    <w:p w14:paraId="078C8170" w14:textId="77777777" w:rsidR="00A3444B" w:rsidRPr="00841F54" w:rsidRDefault="00A3444B" w:rsidP="00E22A9D">
      <w:pPr>
        <w:rPr>
          <w:rFonts w:eastAsiaTheme="minorHAnsi" w:cstheme="minorBidi"/>
        </w:rPr>
      </w:pPr>
      <w:r w:rsidRPr="00841F54">
        <w:rPr>
          <w:rFonts w:eastAsiaTheme="minorHAnsi" w:cstheme="minorBidi"/>
        </w:rPr>
        <w:t xml:space="preserve">Select PCE Table Maintenance Option: </w:t>
      </w:r>
      <w:proofErr w:type="gramStart"/>
      <w:r w:rsidRPr="00841F54">
        <w:rPr>
          <w:rFonts w:eastAsiaTheme="minorHAnsi" w:cstheme="minorBidi"/>
        </w:rPr>
        <w:t>ACT  Activate</w:t>
      </w:r>
      <w:proofErr w:type="gramEnd"/>
      <w:r w:rsidRPr="00841F54">
        <w:rPr>
          <w:rFonts w:eastAsiaTheme="minorHAnsi" w:cstheme="minorBidi"/>
        </w:rPr>
        <w:t>/Inactivate Table Items</w:t>
      </w:r>
    </w:p>
    <w:p w14:paraId="078C8171" w14:textId="77777777" w:rsidR="00A3444B" w:rsidRPr="00841F54" w:rsidRDefault="00A3444B" w:rsidP="00E22A9D">
      <w:pPr>
        <w:rPr>
          <w:rFonts w:eastAsiaTheme="minorHAnsi" w:cstheme="minorBidi"/>
        </w:rPr>
      </w:pPr>
      <w:r w:rsidRPr="00841F54">
        <w:rPr>
          <w:rFonts w:eastAsiaTheme="minorHAnsi" w:cstheme="minorBidi"/>
        </w:rPr>
        <w:t xml:space="preserve">   E      Exams</w:t>
      </w:r>
    </w:p>
    <w:p w14:paraId="078C8172" w14:textId="77777777" w:rsidR="00A3444B" w:rsidRPr="00841F54" w:rsidRDefault="00A3444B" w:rsidP="00E22A9D">
      <w:pPr>
        <w:rPr>
          <w:rFonts w:eastAsiaTheme="minorHAnsi" w:cstheme="minorBidi"/>
        </w:rPr>
      </w:pPr>
      <w:r w:rsidRPr="00841F54">
        <w:rPr>
          <w:rFonts w:eastAsiaTheme="minorHAnsi" w:cstheme="minorBidi"/>
        </w:rPr>
        <w:t xml:space="preserve">   ET     Education Topics</w:t>
      </w:r>
    </w:p>
    <w:p w14:paraId="078C8173" w14:textId="77777777" w:rsidR="00A3444B" w:rsidRPr="00841F54" w:rsidRDefault="00A3444B" w:rsidP="00E22A9D">
      <w:pPr>
        <w:rPr>
          <w:rFonts w:eastAsiaTheme="minorHAnsi" w:cstheme="minorBidi"/>
        </w:rPr>
      </w:pPr>
      <w:r w:rsidRPr="00841F54">
        <w:rPr>
          <w:rFonts w:eastAsiaTheme="minorHAnsi" w:cstheme="minorBidi"/>
        </w:rPr>
        <w:t xml:space="preserve">   H      Health Factors</w:t>
      </w:r>
    </w:p>
    <w:p w14:paraId="078C8174" w14:textId="77777777" w:rsidR="00A3444B" w:rsidRPr="00841F54" w:rsidRDefault="00A3444B" w:rsidP="00E22A9D">
      <w:pPr>
        <w:rPr>
          <w:rFonts w:eastAsiaTheme="minorHAnsi" w:cstheme="minorBidi"/>
        </w:rPr>
      </w:pPr>
      <w:r w:rsidRPr="00841F54">
        <w:rPr>
          <w:rFonts w:eastAsiaTheme="minorHAnsi" w:cstheme="minorBidi"/>
        </w:rPr>
        <w:t xml:space="preserve">   I      Immunizations</w:t>
      </w:r>
      <w:r w:rsidR="001D2AB7" w:rsidRPr="00841F54">
        <w:rPr>
          <w:rFonts w:eastAsiaTheme="minorHAnsi" w:cstheme="minorBidi"/>
        </w:rPr>
        <w:br/>
        <w:t xml:space="preserve">            **&gt; Out of order:  Do not use! Placed out</w:t>
      </w:r>
      <w:r w:rsidR="001D2AB7" w:rsidRPr="00841F54">
        <w:rPr>
          <w:rFonts w:eastAsiaTheme="minorHAnsi" w:cstheme="minorBidi"/>
        </w:rPr>
        <w:br/>
        <w:t xml:space="preserve">            of order by PX*1*201</w:t>
      </w:r>
    </w:p>
    <w:p w14:paraId="078C8175"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S      Skin Tests</w:t>
      </w:r>
      <w:r w:rsidR="001D2AB7" w:rsidRPr="00841F54">
        <w:rPr>
          <w:rFonts w:eastAsiaTheme="minorHAnsi" w:cstheme="minorBidi"/>
        </w:rPr>
        <w:br/>
        <w:t xml:space="preserve">            **&gt; Out of order:  Do not use! Placed out</w:t>
      </w:r>
      <w:r w:rsidR="001D2AB7" w:rsidRPr="00841F54">
        <w:rPr>
          <w:rFonts w:eastAsiaTheme="minorHAnsi" w:cstheme="minorBidi"/>
        </w:rPr>
        <w:br/>
        <w:t xml:space="preserve">            of order by PX*1*206</w:t>
      </w:r>
    </w:p>
    <w:p w14:paraId="078C8176" w14:textId="77777777" w:rsidR="00A3444B" w:rsidRPr="00841F54" w:rsidRDefault="00A3444B" w:rsidP="00E22A9D">
      <w:pPr>
        <w:rPr>
          <w:rFonts w:eastAsiaTheme="minorHAnsi" w:cstheme="minorBidi"/>
        </w:rPr>
      </w:pPr>
      <w:r w:rsidRPr="00841F54">
        <w:rPr>
          <w:rFonts w:eastAsiaTheme="minorHAnsi" w:cstheme="minorBidi"/>
        </w:rPr>
        <w:t xml:space="preserve">   T      Treatments</w:t>
      </w:r>
    </w:p>
    <w:p w14:paraId="078C8177" w14:textId="77777777" w:rsidR="007D046B" w:rsidRPr="00841F54" w:rsidRDefault="00A3444B" w:rsidP="00E22A9D">
      <w:pPr>
        <w:rPr>
          <w:rFonts w:eastAsiaTheme="minorHAnsi" w:cstheme="minorBidi"/>
        </w:rPr>
      </w:pPr>
      <w:r w:rsidRPr="00841F54">
        <w:rPr>
          <w:rFonts w:eastAsiaTheme="minorHAnsi" w:cstheme="minorBidi"/>
        </w:rPr>
        <w:t xml:space="preserve">Select Activate/Inactivate Table Items Option: </w:t>
      </w:r>
    </w:p>
    <w:p w14:paraId="078C8178" w14:textId="77777777" w:rsidR="00A3444B" w:rsidRPr="00841F54" w:rsidRDefault="007D046B" w:rsidP="00E22A9D">
      <w:pPr>
        <w:rPr>
          <w:rFonts w:eastAsiaTheme="minorHAnsi" w:cstheme="minorBidi"/>
        </w:rPr>
      </w:pPr>
      <w:r w:rsidRPr="00841F54">
        <w:rPr>
          <w:rFonts w:eastAsiaTheme="minorHAnsi" w:cstheme="minorBidi"/>
        </w:rPr>
        <w:t xml:space="preserve">   </w:t>
      </w:r>
      <w:r w:rsidR="00A3444B" w:rsidRPr="00841F54">
        <w:rPr>
          <w:rFonts w:eastAsiaTheme="minorHAnsi" w:cstheme="minorBidi"/>
        </w:rPr>
        <w:t xml:space="preserve">T  </w:t>
      </w:r>
      <w:r w:rsidRPr="00841F54">
        <w:rPr>
          <w:rFonts w:eastAsiaTheme="minorHAnsi" w:cstheme="minorBidi"/>
        </w:rPr>
        <w:t xml:space="preserve">    </w:t>
      </w:r>
      <w:r w:rsidR="00A3444B" w:rsidRPr="00841F54">
        <w:rPr>
          <w:rFonts w:eastAsiaTheme="minorHAnsi" w:cstheme="minorBidi"/>
        </w:rPr>
        <w:t>Treatments</w:t>
      </w:r>
    </w:p>
    <w:p w14:paraId="078C817A" w14:textId="77777777" w:rsidR="00A3444B" w:rsidRPr="00841F54" w:rsidRDefault="00A3444B" w:rsidP="00E22A9D">
      <w:pPr>
        <w:rPr>
          <w:rFonts w:eastAsiaTheme="minorHAnsi" w:cstheme="minorBidi"/>
        </w:rPr>
      </w:pPr>
      <w:r w:rsidRPr="00841F54">
        <w:rPr>
          <w:rFonts w:eastAsiaTheme="minorHAnsi" w:cstheme="minorBidi"/>
        </w:rPr>
        <w:t>Select TREATMENT NAME: WOUND CARE</w:t>
      </w:r>
    </w:p>
    <w:p w14:paraId="078C817B" w14:textId="77777777" w:rsidR="00A3444B" w:rsidRPr="00841F54" w:rsidRDefault="00A3444B" w:rsidP="00E22A9D">
      <w:pPr>
        <w:rPr>
          <w:rFonts w:eastAsiaTheme="minorHAnsi" w:cstheme="minorBidi"/>
        </w:rPr>
      </w:pPr>
      <w:r w:rsidRPr="00841F54">
        <w:rPr>
          <w:rFonts w:eastAsiaTheme="minorHAnsi" w:cstheme="minorBidi"/>
        </w:rPr>
        <w:t>INACTIVE FLAG: INACTIVE/</w:t>
      </w:r>
      <w:proofErr w:type="gramStart"/>
      <w:r w:rsidRPr="00841F54">
        <w:rPr>
          <w:rFonts w:eastAsiaTheme="minorHAnsi" w:cstheme="minorBidi"/>
        </w:rPr>
        <w:t>/ ??</w:t>
      </w:r>
      <w:proofErr w:type="gramEnd"/>
    </w:p>
    <w:p w14:paraId="078C817C" w14:textId="77777777" w:rsidR="00A3444B" w:rsidRPr="00841F54" w:rsidRDefault="00A3444B" w:rsidP="00E22A9D">
      <w:pPr>
        <w:rPr>
          <w:rFonts w:eastAsiaTheme="minorHAnsi" w:cstheme="minorBidi"/>
        </w:rPr>
      </w:pPr>
      <w:r w:rsidRPr="00841F54">
        <w:rPr>
          <w:rFonts w:eastAsiaTheme="minorHAnsi" w:cstheme="minorBidi"/>
        </w:rPr>
        <w:t xml:space="preserve">     This field is used to inactivate a treatment type.  If this field</w:t>
      </w:r>
    </w:p>
    <w:p w14:paraId="078C817D"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contains</w:t>
      </w:r>
      <w:proofErr w:type="gramEnd"/>
      <w:r w:rsidRPr="00841F54">
        <w:rPr>
          <w:rFonts w:eastAsiaTheme="minorHAnsi" w:cstheme="minorBidi"/>
        </w:rPr>
        <w:t xml:space="preserve"> a "1" then the treatment is inactive.  Inactive treatments </w:t>
      </w:r>
    </w:p>
    <w:p w14:paraId="078C817E"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cannot</w:t>
      </w:r>
      <w:proofErr w:type="gramEnd"/>
      <w:r w:rsidRPr="00841F54">
        <w:rPr>
          <w:rFonts w:eastAsiaTheme="minorHAnsi" w:cstheme="minorBidi"/>
        </w:rPr>
        <w:t xml:space="preserve"> be selected in the manual data entry process.  Treatment </w:t>
      </w:r>
    </w:p>
    <w:p w14:paraId="078C817F"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entries</w:t>
      </w:r>
      <w:proofErr w:type="gramEnd"/>
      <w:r w:rsidRPr="00841F54">
        <w:rPr>
          <w:rFonts w:eastAsiaTheme="minorHAnsi" w:cstheme="minorBidi"/>
        </w:rPr>
        <w:t xml:space="preserve"> should be made inactive when they are no longer used.  Do </w:t>
      </w:r>
    </w:p>
    <w:p w14:paraId="078C8180"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not</w:t>
      </w:r>
      <w:proofErr w:type="gramEnd"/>
      <w:r w:rsidRPr="00841F54">
        <w:rPr>
          <w:rFonts w:eastAsiaTheme="minorHAnsi" w:cstheme="minorBidi"/>
        </w:rPr>
        <w:t xml:space="preserve"> delete the entry or change the meaning of the treatment entry.</w:t>
      </w:r>
    </w:p>
    <w:p w14:paraId="078C8181" w14:textId="77777777" w:rsidR="00A3444B" w:rsidRPr="00841F54" w:rsidRDefault="00A3444B" w:rsidP="00E22A9D">
      <w:pPr>
        <w:rPr>
          <w:rFonts w:eastAsiaTheme="minorHAnsi" w:cstheme="minorBidi"/>
        </w:rPr>
      </w:pPr>
      <w:r w:rsidRPr="00841F54">
        <w:rPr>
          <w:rFonts w:eastAsiaTheme="minorHAnsi" w:cstheme="minorBidi"/>
        </w:rPr>
        <w:t xml:space="preserve">     To make an inactive treatment type active, enter the "@" symbol to </w:t>
      </w:r>
    </w:p>
    <w:p w14:paraId="078C8182"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delete</w:t>
      </w:r>
      <w:proofErr w:type="gramEnd"/>
      <w:r w:rsidRPr="00841F54">
        <w:rPr>
          <w:rFonts w:eastAsiaTheme="minorHAnsi" w:cstheme="minorBidi"/>
        </w:rPr>
        <w:t xml:space="preserve"> the "1" from the field.</w:t>
      </w:r>
    </w:p>
    <w:p w14:paraId="078C8183" w14:textId="77777777" w:rsidR="00A3444B" w:rsidRPr="00841F54" w:rsidRDefault="00A3444B" w:rsidP="00E22A9D">
      <w:pPr>
        <w:rPr>
          <w:rFonts w:eastAsiaTheme="minorHAnsi" w:cstheme="minorBidi"/>
        </w:rPr>
      </w:pPr>
      <w:r w:rsidRPr="00841F54">
        <w:rPr>
          <w:rFonts w:eastAsiaTheme="minorHAnsi" w:cstheme="minorBidi"/>
        </w:rPr>
        <w:t xml:space="preserve">     Choose from:</w:t>
      </w:r>
    </w:p>
    <w:p w14:paraId="078C8184" w14:textId="77777777" w:rsidR="00A3444B" w:rsidRPr="00841F54" w:rsidRDefault="00A3444B" w:rsidP="00E22A9D">
      <w:pPr>
        <w:rPr>
          <w:rFonts w:eastAsiaTheme="minorHAnsi" w:cstheme="minorBidi"/>
        </w:rPr>
      </w:pPr>
      <w:r w:rsidRPr="00841F54">
        <w:rPr>
          <w:rFonts w:eastAsiaTheme="minorHAnsi" w:cstheme="minorBidi"/>
        </w:rPr>
        <w:t xml:space="preserve">       1        INACTIVE</w:t>
      </w:r>
    </w:p>
    <w:p w14:paraId="078C8185" w14:textId="77777777" w:rsidR="00A3444B" w:rsidRPr="00841F54" w:rsidRDefault="00A3444B" w:rsidP="00E22A9D">
      <w:pPr>
        <w:rPr>
          <w:rFonts w:eastAsiaTheme="minorHAnsi" w:cstheme="minorBidi"/>
        </w:rPr>
      </w:pPr>
      <w:r w:rsidRPr="00841F54">
        <w:rPr>
          <w:rFonts w:eastAsiaTheme="minorHAnsi" w:cstheme="minorBidi"/>
        </w:rPr>
        <w:t>INACTIVE FLAG: INACTIVE// @</w:t>
      </w:r>
    </w:p>
    <w:p w14:paraId="078C8186" w14:textId="77777777" w:rsidR="00A3444B" w:rsidRPr="00841F54" w:rsidRDefault="00A3444B" w:rsidP="00E22A9D">
      <w:pPr>
        <w:rPr>
          <w:rFonts w:eastAsiaTheme="minorHAnsi" w:cstheme="minorBidi"/>
        </w:rPr>
      </w:pPr>
      <w:r w:rsidRPr="00841F54">
        <w:rPr>
          <w:rFonts w:eastAsiaTheme="minorHAnsi" w:cstheme="minorBidi"/>
        </w:rPr>
        <w:t>Select TREATMENT NAME: Continue to enter treatments, as needed.</w:t>
      </w:r>
    </w:p>
    <w:p w14:paraId="078C8187"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Edit the Report Parameters using the PCE Report Parameter Edit option. This option is used to define parameters that will be used by the PCE Report Module. You need to identify which clinics are considered Emergency Room clinics by clinicians. You also need to identify the lab test names that are used by your site to identify the following types of Lab tests: Glucose, Cholesterol, LDL Cholesterol, and HBA1C.</w:t>
      </w:r>
    </w:p>
    <w:p w14:paraId="078C8188" w14:textId="77777777" w:rsidR="00A3444B" w:rsidRPr="00841F54" w:rsidRDefault="00A3444B" w:rsidP="00E22A9D">
      <w:pPr>
        <w:rPr>
          <w:rFonts w:eastAsiaTheme="minorHAnsi" w:cstheme="minorBidi"/>
        </w:rPr>
      </w:pPr>
      <w:r w:rsidRPr="00841F54">
        <w:rPr>
          <w:rFonts w:eastAsiaTheme="minorHAnsi" w:cstheme="minorBidi"/>
        </w:rPr>
        <w:t>To get a printout of current definitions in the PCE Parameters fields for these fields, use the PCE HS/RPT Parameters Print.</w:t>
      </w:r>
    </w:p>
    <w:p w14:paraId="078C8189"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E</w:t>
      </w:r>
      <w:r w:rsidRPr="00841F54">
        <w:rPr>
          <w:rFonts w:eastAsiaTheme="minorHAnsi" w:cstheme="minorBidi"/>
        </w:rPr>
        <w:t xml:space="preserve">diting </w:t>
      </w:r>
      <w:r w:rsidR="003F63D9" w:rsidRPr="00841F54">
        <w:rPr>
          <w:rFonts w:eastAsiaTheme="minorHAnsi" w:cstheme="minorBidi"/>
        </w:rPr>
        <w:t>R</w:t>
      </w:r>
      <w:r w:rsidRPr="00841F54">
        <w:rPr>
          <w:rFonts w:eastAsiaTheme="minorHAnsi" w:cstheme="minorBidi"/>
        </w:rPr>
        <w:t xml:space="preserve">eport </w:t>
      </w:r>
      <w:r w:rsidR="003F63D9" w:rsidRPr="00841F54">
        <w:rPr>
          <w:rFonts w:eastAsiaTheme="minorHAnsi" w:cstheme="minorBidi"/>
        </w:rPr>
        <w:t>P</w:t>
      </w:r>
      <w:r w:rsidRPr="00841F54">
        <w:rPr>
          <w:rFonts w:eastAsiaTheme="minorHAnsi" w:cstheme="minorBidi"/>
        </w:rPr>
        <w:t>arameters</w:t>
      </w:r>
      <w:r w:rsidR="00836C33" w:rsidRPr="00841F54">
        <w:rPr>
          <w:rFonts w:eastAsiaTheme="minorHAnsi" w:cstheme="minorBidi"/>
        </w:rPr>
        <w:t>:</w:t>
      </w:r>
    </w:p>
    <w:p w14:paraId="078C818A" w14:textId="77777777" w:rsidR="00A3444B" w:rsidRPr="00841F54" w:rsidRDefault="00A3444B" w:rsidP="00E22A9D">
      <w:pPr>
        <w:rPr>
          <w:rFonts w:eastAsiaTheme="minorHAnsi" w:cstheme="minorBidi"/>
        </w:rPr>
      </w:pPr>
      <w:r w:rsidRPr="00841F54">
        <w:rPr>
          <w:rFonts w:eastAsiaTheme="minorHAnsi" w:cstheme="minorBidi"/>
        </w:rPr>
        <w:t xml:space="preserve">Select PCE Coordinator Menu Option: </w:t>
      </w:r>
      <w:proofErr w:type="spellStart"/>
      <w:proofErr w:type="gramStart"/>
      <w:r w:rsidRPr="00841F54">
        <w:rPr>
          <w:rFonts w:eastAsiaTheme="minorHAnsi" w:cstheme="minorBidi"/>
        </w:rPr>
        <w:t>parm</w:t>
      </w:r>
      <w:proofErr w:type="spellEnd"/>
      <w:r w:rsidRPr="00841F54">
        <w:rPr>
          <w:rFonts w:eastAsiaTheme="minorHAnsi" w:cstheme="minorBidi"/>
        </w:rPr>
        <w:t xml:space="preserve">  PCE</w:t>
      </w:r>
      <w:proofErr w:type="gramEnd"/>
      <w:r w:rsidRPr="00841F54">
        <w:rPr>
          <w:rFonts w:eastAsiaTheme="minorHAnsi" w:cstheme="minorBidi"/>
        </w:rPr>
        <w:t xml:space="preserve"> HS/RPT Parameter Menu</w:t>
      </w:r>
    </w:p>
    <w:p w14:paraId="078C818B" w14:textId="77777777" w:rsidR="00A3444B" w:rsidRPr="00841F54" w:rsidRDefault="00A3444B" w:rsidP="00E22A9D">
      <w:pPr>
        <w:rPr>
          <w:rFonts w:eastAsiaTheme="minorHAnsi" w:cstheme="minorBidi"/>
        </w:rPr>
      </w:pPr>
      <w:r w:rsidRPr="00841F54">
        <w:rPr>
          <w:rFonts w:eastAsiaTheme="minorHAnsi" w:cstheme="minorBidi"/>
        </w:rPr>
        <w:t xml:space="preserve">   PRNT   PCE HS/RPT Parameters Print</w:t>
      </w:r>
    </w:p>
    <w:p w14:paraId="078C818C" w14:textId="77777777" w:rsidR="00A3444B" w:rsidRPr="00841F54" w:rsidRDefault="00A3444B" w:rsidP="00E22A9D">
      <w:pPr>
        <w:rPr>
          <w:rFonts w:eastAsiaTheme="minorHAnsi" w:cstheme="minorBidi"/>
        </w:rPr>
      </w:pPr>
      <w:r w:rsidRPr="00841F54">
        <w:rPr>
          <w:rFonts w:eastAsiaTheme="minorHAnsi" w:cstheme="minorBidi"/>
        </w:rPr>
        <w:t xml:space="preserve">   HS     PCE HS Disclaimer Edit</w:t>
      </w:r>
    </w:p>
    <w:p w14:paraId="078C818D" w14:textId="77777777" w:rsidR="00A3444B" w:rsidRPr="00841F54" w:rsidRDefault="00A3444B" w:rsidP="00E22A9D">
      <w:pPr>
        <w:rPr>
          <w:rFonts w:eastAsiaTheme="minorHAnsi" w:cstheme="minorBidi"/>
        </w:rPr>
      </w:pPr>
      <w:r w:rsidRPr="00841F54">
        <w:rPr>
          <w:rFonts w:eastAsiaTheme="minorHAnsi" w:cstheme="minorBidi"/>
        </w:rPr>
        <w:t xml:space="preserve">   RPT    PCE Report Parameter Edit</w:t>
      </w:r>
    </w:p>
    <w:p w14:paraId="078C818E" w14:textId="77777777" w:rsidR="00A3444B" w:rsidRPr="00841F54" w:rsidRDefault="00A3444B" w:rsidP="00E22A9D">
      <w:pPr>
        <w:rPr>
          <w:rFonts w:eastAsiaTheme="minorHAnsi" w:cstheme="minorBidi"/>
        </w:rPr>
      </w:pPr>
      <w:r w:rsidRPr="00841F54">
        <w:rPr>
          <w:rFonts w:eastAsiaTheme="minorHAnsi" w:cstheme="minorBidi"/>
        </w:rPr>
        <w:t xml:space="preserve">Select PCE HS/RPT Parameter Menu Option: </w:t>
      </w:r>
      <w:proofErr w:type="gramStart"/>
      <w:r w:rsidRPr="00841F54">
        <w:rPr>
          <w:rFonts w:eastAsiaTheme="minorHAnsi" w:cstheme="minorBidi"/>
        </w:rPr>
        <w:t>RPT  PCE</w:t>
      </w:r>
      <w:proofErr w:type="gramEnd"/>
      <w:r w:rsidRPr="00841F54">
        <w:rPr>
          <w:rFonts w:eastAsiaTheme="minorHAnsi" w:cstheme="minorBidi"/>
        </w:rPr>
        <w:t xml:space="preserve"> Report Parameter Edit</w:t>
      </w:r>
    </w:p>
    <w:p w14:paraId="078C818F"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190" w14:textId="77777777" w:rsidR="00A3444B" w:rsidRPr="00841F54" w:rsidRDefault="00A3444B" w:rsidP="00E22A9D">
      <w:pPr>
        <w:rPr>
          <w:rFonts w:eastAsiaTheme="minorHAnsi" w:cstheme="minorBidi"/>
        </w:rPr>
      </w:pPr>
      <w:r w:rsidRPr="00841F54">
        <w:rPr>
          <w:rFonts w:eastAsiaTheme="minorHAnsi" w:cstheme="minorBidi"/>
        </w:rPr>
        <w:t>Select ER CLINIC NAME: eye</w:t>
      </w:r>
    </w:p>
    <w:p w14:paraId="078C8191" w14:textId="1A2AF51B" w:rsidR="00A3444B" w:rsidRPr="00841F54" w:rsidRDefault="00A3444B" w:rsidP="00E22A9D">
      <w:pPr>
        <w:rPr>
          <w:rFonts w:eastAsiaTheme="minorHAnsi" w:cstheme="minorBidi"/>
        </w:rPr>
      </w:pPr>
      <w:r w:rsidRPr="00841F54">
        <w:rPr>
          <w:rFonts w:eastAsiaTheme="minorHAnsi" w:cstheme="minorBidi"/>
        </w:rPr>
        <w:lastRenderedPageBreak/>
        <w:t xml:space="preserve">Are you adding 'EYE' as a new REPORT ER CLINIC NAMES (the 1ST for this PCE PARAMETERS)? </w:t>
      </w:r>
      <w:proofErr w:type="gramStart"/>
      <w:r w:rsidRPr="00841F54">
        <w:rPr>
          <w:rFonts w:eastAsiaTheme="minorHAnsi" w:cstheme="minorBidi"/>
        </w:rPr>
        <w:t>y  (</w:t>
      </w:r>
      <w:proofErr w:type="gramEnd"/>
      <w:r w:rsidRPr="00841F54">
        <w:rPr>
          <w:rFonts w:eastAsiaTheme="minorHAnsi" w:cstheme="minorBidi"/>
        </w:rPr>
        <w:t>Yes)</w:t>
      </w:r>
    </w:p>
    <w:p w14:paraId="078C8192" w14:textId="77777777" w:rsidR="00A3444B" w:rsidRPr="00841F54" w:rsidRDefault="00A3444B" w:rsidP="00E22A9D">
      <w:pPr>
        <w:rPr>
          <w:rFonts w:eastAsiaTheme="minorHAnsi" w:cstheme="minorBidi"/>
        </w:rPr>
      </w:pPr>
      <w:r w:rsidRPr="00841F54">
        <w:rPr>
          <w:rFonts w:eastAsiaTheme="minorHAnsi" w:cstheme="minorBidi"/>
        </w:rPr>
        <w:t>Select ER CLINIC NAME: 2a</w:t>
      </w:r>
    </w:p>
    <w:p w14:paraId="078C8193" w14:textId="5D1FA613" w:rsidR="00A3444B" w:rsidRPr="00841F54" w:rsidRDefault="00A3444B" w:rsidP="00E22A9D">
      <w:pPr>
        <w:rPr>
          <w:rFonts w:eastAsiaTheme="minorHAnsi" w:cstheme="minorBidi"/>
        </w:rPr>
      </w:pPr>
      <w:r w:rsidRPr="00841F54">
        <w:rPr>
          <w:rFonts w:eastAsiaTheme="minorHAnsi" w:cstheme="minorBidi"/>
        </w:rPr>
        <w:t xml:space="preserve">Are you adding '2A' as a new REPORT ER CLINIC NAMES (the 2ND for this PCE PARAMETERS)? </w:t>
      </w:r>
      <w:proofErr w:type="gramStart"/>
      <w:r w:rsidRPr="00841F54">
        <w:rPr>
          <w:rFonts w:eastAsiaTheme="minorHAnsi" w:cstheme="minorBidi"/>
        </w:rPr>
        <w:t>y  (</w:t>
      </w:r>
      <w:proofErr w:type="gramEnd"/>
      <w:r w:rsidRPr="00841F54">
        <w:rPr>
          <w:rFonts w:eastAsiaTheme="minorHAnsi" w:cstheme="minorBidi"/>
        </w:rPr>
        <w:t>Yes)</w:t>
      </w:r>
    </w:p>
    <w:p w14:paraId="078C8194" w14:textId="77777777" w:rsidR="00A3444B" w:rsidRPr="00841F54" w:rsidRDefault="00A3444B" w:rsidP="00E22A9D">
      <w:pPr>
        <w:rPr>
          <w:rFonts w:eastAsiaTheme="minorHAnsi" w:cstheme="minorBidi"/>
        </w:rPr>
      </w:pPr>
      <w:r w:rsidRPr="00841F54">
        <w:rPr>
          <w:rFonts w:eastAsiaTheme="minorHAnsi" w:cstheme="minorBidi"/>
        </w:rPr>
        <w:t>Select ER CLINIC NAME: [ENTER]</w:t>
      </w:r>
    </w:p>
    <w:p w14:paraId="078C8195" w14:textId="77777777" w:rsidR="00A3444B" w:rsidRPr="00841F54" w:rsidRDefault="00A3444B" w:rsidP="00E22A9D">
      <w:pPr>
        <w:rPr>
          <w:rFonts w:eastAsiaTheme="minorHAnsi" w:cstheme="minorBidi"/>
        </w:rPr>
      </w:pPr>
      <w:r w:rsidRPr="00841F54">
        <w:rPr>
          <w:rFonts w:eastAsiaTheme="minorHAnsi" w:cstheme="minorBidi"/>
        </w:rPr>
        <w:t>Select GLUCOSE NAMES</w:t>
      </w:r>
      <w:proofErr w:type="gramStart"/>
      <w:r w:rsidRPr="00841F54">
        <w:rPr>
          <w:rFonts w:eastAsiaTheme="minorHAnsi" w:cstheme="minorBidi"/>
        </w:rPr>
        <w:t>: ?</w:t>
      </w:r>
      <w:proofErr w:type="gramEnd"/>
    </w:p>
    <w:p w14:paraId="078C8196" w14:textId="77777777" w:rsidR="00A3444B" w:rsidRPr="00841F54" w:rsidRDefault="00A3444B" w:rsidP="00E22A9D">
      <w:pPr>
        <w:rPr>
          <w:rFonts w:eastAsiaTheme="minorHAnsi" w:cstheme="minorBidi"/>
        </w:rPr>
      </w:pPr>
      <w:r w:rsidRPr="00841F54">
        <w:rPr>
          <w:rFonts w:eastAsiaTheme="minorHAnsi" w:cstheme="minorBidi"/>
        </w:rPr>
        <w:t xml:space="preserve"> Answer with REPORT EMERGENCY CLINICS GLUCOSE NAMES</w:t>
      </w:r>
    </w:p>
    <w:p w14:paraId="078C8197"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REPORT EMERGENCY CLINICS, if you wish</w:t>
      </w:r>
    </w:p>
    <w:p w14:paraId="078C8198" w14:textId="77777777" w:rsidR="00A3444B" w:rsidRPr="00841F54" w:rsidRDefault="00A3444B" w:rsidP="00E22A9D">
      <w:pPr>
        <w:rPr>
          <w:rFonts w:eastAsiaTheme="minorHAnsi" w:cstheme="minorBidi"/>
        </w:rPr>
      </w:pPr>
      <w:r w:rsidRPr="00841F54">
        <w:rPr>
          <w:rFonts w:eastAsiaTheme="minorHAnsi" w:cstheme="minorBidi"/>
        </w:rPr>
        <w:t xml:space="preserve">     Enter the name(s) of the BLOOD GLUCOSE lab assays as they appear in</w:t>
      </w:r>
    </w:p>
    <w:p w14:paraId="078C8199"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w:t>
      </w:r>
      <w:proofErr w:type="gramEnd"/>
      <w:r w:rsidRPr="00841F54">
        <w:rPr>
          <w:rFonts w:eastAsiaTheme="minorHAnsi" w:cstheme="minorBidi"/>
        </w:rPr>
        <w:t xml:space="preserve"> Laboratory Test (60) file . DO NOT INCLUDE Glucose Tolerance or Fluid </w:t>
      </w:r>
    </w:p>
    <w:p w14:paraId="078C819A"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Glucose test names.</w:t>
      </w:r>
      <w:proofErr w:type="gramEnd"/>
    </w:p>
    <w:p w14:paraId="078C819B" w14:textId="77777777" w:rsidR="00A3444B" w:rsidRPr="00841F54" w:rsidRDefault="00A3444B" w:rsidP="00E22A9D">
      <w:pPr>
        <w:rPr>
          <w:rFonts w:eastAsiaTheme="minorHAnsi" w:cstheme="minorBidi"/>
        </w:rPr>
      </w:pPr>
      <w:r w:rsidRPr="00841F54">
        <w:rPr>
          <w:rFonts w:eastAsiaTheme="minorHAnsi" w:cstheme="minorBidi"/>
        </w:rPr>
        <w:t xml:space="preserve">     LAB TEST STORED ONLY AT THE "CH" NODE</w:t>
      </w:r>
    </w:p>
    <w:p w14:paraId="078C819C" w14:textId="77777777" w:rsidR="00A3444B" w:rsidRPr="00841F54" w:rsidRDefault="00A3444B" w:rsidP="00E22A9D">
      <w:pPr>
        <w:rPr>
          <w:rFonts w:eastAsiaTheme="minorHAnsi" w:cstheme="minorBidi"/>
        </w:rPr>
      </w:pPr>
      <w:r w:rsidRPr="00841F54">
        <w:rPr>
          <w:rFonts w:eastAsiaTheme="minorHAnsi" w:cstheme="minorBidi"/>
        </w:rPr>
        <w:t xml:space="preserve"> Answer with LABORATORY TEST NAME, or LOCATION (DATA NAME), or</w:t>
      </w:r>
    </w:p>
    <w:p w14:paraId="078C819D" w14:textId="77777777" w:rsidR="00A3444B" w:rsidRPr="00841F54" w:rsidRDefault="00A3444B" w:rsidP="00E22A9D">
      <w:pPr>
        <w:rPr>
          <w:rFonts w:eastAsiaTheme="minorHAnsi" w:cstheme="minorBidi"/>
        </w:rPr>
      </w:pPr>
      <w:r w:rsidRPr="00841F54">
        <w:rPr>
          <w:rFonts w:eastAsiaTheme="minorHAnsi" w:cstheme="minorBidi"/>
        </w:rPr>
        <w:t xml:space="preserve">     PRINT NAME</w:t>
      </w:r>
    </w:p>
    <w:p w14:paraId="078C819E"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LABORATORY TEST List? </w:t>
      </w:r>
      <w:proofErr w:type="gramStart"/>
      <w:r w:rsidRPr="00841F54">
        <w:rPr>
          <w:rFonts w:eastAsiaTheme="minorHAnsi" w:cstheme="minorBidi"/>
        </w:rPr>
        <w:t>n  (</w:t>
      </w:r>
      <w:proofErr w:type="gramEnd"/>
      <w:r w:rsidRPr="00841F54">
        <w:rPr>
          <w:rFonts w:eastAsiaTheme="minorHAnsi" w:cstheme="minorBidi"/>
        </w:rPr>
        <w:t>No)</w:t>
      </w:r>
    </w:p>
    <w:p w14:paraId="078C819F" w14:textId="77777777" w:rsidR="00A3444B" w:rsidRPr="00841F54" w:rsidRDefault="00A3444B" w:rsidP="00E22A9D">
      <w:pPr>
        <w:rPr>
          <w:rFonts w:eastAsiaTheme="minorHAnsi" w:cstheme="minorBidi"/>
        </w:rPr>
      </w:pPr>
      <w:r w:rsidRPr="00841F54">
        <w:rPr>
          <w:rFonts w:eastAsiaTheme="minorHAnsi" w:cstheme="minorBidi"/>
        </w:rPr>
        <w:t xml:space="preserve">Select GLUCOSE NAMES: </w:t>
      </w:r>
      <w:proofErr w:type="spellStart"/>
      <w:r w:rsidRPr="00841F54">
        <w:rPr>
          <w:rFonts w:eastAsiaTheme="minorHAnsi" w:cstheme="minorBidi"/>
        </w:rPr>
        <w:t>glu</w:t>
      </w:r>
      <w:proofErr w:type="spellEnd"/>
    </w:p>
    <w:p w14:paraId="078C81A0" w14:textId="77777777" w:rsidR="00A3444B" w:rsidRPr="00841F54" w:rsidRDefault="00A3444B" w:rsidP="00E22A9D">
      <w:pPr>
        <w:rPr>
          <w:rFonts w:eastAsiaTheme="minorHAnsi" w:cstheme="minorBidi"/>
        </w:rPr>
      </w:pPr>
      <w:r w:rsidRPr="00841F54">
        <w:rPr>
          <w:rFonts w:eastAsiaTheme="minorHAnsi" w:cstheme="minorBidi"/>
        </w:rPr>
        <w:t xml:space="preserve">     1   GLUCAGON</w:t>
      </w:r>
    </w:p>
    <w:p w14:paraId="078C81A1" w14:textId="77777777" w:rsidR="00A3444B" w:rsidRPr="00841F54" w:rsidRDefault="00A3444B" w:rsidP="00E22A9D">
      <w:pPr>
        <w:rPr>
          <w:rFonts w:eastAsiaTheme="minorHAnsi" w:cstheme="minorBidi"/>
        </w:rPr>
      </w:pPr>
      <w:r w:rsidRPr="00841F54">
        <w:rPr>
          <w:rFonts w:eastAsiaTheme="minorHAnsi" w:cstheme="minorBidi"/>
        </w:rPr>
        <w:t xml:space="preserve">     2   GLUCOSE</w:t>
      </w:r>
    </w:p>
    <w:p w14:paraId="078C81A2" w14:textId="77777777" w:rsidR="00A3444B" w:rsidRPr="00841F54" w:rsidRDefault="00A3444B" w:rsidP="00E22A9D">
      <w:pPr>
        <w:rPr>
          <w:rFonts w:eastAsiaTheme="minorHAnsi" w:cstheme="minorBidi"/>
        </w:rPr>
      </w:pPr>
      <w:r w:rsidRPr="00841F54">
        <w:rPr>
          <w:rFonts w:eastAsiaTheme="minorHAnsi" w:cstheme="minorBidi"/>
        </w:rPr>
        <w:t xml:space="preserve">     3   GLUCOSE, OTHER</w:t>
      </w:r>
    </w:p>
    <w:p w14:paraId="078C81A3" w14:textId="77777777" w:rsidR="00A3444B" w:rsidRPr="00841F54" w:rsidRDefault="00A3444B" w:rsidP="00E22A9D">
      <w:pPr>
        <w:rPr>
          <w:rFonts w:eastAsiaTheme="minorHAnsi" w:cstheme="minorBidi"/>
        </w:rPr>
      </w:pPr>
      <w:r w:rsidRPr="00841F54">
        <w:rPr>
          <w:rFonts w:eastAsiaTheme="minorHAnsi" w:cstheme="minorBidi"/>
        </w:rPr>
        <w:t xml:space="preserve">     4   GLUTAMINE</w:t>
      </w:r>
    </w:p>
    <w:p w14:paraId="078C81A4" w14:textId="77777777" w:rsidR="00A3444B" w:rsidRPr="00841F54" w:rsidRDefault="00A3444B" w:rsidP="00E22A9D">
      <w:pPr>
        <w:rPr>
          <w:rFonts w:eastAsiaTheme="minorHAnsi" w:cstheme="minorBidi"/>
        </w:rPr>
      </w:pPr>
      <w:r w:rsidRPr="00841F54">
        <w:rPr>
          <w:rFonts w:eastAsiaTheme="minorHAnsi" w:cstheme="minorBidi"/>
        </w:rPr>
        <w:t xml:space="preserve">     5   GLUTETHIMIDE</w:t>
      </w:r>
    </w:p>
    <w:p w14:paraId="078C81A5" w14:textId="77777777" w:rsidR="00A3444B" w:rsidRPr="00841F54" w:rsidRDefault="00A3444B" w:rsidP="00E22A9D">
      <w:pPr>
        <w:rPr>
          <w:rFonts w:eastAsiaTheme="minorHAnsi" w:cstheme="minorBidi"/>
        </w:rPr>
      </w:pPr>
      <w:r w:rsidRPr="00841F54">
        <w:rPr>
          <w:rFonts w:eastAsiaTheme="minorHAnsi" w:cstheme="minorBidi"/>
        </w:rPr>
        <w:t>TYPE '^' TO STOP, OR</w:t>
      </w:r>
    </w:p>
    <w:p w14:paraId="078C81A6" w14:textId="77777777" w:rsidR="00A3444B" w:rsidRPr="00841F54" w:rsidRDefault="00A3444B" w:rsidP="00E22A9D">
      <w:pPr>
        <w:rPr>
          <w:rFonts w:eastAsiaTheme="minorHAnsi" w:cstheme="minorBidi"/>
        </w:rPr>
      </w:pPr>
      <w:r w:rsidRPr="00841F54">
        <w:rPr>
          <w:rFonts w:eastAsiaTheme="minorHAnsi" w:cstheme="minorBidi"/>
        </w:rPr>
        <w:t>CHOOSE 1-5:</w:t>
      </w:r>
    </w:p>
    <w:p w14:paraId="078C81A7" w14:textId="77777777" w:rsidR="00A3444B" w:rsidRPr="00841F54" w:rsidRDefault="00A3444B" w:rsidP="00E22A9D">
      <w:pPr>
        <w:rPr>
          <w:rFonts w:eastAsiaTheme="minorHAnsi" w:cstheme="minorBidi"/>
        </w:rPr>
      </w:pPr>
      <w:r w:rsidRPr="00841F54">
        <w:rPr>
          <w:rFonts w:eastAsiaTheme="minorHAnsi" w:cstheme="minorBidi"/>
        </w:rPr>
        <w:t xml:space="preserve">     6   </w:t>
      </w:r>
      <w:proofErr w:type="gramStart"/>
      <w:r w:rsidRPr="00841F54">
        <w:rPr>
          <w:rFonts w:eastAsiaTheme="minorHAnsi" w:cstheme="minorBidi"/>
        </w:rPr>
        <w:t>GLU  URINE</w:t>
      </w:r>
      <w:proofErr w:type="gramEnd"/>
      <w:r w:rsidRPr="00841F54">
        <w:rPr>
          <w:rFonts w:eastAsiaTheme="minorHAnsi" w:cstheme="minorBidi"/>
        </w:rPr>
        <w:t xml:space="preserve"> GLUCOSE</w:t>
      </w:r>
    </w:p>
    <w:p w14:paraId="078C81A8" w14:textId="77777777" w:rsidR="00A3444B" w:rsidRPr="00841F54" w:rsidRDefault="00A3444B" w:rsidP="00E22A9D">
      <w:pPr>
        <w:rPr>
          <w:rFonts w:eastAsiaTheme="minorHAnsi" w:cstheme="minorBidi"/>
        </w:rPr>
      </w:pPr>
      <w:r w:rsidRPr="00841F54">
        <w:rPr>
          <w:rFonts w:eastAsiaTheme="minorHAnsi" w:cstheme="minorBidi"/>
        </w:rPr>
        <w:t xml:space="preserve">CHOOSE 1-6: </w:t>
      </w:r>
      <w:proofErr w:type="gramStart"/>
      <w:r w:rsidRPr="00841F54">
        <w:rPr>
          <w:rFonts w:eastAsiaTheme="minorHAnsi" w:cstheme="minorBidi"/>
        </w:rPr>
        <w:t>6  URINE</w:t>
      </w:r>
      <w:proofErr w:type="gramEnd"/>
      <w:r w:rsidRPr="00841F54">
        <w:rPr>
          <w:rFonts w:eastAsiaTheme="minorHAnsi" w:cstheme="minorBidi"/>
        </w:rPr>
        <w:t xml:space="preserve"> GLUCOSE</w:t>
      </w:r>
    </w:p>
    <w:p w14:paraId="078C81A9" w14:textId="77777777" w:rsidR="00A3444B" w:rsidRPr="00841F54" w:rsidRDefault="00A3444B" w:rsidP="00E22A9D">
      <w:pPr>
        <w:rPr>
          <w:rFonts w:eastAsiaTheme="minorHAnsi" w:cstheme="minorBidi"/>
        </w:rPr>
      </w:pPr>
      <w:r w:rsidRPr="00841F54">
        <w:rPr>
          <w:rFonts w:eastAsiaTheme="minorHAnsi" w:cstheme="minorBidi"/>
        </w:rPr>
        <w:t xml:space="preserve">  Are you adding 'URINE GLUCOSE' </w:t>
      </w:r>
      <w:proofErr w:type="gramStart"/>
      <w:r w:rsidRPr="00841F54">
        <w:rPr>
          <w:rFonts w:eastAsiaTheme="minorHAnsi" w:cstheme="minorBidi"/>
        </w:rPr>
        <w:t>as</w:t>
      </w:r>
      <w:proofErr w:type="gramEnd"/>
    </w:p>
    <w:p w14:paraId="078C81AA"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w:t>
      </w:r>
      <w:proofErr w:type="gramEnd"/>
      <w:r w:rsidRPr="00841F54">
        <w:rPr>
          <w:rFonts w:eastAsiaTheme="minorHAnsi" w:cstheme="minorBidi"/>
        </w:rPr>
        <w:t xml:space="preserve"> new REPORT EMERGENCY CLINICS (the 1ST for this PCE PARAMETERS)? </w:t>
      </w:r>
      <w:proofErr w:type="gramStart"/>
      <w:r w:rsidRPr="00841F54">
        <w:rPr>
          <w:rFonts w:eastAsiaTheme="minorHAnsi" w:cstheme="minorBidi"/>
        </w:rPr>
        <w:t>y  (</w:t>
      </w:r>
      <w:proofErr w:type="gramEnd"/>
      <w:r w:rsidRPr="00841F54">
        <w:rPr>
          <w:rFonts w:eastAsiaTheme="minorHAnsi" w:cstheme="minorBidi"/>
        </w:rPr>
        <w:t>Yes)</w:t>
      </w:r>
    </w:p>
    <w:p w14:paraId="078C81AB" w14:textId="77777777" w:rsidR="00A3444B" w:rsidRPr="00841F54" w:rsidRDefault="00A3444B" w:rsidP="00E22A9D">
      <w:pPr>
        <w:rPr>
          <w:rFonts w:eastAsiaTheme="minorHAnsi" w:cstheme="minorBidi"/>
        </w:rPr>
      </w:pPr>
      <w:r w:rsidRPr="00841F54">
        <w:rPr>
          <w:rFonts w:eastAsiaTheme="minorHAnsi" w:cstheme="minorBidi"/>
        </w:rPr>
        <w:t>Select GLUCOSE NAMES</w:t>
      </w:r>
      <w:proofErr w:type="gramStart"/>
      <w:r w:rsidRPr="00841F54">
        <w:rPr>
          <w:rFonts w:eastAsiaTheme="minorHAnsi" w:cstheme="minorBidi"/>
        </w:rPr>
        <w:t>:[</w:t>
      </w:r>
      <w:proofErr w:type="gramEnd"/>
      <w:r w:rsidRPr="00841F54">
        <w:rPr>
          <w:rFonts w:eastAsiaTheme="minorHAnsi" w:cstheme="minorBidi"/>
        </w:rPr>
        <w:t>ENTER]</w:t>
      </w:r>
    </w:p>
    <w:p w14:paraId="078C81AC" w14:textId="77777777" w:rsidR="00A3444B" w:rsidRPr="00841F54" w:rsidRDefault="00A3444B" w:rsidP="00E22A9D">
      <w:pPr>
        <w:rPr>
          <w:rFonts w:eastAsiaTheme="minorHAnsi" w:cstheme="minorBidi"/>
        </w:rPr>
      </w:pPr>
      <w:r w:rsidRPr="00841F54">
        <w:rPr>
          <w:rFonts w:eastAsiaTheme="minorHAnsi" w:cstheme="minorBidi"/>
        </w:rPr>
        <w:t>Select CHOLESTEROL NAMES</w:t>
      </w:r>
      <w:proofErr w:type="gramStart"/>
      <w:r w:rsidRPr="00841F54">
        <w:rPr>
          <w:rFonts w:eastAsiaTheme="minorHAnsi" w:cstheme="minorBidi"/>
        </w:rPr>
        <w:t>: ??</w:t>
      </w:r>
      <w:proofErr w:type="gramEnd"/>
    </w:p>
    <w:p w14:paraId="078C81AD" w14:textId="77777777" w:rsidR="00A3444B" w:rsidRPr="00841F54" w:rsidRDefault="00A3444B" w:rsidP="00E22A9D">
      <w:pPr>
        <w:rPr>
          <w:rFonts w:eastAsiaTheme="minorHAnsi" w:cstheme="minorBidi"/>
        </w:rPr>
      </w:pPr>
      <w:r w:rsidRPr="00841F54">
        <w:rPr>
          <w:rFonts w:eastAsiaTheme="minorHAnsi" w:cstheme="minorBidi"/>
        </w:rPr>
        <w:t xml:space="preserve">     This field will contain the names of any and all TOTAL CHOLESTEROL </w:t>
      </w:r>
    </w:p>
    <w:p w14:paraId="078C81AE"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assays</w:t>
      </w:r>
      <w:proofErr w:type="gramEnd"/>
      <w:r w:rsidRPr="00841F54">
        <w:rPr>
          <w:rFonts w:eastAsiaTheme="minorHAnsi" w:cstheme="minorBidi"/>
        </w:rPr>
        <w:t xml:space="preserve"> as they appear in the Laboratory Test (60) file to allow the clinic</w:t>
      </w:r>
    </w:p>
    <w:p w14:paraId="078C81AF"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reporting</w:t>
      </w:r>
      <w:proofErr w:type="gramEnd"/>
      <w:r w:rsidRPr="00841F54">
        <w:rPr>
          <w:rFonts w:eastAsiaTheme="minorHAnsi" w:cstheme="minorBidi"/>
        </w:rPr>
        <w:t xml:space="preserve"> module of the Patient Care Encounter Package to monitor Quality</w:t>
      </w:r>
    </w:p>
    <w:p w14:paraId="078C81B0"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of</w:t>
      </w:r>
      <w:proofErr w:type="gramEnd"/>
      <w:r w:rsidRPr="00841F54">
        <w:rPr>
          <w:rFonts w:eastAsiaTheme="minorHAnsi" w:cstheme="minorBidi"/>
        </w:rPr>
        <w:t xml:space="preserve"> Care Markers. Entries should be made either by IRM personnel or</w:t>
      </w:r>
    </w:p>
    <w:p w14:paraId="078C81B1"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Clinic coordinator.</w:t>
      </w:r>
      <w:proofErr w:type="gramEnd"/>
    </w:p>
    <w:p w14:paraId="078C81B2" w14:textId="77777777" w:rsidR="00A3444B" w:rsidRPr="00841F54" w:rsidRDefault="00A3444B" w:rsidP="00E22A9D">
      <w:pPr>
        <w:rPr>
          <w:rFonts w:eastAsiaTheme="minorHAnsi" w:cstheme="minorBidi"/>
        </w:rPr>
      </w:pPr>
      <w:r w:rsidRPr="00841F54">
        <w:rPr>
          <w:rFonts w:eastAsiaTheme="minorHAnsi" w:cstheme="minorBidi"/>
        </w:rPr>
        <w:t xml:space="preserve">Select CHOLESTEROL NAMES: </w:t>
      </w:r>
      <w:proofErr w:type="spellStart"/>
      <w:r w:rsidRPr="00841F54">
        <w:rPr>
          <w:rFonts w:eastAsiaTheme="minorHAnsi" w:cstheme="minorBidi"/>
        </w:rPr>
        <w:t>chol</w:t>
      </w:r>
      <w:proofErr w:type="spellEnd"/>
    </w:p>
    <w:p w14:paraId="078C81B3" w14:textId="77777777" w:rsidR="00A3444B" w:rsidRPr="00841F54" w:rsidRDefault="00A3444B" w:rsidP="00E22A9D">
      <w:pPr>
        <w:rPr>
          <w:rFonts w:eastAsiaTheme="minorHAnsi" w:cstheme="minorBidi"/>
        </w:rPr>
      </w:pPr>
      <w:r w:rsidRPr="00841F54">
        <w:rPr>
          <w:rFonts w:eastAsiaTheme="minorHAnsi" w:cstheme="minorBidi"/>
        </w:rPr>
        <w:t xml:space="preserve">     1   CHOLESTEROL</w:t>
      </w:r>
    </w:p>
    <w:p w14:paraId="078C81B4" w14:textId="77777777" w:rsidR="00A3444B" w:rsidRPr="00841F54" w:rsidRDefault="00A3444B" w:rsidP="00E22A9D">
      <w:pPr>
        <w:rPr>
          <w:rFonts w:eastAsiaTheme="minorHAnsi" w:cstheme="minorBidi"/>
        </w:rPr>
      </w:pPr>
      <w:r w:rsidRPr="00841F54">
        <w:rPr>
          <w:rFonts w:eastAsiaTheme="minorHAnsi" w:cstheme="minorBidi"/>
        </w:rPr>
        <w:t xml:space="preserve">     2   CHOLESTEROL CRYSTALS</w:t>
      </w:r>
    </w:p>
    <w:p w14:paraId="078C81B5" w14:textId="77777777" w:rsidR="00A3444B" w:rsidRPr="00841F54" w:rsidRDefault="00A3444B" w:rsidP="00E22A9D">
      <w:pPr>
        <w:rPr>
          <w:rFonts w:eastAsiaTheme="minorHAnsi" w:cstheme="minorBidi"/>
        </w:rPr>
      </w:pPr>
      <w:r w:rsidRPr="00841F54">
        <w:rPr>
          <w:rFonts w:eastAsiaTheme="minorHAnsi" w:cstheme="minorBidi"/>
        </w:rPr>
        <w:t xml:space="preserve">     3   CHOLINESTERASE</w:t>
      </w:r>
    </w:p>
    <w:p w14:paraId="078C81B6" w14:textId="77777777" w:rsidR="00A3444B" w:rsidRPr="00841F54" w:rsidRDefault="00A3444B" w:rsidP="00E22A9D">
      <w:pPr>
        <w:rPr>
          <w:rFonts w:eastAsiaTheme="minorHAnsi" w:cstheme="minorBidi"/>
        </w:rPr>
      </w:pPr>
      <w:r w:rsidRPr="00841F54">
        <w:rPr>
          <w:rFonts w:eastAsiaTheme="minorHAnsi" w:cstheme="minorBidi"/>
        </w:rPr>
        <w:t xml:space="preserve">     4   CHOLYLGLYCINE</w:t>
      </w:r>
    </w:p>
    <w:p w14:paraId="078C81B7" w14:textId="77777777" w:rsidR="00A3444B" w:rsidRPr="00841F54" w:rsidRDefault="00A3444B" w:rsidP="00E22A9D">
      <w:pPr>
        <w:rPr>
          <w:rFonts w:eastAsiaTheme="minorHAnsi" w:cstheme="minorBidi"/>
        </w:rPr>
      </w:pPr>
      <w:r w:rsidRPr="00841F54">
        <w:rPr>
          <w:rFonts w:eastAsiaTheme="minorHAnsi" w:cstheme="minorBidi"/>
        </w:rPr>
        <w:t>CHOOSE 1-4: 1</w:t>
      </w:r>
    </w:p>
    <w:p w14:paraId="078C81B8" w14:textId="77777777" w:rsidR="00A3444B" w:rsidRPr="00841F54" w:rsidRDefault="00A3444B" w:rsidP="00E22A9D">
      <w:pPr>
        <w:rPr>
          <w:rFonts w:eastAsiaTheme="minorHAnsi" w:cstheme="minorBidi"/>
        </w:rPr>
      </w:pPr>
      <w:r w:rsidRPr="00841F54">
        <w:rPr>
          <w:rFonts w:eastAsiaTheme="minorHAnsi" w:cstheme="minorBidi"/>
        </w:rPr>
        <w:t xml:space="preserve">  Are you adding 'CHOLESTEROL' </w:t>
      </w:r>
      <w:proofErr w:type="gramStart"/>
      <w:r w:rsidRPr="00841F54">
        <w:rPr>
          <w:rFonts w:eastAsiaTheme="minorHAnsi" w:cstheme="minorBidi"/>
        </w:rPr>
        <w:t>as</w:t>
      </w:r>
      <w:proofErr w:type="gramEnd"/>
    </w:p>
    <w:p w14:paraId="078C81B9"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w:t>
      </w:r>
      <w:proofErr w:type="gramEnd"/>
      <w:r w:rsidRPr="00841F54">
        <w:rPr>
          <w:rFonts w:eastAsiaTheme="minorHAnsi" w:cstheme="minorBidi"/>
        </w:rPr>
        <w:t xml:space="preserve"> new REPORT CHOLESTEROL NAMES (the 1st for this PCE PARAMETERS)? </w:t>
      </w:r>
      <w:proofErr w:type="gramStart"/>
      <w:r w:rsidRPr="00841F54">
        <w:rPr>
          <w:rFonts w:eastAsiaTheme="minorHAnsi" w:cstheme="minorBidi"/>
        </w:rPr>
        <w:t>Y  (</w:t>
      </w:r>
      <w:proofErr w:type="gramEnd"/>
      <w:r w:rsidRPr="00841F54">
        <w:rPr>
          <w:rFonts w:eastAsiaTheme="minorHAnsi" w:cstheme="minorBidi"/>
        </w:rPr>
        <w:t>Yes)</w:t>
      </w:r>
    </w:p>
    <w:p w14:paraId="078C81BA" w14:textId="77777777" w:rsidR="00A3444B" w:rsidRPr="00841F54" w:rsidRDefault="00A3444B" w:rsidP="00E22A9D">
      <w:pPr>
        <w:rPr>
          <w:rFonts w:eastAsiaTheme="minorHAnsi" w:cstheme="minorBidi"/>
        </w:rPr>
      </w:pPr>
      <w:r w:rsidRPr="00841F54">
        <w:rPr>
          <w:rFonts w:eastAsiaTheme="minorHAnsi" w:cstheme="minorBidi"/>
        </w:rPr>
        <w:t>Select LDL CHOLESTEROL NAMES</w:t>
      </w:r>
      <w:proofErr w:type="gramStart"/>
      <w:r w:rsidRPr="00841F54">
        <w:rPr>
          <w:rFonts w:eastAsiaTheme="minorHAnsi" w:cstheme="minorBidi"/>
        </w:rPr>
        <w:t>: ??</w:t>
      </w:r>
      <w:proofErr w:type="gramEnd"/>
    </w:p>
    <w:p w14:paraId="078C81BB" w14:textId="77777777" w:rsidR="00A3444B" w:rsidRPr="00841F54" w:rsidRDefault="00A3444B" w:rsidP="00E22A9D">
      <w:pPr>
        <w:rPr>
          <w:rFonts w:eastAsiaTheme="minorHAnsi" w:cstheme="minorBidi"/>
        </w:rPr>
      </w:pPr>
      <w:r w:rsidRPr="00841F54">
        <w:rPr>
          <w:rFonts w:eastAsiaTheme="minorHAnsi" w:cstheme="minorBidi"/>
        </w:rPr>
        <w:t xml:space="preserve">     This field will contain the names of any and all LDL CHOLESTEROL assays</w:t>
      </w:r>
    </w:p>
    <w:p w14:paraId="078C81BC"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as</w:t>
      </w:r>
      <w:proofErr w:type="gramEnd"/>
      <w:r w:rsidRPr="00841F54">
        <w:rPr>
          <w:rFonts w:eastAsiaTheme="minorHAnsi" w:cstheme="minorBidi"/>
        </w:rPr>
        <w:t xml:space="preserve"> they appear in the Laboratory Test (60) file to allow the clinic</w:t>
      </w:r>
    </w:p>
    <w:p w14:paraId="078C81BD"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reporting</w:t>
      </w:r>
      <w:proofErr w:type="gramEnd"/>
      <w:r w:rsidRPr="00841F54">
        <w:rPr>
          <w:rFonts w:eastAsiaTheme="minorHAnsi" w:cstheme="minorBidi"/>
        </w:rPr>
        <w:t xml:space="preserve"> module of the Patient Care Encounter Package to monitor </w:t>
      </w:r>
    </w:p>
    <w:p w14:paraId="078C81BE" w14:textId="77777777" w:rsidR="00A3444B" w:rsidRPr="00841F54" w:rsidRDefault="00A3444B" w:rsidP="00E22A9D">
      <w:pPr>
        <w:rPr>
          <w:rFonts w:eastAsiaTheme="minorHAnsi" w:cstheme="minorBidi"/>
        </w:rPr>
      </w:pPr>
      <w:r w:rsidRPr="00841F54">
        <w:rPr>
          <w:rFonts w:eastAsiaTheme="minorHAnsi" w:cstheme="minorBidi"/>
        </w:rPr>
        <w:t xml:space="preserve">     Quality Assurance</w:t>
      </w:r>
    </w:p>
    <w:p w14:paraId="078C81BF" w14:textId="77777777" w:rsidR="00A3444B" w:rsidRPr="00841F54" w:rsidRDefault="00A3444B" w:rsidP="00E22A9D">
      <w:pPr>
        <w:rPr>
          <w:rFonts w:eastAsiaTheme="minorHAnsi" w:cstheme="minorBidi"/>
        </w:rPr>
      </w:pPr>
      <w:r w:rsidRPr="00841F54">
        <w:rPr>
          <w:rFonts w:eastAsiaTheme="minorHAnsi" w:cstheme="minorBidi"/>
        </w:rPr>
        <w:t>Select LDL CHOLESTEROL NAMES:  CHOLYLGLYCINE</w:t>
      </w:r>
    </w:p>
    <w:p w14:paraId="078C81C0" w14:textId="77777777" w:rsidR="00A3444B" w:rsidRPr="00841F54" w:rsidRDefault="00A3444B" w:rsidP="00E22A9D">
      <w:pPr>
        <w:rPr>
          <w:rFonts w:eastAsiaTheme="minorHAnsi" w:cstheme="minorBidi"/>
        </w:rPr>
      </w:pPr>
      <w:r w:rsidRPr="00841F54">
        <w:rPr>
          <w:rFonts w:eastAsiaTheme="minorHAnsi" w:cstheme="minorBidi"/>
        </w:rPr>
        <w:t xml:space="preserve">  Are you adding 'CHOLYLGLYCINE' as a new REPORT LDL CHOLESTEROL NAMES (the 1ST for this PCE PARAMETERS)? </w:t>
      </w:r>
      <w:proofErr w:type="gramStart"/>
      <w:r w:rsidRPr="00841F54">
        <w:rPr>
          <w:rFonts w:eastAsiaTheme="minorHAnsi" w:cstheme="minorBidi"/>
        </w:rPr>
        <w:t>y</w:t>
      </w:r>
      <w:proofErr w:type="gramEnd"/>
      <w:r w:rsidRPr="00841F54">
        <w:rPr>
          <w:rFonts w:eastAsiaTheme="minorHAnsi" w:cstheme="minorBidi"/>
        </w:rPr>
        <w:t xml:space="preserve"> (Yes)</w:t>
      </w:r>
    </w:p>
    <w:p w14:paraId="078C81C1" w14:textId="77777777" w:rsidR="00A3444B" w:rsidRPr="00841F54" w:rsidRDefault="00A3444B" w:rsidP="00E22A9D">
      <w:pPr>
        <w:rPr>
          <w:rFonts w:eastAsiaTheme="minorHAnsi" w:cstheme="minorBidi"/>
        </w:rPr>
      </w:pPr>
      <w:r w:rsidRPr="00841F54">
        <w:rPr>
          <w:rFonts w:eastAsiaTheme="minorHAnsi" w:cstheme="minorBidi"/>
        </w:rPr>
        <w:t>Select LDL CHOLESTEROL NAMES</w:t>
      </w:r>
      <w:proofErr w:type="gramStart"/>
      <w:r w:rsidRPr="00841F54">
        <w:rPr>
          <w:rFonts w:eastAsiaTheme="minorHAnsi" w:cstheme="minorBidi"/>
        </w:rPr>
        <w:t>:[</w:t>
      </w:r>
      <w:proofErr w:type="gramEnd"/>
      <w:r w:rsidRPr="00841F54">
        <w:rPr>
          <w:rFonts w:eastAsiaTheme="minorHAnsi" w:cstheme="minorBidi"/>
        </w:rPr>
        <w:t>ENTER]</w:t>
      </w:r>
    </w:p>
    <w:p w14:paraId="078C81C2" w14:textId="77777777" w:rsidR="00A3444B" w:rsidRPr="00841F54" w:rsidRDefault="00A3444B" w:rsidP="00E22A9D">
      <w:pPr>
        <w:rPr>
          <w:rFonts w:eastAsiaTheme="minorHAnsi" w:cstheme="minorBidi"/>
        </w:rPr>
      </w:pPr>
      <w:r w:rsidRPr="00841F54">
        <w:rPr>
          <w:rFonts w:eastAsiaTheme="minorHAnsi" w:cstheme="minorBidi"/>
        </w:rPr>
        <w:t>Select HBA1C NAMES</w:t>
      </w:r>
      <w:proofErr w:type="gramStart"/>
      <w:r w:rsidRPr="00841F54">
        <w:rPr>
          <w:rFonts w:eastAsiaTheme="minorHAnsi" w:cstheme="minorBidi"/>
        </w:rPr>
        <w:t>: ?</w:t>
      </w:r>
      <w:proofErr w:type="gramEnd"/>
    </w:p>
    <w:p w14:paraId="078C81C3" w14:textId="77777777" w:rsidR="00A3444B" w:rsidRPr="00841F54" w:rsidRDefault="00A3444B" w:rsidP="00E22A9D">
      <w:pPr>
        <w:rPr>
          <w:rFonts w:eastAsiaTheme="minorHAnsi" w:cstheme="minorBidi"/>
        </w:rPr>
      </w:pPr>
      <w:r w:rsidRPr="00841F54">
        <w:rPr>
          <w:rFonts w:eastAsiaTheme="minorHAnsi" w:cstheme="minorBidi"/>
        </w:rPr>
        <w:t xml:space="preserve"> Answer with REPORT HBA1C NAMES</w:t>
      </w:r>
    </w:p>
    <w:p w14:paraId="078C81C4"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REPORT HBA1C NAMES, if you wish</w:t>
      </w:r>
    </w:p>
    <w:p w14:paraId="078C81C5" w14:textId="77777777" w:rsidR="00A3444B" w:rsidRPr="00841F54" w:rsidRDefault="00A3444B" w:rsidP="00E22A9D">
      <w:pPr>
        <w:rPr>
          <w:rFonts w:eastAsiaTheme="minorHAnsi" w:cstheme="minorBidi"/>
        </w:rPr>
      </w:pPr>
      <w:r w:rsidRPr="00841F54">
        <w:rPr>
          <w:rFonts w:eastAsiaTheme="minorHAnsi" w:cstheme="minorBidi"/>
        </w:rPr>
        <w:t xml:space="preserve">     Enter the name(s) of the </w:t>
      </w:r>
      <w:proofErr w:type="spellStart"/>
      <w:r w:rsidRPr="00841F54">
        <w:rPr>
          <w:rFonts w:eastAsiaTheme="minorHAnsi" w:cstheme="minorBidi"/>
        </w:rPr>
        <w:t>Glycosolated</w:t>
      </w:r>
      <w:proofErr w:type="spellEnd"/>
      <w:r w:rsidRPr="00841F54">
        <w:rPr>
          <w:rFonts w:eastAsiaTheme="minorHAnsi" w:cstheme="minorBidi"/>
        </w:rPr>
        <w:t xml:space="preserve"> Hemoglobin assays as they</w:t>
      </w:r>
    </w:p>
    <w:p w14:paraId="078C81C6"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appear</w:t>
      </w:r>
      <w:proofErr w:type="gramEnd"/>
      <w:r w:rsidRPr="00841F54">
        <w:rPr>
          <w:rFonts w:eastAsiaTheme="minorHAnsi" w:cstheme="minorBidi"/>
        </w:rPr>
        <w:t xml:space="preserve"> in the Laboratory Test (60) file.</w:t>
      </w:r>
    </w:p>
    <w:p w14:paraId="078C81C7" w14:textId="77777777" w:rsidR="00A3444B" w:rsidRPr="00841F54" w:rsidRDefault="00A3444B" w:rsidP="00E22A9D">
      <w:pPr>
        <w:rPr>
          <w:rFonts w:eastAsiaTheme="minorHAnsi" w:cstheme="minorBidi"/>
        </w:rPr>
      </w:pPr>
      <w:r w:rsidRPr="00841F54">
        <w:rPr>
          <w:rFonts w:eastAsiaTheme="minorHAnsi" w:cstheme="minorBidi"/>
        </w:rPr>
        <w:t xml:space="preserve">     LABS STORED ONLY AT THE "CH" NODE</w:t>
      </w:r>
    </w:p>
    <w:p w14:paraId="078C81C8" w14:textId="77777777" w:rsidR="00A3444B" w:rsidRPr="00841F54" w:rsidRDefault="00A3444B" w:rsidP="00E22A9D">
      <w:pPr>
        <w:rPr>
          <w:rFonts w:eastAsiaTheme="minorHAnsi" w:cstheme="minorBidi"/>
        </w:rPr>
      </w:pPr>
      <w:r w:rsidRPr="00841F54">
        <w:rPr>
          <w:rFonts w:eastAsiaTheme="minorHAnsi" w:cstheme="minorBidi"/>
        </w:rPr>
        <w:t xml:space="preserve"> Answer with LABORATORY TEST NAME, or LOCATION (DATA NAME), or</w:t>
      </w:r>
    </w:p>
    <w:p w14:paraId="078C81C9" w14:textId="77777777" w:rsidR="00A3444B" w:rsidRPr="00841F54" w:rsidRDefault="00A3444B" w:rsidP="00E22A9D">
      <w:pPr>
        <w:rPr>
          <w:rFonts w:eastAsiaTheme="minorHAnsi" w:cstheme="minorBidi"/>
        </w:rPr>
      </w:pPr>
      <w:r w:rsidRPr="00841F54">
        <w:rPr>
          <w:rFonts w:eastAsiaTheme="minorHAnsi" w:cstheme="minorBidi"/>
        </w:rPr>
        <w:t xml:space="preserve">     PRINT NAME</w:t>
      </w:r>
    </w:p>
    <w:p w14:paraId="078C81CA"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LABORATORY TEST List? </w:t>
      </w:r>
      <w:proofErr w:type="gramStart"/>
      <w:r w:rsidRPr="00841F54">
        <w:rPr>
          <w:rFonts w:eastAsiaTheme="minorHAnsi" w:cstheme="minorBidi"/>
        </w:rPr>
        <w:t>n  (</w:t>
      </w:r>
      <w:proofErr w:type="gramEnd"/>
      <w:r w:rsidRPr="00841F54">
        <w:rPr>
          <w:rFonts w:eastAsiaTheme="minorHAnsi" w:cstheme="minorBidi"/>
        </w:rPr>
        <w:t>No)</w:t>
      </w:r>
    </w:p>
    <w:p w14:paraId="078C81CB" w14:textId="77777777" w:rsidR="00A3444B" w:rsidRPr="00841F54" w:rsidRDefault="00A3444B" w:rsidP="00E22A9D">
      <w:pPr>
        <w:rPr>
          <w:rFonts w:eastAsiaTheme="minorHAnsi" w:cstheme="minorBidi"/>
        </w:rPr>
      </w:pPr>
      <w:r w:rsidRPr="00841F54">
        <w:rPr>
          <w:rFonts w:eastAsiaTheme="minorHAnsi" w:cstheme="minorBidi"/>
        </w:rPr>
        <w:t xml:space="preserve">Select HBA1C NAMES: </w:t>
      </w:r>
      <w:proofErr w:type="spellStart"/>
      <w:r w:rsidRPr="00841F54">
        <w:rPr>
          <w:rFonts w:eastAsiaTheme="minorHAnsi" w:cstheme="minorBidi"/>
        </w:rPr>
        <w:t>glycoSYLATED</w:t>
      </w:r>
      <w:proofErr w:type="spellEnd"/>
      <w:r w:rsidRPr="00841F54">
        <w:rPr>
          <w:rFonts w:eastAsiaTheme="minorHAnsi" w:cstheme="minorBidi"/>
        </w:rPr>
        <w:t xml:space="preserve"> HEMOGLOBIN A1C</w:t>
      </w:r>
    </w:p>
    <w:p w14:paraId="078C81CC" w14:textId="77777777" w:rsidR="00A3444B" w:rsidRPr="00841F54" w:rsidRDefault="00A3444B" w:rsidP="00E22A9D">
      <w:pPr>
        <w:rPr>
          <w:rFonts w:eastAsiaTheme="minorHAnsi" w:cstheme="minorBidi"/>
        </w:rPr>
      </w:pPr>
      <w:r w:rsidRPr="00841F54">
        <w:rPr>
          <w:rFonts w:eastAsiaTheme="minorHAnsi" w:cstheme="minorBidi"/>
        </w:rPr>
        <w:t xml:space="preserve">  Are you adding 'GLYCOSYLATED HEMOGLOBIN A1C' </w:t>
      </w:r>
      <w:proofErr w:type="gramStart"/>
      <w:r w:rsidRPr="00841F54">
        <w:rPr>
          <w:rFonts w:eastAsiaTheme="minorHAnsi" w:cstheme="minorBidi"/>
        </w:rPr>
        <w:t>as</w:t>
      </w:r>
      <w:proofErr w:type="gramEnd"/>
    </w:p>
    <w:p w14:paraId="078C81CD"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w:t>
      </w:r>
      <w:proofErr w:type="gramEnd"/>
      <w:r w:rsidRPr="00841F54">
        <w:rPr>
          <w:rFonts w:eastAsiaTheme="minorHAnsi" w:cstheme="minorBidi"/>
        </w:rPr>
        <w:t xml:space="preserve"> new REPORT HBA1C NAMES (the 1ST for this PCE PARAMETERS)? </w:t>
      </w:r>
      <w:proofErr w:type="gramStart"/>
      <w:r w:rsidRPr="00841F54">
        <w:rPr>
          <w:rFonts w:eastAsiaTheme="minorHAnsi" w:cstheme="minorBidi"/>
        </w:rPr>
        <w:t>y  (</w:t>
      </w:r>
      <w:proofErr w:type="gramEnd"/>
      <w:r w:rsidRPr="00841F54">
        <w:rPr>
          <w:rFonts w:eastAsiaTheme="minorHAnsi" w:cstheme="minorBidi"/>
        </w:rPr>
        <w:t>Yes)</w:t>
      </w:r>
    </w:p>
    <w:p w14:paraId="078C81CE" w14:textId="77777777" w:rsidR="00A3444B" w:rsidRPr="00841F54" w:rsidRDefault="00A3444B" w:rsidP="00E22A9D">
      <w:pPr>
        <w:rPr>
          <w:rFonts w:eastAsiaTheme="minorHAnsi" w:cstheme="minorBidi"/>
        </w:rPr>
      </w:pPr>
      <w:r w:rsidRPr="00841F54">
        <w:rPr>
          <w:rFonts w:eastAsiaTheme="minorHAnsi" w:cstheme="minorBidi"/>
        </w:rPr>
        <w:lastRenderedPageBreak/>
        <w:t>Select HBA1C NAMES</w:t>
      </w:r>
      <w:proofErr w:type="gramStart"/>
      <w:r w:rsidRPr="00841F54">
        <w:rPr>
          <w:rFonts w:eastAsiaTheme="minorHAnsi" w:cstheme="minorBidi"/>
        </w:rPr>
        <w:t>:[</w:t>
      </w:r>
      <w:proofErr w:type="gramEnd"/>
      <w:r w:rsidRPr="00841F54">
        <w:rPr>
          <w:rFonts w:eastAsiaTheme="minorHAnsi" w:cstheme="minorBidi"/>
        </w:rPr>
        <w:t>ENTER]</w:t>
      </w:r>
    </w:p>
    <w:p w14:paraId="078C81D0" w14:textId="77777777" w:rsidR="00A3444B" w:rsidRPr="00841F54" w:rsidRDefault="00A3444B" w:rsidP="00E22A9D">
      <w:pPr>
        <w:rPr>
          <w:rFonts w:eastAsiaTheme="minorHAnsi" w:cstheme="minorBidi"/>
        </w:rPr>
      </w:pPr>
      <w:r w:rsidRPr="00841F54">
        <w:rPr>
          <w:rFonts w:eastAsiaTheme="minorHAnsi" w:cstheme="minorBidi"/>
        </w:rPr>
        <w:t>Select PCE PARAMETERS ONE</w:t>
      </w:r>
      <w:proofErr w:type="gramStart"/>
      <w:r w:rsidRPr="00841F54">
        <w:rPr>
          <w:rFonts w:eastAsiaTheme="minorHAnsi" w:cstheme="minorBidi"/>
        </w:rPr>
        <w:t>:[</w:t>
      </w:r>
      <w:proofErr w:type="gramEnd"/>
      <w:r w:rsidRPr="00841F54">
        <w:rPr>
          <w:rFonts w:eastAsiaTheme="minorHAnsi" w:cstheme="minorBidi"/>
        </w:rPr>
        <w:t>ENTER]</w:t>
      </w:r>
    </w:p>
    <w:p w14:paraId="078C81D1"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Make sure the following EVENTS are on the appropriate ITEM protocols:</w:t>
      </w:r>
    </w:p>
    <w:p w14:paraId="078C81D2" w14:textId="77777777" w:rsidR="00A3444B" w:rsidRPr="00841F54" w:rsidRDefault="00A3444B" w:rsidP="00E22A9D">
      <w:pPr>
        <w:rPr>
          <w:rFonts w:eastAsiaTheme="minorHAnsi" w:cstheme="minorBidi"/>
        </w:rPr>
      </w:pPr>
      <w:r w:rsidRPr="00841F54">
        <w:rPr>
          <w:rFonts w:eastAsiaTheme="minorHAnsi" w:cstheme="minorBidi"/>
        </w:rPr>
        <w:t>EVENT</w:t>
      </w:r>
      <w:r w:rsidRPr="00841F54">
        <w:rPr>
          <w:rFonts w:eastAsiaTheme="minorHAnsi" w:cstheme="minorBidi"/>
        </w:rPr>
        <w:tab/>
        <w:t>PROTOCOL</w:t>
      </w:r>
    </w:p>
    <w:p w14:paraId="078C81D3" w14:textId="77777777" w:rsidR="00A3444B" w:rsidRPr="00841F54" w:rsidRDefault="00A3444B" w:rsidP="00E22A9D">
      <w:pPr>
        <w:rPr>
          <w:rFonts w:eastAsiaTheme="minorHAnsi" w:cstheme="minorBidi"/>
        </w:rPr>
      </w:pPr>
      <w:r w:rsidRPr="00841F54">
        <w:rPr>
          <w:rFonts w:eastAsiaTheme="minorHAnsi" w:cstheme="minorBidi"/>
        </w:rPr>
        <w:t>SDAM PCE EVENT</w:t>
      </w:r>
      <w:r w:rsidRPr="00841F54">
        <w:rPr>
          <w:rFonts w:eastAsiaTheme="minorHAnsi" w:cstheme="minorBidi"/>
        </w:rPr>
        <w:tab/>
        <w:t>ITEM multiple of the PXK VISIT DATA EVENT</w:t>
      </w:r>
    </w:p>
    <w:p w14:paraId="078C81D4" w14:textId="77777777" w:rsidR="00A3444B" w:rsidRPr="00841F54" w:rsidRDefault="00A3444B" w:rsidP="00E22A9D">
      <w:pPr>
        <w:rPr>
          <w:rFonts w:eastAsiaTheme="minorHAnsi" w:cstheme="minorBidi"/>
        </w:rPr>
      </w:pPr>
      <w:r w:rsidRPr="00841F54">
        <w:rPr>
          <w:rFonts w:eastAsiaTheme="minorHAnsi" w:cstheme="minorBidi"/>
        </w:rPr>
        <w:t>IBDF PCE EVENTS</w:t>
      </w:r>
      <w:r w:rsidRPr="00841F54">
        <w:rPr>
          <w:rFonts w:eastAsiaTheme="minorHAnsi" w:cstheme="minorBidi"/>
        </w:rPr>
        <w:tab/>
        <w:t>ITEM multiple of the PXK VISIT DATA EVENT</w:t>
      </w:r>
    </w:p>
    <w:p w14:paraId="078C81D5" w14:textId="77777777" w:rsidR="00A3444B" w:rsidRPr="00841F54" w:rsidRDefault="00A3444B" w:rsidP="00E22A9D">
      <w:pPr>
        <w:rPr>
          <w:rFonts w:eastAsiaTheme="minorHAnsi" w:cstheme="minorBidi"/>
        </w:rPr>
      </w:pPr>
      <w:r w:rsidRPr="00841F54">
        <w:rPr>
          <w:rFonts w:eastAsiaTheme="minorHAnsi" w:cstheme="minorBidi"/>
        </w:rPr>
        <w:t>PXK SDAM TO V-FILES</w:t>
      </w:r>
      <w:r w:rsidRPr="00841F54">
        <w:rPr>
          <w:rFonts w:eastAsiaTheme="minorHAnsi" w:cstheme="minorBidi"/>
        </w:rPr>
        <w:tab/>
        <w:t xml:space="preserve">ITEM multiple of the SDAM APPOINTMENT </w:t>
      </w:r>
    </w:p>
    <w:p w14:paraId="078C81D6" w14:textId="77777777" w:rsidR="00A3444B" w:rsidRPr="00841F54" w:rsidRDefault="00A3444B" w:rsidP="00E22A9D">
      <w:pPr>
        <w:rPr>
          <w:rFonts w:eastAsiaTheme="minorHAnsi" w:cstheme="minorBidi"/>
        </w:rPr>
      </w:pPr>
      <w:r w:rsidRPr="00841F54">
        <w:rPr>
          <w:rFonts w:eastAsiaTheme="minorHAnsi" w:cstheme="minorBidi"/>
        </w:rPr>
        <w:tab/>
        <w:t>EVENTS</w:t>
      </w:r>
    </w:p>
    <w:p w14:paraId="078C81D7" w14:textId="77777777" w:rsidR="00A3444B" w:rsidRPr="00841F54" w:rsidRDefault="00A3444B" w:rsidP="00E22A9D">
      <w:pPr>
        <w:rPr>
          <w:rFonts w:eastAsiaTheme="minorHAnsi" w:cstheme="minorBidi"/>
        </w:rPr>
      </w:pPr>
      <w:r w:rsidRPr="00841F54">
        <w:rPr>
          <w:rFonts w:eastAsiaTheme="minorHAnsi" w:cstheme="minorBidi"/>
        </w:rPr>
        <w:t>IBDF PCE EVENTS</w:t>
      </w:r>
      <w:r w:rsidRPr="00841F54">
        <w:rPr>
          <w:rFonts w:eastAsiaTheme="minorHAnsi" w:cstheme="minorBidi"/>
        </w:rPr>
        <w:tab/>
        <w:t>ITEM multiple of PXCA DATA EVENT</w:t>
      </w:r>
    </w:p>
    <w:p w14:paraId="078C81D8" w14:textId="77777777" w:rsidR="00A3444B" w:rsidRPr="00841F54" w:rsidRDefault="00A3444B" w:rsidP="00E22A9D">
      <w:pPr>
        <w:rPr>
          <w:rFonts w:eastAsiaTheme="minorHAnsi" w:cstheme="minorBidi"/>
        </w:rPr>
      </w:pPr>
      <w:r w:rsidRPr="00841F54">
        <w:rPr>
          <w:rFonts w:eastAsiaTheme="minorHAnsi" w:cstheme="minorBidi"/>
        </w:rPr>
        <w:t>VSIT PATIENT STATUS</w:t>
      </w:r>
      <w:r w:rsidRPr="00841F54">
        <w:rPr>
          <w:rFonts w:eastAsiaTheme="minorHAnsi" w:cstheme="minorBidi"/>
        </w:rPr>
        <w:tab/>
        <w:t>ITEM multiple of DGPM MOVEMENT EVENTS.</w:t>
      </w:r>
    </w:p>
    <w:p w14:paraId="078C81D9" w14:textId="77777777" w:rsidR="00A3444B" w:rsidRPr="00841F54" w:rsidRDefault="00A3444B" w:rsidP="00E22A9D">
      <w:pPr>
        <w:rPr>
          <w:rFonts w:eastAsiaTheme="minorHAnsi" w:cstheme="minorBidi"/>
        </w:rPr>
      </w:pPr>
      <w:bookmarkStart w:id="50" w:name="_Toc311543754"/>
      <w:bookmarkStart w:id="51" w:name="_Toc311546054"/>
      <w:bookmarkStart w:id="52" w:name="_Toc325158543"/>
      <w:r w:rsidRPr="00841F54">
        <w:rPr>
          <w:rFonts w:eastAsiaTheme="minorHAnsi" w:cstheme="minorBidi"/>
        </w:rPr>
        <w:t xml:space="preserve">Example </w:t>
      </w:r>
      <w:r w:rsidR="003F63D9" w:rsidRPr="00841F54">
        <w:rPr>
          <w:rFonts w:eastAsiaTheme="minorHAnsi" w:cstheme="minorBidi"/>
        </w:rPr>
        <w:t>of EVENT placement on PROTOCOLS</w:t>
      </w:r>
    </w:p>
    <w:p w14:paraId="078C81DA" w14:textId="77777777" w:rsidR="00A3444B" w:rsidRPr="00841F54" w:rsidRDefault="00A3444B" w:rsidP="00E22A9D">
      <w:pPr>
        <w:rPr>
          <w:rFonts w:eastAsiaTheme="minorHAnsi" w:cstheme="minorBidi"/>
        </w:rPr>
      </w:pPr>
      <w:r w:rsidRPr="00841F54">
        <w:rPr>
          <w:rFonts w:eastAsiaTheme="minorHAnsi" w:cstheme="minorBidi"/>
        </w:rPr>
        <w:t>[DVF</w:t>
      </w:r>
      <w:proofErr w:type="gramStart"/>
      <w:r w:rsidRPr="00841F54">
        <w:rPr>
          <w:rFonts w:eastAsiaTheme="minorHAnsi" w:cstheme="minorBidi"/>
        </w:rPr>
        <w:t>,DEV</w:t>
      </w:r>
      <w:proofErr w:type="gramEnd"/>
      <w:r w:rsidRPr="00841F54">
        <w:rPr>
          <w:rFonts w:eastAsiaTheme="minorHAnsi" w:cstheme="minorBidi"/>
        </w:rPr>
        <w:t>]&gt;D P^DI</w:t>
      </w:r>
    </w:p>
    <w:p w14:paraId="078C81DB" w14:textId="77777777" w:rsidR="00A3444B" w:rsidRPr="00841F54" w:rsidRDefault="00A3444B" w:rsidP="00E22A9D">
      <w:pPr>
        <w:rPr>
          <w:rFonts w:eastAsiaTheme="minorHAnsi" w:cstheme="minorBidi"/>
        </w:rPr>
      </w:pPr>
      <w:r w:rsidRPr="00841F54">
        <w:rPr>
          <w:rFonts w:eastAsiaTheme="minorHAnsi" w:cstheme="minorBidi"/>
        </w:rPr>
        <w:t xml:space="preserve">VA </w:t>
      </w:r>
      <w:proofErr w:type="spellStart"/>
      <w:r w:rsidRPr="00841F54">
        <w:rPr>
          <w:rFonts w:eastAsiaTheme="minorHAnsi" w:cstheme="minorBidi"/>
        </w:rPr>
        <w:t>FileMan</w:t>
      </w:r>
      <w:proofErr w:type="spellEnd"/>
      <w:r w:rsidRPr="00841F54">
        <w:rPr>
          <w:rFonts w:eastAsiaTheme="minorHAnsi" w:cstheme="minorBidi"/>
        </w:rPr>
        <w:t xml:space="preserve"> 21.0</w:t>
      </w:r>
    </w:p>
    <w:p w14:paraId="078C81DC" w14:textId="77777777" w:rsidR="00A3444B" w:rsidRPr="00841F54" w:rsidRDefault="00A3444B" w:rsidP="00E22A9D">
      <w:pPr>
        <w:rPr>
          <w:rFonts w:eastAsiaTheme="minorHAnsi" w:cstheme="minorBidi"/>
        </w:rPr>
      </w:pPr>
      <w:r w:rsidRPr="00841F54">
        <w:rPr>
          <w:rFonts w:eastAsiaTheme="minorHAnsi" w:cstheme="minorBidi"/>
        </w:rPr>
        <w:t>Select OPTION: INQUIRE TO FILE ENTRIES</w:t>
      </w:r>
    </w:p>
    <w:p w14:paraId="078C81DD" w14:textId="77777777" w:rsidR="00A3444B" w:rsidRPr="00841F54" w:rsidRDefault="00A3444B" w:rsidP="00E22A9D">
      <w:pPr>
        <w:rPr>
          <w:rFonts w:eastAsiaTheme="minorHAnsi" w:cstheme="minorBidi"/>
        </w:rPr>
      </w:pPr>
      <w:r w:rsidRPr="00841F54">
        <w:rPr>
          <w:rFonts w:eastAsiaTheme="minorHAnsi" w:cstheme="minorBidi"/>
        </w:rPr>
        <w:t>OUTPUT FROM WHAT FILE: PROTOCOL      (3091 entries)</w:t>
      </w:r>
    </w:p>
    <w:p w14:paraId="078C81DE" w14:textId="77777777" w:rsidR="00A3444B" w:rsidRPr="00841F54" w:rsidRDefault="00A3444B" w:rsidP="00E22A9D">
      <w:pPr>
        <w:rPr>
          <w:rFonts w:eastAsiaTheme="minorHAnsi" w:cstheme="minorBidi"/>
        </w:rPr>
      </w:pPr>
      <w:r w:rsidRPr="00841F54">
        <w:rPr>
          <w:rFonts w:eastAsiaTheme="minorHAnsi" w:cstheme="minorBidi"/>
        </w:rPr>
        <w:t>Select PROTOCOL NAME: PXK VISIT DATA EVENT          VISIT RELATED DATA</w:t>
      </w:r>
    </w:p>
    <w:p w14:paraId="078C81DF" w14:textId="77777777" w:rsidR="00A3444B" w:rsidRPr="00841F54" w:rsidRDefault="00A3444B" w:rsidP="00E22A9D">
      <w:pPr>
        <w:rPr>
          <w:rFonts w:eastAsiaTheme="minorHAnsi" w:cstheme="minorBidi"/>
        </w:rPr>
      </w:pPr>
      <w:r w:rsidRPr="00841F54">
        <w:rPr>
          <w:rFonts w:eastAsiaTheme="minorHAnsi" w:cstheme="minorBidi"/>
        </w:rPr>
        <w:t>ANOTHER ONE: SDAM APPOINTMENT EVENTS          Appointment Event Driver</w:t>
      </w:r>
    </w:p>
    <w:p w14:paraId="078C81E0" w14:textId="77777777" w:rsidR="00A3444B" w:rsidRPr="00841F54" w:rsidRDefault="00A3444B" w:rsidP="00E22A9D">
      <w:pPr>
        <w:rPr>
          <w:rFonts w:eastAsiaTheme="minorHAnsi" w:cstheme="minorBidi"/>
        </w:rPr>
      </w:pPr>
      <w:r w:rsidRPr="00841F54">
        <w:rPr>
          <w:rFonts w:eastAsiaTheme="minorHAnsi" w:cstheme="minorBidi"/>
        </w:rPr>
        <w:t>ANOTHER ONE: PXCA DATA EVENT       PCE Device Interface Module's Data Event</w:t>
      </w:r>
    </w:p>
    <w:p w14:paraId="078C81E1" w14:textId="77777777" w:rsidR="00A3444B" w:rsidRPr="00841F54" w:rsidRDefault="00A3444B" w:rsidP="00E22A9D">
      <w:pPr>
        <w:rPr>
          <w:rFonts w:eastAsiaTheme="minorHAnsi" w:cstheme="minorBidi"/>
        </w:rPr>
      </w:pPr>
      <w:r w:rsidRPr="00841F54">
        <w:rPr>
          <w:rFonts w:eastAsiaTheme="minorHAnsi" w:cstheme="minorBidi"/>
        </w:rPr>
        <w:t>ANOTHER ONE</w:t>
      </w:r>
      <w:proofErr w:type="gramStart"/>
      <w:r w:rsidRPr="00841F54">
        <w:rPr>
          <w:rFonts w:eastAsiaTheme="minorHAnsi" w:cstheme="minorBidi"/>
        </w:rPr>
        <w:t>:DGPM</w:t>
      </w:r>
      <w:proofErr w:type="gramEnd"/>
      <w:r w:rsidRPr="00841F54">
        <w:rPr>
          <w:rFonts w:eastAsiaTheme="minorHAnsi" w:cstheme="minorBidi"/>
        </w:rPr>
        <w:t xml:space="preserve"> MOVEMENT EVENTS....</w:t>
      </w:r>
    </w:p>
    <w:p w14:paraId="078C81E2" w14:textId="77777777" w:rsidR="00A3444B" w:rsidRPr="00841F54" w:rsidRDefault="00A3444B" w:rsidP="00E22A9D">
      <w:pPr>
        <w:rPr>
          <w:rFonts w:eastAsiaTheme="minorHAnsi" w:cstheme="minorBidi"/>
        </w:rPr>
      </w:pPr>
      <w:proofErr w:type="gramStart"/>
      <w:r w:rsidRPr="00841F54">
        <w:rPr>
          <w:rFonts w:eastAsiaTheme="minorHAnsi" w:cstheme="minorBidi"/>
        </w:rPr>
        <w:t>STANDARD CAPTIONED OUTPUT?</w:t>
      </w:r>
      <w:proofErr w:type="gramEnd"/>
      <w:r w:rsidRPr="00841F54">
        <w:rPr>
          <w:rFonts w:eastAsiaTheme="minorHAnsi" w:cstheme="minorBidi"/>
        </w:rPr>
        <w:t xml:space="preserve"> Yes// [ENTER</w:t>
      </w:r>
      <w:proofErr w:type="gramStart"/>
      <w:r w:rsidRPr="00841F54">
        <w:rPr>
          <w:rFonts w:eastAsiaTheme="minorHAnsi" w:cstheme="minorBidi"/>
        </w:rPr>
        <w:t>]  (</w:t>
      </w:r>
      <w:proofErr w:type="gramEnd"/>
      <w:r w:rsidRPr="00841F54">
        <w:rPr>
          <w:rFonts w:eastAsiaTheme="minorHAnsi" w:cstheme="minorBidi"/>
        </w:rPr>
        <w:t>Yes)</w:t>
      </w:r>
    </w:p>
    <w:p w14:paraId="078C81E3" w14:textId="77777777" w:rsidR="00A3444B" w:rsidRPr="00841F54" w:rsidRDefault="00A3444B" w:rsidP="00E22A9D">
      <w:pPr>
        <w:rPr>
          <w:rFonts w:eastAsiaTheme="minorHAnsi" w:cstheme="minorBidi"/>
        </w:rPr>
      </w:pPr>
      <w:r w:rsidRPr="00841F54">
        <w:rPr>
          <w:rFonts w:eastAsiaTheme="minorHAnsi" w:cstheme="minorBidi"/>
        </w:rPr>
        <w:t>Include COMPUTED fields:  (N/Y/R/B): NO// [ENTER] - No record number (IEN), no Computed Fields</w:t>
      </w:r>
    </w:p>
    <w:p w14:paraId="078C81E4" w14:textId="77777777" w:rsidR="00A3444B" w:rsidRPr="00841F54" w:rsidRDefault="00A3444B" w:rsidP="00E22A9D">
      <w:pPr>
        <w:rPr>
          <w:rFonts w:eastAsiaTheme="minorHAnsi" w:cstheme="minorBidi"/>
        </w:rPr>
      </w:pPr>
      <w:r w:rsidRPr="00841F54">
        <w:rPr>
          <w:rFonts w:eastAsiaTheme="minorHAnsi" w:cstheme="minorBidi"/>
        </w:rPr>
        <w:t>NAME: PXK VISIT DATA EVENT              ITEM TEXT: VISIT RELATED DATA</w:t>
      </w:r>
    </w:p>
    <w:p w14:paraId="078C81E5"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EATON</w:t>
      </w:r>
      <w:proofErr w:type="gramStart"/>
      <w:r w:rsidRPr="00841F54">
        <w:rPr>
          <w:rFonts w:eastAsiaTheme="minorHAnsi" w:cstheme="minorBidi"/>
        </w:rPr>
        <w:t>,DENIS</w:t>
      </w:r>
      <w:proofErr w:type="gramEnd"/>
    </w:p>
    <w:p w14:paraId="078C81E6" w14:textId="77777777" w:rsidR="00A3444B" w:rsidRPr="00841F54" w:rsidRDefault="00A3444B" w:rsidP="00E22A9D">
      <w:pPr>
        <w:rPr>
          <w:rFonts w:eastAsiaTheme="minorHAnsi" w:cstheme="minorBidi"/>
        </w:rPr>
      </w:pPr>
      <w:r w:rsidRPr="00841F54">
        <w:rPr>
          <w:rFonts w:eastAsiaTheme="minorHAnsi" w:cstheme="minorBidi"/>
        </w:rPr>
        <w:t xml:space="preserve"> DESCRIPTION:   This is a Protocol that PIMS can hook onto to find the data</w:t>
      </w:r>
    </w:p>
    <w:p w14:paraId="078C81E7"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that</w:t>
      </w:r>
      <w:proofErr w:type="gramEnd"/>
      <w:r w:rsidRPr="00841F54">
        <w:rPr>
          <w:rFonts w:eastAsiaTheme="minorHAnsi" w:cstheme="minorBidi"/>
        </w:rPr>
        <w:t xml:space="preserve"> was collected by PCE using List Manager, Scanning etc.</w:t>
      </w:r>
    </w:p>
    <w:p w14:paraId="078C81E8" w14:textId="77777777" w:rsidR="00A3444B" w:rsidRPr="00841F54" w:rsidRDefault="00A3444B" w:rsidP="00E22A9D">
      <w:pPr>
        <w:rPr>
          <w:rFonts w:eastAsiaTheme="minorHAnsi" w:cstheme="minorBidi"/>
        </w:rPr>
      </w:pPr>
      <w:r w:rsidRPr="00841F54">
        <w:rPr>
          <w:rFonts w:eastAsiaTheme="minorHAnsi" w:cstheme="minorBidi"/>
        </w:rPr>
        <w:t xml:space="preserve"> PIMS has developed a protocol, SDAM PCE EVENT, which will use the visit</w:t>
      </w:r>
      <w:r w:rsidR="00910EFC" w:rsidRPr="00841F54">
        <w:rPr>
          <w:rFonts w:eastAsiaTheme="minorHAnsi" w:cstheme="minorBidi"/>
        </w:rPr>
        <w:t xml:space="preserve"> </w:t>
      </w:r>
      <w:r w:rsidRPr="00841F54">
        <w:rPr>
          <w:rFonts w:eastAsiaTheme="minorHAnsi" w:cstheme="minorBidi"/>
        </w:rPr>
        <w:t>related data to do an auto-checkout.</w:t>
      </w:r>
    </w:p>
    <w:p w14:paraId="078C81E9" w14:textId="77777777" w:rsidR="00A3444B" w:rsidRPr="00841F54" w:rsidRDefault="00A3444B" w:rsidP="00E22A9D">
      <w:pPr>
        <w:rPr>
          <w:rFonts w:eastAsiaTheme="minorHAnsi" w:cstheme="minorBidi"/>
        </w:rPr>
      </w:pPr>
      <w:r w:rsidRPr="00841F54">
        <w:rPr>
          <w:rFonts w:eastAsiaTheme="minorHAnsi" w:cstheme="minorBidi"/>
        </w:rPr>
        <w:t>ITEM: SDAM PCE EVENT</w:t>
      </w:r>
    </w:p>
    <w:p w14:paraId="078C81EA" w14:textId="77777777" w:rsidR="00A3444B" w:rsidRPr="00841F54" w:rsidRDefault="00A3444B" w:rsidP="00E22A9D">
      <w:pPr>
        <w:rPr>
          <w:rFonts w:eastAsiaTheme="minorHAnsi" w:cstheme="minorBidi"/>
        </w:rPr>
      </w:pPr>
      <w:r w:rsidRPr="00841F54">
        <w:rPr>
          <w:rFonts w:eastAsiaTheme="minorHAnsi" w:cstheme="minorBidi"/>
        </w:rPr>
        <w:t>ITEM: IBDF PCE EVENT</w:t>
      </w:r>
    </w:p>
    <w:p w14:paraId="078C81EB" w14:textId="77777777" w:rsidR="00A3444B" w:rsidRPr="00841F54" w:rsidRDefault="00A3444B" w:rsidP="00E22A9D">
      <w:pPr>
        <w:rPr>
          <w:rFonts w:eastAsiaTheme="minorHAnsi" w:cstheme="minorBidi"/>
        </w:rPr>
      </w:pPr>
      <w:r w:rsidRPr="00841F54">
        <w:rPr>
          <w:rFonts w:eastAsiaTheme="minorHAnsi" w:cstheme="minorBidi"/>
        </w:rPr>
        <w:t xml:space="preserve">  EXIT ACTION: K PXKSPX                 ENTRY ACTION: S PXKSPX=1</w:t>
      </w:r>
    </w:p>
    <w:p w14:paraId="078C81EC" w14:textId="77777777" w:rsidR="00A3444B" w:rsidRPr="00841F54" w:rsidRDefault="00A3444B" w:rsidP="00E22A9D">
      <w:pPr>
        <w:rPr>
          <w:rFonts w:eastAsiaTheme="minorHAnsi" w:cstheme="minorBidi"/>
        </w:rPr>
      </w:pPr>
      <w:r w:rsidRPr="00841F54">
        <w:rPr>
          <w:rFonts w:eastAsiaTheme="minorHAnsi" w:cstheme="minorBidi"/>
        </w:rPr>
        <w:t xml:space="preserve">  TIMESTAMP: 56796</w:t>
      </w:r>
      <w:proofErr w:type="gramStart"/>
      <w:r w:rsidRPr="00841F54">
        <w:rPr>
          <w:rFonts w:eastAsiaTheme="minorHAnsi" w:cstheme="minorBidi"/>
        </w:rPr>
        <w:t>,37384</w:t>
      </w:r>
      <w:proofErr w:type="gramEnd"/>
    </w:p>
    <w:p w14:paraId="078C81ED" w14:textId="77777777" w:rsidR="00A3444B" w:rsidRPr="00841F54" w:rsidRDefault="00A3444B" w:rsidP="00E22A9D">
      <w:pPr>
        <w:rPr>
          <w:rFonts w:eastAsiaTheme="minorHAnsi" w:cstheme="minorBidi"/>
        </w:rPr>
      </w:pPr>
      <w:r w:rsidRPr="00841F54">
        <w:rPr>
          <w:rFonts w:eastAsiaTheme="minorHAnsi" w:cstheme="minorBidi"/>
        </w:rPr>
        <w:t>NAME: SDAM APPOINTMENT EVENTS           ITEM TEXT: Appointment Event Driver</w:t>
      </w:r>
    </w:p>
    <w:p w14:paraId="078C81EE"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TYPE: extended action                 CREATOR: EATON</w:t>
      </w:r>
      <w:proofErr w:type="gramStart"/>
      <w:r w:rsidRPr="00841F54">
        <w:rPr>
          <w:rFonts w:eastAsiaTheme="minorHAnsi" w:cstheme="minorBidi"/>
        </w:rPr>
        <w:t>,DENIS</w:t>
      </w:r>
      <w:proofErr w:type="gramEnd"/>
    </w:p>
    <w:p w14:paraId="078C81EF" w14:textId="77777777" w:rsidR="00A3444B" w:rsidRPr="00841F54" w:rsidRDefault="00A3444B" w:rsidP="00E22A9D">
      <w:pPr>
        <w:rPr>
          <w:rFonts w:eastAsiaTheme="minorHAnsi" w:cstheme="minorBidi"/>
        </w:rPr>
      </w:pPr>
      <w:r w:rsidRPr="00841F54">
        <w:rPr>
          <w:rFonts w:eastAsiaTheme="minorHAnsi" w:cstheme="minorBidi"/>
        </w:rPr>
        <w:t xml:space="preserve">  PACKAGE: SCHEDULING</w:t>
      </w:r>
    </w:p>
    <w:p w14:paraId="078C81F0" w14:textId="77777777" w:rsidR="00A3444B" w:rsidRPr="00841F54" w:rsidRDefault="00A3444B" w:rsidP="00E22A9D">
      <w:pPr>
        <w:rPr>
          <w:rFonts w:eastAsiaTheme="minorHAnsi" w:cstheme="minorBidi"/>
        </w:rPr>
      </w:pPr>
      <w:r w:rsidRPr="00841F54">
        <w:rPr>
          <w:rFonts w:eastAsiaTheme="minorHAnsi" w:cstheme="minorBidi"/>
        </w:rPr>
        <w:t xml:space="preserve"> DESCRIPTION:  This extended action contains all the actions that need to  </w:t>
      </w:r>
    </w:p>
    <w:p w14:paraId="078C81F1"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be</w:t>
      </w:r>
      <w:proofErr w:type="gramEnd"/>
      <w:r w:rsidRPr="00841F54">
        <w:rPr>
          <w:rFonts w:eastAsiaTheme="minorHAnsi" w:cstheme="minorBidi"/>
        </w:rPr>
        <w:t xml:space="preserve"> performed when an action is taken upon an appointment, such as checking in.</w:t>
      </w:r>
    </w:p>
    <w:p w14:paraId="078C81F2" w14:textId="77777777" w:rsidR="00A3444B" w:rsidRPr="00841F54" w:rsidRDefault="00A3444B" w:rsidP="00F71E0A">
      <w:pPr>
        <w:rPr>
          <w:rFonts w:eastAsiaTheme="minorHAnsi" w:cstheme="minorBidi"/>
        </w:rPr>
      </w:pPr>
      <w:r w:rsidRPr="00841F54">
        <w:rPr>
          <w:rFonts w:eastAsiaTheme="minorHAnsi" w:cstheme="minorBidi"/>
        </w:rPr>
        <w:t>ITEM: ORU PATIENT MOVMT</w:t>
      </w:r>
    </w:p>
    <w:p w14:paraId="078C81F3" w14:textId="77777777" w:rsidR="00A3444B" w:rsidRPr="00841F54" w:rsidRDefault="00A3444B" w:rsidP="00E22A9D">
      <w:pPr>
        <w:rPr>
          <w:rFonts w:eastAsiaTheme="minorHAnsi" w:cstheme="minorBidi"/>
        </w:rPr>
      </w:pPr>
      <w:r w:rsidRPr="00841F54">
        <w:rPr>
          <w:rFonts w:eastAsiaTheme="minorHAnsi" w:cstheme="minorBidi"/>
        </w:rPr>
        <w:t>ITEM: IBACM OP LINK                     SEQUENCE: 1</w:t>
      </w:r>
    </w:p>
    <w:p w14:paraId="078C81F4" w14:textId="77777777" w:rsidR="00A3444B" w:rsidRPr="00841F54" w:rsidRDefault="00A3444B" w:rsidP="00E22A9D">
      <w:pPr>
        <w:rPr>
          <w:rFonts w:eastAsiaTheme="minorHAnsi" w:cstheme="minorBidi"/>
        </w:rPr>
      </w:pPr>
      <w:r w:rsidRPr="00841F54">
        <w:rPr>
          <w:rFonts w:eastAsiaTheme="minorHAnsi" w:cstheme="minorBidi"/>
        </w:rPr>
        <w:t>ITEM: DG MEANS TEST REQUIRED</w:t>
      </w:r>
    </w:p>
    <w:p w14:paraId="078C81F5" w14:textId="77777777" w:rsidR="00A3444B" w:rsidRPr="00841F54" w:rsidRDefault="00A3444B" w:rsidP="00E22A9D">
      <w:pPr>
        <w:rPr>
          <w:rFonts w:eastAsiaTheme="minorHAnsi" w:cstheme="minorBidi"/>
        </w:rPr>
      </w:pPr>
      <w:r w:rsidRPr="00841F54">
        <w:rPr>
          <w:rFonts w:eastAsiaTheme="minorHAnsi" w:cstheme="minorBidi"/>
        </w:rPr>
        <w:t>ITEM: VAFED EDR OUTPATIENT CAPTURE</w:t>
      </w:r>
    </w:p>
    <w:p w14:paraId="078C81F6" w14:textId="77777777" w:rsidR="00A3444B" w:rsidRPr="00841F54" w:rsidRDefault="00A3444B" w:rsidP="00E22A9D">
      <w:pPr>
        <w:rPr>
          <w:rFonts w:eastAsiaTheme="minorHAnsi" w:cstheme="minorBidi"/>
        </w:rPr>
      </w:pPr>
      <w:r w:rsidRPr="00841F54">
        <w:rPr>
          <w:rFonts w:eastAsiaTheme="minorHAnsi" w:cstheme="minorBidi"/>
        </w:rPr>
        <w:t>ITEM: SDAM LATE ENTRY                   SEQUENCE: 2</w:t>
      </w:r>
    </w:p>
    <w:p w14:paraId="078C81F7" w14:textId="77777777" w:rsidR="00A3444B" w:rsidRPr="00841F54" w:rsidRDefault="00A3444B" w:rsidP="00E22A9D">
      <w:pPr>
        <w:rPr>
          <w:rFonts w:eastAsiaTheme="minorHAnsi" w:cstheme="minorBidi"/>
        </w:rPr>
      </w:pPr>
      <w:r w:rsidRPr="00841F54">
        <w:rPr>
          <w:rFonts w:eastAsiaTheme="minorHAnsi" w:cstheme="minorBidi"/>
        </w:rPr>
        <w:t>ITEM: RMPR SCH EVENT                    SEQUENCE: 3</w:t>
      </w:r>
    </w:p>
    <w:p w14:paraId="078C81F8" w14:textId="77777777" w:rsidR="00A3444B" w:rsidRPr="00841F54" w:rsidRDefault="00A3444B" w:rsidP="00E22A9D">
      <w:pPr>
        <w:rPr>
          <w:rFonts w:eastAsiaTheme="minorHAnsi" w:cstheme="minorBidi"/>
        </w:rPr>
      </w:pPr>
      <w:r w:rsidRPr="00841F54">
        <w:rPr>
          <w:rFonts w:eastAsiaTheme="minorHAnsi" w:cstheme="minorBidi"/>
        </w:rPr>
        <w:t>ITEM: DVBA C&amp;P SCHD EVENT               SEQUENCE: 8</w:t>
      </w:r>
    </w:p>
    <w:p w14:paraId="078C81F9" w14:textId="77777777" w:rsidR="00A3444B" w:rsidRPr="00841F54" w:rsidRDefault="00A3444B" w:rsidP="00E22A9D">
      <w:pPr>
        <w:rPr>
          <w:rFonts w:eastAsiaTheme="minorHAnsi" w:cstheme="minorBidi"/>
        </w:rPr>
      </w:pPr>
      <w:r w:rsidRPr="00841F54">
        <w:rPr>
          <w:rFonts w:eastAsiaTheme="minorHAnsi" w:cstheme="minorBidi"/>
        </w:rPr>
        <w:t>ITEM: PXK SDAM TO V-FILES</w:t>
      </w:r>
    </w:p>
    <w:p w14:paraId="078C81FA" w14:textId="77777777" w:rsidR="00A3444B" w:rsidRPr="00841F54" w:rsidRDefault="00A3444B" w:rsidP="00E22A9D">
      <w:pPr>
        <w:rPr>
          <w:rFonts w:eastAsiaTheme="minorHAnsi" w:cstheme="minorBidi"/>
        </w:rPr>
      </w:pPr>
      <w:r w:rsidRPr="00841F54">
        <w:rPr>
          <w:rFonts w:eastAsiaTheme="minorHAnsi" w:cstheme="minorBidi"/>
        </w:rPr>
        <w:t xml:space="preserve">  ENTRY ACTION: D ANC^SDVSIT2           TIMESTAMP: 56796</w:t>
      </w:r>
      <w:proofErr w:type="gramStart"/>
      <w:r w:rsidRPr="00841F54">
        <w:rPr>
          <w:rFonts w:eastAsiaTheme="minorHAnsi" w:cstheme="minorBidi"/>
        </w:rPr>
        <w:t>,37371</w:t>
      </w:r>
      <w:proofErr w:type="gramEnd"/>
    </w:p>
    <w:p w14:paraId="078C81FB" w14:textId="77777777" w:rsidR="00A3444B" w:rsidRPr="00841F54" w:rsidRDefault="00A3444B" w:rsidP="00E22A9D">
      <w:pPr>
        <w:rPr>
          <w:rFonts w:eastAsiaTheme="minorHAnsi" w:cstheme="minorBidi"/>
        </w:rPr>
      </w:pPr>
      <w:r w:rsidRPr="00841F54">
        <w:rPr>
          <w:rFonts w:eastAsiaTheme="minorHAnsi" w:cstheme="minorBidi"/>
        </w:rPr>
        <w:t>NAME: PXCA DATA EVENT</w:t>
      </w:r>
    </w:p>
    <w:p w14:paraId="078C81FC" w14:textId="77777777" w:rsidR="00A3444B" w:rsidRPr="00841F54" w:rsidRDefault="00A3444B" w:rsidP="00E22A9D">
      <w:pPr>
        <w:rPr>
          <w:rFonts w:eastAsiaTheme="minorHAnsi" w:cstheme="minorBidi"/>
        </w:rPr>
      </w:pPr>
      <w:r w:rsidRPr="00841F54">
        <w:rPr>
          <w:rFonts w:eastAsiaTheme="minorHAnsi" w:cstheme="minorBidi"/>
        </w:rPr>
        <w:t xml:space="preserve">  ITEM TEXT: PCE Device Interface Module's Data Event</w:t>
      </w:r>
    </w:p>
    <w:p w14:paraId="078C81FD"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EATON</w:t>
      </w:r>
      <w:proofErr w:type="gramStart"/>
      <w:r w:rsidRPr="00841F54">
        <w:rPr>
          <w:rFonts w:eastAsiaTheme="minorHAnsi" w:cstheme="minorBidi"/>
        </w:rPr>
        <w:t>,DENIS</w:t>
      </w:r>
      <w:proofErr w:type="gramEnd"/>
    </w:p>
    <w:p w14:paraId="078C81FE" w14:textId="77777777" w:rsidR="00A3444B" w:rsidRPr="00841F54" w:rsidRDefault="00A3444B" w:rsidP="00E22A9D">
      <w:pPr>
        <w:rPr>
          <w:rFonts w:eastAsiaTheme="minorHAnsi" w:cstheme="minorBidi"/>
        </w:rPr>
      </w:pPr>
      <w:r w:rsidRPr="00841F54">
        <w:rPr>
          <w:rFonts w:eastAsiaTheme="minorHAnsi" w:cstheme="minorBidi"/>
        </w:rPr>
        <w:t xml:space="preserve"> DESCRIPTION:   This is the event point invoked by PCE Device Interface Module when it has not found any errors in the data passed to it.  This makes the data available to other users of the data including users of any Local data that may be included.</w:t>
      </w:r>
    </w:p>
    <w:p w14:paraId="078C81FF" w14:textId="77777777" w:rsidR="00A3444B" w:rsidRPr="00841F54" w:rsidRDefault="00A3444B" w:rsidP="00E22A9D">
      <w:pPr>
        <w:rPr>
          <w:rFonts w:eastAsiaTheme="minorHAnsi" w:cstheme="minorBidi"/>
        </w:rPr>
      </w:pPr>
      <w:r w:rsidRPr="00841F54">
        <w:rPr>
          <w:rFonts w:eastAsiaTheme="minorHAnsi" w:cstheme="minorBidi"/>
        </w:rPr>
        <w:t>ITEM: IBDF PCE EVENT</w:t>
      </w:r>
    </w:p>
    <w:p w14:paraId="078C8200" w14:textId="77777777" w:rsidR="00A3444B" w:rsidRPr="00841F54" w:rsidRDefault="00A3444B" w:rsidP="00E22A9D">
      <w:pPr>
        <w:rPr>
          <w:rFonts w:eastAsiaTheme="minorHAnsi" w:cstheme="minorBidi"/>
        </w:rPr>
      </w:pPr>
      <w:r w:rsidRPr="00841F54">
        <w:rPr>
          <w:rFonts w:eastAsiaTheme="minorHAnsi" w:cstheme="minorBidi"/>
        </w:rPr>
        <w:t xml:space="preserve">  TIMESTAMP: 56796</w:t>
      </w:r>
      <w:proofErr w:type="gramStart"/>
      <w:r w:rsidRPr="00841F54">
        <w:rPr>
          <w:rFonts w:eastAsiaTheme="minorHAnsi" w:cstheme="minorBidi"/>
        </w:rPr>
        <w:t>,37383</w:t>
      </w:r>
      <w:proofErr w:type="gramEnd"/>
    </w:p>
    <w:p w14:paraId="078C8201" w14:textId="77777777" w:rsidR="00A3444B" w:rsidRPr="00841F54" w:rsidRDefault="00A3444B" w:rsidP="00E22A9D">
      <w:pPr>
        <w:rPr>
          <w:rFonts w:eastAsiaTheme="minorHAnsi" w:cstheme="minorBidi"/>
        </w:rPr>
      </w:pPr>
      <w:r w:rsidRPr="00841F54">
        <w:rPr>
          <w:rFonts w:eastAsiaTheme="minorHAnsi" w:cstheme="minorBidi"/>
        </w:rPr>
        <w:t>NAME: DGPM MOVEMENT EVENTS              ITEM TEXT: MOVEMENT EVENTS v 5.0</w:t>
      </w:r>
    </w:p>
    <w:p w14:paraId="078C8202" w14:textId="77777777" w:rsidR="00A3444B" w:rsidRPr="00841F54" w:rsidRDefault="00A3444B" w:rsidP="00E22A9D">
      <w:pPr>
        <w:rPr>
          <w:rFonts w:eastAsiaTheme="minorHAnsi" w:cstheme="minorBidi"/>
        </w:rPr>
      </w:pPr>
      <w:r w:rsidRPr="00841F54">
        <w:rPr>
          <w:rFonts w:eastAsiaTheme="minorHAnsi" w:cstheme="minorBidi"/>
        </w:rPr>
        <w:t xml:space="preserve">  TYPE: extended action                 CREATOR: SCHLEHUBER</w:t>
      </w:r>
      <w:proofErr w:type="gramStart"/>
      <w:r w:rsidRPr="00841F54">
        <w:rPr>
          <w:rFonts w:eastAsiaTheme="minorHAnsi" w:cstheme="minorBidi"/>
        </w:rPr>
        <w:t>,PAMELA</w:t>
      </w:r>
      <w:proofErr w:type="gramEnd"/>
    </w:p>
    <w:p w14:paraId="078C8203" w14:textId="77777777" w:rsidR="00A3444B" w:rsidRPr="00841F54" w:rsidRDefault="00A3444B" w:rsidP="00E22A9D">
      <w:pPr>
        <w:rPr>
          <w:rFonts w:eastAsiaTheme="minorHAnsi" w:cstheme="minorBidi"/>
        </w:rPr>
      </w:pPr>
      <w:r w:rsidRPr="00841F54">
        <w:rPr>
          <w:rFonts w:eastAsiaTheme="minorHAnsi" w:cstheme="minorBidi"/>
        </w:rPr>
        <w:t xml:space="preserve">  PACKAGE: REGISTRATION</w:t>
      </w:r>
    </w:p>
    <w:p w14:paraId="078C8204" w14:textId="77777777" w:rsidR="00A3444B" w:rsidRPr="00841F54" w:rsidRDefault="00A3444B" w:rsidP="00E22A9D">
      <w:pPr>
        <w:rPr>
          <w:rFonts w:eastAsiaTheme="minorHAnsi" w:cstheme="minorBidi"/>
        </w:rPr>
      </w:pPr>
      <w:r w:rsidRPr="00841F54">
        <w:rPr>
          <w:rFonts w:eastAsiaTheme="minorHAnsi" w:cstheme="minorBidi"/>
        </w:rPr>
        <w:t xml:space="preserve"> DESCRIPTION:</w:t>
      </w:r>
    </w:p>
    <w:p w14:paraId="078C8205" w14:textId="77777777" w:rsidR="00A3444B" w:rsidRPr="00841F54" w:rsidRDefault="00A3444B" w:rsidP="00E22A9D">
      <w:pPr>
        <w:rPr>
          <w:rFonts w:eastAsiaTheme="minorHAnsi" w:cstheme="minorBidi"/>
        </w:rPr>
      </w:pPr>
      <w:r w:rsidRPr="00841F54">
        <w:rPr>
          <w:rFonts w:eastAsiaTheme="minorHAnsi" w:cstheme="minorBidi"/>
        </w:rPr>
        <w:t xml:space="preserve">  At the completion of a patient movement the following events</w:t>
      </w:r>
    </w:p>
    <w:p w14:paraId="078C8206"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take</w:t>
      </w:r>
      <w:proofErr w:type="gramEnd"/>
      <w:r w:rsidRPr="00841F54">
        <w:rPr>
          <w:rFonts w:eastAsiaTheme="minorHAnsi" w:cstheme="minorBidi"/>
        </w:rPr>
        <w:t xml:space="preserve"> place through this option:</w:t>
      </w:r>
    </w:p>
    <w:p w14:paraId="078C8207" w14:textId="77777777" w:rsidR="00A3444B" w:rsidRPr="00841F54" w:rsidRDefault="00A3444B" w:rsidP="00E22A9D">
      <w:pPr>
        <w:rPr>
          <w:rFonts w:eastAsiaTheme="minorHAnsi" w:cstheme="minorBidi"/>
        </w:rPr>
      </w:pPr>
      <w:r w:rsidRPr="00841F54">
        <w:rPr>
          <w:rFonts w:eastAsiaTheme="minorHAnsi" w:cstheme="minorBidi"/>
        </w:rPr>
        <w:t xml:space="preserve">  1. The PTF record is updated when a patient is admitted,</w:t>
      </w:r>
    </w:p>
    <w:p w14:paraId="078C8208"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discharged</w:t>
      </w:r>
      <w:proofErr w:type="gramEnd"/>
      <w:r w:rsidRPr="00841F54">
        <w:rPr>
          <w:rFonts w:eastAsiaTheme="minorHAnsi" w:cstheme="minorBidi"/>
        </w:rPr>
        <w:t xml:space="preserve"> or transferred.</w:t>
      </w:r>
    </w:p>
    <w:p w14:paraId="078C820A" w14:textId="77777777" w:rsidR="00A3444B" w:rsidRPr="00841F54" w:rsidRDefault="00A3444B" w:rsidP="00E22A9D">
      <w:pPr>
        <w:rPr>
          <w:rFonts w:eastAsiaTheme="minorHAnsi" w:cstheme="minorBidi"/>
        </w:rPr>
      </w:pPr>
      <w:r w:rsidRPr="00841F54">
        <w:rPr>
          <w:rFonts w:eastAsiaTheme="minorHAnsi" w:cstheme="minorBidi"/>
        </w:rPr>
        <w:t xml:space="preserve">  2. The appointment status for a patient is updated to 'inpatient'</w:t>
      </w:r>
    </w:p>
    <w:p w14:paraId="078C820B"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for</w:t>
      </w:r>
      <w:proofErr w:type="gramEnd"/>
      <w:r w:rsidRPr="00841F54">
        <w:rPr>
          <w:rFonts w:eastAsiaTheme="minorHAnsi" w:cstheme="minorBidi"/>
        </w:rPr>
        <w:t xml:space="preserve"> admissions and 'outpatient' for discharges.  Admissions</w:t>
      </w:r>
    </w:p>
    <w:p w14:paraId="078C820C"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to</w:t>
      </w:r>
      <w:proofErr w:type="gramEnd"/>
      <w:r w:rsidRPr="00841F54">
        <w:rPr>
          <w:rFonts w:eastAsiaTheme="minorHAnsi" w:cstheme="minorBidi"/>
        </w:rPr>
        <w:t xml:space="preserve"> the domiciliary have an 'outpatient' appointment status.</w:t>
      </w:r>
    </w:p>
    <w:p w14:paraId="078C820E" w14:textId="77777777" w:rsidR="00A3444B" w:rsidRPr="00841F54" w:rsidRDefault="00A3444B" w:rsidP="00E22A9D">
      <w:pPr>
        <w:rPr>
          <w:rFonts w:eastAsiaTheme="minorHAnsi" w:cstheme="minorBidi"/>
        </w:rPr>
      </w:pPr>
      <w:r w:rsidRPr="00841F54">
        <w:rPr>
          <w:rFonts w:eastAsiaTheme="minorHAnsi" w:cstheme="minorBidi"/>
        </w:rPr>
        <w:t xml:space="preserve">  3. When a patient is admitted, dietetics creates a dietetic</w:t>
      </w:r>
    </w:p>
    <w:p w14:paraId="078C820F" w14:textId="77777777" w:rsidR="00A3444B" w:rsidRPr="00841F54" w:rsidRDefault="00A3444B"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patient</w:t>
      </w:r>
      <w:proofErr w:type="gramEnd"/>
      <w:r w:rsidRPr="00841F54">
        <w:rPr>
          <w:rFonts w:eastAsiaTheme="minorHAnsi" w:cstheme="minorBidi"/>
        </w:rPr>
        <w:t xml:space="preserve"> file entry and creates an admission diet order.</w:t>
      </w:r>
    </w:p>
    <w:p w14:paraId="078C8210" w14:textId="77777777" w:rsidR="00A3444B" w:rsidRPr="00841F54" w:rsidRDefault="00A3444B" w:rsidP="00E22A9D">
      <w:pPr>
        <w:rPr>
          <w:rFonts w:eastAsiaTheme="minorHAnsi" w:cstheme="minorBidi"/>
        </w:rPr>
      </w:pPr>
      <w:r w:rsidRPr="00841F54">
        <w:rPr>
          <w:rFonts w:eastAsiaTheme="minorHAnsi" w:cstheme="minorBidi"/>
        </w:rPr>
        <w:t xml:space="preserve">     When a patient is discharged, all active diet</w:t>
      </w:r>
    </w:p>
    <w:p w14:paraId="078C8211"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orders</w:t>
      </w:r>
      <w:proofErr w:type="gramEnd"/>
      <w:r w:rsidRPr="00841F54">
        <w:rPr>
          <w:rFonts w:eastAsiaTheme="minorHAnsi" w:cstheme="minorBidi"/>
        </w:rPr>
        <w:t xml:space="preserve"> are discontinued.  If a patient is absent or on</w:t>
      </w:r>
    </w:p>
    <w:p w14:paraId="2DE78E42" w14:textId="77777777" w:rsidR="008C1AB0"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pass</w:t>
      </w:r>
      <w:proofErr w:type="gramEnd"/>
      <w:r w:rsidRPr="00841F54">
        <w:rPr>
          <w:rFonts w:eastAsiaTheme="minorHAnsi" w:cstheme="minorBidi"/>
        </w:rPr>
        <w:t>, the diet orders are suspended.</w:t>
      </w:r>
    </w:p>
    <w:p w14:paraId="078C8217" w14:textId="6DB8C9A9" w:rsidR="00A3444B" w:rsidRPr="00841F54" w:rsidRDefault="00A3444B" w:rsidP="00E22A9D">
      <w:pPr>
        <w:rPr>
          <w:rFonts w:eastAsiaTheme="minorHAnsi" w:cstheme="minorBidi"/>
        </w:rPr>
      </w:pPr>
      <w:r w:rsidRPr="00841F54">
        <w:rPr>
          <w:rFonts w:eastAsiaTheme="minorHAnsi" w:cstheme="minorBidi"/>
        </w:rPr>
        <w:t xml:space="preserve"> 4. Inpatient Pharmacy cancels all active orders when a</w:t>
      </w:r>
      <w:r w:rsidR="00910EFC" w:rsidRPr="00841F54">
        <w:rPr>
          <w:rFonts w:eastAsiaTheme="minorHAnsi" w:cstheme="minorBidi"/>
        </w:rPr>
        <w:t xml:space="preserve"> </w:t>
      </w:r>
      <w:r w:rsidRPr="00841F54">
        <w:rPr>
          <w:rFonts w:eastAsiaTheme="minorHAnsi" w:cstheme="minorBidi"/>
        </w:rPr>
        <w:t>patient is admitted, discharged or on unauthorized absence.</w:t>
      </w:r>
      <w:r w:rsidR="008C1AB0" w:rsidRPr="00841F54">
        <w:rPr>
          <w:rFonts w:eastAsiaTheme="minorHAnsi" w:cstheme="minorBidi"/>
        </w:rPr>
        <w:t xml:space="preserve"> </w:t>
      </w:r>
      <w:r w:rsidRPr="00841F54">
        <w:rPr>
          <w:rFonts w:eastAsiaTheme="minorHAnsi" w:cstheme="minorBidi"/>
        </w:rPr>
        <w:t>A patient cannot be given Unit Dose meds unless s/he is</w:t>
      </w:r>
      <w:r w:rsidR="00910EFC" w:rsidRPr="00841F54">
        <w:rPr>
          <w:rFonts w:eastAsiaTheme="minorHAnsi" w:cstheme="minorBidi"/>
        </w:rPr>
        <w:t xml:space="preserve"> </w:t>
      </w:r>
      <w:r w:rsidRPr="00841F54">
        <w:rPr>
          <w:rFonts w:eastAsiaTheme="minorHAnsi" w:cstheme="minorBidi"/>
        </w:rPr>
        <w:t>admitted to a ward. The patient can receive IV meds; however.</w:t>
      </w:r>
      <w:r w:rsidR="008C1AB0" w:rsidRPr="00841F54">
        <w:rPr>
          <w:rFonts w:eastAsiaTheme="minorHAnsi" w:cstheme="minorBidi"/>
        </w:rPr>
        <w:t xml:space="preserve"> </w:t>
      </w:r>
      <w:r w:rsidRPr="00841F54">
        <w:rPr>
          <w:rFonts w:eastAsiaTheme="minorHAnsi" w:cstheme="minorBidi"/>
        </w:rPr>
        <w:t>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w:t>
      </w:r>
      <w:r w:rsidR="008C1AB0" w:rsidRPr="00841F54">
        <w:rPr>
          <w:rFonts w:eastAsiaTheme="minorHAnsi" w:cstheme="minorBidi"/>
        </w:rPr>
        <w:t xml:space="preserve"> </w:t>
      </w:r>
      <w:r w:rsidRPr="00841F54">
        <w:rPr>
          <w:rFonts w:eastAsiaTheme="minorHAnsi" w:cstheme="minorBidi"/>
        </w:rPr>
        <w:t>When a patient returns from authorized absence any orders placed on hold will no longer be on hold.</w:t>
      </w:r>
    </w:p>
    <w:p w14:paraId="078C8219" w14:textId="26C38072" w:rsidR="00A3444B" w:rsidRPr="00841F54" w:rsidRDefault="00A3444B" w:rsidP="00E22A9D">
      <w:pPr>
        <w:rPr>
          <w:rFonts w:eastAsiaTheme="minorHAnsi" w:cstheme="minorBidi"/>
        </w:rPr>
      </w:pPr>
      <w:r w:rsidRPr="00841F54">
        <w:rPr>
          <w:rFonts w:eastAsiaTheme="minorHAnsi" w:cstheme="minorBidi"/>
        </w:rPr>
        <w:t>5. With ORDER ENTRY/RESULTS REPORTING v2.2,</w:t>
      </w:r>
    </w:p>
    <w:p w14:paraId="078C821A" w14:textId="77777777" w:rsidR="00A3444B" w:rsidRPr="00841F54" w:rsidRDefault="00A3444B" w:rsidP="00E22A9D">
      <w:pPr>
        <w:rPr>
          <w:rFonts w:eastAsiaTheme="minorHAnsi" w:cstheme="minorBidi"/>
        </w:rPr>
      </w:pPr>
      <w:r w:rsidRPr="00841F54">
        <w:rPr>
          <w:rFonts w:eastAsiaTheme="minorHAnsi" w:cstheme="minorBidi"/>
        </w:rPr>
        <w:t xml:space="preserve">     MAS OE/RR NOTIFICATIONS may be displayed to</w:t>
      </w:r>
    </w:p>
    <w:p w14:paraId="078C821B" w14:textId="77777777" w:rsidR="00A3444B" w:rsidRPr="00841F54" w:rsidRDefault="00A3444B" w:rsidP="00E22A9D">
      <w:pPr>
        <w:rPr>
          <w:rFonts w:eastAsiaTheme="minorHAnsi" w:cstheme="minorBidi"/>
        </w:rPr>
      </w:pPr>
      <w:r w:rsidRPr="00841F54">
        <w:rPr>
          <w:rFonts w:eastAsiaTheme="minorHAnsi" w:cstheme="minorBidi"/>
        </w:rPr>
        <w:t xml:space="preserve">     USERS defined in an OE/RR LIST for the patient. These notifications </w:t>
      </w:r>
    </w:p>
    <w:p w14:paraId="078C821C"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are</w:t>
      </w:r>
      <w:proofErr w:type="gramEnd"/>
      <w:r w:rsidRPr="00841F54">
        <w:rPr>
          <w:rFonts w:eastAsiaTheme="minorHAnsi" w:cstheme="minorBidi"/>
        </w:rPr>
        <w:t xml:space="preserve"> displayed for admissions and death discharges.</w:t>
      </w:r>
    </w:p>
    <w:p w14:paraId="078C821D" w14:textId="77777777" w:rsidR="00A3444B" w:rsidRPr="00841F54" w:rsidRDefault="00A3444B" w:rsidP="00E22A9D">
      <w:pPr>
        <w:rPr>
          <w:rFonts w:eastAsiaTheme="minorHAnsi" w:cstheme="minorBidi"/>
        </w:rPr>
      </w:pPr>
      <w:r w:rsidRPr="00841F54">
        <w:rPr>
          <w:rFonts w:eastAsiaTheme="minorHAnsi" w:cstheme="minorBidi"/>
        </w:rPr>
        <w:t xml:space="preserve">  FILE LINK: 11754</w:t>
      </w:r>
      <w:proofErr w:type="gramStart"/>
      <w:r w:rsidRPr="00841F54">
        <w:rPr>
          <w:rFonts w:eastAsiaTheme="minorHAnsi" w:cstheme="minorBidi"/>
        </w:rPr>
        <w:t>;DIC</w:t>
      </w:r>
      <w:proofErr w:type="gramEnd"/>
      <w:r w:rsidRPr="00841F54">
        <w:rPr>
          <w:rFonts w:eastAsiaTheme="minorHAnsi" w:cstheme="minorBidi"/>
        </w:rPr>
        <w:t>(19,</w:t>
      </w:r>
    </w:p>
    <w:p w14:paraId="078C821E" w14:textId="77777777" w:rsidR="00A3444B" w:rsidRPr="00841F54" w:rsidRDefault="00A3444B" w:rsidP="00E22A9D">
      <w:pPr>
        <w:rPr>
          <w:rFonts w:eastAsiaTheme="minorHAnsi" w:cstheme="minorBidi"/>
        </w:rPr>
      </w:pPr>
      <w:r w:rsidRPr="00841F54">
        <w:rPr>
          <w:rFonts w:eastAsiaTheme="minorHAnsi" w:cstheme="minorBidi"/>
        </w:rPr>
        <w:t>ITEM: ORU AUTOLIST</w:t>
      </w:r>
    </w:p>
    <w:p w14:paraId="078C821F" w14:textId="77777777" w:rsidR="00A3444B" w:rsidRPr="00841F54" w:rsidRDefault="00A3444B" w:rsidP="00E22A9D">
      <w:pPr>
        <w:rPr>
          <w:rFonts w:eastAsiaTheme="minorHAnsi" w:cstheme="minorBidi"/>
        </w:rPr>
      </w:pPr>
      <w:r w:rsidRPr="00841F54">
        <w:rPr>
          <w:rFonts w:eastAsiaTheme="minorHAnsi" w:cstheme="minorBidi"/>
        </w:rPr>
        <w:t>ITEM: ORU PATIENT MOVMT</w:t>
      </w:r>
    </w:p>
    <w:p w14:paraId="078C8220" w14:textId="77777777" w:rsidR="00A3444B" w:rsidRPr="00841F54" w:rsidRDefault="00A3444B" w:rsidP="00E22A9D">
      <w:pPr>
        <w:rPr>
          <w:rFonts w:eastAsiaTheme="minorHAnsi" w:cstheme="minorBidi"/>
        </w:rPr>
      </w:pPr>
      <w:r w:rsidRPr="00841F54">
        <w:rPr>
          <w:rFonts w:eastAsiaTheme="minorHAnsi" w:cstheme="minorBidi"/>
        </w:rPr>
        <w:t>ITEM: FHWMAS</w:t>
      </w:r>
    </w:p>
    <w:p w14:paraId="078C8221" w14:textId="77777777" w:rsidR="00A3444B" w:rsidRPr="00841F54" w:rsidRDefault="00A3444B" w:rsidP="00E22A9D">
      <w:pPr>
        <w:rPr>
          <w:rFonts w:eastAsiaTheme="minorHAnsi" w:cstheme="minorBidi"/>
        </w:rPr>
      </w:pPr>
      <w:r w:rsidRPr="00841F54">
        <w:rPr>
          <w:rFonts w:eastAsiaTheme="minorHAnsi" w:cstheme="minorBidi"/>
        </w:rPr>
        <w:t>ITEM: GMRVOR DGPM</w:t>
      </w:r>
    </w:p>
    <w:p w14:paraId="078C8222" w14:textId="77777777" w:rsidR="00A3444B" w:rsidRPr="00841F54" w:rsidRDefault="00A3444B" w:rsidP="00E22A9D">
      <w:pPr>
        <w:rPr>
          <w:rFonts w:eastAsiaTheme="minorHAnsi" w:cstheme="minorBidi"/>
        </w:rPr>
      </w:pPr>
      <w:r w:rsidRPr="00841F54">
        <w:rPr>
          <w:rFonts w:eastAsiaTheme="minorHAnsi" w:cstheme="minorBidi"/>
        </w:rPr>
        <w:t>ITEM: PSJ OR PAT ADT</w:t>
      </w:r>
    </w:p>
    <w:p w14:paraId="078C8223" w14:textId="77777777" w:rsidR="00A3444B" w:rsidRPr="00841F54" w:rsidRDefault="00A3444B" w:rsidP="00E22A9D">
      <w:pPr>
        <w:rPr>
          <w:rFonts w:eastAsiaTheme="minorHAnsi" w:cstheme="minorBidi"/>
        </w:rPr>
      </w:pPr>
      <w:r w:rsidRPr="00841F54">
        <w:rPr>
          <w:rFonts w:eastAsiaTheme="minorHAnsi" w:cstheme="minorBidi"/>
        </w:rPr>
        <w:t>ITEM: IB CATEGORY C BILLING             SEQUENCE: 10</w:t>
      </w:r>
    </w:p>
    <w:p w14:paraId="078C8224" w14:textId="77777777" w:rsidR="00A3444B" w:rsidRPr="00841F54" w:rsidRDefault="00A3444B" w:rsidP="00E22A9D">
      <w:pPr>
        <w:rPr>
          <w:rFonts w:eastAsiaTheme="minorHAnsi" w:cstheme="minorBidi"/>
        </w:rPr>
      </w:pPr>
      <w:r w:rsidRPr="00841F54">
        <w:rPr>
          <w:rFonts w:eastAsiaTheme="minorHAnsi" w:cstheme="minorBidi"/>
        </w:rPr>
        <w:t>ITEM: DG MEANS TEST DOM                 SEQUENCE: 8</w:t>
      </w:r>
    </w:p>
    <w:p w14:paraId="078C8225" w14:textId="77777777" w:rsidR="00A3444B" w:rsidRPr="00841F54" w:rsidRDefault="00A3444B" w:rsidP="00E22A9D">
      <w:pPr>
        <w:rPr>
          <w:rFonts w:eastAsiaTheme="minorHAnsi" w:cstheme="minorBidi"/>
        </w:rPr>
      </w:pPr>
      <w:r w:rsidRPr="00841F54">
        <w:rPr>
          <w:rFonts w:eastAsiaTheme="minorHAnsi" w:cstheme="minorBidi"/>
        </w:rPr>
        <w:t>ITEM: DGJ INCOMPLETE EVENT              SEQUENCE: 6</w:t>
      </w:r>
    </w:p>
    <w:p w14:paraId="078C8226" w14:textId="77777777" w:rsidR="00A3444B" w:rsidRPr="00841F54" w:rsidRDefault="00A3444B" w:rsidP="00E22A9D">
      <w:pPr>
        <w:rPr>
          <w:rFonts w:eastAsiaTheme="minorHAnsi" w:cstheme="minorBidi"/>
        </w:rPr>
      </w:pPr>
      <w:r w:rsidRPr="00841F54">
        <w:rPr>
          <w:rFonts w:eastAsiaTheme="minorHAnsi" w:cstheme="minorBidi"/>
        </w:rPr>
        <w:t>ITEM: DGOERR NOTE                       SEQUENCE: 7</w:t>
      </w:r>
    </w:p>
    <w:p w14:paraId="078C8227" w14:textId="77777777" w:rsidR="00A3444B" w:rsidRPr="00841F54" w:rsidRDefault="00A3444B" w:rsidP="00E22A9D">
      <w:pPr>
        <w:rPr>
          <w:rFonts w:eastAsiaTheme="minorHAnsi" w:cstheme="minorBidi"/>
        </w:rPr>
      </w:pPr>
      <w:r w:rsidRPr="00841F54">
        <w:rPr>
          <w:rFonts w:eastAsiaTheme="minorHAnsi" w:cstheme="minorBidi"/>
        </w:rPr>
        <w:t>ITEM: DGPM TREATING SPECIALTY EVENT     SEQUENCE: 1</w:t>
      </w:r>
    </w:p>
    <w:p w14:paraId="078C8228" w14:textId="77777777" w:rsidR="00A3444B" w:rsidRPr="00841F54" w:rsidRDefault="00A3444B" w:rsidP="00E22A9D">
      <w:pPr>
        <w:rPr>
          <w:rFonts w:eastAsiaTheme="minorHAnsi" w:cstheme="minorBidi"/>
        </w:rPr>
      </w:pPr>
      <w:r w:rsidRPr="00841F54">
        <w:rPr>
          <w:rFonts w:eastAsiaTheme="minorHAnsi" w:cstheme="minorBidi"/>
        </w:rPr>
        <w:t>ITEM: VAFED EDR INPATIENT CAPTURE</w:t>
      </w:r>
    </w:p>
    <w:p w14:paraId="078C8229" w14:textId="77777777" w:rsidR="00A3444B" w:rsidRPr="00841F54" w:rsidRDefault="00A3444B" w:rsidP="00E22A9D">
      <w:pPr>
        <w:rPr>
          <w:rFonts w:eastAsiaTheme="minorHAnsi" w:cstheme="minorBidi"/>
        </w:rPr>
      </w:pPr>
      <w:r w:rsidRPr="00841F54">
        <w:rPr>
          <w:rFonts w:eastAsiaTheme="minorHAnsi" w:cstheme="minorBidi"/>
        </w:rPr>
        <w:t>ITEM: SD APPT STATUS                    SEQUENCE: 2</w:t>
      </w:r>
    </w:p>
    <w:p w14:paraId="078C822A" w14:textId="77777777" w:rsidR="00A3444B" w:rsidRPr="00841F54" w:rsidRDefault="00A3444B" w:rsidP="00E22A9D">
      <w:pPr>
        <w:rPr>
          <w:rFonts w:eastAsiaTheme="minorHAnsi" w:cstheme="minorBidi"/>
        </w:rPr>
      </w:pPr>
      <w:r w:rsidRPr="00841F54">
        <w:rPr>
          <w:rFonts w:eastAsiaTheme="minorHAnsi" w:cstheme="minorBidi"/>
        </w:rPr>
        <w:t>ITEM: GMRADGPM MARK CHART</w:t>
      </w:r>
    </w:p>
    <w:p w14:paraId="078C822B" w14:textId="77777777" w:rsidR="00A3444B" w:rsidRPr="00841F54" w:rsidRDefault="00A3444B" w:rsidP="00E22A9D">
      <w:pPr>
        <w:rPr>
          <w:rFonts w:eastAsiaTheme="minorHAnsi" w:cstheme="minorBidi"/>
        </w:rPr>
      </w:pPr>
      <w:r w:rsidRPr="00841F54">
        <w:rPr>
          <w:rFonts w:eastAsiaTheme="minorHAnsi" w:cstheme="minorBidi"/>
        </w:rPr>
        <w:t>ITEM: YS PATIENT MOVEMENT</w:t>
      </w:r>
    </w:p>
    <w:p w14:paraId="078C822C" w14:textId="77777777" w:rsidR="00A3444B" w:rsidRPr="00841F54" w:rsidRDefault="00A3444B" w:rsidP="00E22A9D">
      <w:pPr>
        <w:rPr>
          <w:rFonts w:eastAsiaTheme="minorHAnsi" w:cstheme="minorBidi"/>
        </w:rPr>
      </w:pPr>
      <w:r w:rsidRPr="00841F54">
        <w:rPr>
          <w:rFonts w:eastAsiaTheme="minorHAnsi" w:cstheme="minorBidi"/>
        </w:rPr>
        <w:t>ITEM: DVB ADMISSION HINQ</w:t>
      </w:r>
    </w:p>
    <w:p w14:paraId="078C822D" w14:textId="77777777" w:rsidR="00A3444B" w:rsidRPr="00841F54" w:rsidRDefault="00A3444B" w:rsidP="00E22A9D">
      <w:pPr>
        <w:rPr>
          <w:rFonts w:eastAsiaTheme="minorHAnsi" w:cstheme="minorBidi"/>
        </w:rPr>
      </w:pPr>
      <w:r w:rsidRPr="00841F54">
        <w:rPr>
          <w:rFonts w:eastAsiaTheme="minorHAnsi" w:cstheme="minorBidi"/>
        </w:rPr>
        <w:t>ITEM: VSIT PATIENT STATUS</w:t>
      </w:r>
    </w:p>
    <w:p w14:paraId="078C822E" w14:textId="77777777" w:rsidR="00A3444B" w:rsidRPr="00841F54" w:rsidRDefault="00A3444B" w:rsidP="00E22A9D">
      <w:pPr>
        <w:rPr>
          <w:rFonts w:eastAsiaTheme="minorHAnsi" w:cstheme="minorBidi"/>
        </w:rPr>
      </w:pPr>
      <w:r w:rsidRPr="00841F54">
        <w:rPr>
          <w:rFonts w:eastAsiaTheme="minorHAnsi" w:cstheme="minorBidi"/>
        </w:rPr>
        <w:t xml:space="preserve">  TIMESTAMP: 56803</w:t>
      </w:r>
      <w:proofErr w:type="gramStart"/>
      <w:r w:rsidRPr="00841F54">
        <w:rPr>
          <w:rFonts w:eastAsiaTheme="minorHAnsi" w:cstheme="minorBidi"/>
        </w:rPr>
        <w:t>,40994</w:t>
      </w:r>
      <w:proofErr w:type="gramEnd"/>
      <w:r w:rsidRPr="00841F54">
        <w:rPr>
          <w:rFonts w:eastAsiaTheme="minorHAnsi" w:cstheme="minorBidi"/>
        </w:rPr>
        <w:t xml:space="preserve"> </w:t>
      </w:r>
    </w:p>
    <w:p w14:paraId="078C822F" w14:textId="77777777" w:rsidR="00A3444B" w:rsidRPr="00841F54" w:rsidRDefault="00A3444B" w:rsidP="00E22A9D">
      <w:pPr>
        <w:rPr>
          <w:rFonts w:eastAsiaTheme="minorHAnsi" w:cstheme="minorBidi"/>
        </w:rPr>
      </w:pPr>
      <w:r w:rsidRPr="00841F54">
        <w:rPr>
          <w:rFonts w:eastAsiaTheme="minorHAnsi" w:cstheme="minorBidi"/>
        </w:rPr>
        <w:t>Select PROTOCOL NAME: [ENTER]</w:t>
      </w:r>
    </w:p>
    <w:bookmarkEnd w:id="50"/>
    <w:bookmarkEnd w:id="51"/>
    <w:bookmarkEnd w:id="52"/>
    <w:p w14:paraId="078C8230" w14:textId="36E93DC3" w:rsidR="00A3444B" w:rsidRPr="00841F54" w:rsidRDefault="00A3444B" w:rsidP="00E22A9D">
      <w:pPr>
        <w:numPr>
          <w:ilvl w:val="0"/>
          <w:numId w:val="11"/>
        </w:numPr>
        <w:rPr>
          <w:rFonts w:eastAsiaTheme="minorHAnsi" w:cstheme="minorBidi"/>
        </w:rPr>
      </w:pPr>
      <w:r w:rsidRPr="00841F54">
        <w:rPr>
          <w:rFonts w:eastAsiaTheme="minorHAnsi" w:cstheme="minorBidi"/>
        </w:rPr>
        <w:lastRenderedPageBreak/>
        <w:t>Use the Visit Tracking Parameters Edit option to ensure that the entries in the VISIT TRACKING PARAMETERS file (#150.9) are correct. (This option is not on a menu</w:t>
      </w:r>
      <w:r w:rsidR="0083110A" w:rsidRPr="00841F54">
        <w:rPr>
          <w:rFonts w:eastAsiaTheme="minorHAnsi" w:cstheme="minorBidi"/>
        </w:rPr>
        <w:t xml:space="preserve"> – </w:t>
      </w:r>
      <w:r w:rsidRPr="00841F54">
        <w:rPr>
          <w:rFonts w:eastAsiaTheme="minorHAnsi" w:cstheme="minorBidi"/>
        </w:rPr>
        <w:t xml:space="preserve">go through </w:t>
      </w:r>
      <w:proofErr w:type="spellStart"/>
      <w:r w:rsidRPr="00841F54">
        <w:rPr>
          <w:rFonts w:eastAsiaTheme="minorHAnsi" w:cstheme="minorBidi"/>
        </w:rPr>
        <w:t>MenuMan</w:t>
      </w:r>
      <w:proofErr w:type="spellEnd"/>
      <w:r w:rsidRPr="00841F54">
        <w:rPr>
          <w:rFonts w:eastAsiaTheme="minorHAnsi" w:cstheme="minorBidi"/>
        </w:rPr>
        <w:t xml:space="preserve"> to access it.) The post-installation routine ^VSITPOST, which is called automatically by the installation process, checks to see if the VISIT TRACKING PARAMETERS file (#150.9) has an entry. If not, it will configure it with default values. </w:t>
      </w:r>
    </w:p>
    <w:p w14:paraId="078C8231" w14:textId="77777777" w:rsidR="00A3444B" w:rsidRPr="00841F54" w:rsidRDefault="00A3444B" w:rsidP="00E22A9D">
      <w:pPr>
        <w:rPr>
          <w:rFonts w:eastAsiaTheme="minorHAnsi" w:cstheme="minorBidi"/>
        </w:rPr>
      </w:pPr>
      <w:r w:rsidRPr="00841F54">
        <w:rPr>
          <w:rFonts w:eastAsiaTheme="minorHAnsi" w:cstheme="minorBidi"/>
        </w:rPr>
        <w:t xml:space="preserve">Answer the SITE PART OF VISIT ID prompt with TEST ACCOUNT if this is in your test or training account. </w:t>
      </w:r>
    </w:p>
    <w:p w14:paraId="078C8232" w14:textId="77777777" w:rsidR="00A3444B" w:rsidRPr="00841F54" w:rsidRDefault="00A3444B" w:rsidP="00E22A9D">
      <w:pPr>
        <w:rPr>
          <w:rFonts w:eastAsiaTheme="minorHAnsi" w:cstheme="minorBidi"/>
        </w:rPr>
      </w:pPr>
      <w:r w:rsidRPr="00841F54">
        <w:rPr>
          <w:rFonts w:eastAsiaTheme="minorHAnsi" w:cstheme="minorBidi"/>
        </w:rPr>
        <w:t>Answer with the three-letter identifier for your facility if you are in production.</w:t>
      </w:r>
    </w:p>
    <w:p w14:paraId="078C8233" w14:textId="77777777" w:rsidR="00A3444B" w:rsidRPr="00841F54" w:rsidRDefault="00A3444B" w:rsidP="00E22A9D">
      <w:pPr>
        <w:rPr>
          <w:rFonts w:eastAsiaTheme="minorHAnsi" w:cstheme="minorBidi"/>
        </w:rPr>
      </w:pPr>
      <w:r w:rsidRPr="00841F54">
        <w:rPr>
          <w:rFonts w:eastAsiaTheme="minorHAnsi" w:cstheme="minorBidi"/>
        </w:rPr>
        <w:t xml:space="preserve">Example of </w:t>
      </w:r>
      <w:r w:rsidR="003F63D9" w:rsidRPr="00841F54">
        <w:rPr>
          <w:rFonts w:eastAsiaTheme="minorHAnsi" w:cstheme="minorBidi"/>
        </w:rPr>
        <w:t>E</w:t>
      </w:r>
      <w:r w:rsidRPr="00841F54">
        <w:rPr>
          <w:rFonts w:eastAsiaTheme="minorHAnsi" w:cstheme="minorBidi"/>
        </w:rPr>
        <w:t>diting Visit Tracking Parameters</w:t>
      </w:r>
    </w:p>
    <w:p w14:paraId="078C8234" w14:textId="77777777" w:rsidR="00A3444B" w:rsidRPr="00841F54" w:rsidRDefault="00A3444B" w:rsidP="00E22A9D">
      <w:pPr>
        <w:rPr>
          <w:rFonts w:eastAsiaTheme="minorHAnsi" w:cstheme="minorBidi"/>
        </w:rPr>
      </w:pPr>
      <w:r w:rsidRPr="00841F54">
        <w:rPr>
          <w:rFonts w:eastAsiaTheme="minorHAnsi" w:cstheme="minorBidi"/>
        </w:rPr>
        <w:t>&gt;D ^XUP</w:t>
      </w:r>
    </w:p>
    <w:p w14:paraId="078C8235" w14:textId="77777777" w:rsidR="00A3444B" w:rsidRPr="00841F54" w:rsidRDefault="00A3444B" w:rsidP="00E22A9D">
      <w:pPr>
        <w:rPr>
          <w:rFonts w:eastAsiaTheme="minorHAnsi" w:cstheme="minorBidi"/>
        </w:rPr>
      </w:pPr>
      <w:r w:rsidRPr="00841F54">
        <w:rPr>
          <w:rFonts w:eastAsiaTheme="minorHAnsi" w:cstheme="minorBidi"/>
        </w:rPr>
        <w:t>Select OPTION NAME: VSIT TRACKING PARM EDIT Visit Tracking Parameters edits.</w:t>
      </w:r>
    </w:p>
    <w:p w14:paraId="078C8236" w14:textId="77777777" w:rsidR="00A3444B" w:rsidRPr="00841F54" w:rsidRDefault="00A3444B" w:rsidP="00E22A9D">
      <w:pPr>
        <w:rPr>
          <w:rFonts w:eastAsiaTheme="minorHAnsi" w:cstheme="minorBidi"/>
        </w:rPr>
      </w:pPr>
      <w:r w:rsidRPr="00841F54">
        <w:rPr>
          <w:rFonts w:eastAsiaTheme="minorHAnsi" w:cstheme="minorBidi"/>
        </w:rPr>
        <w:t>Select VISIT TRACKING PARAMETERS NAME: 1</w:t>
      </w:r>
    </w:p>
    <w:p w14:paraId="078C8237" w14:textId="77777777" w:rsidR="00A3444B" w:rsidRPr="00841F54" w:rsidRDefault="00A3444B" w:rsidP="00E22A9D">
      <w:pPr>
        <w:rPr>
          <w:rFonts w:eastAsiaTheme="minorHAnsi" w:cstheme="minorBidi"/>
        </w:rPr>
      </w:pPr>
      <w:r w:rsidRPr="00841F54">
        <w:rPr>
          <w:rFonts w:eastAsiaTheme="minorHAnsi" w:cstheme="minorBidi"/>
        </w:rPr>
        <w:t>DEFAULT TYPE: VA/</w:t>
      </w:r>
      <w:proofErr w:type="gramStart"/>
      <w:r w:rsidRPr="00841F54">
        <w:rPr>
          <w:rFonts w:eastAsiaTheme="minorHAnsi" w:cstheme="minorBidi"/>
        </w:rPr>
        <w:t>/[</w:t>
      </w:r>
      <w:proofErr w:type="gramEnd"/>
      <w:r w:rsidRPr="00841F54">
        <w:rPr>
          <w:rFonts w:eastAsiaTheme="minorHAnsi" w:cstheme="minorBidi"/>
        </w:rPr>
        <w:t>ENTER]</w:t>
      </w:r>
    </w:p>
    <w:p w14:paraId="078C8238" w14:textId="77777777" w:rsidR="00A3444B" w:rsidRPr="00841F54" w:rsidRDefault="00A3444B" w:rsidP="00E22A9D">
      <w:pPr>
        <w:rPr>
          <w:rFonts w:eastAsiaTheme="minorHAnsi" w:cstheme="minorBidi"/>
        </w:rPr>
      </w:pPr>
      <w:r w:rsidRPr="00841F54">
        <w:rPr>
          <w:rFonts w:eastAsiaTheme="minorHAnsi" w:cstheme="minorBidi"/>
        </w:rPr>
        <w:t>DEFAULT INSTITUTION: Enter your institution name here</w:t>
      </w:r>
    </w:p>
    <w:p w14:paraId="078C8239" w14:textId="77777777" w:rsidR="00A3444B" w:rsidRPr="00841F54" w:rsidRDefault="00A3444B" w:rsidP="00E22A9D">
      <w:pPr>
        <w:rPr>
          <w:rFonts w:eastAsiaTheme="minorHAnsi" w:cstheme="minorBidi"/>
        </w:rPr>
      </w:pPr>
      <w:r w:rsidRPr="00841F54">
        <w:rPr>
          <w:rFonts w:eastAsiaTheme="minorHAnsi" w:cstheme="minorBidi"/>
        </w:rPr>
        <w:t>Select PACKAGE:  PCE PATIENT CARE ENCOUNTER          PX</w:t>
      </w:r>
    </w:p>
    <w:p w14:paraId="078C823A" w14:textId="77777777" w:rsidR="00A3444B" w:rsidRPr="00841F54" w:rsidRDefault="00A3444B" w:rsidP="00E22A9D">
      <w:pPr>
        <w:rPr>
          <w:rFonts w:eastAsiaTheme="minorHAnsi" w:cstheme="minorBidi"/>
        </w:rPr>
      </w:pPr>
      <w:r w:rsidRPr="00841F54">
        <w:rPr>
          <w:rFonts w:eastAsiaTheme="minorHAnsi" w:cstheme="minorBidi"/>
        </w:rPr>
        <w:t xml:space="preserve">         ...OK? Yes// [ENTER</w:t>
      </w:r>
      <w:proofErr w:type="gramStart"/>
      <w:r w:rsidRPr="00841F54">
        <w:rPr>
          <w:rFonts w:eastAsiaTheme="minorHAnsi" w:cstheme="minorBidi"/>
        </w:rPr>
        <w:t>]  (</w:t>
      </w:r>
      <w:proofErr w:type="gramEnd"/>
      <w:r w:rsidRPr="00841F54">
        <w:rPr>
          <w:rFonts w:eastAsiaTheme="minorHAnsi" w:cstheme="minorBidi"/>
        </w:rPr>
        <w:t>Yes)</w:t>
      </w:r>
    </w:p>
    <w:p w14:paraId="078C823B" w14:textId="77777777" w:rsidR="00A3444B" w:rsidRPr="00841F54" w:rsidRDefault="00A3444B" w:rsidP="00E22A9D">
      <w:pPr>
        <w:rPr>
          <w:rFonts w:eastAsiaTheme="minorHAnsi" w:cstheme="minorBidi"/>
        </w:rPr>
      </w:pPr>
      <w:r w:rsidRPr="00841F54">
        <w:rPr>
          <w:rFonts w:eastAsiaTheme="minorHAnsi" w:cstheme="minorBidi"/>
        </w:rPr>
        <w:t xml:space="preserve">  PACKAGE: PCE PATIENT CARE ENCOUNTER/</w:t>
      </w:r>
      <w:proofErr w:type="gramStart"/>
      <w:r w:rsidRPr="00841F54">
        <w:rPr>
          <w:rFonts w:eastAsiaTheme="minorHAnsi" w:cstheme="minorBidi"/>
        </w:rPr>
        <w:t>/[</w:t>
      </w:r>
      <w:proofErr w:type="gramEnd"/>
      <w:r w:rsidRPr="00841F54">
        <w:rPr>
          <w:rFonts w:eastAsiaTheme="minorHAnsi" w:cstheme="minorBidi"/>
        </w:rPr>
        <w:t>ENTER]</w:t>
      </w:r>
    </w:p>
    <w:p w14:paraId="078C823C" w14:textId="77777777" w:rsidR="00A3444B" w:rsidRPr="00841F54" w:rsidRDefault="00A3444B" w:rsidP="00E22A9D">
      <w:pPr>
        <w:rPr>
          <w:rFonts w:eastAsiaTheme="minorHAnsi" w:cstheme="minorBidi"/>
        </w:rPr>
      </w:pPr>
      <w:r w:rsidRPr="00841F54">
        <w:rPr>
          <w:rFonts w:eastAsiaTheme="minorHAnsi" w:cstheme="minorBidi"/>
        </w:rPr>
        <w:t xml:space="preserve">  ACTIVE FLAG: ON/</w:t>
      </w:r>
      <w:proofErr w:type="gramStart"/>
      <w:r w:rsidRPr="00841F54">
        <w:rPr>
          <w:rFonts w:eastAsiaTheme="minorHAnsi" w:cstheme="minorBidi"/>
        </w:rPr>
        <w:t>/[</w:t>
      </w:r>
      <w:proofErr w:type="gramEnd"/>
      <w:r w:rsidRPr="00841F54">
        <w:rPr>
          <w:rFonts w:eastAsiaTheme="minorHAnsi" w:cstheme="minorBidi"/>
        </w:rPr>
        <w:t>ENTER]</w:t>
      </w:r>
    </w:p>
    <w:p w14:paraId="078C823D" w14:textId="77777777" w:rsidR="00A3444B" w:rsidRPr="00841F54" w:rsidRDefault="00A3444B" w:rsidP="00E22A9D">
      <w:pPr>
        <w:rPr>
          <w:rFonts w:eastAsiaTheme="minorHAnsi" w:cstheme="minorBidi"/>
        </w:rPr>
      </w:pPr>
      <w:r w:rsidRPr="00841F54">
        <w:rPr>
          <w:rFonts w:eastAsiaTheme="minorHAnsi" w:cstheme="minorBidi"/>
        </w:rPr>
        <w:t>Select PACKAGE: SCHEDULING          SD</w:t>
      </w:r>
    </w:p>
    <w:p w14:paraId="078C823E"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3F" w14:textId="77777777" w:rsidR="00A3444B" w:rsidRPr="00841F54" w:rsidRDefault="00A3444B" w:rsidP="00E22A9D">
      <w:pPr>
        <w:rPr>
          <w:rFonts w:eastAsiaTheme="minorHAnsi" w:cstheme="minorBidi"/>
        </w:rPr>
      </w:pPr>
      <w:r w:rsidRPr="00841F54">
        <w:rPr>
          <w:rFonts w:eastAsiaTheme="minorHAnsi" w:cstheme="minorBidi"/>
        </w:rPr>
        <w:t xml:space="preserve">  PACKAGE: SCHEDULING/</w:t>
      </w:r>
      <w:proofErr w:type="gramStart"/>
      <w:r w:rsidRPr="00841F54">
        <w:rPr>
          <w:rFonts w:eastAsiaTheme="minorHAnsi" w:cstheme="minorBidi"/>
        </w:rPr>
        <w:t>/[</w:t>
      </w:r>
      <w:proofErr w:type="gramEnd"/>
      <w:r w:rsidRPr="00841F54">
        <w:rPr>
          <w:rFonts w:eastAsiaTheme="minorHAnsi" w:cstheme="minorBidi"/>
        </w:rPr>
        <w:t>ENTER]</w:t>
      </w:r>
    </w:p>
    <w:p w14:paraId="078C8240" w14:textId="77777777" w:rsidR="00A3444B" w:rsidRPr="00841F54" w:rsidRDefault="00A3444B" w:rsidP="00E22A9D">
      <w:pPr>
        <w:rPr>
          <w:rFonts w:eastAsiaTheme="minorHAnsi" w:cstheme="minorBidi"/>
        </w:rPr>
      </w:pPr>
      <w:r w:rsidRPr="00841F54">
        <w:rPr>
          <w:rFonts w:eastAsiaTheme="minorHAnsi" w:cstheme="minorBidi"/>
        </w:rPr>
        <w:t xml:space="preserve">  ACTIVE FLAG: OFF// ON</w:t>
      </w:r>
    </w:p>
    <w:p w14:paraId="078C8241" w14:textId="77777777" w:rsidR="00A3444B" w:rsidRPr="00841F54" w:rsidRDefault="00A3444B" w:rsidP="00E22A9D">
      <w:pPr>
        <w:rPr>
          <w:rFonts w:eastAsiaTheme="minorHAnsi" w:cstheme="minorBidi"/>
        </w:rPr>
      </w:pPr>
      <w:r w:rsidRPr="00841F54">
        <w:rPr>
          <w:rFonts w:eastAsiaTheme="minorHAnsi" w:cstheme="minorBidi"/>
        </w:rPr>
        <w:t>Select PACKAGE: ORDER ENTRY/RESULTS REPORTING         OR</w:t>
      </w:r>
    </w:p>
    <w:p w14:paraId="078C8242" w14:textId="77777777" w:rsidR="00A3444B" w:rsidRPr="00841F54" w:rsidRDefault="00A3444B" w:rsidP="00E22A9D">
      <w:pPr>
        <w:rPr>
          <w:rFonts w:eastAsiaTheme="minorHAnsi" w:cstheme="minorBidi"/>
        </w:rPr>
      </w:pPr>
      <w:r w:rsidRPr="00841F54">
        <w:rPr>
          <w:rFonts w:eastAsiaTheme="minorHAnsi" w:cstheme="minorBidi"/>
        </w:rPr>
        <w:t xml:space="preserve">         ...OK? Yes// [ENTER] (Yes)</w:t>
      </w:r>
    </w:p>
    <w:p w14:paraId="078C8243" w14:textId="77777777" w:rsidR="00A3444B" w:rsidRPr="00841F54" w:rsidRDefault="00A3444B" w:rsidP="00E22A9D">
      <w:pPr>
        <w:rPr>
          <w:rFonts w:eastAsiaTheme="minorHAnsi" w:cstheme="minorBidi"/>
        </w:rPr>
      </w:pPr>
      <w:r w:rsidRPr="00841F54">
        <w:rPr>
          <w:rFonts w:eastAsiaTheme="minorHAnsi" w:cstheme="minorBidi"/>
        </w:rPr>
        <w:t xml:space="preserve">  PACKAGE: ORDER ENTRY/RESULTS REPORTING/</w:t>
      </w:r>
      <w:proofErr w:type="gramStart"/>
      <w:r w:rsidRPr="00841F54">
        <w:rPr>
          <w:rFonts w:eastAsiaTheme="minorHAnsi" w:cstheme="minorBidi"/>
        </w:rPr>
        <w:t>/[</w:t>
      </w:r>
      <w:proofErr w:type="gramEnd"/>
      <w:r w:rsidRPr="00841F54">
        <w:rPr>
          <w:rFonts w:eastAsiaTheme="minorHAnsi" w:cstheme="minorBidi"/>
        </w:rPr>
        <w:t>ENTER]</w:t>
      </w:r>
    </w:p>
    <w:p w14:paraId="078C8244" w14:textId="77777777" w:rsidR="00A3444B" w:rsidRPr="00841F54" w:rsidRDefault="00A3444B" w:rsidP="00E22A9D">
      <w:pPr>
        <w:rPr>
          <w:rFonts w:eastAsiaTheme="minorHAnsi" w:cstheme="minorBidi"/>
        </w:rPr>
      </w:pPr>
      <w:r w:rsidRPr="00841F54">
        <w:rPr>
          <w:rFonts w:eastAsiaTheme="minorHAnsi" w:cstheme="minorBidi"/>
        </w:rPr>
        <w:t xml:space="preserve">  ACTIVE FLAG: ON/</w:t>
      </w:r>
      <w:proofErr w:type="gramStart"/>
      <w:r w:rsidRPr="00841F54">
        <w:rPr>
          <w:rFonts w:eastAsiaTheme="minorHAnsi" w:cstheme="minorBidi"/>
        </w:rPr>
        <w:t>/[</w:t>
      </w:r>
      <w:proofErr w:type="gramEnd"/>
      <w:r w:rsidRPr="00841F54">
        <w:rPr>
          <w:rFonts w:eastAsiaTheme="minorHAnsi" w:cstheme="minorBidi"/>
        </w:rPr>
        <w:t>ENTER]</w:t>
      </w:r>
    </w:p>
    <w:p w14:paraId="078C8245" w14:textId="77777777" w:rsidR="00A3444B" w:rsidRPr="00841F54" w:rsidRDefault="00A3444B" w:rsidP="00E22A9D">
      <w:pPr>
        <w:rPr>
          <w:rFonts w:eastAsiaTheme="minorHAnsi" w:cstheme="minorBidi"/>
        </w:rPr>
      </w:pPr>
      <w:r w:rsidRPr="00841F54">
        <w:rPr>
          <w:rFonts w:eastAsiaTheme="minorHAnsi" w:cstheme="minorBidi"/>
        </w:rPr>
        <w:t>Select PACKAGE</w:t>
      </w:r>
      <w:proofErr w:type="gramStart"/>
      <w:r w:rsidRPr="00841F54">
        <w:rPr>
          <w:rFonts w:eastAsiaTheme="minorHAnsi" w:cstheme="minorBidi"/>
        </w:rPr>
        <w:t>:[</w:t>
      </w:r>
      <w:proofErr w:type="gramEnd"/>
      <w:r w:rsidRPr="00841F54">
        <w:rPr>
          <w:rFonts w:eastAsiaTheme="minorHAnsi" w:cstheme="minorBidi"/>
        </w:rPr>
        <w:t>ENTER]</w:t>
      </w:r>
    </w:p>
    <w:p w14:paraId="078C8246" w14:textId="77777777" w:rsidR="00A3444B" w:rsidRPr="00841F54" w:rsidRDefault="00A3444B" w:rsidP="00E22A9D">
      <w:pPr>
        <w:rPr>
          <w:rFonts w:eastAsiaTheme="minorHAnsi" w:cstheme="minorBidi"/>
        </w:rPr>
      </w:pPr>
      <w:r w:rsidRPr="00841F54">
        <w:rPr>
          <w:rFonts w:eastAsiaTheme="minorHAnsi" w:cstheme="minorBidi"/>
        </w:rPr>
        <w:t>SITE PART OF VISIT ID</w:t>
      </w:r>
      <w:proofErr w:type="gramStart"/>
      <w:r w:rsidRPr="00841F54">
        <w:rPr>
          <w:rFonts w:eastAsiaTheme="minorHAnsi" w:cstheme="minorBidi"/>
        </w:rPr>
        <w:t>: ??</w:t>
      </w:r>
      <w:proofErr w:type="gramEnd"/>
    </w:p>
    <w:p w14:paraId="078C8247" w14:textId="77777777" w:rsidR="00A3444B" w:rsidRPr="00841F54" w:rsidRDefault="00A3444B" w:rsidP="00E22A9D">
      <w:pPr>
        <w:rPr>
          <w:rFonts w:eastAsiaTheme="minorHAnsi" w:cstheme="minorBidi"/>
        </w:rPr>
      </w:pPr>
      <w:r w:rsidRPr="00841F54">
        <w:rPr>
          <w:rFonts w:eastAsiaTheme="minorHAnsi" w:cstheme="minorBidi"/>
        </w:rPr>
        <w:t xml:space="preserve">     This is a three letter identifier for this computer system that is </w:t>
      </w:r>
    </w:p>
    <w:p w14:paraId="078C8248"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unique</w:t>
      </w:r>
      <w:proofErr w:type="gramEnd"/>
      <w:r w:rsidRPr="00841F54">
        <w:rPr>
          <w:rFonts w:eastAsiaTheme="minorHAnsi" w:cstheme="minorBidi"/>
        </w:rPr>
        <w:t xml:space="preserve"> in the VA, or "TEST" of a test account. This is appended after a </w:t>
      </w:r>
    </w:p>
    <w:p w14:paraId="078C8249" w14:textId="77777777" w:rsidR="00A3444B" w:rsidRPr="00841F54" w:rsidRDefault="00A3444B" w:rsidP="00E22A9D">
      <w:pPr>
        <w:rPr>
          <w:rFonts w:eastAsiaTheme="minorHAnsi" w:cstheme="minorBidi"/>
        </w:rPr>
      </w:pPr>
      <w:r w:rsidRPr="00841F54">
        <w:rPr>
          <w:rFonts w:eastAsiaTheme="minorHAnsi" w:cstheme="minorBidi"/>
        </w:rPr>
        <w:t xml:space="preserve">     "-" onto the sequence number to form the unique Visit Id in the VA </w:t>
      </w:r>
    </w:p>
    <w:p w14:paraId="078C824A"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system</w:t>
      </w:r>
      <w:proofErr w:type="gramEnd"/>
      <w:r w:rsidRPr="00841F54">
        <w:rPr>
          <w:rFonts w:eastAsiaTheme="minorHAnsi" w:cstheme="minorBidi"/>
        </w:rPr>
        <w:t xml:space="preserve">.  It is important that this is set to the correct value and not </w:t>
      </w:r>
    </w:p>
    <w:p w14:paraId="078C824B"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changed</w:t>
      </w:r>
      <w:proofErr w:type="gramEnd"/>
      <w:r w:rsidRPr="00841F54">
        <w:rPr>
          <w:rFonts w:eastAsiaTheme="minorHAnsi" w:cstheme="minorBidi"/>
        </w:rPr>
        <w:t>.</w:t>
      </w:r>
    </w:p>
    <w:p w14:paraId="078C824C" w14:textId="77777777" w:rsidR="00A3444B" w:rsidRPr="00841F54" w:rsidRDefault="00A3444B" w:rsidP="00E22A9D">
      <w:pPr>
        <w:rPr>
          <w:rFonts w:eastAsiaTheme="minorHAnsi" w:cstheme="minorBidi"/>
        </w:rPr>
      </w:pPr>
      <w:r w:rsidRPr="00841F54">
        <w:rPr>
          <w:rFonts w:eastAsiaTheme="minorHAnsi" w:cstheme="minorBidi"/>
        </w:rPr>
        <w:lastRenderedPageBreak/>
        <w:t>Choose from:</w:t>
      </w:r>
    </w:p>
    <w:p w14:paraId="078C824D" w14:textId="77777777" w:rsidR="00A3444B" w:rsidRPr="00841F54" w:rsidRDefault="00A3444B" w:rsidP="00E22A9D">
      <w:pPr>
        <w:rPr>
          <w:rFonts w:eastAsiaTheme="minorHAnsi" w:cstheme="minorBidi"/>
        </w:rPr>
      </w:pPr>
      <w:r w:rsidRPr="00841F54">
        <w:rPr>
          <w:rFonts w:eastAsiaTheme="minorHAnsi" w:cstheme="minorBidi"/>
        </w:rPr>
        <w:t xml:space="preserve">   ALBANY, NY      ALN</w:t>
      </w:r>
    </w:p>
    <w:p w14:paraId="078C824E" w14:textId="77777777" w:rsidR="00A3444B" w:rsidRPr="00841F54" w:rsidRDefault="00A3444B" w:rsidP="00E22A9D">
      <w:pPr>
        <w:rPr>
          <w:rFonts w:eastAsiaTheme="minorHAnsi" w:cstheme="minorBidi"/>
        </w:rPr>
      </w:pPr>
      <w:r w:rsidRPr="00841F54">
        <w:rPr>
          <w:rFonts w:eastAsiaTheme="minorHAnsi" w:cstheme="minorBidi"/>
        </w:rPr>
        <w:t xml:space="preserve">   ALBUQUERQUE, NM      ALB</w:t>
      </w:r>
    </w:p>
    <w:p w14:paraId="078C824F" w14:textId="77777777" w:rsidR="00A3444B" w:rsidRPr="00841F54" w:rsidRDefault="00A3444B" w:rsidP="00E22A9D">
      <w:pPr>
        <w:rPr>
          <w:rFonts w:eastAsiaTheme="minorHAnsi" w:cstheme="minorBidi"/>
        </w:rPr>
      </w:pPr>
      <w:r w:rsidRPr="00841F54">
        <w:rPr>
          <w:rFonts w:eastAsiaTheme="minorHAnsi" w:cstheme="minorBidi"/>
        </w:rPr>
        <w:t xml:space="preserve">   ALEXANDRIA, LA      ALX</w:t>
      </w:r>
    </w:p>
    <w:p w14:paraId="078C8250" w14:textId="77777777" w:rsidR="00A3444B" w:rsidRPr="00841F54" w:rsidRDefault="00A3444B" w:rsidP="00E22A9D">
      <w:pPr>
        <w:rPr>
          <w:rFonts w:eastAsiaTheme="minorHAnsi" w:cstheme="minorBidi"/>
        </w:rPr>
      </w:pPr>
      <w:r w:rsidRPr="00841F54">
        <w:rPr>
          <w:rFonts w:eastAsiaTheme="minorHAnsi" w:cstheme="minorBidi"/>
        </w:rPr>
        <w:t xml:space="preserve">   ALLEN PARK, MI      ALL     (continuing to display all sites)</w:t>
      </w:r>
    </w:p>
    <w:p w14:paraId="078C8251" w14:textId="77777777" w:rsidR="00A3444B" w:rsidRPr="00841F54" w:rsidRDefault="00A3444B" w:rsidP="00E22A9D">
      <w:pPr>
        <w:rPr>
          <w:rFonts w:eastAsiaTheme="minorHAnsi" w:cstheme="minorBidi"/>
        </w:rPr>
      </w:pPr>
      <w:r w:rsidRPr="00841F54">
        <w:rPr>
          <w:rFonts w:eastAsiaTheme="minorHAnsi" w:cstheme="minorBidi"/>
        </w:rPr>
        <w:t>Select VISIT TRACKING PARAMETERS NAME</w:t>
      </w:r>
      <w:proofErr w:type="gramStart"/>
      <w:r w:rsidRPr="00841F54">
        <w:rPr>
          <w:rFonts w:eastAsiaTheme="minorHAnsi" w:cstheme="minorBidi"/>
        </w:rPr>
        <w:t>:[</w:t>
      </w:r>
      <w:proofErr w:type="gramEnd"/>
      <w:r w:rsidRPr="00841F54">
        <w:rPr>
          <w:rFonts w:eastAsiaTheme="minorHAnsi" w:cstheme="minorBidi"/>
        </w:rPr>
        <w:t>ENTER]</w:t>
      </w:r>
    </w:p>
    <w:p w14:paraId="078C8252"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Create a PXCA PCE ERROR BULLETIN mail group in MAIL GROUP file (#3.8):</w:t>
      </w:r>
    </w:p>
    <w:p w14:paraId="078C8253" w14:textId="77777777" w:rsidR="00A3444B" w:rsidRPr="00841F54" w:rsidRDefault="00A3444B" w:rsidP="00E22A9D">
      <w:pPr>
        <w:rPr>
          <w:rFonts w:eastAsiaTheme="minorHAnsi" w:cstheme="minorBidi"/>
        </w:rPr>
      </w:pPr>
      <w:r w:rsidRPr="00841F54">
        <w:rPr>
          <w:rFonts w:eastAsiaTheme="minorHAnsi" w:cstheme="minorBidi"/>
        </w:rPr>
        <w:t>&gt;D P^DI</w:t>
      </w:r>
    </w:p>
    <w:p w14:paraId="2B5109C1" w14:textId="77777777" w:rsidR="00E22A9D" w:rsidRPr="00841F54" w:rsidRDefault="00E22A9D" w:rsidP="00E22A9D">
      <w:pPr>
        <w:rPr>
          <w:rFonts w:eastAsiaTheme="minorHAnsi" w:cstheme="minorBidi"/>
        </w:rPr>
      </w:pPr>
      <w:r w:rsidRPr="00841F54">
        <w:rPr>
          <w:rFonts w:eastAsiaTheme="minorHAnsi" w:cstheme="minorBidi"/>
        </w:rPr>
        <w:br w:type="page"/>
      </w:r>
    </w:p>
    <w:p w14:paraId="078C8255" w14:textId="622472B2" w:rsidR="00A3444B" w:rsidRPr="00841F54" w:rsidRDefault="00A3444B" w:rsidP="00AB4E01">
      <w:pPr>
        <w:jc w:val="center"/>
        <w:rPr>
          <w:rFonts w:eastAsiaTheme="minorHAnsi" w:cstheme="minorBidi"/>
          <w:b/>
          <w:sz w:val="28"/>
          <w:u w:val="single"/>
        </w:rPr>
      </w:pPr>
      <w:r w:rsidRPr="00841F54">
        <w:rPr>
          <w:rFonts w:eastAsiaTheme="minorHAnsi" w:cstheme="minorBidi"/>
          <w:b/>
          <w:sz w:val="28"/>
          <w:u w:val="single"/>
        </w:rPr>
        <w:lastRenderedPageBreak/>
        <w:t xml:space="preserve">VA </w:t>
      </w:r>
      <w:proofErr w:type="spellStart"/>
      <w:r w:rsidRPr="00841F54">
        <w:rPr>
          <w:rFonts w:eastAsiaTheme="minorHAnsi" w:cstheme="minorBidi"/>
          <w:b/>
          <w:sz w:val="28"/>
          <w:u w:val="single"/>
        </w:rPr>
        <w:t>FileMan</w:t>
      </w:r>
      <w:proofErr w:type="spellEnd"/>
      <w:r w:rsidRPr="00841F54">
        <w:rPr>
          <w:rFonts w:eastAsiaTheme="minorHAnsi" w:cstheme="minorBidi"/>
          <w:b/>
          <w:sz w:val="28"/>
          <w:u w:val="single"/>
        </w:rPr>
        <w:t xml:space="preserve"> 20.0</w:t>
      </w:r>
    </w:p>
    <w:p w14:paraId="078C8257"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59" w14:textId="77777777" w:rsidR="00A3444B" w:rsidRPr="00841F54" w:rsidRDefault="00A3444B" w:rsidP="00E22A9D">
      <w:pPr>
        <w:rPr>
          <w:rFonts w:eastAsiaTheme="minorHAnsi" w:cstheme="minorBidi"/>
        </w:rPr>
      </w:pPr>
      <w:r w:rsidRPr="00841F54">
        <w:rPr>
          <w:rFonts w:eastAsiaTheme="minorHAnsi" w:cstheme="minorBidi"/>
        </w:rPr>
        <w:t>INPUT TO WHAT FILE: MAIL GROUP// [ENTER]</w:t>
      </w:r>
    </w:p>
    <w:p w14:paraId="078C825A" w14:textId="77777777" w:rsidR="00A3444B" w:rsidRPr="00841F54" w:rsidRDefault="00A3444B" w:rsidP="00E22A9D">
      <w:pPr>
        <w:rPr>
          <w:rFonts w:eastAsiaTheme="minorHAnsi" w:cstheme="minorBidi"/>
        </w:rPr>
      </w:pPr>
      <w:r w:rsidRPr="00841F54">
        <w:rPr>
          <w:rFonts w:eastAsiaTheme="minorHAnsi" w:cstheme="minorBidi"/>
        </w:rPr>
        <w:t>EDIT WHICH FIELD: ALL// [ENTER]</w:t>
      </w:r>
    </w:p>
    <w:p w14:paraId="078C825C" w14:textId="77777777" w:rsidR="00A3444B" w:rsidRPr="00841F54" w:rsidRDefault="00A3444B" w:rsidP="00E22A9D">
      <w:pPr>
        <w:rPr>
          <w:rFonts w:eastAsiaTheme="minorHAnsi" w:cstheme="minorBidi"/>
        </w:rPr>
      </w:pPr>
      <w:r w:rsidRPr="00841F54">
        <w:rPr>
          <w:rFonts w:eastAsiaTheme="minorHAnsi" w:cstheme="minorBidi"/>
        </w:rPr>
        <w:t>Select MAIL GROUP NAME: PXCA PCE ERROR BULLETIN</w:t>
      </w:r>
    </w:p>
    <w:p w14:paraId="078C825D" w14:textId="77777777" w:rsidR="00A3444B" w:rsidRPr="00841F54" w:rsidRDefault="00A3444B" w:rsidP="00E22A9D">
      <w:pPr>
        <w:rPr>
          <w:rFonts w:eastAsiaTheme="minorHAnsi" w:cstheme="minorBidi"/>
        </w:rPr>
      </w:pPr>
      <w:r w:rsidRPr="00841F54">
        <w:rPr>
          <w:rFonts w:eastAsiaTheme="minorHAnsi" w:cstheme="minorBidi"/>
        </w:rPr>
        <w:t xml:space="preserve">  ARE YOU ADDING 'PXCA PCE ERROR BULLETIN' AS</w:t>
      </w:r>
    </w:p>
    <w:p w14:paraId="078C825E" w14:textId="77777777" w:rsidR="00A3444B" w:rsidRPr="00841F54" w:rsidRDefault="00A3444B" w:rsidP="00E22A9D">
      <w:pPr>
        <w:rPr>
          <w:rFonts w:eastAsiaTheme="minorHAnsi" w:cstheme="minorBidi"/>
        </w:rPr>
      </w:pPr>
      <w:r w:rsidRPr="00841F54">
        <w:rPr>
          <w:rFonts w:eastAsiaTheme="minorHAnsi" w:cstheme="minorBidi"/>
        </w:rPr>
        <w:t xml:space="preserve">    A NEW MAIL GROUP (THE 65TH)? </w:t>
      </w:r>
      <w:proofErr w:type="gramStart"/>
      <w:r w:rsidRPr="00841F54">
        <w:rPr>
          <w:rFonts w:eastAsiaTheme="minorHAnsi" w:cstheme="minorBidi"/>
        </w:rPr>
        <w:t>Y  (</w:t>
      </w:r>
      <w:proofErr w:type="gramEnd"/>
      <w:r w:rsidRPr="00841F54">
        <w:rPr>
          <w:rFonts w:eastAsiaTheme="minorHAnsi" w:cstheme="minorBidi"/>
        </w:rPr>
        <w:t>YES)</w:t>
      </w:r>
    </w:p>
    <w:p w14:paraId="078C825F" w14:textId="77777777" w:rsidR="00A3444B" w:rsidRPr="00841F54" w:rsidRDefault="00A3444B" w:rsidP="00E22A9D">
      <w:pPr>
        <w:rPr>
          <w:rFonts w:eastAsiaTheme="minorHAnsi" w:cstheme="minorBidi"/>
        </w:rPr>
      </w:pPr>
      <w:r w:rsidRPr="00841F54">
        <w:rPr>
          <w:rFonts w:eastAsiaTheme="minorHAnsi" w:cstheme="minorBidi"/>
        </w:rPr>
        <w:t>Select MEMBER: USER</w:t>
      </w:r>
      <w:proofErr w:type="gramStart"/>
      <w:r w:rsidRPr="00841F54">
        <w:rPr>
          <w:rFonts w:eastAsiaTheme="minorHAnsi" w:cstheme="minorBidi"/>
        </w:rPr>
        <w:t>,JOE</w:t>
      </w:r>
      <w:proofErr w:type="gramEnd"/>
    </w:p>
    <w:p w14:paraId="078C8260" w14:textId="77777777" w:rsidR="00A3444B" w:rsidRPr="00841F54" w:rsidRDefault="00A3444B" w:rsidP="00E22A9D">
      <w:pPr>
        <w:rPr>
          <w:rFonts w:eastAsiaTheme="minorHAnsi" w:cstheme="minorBidi"/>
        </w:rPr>
      </w:pPr>
      <w:r w:rsidRPr="00841F54">
        <w:rPr>
          <w:rFonts w:eastAsiaTheme="minorHAnsi" w:cstheme="minorBidi"/>
        </w:rPr>
        <w:t xml:space="preserve"> ARE YOU ADDING 'USER</w:t>
      </w:r>
      <w:proofErr w:type="gramStart"/>
      <w:r w:rsidRPr="00841F54">
        <w:rPr>
          <w:rFonts w:eastAsiaTheme="minorHAnsi" w:cstheme="minorBidi"/>
        </w:rPr>
        <w:t>,JOE'</w:t>
      </w:r>
      <w:proofErr w:type="gramEnd"/>
      <w:r w:rsidRPr="00841F54">
        <w:rPr>
          <w:rFonts w:eastAsiaTheme="minorHAnsi" w:cstheme="minorBidi"/>
        </w:rPr>
        <w:t xml:space="preserve"> AS A NEW MEM (THE 1ST FOR THIS MAIL GROUP)?Y(YES)</w:t>
      </w:r>
    </w:p>
    <w:p w14:paraId="078C8261" w14:textId="77777777" w:rsidR="00A3444B" w:rsidRPr="00841F54" w:rsidRDefault="00A3444B" w:rsidP="00E22A9D">
      <w:pPr>
        <w:rPr>
          <w:rFonts w:eastAsiaTheme="minorHAnsi" w:cstheme="minorBidi"/>
        </w:rPr>
      </w:pPr>
      <w:r w:rsidRPr="00841F54">
        <w:rPr>
          <w:rFonts w:eastAsiaTheme="minorHAnsi" w:cstheme="minorBidi"/>
        </w:rPr>
        <w:t>Select MEMBER: [ENTER]</w:t>
      </w:r>
    </w:p>
    <w:p w14:paraId="078C8262" w14:textId="77777777" w:rsidR="00A3444B" w:rsidRPr="00841F54" w:rsidRDefault="00A3444B" w:rsidP="00E22A9D">
      <w:pPr>
        <w:rPr>
          <w:rFonts w:eastAsiaTheme="minorHAnsi" w:cstheme="minorBidi"/>
        </w:rPr>
      </w:pPr>
      <w:r w:rsidRPr="00841F54">
        <w:rPr>
          <w:rFonts w:eastAsiaTheme="minorHAnsi" w:cstheme="minorBidi"/>
        </w:rPr>
        <w:t>DESCRIPTION:</w:t>
      </w:r>
    </w:p>
    <w:p w14:paraId="078C8263"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1&gt;A mail group to send error bulletin messages from PXCA.</w:t>
      </w:r>
      <w:proofErr w:type="gramEnd"/>
    </w:p>
    <w:p w14:paraId="078C8264"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2&gt;Used by "PXCA PCE ERROR BULLETIN" bulletin.</w:t>
      </w:r>
      <w:proofErr w:type="gramEnd"/>
    </w:p>
    <w:p w14:paraId="078C8265" w14:textId="77777777" w:rsidR="00A3444B" w:rsidRPr="00841F54" w:rsidRDefault="00A3444B" w:rsidP="00E22A9D">
      <w:pPr>
        <w:rPr>
          <w:rFonts w:eastAsiaTheme="minorHAnsi" w:cstheme="minorBidi"/>
        </w:rPr>
      </w:pPr>
      <w:r w:rsidRPr="00841F54">
        <w:rPr>
          <w:rFonts w:eastAsiaTheme="minorHAnsi" w:cstheme="minorBidi"/>
        </w:rPr>
        <w:t xml:space="preserve">  3</w:t>
      </w:r>
      <w:proofErr w:type="gramStart"/>
      <w:r w:rsidRPr="00841F54">
        <w:rPr>
          <w:rFonts w:eastAsiaTheme="minorHAnsi" w:cstheme="minorBidi"/>
        </w:rPr>
        <w:t>&gt;[</w:t>
      </w:r>
      <w:proofErr w:type="gramEnd"/>
      <w:r w:rsidRPr="00841F54">
        <w:rPr>
          <w:rFonts w:eastAsiaTheme="minorHAnsi" w:cstheme="minorBidi"/>
        </w:rPr>
        <w:t>ENTER]</w:t>
      </w:r>
    </w:p>
    <w:p w14:paraId="078C8266" w14:textId="77777777" w:rsidR="00A3444B" w:rsidRPr="00841F54" w:rsidRDefault="00A3444B" w:rsidP="00E22A9D">
      <w:pPr>
        <w:rPr>
          <w:rFonts w:eastAsiaTheme="minorHAnsi" w:cstheme="minorBidi"/>
        </w:rPr>
      </w:pPr>
      <w:r w:rsidRPr="00841F54">
        <w:rPr>
          <w:rFonts w:eastAsiaTheme="minorHAnsi" w:cstheme="minorBidi"/>
        </w:rPr>
        <w:t>EDIT Option: [ENTER]</w:t>
      </w:r>
    </w:p>
    <w:p w14:paraId="078C8267" w14:textId="77777777" w:rsidR="00A3444B" w:rsidRPr="00841F54" w:rsidRDefault="00A3444B" w:rsidP="00E22A9D">
      <w:pPr>
        <w:rPr>
          <w:rFonts w:eastAsiaTheme="minorHAnsi" w:cstheme="minorBidi"/>
        </w:rPr>
      </w:pPr>
      <w:r w:rsidRPr="00841F54">
        <w:rPr>
          <w:rFonts w:eastAsiaTheme="minorHAnsi" w:cstheme="minorBidi"/>
        </w:rPr>
        <w:t xml:space="preserve">TYPE: </w:t>
      </w:r>
      <w:proofErr w:type="gramStart"/>
      <w:r w:rsidRPr="00841F54">
        <w:rPr>
          <w:rFonts w:eastAsiaTheme="minorHAnsi" w:cstheme="minorBidi"/>
        </w:rPr>
        <w:t>PU  public</w:t>
      </w:r>
      <w:proofErr w:type="gramEnd"/>
    </w:p>
    <w:p w14:paraId="078C8268" w14:textId="77777777" w:rsidR="00A3444B" w:rsidRPr="00841F54" w:rsidRDefault="00A3444B" w:rsidP="00E22A9D">
      <w:pPr>
        <w:rPr>
          <w:rFonts w:eastAsiaTheme="minorHAnsi" w:cstheme="minorBidi"/>
        </w:rPr>
      </w:pPr>
      <w:r w:rsidRPr="00841F54">
        <w:rPr>
          <w:rFonts w:eastAsiaTheme="minorHAnsi" w:cstheme="minorBidi"/>
        </w:rPr>
        <w:t>ORGANIZER</w:t>
      </w:r>
      <w:proofErr w:type="gramStart"/>
      <w:r w:rsidRPr="00841F54">
        <w:rPr>
          <w:rFonts w:eastAsiaTheme="minorHAnsi" w:cstheme="minorBidi"/>
        </w:rPr>
        <w:t>:[</w:t>
      </w:r>
      <w:proofErr w:type="gramEnd"/>
      <w:r w:rsidRPr="00841F54">
        <w:rPr>
          <w:rFonts w:eastAsiaTheme="minorHAnsi" w:cstheme="minorBidi"/>
        </w:rPr>
        <w:t>ENTER]</w:t>
      </w:r>
    </w:p>
    <w:p w14:paraId="078C8269" w14:textId="77777777" w:rsidR="00A3444B" w:rsidRPr="00841F54" w:rsidRDefault="00A3444B" w:rsidP="00E22A9D">
      <w:pPr>
        <w:rPr>
          <w:rFonts w:eastAsiaTheme="minorHAnsi" w:cstheme="minorBidi"/>
        </w:rPr>
      </w:pPr>
      <w:r w:rsidRPr="00841F54">
        <w:rPr>
          <w:rFonts w:eastAsiaTheme="minorHAnsi" w:cstheme="minorBidi"/>
        </w:rPr>
        <w:t>COORDINATOR: USER</w:t>
      </w:r>
      <w:proofErr w:type="gramStart"/>
      <w:r w:rsidRPr="00841F54">
        <w:rPr>
          <w:rFonts w:eastAsiaTheme="minorHAnsi" w:cstheme="minorBidi"/>
        </w:rPr>
        <w:t>,ANOTHER</w:t>
      </w:r>
      <w:proofErr w:type="gramEnd"/>
      <w:r w:rsidRPr="00841F54">
        <w:rPr>
          <w:rFonts w:eastAsiaTheme="minorHAnsi" w:cstheme="minorBidi"/>
        </w:rPr>
        <w:t>//[ENTER]</w:t>
      </w:r>
    </w:p>
    <w:p w14:paraId="078C826A" w14:textId="77777777" w:rsidR="00A3444B" w:rsidRPr="00841F54" w:rsidRDefault="00A3444B" w:rsidP="00E22A9D">
      <w:pPr>
        <w:rPr>
          <w:rFonts w:eastAsiaTheme="minorHAnsi" w:cstheme="minorBidi"/>
        </w:rPr>
      </w:pPr>
      <w:r w:rsidRPr="00841F54">
        <w:rPr>
          <w:rFonts w:eastAsiaTheme="minorHAnsi" w:cstheme="minorBidi"/>
        </w:rPr>
        <w:t>Select AUTHORIZED SENDER</w:t>
      </w:r>
      <w:proofErr w:type="gramStart"/>
      <w:r w:rsidRPr="00841F54">
        <w:rPr>
          <w:rFonts w:eastAsiaTheme="minorHAnsi" w:cstheme="minorBidi"/>
        </w:rPr>
        <w:t>:[</w:t>
      </w:r>
      <w:proofErr w:type="gramEnd"/>
      <w:r w:rsidRPr="00841F54">
        <w:rPr>
          <w:rFonts w:eastAsiaTheme="minorHAnsi" w:cstheme="minorBidi"/>
        </w:rPr>
        <w:t>ENTER]</w:t>
      </w:r>
    </w:p>
    <w:p w14:paraId="078C826B" w14:textId="77777777" w:rsidR="00A3444B" w:rsidRPr="00841F54" w:rsidRDefault="00A3444B" w:rsidP="00E22A9D">
      <w:pPr>
        <w:rPr>
          <w:rFonts w:eastAsiaTheme="minorHAnsi" w:cstheme="minorBidi"/>
        </w:rPr>
      </w:pPr>
      <w:r w:rsidRPr="00841F54">
        <w:rPr>
          <w:rFonts w:eastAsiaTheme="minorHAnsi" w:cstheme="minorBidi"/>
        </w:rPr>
        <w:t>ALLOW SELF ENROLLMENT</w:t>
      </w:r>
      <w:proofErr w:type="gramStart"/>
      <w:r w:rsidRPr="00841F54">
        <w:rPr>
          <w:rFonts w:eastAsiaTheme="minorHAnsi" w:cstheme="minorBidi"/>
        </w:rPr>
        <w:t>?:</w:t>
      </w:r>
      <w:proofErr w:type="gramEnd"/>
      <w:r w:rsidRPr="00841F54">
        <w:rPr>
          <w:rFonts w:eastAsiaTheme="minorHAnsi" w:cstheme="minorBidi"/>
        </w:rPr>
        <w:t xml:space="preserve"> NO</w:t>
      </w:r>
    </w:p>
    <w:p w14:paraId="078C826C" w14:textId="77777777" w:rsidR="00A3444B" w:rsidRPr="00841F54" w:rsidRDefault="00A3444B" w:rsidP="00E22A9D">
      <w:pPr>
        <w:rPr>
          <w:rFonts w:eastAsiaTheme="minorHAnsi" w:cstheme="minorBidi"/>
        </w:rPr>
      </w:pPr>
      <w:r w:rsidRPr="00841F54">
        <w:rPr>
          <w:rFonts w:eastAsiaTheme="minorHAnsi" w:cstheme="minorBidi"/>
        </w:rPr>
        <w:t>REFERENCE COUNT</w:t>
      </w:r>
      <w:proofErr w:type="gramStart"/>
      <w:r w:rsidRPr="00841F54">
        <w:rPr>
          <w:rFonts w:eastAsiaTheme="minorHAnsi" w:cstheme="minorBidi"/>
        </w:rPr>
        <w:t>:[</w:t>
      </w:r>
      <w:proofErr w:type="gramEnd"/>
      <w:r w:rsidRPr="00841F54">
        <w:rPr>
          <w:rFonts w:eastAsiaTheme="minorHAnsi" w:cstheme="minorBidi"/>
        </w:rPr>
        <w:t>ENTER]</w:t>
      </w:r>
    </w:p>
    <w:p w14:paraId="078C826D" w14:textId="77777777" w:rsidR="00A3444B" w:rsidRPr="00841F54" w:rsidRDefault="00A3444B" w:rsidP="00E22A9D">
      <w:pPr>
        <w:rPr>
          <w:rFonts w:eastAsiaTheme="minorHAnsi" w:cstheme="minorBidi"/>
        </w:rPr>
      </w:pPr>
      <w:r w:rsidRPr="00841F54">
        <w:rPr>
          <w:rFonts w:eastAsiaTheme="minorHAnsi" w:cstheme="minorBidi"/>
        </w:rPr>
        <w:t>LAST REFERENCED</w:t>
      </w:r>
      <w:proofErr w:type="gramStart"/>
      <w:r w:rsidRPr="00841F54">
        <w:rPr>
          <w:rFonts w:eastAsiaTheme="minorHAnsi" w:cstheme="minorBidi"/>
        </w:rPr>
        <w:t>:[</w:t>
      </w:r>
      <w:proofErr w:type="gramEnd"/>
      <w:r w:rsidRPr="00841F54">
        <w:rPr>
          <w:rFonts w:eastAsiaTheme="minorHAnsi" w:cstheme="minorBidi"/>
        </w:rPr>
        <w:t>ENTER]</w:t>
      </w:r>
    </w:p>
    <w:p w14:paraId="078C826E" w14:textId="77777777" w:rsidR="00A3444B" w:rsidRPr="00841F54" w:rsidRDefault="00A3444B" w:rsidP="00E22A9D">
      <w:pPr>
        <w:rPr>
          <w:rFonts w:eastAsiaTheme="minorHAnsi" w:cstheme="minorBidi"/>
        </w:rPr>
      </w:pPr>
      <w:r w:rsidRPr="00841F54">
        <w:rPr>
          <w:rFonts w:eastAsiaTheme="minorHAnsi" w:cstheme="minorBidi"/>
        </w:rPr>
        <w:t>RESTRICTIONS: LOCAL</w:t>
      </w:r>
    </w:p>
    <w:p w14:paraId="078C826F" w14:textId="77777777" w:rsidR="00A3444B" w:rsidRPr="00841F54" w:rsidRDefault="00A3444B" w:rsidP="00E22A9D">
      <w:pPr>
        <w:rPr>
          <w:rFonts w:eastAsiaTheme="minorHAnsi" w:cstheme="minorBidi"/>
        </w:rPr>
      </w:pPr>
      <w:r w:rsidRPr="00841F54">
        <w:rPr>
          <w:rFonts w:eastAsiaTheme="minorHAnsi" w:cstheme="minorBidi"/>
        </w:rPr>
        <w:t>Select MEMBER GROUP NAME</w:t>
      </w:r>
      <w:proofErr w:type="gramStart"/>
      <w:r w:rsidRPr="00841F54">
        <w:rPr>
          <w:rFonts w:eastAsiaTheme="minorHAnsi" w:cstheme="minorBidi"/>
        </w:rPr>
        <w:t>:[</w:t>
      </w:r>
      <w:proofErr w:type="gramEnd"/>
      <w:r w:rsidRPr="00841F54">
        <w:rPr>
          <w:rFonts w:eastAsiaTheme="minorHAnsi" w:cstheme="minorBidi"/>
        </w:rPr>
        <w:t>ENTER]</w:t>
      </w:r>
    </w:p>
    <w:p w14:paraId="078C8270" w14:textId="77777777" w:rsidR="00A3444B" w:rsidRPr="00841F54" w:rsidRDefault="00A3444B" w:rsidP="00E22A9D">
      <w:pPr>
        <w:rPr>
          <w:rFonts w:eastAsiaTheme="minorHAnsi" w:cstheme="minorBidi"/>
        </w:rPr>
      </w:pPr>
      <w:r w:rsidRPr="00841F54">
        <w:rPr>
          <w:rFonts w:eastAsiaTheme="minorHAnsi" w:cstheme="minorBidi"/>
        </w:rPr>
        <w:t>Select REMOTE MEMBERS</w:t>
      </w:r>
      <w:proofErr w:type="gramStart"/>
      <w:r w:rsidRPr="00841F54">
        <w:rPr>
          <w:rFonts w:eastAsiaTheme="minorHAnsi" w:cstheme="minorBidi"/>
        </w:rPr>
        <w:t>:[</w:t>
      </w:r>
      <w:proofErr w:type="gramEnd"/>
      <w:r w:rsidRPr="00841F54">
        <w:rPr>
          <w:rFonts w:eastAsiaTheme="minorHAnsi" w:cstheme="minorBidi"/>
        </w:rPr>
        <w:t>ENTER]</w:t>
      </w:r>
    </w:p>
    <w:p w14:paraId="078C8271" w14:textId="77777777" w:rsidR="00A3444B" w:rsidRPr="00841F54" w:rsidRDefault="00A3444B" w:rsidP="00E22A9D">
      <w:pPr>
        <w:rPr>
          <w:rFonts w:eastAsiaTheme="minorHAnsi" w:cstheme="minorBidi"/>
        </w:rPr>
      </w:pPr>
      <w:r w:rsidRPr="00841F54">
        <w:rPr>
          <w:rFonts w:eastAsiaTheme="minorHAnsi" w:cstheme="minorBidi"/>
        </w:rPr>
        <w:t>Select DISTRIBUTION LIST</w:t>
      </w:r>
      <w:proofErr w:type="gramStart"/>
      <w:r w:rsidRPr="00841F54">
        <w:rPr>
          <w:rFonts w:eastAsiaTheme="minorHAnsi" w:cstheme="minorBidi"/>
        </w:rPr>
        <w:t>:[</w:t>
      </w:r>
      <w:proofErr w:type="gramEnd"/>
      <w:r w:rsidRPr="00841F54">
        <w:rPr>
          <w:rFonts w:eastAsiaTheme="minorHAnsi" w:cstheme="minorBidi"/>
        </w:rPr>
        <w:t>ENTER]</w:t>
      </w:r>
    </w:p>
    <w:p w14:paraId="078C8273" w14:textId="77777777" w:rsidR="00A3444B" w:rsidRPr="00841F54" w:rsidRDefault="00A3444B" w:rsidP="00E22A9D">
      <w:pPr>
        <w:rPr>
          <w:rFonts w:eastAsiaTheme="minorHAnsi" w:cstheme="minorBidi"/>
        </w:rPr>
      </w:pPr>
      <w:r w:rsidRPr="00841F54">
        <w:rPr>
          <w:rFonts w:eastAsiaTheme="minorHAnsi" w:cstheme="minorBidi"/>
        </w:rPr>
        <w:t>Select MAIL GROUP NAME</w:t>
      </w:r>
      <w:proofErr w:type="gramStart"/>
      <w:r w:rsidRPr="00841F54">
        <w:rPr>
          <w:rFonts w:eastAsiaTheme="minorHAnsi" w:cstheme="minorBidi"/>
        </w:rPr>
        <w:t>:[</w:t>
      </w:r>
      <w:proofErr w:type="gramEnd"/>
      <w:r w:rsidRPr="00841F54">
        <w:rPr>
          <w:rFonts w:eastAsiaTheme="minorHAnsi" w:cstheme="minorBidi"/>
        </w:rPr>
        <w:t>ENTER]</w:t>
      </w:r>
    </w:p>
    <w:p w14:paraId="078C8275"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77" w14:textId="77777777" w:rsidR="00A3444B" w:rsidRPr="00841F54" w:rsidRDefault="00A3444B" w:rsidP="00E22A9D">
      <w:pPr>
        <w:rPr>
          <w:rFonts w:eastAsiaTheme="minorHAnsi" w:cstheme="minorBidi"/>
        </w:rPr>
      </w:pPr>
      <w:r w:rsidRPr="00841F54">
        <w:rPr>
          <w:rFonts w:eastAsiaTheme="minorHAnsi" w:cstheme="minorBidi"/>
        </w:rPr>
        <w:t>INPUT TO WHAT FILE: MAIL GROUP// BULLETIN      (86 entries)</w:t>
      </w:r>
    </w:p>
    <w:p w14:paraId="078C8278" w14:textId="77777777" w:rsidR="00A3444B" w:rsidRPr="00841F54" w:rsidRDefault="00A3444B" w:rsidP="00E22A9D">
      <w:pPr>
        <w:rPr>
          <w:rFonts w:eastAsiaTheme="minorHAnsi" w:cstheme="minorBidi"/>
        </w:rPr>
      </w:pPr>
      <w:r w:rsidRPr="00841F54">
        <w:rPr>
          <w:rFonts w:eastAsiaTheme="minorHAnsi" w:cstheme="minorBidi"/>
        </w:rPr>
        <w:t>EDIT WHICH FIELD: ALL// MAIL GROUP      (multiple)</w:t>
      </w:r>
    </w:p>
    <w:p w14:paraId="078C8279" w14:textId="77777777" w:rsidR="00A3444B" w:rsidRPr="00841F54" w:rsidRDefault="00A3444B" w:rsidP="00E22A9D">
      <w:pPr>
        <w:rPr>
          <w:rFonts w:eastAsiaTheme="minorHAnsi" w:cstheme="minorBidi"/>
        </w:rPr>
      </w:pPr>
      <w:r w:rsidRPr="00841F54">
        <w:rPr>
          <w:rFonts w:eastAsiaTheme="minorHAnsi" w:cstheme="minorBidi"/>
        </w:rPr>
        <w:t xml:space="preserve">   EDIT WHICH MAIL GROUP SUB-FIELD: ALL// [ENTER]</w:t>
      </w:r>
    </w:p>
    <w:p w14:paraId="078C827A" w14:textId="77777777" w:rsidR="00A3444B" w:rsidRPr="00841F54" w:rsidRDefault="00A3444B" w:rsidP="00E22A9D">
      <w:pPr>
        <w:rPr>
          <w:rFonts w:eastAsiaTheme="minorHAnsi" w:cstheme="minorBidi"/>
        </w:rPr>
      </w:pPr>
      <w:r w:rsidRPr="00841F54">
        <w:rPr>
          <w:rFonts w:eastAsiaTheme="minorHAnsi" w:cstheme="minorBidi"/>
        </w:rPr>
        <w:t>THEN EDIT FIELD</w:t>
      </w:r>
      <w:proofErr w:type="gramStart"/>
      <w:r w:rsidRPr="00841F54">
        <w:rPr>
          <w:rFonts w:eastAsiaTheme="minorHAnsi" w:cstheme="minorBidi"/>
        </w:rPr>
        <w:t>:[</w:t>
      </w:r>
      <w:proofErr w:type="gramEnd"/>
      <w:r w:rsidRPr="00841F54">
        <w:rPr>
          <w:rFonts w:eastAsiaTheme="minorHAnsi" w:cstheme="minorBidi"/>
        </w:rPr>
        <w:t>ENTER]</w:t>
      </w:r>
    </w:p>
    <w:p w14:paraId="078C827B" w14:textId="77777777" w:rsidR="00A3444B" w:rsidRPr="00841F54" w:rsidRDefault="00A3444B" w:rsidP="00E22A9D">
      <w:pPr>
        <w:rPr>
          <w:rFonts w:eastAsiaTheme="minorHAnsi" w:cstheme="minorBidi"/>
        </w:rPr>
      </w:pPr>
    </w:p>
    <w:p w14:paraId="078C827C" w14:textId="77777777" w:rsidR="00A3444B" w:rsidRPr="00841F54" w:rsidRDefault="00A3444B" w:rsidP="00E22A9D">
      <w:pPr>
        <w:rPr>
          <w:rFonts w:eastAsiaTheme="minorHAnsi" w:cstheme="minorBidi"/>
        </w:rPr>
      </w:pPr>
      <w:r w:rsidRPr="00841F54">
        <w:rPr>
          <w:rFonts w:eastAsiaTheme="minorHAnsi" w:cstheme="minorBidi"/>
        </w:rPr>
        <w:t>Select BULLETIN NAME: PXCA PCE ERROR BULLETIN</w:t>
      </w:r>
    </w:p>
    <w:p w14:paraId="078C827D" w14:textId="77777777" w:rsidR="00A3444B" w:rsidRPr="00841F54" w:rsidRDefault="00A3444B" w:rsidP="00E22A9D">
      <w:pPr>
        <w:rPr>
          <w:rFonts w:eastAsiaTheme="minorHAnsi" w:cstheme="minorBidi"/>
        </w:rPr>
      </w:pPr>
      <w:r w:rsidRPr="00841F54">
        <w:rPr>
          <w:rFonts w:eastAsiaTheme="minorHAnsi" w:cstheme="minorBidi"/>
        </w:rPr>
        <w:t>Select MAIL GROUP: PXCA PCE ERROR BULLETIN</w:t>
      </w:r>
    </w:p>
    <w:p w14:paraId="078C827E" w14:textId="1CDAE63A" w:rsidR="00A3444B" w:rsidRPr="00841F54" w:rsidRDefault="00A3444B" w:rsidP="00E22A9D">
      <w:pPr>
        <w:rPr>
          <w:rFonts w:eastAsiaTheme="minorHAnsi" w:cstheme="minorBidi"/>
        </w:rPr>
      </w:pPr>
      <w:r w:rsidRPr="00841F54">
        <w:rPr>
          <w:rFonts w:eastAsiaTheme="minorHAnsi" w:cstheme="minorBidi"/>
        </w:rPr>
        <w:t>ARE YOU ADDING 'PXCA PCE ERROR BULLETIN' AS</w:t>
      </w:r>
    </w:p>
    <w:p w14:paraId="078C827F" w14:textId="77777777" w:rsidR="00A3444B" w:rsidRPr="00841F54" w:rsidRDefault="00A3444B" w:rsidP="00E22A9D">
      <w:pPr>
        <w:rPr>
          <w:rFonts w:eastAsiaTheme="minorHAnsi" w:cstheme="minorBidi"/>
        </w:rPr>
      </w:pPr>
      <w:r w:rsidRPr="00841F54">
        <w:rPr>
          <w:rFonts w:eastAsiaTheme="minorHAnsi" w:cstheme="minorBidi"/>
        </w:rPr>
        <w:t xml:space="preserve">    A NEW MAIL GROUP (THE 1ST FOR THIS BULLETIN)? </w:t>
      </w:r>
      <w:proofErr w:type="gramStart"/>
      <w:r w:rsidRPr="00841F54">
        <w:rPr>
          <w:rFonts w:eastAsiaTheme="minorHAnsi" w:cstheme="minorBidi"/>
        </w:rPr>
        <w:t>Y  (</w:t>
      </w:r>
      <w:proofErr w:type="gramEnd"/>
      <w:r w:rsidRPr="00841F54">
        <w:rPr>
          <w:rFonts w:eastAsiaTheme="minorHAnsi" w:cstheme="minorBidi"/>
        </w:rPr>
        <w:t>YES)</w:t>
      </w:r>
    </w:p>
    <w:p w14:paraId="078C8280" w14:textId="77777777" w:rsidR="00A3444B" w:rsidRPr="00841F54" w:rsidRDefault="00A3444B" w:rsidP="00E22A9D">
      <w:pPr>
        <w:rPr>
          <w:rFonts w:eastAsiaTheme="minorHAnsi" w:cstheme="minorBidi"/>
        </w:rPr>
      </w:pPr>
      <w:r w:rsidRPr="00841F54">
        <w:rPr>
          <w:rFonts w:eastAsiaTheme="minorHAnsi" w:cstheme="minorBidi"/>
        </w:rPr>
        <w:t>Select MAIL GROUP</w:t>
      </w:r>
      <w:proofErr w:type="gramStart"/>
      <w:r w:rsidRPr="00841F54">
        <w:rPr>
          <w:rFonts w:eastAsiaTheme="minorHAnsi" w:cstheme="minorBidi"/>
        </w:rPr>
        <w:t>:[</w:t>
      </w:r>
      <w:proofErr w:type="gramEnd"/>
      <w:r w:rsidRPr="00841F54">
        <w:rPr>
          <w:rFonts w:eastAsiaTheme="minorHAnsi" w:cstheme="minorBidi"/>
        </w:rPr>
        <w:t>ENTER]</w:t>
      </w:r>
    </w:p>
    <w:p w14:paraId="078C8281" w14:textId="77777777" w:rsidR="00A3444B" w:rsidRPr="00841F54" w:rsidRDefault="00A3444B" w:rsidP="00E22A9D">
      <w:pPr>
        <w:rPr>
          <w:rFonts w:eastAsiaTheme="minorHAnsi" w:cstheme="minorBidi"/>
        </w:rPr>
      </w:pPr>
      <w:r w:rsidRPr="00841F54">
        <w:rPr>
          <w:rFonts w:eastAsiaTheme="minorHAnsi" w:cstheme="minorBidi"/>
        </w:rPr>
        <w:t>Select BULLETIN NAME</w:t>
      </w:r>
      <w:proofErr w:type="gramStart"/>
      <w:r w:rsidRPr="00841F54">
        <w:rPr>
          <w:rFonts w:eastAsiaTheme="minorHAnsi" w:cstheme="minorBidi"/>
        </w:rPr>
        <w:t>:[</w:t>
      </w:r>
      <w:proofErr w:type="gramEnd"/>
      <w:r w:rsidRPr="00841F54">
        <w:rPr>
          <w:rFonts w:eastAsiaTheme="minorHAnsi" w:cstheme="minorBidi"/>
        </w:rPr>
        <w:t>ENTER]</w:t>
      </w:r>
    </w:p>
    <w:p w14:paraId="078C8282" w14:textId="77777777" w:rsidR="0046254A" w:rsidRPr="00841F54" w:rsidRDefault="00A3444B" w:rsidP="00E22A9D">
      <w:pPr>
        <w:numPr>
          <w:ilvl w:val="0"/>
          <w:numId w:val="11"/>
        </w:numPr>
        <w:rPr>
          <w:rFonts w:eastAsiaTheme="minorHAnsi" w:cstheme="minorBidi"/>
        </w:rPr>
      </w:pPr>
      <w:r w:rsidRPr="00841F54">
        <w:rPr>
          <w:rFonts w:eastAsiaTheme="minorHAnsi" w:cstheme="minorBidi"/>
        </w:rPr>
        <w:t>Create VSIT CREATE ERROR as a mail group (as described above) adding appropriate members. Visit Tracking sends a message to this mail group when it has an error that prevents it from creating a visit.</w:t>
      </w:r>
    </w:p>
    <w:p w14:paraId="078C8283" w14:textId="77777777" w:rsidR="0046254A" w:rsidRPr="00841F54" w:rsidRDefault="00A3444B" w:rsidP="00E22A9D">
      <w:pPr>
        <w:numPr>
          <w:ilvl w:val="0"/>
          <w:numId w:val="11"/>
        </w:numPr>
        <w:rPr>
          <w:rFonts w:eastAsiaTheme="minorHAnsi" w:cstheme="minorBidi"/>
        </w:rPr>
      </w:pPr>
      <w:r w:rsidRPr="00841F54">
        <w:rPr>
          <w:rFonts w:eastAsiaTheme="minorHAnsi" w:cstheme="minorBidi"/>
        </w:rPr>
        <w:t>Activate PCE components in the Health Summary Component file.</w:t>
      </w:r>
    </w:p>
    <w:p w14:paraId="078C8284" w14:textId="77777777" w:rsidR="00A3444B" w:rsidRPr="00841F54" w:rsidRDefault="00A3444B" w:rsidP="00E22A9D">
      <w:pPr>
        <w:numPr>
          <w:ilvl w:val="0"/>
          <w:numId w:val="11"/>
        </w:numPr>
        <w:rPr>
          <w:rFonts w:eastAsiaTheme="minorHAnsi" w:cstheme="minorBidi"/>
        </w:rPr>
      </w:pPr>
      <w:r w:rsidRPr="00841F54">
        <w:rPr>
          <w:rFonts w:eastAsiaTheme="minorHAnsi" w:cstheme="minorBidi"/>
        </w:rPr>
        <w:t>Implement the PCE Reminder/Maintenance items to appea</w:t>
      </w:r>
      <w:r w:rsidR="0046254A" w:rsidRPr="00841F54">
        <w:rPr>
          <w:rFonts w:eastAsiaTheme="minorHAnsi" w:cstheme="minorBidi"/>
        </w:rPr>
        <w:t>r on Health Summaries.</w:t>
      </w:r>
    </w:p>
    <w:p w14:paraId="078C8285" w14:textId="77777777" w:rsidR="00A3444B" w:rsidRPr="00841F54" w:rsidRDefault="00A3444B" w:rsidP="00E22A9D">
      <w:pPr>
        <w:rPr>
          <w:rFonts w:eastAsiaTheme="minorHAnsi" w:cstheme="minorBidi"/>
        </w:rPr>
      </w:pPr>
      <w:r w:rsidRPr="00841F54">
        <w:rPr>
          <w:rFonts w:eastAsiaTheme="minorHAnsi" w:cstheme="minorBidi"/>
        </w:rPr>
        <w:t>The Clinical Reminders feature of PCE uses a combination of PCE Table Maintenance options, PCE Clinical Reminders options, PCE Taxonomy options, Health Summary Create/Modify Health Summary Type options, and AICS Encounter Form options. The PCE User Manual Appendices document (Appendix A) provides a more detailed description of developing and customizing clinical reminders.</w:t>
      </w:r>
    </w:p>
    <w:p w14:paraId="078C8286" w14:textId="77777777" w:rsidR="00050EE9" w:rsidRPr="00841F54" w:rsidRDefault="00A3444B" w:rsidP="00E22A9D">
      <w:pPr>
        <w:rPr>
          <w:rFonts w:eastAsiaTheme="minorHAnsi" w:cstheme="minorBidi"/>
        </w:rPr>
      </w:pPr>
      <w:r w:rsidRPr="00841F54">
        <w:rPr>
          <w:rFonts w:eastAsiaTheme="minorHAnsi" w:cstheme="minorBidi"/>
        </w:rPr>
        <w:t>Follow the steps below, as applicable, to impl</w:t>
      </w:r>
      <w:r w:rsidR="00050EE9" w:rsidRPr="00841F54">
        <w:rPr>
          <w:rFonts w:eastAsiaTheme="minorHAnsi" w:cstheme="minorBidi"/>
        </w:rPr>
        <w:t>ement Clinical Reminders.</w:t>
      </w:r>
    </w:p>
    <w:p w14:paraId="078C8287" w14:textId="4A8C9416" w:rsidR="00A3444B" w:rsidRPr="00841F54" w:rsidRDefault="00050EE9" w:rsidP="00AB6832">
      <w:pPr>
        <w:pStyle w:val="notes"/>
        <w:rPr>
          <w:rFonts w:eastAsiaTheme="minorHAnsi"/>
        </w:rPr>
      </w:pPr>
      <w:r w:rsidRPr="00841F54">
        <w:rPr>
          <w:rFonts w:eastAsiaTheme="minorHAnsi"/>
        </w:rPr>
        <w:t>N</w:t>
      </w:r>
      <w:r w:rsidR="00413A8A" w:rsidRPr="00841F54">
        <w:rPr>
          <w:rFonts w:eastAsiaTheme="minorHAnsi"/>
        </w:rPr>
        <w:t>ote</w:t>
      </w:r>
      <w:r w:rsidRPr="00841F54">
        <w:rPr>
          <w:rFonts w:eastAsiaTheme="minorHAnsi"/>
        </w:rPr>
        <w:t xml:space="preserve">:  </w:t>
      </w:r>
      <w:r w:rsidR="00A3444B" w:rsidRPr="00841F54">
        <w:rPr>
          <w:rFonts w:eastAsiaTheme="minorHAnsi"/>
        </w:rPr>
        <w:t xml:space="preserve">Most of these steps are optional, to be performed only if you want to modify items to meet site needs. </w:t>
      </w:r>
    </w:p>
    <w:p w14:paraId="078C8288" w14:textId="77777777" w:rsidR="00A3444B" w:rsidRPr="00841F54" w:rsidRDefault="00A3444B" w:rsidP="00E22A9D">
      <w:pPr>
        <w:rPr>
          <w:rFonts w:eastAsiaTheme="minorHAnsi" w:cstheme="minorBidi"/>
        </w:rPr>
      </w:pPr>
      <w:r w:rsidRPr="00841F54">
        <w:rPr>
          <w:rFonts w:eastAsiaTheme="minorHAnsi" w:cstheme="minorBidi"/>
        </w:rPr>
        <w:t>Use the List Reminder Definitions option to print the nationally distributed reminder definitions (both the "VA" and "VA-*" prefixed). Determine if you want to use the distributed definitions.</w:t>
      </w:r>
    </w:p>
    <w:p w14:paraId="078C8289" w14:textId="77777777" w:rsidR="00A3444B" w:rsidRPr="00841F54" w:rsidRDefault="00A3444B" w:rsidP="00E22A9D">
      <w:pPr>
        <w:rPr>
          <w:rFonts w:eastAsiaTheme="minorHAnsi" w:cstheme="minorBidi"/>
        </w:rPr>
      </w:pPr>
      <w:r w:rsidRPr="00841F54">
        <w:rPr>
          <w:rFonts w:eastAsiaTheme="minorHAnsi" w:cstheme="minorBidi"/>
        </w:rPr>
        <w:t>Example of List Reminder Definitions (1st page)</w:t>
      </w:r>
    </w:p>
    <w:p w14:paraId="078C828A" w14:textId="77777777" w:rsidR="00A3444B" w:rsidRPr="00841F54" w:rsidRDefault="00A3444B" w:rsidP="00E22A9D">
      <w:pPr>
        <w:rPr>
          <w:rFonts w:eastAsiaTheme="minorHAnsi" w:cstheme="minorBidi"/>
        </w:rPr>
      </w:pPr>
      <w:r w:rsidRPr="00841F54">
        <w:rPr>
          <w:rFonts w:eastAsiaTheme="minorHAnsi" w:cstheme="minorBidi"/>
        </w:rPr>
        <w:t xml:space="preserve">Select PCE IRM Main Menu Option: </w:t>
      </w:r>
      <w:proofErr w:type="spellStart"/>
      <w:proofErr w:type="gramStart"/>
      <w:r w:rsidRPr="00841F54">
        <w:rPr>
          <w:rFonts w:eastAsiaTheme="minorHAnsi" w:cstheme="minorBidi"/>
        </w:rPr>
        <w:t>rm</w:t>
      </w:r>
      <w:proofErr w:type="spellEnd"/>
      <w:r w:rsidRPr="00841F54">
        <w:rPr>
          <w:rFonts w:eastAsiaTheme="minorHAnsi" w:cstheme="minorBidi"/>
        </w:rPr>
        <w:t xml:space="preserve">  PCE</w:t>
      </w:r>
      <w:proofErr w:type="gramEnd"/>
      <w:r w:rsidRPr="00841F54">
        <w:rPr>
          <w:rFonts w:eastAsiaTheme="minorHAnsi" w:cstheme="minorBidi"/>
        </w:rPr>
        <w:t xml:space="preserve"> Reminder Maintenance Menu</w:t>
      </w:r>
    </w:p>
    <w:p w14:paraId="078C828B" w14:textId="1E4D04F8" w:rsidR="00A3444B" w:rsidRPr="00841F54" w:rsidRDefault="00A3444B" w:rsidP="00E22A9D">
      <w:pPr>
        <w:rPr>
          <w:rFonts w:eastAsiaTheme="minorHAnsi" w:cstheme="minorBidi"/>
        </w:rPr>
      </w:pPr>
      <w:r w:rsidRPr="00841F54">
        <w:rPr>
          <w:rFonts w:eastAsiaTheme="minorHAnsi" w:cstheme="minorBidi"/>
        </w:rPr>
        <w:t xml:space="preserve">   RL </w:t>
      </w:r>
      <w:r w:rsidR="00F71E0A">
        <w:rPr>
          <w:rFonts w:eastAsiaTheme="minorHAnsi" w:cstheme="minorBidi"/>
        </w:rPr>
        <w:tab/>
      </w:r>
      <w:r w:rsidRPr="00841F54">
        <w:rPr>
          <w:rFonts w:eastAsiaTheme="minorHAnsi" w:cstheme="minorBidi"/>
        </w:rPr>
        <w:t>List Reminder Definitions</w:t>
      </w:r>
    </w:p>
    <w:p w14:paraId="078C828C" w14:textId="23962180" w:rsidR="00A3444B" w:rsidRPr="00841F54" w:rsidRDefault="00A3444B" w:rsidP="00E22A9D">
      <w:pPr>
        <w:rPr>
          <w:rFonts w:eastAsiaTheme="minorHAnsi" w:cstheme="minorBidi"/>
        </w:rPr>
      </w:pPr>
      <w:r w:rsidRPr="00841F54">
        <w:rPr>
          <w:rFonts w:eastAsiaTheme="minorHAnsi" w:cstheme="minorBidi"/>
        </w:rPr>
        <w:t xml:space="preserve">   RI  </w:t>
      </w:r>
      <w:r w:rsidR="00F71E0A">
        <w:rPr>
          <w:rFonts w:eastAsiaTheme="minorHAnsi" w:cstheme="minorBidi"/>
        </w:rPr>
        <w:tab/>
      </w:r>
      <w:r w:rsidRPr="00841F54">
        <w:rPr>
          <w:rFonts w:eastAsiaTheme="minorHAnsi" w:cstheme="minorBidi"/>
        </w:rPr>
        <w:t>Inquire about Reminder Item</w:t>
      </w:r>
    </w:p>
    <w:p w14:paraId="078C828D" w14:textId="0541A525" w:rsidR="00A3444B" w:rsidRPr="00841F54" w:rsidRDefault="00A3444B" w:rsidP="00E22A9D">
      <w:pPr>
        <w:rPr>
          <w:rFonts w:eastAsiaTheme="minorHAnsi" w:cstheme="minorBidi"/>
        </w:rPr>
      </w:pPr>
      <w:r w:rsidRPr="00841F54">
        <w:rPr>
          <w:rFonts w:eastAsiaTheme="minorHAnsi" w:cstheme="minorBidi"/>
        </w:rPr>
        <w:t xml:space="preserve">   RE </w:t>
      </w:r>
      <w:r w:rsidR="00F71E0A">
        <w:rPr>
          <w:rFonts w:eastAsiaTheme="minorHAnsi" w:cstheme="minorBidi"/>
        </w:rPr>
        <w:tab/>
      </w:r>
      <w:r w:rsidRPr="00841F54">
        <w:rPr>
          <w:rFonts w:eastAsiaTheme="minorHAnsi" w:cstheme="minorBidi"/>
        </w:rPr>
        <w:t>Add/Edit Reminder Item</w:t>
      </w:r>
    </w:p>
    <w:p w14:paraId="078C828E" w14:textId="01462AEB" w:rsidR="00A3444B" w:rsidRPr="00841F54" w:rsidRDefault="00A3444B" w:rsidP="00E22A9D">
      <w:pPr>
        <w:rPr>
          <w:rFonts w:eastAsiaTheme="minorHAnsi" w:cstheme="minorBidi"/>
        </w:rPr>
      </w:pPr>
      <w:r w:rsidRPr="00841F54">
        <w:rPr>
          <w:rFonts w:eastAsiaTheme="minorHAnsi" w:cstheme="minorBidi"/>
        </w:rPr>
        <w:t xml:space="preserve">   RC </w:t>
      </w:r>
      <w:r w:rsidR="00F71E0A">
        <w:rPr>
          <w:rFonts w:eastAsiaTheme="minorHAnsi" w:cstheme="minorBidi"/>
        </w:rPr>
        <w:tab/>
      </w:r>
      <w:r w:rsidRPr="00841F54">
        <w:rPr>
          <w:rFonts w:eastAsiaTheme="minorHAnsi" w:cstheme="minorBidi"/>
        </w:rPr>
        <w:t>Copy Reminder Item</w:t>
      </w:r>
    </w:p>
    <w:p w14:paraId="078C828F" w14:textId="16872016" w:rsidR="00A3444B" w:rsidRPr="00841F54" w:rsidRDefault="00A3444B" w:rsidP="00E22A9D">
      <w:pPr>
        <w:rPr>
          <w:rFonts w:eastAsiaTheme="minorHAnsi" w:cstheme="minorBidi"/>
        </w:rPr>
      </w:pPr>
      <w:r w:rsidRPr="00841F54">
        <w:rPr>
          <w:rFonts w:eastAsiaTheme="minorHAnsi" w:cstheme="minorBidi"/>
        </w:rPr>
        <w:t xml:space="preserve">   RA </w:t>
      </w:r>
      <w:r w:rsidR="00F71E0A">
        <w:rPr>
          <w:rFonts w:eastAsiaTheme="minorHAnsi" w:cstheme="minorBidi"/>
        </w:rPr>
        <w:tab/>
      </w:r>
      <w:r w:rsidRPr="00841F54">
        <w:rPr>
          <w:rFonts w:eastAsiaTheme="minorHAnsi" w:cstheme="minorBidi"/>
        </w:rPr>
        <w:t>Activate/Inactivate Reminders</w:t>
      </w:r>
    </w:p>
    <w:p w14:paraId="078C8290" w14:textId="174A1473" w:rsidR="00A3444B" w:rsidRPr="00841F54" w:rsidRDefault="00A3444B" w:rsidP="00E22A9D">
      <w:pPr>
        <w:rPr>
          <w:rFonts w:eastAsiaTheme="minorHAnsi" w:cstheme="minorBidi"/>
        </w:rPr>
      </w:pPr>
      <w:r w:rsidRPr="00841F54">
        <w:rPr>
          <w:rFonts w:eastAsiaTheme="minorHAnsi" w:cstheme="minorBidi"/>
        </w:rPr>
        <w:t xml:space="preserve">   RT </w:t>
      </w:r>
      <w:r w:rsidR="00F71E0A">
        <w:rPr>
          <w:rFonts w:eastAsiaTheme="minorHAnsi" w:cstheme="minorBidi"/>
        </w:rPr>
        <w:tab/>
      </w:r>
      <w:r w:rsidRPr="00841F54">
        <w:rPr>
          <w:rFonts w:eastAsiaTheme="minorHAnsi" w:cstheme="minorBidi"/>
        </w:rPr>
        <w:t>List Reminder Types Logic</w:t>
      </w:r>
    </w:p>
    <w:p w14:paraId="078C8291" w14:textId="6CFB6273" w:rsidR="00A3444B" w:rsidRPr="00841F54" w:rsidRDefault="00A3444B" w:rsidP="00E22A9D">
      <w:pPr>
        <w:rPr>
          <w:rFonts w:eastAsiaTheme="minorHAnsi" w:cstheme="minorBidi"/>
        </w:rPr>
      </w:pPr>
      <w:r w:rsidRPr="00841F54">
        <w:rPr>
          <w:rFonts w:eastAsiaTheme="minorHAnsi" w:cstheme="minorBidi"/>
        </w:rPr>
        <w:t xml:space="preserve">   TL </w:t>
      </w:r>
      <w:r w:rsidR="00F71E0A">
        <w:rPr>
          <w:rFonts w:eastAsiaTheme="minorHAnsi" w:cstheme="minorBidi"/>
        </w:rPr>
        <w:tab/>
      </w:r>
      <w:r w:rsidRPr="00841F54">
        <w:rPr>
          <w:rFonts w:eastAsiaTheme="minorHAnsi" w:cstheme="minorBidi"/>
        </w:rPr>
        <w:t>List Taxonomy Definitions</w:t>
      </w:r>
    </w:p>
    <w:p w14:paraId="078C8292" w14:textId="4FDB8066" w:rsidR="00A3444B" w:rsidRPr="00841F54" w:rsidRDefault="00A3444B" w:rsidP="00E22A9D">
      <w:pPr>
        <w:rPr>
          <w:rFonts w:eastAsiaTheme="minorHAnsi" w:cstheme="minorBidi"/>
        </w:rPr>
      </w:pPr>
      <w:r w:rsidRPr="00841F54">
        <w:rPr>
          <w:rFonts w:eastAsiaTheme="minorHAnsi" w:cstheme="minorBidi"/>
        </w:rPr>
        <w:t xml:space="preserve">   TI </w:t>
      </w:r>
      <w:r w:rsidR="00F71E0A">
        <w:rPr>
          <w:rFonts w:eastAsiaTheme="minorHAnsi" w:cstheme="minorBidi"/>
        </w:rPr>
        <w:tab/>
      </w:r>
      <w:r w:rsidRPr="00841F54">
        <w:rPr>
          <w:rFonts w:eastAsiaTheme="minorHAnsi" w:cstheme="minorBidi"/>
        </w:rPr>
        <w:t>Inquire about Taxonomy Item</w:t>
      </w:r>
    </w:p>
    <w:p w14:paraId="078C8293" w14:textId="3F6EB46A" w:rsidR="00A3444B" w:rsidRPr="00841F54" w:rsidRDefault="00A3444B" w:rsidP="00E22A9D">
      <w:pPr>
        <w:rPr>
          <w:rFonts w:eastAsiaTheme="minorHAnsi" w:cstheme="minorBidi"/>
        </w:rPr>
      </w:pPr>
      <w:r w:rsidRPr="00841F54">
        <w:rPr>
          <w:rFonts w:eastAsiaTheme="minorHAnsi" w:cstheme="minorBidi"/>
        </w:rPr>
        <w:t xml:space="preserve">   TE</w:t>
      </w:r>
      <w:r w:rsidR="00F71E0A">
        <w:rPr>
          <w:rFonts w:eastAsiaTheme="minorHAnsi" w:cstheme="minorBidi"/>
        </w:rPr>
        <w:tab/>
      </w:r>
      <w:r w:rsidRPr="00841F54">
        <w:rPr>
          <w:rFonts w:eastAsiaTheme="minorHAnsi" w:cstheme="minorBidi"/>
        </w:rPr>
        <w:t>Edit Taxonomy Item</w:t>
      </w:r>
    </w:p>
    <w:p w14:paraId="078C8294" w14:textId="1BC8B6B9" w:rsidR="00A3444B" w:rsidRPr="00841F54" w:rsidRDefault="00A3444B" w:rsidP="00E22A9D">
      <w:pPr>
        <w:rPr>
          <w:rFonts w:eastAsiaTheme="minorHAnsi" w:cstheme="minorBidi"/>
        </w:rPr>
      </w:pPr>
      <w:r w:rsidRPr="00841F54">
        <w:rPr>
          <w:rFonts w:eastAsiaTheme="minorHAnsi" w:cstheme="minorBidi"/>
        </w:rPr>
        <w:lastRenderedPageBreak/>
        <w:t xml:space="preserve">   TC </w:t>
      </w:r>
      <w:r w:rsidR="00F71E0A">
        <w:rPr>
          <w:rFonts w:eastAsiaTheme="minorHAnsi" w:cstheme="minorBidi"/>
        </w:rPr>
        <w:tab/>
      </w:r>
      <w:r w:rsidRPr="00841F54">
        <w:rPr>
          <w:rFonts w:eastAsiaTheme="minorHAnsi" w:cstheme="minorBidi"/>
        </w:rPr>
        <w:t>Copy Taxonomy Item</w:t>
      </w:r>
    </w:p>
    <w:p w14:paraId="078C8295" w14:textId="4484E988" w:rsidR="00A3444B" w:rsidRPr="00841F54" w:rsidRDefault="00A3444B" w:rsidP="00E22A9D">
      <w:pPr>
        <w:rPr>
          <w:rFonts w:eastAsiaTheme="minorHAnsi" w:cstheme="minorBidi"/>
        </w:rPr>
      </w:pPr>
      <w:r w:rsidRPr="00841F54">
        <w:rPr>
          <w:rFonts w:eastAsiaTheme="minorHAnsi" w:cstheme="minorBidi"/>
        </w:rPr>
        <w:t xml:space="preserve">   TA </w:t>
      </w:r>
      <w:r w:rsidR="00F71E0A">
        <w:rPr>
          <w:rFonts w:eastAsiaTheme="minorHAnsi" w:cstheme="minorBidi"/>
        </w:rPr>
        <w:tab/>
      </w:r>
      <w:r w:rsidRPr="00841F54">
        <w:rPr>
          <w:rFonts w:eastAsiaTheme="minorHAnsi" w:cstheme="minorBidi"/>
        </w:rPr>
        <w:t>Activate/Inactivate Taxonomies</w:t>
      </w:r>
    </w:p>
    <w:p w14:paraId="078C8296" w14:textId="77777777" w:rsidR="00A3444B" w:rsidRPr="00841F54" w:rsidRDefault="00A3444B" w:rsidP="00E22A9D">
      <w:pPr>
        <w:rPr>
          <w:rFonts w:eastAsiaTheme="minorHAnsi" w:cstheme="minorBidi"/>
        </w:rPr>
      </w:pPr>
      <w:r w:rsidRPr="00841F54">
        <w:rPr>
          <w:rFonts w:eastAsiaTheme="minorHAnsi" w:cstheme="minorBidi"/>
        </w:rPr>
        <w:t xml:space="preserve">Select PCE Reminder Maintenance Menu Option: </w:t>
      </w:r>
      <w:proofErr w:type="gramStart"/>
      <w:r w:rsidRPr="00841F54">
        <w:rPr>
          <w:rFonts w:eastAsiaTheme="minorHAnsi" w:cstheme="minorBidi"/>
        </w:rPr>
        <w:t>RL  List</w:t>
      </w:r>
      <w:proofErr w:type="gramEnd"/>
      <w:r w:rsidRPr="00841F54">
        <w:rPr>
          <w:rFonts w:eastAsiaTheme="minorHAnsi" w:cstheme="minorBidi"/>
        </w:rPr>
        <w:t xml:space="preserve"> Reminder Definitions</w:t>
      </w:r>
    </w:p>
    <w:p w14:paraId="078C8297" w14:textId="77777777" w:rsidR="00A3444B" w:rsidRPr="00841F54" w:rsidRDefault="00A3444B" w:rsidP="00E22A9D">
      <w:pPr>
        <w:rPr>
          <w:rFonts w:eastAsiaTheme="minorHAnsi" w:cstheme="minorBidi"/>
        </w:rPr>
      </w:pPr>
      <w:r w:rsidRPr="00841F54">
        <w:rPr>
          <w:rFonts w:eastAsiaTheme="minorHAnsi" w:cstheme="minorBidi"/>
        </w:rPr>
        <w:t xml:space="preserve">DEVICE: [ENTER]   VAX    RIGHT MARGIN: 80// [ENTER] </w:t>
      </w:r>
    </w:p>
    <w:p w14:paraId="078C8298" w14:textId="77777777" w:rsidR="00A3444B" w:rsidRPr="00841F54" w:rsidRDefault="00A3444B" w:rsidP="00E22A9D">
      <w:pPr>
        <w:rPr>
          <w:rFonts w:eastAsiaTheme="minorHAnsi" w:cstheme="minorBidi"/>
        </w:rPr>
      </w:pPr>
      <w:r w:rsidRPr="00841F54">
        <w:rPr>
          <w:rFonts w:eastAsiaTheme="minorHAnsi" w:cstheme="minorBidi"/>
        </w:rPr>
        <w:t>PCE REMINDER/MAINTENANCE ITEM LIST             MAY 22</w:t>
      </w:r>
      <w:proofErr w:type="gramStart"/>
      <w:r w:rsidRPr="00841F54">
        <w:rPr>
          <w:rFonts w:eastAsiaTheme="minorHAnsi" w:cstheme="minorBidi"/>
        </w:rPr>
        <w:t>,1996</w:t>
      </w:r>
      <w:proofErr w:type="gramEnd"/>
      <w:r w:rsidRPr="00841F54">
        <w:rPr>
          <w:rFonts w:eastAsiaTheme="minorHAnsi" w:cstheme="minorBidi"/>
        </w:rPr>
        <w:t xml:space="preserve">  08:57    PAGE 1</w:t>
      </w:r>
    </w:p>
    <w:p w14:paraId="078C8299" w14:textId="77777777" w:rsidR="00A3444B" w:rsidRPr="00841F54" w:rsidRDefault="00A3444B" w:rsidP="00E22A9D">
      <w:pPr>
        <w:rPr>
          <w:rFonts w:eastAsiaTheme="minorHAnsi" w:cstheme="minorBidi"/>
        </w:rPr>
      </w:pPr>
      <w:r w:rsidRPr="00841F54">
        <w:rPr>
          <w:rFonts w:eastAsiaTheme="minorHAnsi" w:cstheme="minorBidi"/>
        </w:rPr>
        <w:t>-----------------------------------------------------------------------</w:t>
      </w:r>
    </w:p>
    <w:p w14:paraId="078C829A" w14:textId="77777777" w:rsidR="00A3444B" w:rsidRPr="00841F54" w:rsidRDefault="00A3444B" w:rsidP="00E22A9D">
      <w:pPr>
        <w:rPr>
          <w:rFonts w:eastAsiaTheme="minorHAnsi" w:cstheme="minorBidi"/>
        </w:rPr>
      </w:pPr>
      <w:r w:rsidRPr="00841F54">
        <w:rPr>
          <w:rFonts w:eastAsiaTheme="minorHAnsi" w:cstheme="minorBidi"/>
        </w:rPr>
        <w:t>BREAST CANCER SCREEN</w:t>
      </w:r>
    </w:p>
    <w:p w14:paraId="078C829B" w14:textId="77777777" w:rsidR="00A3444B" w:rsidRPr="00841F54" w:rsidRDefault="00A3444B" w:rsidP="00E22A9D">
      <w:pPr>
        <w:rPr>
          <w:rFonts w:eastAsiaTheme="minorHAnsi" w:cstheme="minorBidi"/>
        </w:rPr>
      </w:pPr>
      <w:r w:rsidRPr="00841F54">
        <w:rPr>
          <w:rFonts w:eastAsiaTheme="minorHAnsi" w:cstheme="minorBidi"/>
        </w:rPr>
        <w:t>-----------------------------------</w:t>
      </w:r>
    </w:p>
    <w:p w14:paraId="078C829C" w14:textId="77777777" w:rsidR="00A3444B" w:rsidRPr="00841F54" w:rsidRDefault="00A3444B" w:rsidP="00E22A9D">
      <w:pPr>
        <w:rPr>
          <w:rFonts w:eastAsiaTheme="minorHAnsi" w:cstheme="minorBidi"/>
        </w:rPr>
      </w:pPr>
      <w:r w:rsidRPr="00841F54">
        <w:rPr>
          <w:rFonts w:eastAsiaTheme="minorHAnsi" w:cstheme="minorBidi"/>
        </w:rPr>
        <w:t>Print Name:                   Breast Cancer Screen</w:t>
      </w:r>
    </w:p>
    <w:p w14:paraId="078C829D" w14:textId="77777777" w:rsidR="00A3444B" w:rsidRPr="00841F54" w:rsidRDefault="00A3444B" w:rsidP="00E22A9D">
      <w:pPr>
        <w:rPr>
          <w:rFonts w:eastAsiaTheme="minorHAnsi" w:cstheme="minorBidi"/>
        </w:rPr>
      </w:pPr>
      <w:r w:rsidRPr="00841F54">
        <w:rPr>
          <w:rFonts w:eastAsiaTheme="minorHAnsi" w:cstheme="minorBidi"/>
        </w:rPr>
        <w:t>Related VA-* Reminder:        555002</w:t>
      </w:r>
    </w:p>
    <w:p w14:paraId="078C829E" w14:textId="77777777" w:rsidR="00A3444B" w:rsidRPr="00841F54" w:rsidRDefault="00A3444B" w:rsidP="00E22A9D">
      <w:pPr>
        <w:rPr>
          <w:rFonts w:eastAsiaTheme="minorHAnsi" w:cstheme="minorBidi"/>
        </w:rPr>
      </w:pPr>
      <w:r w:rsidRPr="00841F54">
        <w:rPr>
          <w:rFonts w:eastAsiaTheme="minorHAnsi" w:cstheme="minorBidi"/>
        </w:rPr>
        <w:t>Reminder Description:</w:t>
      </w:r>
    </w:p>
    <w:p w14:paraId="078C829F" w14:textId="77777777" w:rsidR="00A3444B" w:rsidRPr="00841F54" w:rsidRDefault="00A3444B" w:rsidP="00E22A9D">
      <w:pPr>
        <w:rPr>
          <w:rFonts w:eastAsiaTheme="minorHAnsi" w:cstheme="minorBidi"/>
        </w:rPr>
      </w:pPr>
      <w:r w:rsidRPr="00841F54">
        <w:rPr>
          <w:rFonts w:eastAsiaTheme="minorHAnsi" w:cstheme="minorBidi"/>
        </w:rPr>
        <w:t xml:space="preserve">    Mammogram should be given every 2 years to female patients, ages 50-69.</w:t>
      </w:r>
    </w:p>
    <w:p w14:paraId="078C82A0" w14:textId="77777777" w:rsidR="00A3444B" w:rsidRPr="00841F54" w:rsidRDefault="00A3444B" w:rsidP="00E22A9D">
      <w:pPr>
        <w:rPr>
          <w:rFonts w:eastAsiaTheme="minorHAnsi" w:cstheme="minorBidi"/>
        </w:rPr>
      </w:pPr>
      <w:r w:rsidRPr="00841F54">
        <w:rPr>
          <w:rFonts w:eastAsiaTheme="minorHAnsi" w:cstheme="minorBidi"/>
        </w:rPr>
        <w:t xml:space="preserve">    The "VA-*Breast Cancer Screen" reminder is based on the following</w:t>
      </w:r>
    </w:p>
    <w:p w14:paraId="078C82A1" w14:textId="77777777" w:rsidR="00A3444B" w:rsidRPr="00841F54" w:rsidRDefault="00A3444B" w:rsidP="00E22A9D">
      <w:pPr>
        <w:rPr>
          <w:rFonts w:eastAsiaTheme="minorHAnsi" w:cstheme="minorBidi"/>
        </w:rPr>
      </w:pPr>
      <w:r w:rsidRPr="00841F54">
        <w:rPr>
          <w:rFonts w:eastAsiaTheme="minorHAnsi" w:cstheme="minorBidi"/>
        </w:rPr>
        <w:t xml:space="preserve">    "Breast Cancer Screen" guidelines specified in the "Guidelines for </w:t>
      </w:r>
    </w:p>
    <w:p w14:paraId="078C82A2"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Health Promotion and Disease Prevention", M-2, Part IV, Chapter 9.</w:t>
      </w:r>
      <w:proofErr w:type="gramEnd"/>
    </w:p>
    <w:p w14:paraId="078C82A3" w14:textId="77777777" w:rsidR="00A3444B" w:rsidRPr="00841F54" w:rsidRDefault="00A3444B"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Target Condition: Early detection of breast cancer.</w:t>
      </w:r>
      <w:proofErr w:type="gramEnd"/>
    </w:p>
    <w:p w14:paraId="078C82A4" w14:textId="77777777" w:rsidR="00A3444B" w:rsidRPr="00841F54" w:rsidRDefault="00A3444B" w:rsidP="00E22A9D">
      <w:pPr>
        <w:rPr>
          <w:rFonts w:eastAsiaTheme="minorHAnsi" w:cstheme="minorBidi"/>
        </w:rPr>
      </w:pPr>
      <w:r w:rsidRPr="00841F54">
        <w:rPr>
          <w:rFonts w:eastAsiaTheme="minorHAnsi" w:cstheme="minorBidi"/>
        </w:rPr>
        <w:t xml:space="preserve">         Target Group:     All women ages 50-69.</w:t>
      </w:r>
    </w:p>
    <w:p w14:paraId="078C82A5"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t>Identify the reminders that your site wants to implement. Copy, as necessary, using the Copy Reminder Item option. After copying the reminders, you can alter the new reminders to meet your site's needs.</w:t>
      </w:r>
    </w:p>
    <w:p w14:paraId="078C82A6" w14:textId="08305264" w:rsidR="00A3444B" w:rsidRPr="00841F54" w:rsidRDefault="00A3444B" w:rsidP="00AB6832">
      <w:pPr>
        <w:pStyle w:val="notes"/>
        <w:rPr>
          <w:rFonts w:eastAsiaTheme="minorHAnsi"/>
        </w:rPr>
      </w:pPr>
      <w:r w:rsidRPr="00841F54">
        <w:rPr>
          <w:rFonts w:eastAsiaTheme="minorHAnsi"/>
        </w:rPr>
        <w:t>N</w:t>
      </w:r>
      <w:r w:rsidR="00413A8A" w:rsidRPr="00841F54">
        <w:rPr>
          <w:rFonts w:eastAsiaTheme="minorHAnsi"/>
        </w:rPr>
        <w:t>ote</w:t>
      </w:r>
      <w:r w:rsidRPr="00841F54">
        <w:rPr>
          <w:rFonts w:eastAsiaTheme="minorHAnsi"/>
        </w:rPr>
        <w:t xml:space="preserve">: </w:t>
      </w:r>
      <w:r w:rsidR="00413A8A" w:rsidRPr="00841F54">
        <w:rPr>
          <w:rFonts w:eastAsiaTheme="minorHAnsi"/>
        </w:rPr>
        <w:t xml:space="preserve"> The "VA-"</w:t>
      </w:r>
      <w:r w:rsidRPr="00841F54">
        <w:rPr>
          <w:rFonts w:eastAsiaTheme="minorHAnsi"/>
        </w:rPr>
        <w:t xml:space="preserve"> prefix represents the nationally distributed set. When you copy items, the VA-prefix is dropped. "VA-*" represents the minimum requirements as defined by the National Center for Health Promotion (NCHP). As an alternative, you can create a local site reminder item using the Edit Taxonomy Item option.</w:t>
      </w:r>
    </w:p>
    <w:p w14:paraId="078C82A7" w14:textId="537A8651" w:rsidR="00A3444B" w:rsidRPr="00841F54" w:rsidRDefault="00A3444B" w:rsidP="00E22A9D">
      <w:pPr>
        <w:numPr>
          <w:ilvl w:val="1"/>
          <w:numId w:val="11"/>
        </w:numPr>
        <w:rPr>
          <w:rFonts w:eastAsiaTheme="minorHAnsi" w:cstheme="minorBidi"/>
        </w:rPr>
      </w:pPr>
      <w:r w:rsidRPr="00841F54">
        <w:rPr>
          <w:rFonts w:eastAsiaTheme="minorHAnsi" w:cstheme="minorBidi"/>
        </w:rPr>
        <w:t>Use the Health Summary package to activate Clinical Reminders and Clinical Maintenance components. Then rebuild the Ad</w:t>
      </w:r>
      <w:r w:rsidR="0083110A" w:rsidRPr="00841F54">
        <w:rPr>
          <w:rFonts w:eastAsiaTheme="minorHAnsi" w:cstheme="minorBidi"/>
        </w:rPr>
        <w:t xml:space="preserve"> H</w:t>
      </w:r>
      <w:r w:rsidRPr="00841F54">
        <w:rPr>
          <w:rFonts w:eastAsiaTheme="minorHAnsi" w:cstheme="minorBidi"/>
        </w:rPr>
        <w:t>oc Health Summary Type.</w:t>
      </w:r>
    </w:p>
    <w:p w14:paraId="078C82A8" w14:textId="2E407081" w:rsidR="00A3444B" w:rsidRPr="00841F54" w:rsidRDefault="00A3444B" w:rsidP="00E22A9D">
      <w:pPr>
        <w:numPr>
          <w:ilvl w:val="2"/>
          <w:numId w:val="25"/>
        </w:numPr>
        <w:rPr>
          <w:rFonts w:eastAsiaTheme="minorHAnsi" w:cstheme="minorBidi"/>
        </w:rPr>
      </w:pPr>
      <w:r w:rsidRPr="00841F54">
        <w:rPr>
          <w:rFonts w:eastAsiaTheme="minorHAnsi" w:cstheme="minorBidi"/>
        </w:rPr>
        <w:t xml:space="preserve">Identify which Health Summary Type is used by the </w:t>
      </w:r>
      <w:r w:rsidR="003D10FB">
        <w:rPr>
          <w:rFonts w:eastAsiaTheme="minorHAnsi" w:cstheme="minorBidi"/>
        </w:rPr>
        <w:t xml:space="preserve">      </w:t>
      </w:r>
      <w:r w:rsidRPr="00841F54">
        <w:rPr>
          <w:rFonts w:eastAsiaTheme="minorHAnsi" w:cstheme="minorBidi"/>
        </w:rPr>
        <w:t>implementing clinic.</w:t>
      </w:r>
    </w:p>
    <w:p w14:paraId="078C82A9" w14:textId="77777777" w:rsidR="00A3444B" w:rsidRPr="00841F54" w:rsidRDefault="00A3444B" w:rsidP="00E22A9D">
      <w:pPr>
        <w:numPr>
          <w:ilvl w:val="2"/>
          <w:numId w:val="25"/>
        </w:numPr>
        <w:rPr>
          <w:rFonts w:eastAsiaTheme="minorHAnsi" w:cstheme="minorBidi"/>
        </w:rPr>
      </w:pPr>
      <w:r w:rsidRPr="00841F54">
        <w:rPr>
          <w:rFonts w:eastAsiaTheme="minorHAnsi" w:cstheme="minorBidi"/>
        </w:rPr>
        <w:t>Add the Clinical Reminders and/or the Clinical Maintenance components to the Health Summary Type.</w:t>
      </w:r>
    </w:p>
    <w:p w14:paraId="078C82AA" w14:textId="77777777" w:rsidR="00A3444B" w:rsidRPr="00841F54" w:rsidRDefault="00050EE9" w:rsidP="00E22A9D">
      <w:pPr>
        <w:numPr>
          <w:ilvl w:val="2"/>
          <w:numId w:val="25"/>
        </w:numPr>
        <w:rPr>
          <w:rFonts w:eastAsiaTheme="minorHAnsi" w:cstheme="minorBidi"/>
        </w:rPr>
      </w:pPr>
      <w:r w:rsidRPr="00841F54">
        <w:rPr>
          <w:rFonts w:eastAsiaTheme="minorHAnsi" w:cstheme="minorBidi"/>
        </w:rPr>
        <w:t>E</w:t>
      </w:r>
      <w:r w:rsidR="00A3444B" w:rsidRPr="00841F54">
        <w:rPr>
          <w:rFonts w:eastAsiaTheme="minorHAnsi" w:cstheme="minorBidi"/>
        </w:rPr>
        <w:t>dit component parameters, identifying desired selection items.</w:t>
      </w:r>
    </w:p>
    <w:p w14:paraId="078C82AB"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lastRenderedPageBreak/>
        <w:t>If a taxonomy definition related to a reminder needs modification, do the following steps:</w:t>
      </w:r>
    </w:p>
    <w:p w14:paraId="078C82AC"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Copy the taxonomy using the Copy Taxonomy Item option.</w:t>
      </w:r>
    </w:p>
    <w:p w14:paraId="078C82AD"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Modify the taxonomy, using the Edit Taxonomy Item option.</w:t>
      </w:r>
    </w:p>
    <w:p w14:paraId="078C82AE"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Copy the related Reminder.</w:t>
      </w:r>
    </w:p>
    <w:p w14:paraId="078C82AF"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 xml:space="preserve">Modify the Reminder to reflect the newly created taxonomy, using the Add/Edit Reminder Item option. </w:t>
      </w:r>
    </w:p>
    <w:p w14:paraId="078C82B0" w14:textId="77777777" w:rsidR="00A3444B" w:rsidRPr="00841F54" w:rsidRDefault="00A3444B" w:rsidP="00E22A9D">
      <w:pPr>
        <w:numPr>
          <w:ilvl w:val="2"/>
          <w:numId w:val="26"/>
        </w:numPr>
        <w:rPr>
          <w:rFonts w:eastAsiaTheme="minorHAnsi" w:cstheme="minorBidi"/>
        </w:rPr>
      </w:pPr>
      <w:r w:rsidRPr="00841F54">
        <w:rPr>
          <w:rFonts w:eastAsiaTheme="minorHAnsi" w:cstheme="minorBidi"/>
        </w:rPr>
        <w:t xml:space="preserve">As an alternative to copying </w:t>
      </w:r>
      <w:proofErr w:type="gramStart"/>
      <w:r w:rsidRPr="00841F54">
        <w:rPr>
          <w:rFonts w:eastAsiaTheme="minorHAnsi" w:cstheme="minorBidi"/>
        </w:rPr>
        <w:t>a taxonomy</w:t>
      </w:r>
      <w:proofErr w:type="gramEnd"/>
      <w:r w:rsidRPr="00841F54">
        <w:rPr>
          <w:rFonts w:eastAsiaTheme="minorHAnsi" w:cstheme="minorBidi"/>
        </w:rPr>
        <w:t>, local site taxonomy items can be created, using the Edit Taxonomy Item.</w:t>
      </w:r>
    </w:p>
    <w:p w14:paraId="078C82B1" w14:textId="77777777" w:rsidR="00A3444B" w:rsidRPr="00841F54" w:rsidRDefault="00A3444B" w:rsidP="00E22A9D">
      <w:pPr>
        <w:rPr>
          <w:rFonts w:eastAsiaTheme="minorHAnsi" w:cstheme="minorBidi"/>
        </w:rPr>
      </w:pPr>
      <w:r w:rsidRPr="00841F54">
        <w:rPr>
          <w:rFonts w:eastAsiaTheme="minorHAnsi" w:cstheme="minorBidi"/>
        </w:rPr>
        <w:t>Modify the Treatment, Patient Ed, Exam, and Health Factors files, if necessary, through PCE Table Maintenance options. If clinical reminders are not showing up correctly on Health Summaries, see Appendix A-7 in the PCE User Manual Appendices document for troubleshooting information which IRM staff with programmer access can use.</w:t>
      </w:r>
    </w:p>
    <w:p w14:paraId="078C82B2" w14:textId="77777777" w:rsidR="0046254A" w:rsidRPr="00841F54" w:rsidRDefault="00A3444B" w:rsidP="00E22A9D">
      <w:pPr>
        <w:numPr>
          <w:ilvl w:val="1"/>
          <w:numId w:val="11"/>
        </w:numPr>
        <w:rPr>
          <w:rFonts w:eastAsiaTheme="minorHAnsi" w:cstheme="minorBidi"/>
        </w:rPr>
      </w:pPr>
      <w:r w:rsidRPr="00841F54">
        <w:rPr>
          <w:rFonts w:eastAsiaTheme="minorHAnsi" w:cstheme="minorBidi"/>
        </w:rPr>
        <w:t>Coordinate the use of Encounter Forms (through the AICS package) with the use of Health Summary Clinical Maintenance Components. Make sure that the relevant encounter forms contain all appropriate list bubbles for PCE data: Health Factors, Exams, Immunizations, Diagnosis, Patient Education, Procedures, and Skin Tests.</w:t>
      </w:r>
    </w:p>
    <w:p w14:paraId="078C82B3" w14:textId="77777777" w:rsidR="00A3444B" w:rsidRPr="00841F54" w:rsidRDefault="00A3444B" w:rsidP="00E22A9D">
      <w:pPr>
        <w:numPr>
          <w:ilvl w:val="1"/>
          <w:numId w:val="11"/>
        </w:numPr>
        <w:rPr>
          <w:rFonts w:eastAsiaTheme="minorHAnsi" w:cstheme="minorBidi"/>
        </w:rPr>
      </w:pPr>
      <w:r w:rsidRPr="00841F54">
        <w:rPr>
          <w:rFonts w:eastAsiaTheme="minorHAnsi" w:cstheme="minorBidi"/>
        </w:rPr>
        <w:t xml:space="preserve">Inactivate reminders </w:t>
      </w:r>
      <w:r w:rsidR="00910EFC" w:rsidRPr="00841F54">
        <w:rPr>
          <w:rFonts w:eastAsiaTheme="minorHAnsi" w:cstheme="minorBidi"/>
        </w:rPr>
        <w:t>that</w:t>
      </w:r>
      <w:r w:rsidRPr="00841F54">
        <w:rPr>
          <w:rFonts w:eastAsiaTheme="minorHAnsi" w:cstheme="minorBidi"/>
        </w:rPr>
        <w:t xml:space="preserve"> will not be used, with the Activate/Inactive Reminders option.</w:t>
      </w:r>
    </w:p>
    <w:p w14:paraId="078C82B4" w14:textId="77777777" w:rsidR="00A3444B" w:rsidRPr="00841F54" w:rsidRDefault="00A3444B" w:rsidP="00E22A9D">
      <w:pPr>
        <w:numPr>
          <w:ilvl w:val="0"/>
          <w:numId w:val="13"/>
        </w:numPr>
        <w:rPr>
          <w:rFonts w:eastAsiaTheme="minorHAnsi" w:cstheme="minorBidi"/>
        </w:rPr>
      </w:pPr>
      <w:r w:rsidRPr="00841F54">
        <w:rPr>
          <w:rFonts w:eastAsiaTheme="minorHAnsi" w:cstheme="minorBidi"/>
        </w:rPr>
        <w:t>(Optional) Add Health Summary, Problem List, and Progress Notes as actions on PCE screens to allow quick access to those programs while using PCE.</w:t>
      </w:r>
    </w:p>
    <w:p w14:paraId="078C82B5" w14:textId="77777777" w:rsidR="00A3444B" w:rsidRPr="00841F54" w:rsidRDefault="00A3444B" w:rsidP="00E22A9D">
      <w:pPr>
        <w:rPr>
          <w:rFonts w:eastAsiaTheme="minorHAnsi" w:cstheme="minorBidi"/>
        </w:rPr>
      </w:pPr>
      <w:r w:rsidRPr="00841F54">
        <w:rPr>
          <w:rFonts w:eastAsiaTheme="minorHAnsi" w:cstheme="minorBidi"/>
        </w:rPr>
        <w:t>Example of adding programs to PCE screens</w:t>
      </w:r>
    </w:p>
    <w:p w14:paraId="078C82B6" w14:textId="77777777" w:rsidR="00A3444B" w:rsidRPr="00841F54" w:rsidRDefault="00A3444B" w:rsidP="00E22A9D">
      <w:pPr>
        <w:rPr>
          <w:rFonts w:eastAsiaTheme="minorHAnsi" w:cstheme="minorBidi"/>
        </w:rPr>
      </w:pPr>
      <w:r w:rsidRPr="00841F54">
        <w:rPr>
          <w:rFonts w:eastAsiaTheme="minorHAnsi" w:cstheme="minorBidi"/>
        </w:rPr>
        <w:t>&gt;D P^DI</w:t>
      </w:r>
    </w:p>
    <w:p w14:paraId="078C82B8" w14:textId="77777777" w:rsidR="00A3444B" w:rsidRPr="00841F54" w:rsidRDefault="00A3444B" w:rsidP="00E22A9D">
      <w:pPr>
        <w:rPr>
          <w:rFonts w:eastAsiaTheme="minorHAnsi" w:cstheme="minorBidi"/>
        </w:rPr>
      </w:pPr>
      <w:r w:rsidRPr="00841F54">
        <w:rPr>
          <w:rFonts w:eastAsiaTheme="minorHAnsi" w:cstheme="minorBidi"/>
        </w:rPr>
        <w:t xml:space="preserve">VA </w:t>
      </w:r>
      <w:proofErr w:type="spellStart"/>
      <w:r w:rsidRPr="00841F54">
        <w:rPr>
          <w:rFonts w:eastAsiaTheme="minorHAnsi" w:cstheme="minorBidi"/>
        </w:rPr>
        <w:t>FileMan</w:t>
      </w:r>
      <w:proofErr w:type="spellEnd"/>
      <w:r w:rsidRPr="00841F54">
        <w:rPr>
          <w:rFonts w:eastAsiaTheme="minorHAnsi" w:cstheme="minorBidi"/>
        </w:rPr>
        <w:t xml:space="preserve"> 21.0</w:t>
      </w:r>
    </w:p>
    <w:p w14:paraId="078C82B9" w14:textId="77777777" w:rsidR="00A3444B" w:rsidRPr="00841F54" w:rsidRDefault="00A3444B" w:rsidP="00E22A9D">
      <w:pPr>
        <w:rPr>
          <w:rFonts w:eastAsiaTheme="minorHAnsi" w:cstheme="minorBidi"/>
        </w:rPr>
      </w:pPr>
      <w:r w:rsidRPr="00841F54">
        <w:rPr>
          <w:rFonts w:eastAsiaTheme="minorHAnsi" w:cstheme="minorBidi"/>
        </w:rPr>
        <w:t>Select OPTION: ENTER OR EDIT FILE ENTRIES</w:t>
      </w:r>
    </w:p>
    <w:p w14:paraId="078C82BC" w14:textId="04728DD0" w:rsidR="00A3444B" w:rsidRPr="00841F54" w:rsidRDefault="00A3444B" w:rsidP="00E22A9D">
      <w:pPr>
        <w:rPr>
          <w:rFonts w:eastAsiaTheme="minorHAnsi" w:cstheme="minorBidi"/>
        </w:rPr>
      </w:pPr>
      <w:r w:rsidRPr="00841F54">
        <w:rPr>
          <w:rFonts w:eastAsiaTheme="minorHAnsi" w:cstheme="minorBidi"/>
        </w:rPr>
        <w:t xml:space="preserve">INPUT TO WHAT FILE: </w:t>
      </w:r>
      <w:proofErr w:type="gramStart"/>
      <w:r w:rsidRPr="00841F54">
        <w:rPr>
          <w:rFonts w:eastAsiaTheme="minorHAnsi" w:cstheme="minorBidi"/>
        </w:rPr>
        <w:t>101  PROTOCOL</w:t>
      </w:r>
      <w:proofErr w:type="gramEnd"/>
      <w:r w:rsidRPr="00841F54">
        <w:rPr>
          <w:rFonts w:eastAsiaTheme="minorHAnsi" w:cstheme="minorBidi"/>
        </w:rPr>
        <w:t xml:space="preserve">          (2978 entries)</w:t>
      </w:r>
    </w:p>
    <w:p w14:paraId="078C82BD" w14:textId="77777777" w:rsidR="00A3444B" w:rsidRPr="00841F54" w:rsidRDefault="00A3444B" w:rsidP="00E22A9D">
      <w:pPr>
        <w:rPr>
          <w:rFonts w:eastAsiaTheme="minorHAnsi" w:cstheme="minorBidi"/>
        </w:rPr>
      </w:pPr>
      <w:r w:rsidRPr="00841F54">
        <w:rPr>
          <w:rFonts w:eastAsiaTheme="minorHAnsi" w:cstheme="minorBidi"/>
        </w:rPr>
        <w:t xml:space="preserve">EDIT WHICH FIELD: ALL// ITEM </w:t>
      </w:r>
    </w:p>
    <w:p w14:paraId="078C82BE" w14:textId="52794620" w:rsidR="00A3444B" w:rsidRPr="00841F54" w:rsidRDefault="00A3444B" w:rsidP="00E22A9D">
      <w:pPr>
        <w:rPr>
          <w:rFonts w:eastAsiaTheme="minorHAnsi" w:cstheme="minorBidi"/>
        </w:rPr>
      </w:pPr>
      <w:r w:rsidRPr="00841F54">
        <w:rPr>
          <w:rFonts w:eastAsiaTheme="minorHAnsi" w:cstheme="minorBidi"/>
        </w:rPr>
        <w:t>EDIT WHICH ITEM SUB-FIELD: ALL// .</w:t>
      </w:r>
      <w:proofErr w:type="gramStart"/>
      <w:r w:rsidRPr="00841F54">
        <w:rPr>
          <w:rFonts w:eastAsiaTheme="minorHAnsi" w:cstheme="minorBidi"/>
        </w:rPr>
        <w:t>01  ITEM</w:t>
      </w:r>
      <w:proofErr w:type="gramEnd"/>
    </w:p>
    <w:p w14:paraId="078C82BF" w14:textId="6D8F596A" w:rsidR="00A3444B" w:rsidRPr="00841F54" w:rsidRDefault="00A3444B" w:rsidP="00E22A9D">
      <w:pPr>
        <w:rPr>
          <w:rFonts w:eastAsiaTheme="minorHAnsi" w:cstheme="minorBidi"/>
        </w:rPr>
      </w:pPr>
      <w:r w:rsidRPr="00841F54">
        <w:rPr>
          <w:rFonts w:eastAsiaTheme="minorHAnsi" w:cstheme="minorBidi"/>
        </w:rPr>
        <w:t>THEN EDIT ITEM SUB-FIELD: MNEMONIC</w:t>
      </w:r>
    </w:p>
    <w:p w14:paraId="078C82C0" w14:textId="30B15E77" w:rsidR="00A3444B" w:rsidRPr="00841F54" w:rsidRDefault="00A3444B" w:rsidP="00E22A9D">
      <w:pPr>
        <w:rPr>
          <w:rFonts w:eastAsiaTheme="minorHAnsi" w:cstheme="minorBidi"/>
        </w:rPr>
      </w:pPr>
      <w:r w:rsidRPr="00841F54">
        <w:rPr>
          <w:rFonts w:eastAsiaTheme="minorHAnsi" w:cstheme="minorBidi"/>
        </w:rPr>
        <w:t>THEN EDIT ITEM SUB-FIELD: [ENTER]</w:t>
      </w:r>
    </w:p>
    <w:p w14:paraId="078C82C1" w14:textId="77777777" w:rsidR="00A3444B" w:rsidRPr="00841F54" w:rsidRDefault="00A3444B" w:rsidP="00E22A9D">
      <w:pPr>
        <w:rPr>
          <w:rFonts w:eastAsiaTheme="minorHAnsi" w:cstheme="minorBidi"/>
        </w:rPr>
      </w:pPr>
      <w:r w:rsidRPr="00841F54">
        <w:rPr>
          <w:rFonts w:eastAsiaTheme="minorHAnsi" w:cstheme="minorBidi"/>
        </w:rPr>
        <w:t>THEN EDIT FIELD: [ENTER]</w:t>
      </w:r>
    </w:p>
    <w:p w14:paraId="078C82C3" w14:textId="77777777" w:rsidR="00A3444B" w:rsidRPr="00841F54" w:rsidRDefault="00A3444B" w:rsidP="00E22A9D">
      <w:pPr>
        <w:rPr>
          <w:rFonts w:eastAsiaTheme="minorHAnsi" w:cstheme="minorBidi"/>
        </w:rPr>
      </w:pPr>
      <w:r w:rsidRPr="00841F54">
        <w:rPr>
          <w:rFonts w:eastAsiaTheme="minorHAnsi" w:cstheme="minorBidi"/>
        </w:rPr>
        <w:t>Select PROTOCOL NAME: PXCE SDAM MENU          Appointment Menu      AV</w:t>
      </w:r>
    </w:p>
    <w:p w14:paraId="078C82C4" w14:textId="77777777" w:rsidR="00A3444B" w:rsidRPr="00841F54" w:rsidRDefault="00A3444B" w:rsidP="00E22A9D">
      <w:pPr>
        <w:rPr>
          <w:rFonts w:eastAsiaTheme="minorHAnsi" w:cstheme="minorBidi"/>
        </w:rPr>
      </w:pPr>
      <w:r w:rsidRPr="00841F54">
        <w:rPr>
          <w:rFonts w:eastAsiaTheme="minorHAnsi" w:cstheme="minorBidi"/>
        </w:rPr>
        <w:t>Select ITEM: PXCE BLANK HS// [ENTER]</w:t>
      </w:r>
    </w:p>
    <w:p w14:paraId="078C82C5" w14:textId="77777777" w:rsidR="00A3444B" w:rsidRPr="00841F54" w:rsidRDefault="00A3444B" w:rsidP="00E22A9D">
      <w:pPr>
        <w:rPr>
          <w:rFonts w:eastAsiaTheme="minorHAnsi" w:cstheme="minorBidi"/>
        </w:rPr>
      </w:pPr>
      <w:r w:rsidRPr="00841F54">
        <w:rPr>
          <w:rFonts w:eastAsiaTheme="minorHAnsi" w:cstheme="minorBidi"/>
        </w:rPr>
        <w:t xml:space="preserve">  ITEM: PXCE BLANK HS// PXCE GMTS HS ADHOC          Health Summary      HS</w:t>
      </w:r>
    </w:p>
    <w:p w14:paraId="078C82C6" w14:textId="77777777" w:rsidR="00A3444B" w:rsidRPr="00841F54" w:rsidRDefault="00A3444B" w:rsidP="00E22A9D">
      <w:pPr>
        <w:rPr>
          <w:rFonts w:eastAsiaTheme="minorHAnsi" w:cstheme="minorBidi"/>
        </w:rPr>
      </w:pPr>
      <w:r w:rsidRPr="00841F54">
        <w:rPr>
          <w:rFonts w:eastAsiaTheme="minorHAnsi" w:cstheme="minorBidi"/>
        </w:rPr>
        <w:t xml:space="preserve">  MNEMONIC: HS</w:t>
      </w:r>
    </w:p>
    <w:p w14:paraId="078C82C7" w14:textId="77777777" w:rsidR="00A3444B" w:rsidRPr="00841F54" w:rsidRDefault="00A3444B" w:rsidP="00E22A9D">
      <w:pPr>
        <w:rPr>
          <w:rFonts w:eastAsiaTheme="minorHAnsi" w:cstheme="minorBidi"/>
        </w:rPr>
      </w:pPr>
      <w:r w:rsidRPr="00841F54">
        <w:rPr>
          <w:rFonts w:eastAsiaTheme="minorHAnsi" w:cstheme="minorBidi"/>
        </w:rPr>
        <w:lastRenderedPageBreak/>
        <w:t>Select ITEM: PXCE BLANK PN</w:t>
      </w:r>
    </w:p>
    <w:p w14:paraId="078C82C8" w14:textId="77777777" w:rsidR="00A3444B" w:rsidRPr="00841F54" w:rsidRDefault="00A3444B" w:rsidP="00E22A9D">
      <w:pPr>
        <w:rPr>
          <w:rFonts w:eastAsiaTheme="minorHAnsi" w:cstheme="minorBidi"/>
        </w:rPr>
      </w:pPr>
      <w:r w:rsidRPr="00841F54">
        <w:rPr>
          <w:rFonts w:eastAsiaTheme="minorHAnsi" w:cstheme="minorBidi"/>
        </w:rPr>
        <w:t xml:space="preserve">         ...OK? Yes/</w:t>
      </w:r>
      <w:proofErr w:type="gramStart"/>
      <w:r w:rsidRPr="00841F54">
        <w:rPr>
          <w:rFonts w:eastAsiaTheme="minorHAnsi" w:cstheme="minorBidi"/>
        </w:rPr>
        <w:t>/[</w:t>
      </w:r>
      <w:proofErr w:type="gramEnd"/>
      <w:r w:rsidRPr="00841F54">
        <w:rPr>
          <w:rFonts w:eastAsiaTheme="minorHAnsi" w:cstheme="minorBidi"/>
        </w:rPr>
        <w:t>ENTER]  (Yes)</w:t>
      </w:r>
    </w:p>
    <w:p w14:paraId="078C82CA" w14:textId="77777777" w:rsidR="00A3444B" w:rsidRPr="00841F54" w:rsidRDefault="00A3444B" w:rsidP="00E22A9D">
      <w:pPr>
        <w:rPr>
          <w:rFonts w:eastAsiaTheme="minorHAnsi" w:cstheme="minorBidi"/>
        </w:rPr>
      </w:pPr>
      <w:r w:rsidRPr="00841F54">
        <w:rPr>
          <w:rFonts w:eastAsiaTheme="minorHAnsi" w:cstheme="minorBidi"/>
        </w:rPr>
        <w:t xml:space="preserve">  ITEM: PXCE BLANK PN// PXCE GMRP REVIEW SCREEN       Progress Notes      PN</w:t>
      </w:r>
    </w:p>
    <w:p w14:paraId="078C82CB" w14:textId="77777777" w:rsidR="00A3444B" w:rsidRPr="00841F54" w:rsidRDefault="00A3444B" w:rsidP="00E22A9D">
      <w:pPr>
        <w:rPr>
          <w:rFonts w:eastAsiaTheme="minorHAnsi" w:cstheme="minorBidi"/>
        </w:rPr>
      </w:pPr>
      <w:r w:rsidRPr="00841F54">
        <w:rPr>
          <w:rFonts w:eastAsiaTheme="minorHAnsi" w:cstheme="minorBidi"/>
        </w:rPr>
        <w:t xml:space="preserve">  MNEMONIC: PN</w:t>
      </w:r>
    </w:p>
    <w:p w14:paraId="078C82CC" w14:textId="77777777" w:rsidR="00A3444B" w:rsidRPr="00841F54" w:rsidRDefault="00A3444B" w:rsidP="00E22A9D">
      <w:pPr>
        <w:rPr>
          <w:rFonts w:eastAsiaTheme="minorHAnsi" w:cstheme="minorBidi"/>
        </w:rPr>
      </w:pPr>
      <w:r w:rsidRPr="00841F54">
        <w:rPr>
          <w:rFonts w:eastAsiaTheme="minorHAnsi" w:cstheme="minorBidi"/>
        </w:rPr>
        <w:t>Select ITEM: PXCE BLANK PL</w:t>
      </w:r>
    </w:p>
    <w:p w14:paraId="078C82CD" w14:textId="77777777" w:rsidR="00A3444B" w:rsidRPr="00841F54" w:rsidRDefault="00A3444B" w:rsidP="00E22A9D">
      <w:pPr>
        <w:rPr>
          <w:rFonts w:eastAsiaTheme="minorHAnsi" w:cstheme="minorBidi"/>
        </w:rPr>
      </w:pPr>
      <w:r w:rsidRPr="00841F54">
        <w:rPr>
          <w:rFonts w:eastAsiaTheme="minorHAnsi" w:cstheme="minorBidi"/>
        </w:rPr>
        <w:t xml:space="preserve">         ...OK? Yes// [ENTER</w:t>
      </w:r>
      <w:proofErr w:type="gramStart"/>
      <w:r w:rsidRPr="00841F54">
        <w:rPr>
          <w:rFonts w:eastAsiaTheme="minorHAnsi" w:cstheme="minorBidi"/>
        </w:rPr>
        <w:t>]  (</w:t>
      </w:r>
      <w:proofErr w:type="gramEnd"/>
      <w:r w:rsidRPr="00841F54">
        <w:rPr>
          <w:rFonts w:eastAsiaTheme="minorHAnsi" w:cstheme="minorBidi"/>
        </w:rPr>
        <w:t>Yes)</w:t>
      </w:r>
    </w:p>
    <w:p w14:paraId="078C82CF" w14:textId="77777777" w:rsidR="00A3444B" w:rsidRPr="00841F54" w:rsidRDefault="00A3444B" w:rsidP="00E22A9D">
      <w:pPr>
        <w:rPr>
          <w:rFonts w:eastAsiaTheme="minorHAnsi" w:cstheme="minorBidi"/>
        </w:rPr>
      </w:pPr>
      <w:r w:rsidRPr="00841F54">
        <w:rPr>
          <w:rFonts w:eastAsiaTheme="minorHAnsi" w:cstheme="minorBidi"/>
        </w:rPr>
        <w:t xml:space="preserve">  ITEM: PXCE BLANK PL// PXCE GMPL OE DATA ENTRY    Patient Problem List   PL</w:t>
      </w:r>
    </w:p>
    <w:p w14:paraId="078C82D0" w14:textId="77777777" w:rsidR="00A3444B" w:rsidRPr="00841F54" w:rsidRDefault="00A3444B" w:rsidP="00E22A9D">
      <w:pPr>
        <w:rPr>
          <w:rFonts w:eastAsiaTheme="minorHAnsi" w:cstheme="minorBidi"/>
        </w:rPr>
      </w:pPr>
      <w:r w:rsidRPr="00841F54">
        <w:rPr>
          <w:rFonts w:eastAsiaTheme="minorHAnsi" w:cstheme="minorBidi"/>
        </w:rPr>
        <w:t xml:space="preserve">  MNEMONIC: PL</w:t>
      </w:r>
    </w:p>
    <w:p w14:paraId="078C82D1" w14:textId="77777777" w:rsidR="00A3444B" w:rsidRPr="00841F54" w:rsidRDefault="00A3444B" w:rsidP="00E22A9D">
      <w:pPr>
        <w:rPr>
          <w:rFonts w:eastAsiaTheme="minorHAnsi" w:cstheme="minorBidi"/>
        </w:rPr>
      </w:pPr>
      <w:r w:rsidRPr="00841F54">
        <w:rPr>
          <w:rFonts w:eastAsiaTheme="minorHAnsi" w:cstheme="minorBidi"/>
        </w:rPr>
        <w:t>Select ITEM</w:t>
      </w:r>
      <w:proofErr w:type="gramStart"/>
      <w:r w:rsidRPr="00841F54">
        <w:rPr>
          <w:rFonts w:eastAsiaTheme="minorHAnsi" w:cstheme="minorBidi"/>
        </w:rPr>
        <w:t>:[</w:t>
      </w:r>
      <w:proofErr w:type="gramEnd"/>
      <w:r w:rsidRPr="00841F54">
        <w:rPr>
          <w:rFonts w:eastAsiaTheme="minorHAnsi" w:cstheme="minorBidi"/>
        </w:rPr>
        <w:t>ENTER]</w:t>
      </w:r>
    </w:p>
    <w:p w14:paraId="078C82D3" w14:textId="77777777" w:rsidR="00A3444B" w:rsidRPr="00841F54" w:rsidRDefault="00A3444B" w:rsidP="00E22A9D">
      <w:pPr>
        <w:rPr>
          <w:rFonts w:eastAsiaTheme="minorHAnsi" w:cstheme="minorBidi"/>
        </w:rPr>
      </w:pPr>
      <w:r w:rsidRPr="00841F54">
        <w:rPr>
          <w:rFonts w:eastAsiaTheme="minorHAnsi" w:cstheme="minorBidi"/>
        </w:rPr>
        <w:t>Select PROTOCOL NAME: PXCE MAIN MENU</w:t>
      </w:r>
    </w:p>
    <w:p w14:paraId="078C82D4" w14:textId="77777777" w:rsidR="00A3444B" w:rsidRPr="00841F54" w:rsidRDefault="00A3444B" w:rsidP="00E22A9D">
      <w:pPr>
        <w:rPr>
          <w:rFonts w:eastAsiaTheme="minorHAnsi" w:cstheme="minorBidi"/>
        </w:rPr>
      </w:pPr>
      <w:r w:rsidRPr="00841F54">
        <w:rPr>
          <w:rFonts w:eastAsiaTheme="minorHAnsi" w:cstheme="minorBidi"/>
        </w:rPr>
        <w:t>Select ITEM: PXCE BLANK HS// [ENTER]</w:t>
      </w:r>
    </w:p>
    <w:p w14:paraId="078C82D5" w14:textId="77777777" w:rsidR="00A3444B" w:rsidRPr="00841F54" w:rsidRDefault="00A3444B" w:rsidP="00E22A9D">
      <w:pPr>
        <w:rPr>
          <w:rFonts w:eastAsiaTheme="minorHAnsi" w:cstheme="minorBidi"/>
        </w:rPr>
      </w:pPr>
      <w:r w:rsidRPr="00841F54">
        <w:rPr>
          <w:rFonts w:eastAsiaTheme="minorHAnsi" w:cstheme="minorBidi"/>
        </w:rPr>
        <w:t xml:space="preserve">  ITEM: PXCE BLANK HS// PXCE GMTS HS ADHOC        Health Summary      HS</w:t>
      </w:r>
    </w:p>
    <w:p w14:paraId="078C82D6" w14:textId="77777777" w:rsidR="00A3444B" w:rsidRPr="00841F54" w:rsidRDefault="00A3444B" w:rsidP="00E22A9D">
      <w:pPr>
        <w:rPr>
          <w:rFonts w:eastAsiaTheme="minorHAnsi" w:cstheme="minorBidi"/>
        </w:rPr>
      </w:pPr>
      <w:r w:rsidRPr="00841F54">
        <w:rPr>
          <w:rFonts w:eastAsiaTheme="minorHAnsi" w:cstheme="minorBidi"/>
        </w:rPr>
        <w:t xml:space="preserve">  MNEMONIC: HS</w:t>
      </w:r>
    </w:p>
    <w:p w14:paraId="078C82D7" w14:textId="77777777" w:rsidR="00A3444B" w:rsidRPr="00841F54" w:rsidRDefault="00A3444B" w:rsidP="00E22A9D">
      <w:pPr>
        <w:rPr>
          <w:rFonts w:eastAsiaTheme="minorHAnsi" w:cstheme="minorBidi"/>
        </w:rPr>
      </w:pPr>
      <w:r w:rsidRPr="00841F54">
        <w:rPr>
          <w:rFonts w:eastAsiaTheme="minorHAnsi" w:cstheme="minorBidi"/>
        </w:rPr>
        <w:t>Select ITEM: PXCE BLANK PN</w:t>
      </w:r>
    </w:p>
    <w:p w14:paraId="078C82D8" w14:textId="77777777" w:rsidR="00A3444B" w:rsidRPr="00841F54" w:rsidRDefault="00A3444B" w:rsidP="00E22A9D">
      <w:pPr>
        <w:rPr>
          <w:rFonts w:eastAsiaTheme="minorHAnsi" w:cstheme="minorBidi"/>
        </w:rPr>
      </w:pPr>
      <w:r w:rsidRPr="00841F54">
        <w:rPr>
          <w:rFonts w:eastAsiaTheme="minorHAnsi" w:cstheme="minorBidi"/>
        </w:rPr>
        <w:t xml:space="preserve">         ...OK? Yes// [ENTER</w:t>
      </w:r>
      <w:proofErr w:type="gramStart"/>
      <w:r w:rsidRPr="00841F54">
        <w:rPr>
          <w:rFonts w:eastAsiaTheme="minorHAnsi" w:cstheme="minorBidi"/>
        </w:rPr>
        <w:t>]  (</w:t>
      </w:r>
      <w:proofErr w:type="gramEnd"/>
      <w:r w:rsidRPr="00841F54">
        <w:rPr>
          <w:rFonts w:eastAsiaTheme="minorHAnsi" w:cstheme="minorBidi"/>
        </w:rPr>
        <w:t>Yes)</w:t>
      </w:r>
    </w:p>
    <w:p w14:paraId="078C82D9" w14:textId="77777777" w:rsidR="00A3444B" w:rsidRPr="00841F54" w:rsidRDefault="00A3444B" w:rsidP="00E22A9D">
      <w:pPr>
        <w:rPr>
          <w:rFonts w:eastAsiaTheme="minorHAnsi" w:cstheme="minorBidi"/>
        </w:rPr>
      </w:pPr>
      <w:r w:rsidRPr="00841F54">
        <w:rPr>
          <w:rFonts w:eastAsiaTheme="minorHAnsi" w:cstheme="minorBidi"/>
        </w:rPr>
        <w:t xml:space="preserve">  ITEM: PXCE BLANK PN// PXCE GMRP REVIEW SCREEN       Progress Notes      PN</w:t>
      </w:r>
    </w:p>
    <w:p w14:paraId="078C82DA" w14:textId="77777777" w:rsidR="00A3444B" w:rsidRPr="00841F54" w:rsidRDefault="00A3444B" w:rsidP="00E22A9D">
      <w:pPr>
        <w:rPr>
          <w:rFonts w:eastAsiaTheme="minorHAnsi" w:cstheme="minorBidi"/>
        </w:rPr>
      </w:pPr>
      <w:r w:rsidRPr="00841F54">
        <w:rPr>
          <w:rFonts w:eastAsiaTheme="minorHAnsi" w:cstheme="minorBidi"/>
        </w:rPr>
        <w:t xml:space="preserve">  MNEMONIC: PN</w:t>
      </w:r>
    </w:p>
    <w:p w14:paraId="078C82DB" w14:textId="77777777" w:rsidR="00A3444B" w:rsidRPr="00841F54" w:rsidRDefault="00A3444B" w:rsidP="00E22A9D">
      <w:pPr>
        <w:rPr>
          <w:rFonts w:eastAsiaTheme="minorHAnsi" w:cstheme="minorBidi"/>
        </w:rPr>
      </w:pPr>
      <w:r w:rsidRPr="00841F54">
        <w:rPr>
          <w:rFonts w:eastAsiaTheme="minorHAnsi" w:cstheme="minorBidi"/>
        </w:rPr>
        <w:t>Select ITEM: PXCE BLANK PL</w:t>
      </w:r>
    </w:p>
    <w:p w14:paraId="078C82DC" w14:textId="77777777" w:rsidR="00A3444B" w:rsidRPr="00841F54" w:rsidRDefault="00A3444B" w:rsidP="00E22A9D">
      <w:pPr>
        <w:rPr>
          <w:rFonts w:eastAsiaTheme="minorHAnsi" w:cstheme="minorBidi"/>
        </w:rPr>
      </w:pPr>
      <w:r w:rsidRPr="00841F54">
        <w:rPr>
          <w:rFonts w:eastAsiaTheme="minorHAnsi" w:cstheme="minorBidi"/>
        </w:rPr>
        <w:t xml:space="preserve">         ...OK? Yes// [ENTER</w:t>
      </w:r>
      <w:proofErr w:type="gramStart"/>
      <w:r w:rsidRPr="00841F54">
        <w:rPr>
          <w:rFonts w:eastAsiaTheme="minorHAnsi" w:cstheme="minorBidi"/>
        </w:rPr>
        <w:t>]  (</w:t>
      </w:r>
      <w:proofErr w:type="gramEnd"/>
      <w:r w:rsidRPr="00841F54">
        <w:rPr>
          <w:rFonts w:eastAsiaTheme="minorHAnsi" w:cstheme="minorBidi"/>
        </w:rPr>
        <w:t>Yes)</w:t>
      </w:r>
    </w:p>
    <w:p w14:paraId="078C82DE" w14:textId="77777777" w:rsidR="00A3444B" w:rsidRPr="00841F54" w:rsidRDefault="00A3444B" w:rsidP="00E22A9D">
      <w:pPr>
        <w:rPr>
          <w:rFonts w:eastAsiaTheme="minorHAnsi" w:cstheme="minorBidi"/>
        </w:rPr>
      </w:pPr>
      <w:r w:rsidRPr="00841F54">
        <w:rPr>
          <w:rFonts w:eastAsiaTheme="minorHAnsi" w:cstheme="minorBidi"/>
        </w:rPr>
        <w:t xml:space="preserve">  ITEM: PXCE BLANK PL// PXCE GMPL OE DATA ENTRY    Patient Problem List   PL</w:t>
      </w:r>
    </w:p>
    <w:p w14:paraId="078C82DF" w14:textId="77777777" w:rsidR="00A3444B" w:rsidRPr="00841F54" w:rsidRDefault="00A3444B" w:rsidP="00E22A9D">
      <w:pPr>
        <w:rPr>
          <w:rFonts w:eastAsiaTheme="minorHAnsi" w:cstheme="minorBidi"/>
        </w:rPr>
      </w:pPr>
      <w:r w:rsidRPr="00841F54">
        <w:rPr>
          <w:rFonts w:eastAsiaTheme="minorHAnsi" w:cstheme="minorBidi"/>
        </w:rPr>
        <w:t xml:space="preserve">  MNEMONIC: PL</w:t>
      </w:r>
    </w:p>
    <w:p w14:paraId="078C82E0" w14:textId="77777777" w:rsidR="00A3444B" w:rsidRPr="00841F54" w:rsidRDefault="00A3444B" w:rsidP="00E22A9D">
      <w:pPr>
        <w:rPr>
          <w:rFonts w:eastAsiaTheme="minorHAnsi" w:cstheme="minorBidi"/>
        </w:rPr>
      </w:pPr>
      <w:r w:rsidRPr="00841F54">
        <w:rPr>
          <w:rFonts w:eastAsiaTheme="minorHAnsi" w:cstheme="minorBidi"/>
        </w:rPr>
        <w:t>Select ITEM: [ENTER]</w:t>
      </w:r>
    </w:p>
    <w:p w14:paraId="078C82E2" w14:textId="77777777" w:rsidR="00A3444B" w:rsidRPr="00841F54" w:rsidRDefault="00A3444B" w:rsidP="00E22A9D">
      <w:pPr>
        <w:rPr>
          <w:rFonts w:eastAsiaTheme="minorHAnsi" w:cstheme="minorBidi"/>
        </w:rPr>
      </w:pPr>
      <w:r w:rsidRPr="00841F54">
        <w:rPr>
          <w:rFonts w:eastAsiaTheme="minorHAnsi" w:cstheme="minorBidi"/>
        </w:rPr>
        <w:t>Select PROTOCOL NAME: [ENTER]</w:t>
      </w:r>
    </w:p>
    <w:p w14:paraId="078C82E3" w14:textId="77777777" w:rsidR="00A3444B" w:rsidRPr="00841F54" w:rsidRDefault="00A3444B" w:rsidP="00E22A9D">
      <w:pPr>
        <w:numPr>
          <w:ilvl w:val="0"/>
          <w:numId w:val="13"/>
        </w:numPr>
        <w:rPr>
          <w:rFonts w:eastAsiaTheme="minorHAnsi" w:cstheme="minorBidi"/>
        </w:rPr>
      </w:pPr>
      <w:r w:rsidRPr="00841F54">
        <w:rPr>
          <w:rFonts w:eastAsiaTheme="minorHAnsi" w:cstheme="minorBidi"/>
        </w:rPr>
        <w:t>Create a DISPOSITION CLINIC for each division in your facility using the "Set-up a Clinic" option on the Scheduling Supervisor Menu. If you are a multi-divisional facility and you want to credit disposition workload for each division, you will need to set up a DISPOSITION CLINIC for each division. Make sure you define each DISPOSITION CLINIC so that it is easily associated with the division for which you want to credit workload.</w:t>
      </w:r>
    </w:p>
    <w:p w14:paraId="078C82E4"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If you are a single-division facility, you should define only one DISPOSITION CLINIC.</w:t>
      </w:r>
    </w:p>
    <w:p w14:paraId="078C82E5"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The DISPOSITION CLINICS will only be used with Dispositions.</w:t>
      </w:r>
    </w:p>
    <w:p w14:paraId="078C82E6"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PCE recommends creating a clinic defined as Disposition, with a Stop Code number of 102. This clinic should be used with all dispositions.</w:t>
      </w:r>
    </w:p>
    <w:p w14:paraId="078C82E7"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lastRenderedPageBreak/>
        <w:t>Use "PCE Edit Disposition Clinics" option located on the "PCE Site Parameter Menu" to enter the DISPOSITION CLINICs that were defined for use with Dispositions for your facility. The purpose of this is to restrict the Hospital Location for a Disposition to DISPOSITION CLINICs only.</w:t>
      </w:r>
    </w:p>
    <w:p w14:paraId="078C82E8" w14:textId="77777777" w:rsidR="00A3444B" w:rsidRPr="00841F54" w:rsidRDefault="00A3444B" w:rsidP="00E22A9D">
      <w:pPr>
        <w:numPr>
          <w:ilvl w:val="0"/>
          <w:numId w:val="14"/>
        </w:numPr>
        <w:rPr>
          <w:rFonts w:eastAsiaTheme="minorHAnsi" w:cstheme="minorBidi"/>
        </w:rPr>
      </w:pPr>
      <w:r w:rsidRPr="00841F54">
        <w:rPr>
          <w:rFonts w:eastAsiaTheme="minorHAnsi" w:cstheme="minorBidi"/>
        </w:rPr>
        <w:t>In single-division facilities, the hospital location for Dispositions will be stuffed automatically, and you will not be prompted to select a DISPOSITION HOSPITAL LOCATION.</w:t>
      </w:r>
    </w:p>
    <w:p w14:paraId="078C82E9" w14:textId="77777777" w:rsidR="00A3444B" w:rsidRPr="00841F54" w:rsidRDefault="00A3444B" w:rsidP="00E22A9D">
      <w:pPr>
        <w:rPr>
          <w:rFonts w:eastAsiaTheme="minorHAnsi" w:cstheme="minorBidi"/>
        </w:rPr>
      </w:pPr>
      <w:r w:rsidRPr="00841F54">
        <w:rPr>
          <w:rFonts w:eastAsiaTheme="minorHAnsi" w:cstheme="minorBidi"/>
        </w:rPr>
        <w:t>PCE Edit Disposition Clinics Example</w:t>
      </w:r>
    </w:p>
    <w:p w14:paraId="078C82EA" w14:textId="77777777" w:rsidR="00A3444B" w:rsidRPr="00841F54" w:rsidRDefault="00A3444B" w:rsidP="00E22A9D">
      <w:pPr>
        <w:rPr>
          <w:rFonts w:eastAsiaTheme="minorHAnsi" w:cstheme="minorBidi"/>
        </w:rPr>
      </w:pPr>
      <w:r w:rsidRPr="00841F54">
        <w:rPr>
          <w:rFonts w:eastAsiaTheme="minorHAnsi" w:cstheme="minorBidi"/>
        </w:rPr>
        <w:t>Select PCE Site Parameter Menu Option: PCE Edit Disposition Clinics</w:t>
      </w:r>
    </w:p>
    <w:p w14:paraId="078C82EB" w14:textId="77777777" w:rsidR="00A3444B" w:rsidRPr="00841F54" w:rsidRDefault="00A3444B" w:rsidP="00E22A9D">
      <w:pPr>
        <w:rPr>
          <w:rFonts w:eastAsiaTheme="minorHAnsi" w:cstheme="minorBidi"/>
        </w:rPr>
      </w:pPr>
      <w:r w:rsidRPr="00841F54">
        <w:rPr>
          <w:rFonts w:eastAsiaTheme="minorHAnsi" w:cstheme="minorBidi"/>
        </w:rPr>
        <w:t>Select PCE PARAMETERS ONE: 1</w:t>
      </w:r>
    </w:p>
    <w:p w14:paraId="078C82EC" w14:textId="77777777" w:rsidR="00A3444B" w:rsidRPr="00841F54" w:rsidRDefault="00A3444B" w:rsidP="00E22A9D">
      <w:pPr>
        <w:rPr>
          <w:rFonts w:eastAsiaTheme="minorHAnsi" w:cstheme="minorBidi"/>
        </w:rPr>
      </w:pPr>
      <w:r w:rsidRPr="00841F54">
        <w:rPr>
          <w:rFonts w:eastAsiaTheme="minorHAnsi" w:cstheme="minorBidi"/>
        </w:rPr>
        <w:t>Select DISPOSITION HOSPITAL LOCATIONS</w:t>
      </w:r>
      <w:proofErr w:type="gramStart"/>
      <w:r w:rsidRPr="00841F54">
        <w:rPr>
          <w:rFonts w:eastAsiaTheme="minorHAnsi" w:cstheme="minorBidi"/>
        </w:rPr>
        <w:t>: ?</w:t>
      </w:r>
      <w:proofErr w:type="gramEnd"/>
    </w:p>
    <w:p w14:paraId="078C82ED" w14:textId="77777777" w:rsidR="00A3444B" w:rsidRPr="00841F54" w:rsidRDefault="00A3444B" w:rsidP="00E22A9D">
      <w:pPr>
        <w:rPr>
          <w:rFonts w:eastAsiaTheme="minorHAnsi" w:cstheme="minorBidi"/>
        </w:rPr>
      </w:pPr>
      <w:r w:rsidRPr="00841F54">
        <w:rPr>
          <w:rFonts w:eastAsiaTheme="minorHAnsi" w:cstheme="minorBidi"/>
        </w:rPr>
        <w:t xml:space="preserve"> Answer with DISPOSITION HOSPITAL LOCATIONS</w:t>
      </w:r>
    </w:p>
    <w:p w14:paraId="078C82EE" w14:textId="77777777" w:rsidR="00A3444B" w:rsidRPr="00841F54" w:rsidRDefault="00A3444B" w:rsidP="00E22A9D">
      <w:pPr>
        <w:rPr>
          <w:rFonts w:eastAsiaTheme="minorHAnsi" w:cstheme="minorBidi"/>
        </w:rPr>
      </w:pPr>
      <w:r w:rsidRPr="00841F54">
        <w:rPr>
          <w:rFonts w:eastAsiaTheme="minorHAnsi" w:cstheme="minorBidi"/>
        </w:rPr>
        <w:t>Choose from:</w:t>
      </w:r>
    </w:p>
    <w:p w14:paraId="078C82EF" w14:textId="77777777" w:rsidR="00A3444B" w:rsidRPr="00841F54" w:rsidRDefault="00A3444B" w:rsidP="00E22A9D">
      <w:pPr>
        <w:rPr>
          <w:rFonts w:eastAsiaTheme="minorHAnsi" w:cstheme="minorBidi"/>
        </w:rPr>
      </w:pPr>
      <w:r w:rsidRPr="00841F54">
        <w:rPr>
          <w:rFonts w:eastAsiaTheme="minorHAnsi" w:cstheme="minorBidi"/>
        </w:rPr>
        <w:t xml:space="preserve">   DISPOSITION 1</w:t>
      </w:r>
    </w:p>
    <w:p w14:paraId="078C82F0" w14:textId="77777777" w:rsidR="00A3444B" w:rsidRPr="00841F54" w:rsidRDefault="00A3444B" w:rsidP="00E22A9D">
      <w:pPr>
        <w:rPr>
          <w:rFonts w:eastAsiaTheme="minorHAnsi" w:cstheme="minorBidi"/>
        </w:rPr>
      </w:pPr>
      <w:r w:rsidRPr="00841F54">
        <w:rPr>
          <w:rFonts w:eastAsiaTheme="minorHAnsi" w:cstheme="minorBidi"/>
        </w:rPr>
        <w:t xml:space="preserve">   DISPOSITION 2</w:t>
      </w:r>
    </w:p>
    <w:p w14:paraId="078C82F1" w14:textId="77777777" w:rsidR="00A3444B" w:rsidRPr="00841F54" w:rsidRDefault="00A3444B" w:rsidP="00E22A9D">
      <w:pPr>
        <w:rPr>
          <w:rFonts w:eastAsiaTheme="minorHAnsi" w:cstheme="minorBidi"/>
        </w:rPr>
      </w:pPr>
      <w:r w:rsidRPr="00841F54">
        <w:rPr>
          <w:rFonts w:eastAsiaTheme="minorHAnsi" w:cstheme="minorBidi"/>
        </w:rPr>
        <w:t xml:space="preserve">      You may enter a new DISPOSITION HOSPITAL LOCATIONS, if you wish</w:t>
      </w:r>
    </w:p>
    <w:p w14:paraId="078C82F2" w14:textId="77777777" w:rsidR="00A3444B" w:rsidRPr="00841F54" w:rsidRDefault="00A3444B" w:rsidP="00E22A9D">
      <w:pPr>
        <w:rPr>
          <w:rFonts w:eastAsiaTheme="minorHAnsi" w:cstheme="minorBidi"/>
        </w:rPr>
      </w:pPr>
      <w:r w:rsidRPr="00841F54">
        <w:rPr>
          <w:rFonts w:eastAsiaTheme="minorHAnsi" w:cstheme="minorBidi"/>
        </w:rPr>
        <w:t>Answer with HOSPITAL LOCATION NAME, or ABBREVIATION</w:t>
      </w:r>
    </w:p>
    <w:p w14:paraId="078C82F3" w14:textId="77777777" w:rsidR="00A3444B" w:rsidRPr="00841F54" w:rsidRDefault="00A3444B" w:rsidP="00E22A9D">
      <w:pPr>
        <w:rPr>
          <w:rFonts w:eastAsiaTheme="minorHAnsi" w:cstheme="minorBidi"/>
        </w:rPr>
      </w:pPr>
      <w:r w:rsidRPr="00841F54">
        <w:rPr>
          <w:rFonts w:eastAsiaTheme="minorHAnsi" w:cstheme="minorBidi"/>
        </w:rPr>
        <w:t xml:space="preserve"> Do you want the entire 58-Entry HOSPITAL LOCATION List? </w:t>
      </w:r>
      <w:proofErr w:type="gramStart"/>
      <w:r w:rsidRPr="00841F54">
        <w:rPr>
          <w:rFonts w:eastAsiaTheme="minorHAnsi" w:cstheme="minorBidi"/>
        </w:rPr>
        <w:t>n</w:t>
      </w:r>
      <w:proofErr w:type="gramEnd"/>
    </w:p>
    <w:p w14:paraId="078C82F4" w14:textId="77777777" w:rsidR="00A3444B" w:rsidRPr="00841F54" w:rsidRDefault="00A3444B" w:rsidP="00E22A9D">
      <w:pPr>
        <w:rPr>
          <w:rFonts w:eastAsiaTheme="minorHAnsi" w:cstheme="minorBidi"/>
        </w:rPr>
      </w:pPr>
      <w:r w:rsidRPr="00841F54">
        <w:rPr>
          <w:rFonts w:eastAsiaTheme="minorHAnsi" w:cstheme="minorBidi"/>
        </w:rPr>
        <w:t>Select DISPOSITION HOSPITAL LOCATIONS: DISPOSITION 1</w:t>
      </w:r>
    </w:p>
    <w:p w14:paraId="078C82F5" w14:textId="478376C1" w:rsidR="00A3444B" w:rsidRPr="00841F54" w:rsidRDefault="00713A71" w:rsidP="00050EE9">
      <w:pPr>
        <w:pStyle w:val="Heading2"/>
      </w:pPr>
      <w:bookmarkStart w:id="53" w:name="_Toc414852634"/>
      <w:bookmarkStart w:id="54" w:name="_Toc498005948"/>
      <w:r w:rsidRPr="00841F54">
        <w:t>Maintenance</w:t>
      </w:r>
      <w:bookmarkEnd w:id="53"/>
      <w:bookmarkEnd w:id="54"/>
    </w:p>
    <w:p w14:paraId="078C82F6" w14:textId="41BBD056" w:rsidR="00713A71" w:rsidRPr="00841F54" w:rsidRDefault="00713A71" w:rsidP="008E6CAB">
      <w:pPr>
        <w:pStyle w:val="Heading3"/>
        <w:rPr>
          <w:rFonts w:eastAsiaTheme="minorHAnsi"/>
        </w:rPr>
      </w:pPr>
      <w:bookmarkStart w:id="55" w:name="_Table_Maintenance_Options"/>
      <w:bookmarkStart w:id="56" w:name="_Toc414852635"/>
      <w:bookmarkStart w:id="57" w:name="_Toc498005949"/>
      <w:bookmarkEnd w:id="55"/>
      <w:r w:rsidRPr="00841F54">
        <w:rPr>
          <w:rFonts w:eastAsiaTheme="minorHAnsi"/>
        </w:rPr>
        <w:t>Table Maintenance Options</w:t>
      </w:r>
      <w:bookmarkEnd w:id="56"/>
      <w:bookmarkEnd w:id="57"/>
    </w:p>
    <w:p w14:paraId="078C82F7" w14:textId="0699B0BC" w:rsidR="00713A71" w:rsidRPr="00841F54" w:rsidRDefault="00713A71" w:rsidP="00E22A9D">
      <w:pPr>
        <w:rPr>
          <w:rFonts w:eastAsiaTheme="minorHAnsi" w:cstheme="minorBidi"/>
        </w:rPr>
      </w:pPr>
      <w:r w:rsidRPr="00841F54">
        <w:rPr>
          <w:rFonts w:eastAsiaTheme="minorHAnsi" w:cstheme="minorBidi"/>
        </w:rPr>
        <w:t xml:space="preserve">The Table Maintenance options let sites add or edit the items in the tables for Health Factors, Patient Education, etc. Once these tables have been defined, the </w:t>
      </w:r>
      <w:proofErr w:type="gramStart"/>
      <w:r w:rsidRPr="00841F54">
        <w:rPr>
          <w:rFonts w:eastAsiaTheme="minorHAnsi" w:cstheme="minorBidi"/>
        </w:rPr>
        <w:t>table</w:t>
      </w:r>
      <w:proofErr w:type="gramEnd"/>
      <w:r w:rsidRPr="00841F54">
        <w:rPr>
          <w:rFonts w:eastAsiaTheme="minorHAnsi" w:cstheme="minorBidi"/>
        </w:rPr>
        <w:t xml:space="preserve"> entries can be selected for encounter data entry (PCE package) and encounter form definitions (AICS package). Scanning encounter forms with the AICS package will provide PCE with patient information </w:t>
      </w:r>
      <w:r w:rsidR="00451A47" w:rsidRPr="00841F54">
        <w:rPr>
          <w:rFonts w:eastAsiaTheme="minorHAnsi" w:cstheme="minorBidi"/>
        </w:rPr>
        <w:t>that</w:t>
      </w:r>
      <w:r w:rsidRPr="00841F54">
        <w:rPr>
          <w:rFonts w:eastAsiaTheme="minorHAnsi" w:cstheme="minorBidi"/>
        </w:rPr>
        <w:t xml:space="preserve"> is stored in the V files. The patient information collected based on these table definitions is viewable on Health Summaries (Health Summary package).</w:t>
      </w:r>
    </w:p>
    <w:p w14:paraId="078C82F8" w14:textId="77777777" w:rsidR="00713A71" w:rsidRPr="00841F54" w:rsidRDefault="00713A71" w:rsidP="00E22A9D">
      <w:pPr>
        <w:rPr>
          <w:rFonts w:eastAsiaTheme="minorHAnsi" w:cstheme="minorBidi"/>
        </w:rPr>
      </w:pPr>
      <w:r w:rsidRPr="00841F54">
        <w:rPr>
          <w:rFonts w:eastAsiaTheme="minorHAnsi" w:cstheme="minorBidi"/>
        </w:rPr>
        <w:t>This menu also includes options to edit the Clinical Reminder/Health Maintenance definitions, based on your site's clinical terminology in the tables. Once reminder criteria have been defined, they may be included in the Health Summary Type definitions for the "Clinical Reminder" and "Health Maintenance" Components.</w:t>
      </w:r>
    </w:p>
    <w:p w14:paraId="078C82F9" w14:textId="77777777" w:rsidR="00713A71" w:rsidRPr="00841F54" w:rsidRDefault="00713A71" w:rsidP="00E22A9D">
      <w:pPr>
        <w:rPr>
          <w:rFonts w:eastAsiaTheme="minorHAnsi" w:cstheme="minorBidi"/>
        </w:rPr>
      </w:pPr>
      <w:r w:rsidRPr="00841F54">
        <w:rPr>
          <w:rFonts w:eastAsiaTheme="minorHAnsi" w:cstheme="minorBidi"/>
        </w:rPr>
        <w:t xml:space="preserve">Table items that are distributed with the PCE package can be inactivated using the PCE "Activate/Inactivate Table Items" menu. Use the "Inactive Flag" field to make an item "INACTIVE" for selection in the Encounter form definition process and the PCE encounter data entry process. Enter "@" at the "Inactive Flag" field to reactivate an inactivated item. </w:t>
      </w:r>
    </w:p>
    <w:p w14:paraId="078C82FA" w14:textId="77777777" w:rsidR="00713A71" w:rsidRPr="00841F54" w:rsidRDefault="00713A71" w:rsidP="00E22A9D">
      <w:pPr>
        <w:rPr>
          <w:rFonts w:eastAsiaTheme="minorHAnsi" w:cstheme="minorBidi"/>
        </w:rPr>
      </w:pPr>
      <w:r w:rsidRPr="00841F54">
        <w:rPr>
          <w:rFonts w:eastAsiaTheme="minorHAnsi" w:cstheme="minorBidi"/>
        </w:rPr>
        <w:lastRenderedPageBreak/>
        <w:t>These options may be used in conjunction with the "PCE Information Only" menu options to manage the contents of the files or tables supporting PCE. Below is a description of the options.</w:t>
      </w:r>
    </w:p>
    <w:p w14:paraId="078C82FB" w14:textId="77777777" w:rsidR="00713A71" w:rsidRPr="00841F54" w:rsidRDefault="00713A71" w:rsidP="00E22A9D">
      <w:pPr>
        <w:rPr>
          <w:rFonts w:eastAsiaTheme="minorHAnsi" w:cstheme="minorBidi"/>
        </w:rPr>
      </w:pPr>
      <w:r w:rsidRPr="003D10FB">
        <w:rPr>
          <w:rFonts w:eastAsiaTheme="minorHAnsi" w:cstheme="minorBidi"/>
          <w:b/>
        </w:rPr>
        <w:t>PXTT ACTIVATE/INACTIVATE MENU</w:t>
      </w:r>
      <w:r w:rsidRPr="00841F54">
        <w:rPr>
          <w:rFonts w:eastAsiaTheme="minorHAnsi" w:cstheme="minorBidi"/>
        </w:rPr>
        <w:t xml:space="preserve"> - Activate/Inactivate Table Items</w:t>
      </w:r>
    </w:p>
    <w:p w14:paraId="078C82FC" w14:textId="77777777" w:rsidR="00713A71" w:rsidRPr="00841F54" w:rsidRDefault="00713A71" w:rsidP="00E22A9D">
      <w:pPr>
        <w:rPr>
          <w:rFonts w:eastAsiaTheme="minorHAnsi" w:cstheme="minorBidi"/>
        </w:rPr>
      </w:pPr>
      <w:r w:rsidRPr="00841F54">
        <w:rPr>
          <w:rFonts w:eastAsiaTheme="minorHAnsi" w:cstheme="minorBidi"/>
        </w:rPr>
        <w:t xml:space="preserve">This option is the main menu option to activate or inactivate the entries in the supporting tables. </w:t>
      </w:r>
      <w:proofErr w:type="gramStart"/>
      <w:r w:rsidRPr="00841F54">
        <w:rPr>
          <w:rFonts w:eastAsiaTheme="minorHAnsi" w:cstheme="minorBidi"/>
        </w:rPr>
        <w:t>(e.g., Education Topics</w:t>
      </w:r>
      <w:r w:rsidR="005A7701" w:rsidRPr="00841F54">
        <w:rPr>
          <w:rFonts w:eastAsiaTheme="minorHAnsi" w:cstheme="minorBidi"/>
        </w:rPr>
        <w:t xml:space="preserve">, and </w:t>
      </w:r>
      <w:r w:rsidR="005A7701" w:rsidRPr="00841F54">
        <w:rPr>
          <w:rFonts w:eastAsiaTheme="minorHAnsi" w:cstheme="minorBidi"/>
          <w:spacing w:val="-1"/>
        </w:rPr>
        <w:t>Health Factors, Treatments</w:t>
      </w:r>
      <w:r w:rsidRPr="00841F54">
        <w:rPr>
          <w:rFonts w:eastAsiaTheme="minorHAnsi" w:cstheme="minorBidi"/>
        </w:rPr>
        <w:t>)</w:t>
      </w:r>
      <w:r w:rsidR="005A7701" w:rsidRPr="00841F54">
        <w:rPr>
          <w:rFonts w:eastAsiaTheme="minorHAnsi" w:cstheme="minorBidi"/>
        </w:rPr>
        <w:t>.</w:t>
      </w:r>
      <w:proofErr w:type="gramEnd"/>
    </w:p>
    <w:p w14:paraId="078C82FD" w14:textId="77777777" w:rsidR="00713A71" w:rsidRPr="00841F54" w:rsidRDefault="00713A71" w:rsidP="00E22A9D">
      <w:pPr>
        <w:rPr>
          <w:rFonts w:eastAsiaTheme="minorHAnsi" w:cstheme="minorBidi"/>
        </w:rPr>
      </w:pPr>
      <w:r w:rsidRPr="003D10FB">
        <w:rPr>
          <w:rFonts w:eastAsiaTheme="minorHAnsi" w:cstheme="minorBidi"/>
          <w:b/>
        </w:rPr>
        <w:t>PXTT COPY EDUCATION TOPICS</w:t>
      </w:r>
      <w:r w:rsidRPr="00841F54">
        <w:rPr>
          <w:rFonts w:eastAsiaTheme="minorHAnsi" w:cstheme="minorBidi"/>
        </w:rPr>
        <w:t xml:space="preserve"> - Education Topic Copy</w:t>
      </w:r>
    </w:p>
    <w:p w14:paraId="078C82FE" w14:textId="77777777" w:rsidR="00713A71" w:rsidRPr="00841F54" w:rsidRDefault="00713A71" w:rsidP="00E22A9D">
      <w:pPr>
        <w:rPr>
          <w:rFonts w:eastAsiaTheme="minorHAnsi" w:cstheme="minorBidi"/>
        </w:rPr>
      </w:pPr>
      <w:r w:rsidRPr="00841F54">
        <w:rPr>
          <w:rFonts w:eastAsiaTheme="minorHAnsi" w:cstheme="minorBidi"/>
        </w:rPr>
        <w:t>This option lets you copy an existing education topic into a new education topic entry in the Education Topics file (#9999999.09). The original education topic to be copied is selected first. If the topic is prefixed with "VA-" the "VA-" will be stripped off the name automatically. The new name must be unique.</w:t>
      </w:r>
    </w:p>
    <w:p w14:paraId="078C82FF" w14:textId="77777777" w:rsidR="00713A71" w:rsidRPr="00841F54" w:rsidRDefault="00713A71" w:rsidP="00E22A9D">
      <w:pPr>
        <w:rPr>
          <w:rFonts w:eastAsiaTheme="minorHAnsi" w:cstheme="minorBidi"/>
        </w:rPr>
      </w:pPr>
      <w:r w:rsidRPr="003D10FB">
        <w:rPr>
          <w:rFonts w:eastAsiaTheme="minorHAnsi" w:cstheme="minorBidi"/>
          <w:b/>
        </w:rPr>
        <w:t>PXTT EDIT EDUCATION TOPICS</w:t>
      </w:r>
      <w:r w:rsidRPr="00841F54">
        <w:rPr>
          <w:rFonts w:eastAsiaTheme="minorHAnsi" w:cstheme="minorBidi"/>
        </w:rPr>
        <w:t xml:space="preserve"> - Education Topic Add/Edit</w:t>
      </w:r>
    </w:p>
    <w:p w14:paraId="078C8300" w14:textId="77777777" w:rsidR="00713A71" w:rsidRPr="00841F54" w:rsidRDefault="00713A71" w:rsidP="00E22A9D">
      <w:pPr>
        <w:rPr>
          <w:rFonts w:eastAsiaTheme="minorHAnsi" w:cstheme="minorBidi"/>
        </w:rPr>
      </w:pPr>
      <w:r w:rsidRPr="00841F54">
        <w:rPr>
          <w:rFonts w:eastAsiaTheme="minorHAnsi" w:cstheme="minorBidi"/>
        </w:rPr>
        <w:t>This option lets you create a new Education Topic or edit an Education Topic that was originally created at your site. Education topics distributed with the PCE package can be inactivated using "Activate/Inactivate Table Items."</w:t>
      </w:r>
    </w:p>
    <w:p w14:paraId="078C8301" w14:textId="77777777" w:rsidR="00713A71" w:rsidRPr="00841F54" w:rsidRDefault="00713A71" w:rsidP="00E22A9D">
      <w:pPr>
        <w:rPr>
          <w:rFonts w:eastAsiaTheme="minorHAnsi" w:cstheme="minorBidi"/>
        </w:rPr>
      </w:pPr>
      <w:r w:rsidRPr="003D10FB">
        <w:rPr>
          <w:rFonts w:eastAsiaTheme="minorHAnsi" w:cstheme="minorBidi"/>
          <w:b/>
        </w:rPr>
        <w:t>PXTT EDIT EXAM</w:t>
      </w:r>
      <w:r w:rsidRPr="00841F54">
        <w:rPr>
          <w:rFonts w:eastAsiaTheme="minorHAnsi" w:cstheme="minorBidi"/>
        </w:rPr>
        <w:t xml:space="preserve"> - Examinations Add/Edit</w:t>
      </w:r>
    </w:p>
    <w:p w14:paraId="078C8302" w14:textId="77777777" w:rsidR="00713A71" w:rsidRPr="00841F54" w:rsidRDefault="00713A71" w:rsidP="00E22A9D">
      <w:pPr>
        <w:rPr>
          <w:rFonts w:eastAsiaTheme="minorHAnsi" w:cstheme="minorBidi"/>
        </w:rPr>
      </w:pPr>
      <w:r w:rsidRPr="00841F54">
        <w:rPr>
          <w:rFonts w:eastAsiaTheme="minorHAnsi" w:cstheme="minorBidi"/>
        </w:rPr>
        <w:t>This option allows you to create a new name to represent an examination type or edit an examination type that was originally created at your site.</w:t>
      </w:r>
    </w:p>
    <w:p w14:paraId="078C8303" w14:textId="77777777" w:rsidR="00713A71" w:rsidRPr="00841F54" w:rsidRDefault="00713A71" w:rsidP="00E22A9D">
      <w:pPr>
        <w:rPr>
          <w:rFonts w:eastAsiaTheme="minorHAnsi" w:cstheme="minorBidi"/>
        </w:rPr>
      </w:pPr>
      <w:r w:rsidRPr="00841F54">
        <w:rPr>
          <w:rFonts w:eastAsiaTheme="minorHAnsi" w:cstheme="minorBidi"/>
        </w:rPr>
        <w:t>The examination types originally distributed by PCE are a breakdown of potential categories of exams within a Physical Exam.</w:t>
      </w:r>
    </w:p>
    <w:p w14:paraId="078C8304" w14:textId="77777777" w:rsidR="00713A71" w:rsidRPr="00841F54" w:rsidRDefault="00713A71" w:rsidP="00E22A9D">
      <w:pPr>
        <w:rPr>
          <w:rFonts w:eastAsiaTheme="minorHAnsi" w:cstheme="minorBidi"/>
        </w:rPr>
      </w:pPr>
      <w:r w:rsidRPr="003D10FB">
        <w:rPr>
          <w:rFonts w:eastAsiaTheme="minorHAnsi" w:cstheme="minorBidi"/>
          <w:b/>
        </w:rPr>
        <w:t>PXTT EDIT HEALTH FACTORS</w:t>
      </w:r>
      <w:r w:rsidRPr="00841F54">
        <w:rPr>
          <w:rFonts w:eastAsiaTheme="minorHAnsi" w:cstheme="minorBidi"/>
        </w:rPr>
        <w:t xml:space="preserve"> - Health Factors Add/Edit</w:t>
      </w:r>
    </w:p>
    <w:p w14:paraId="078C8305" w14:textId="77777777" w:rsidR="00713A71" w:rsidRPr="00841F54" w:rsidRDefault="00713A71" w:rsidP="00E22A9D">
      <w:pPr>
        <w:rPr>
          <w:rFonts w:eastAsiaTheme="minorHAnsi" w:cstheme="minorBidi"/>
        </w:rPr>
      </w:pPr>
      <w:r w:rsidRPr="00841F54">
        <w:rPr>
          <w:rFonts w:eastAsiaTheme="minorHAnsi" w:cstheme="minorBidi"/>
        </w:rPr>
        <w:t xml:space="preserve">This option allows the user to create a new Health Factor or edit a Health Factor that was originally created at your site.  </w:t>
      </w:r>
    </w:p>
    <w:p w14:paraId="078C8306" w14:textId="77777777" w:rsidR="00713A71" w:rsidRPr="00841F54" w:rsidRDefault="00713A71" w:rsidP="00E22A9D">
      <w:pPr>
        <w:rPr>
          <w:rFonts w:eastAsiaTheme="minorHAnsi" w:cstheme="minorBidi"/>
        </w:rPr>
      </w:pPr>
      <w:r w:rsidRPr="003D10FB">
        <w:rPr>
          <w:rFonts w:eastAsiaTheme="minorHAnsi" w:cstheme="minorBidi"/>
          <w:b/>
        </w:rPr>
        <w:t>PXTT EDIT IMMUNIZATIONS</w:t>
      </w:r>
      <w:r w:rsidRPr="00841F54">
        <w:rPr>
          <w:rFonts w:eastAsiaTheme="minorHAnsi" w:cstheme="minorBidi"/>
        </w:rPr>
        <w:t xml:space="preserve"> - Immunizations Add/Edit</w:t>
      </w:r>
    </w:p>
    <w:p w14:paraId="078C8307" w14:textId="77777777" w:rsidR="005A7701" w:rsidRPr="00841F54" w:rsidRDefault="005A7701" w:rsidP="00E22A9D">
      <w:pPr>
        <w:rPr>
          <w:rFonts w:eastAsiaTheme="minorHAnsi" w:cstheme="minorBidi"/>
        </w:rPr>
      </w:pPr>
      <w:r w:rsidRPr="00841F54">
        <w:rPr>
          <w:rFonts w:eastAsiaTheme="minorHAnsi" w:cstheme="minorBidi"/>
        </w:rPr>
        <w:t xml:space="preserve">      **&gt; Out of order:  Do not use! Placed out of order by PX*1*201.</w:t>
      </w:r>
    </w:p>
    <w:p w14:paraId="078C8308" w14:textId="77777777" w:rsidR="00713A71" w:rsidRPr="00841F54" w:rsidRDefault="00713A71" w:rsidP="00E22A9D">
      <w:pPr>
        <w:rPr>
          <w:rFonts w:eastAsiaTheme="minorHAnsi" w:cstheme="minorBidi"/>
        </w:rPr>
      </w:pPr>
      <w:r w:rsidRPr="00841F54">
        <w:rPr>
          <w:rFonts w:eastAsiaTheme="minorHAnsi" w:cstheme="minorBidi"/>
        </w:rPr>
        <w:t>This option allows a user to create a new Immunization type or edit an existing Immunization type that was originally created at your site.</w:t>
      </w:r>
    </w:p>
    <w:p w14:paraId="078C8309" w14:textId="77777777" w:rsidR="00454985" w:rsidRPr="00841F54" w:rsidRDefault="00454985" w:rsidP="00E22A9D">
      <w:pPr>
        <w:rPr>
          <w:rFonts w:eastAsiaTheme="minorHAnsi" w:cstheme="minorBidi"/>
        </w:rPr>
      </w:pPr>
      <w:r w:rsidRPr="003D10FB">
        <w:rPr>
          <w:rFonts w:eastAsiaTheme="minorHAnsi" w:cstheme="minorBidi"/>
          <w:b/>
        </w:rPr>
        <w:t>PXTT EDIT IMMUNIZATION LOT</w:t>
      </w:r>
      <w:r w:rsidRPr="00841F54">
        <w:rPr>
          <w:rFonts w:eastAsiaTheme="minorHAnsi" w:cstheme="minorBidi"/>
        </w:rPr>
        <w:t xml:space="preserve"> – Immunization Lot Add/Edit/Display</w:t>
      </w:r>
    </w:p>
    <w:p w14:paraId="078C830A" w14:textId="77777777" w:rsidR="00454985" w:rsidRPr="00841F54" w:rsidRDefault="00454985" w:rsidP="00E22A9D">
      <w:pPr>
        <w:rPr>
          <w:rFonts w:eastAsiaTheme="minorHAnsi" w:cstheme="minorBidi"/>
        </w:rPr>
      </w:pPr>
      <w:r w:rsidRPr="00841F54">
        <w:rPr>
          <w:rFonts w:eastAsiaTheme="minorHAnsi" w:cstheme="minorBidi"/>
        </w:rPr>
        <w:t xml:space="preserve">      **&gt; Locked with PXV IMM INVENTORY MGR.</w:t>
      </w:r>
    </w:p>
    <w:p w14:paraId="078C830B" w14:textId="77777777" w:rsidR="00454985" w:rsidRPr="00841F54" w:rsidRDefault="00454985" w:rsidP="00E22A9D">
      <w:pPr>
        <w:rPr>
          <w:rFonts w:eastAsiaTheme="minorHAnsi" w:cstheme="minorBidi"/>
        </w:rPr>
      </w:pPr>
      <w:r w:rsidRPr="00841F54">
        <w:rPr>
          <w:rFonts w:eastAsiaTheme="minorHAnsi" w:cstheme="minorBidi"/>
        </w:rPr>
        <w:t>This option allows an authorized user to add or update an immunization lot.</w:t>
      </w:r>
    </w:p>
    <w:p w14:paraId="078C830C" w14:textId="77777777" w:rsidR="00713A71" w:rsidRPr="00841F54" w:rsidRDefault="00713A71" w:rsidP="00E22A9D">
      <w:pPr>
        <w:rPr>
          <w:rFonts w:eastAsiaTheme="minorHAnsi" w:cstheme="minorBidi"/>
        </w:rPr>
      </w:pPr>
      <w:r w:rsidRPr="003D10FB">
        <w:rPr>
          <w:rFonts w:eastAsiaTheme="minorHAnsi" w:cstheme="minorBidi"/>
          <w:b/>
        </w:rPr>
        <w:t>PXTT EDIT SKIN TESTS</w:t>
      </w:r>
      <w:r w:rsidRPr="00841F54">
        <w:rPr>
          <w:rFonts w:eastAsiaTheme="minorHAnsi" w:cstheme="minorBidi"/>
        </w:rPr>
        <w:t xml:space="preserve"> - Skin Tests Add/Edit</w:t>
      </w:r>
    </w:p>
    <w:p w14:paraId="078C830D" w14:textId="77777777" w:rsidR="005A7701" w:rsidRPr="00841F54" w:rsidRDefault="005A7701" w:rsidP="00E22A9D">
      <w:pPr>
        <w:rPr>
          <w:rFonts w:eastAsiaTheme="minorHAnsi" w:cstheme="minorBidi"/>
        </w:rPr>
      </w:pPr>
      <w:r w:rsidRPr="00841F54">
        <w:rPr>
          <w:rFonts w:eastAsiaTheme="minorHAnsi" w:cstheme="minorBidi"/>
        </w:rPr>
        <w:t xml:space="preserve">      **&gt; Out of order:  Do not use! Placed out of order by PX*1*20</w:t>
      </w:r>
      <w:r w:rsidR="00205A62" w:rsidRPr="00841F54">
        <w:rPr>
          <w:rFonts w:eastAsiaTheme="minorHAnsi" w:cstheme="minorBidi"/>
        </w:rPr>
        <w:t>6</w:t>
      </w:r>
    </w:p>
    <w:p w14:paraId="078C830E" w14:textId="77777777" w:rsidR="00713A71" w:rsidRPr="00841F54" w:rsidRDefault="00713A71" w:rsidP="00E22A9D">
      <w:pPr>
        <w:rPr>
          <w:rFonts w:eastAsiaTheme="minorHAnsi" w:cstheme="minorBidi"/>
        </w:rPr>
      </w:pPr>
      <w:r w:rsidRPr="00841F54">
        <w:rPr>
          <w:rFonts w:eastAsiaTheme="minorHAnsi" w:cstheme="minorBidi"/>
        </w:rPr>
        <w:t xml:space="preserve">This option allows a user to create a new Skin Test table entry or edit a Skin Test table entry that was originally created at your site. </w:t>
      </w:r>
    </w:p>
    <w:p w14:paraId="078C830F" w14:textId="77777777" w:rsidR="00713A71" w:rsidRPr="00841F54" w:rsidRDefault="00713A71" w:rsidP="00E22A9D">
      <w:pPr>
        <w:rPr>
          <w:rFonts w:eastAsiaTheme="minorHAnsi" w:cstheme="minorBidi"/>
        </w:rPr>
      </w:pPr>
      <w:r w:rsidRPr="003D10FB">
        <w:rPr>
          <w:rFonts w:eastAsiaTheme="minorHAnsi" w:cstheme="minorBidi"/>
          <w:b/>
        </w:rPr>
        <w:t>PXTT EDIT TREATMENT</w:t>
      </w:r>
      <w:r w:rsidRPr="00841F54">
        <w:rPr>
          <w:rFonts w:eastAsiaTheme="minorHAnsi" w:cstheme="minorBidi"/>
        </w:rPr>
        <w:t xml:space="preserve"> - Treatments Add/Edit</w:t>
      </w:r>
    </w:p>
    <w:p w14:paraId="078C8310" w14:textId="77777777" w:rsidR="00713A71" w:rsidRPr="00841F54" w:rsidRDefault="00713A71" w:rsidP="00E22A9D">
      <w:pPr>
        <w:rPr>
          <w:rFonts w:eastAsiaTheme="minorHAnsi" w:cstheme="minorBidi"/>
        </w:rPr>
      </w:pPr>
      <w:r w:rsidRPr="00841F54">
        <w:rPr>
          <w:rFonts w:eastAsiaTheme="minorHAnsi" w:cstheme="minorBidi"/>
        </w:rPr>
        <w:t xml:space="preserve">This option allows a user to create a new Treatment or edit a Treatment that was originally created at your site. </w:t>
      </w:r>
    </w:p>
    <w:p w14:paraId="61CC44B4" w14:textId="78FAD44F" w:rsidR="00AD3194" w:rsidRPr="00841F54" w:rsidRDefault="00AD3194" w:rsidP="00E22A9D">
      <w:pPr>
        <w:rPr>
          <w:rFonts w:eastAsiaTheme="minorHAnsi" w:cstheme="minorBidi"/>
        </w:rPr>
      </w:pPr>
      <w:r w:rsidRPr="003D10FB">
        <w:rPr>
          <w:rFonts w:eastAsiaTheme="minorHAnsi" w:cstheme="minorBidi"/>
          <w:b/>
        </w:rPr>
        <w:lastRenderedPageBreak/>
        <w:t>PXV EDIT DEFAULT RESPONSES</w:t>
      </w:r>
      <w:r w:rsidRPr="00841F54">
        <w:rPr>
          <w:rFonts w:eastAsiaTheme="minorHAnsi" w:cstheme="minorBidi"/>
        </w:rPr>
        <w:t xml:space="preserve"> - Immunization Default Responses Enter/Edit</w:t>
      </w:r>
    </w:p>
    <w:p w14:paraId="155465A6" w14:textId="080BC1B2" w:rsidR="00AD3194" w:rsidRPr="00841F54" w:rsidRDefault="00AD3194" w:rsidP="00E22A9D">
      <w:pPr>
        <w:rPr>
          <w:rFonts w:eastAsiaTheme="minorHAnsi" w:cstheme="minorBidi"/>
        </w:rPr>
      </w:pPr>
      <w:r w:rsidRPr="00841F54">
        <w:rPr>
          <w:rFonts w:eastAsiaTheme="minorHAnsi" w:cstheme="minorBidi"/>
        </w:rPr>
        <w:t xml:space="preserve">This option allows the user to enter or update information in the IMM DEFAULT RESPONSES file (#920.05). </w:t>
      </w:r>
    </w:p>
    <w:p w14:paraId="078C8311" w14:textId="47C41CC8" w:rsidR="00713A71" w:rsidRPr="00841F54" w:rsidRDefault="00713A71" w:rsidP="008E6CAB">
      <w:pPr>
        <w:pStyle w:val="Heading3"/>
        <w:rPr>
          <w:rFonts w:eastAsiaTheme="minorHAnsi"/>
        </w:rPr>
      </w:pPr>
      <w:bookmarkStart w:id="58" w:name="_Toc311524046"/>
      <w:bookmarkStart w:id="59" w:name="_Toc414852636"/>
      <w:bookmarkStart w:id="60" w:name="_Toc498005950"/>
      <w:r w:rsidRPr="00841F54">
        <w:rPr>
          <w:rFonts w:eastAsiaTheme="minorHAnsi"/>
        </w:rPr>
        <w:t>PCE Information Only Menu</w:t>
      </w:r>
      <w:bookmarkEnd w:id="58"/>
      <w:bookmarkEnd w:id="59"/>
      <w:bookmarkEnd w:id="60"/>
    </w:p>
    <w:p w14:paraId="078C8312" w14:textId="77777777" w:rsidR="00713A71" w:rsidRPr="00841F54" w:rsidRDefault="00713A71" w:rsidP="00E22A9D">
      <w:pPr>
        <w:rPr>
          <w:rFonts w:eastAsiaTheme="minorHAnsi" w:cstheme="minorBidi"/>
        </w:rPr>
      </w:pPr>
      <w:r w:rsidRPr="00841F54">
        <w:rPr>
          <w:rFonts w:eastAsiaTheme="minorHAnsi" w:cstheme="minorBidi"/>
        </w:rPr>
        <w:t>This is a menu of options that list information about the files/tables used by the Patient Care Encounter (PCE) package. Some of the files/tables determine what clinical data will be collected as the sites' clinical terminology for specific categories of data such as Immunizations, Skin Tests, Patient Education, and Treatments. Below is a description of the options.</w:t>
      </w:r>
    </w:p>
    <w:p w14:paraId="078C8313" w14:textId="77777777" w:rsidR="00713A71" w:rsidRPr="00841F54" w:rsidRDefault="00713A71" w:rsidP="00E22A9D">
      <w:pPr>
        <w:rPr>
          <w:rFonts w:eastAsiaTheme="minorHAnsi" w:cstheme="minorBidi"/>
        </w:rPr>
      </w:pPr>
      <w:r w:rsidRPr="003D10FB">
        <w:rPr>
          <w:rFonts w:eastAsiaTheme="minorHAnsi" w:cstheme="minorBidi"/>
          <w:b/>
        </w:rPr>
        <w:t>PXTT LIST ACTIVE EDUC TOPICS</w:t>
      </w:r>
      <w:r w:rsidRPr="00841F54">
        <w:rPr>
          <w:rFonts w:eastAsiaTheme="minorHAnsi" w:cstheme="minorBidi"/>
        </w:rPr>
        <w:t xml:space="preserve"> - Active Educ. Topic List - Detailed</w:t>
      </w:r>
    </w:p>
    <w:p w14:paraId="078C8314" w14:textId="77777777" w:rsidR="00713A71" w:rsidRPr="00841F54" w:rsidRDefault="00713A71" w:rsidP="00E22A9D">
      <w:pPr>
        <w:rPr>
          <w:rFonts w:eastAsiaTheme="minorHAnsi" w:cstheme="minorBidi"/>
        </w:rPr>
      </w:pPr>
      <w:r w:rsidRPr="00841F54">
        <w:rPr>
          <w:rFonts w:eastAsiaTheme="minorHAnsi" w:cstheme="minorBidi"/>
        </w:rPr>
        <w:t>This lists the current detailed definition of the goals and standards defined for the active education topics.</w:t>
      </w:r>
    </w:p>
    <w:p w14:paraId="078C8315" w14:textId="77777777" w:rsidR="00713A71" w:rsidRPr="00841F54" w:rsidRDefault="00713A71" w:rsidP="00E22A9D">
      <w:pPr>
        <w:rPr>
          <w:rFonts w:eastAsiaTheme="minorHAnsi" w:cstheme="minorBidi"/>
        </w:rPr>
      </w:pPr>
      <w:r w:rsidRPr="003D10FB">
        <w:rPr>
          <w:rFonts w:eastAsiaTheme="minorHAnsi" w:cstheme="minorBidi"/>
          <w:b/>
        </w:rPr>
        <w:t>PXTT LIST ALL EDUC TOPICS</w:t>
      </w:r>
      <w:r w:rsidRPr="00841F54">
        <w:rPr>
          <w:rFonts w:eastAsiaTheme="minorHAnsi" w:cstheme="minorBidi"/>
        </w:rPr>
        <w:t xml:space="preserve"> - Education Topic List</w:t>
      </w:r>
    </w:p>
    <w:p w14:paraId="078C8316" w14:textId="77777777" w:rsidR="00713A71" w:rsidRPr="00841F54" w:rsidRDefault="00713A71" w:rsidP="00E22A9D">
      <w:pPr>
        <w:rPr>
          <w:rFonts w:eastAsiaTheme="minorHAnsi" w:cstheme="minorBidi"/>
        </w:rPr>
      </w:pPr>
      <w:r w:rsidRPr="00841F54">
        <w:rPr>
          <w:rFonts w:eastAsiaTheme="minorHAnsi" w:cstheme="minorBidi"/>
        </w:rPr>
        <w:t>This option prints a brief list of ALL Education Topics using only two fields: Inactive Flag status and Topic Name.</w:t>
      </w:r>
    </w:p>
    <w:p w14:paraId="078C8317" w14:textId="77777777" w:rsidR="00713A71" w:rsidRPr="00841F54" w:rsidRDefault="00713A71" w:rsidP="00E22A9D">
      <w:pPr>
        <w:rPr>
          <w:rFonts w:eastAsiaTheme="minorHAnsi" w:cstheme="minorBidi"/>
        </w:rPr>
      </w:pPr>
      <w:r w:rsidRPr="003D10FB">
        <w:rPr>
          <w:rFonts w:eastAsiaTheme="minorHAnsi" w:cstheme="minorBidi"/>
          <w:b/>
        </w:rPr>
        <w:t>PXTT INQUIRE EDUC TOPIC</w:t>
      </w:r>
      <w:r w:rsidRPr="00841F54">
        <w:rPr>
          <w:rFonts w:eastAsiaTheme="minorHAnsi" w:cstheme="minorBidi"/>
        </w:rPr>
        <w:t xml:space="preserve"> - Education Topic Inquiry</w:t>
      </w:r>
    </w:p>
    <w:p w14:paraId="078C8318" w14:textId="77777777" w:rsidR="00713A71" w:rsidRPr="00841F54" w:rsidRDefault="00713A71" w:rsidP="00E22A9D">
      <w:pPr>
        <w:rPr>
          <w:rFonts w:eastAsiaTheme="minorHAnsi" w:cstheme="minorBidi"/>
        </w:rPr>
      </w:pPr>
      <w:r w:rsidRPr="00841F54">
        <w:rPr>
          <w:rFonts w:eastAsiaTheme="minorHAnsi" w:cstheme="minorBidi"/>
        </w:rPr>
        <w:t>This option can be used to print the definition of a specific Education Topic definition.</w:t>
      </w:r>
    </w:p>
    <w:p w14:paraId="078C8319" w14:textId="77777777" w:rsidR="00713A71" w:rsidRPr="00841F54" w:rsidRDefault="00713A71" w:rsidP="00E22A9D">
      <w:pPr>
        <w:rPr>
          <w:rFonts w:eastAsiaTheme="minorHAnsi" w:cstheme="minorBidi"/>
        </w:rPr>
      </w:pPr>
      <w:r w:rsidRPr="003D10FB">
        <w:rPr>
          <w:rFonts w:eastAsiaTheme="minorHAnsi" w:cstheme="minorBidi"/>
          <w:b/>
        </w:rPr>
        <w:t>PXTT LIST EXAMS</w:t>
      </w:r>
      <w:r w:rsidRPr="00841F54">
        <w:rPr>
          <w:rFonts w:eastAsiaTheme="minorHAnsi" w:cstheme="minorBidi"/>
        </w:rPr>
        <w:t xml:space="preserve"> - Exam List</w:t>
      </w:r>
    </w:p>
    <w:p w14:paraId="078C831A" w14:textId="77777777" w:rsidR="00713A71" w:rsidRPr="00841F54" w:rsidRDefault="00713A71" w:rsidP="00E22A9D">
      <w:pPr>
        <w:rPr>
          <w:rFonts w:eastAsiaTheme="minorHAnsi" w:cstheme="minorBidi"/>
        </w:rPr>
      </w:pPr>
      <w:r w:rsidRPr="00841F54">
        <w:rPr>
          <w:rFonts w:eastAsiaTheme="minorHAnsi" w:cstheme="minorBidi"/>
        </w:rPr>
        <w:t xml:space="preserve">This option lists </w:t>
      </w:r>
      <w:proofErr w:type="gramStart"/>
      <w:r w:rsidRPr="00841F54">
        <w:rPr>
          <w:rFonts w:eastAsiaTheme="minorHAnsi" w:cstheme="minorBidi"/>
        </w:rPr>
        <w:t>all of the</w:t>
      </w:r>
      <w:proofErr w:type="gramEnd"/>
      <w:r w:rsidRPr="00841F54">
        <w:rPr>
          <w:rFonts w:eastAsiaTheme="minorHAnsi" w:cstheme="minorBidi"/>
        </w:rPr>
        <w:t xml:space="preserve"> exam names, with their Active Status, that are defined in the Exam file for use with PCE.</w:t>
      </w:r>
    </w:p>
    <w:p w14:paraId="078C831B" w14:textId="77777777" w:rsidR="00713A71" w:rsidRPr="00841F54" w:rsidRDefault="00713A71" w:rsidP="00E22A9D">
      <w:pPr>
        <w:rPr>
          <w:rFonts w:eastAsiaTheme="minorHAnsi" w:cstheme="minorBidi"/>
        </w:rPr>
      </w:pPr>
      <w:r w:rsidRPr="003D10FB">
        <w:rPr>
          <w:rFonts w:eastAsiaTheme="minorHAnsi" w:cstheme="minorBidi"/>
          <w:b/>
        </w:rPr>
        <w:t>PXTT LIST HEALTH FACTORS</w:t>
      </w:r>
      <w:r w:rsidRPr="00841F54">
        <w:rPr>
          <w:rFonts w:eastAsiaTheme="minorHAnsi" w:cstheme="minorBidi"/>
        </w:rPr>
        <w:t xml:space="preserve"> - Health Factor List</w:t>
      </w:r>
    </w:p>
    <w:p w14:paraId="078C831C" w14:textId="77777777" w:rsidR="00713A71" w:rsidRPr="00841F54" w:rsidRDefault="00713A71" w:rsidP="00E22A9D">
      <w:pPr>
        <w:rPr>
          <w:rFonts w:eastAsiaTheme="minorHAnsi" w:cstheme="minorBidi"/>
        </w:rPr>
      </w:pPr>
      <w:r w:rsidRPr="00841F54">
        <w:rPr>
          <w:rFonts w:eastAsiaTheme="minorHAnsi" w:cstheme="minorBidi"/>
        </w:rPr>
        <w:t>This option lists the Health Factors by Category, with their Active Status, that have been defined in the Health Factor file for use with PCE.</w:t>
      </w:r>
    </w:p>
    <w:p w14:paraId="078C831D" w14:textId="77777777" w:rsidR="00713A71" w:rsidRPr="00841F54" w:rsidRDefault="00713A71" w:rsidP="00E22A9D">
      <w:pPr>
        <w:rPr>
          <w:rFonts w:eastAsiaTheme="minorHAnsi" w:cstheme="minorBidi"/>
        </w:rPr>
      </w:pPr>
      <w:r w:rsidRPr="003D10FB">
        <w:rPr>
          <w:rFonts w:eastAsiaTheme="minorHAnsi" w:cstheme="minorBidi"/>
          <w:b/>
        </w:rPr>
        <w:t>PXTT LIST IMMUNIZATIONS</w:t>
      </w:r>
      <w:r w:rsidRPr="00841F54">
        <w:rPr>
          <w:rFonts w:eastAsiaTheme="minorHAnsi" w:cstheme="minorBidi"/>
        </w:rPr>
        <w:t xml:space="preserve"> - Immunization List</w:t>
      </w:r>
    </w:p>
    <w:p w14:paraId="37DD6838" w14:textId="77777777" w:rsidR="005422AE" w:rsidRPr="00841F54" w:rsidRDefault="00713A71" w:rsidP="00E22A9D">
      <w:pPr>
        <w:rPr>
          <w:rFonts w:eastAsiaTheme="minorHAnsi" w:cstheme="minorBidi"/>
        </w:rPr>
      </w:pPr>
      <w:r w:rsidRPr="00841F54">
        <w:rPr>
          <w:rFonts w:eastAsiaTheme="minorHAnsi" w:cstheme="minorBidi"/>
        </w:rPr>
        <w:t xml:space="preserve">This option lists all immunizations, with their Active Status, which have been defined in the Immunization file for use with PCE. </w:t>
      </w:r>
    </w:p>
    <w:p w14:paraId="078C831E" w14:textId="000ED3BF" w:rsidR="00713A71" w:rsidRPr="00841F54" w:rsidRDefault="00713A71" w:rsidP="00AB6832">
      <w:pPr>
        <w:pStyle w:val="notes"/>
        <w:rPr>
          <w:rFonts w:eastAsiaTheme="minorHAnsi"/>
        </w:rPr>
      </w:pPr>
      <w:r w:rsidRPr="00841F54">
        <w:rPr>
          <w:rFonts w:eastAsiaTheme="minorHAnsi"/>
        </w:rPr>
        <w:t xml:space="preserve">Note: </w:t>
      </w:r>
      <w:r w:rsidR="005422AE" w:rsidRPr="00841F54">
        <w:rPr>
          <w:rFonts w:eastAsiaTheme="minorHAnsi"/>
        </w:rPr>
        <w:t xml:space="preserve"> </w:t>
      </w:r>
      <w:r w:rsidRPr="00841F54">
        <w:rPr>
          <w:rFonts w:eastAsiaTheme="minorHAnsi"/>
        </w:rPr>
        <w:t>To see what CPT codes may be related to the immunization entries, print the PCE Code Mapping List.</w:t>
      </w:r>
    </w:p>
    <w:p w14:paraId="078C831F" w14:textId="77777777" w:rsidR="00713A71" w:rsidRPr="00841F54" w:rsidRDefault="00713A71" w:rsidP="00E22A9D">
      <w:pPr>
        <w:rPr>
          <w:rFonts w:eastAsiaTheme="minorHAnsi" w:cstheme="minorBidi"/>
        </w:rPr>
      </w:pPr>
      <w:r w:rsidRPr="003D10FB">
        <w:rPr>
          <w:rFonts w:eastAsiaTheme="minorHAnsi" w:cstheme="minorBidi"/>
          <w:b/>
        </w:rPr>
        <w:t>PXTT LIST SKIN TESTS</w:t>
      </w:r>
      <w:r w:rsidRPr="00841F54">
        <w:rPr>
          <w:rFonts w:eastAsiaTheme="minorHAnsi" w:cstheme="minorBidi"/>
        </w:rPr>
        <w:t xml:space="preserve"> - Skin Test List</w:t>
      </w:r>
    </w:p>
    <w:p w14:paraId="078C8320" w14:textId="77777777" w:rsidR="00713A71" w:rsidRPr="00841F54" w:rsidRDefault="00713A71" w:rsidP="00E22A9D">
      <w:pPr>
        <w:rPr>
          <w:rFonts w:eastAsiaTheme="minorHAnsi" w:cstheme="minorBidi"/>
        </w:rPr>
      </w:pPr>
      <w:r w:rsidRPr="00841F54">
        <w:rPr>
          <w:rFonts w:eastAsiaTheme="minorHAnsi" w:cstheme="minorBidi"/>
        </w:rPr>
        <w:t>This option lists all skin tests, with their Active Status, that have been defined in the Skin Test file for use with PCE.</w:t>
      </w:r>
    </w:p>
    <w:p w14:paraId="078C8321" w14:textId="77777777" w:rsidR="00713A71" w:rsidRPr="00841F54" w:rsidRDefault="00713A71" w:rsidP="00E22A9D">
      <w:pPr>
        <w:rPr>
          <w:rFonts w:eastAsiaTheme="minorHAnsi" w:cstheme="minorBidi"/>
        </w:rPr>
      </w:pPr>
      <w:r w:rsidRPr="003D10FB">
        <w:rPr>
          <w:rFonts w:eastAsiaTheme="minorHAnsi" w:cstheme="minorBidi"/>
          <w:b/>
        </w:rPr>
        <w:t>PXTT LIST TREATMENTS</w:t>
      </w:r>
      <w:r w:rsidRPr="00841F54">
        <w:rPr>
          <w:rFonts w:eastAsiaTheme="minorHAnsi" w:cstheme="minorBidi"/>
        </w:rPr>
        <w:t xml:space="preserve"> - Treatment List</w:t>
      </w:r>
    </w:p>
    <w:p w14:paraId="078C8322" w14:textId="77777777" w:rsidR="00713A71" w:rsidRPr="00841F54" w:rsidRDefault="00713A71" w:rsidP="00E22A9D">
      <w:pPr>
        <w:rPr>
          <w:rFonts w:eastAsiaTheme="minorHAnsi" w:cstheme="minorBidi"/>
        </w:rPr>
      </w:pPr>
      <w:r w:rsidRPr="00841F54">
        <w:rPr>
          <w:rFonts w:eastAsiaTheme="minorHAnsi" w:cstheme="minorBidi"/>
        </w:rPr>
        <w:t>This option lists all treatments, with their active status, that have been defined in the Treatment file for use with PCE</w:t>
      </w:r>
    </w:p>
    <w:p w14:paraId="078C8323" w14:textId="77777777" w:rsidR="00713A71" w:rsidRPr="00841F54" w:rsidRDefault="00713A71" w:rsidP="00E22A9D">
      <w:pPr>
        <w:rPr>
          <w:rFonts w:eastAsiaTheme="minorHAnsi" w:cstheme="minorBidi"/>
        </w:rPr>
      </w:pPr>
      <w:r w:rsidRPr="003D10FB">
        <w:rPr>
          <w:rFonts w:eastAsiaTheme="minorHAnsi" w:cstheme="minorBidi"/>
          <w:b/>
        </w:rPr>
        <w:t>PX PCE CODE MAPPING LIST</w:t>
      </w:r>
      <w:r w:rsidRPr="00841F54">
        <w:rPr>
          <w:rFonts w:eastAsiaTheme="minorHAnsi" w:cstheme="minorBidi"/>
        </w:rPr>
        <w:t xml:space="preserve"> - PCE Code Mapping List</w:t>
      </w:r>
    </w:p>
    <w:p w14:paraId="39D56D67" w14:textId="7841A725" w:rsidR="006E45CA" w:rsidRPr="00841F54" w:rsidRDefault="00713A71" w:rsidP="00E22A9D">
      <w:pPr>
        <w:rPr>
          <w:rFonts w:eastAsiaTheme="minorHAnsi" w:cstheme="minorBidi"/>
        </w:rPr>
      </w:pPr>
      <w:r w:rsidRPr="00841F54">
        <w:rPr>
          <w:rFonts w:eastAsiaTheme="minorHAnsi" w:cstheme="minorBidi"/>
        </w:rPr>
        <w:t>This option allows the user to see the mapping</w:t>
      </w:r>
      <w:r w:rsidR="006E45CA" w:rsidRPr="00841F54">
        <w:rPr>
          <w:rFonts w:eastAsiaTheme="minorHAnsi" w:cstheme="minorBidi"/>
        </w:rPr>
        <w:t>s</w:t>
      </w:r>
      <w:r w:rsidRPr="00841F54">
        <w:rPr>
          <w:rFonts w:eastAsiaTheme="minorHAnsi" w:cstheme="minorBidi"/>
        </w:rPr>
        <w:t xml:space="preserve"> </w:t>
      </w:r>
      <w:r w:rsidR="006E45CA" w:rsidRPr="00841F54">
        <w:rPr>
          <w:rFonts w:eastAsiaTheme="minorHAnsi" w:cstheme="minorBidi"/>
        </w:rPr>
        <w:t xml:space="preserve">(from the PCE CODE MAPPING file (#811.1)) </w:t>
      </w:r>
      <w:r w:rsidRPr="00841F54">
        <w:rPr>
          <w:rFonts w:eastAsiaTheme="minorHAnsi" w:cstheme="minorBidi"/>
        </w:rPr>
        <w:t xml:space="preserve">between CPT codes and a related entry in a PCE supporting file. For </w:t>
      </w:r>
      <w:r w:rsidRPr="00841F54">
        <w:rPr>
          <w:rFonts w:eastAsiaTheme="minorHAnsi" w:cstheme="minorBidi"/>
        </w:rPr>
        <w:lastRenderedPageBreak/>
        <w:t>example, the CPT code 90732 is related to the Immunization file entry PNEUMOCCOCAL. PCE uses the code mapping relationships to populate multiple files from one data entry step. For example, an entry of PNEUMOCCOCAL in the V Immunization file will also create a CPT entry, 90732 in the V CPT file</w:t>
      </w:r>
      <w:r w:rsidR="00451A47" w:rsidRPr="00841F54">
        <w:rPr>
          <w:rFonts w:eastAsiaTheme="minorHAnsi" w:cstheme="minorBidi"/>
        </w:rPr>
        <w:t>,</w:t>
      </w:r>
      <w:r w:rsidRPr="00841F54">
        <w:rPr>
          <w:rFonts w:eastAsiaTheme="minorHAnsi" w:cstheme="minorBidi"/>
        </w:rPr>
        <w:t xml:space="preserve"> which is then passed to PIMS.</w:t>
      </w:r>
    </w:p>
    <w:p w14:paraId="0D0B6A49" w14:textId="66B5310F" w:rsidR="006E45CA" w:rsidRPr="00841F54" w:rsidRDefault="006E45CA" w:rsidP="00AB6832">
      <w:pPr>
        <w:pStyle w:val="notes"/>
        <w:rPr>
          <w:rFonts w:eastAsiaTheme="minorHAnsi"/>
        </w:rPr>
      </w:pPr>
      <w:r w:rsidRPr="00841F54">
        <w:rPr>
          <w:rFonts w:eastAsiaTheme="minorHAnsi"/>
        </w:rPr>
        <w:t>N</w:t>
      </w:r>
      <w:r w:rsidR="00451A47" w:rsidRPr="00841F54">
        <w:rPr>
          <w:rFonts w:eastAsiaTheme="minorHAnsi"/>
        </w:rPr>
        <w:t>ote</w:t>
      </w:r>
      <w:r w:rsidRPr="00841F54">
        <w:rPr>
          <w:rFonts w:eastAsiaTheme="minorHAnsi"/>
        </w:rPr>
        <w:t xml:space="preserve">: </w:t>
      </w:r>
      <w:r w:rsidR="00451A47" w:rsidRPr="00841F54">
        <w:rPr>
          <w:rFonts w:eastAsiaTheme="minorHAnsi"/>
        </w:rPr>
        <w:t xml:space="preserve"> </w:t>
      </w:r>
      <w:r w:rsidRPr="00841F54">
        <w:rPr>
          <w:rFonts w:eastAsiaTheme="minorHAnsi"/>
        </w:rPr>
        <w:t xml:space="preserve">As of patch PX*1.0*215, the PCE CODE MAPPING file (#811.1) has been </w:t>
      </w:r>
      <w:r w:rsidR="002D0694" w:rsidRPr="00841F54">
        <w:rPr>
          <w:rFonts w:eastAsiaTheme="minorHAnsi"/>
        </w:rPr>
        <w:t>superseded</w:t>
      </w:r>
      <w:r w:rsidRPr="00841F54">
        <w:rPr>
          <w:rFonts w:eastAsiaTheme="minorHAnsi"/>
        </w:rPr>
        <w:t>. The mappings of immunizations and skin tests to CPT codes are now contained in the CODING SYSTEM multiple of the IMMUNIZATION (#9999999.14) and SKIN TEST (#9999999.28) files themselves.</w:t>
      </w:r>
    </w:p>
    <w:p w14:paraId="078C8325" w14:textId="77777777" w:rsidR="00713A71" w:rsidRPr="00841F54" w:rsidRDefault="00713A71" w:rsidP="008E6CAB">
      <w:pPr>
        <w:pStyle w:val="Heading3"/>
        <w:rPr>
          <w:rFonts w:eastAsiaTheme="minorHAnsi"/>
        </w:rPr>
      </w:pPr>
      <w:bookmarkStart w:id="61" w:name="_Toc318770849"/>
      <w:bookmarkStart w:id="62" w:name="_Toc414852637"/>
      <w:bookmarkStart w:id="63" w:name="_Toc498005951"/>
      <w:bookmarkStart w:id="64" w:name="_Toc311341656"/>
      <w:bookmarkStart w:id="65" w:name="_Toc311341777"/>
      <w:bookmarkStart w:id="66" w:name="_Toc311524047"/>
      <w:r w:rsidRPr="00841F54">
        <w:rPr>
          <w:rFonts w:eastAsiaTheme="minorHAnsi"/>
        </w:rPr>
        <w:t>PCE Reminder Maintenance Menu</w:t>
      </w:r>
      <w:bookmarkEnd w:id="61"/>
      <w:bookmarkEnd w:id="62"/>
      <w:bookmarkEnd w:id="63"/>
    </w:p>
    <w:p w14:paraId="078C8326" w14:textId="77777777" w:rsidR="00713A71" w:rsidRPr="00841F54" w:rsidRDefault="00713A71" w:rsidP="00E22A9D">
      <w:pPr>
        <w:rPr>
          <w:rFonts w:eastAsiaTheme="minorHAnsi" w:cstheme="minorBidi"/>
        </w:rPr>
      </w:pPr>
      <w:r w:rsidRPr="00841F54">
        <w:rPr>
          <w:rFonts w:eastAsiaTheme="minorHAnsi" w:cstheme="minorBidi"/>
        </w:rPr>
        <w:t>This is the menu for editing reminder logic and making queries about the files involved with Clinical Reminders and Clinical Maintenance components in the Health Summary package. The taxonomy feature of PCE contains expert rules that can provide very timely and pertinent patient information to clinicians on Health Summaries. See the Implementation section of this manual and the PCE User Manual Appendices document (Appendix A) for more detailed information about developing and customizing clinical reminders. Below is a description of the options.</w:t>
      </w:r>
    </w:p>
    <w:p w14:paraId="078C8327" w14:textId="60D5A2BA" w:rsidR="00713A71" w:rsidRPr="00841F54" w:rsidRDefault="00713A71" w:rsidP="00E22A9D">
      <w:pPr>
        <w:rPr>
          <w:rFonts w:eastAsiaTheme="minorHAnsi" w:cstheme="minorBidi"/>
        </w:rPr>
      </w:pPr>
      <w:r w:rsidRPr="003D10FB">
        <w:rPr>
          <w:rFonts w:eastAsiaTheme="minorHAnsi" w:cstheme="minorBidi"/>
          <w:b/>
        </w:rPr>
        <w:t>PXRM REMINDERS LIST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List Reminder Definitions </w:t>
      </w:r>
    </w:p>
    <w:p w14:paraId="078C8328" w14:textId="77777777" w:rsidR="00713A71" w:rsidRPr="00841F54" w:rsidRDefault="00713A71" w:rsidP="00E22A9D">
      <w:pPr>
        <w:rPr>
          <w:rFonts w:eastAsiaTheme="minorHAnsi" w:cstheme="minorBidi"/>
        </w:rPr>
      </w:pPr>
      <w:proofErr w:type="gramStart"/>
      <w:r w:rsidRPr="00841F54">
        <w:rPr>
          <w:rFonts w:eastAsiaTheme="minorHAnsi" w:cstheme="minorBidi"/>
        </w:rPr>
        <w:t>Lists the PCE reminder/maintenance items with their definitions.</w:t>
      </w:r>
      <w:proofErr w:type="gramEnd"/>
      <w:r w:rsidRPr="00841F54">
        <w:rPr>
          <w:rFonts w:eastAsiaTheme="minorHAnsi" w:cstheme="minorBidi"/>
        </w:rPr>
        <w:t xml:space="preserve"> Active items may be selected for use in the Clinical Reminder and Clinical Maintenance components of the Health Summary package.</w:t>
      </w:r>
    </w:p>
    <w:p w14:paraId="078C8329" w14:textId="7ED0B247" w:rsidR="00713A71" w:rsidRPr="00841F54" w:rsidRDefault="00713A71" w:rsidP="00E22A9D">
      <w:pPr>
        <w:rPr>
          <w:rFonts w:eastAsiaTheme="minorHAnsi" w:cstheme="minorBidi"/>
        </w:rPr>
      </w:pPr>
      <w:r w:rsidRPr="003D10FB">
        <w:rPr>
          <w:rFonts w:eastAsiaTheme="minorHAnsi" w:cstheme="minorBidi"/>
          <w:b/>
        </w:rPr>
        <w:t>PXRM REMINDER INQUIRY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Inquire About Reminder Item</w:t>
      </w:r>
    </w:p>
    <w:p w14:paraId="078C832A" w14:textId="14F3563B" w:rsidR="00713A71" w:rsidRPr="00841F54" w:rsidRDefault="00713A71" w:rsidP="00E22A9D">
      <w:pPr>
        <w:rPr>
          <w:rFonts w:eastAsiaTheme="minorHAnsi" w:cstheme="minorBidi"/>
        </w:rPr>
      </w:pPr>
      <w:r w:rsidRPr="00841F54">
        <w:rPr>
          <w:rFonts w:eastAsiaTheme="minorHAnsi" w:cstheme="minorBidi"/>
        </w:rPr>
        <w:t xml:space="preserve">Allows a user to display the definition of how a clinical reminder/health maintenance item is used in the Health Summary </w:t>
      </w:r>
      <w:r w:rsidR="006E45CA" w:rsidRPr="00841F54">
        <w:rPr>
          <w:rFonts w:eastAsiaTheme="minorHAnsi" w:cstheme="minorBidi"/>
        </w:rPr>
        <w:t>“</w:t>
      </w:r>
      <w:r w:rsidRPr="00841F54">
        <w:rPr>
          <w:rFonts w:eastAsiaTheme="minorHAnsi" w:cstheme="minorBidi"/>
        </w:rPr>
        <w:t>Clinical Reminder</w:t>
      </w:r>
      <w:r w:rsidR="006E45CA" w:rsidRPr="00841F54">
        <w:rPr>
          <w:rFonts w:eastAsiaTheme="minorHAnsi" w:cstheme="minorBidi"/>
        </w:rPr>
        <w:t>”</w:t>
      </w:r>
      <w:r w:rsidRPr="00841F54">
        <w:rPr>
          <w:rFonts w:eastAsiaTheme="minorHAnsi" w:cstheme="minorBidi"/>
        </w:rPr>
        <w:t xml:space="preserve"> and </w:t>
      </w:r>
      <w:r w:rsidR="006E45CA" w:rsidRPr="00841F54">
        <w:rPr>
          <w:rFonts w:eastAsiaTheme="minorHAnsi" w:cstheme="minorBidi"/>
        </w:rPr>
        <w:t>“</w:t>
      </w:r>
      <w:r w:rsidRPr="00841F54">
        <w:rPr>
          <w:rFonts w:eastAsiaTheme="minorHAnsi" w:cstheme="minorBidi"/>
        </w:rPr>
        <w:t>Health Maintenance</w:t>
      </w:r>
      <w:r w:rsidR="006E45CA" w:rsidRPr="00841F54">
        <w:rPr>
          <w:rFonts w:eastAsiaTheme="minorHAnsi" w:cstheme="minorBidi"/>
        </w:rPr>
        <w:t>”</w:t>
      </w:r>
      <w:r w:rsidRPr="00841F54">
        <w:rPr>
          <w:rFonts w:eastAsiaTheme="minorHAnsi" w:cstheme="minorBidi"/>
        </w:rPr>
        <w:t xml:space="preserve"> components.</w:t>
      </w:r>
    </w:p>
    <w:p w14:paraId="078C832B" w14:textId="563FD725" w:rsidR="00713A71" w:rsidRPr="00841F54" w:rsidRDefault="00713A71" w:rsidP="00E22A9D">
      <w:pPr>
        <w:rPr>
          <w:rFonts w:eastAsiaTheme="minorHAnsi" w:cstheme="minorBidi"/>
        </w:rPr>
      </w:pPr>
      <w:r w:rsidRPr="003D10FB">
        <w:rPr>
          <w:rFonts w:eastAsiaTheme="minorHAnsi" w:cstheme="minorBidi"/>
          <w:b/>
        </w:rPr>
        <w:t>PXRM REMINDER EDIT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Add/Edit Reminder Item</w:t>
      </w:r>
    </w:p>
    <w:p w14:paraId="078C832C" w14:textId="5110B6AD" w:rsidR="00713A71" w:rsidRPr="00841F54" w:rsidRDefault="00713A71" w:rsidP="00E22A9D">
      <w:pPr>
        <w:rPr>
          <w:rFonts w:eastAsiaTheme="minorHAnsi" w:cstheme="minorBidi"/>
        </w:rPr>
      </w:pPr>
      <w:r w:rsidRPr="00841F54">
        <w:rPr>
          <w:rFonts w:eastAsiaTheme="minorHAnsi" w:cstheme="minorBidi"/>
        </w:rPr>
        <w:t>This option is used to edit the PCE Reminder/ Maintenance Item definitions. Several predefined reminder/maintenance items are distributed with the PCE package based on the Ambulatory Care EP Preventive Health Maintenance Guidelines. Sites may define their own Age Findings, Results Findings, Taxonomy, and Health Factor findings. They may also create routines for computed findings where necessary. Result findings at each site may require modification to represent local use of clinical data named in supporting Lab test, Radiology, Education Topic, Health Factor and PCE Taxonomy data definitions. The distributed reminder item</w:t>
      </w:r>
      <w:r w:rsidR="006E45CA" w:rsidRPr="00841F54">
        <w:rPr>
          <w:rFonts w:eastAsiaTheme="minorHAnsi" w:cstheme="minorBidi"/>
        </w:rPr>
        <w:t>’</w:t>
      </w:r>
      <w:r w:rsidRPr="00841F54">
        <w:rPr>
          <w:rFonts w:eastAsiaTheme="minorHAnsi" w:cstheme="minorBidi"/>
        </w:rPr>
        <w:t xml:space="preserve">s </w:t>
      </w:r>
      <w:r w:rsidR="006E45CA" w:rsidRPr="00841F54">
        <w:rPr>
          <w:rFonts w:eastAsiaTheme="minorHAnsi" w:cstheme="minorBidi"/>
        </w:rPr>
        <w:t>“</w:t>
      </w:r>
      <w:r w:rsidRPr="00841F54">
        <w:rPr>
          <w:rFonts w:eastAsiaTheme="minorHAnsi" w:cstheme="minorBidi"/>
        </w:rPr>
        <w:t>Technical Description</w:t>
      </w:r>
      <w:r w:rsidR="006E45CA" w:rsidRPr="00841F54">
        <w:rPr>
          <w:rFonts w:eastAsiaTheme="minorHAnsi" w:cstheme="minorBidi"/>
        </w:rPr>
        <w:t>”</w:t>
      </w:r>
      <w:r w:rsidRPr="00841F54">
        <w:rPr>
          <w:rFonts w:eastAsiaTheme="minorHAnsi" w:cstheme="minorBidi"/>
        </w:rPr>
        <w:t xml:space="preserve"> will help the coordinator ensure that the reminder definition is modified to reflect local guidelines for reminders.</w:t>
      </w:r>
    </w:p>
    <w:p w14:paraId="078C832D" w14:textId="093CEC2F" w:rsidR="00713A71" w:rsidRPr="00841F54" w:rsidRDefault="00713A71" w:rsidP="00E22A9D">
      <w:pPr>
        <w:rPr>
          <w:rFonts w:eastAsiaTheme="minorHAnsi" w:cstheme="minorBidi"/>
        </w:rPr>
      </w:pPr>
      <w:r w:rsidRPr="003D10FB">
        <w:rPr>
          <w:rFonts w:eastAsiaTheme="minorHAnsi" w:cstheme="minorBidi"/>
          <w:b/>
        </w:rPr>
        <w:t>PXRM REMINDER COPY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Copy Reminder Item</w:t>
      </w:r>
    </w:p>
    <w:p w14:paraId="078C832E" w14:textId="2FE1FECA" w:rsidR="00713A71" w:rsidRPr="00841F54" w:rsidRDefault="00713A71" w:rsidP="00E22A9D">
      <w:pPr>
        <w:rPr>
          <w:rFonts w:eastAsiaTheme="minorHAnsi" w:cstheme="minorBidi"/>
        </w:rPr>
      </w:pPr>
      <w:r w:rsidRPr="00841F54">
        <w:rPr>
          <w:rFonts w:eastAsiaTheme="minorHAnsi" w:cstheme="minorBidi"/>
        </w:rPr>
        <w:t xml:space="preserve">This option lets you copy an existing reminder item definition into a new reminder item in the PCE Reminder/ Maintenance Item file (#811.9). The original reminder item to be copied is selected first. If the original reminder item is prefixed with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the </w:t>
      </w:r>
      <w:r w:rsidR="006E45CA" w:rsidRPr="00841F54">
        <w:rPr>
          <w:rFonts w:eastAsiaTheme="minorHAnsi" w:cstheme="minorBidi"/>
        </w:rPr>
        <w:t>“</w:t>
      </w:r>
      <w:r w:rsidRPr="00841F54">
        <w:rPr>
          <w:rFonts w:eastAsiaTheme="minorHAnsi" w:cstheme="minorBidi"/>
        </w:rPr>
        <w:t>VA-</w:t>
      </w:r>
      <w:proofErr w:type="gramStart"/>
      <w:r w:rsidR="006E45CA" w:rsidRPr="00841F54">
        <w:rPr>
          <w:rFonts w:eastAsiaTheme="minorHAnsi" w:cstheme="minorBidi"/>
        </w:rPr>
        <w:t>“</w:t>
      </w:r>
      <w:r w:rsidRPr="00841F54">
        <w:rPr>
          <w:rFonts w:eastAsiaTheme="minorHAnsi" w:cstheme="minorBidi"/>
        </w:rPr>
        <w:t xml:space="preserve"> will</w:t>
      </w:r>
      <w:proofErr w:type="gramEnd"/>
      <w:r w:rsidRPr="00841F54">
        <w:rPr>
          <w:rFonts w:eastAsiaTheme="minorHAnsi" w:cstheme="minorBidi"/>
        </w:rPr>
        <w:t xml:space="preserve"> be stripped off the name automatically to create the name for the new reminder item. </w:t>
      </w:r>
      <w:r w:rsidRPr="00841F54">
        <w:rPr>
          <w:rFonts w:eastAsiaTheme="minorHAnsi" w:cstheme="minorBidi"/>
        </w:rPr>
        <w:lastRenderedPageBreak/>
        <w:t>The new name must be unique. If the new name is not unique, you must enter a unique name for the new reminder item entry. If no name is provided, the new entry will not be created. Once a new name is defined for the new reminder item, the new reminder item can be edited to reflect the local reminder definition.</w:t>
      </w:r>
    </w:p>
    <w:p w14:paraId="078C832F" w14:textId="0BF84ABD" w:rsidR="00713A71" w:rsidRPr="00841F54" w:rsidRDefault="00713A71" w:rsidP="00E22A9D">
      <w:pPr>
        <w:rPr>
          <w:rFonts w:eastAsiaTheme="minorHAnsi" w:cstheme="minorBidi"/>
        </w:rPr>
      </w:pPr>
      <w:r w:rsidRPr="003D10FB">
        <w:rPr>
          <w:rFonts w:eastAsiaTheme="minorHAnsi" w:cstheme="minorBidi"/>
          <w:b/>
        </w:rPr>
        <w:t>PXRM (IN)/ ACTIVATE REMINDERS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Activate/Inactivate Reminders</w:t>
      </w:r>
    </w:p>
    <w:p w14:paraId="078C8330" w14:textId="77777777" w:rsidR="00713A71" w:rsidRPr="00841F54" w:rsidRDefault="00713A71" w:rsidP="00E22A9D">
      <w:pPr>
        <w:rPr>
          <w:rFonts w:eastAsiaTheme="minorHAnsi" w:cstheme="minorBidi"/>
        </w:rPr>
      </w:pPr>
      <w:r w:rsidRPr="00841F54">
        <w:rPr>
          <w:rFonts w:eastAsiaTheme="minorHAnsi" w:cstheme="minorBidi"/>
        </w:rPr>
        <w:t>This option is used to make reminders active or inactive.</w:t>
      </w:r>
    </w:p>
    <w:p w14:paraId="078C8331" w14:textId="4F57EB18" w:rsidR="00713A71" w:rsidRPr="00841F54" w:rsidRDefault="00713A71" w:rsidP="00E22A9D">
      <w:pPr>
        <w:rPr>
          <w:rFonts w:eastAsiaTheme="minorHAnsi" w:cstheme="minorBidi"/>
        </w:rPr>
      </w:pPr>
      <w:r w:rsidRPr="003D10FB">
        <w:rPr>
          <w:rFonts w:eastAsiaTheme="minorHAnsi" w:cstheme="minorBidi"/>
          <w:b/>
        </w:rPr>
        <w:t>PXRM TAXONOMY COPY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Copy Taxonomy Item</w:t>
      </w:r>
    </w:p>
    <w:p w14:paraId="71EEC0DB" w14:textId="77777777" w:rsidR="00B83709" w:rsidRDefault="00713A71" w:rsidP="00E22A9D">
      <w:pPr>
        <w:rPr>
          <w:rFonts w:eastAsiaTheme="minorHAnsi" w:cstheme="minorBidi"/>
        </w:rPr>
      </w:pPr>
      <w:r w:rsidRPr="00841F54">
        <w:rPr>
          <w:rFonts w:eastAsiaTheme="minorHAnsi" w:cstheme="minorBidi"/>
        </w:rPr>
        <w:t xml:space="preserve">This option allows you to copy an existing taxonomy definition into a new taxonomy entry in the PCE Taxonomy file (#811.2). The original taxonomy to be copied is selected first. If the original taxonomy is prefixed with </w:t>
      </w:r>
      <w:r w:rsidR="006E45CA" w:rsidRPr="00841F54">
        <w:rPr>
          <w:rFonts w:eastAsiaTheme="minorHAnsi" w:cstheme="minorBidi"/>
        </w:rPr>
        <w:t>“</w:t>
      </w:r>
      <w:r w:rsidRPr="00841F54">
        <w:rPr>
          <w:rFonts w:eastAsiaTheme="minorHAnsi" w:cstheme="minorBidi"/>
        </w:rPr>
        <w:t>VA,</w:t>
      </w:r>
      <w:r w:rsidR="006E45CA" w:rsidRPr="00841F54">
        <w:rPr>
          <w:rFonts w:eastAsiaTheme="minorHAnsi" w:cstheme="minorBidi"/>
        </w:rPr>
        <w:t>”</w:t>
      </w:r>
      <w:r w:rsidRPr="00841F54">
        <w:rPr>
          <w:rFonts w:eastAsiaTheme="minorHAnsi" w:cstheme="minorBidi"/>
        </w:rPr>
        <w:t xml:space="preserve"> the </w:t>
      </w:r>
      <w:r w:rsidR="006E45CA" w:rsidRPr="00841F54">
        <w:rPr>
          <w:rFonts w:eastAsiaTheme="minorHAnsi" w:cstheme="minorBidi"/>
        </w:rPr>
        <w:t>“</w:t>
      </w:r>
      <w:r w:rsidRPr="00841F54">
        <w:rPr>
          <w:rFonts w:eastAsiaTheme="minorHAnsi" w:cstheme="minorBidi"/>
        </w:rPr>
        <w:t>VA-</w:t>
      </w:r>
      <w:proofErr w:type="gramStart"/>
      <w:r w:rsidR="006E45CA" w:rsidRPr="00841F54">
        <w:rPr>
          <w:rFonts w:eastAsiaTheme="minorHAnsi" w:cstheme="minorBidi"/>
        </w:rPr>
        <w:t>“</w:t>
      </w:r>
      <w:r w:rsidRPr="00841F54">
        <w:rPr>
          <w:rFonts w:eastAsiaTheme="minorHAnsi" w:cstheme="minorBidi"/>
        </w:rPr>
        <w:t xml:space="preserve"> will</w:t>
      </w:r>
      <w:proofErr w:type="gramEnd"/>
      <w:r w:rsidRPr="00841F54">
        <w:rPr>
          <w:rFonts w:eastAsiaTheme="minorHAnsi" w:cstheme="minorBidi"/>
        </w:rPr>
        <w:t xml:space="preserve"> be stripped off the name automatically to create the name for the new taxonomy entry. </w:t>
      </w:r>
    </w:p>
    <w:p w14:paraId="078C8332" w14:textId="6F697343" w:rsidR="00713A71" w:rsidRPr="00841F54" w:rsidRDefault="00713A71" w:rsidP="00E22A9D">
      <w:pPr>
        <w:rPr>
          <w:rFonts w:eastAsiaTheme="minorHAnsi" w:cstheme="minorBidi"/>
        </w:rPr>
      </w:pPr>
      <w:r w:rsidRPr="00841F54">
        <w:rPr>
          <w:rFonts w:eastAsiaTheme="minorHAnsi" w:cstheme="minorBidi"/>
        </w:rPr>
        <w:t>The new name must be unique. If the new name is not unique, the user must enter a unique name for the new taxonomy entry. If no name is provided, the new entry will not be created. Once a new name is defined for the new taxonomy entry, the new taxonomy entry can be edited to reflect the local taxonomy definition.</w:t>
      </w:r>
    </w:p>
    <w:p w14:paraId="078C8333" w14:textId="75259BFA" w:rsidR="00713A71" w:rsidRPr="00841F54" w:rsidRDefault="00713A71" w:rsidP="00E22A9D">
      <w:pPr>
        <w:rPr>
          <w:rFonts w:eastAsiaTheme="minorHAnsi" w:cstheme="minorBidi"/>
        </w:rPr>
      </w:pPr>
      <w:r w:rsidRPr="003D10FB">
        <w:rPr>
          <w:rFonts w:eastAsiaTheme="minorHAnsi" w:cstheme="minorBidi"/>
          <w:b/>
        </w:rPr>
        <w:t>PXRM TAXONOMY EDIT</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Edit Taxonomy Item</w:t>
      </w:r>
    </w:p>
    <w:p w14:paraId="078C8334" w14:textId="5957EA65" w:rsidR="00713A71" w:rsidRPr="00841F54" w:rsidRDefault="00713A71" w:rsidP="00E22A9D">
      <w:pPr>
        <w:rPr>
          <w:rFonts w:eastAsiaTheme="minorHAnsi" w:cstheme="minorBidi"/>
        </w:rPr>
      </w:pPr>
      <w:r w:rsidRPr="00841F54">
        <w:rPr>
          <w:rFonts w:eastAsiaTheme="minorHAnsi" w:cstheme="minorBidi"/>
        </w:rPr>
        <w:t xml:space="preserve">This option is used to edit the PCE Taxonomy Item definitions. Several predefined taxonomy items are distributed with the PCE package based on the Ambulatory Care EP Preventative Health Maintenance Guidelines. The distributed taxonomy items all have a </w:t>
      </w:r>
      <w:r w:rsidR="006E45CA" w:rsidRPr="00841F54">
        <w:rPr>
          <w:rFonts w:eastAsiaTheme="minorHAnsi" w:cstheme="minorBidi"/>
        </w:rPr>
        <w:t>“</w:t>
      </w:r>
      <w:r w:rsidRPr="00841F54">
        <w:rPr>
          <w:rFonts w:eastAsiaTheme="minorHAnsi" w:cstheme="minorBidi"/>
        </w:rPr>
        <w:t>VA-</w:t>
      </w:r>
      <w:proofErr w:type="gramStart"/>
      <w:r w:rsidR="006E45CA" w:rsidRPr="00841F54">
        <w:rPr>
          <w:rFonts w:eastAsiaTheme="minorHAnsi" w:cstheme="minorBidi"/>
        </w:rPr>
        <w:t>“</w:t>
      </w:r>
      <w:r w:rsidRPr="00841F54">
        <w:rPr>
          <w:rFonts w:eastAsiaTheme="minorHAnsi" w:cstheme="minorBidi"/>
        </w:rPr>
        <w:t xml:space="preserve"> prefix</w:t>
      </w:r>
      <w:proofErr w:type="gramEnd"/>
      <w:r w:rsidRPr="00841F54">
        <w:rPr>
          <w:rFonts w:eastAsiaTheme="minorHAnsi" w:cstheme="minorBidi"/>
        </w:rPr>
        <w:t>. To alter a VA- prefixed taxonomy item, first copy it to a different name and then edit the taxonomy to reflect your site</w:t>
      </w:r>
      <w:r w:rsidR="006E45CA" w:rsidRPr="00841F54">
        <w:rPr>
          <w:rFonts w:eastAsiaTheme="minorHAnsi" w:cstheme="minorBidi"/>
        </w:rPr>
        <w:t>’</w:t>
      </w:r>
      <w:r w:rsidRPr="00841F54">
        <w:rPr>
          <w:rFonts w:eastAsiaTheme="minorHAnsi" w:cstheme="minorBidi"/>
        </w:rPr>
        <w:t>s definition for the taxonomy.</w:t>
      </w:r>
    </w:p>
    <w:p w14:paraId="078C8335" w14:textId="1CC7F94A" w:rsidR="00713A71" w:rsidRPr="00841F54" w:rsidRDefault="00713A71" w:rsidP="00E22A9D">
      <w:pPr>
        <w:rPr>
          <w:rFonts w:eastAsiaTheme="minorHAnsi" w:cstheme="minorBidi"/>
        </w:rPr>
      </w:pPr>
      <w:r w:rsidRPr="003D10FB">
        <w:rPr>
          <w:rFonts w:eastAsiaTheme="minorHAnsi" w:cstheme="minorBidi"/>
          <w:b/>
        </w:rPr>
        <w:t>PXRM TAXONOMY INQUIRY</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Inquire about a Taxonomy Item</w:t>
      </w:r>
    </w:p>
    <w:p w14:paraId="078C8336" w14:textId="3EB34222" w:rsidR="00713A71" w:rsidRPr="00841F54" w:rsidRDefault="00713A71" w:rsidP="00E22A9D">
      <w:pPr>
        <w:rPr>
          <w:rFonts w:eastAsiaTheme="minorHAnsi" w:cstheme="minorBidi"/>
        </w:rPr>
      </w:pPr>
      <w:r w:rsidRPr="00841F54">
        <w:rPr>
          <w:rFonts w:eastAsiaTheme="minorHAnsi" w:cstheme="minorBidi"/>
        </w:rPr>
        <w:t>This option provides a detailed report of a Taxonomy item</w:t>
      </w:r>
      <w:r w:rsidR="006E45CA" w:rsidRPr="00841F54">
        <w:rPr>
          <w:rFonts w:eastAsiaTheme="minorHAnsi" w:cstheme="minorBidi"/>
        </w:rPr>
        <w:t>’</w:t>
      </w:r>
      <w:r w:rsidRPr="00841F54">
        <w:rPr>
          <w:rFonts w:eastAsiaTheme="minorHAnsi" w:cstheme="minorBidi"/>
        </w:rPr>
        <w:t>s definition, with a list of the actual ICD codes that will meet the taxonomy definition from the ICD Diagnosis and ICD Operation/Procedure files.</w:t>
      </w:r>
    </w:p>
    <w:p w14:paraId="078C8337" w14:textId="7DFCD94E" w:rsidR="00713A71" w:rsidRPr="00841F54" w:rsidRDefault="00713A71" w:rsidP="00E22A9D">
      <w:pPr>
        <w:rPr>
          <w:rFonts w:eastAsiaTheme="minorHAnsi" w:cstheme="minorBidi"/>
        </w:rPr>
      </w:pPr>
      <w:r w:rsidRPr="003D10FB">
        <w:rPr>
          <w:rFonts w:eastAsiaTheme="minorHAnsi" w:cstheme="minorBidi"/>
          <w:b/>
        </w:rPr>
        <w:t xml:space="preserve">PXRM TAXONOMY LIST </w:t>
      </w:r>
      <w:r w:rsidR="006E45CA" w:rsidRPr="003D10FB">
        <w:rPr>
          <w:rFonts w:eastAsiaTheme="minorHAnsi" w:cstheme="minorBidi"/>
          <w:b/>
        </w:rPr>
        <w:t>–</w:t>
      </w:r>
      <w:r w:rsidRPr="00841F54">
        <w:rPr>
          <w:rFonts w:eastAsiaTheme="minorHAnsi" w:cstheme="minorBidi"/>
        </w:rPr>
        <w:t xml:space="preserve"> List Taxonomy Definitions</w:t>
      </w:r>
    </w:p>
    <w:p w14:paraId="078C8338" w14:textId="77777777" w:rsidR="00713A71" w:rsidRPr="00841F54" w:rsidRDefault="00713A71" w:rsidP="00E22A9D">
      <w:pPr>
        <w:rPr>
          <w:rFonts w:eastAsiaTheme="minorHAnsi" w:cstheme="minorBidi"/>
        </w:rPr>
      </w:pPr>
      <w:r w:rsidRPr="00841F54">
        <w:rPr>
          <w:rFonts w:eastAsiaTheme="minorHAnsi" w:cstheme="minorBidi"/>
        </w:rPr>
        <w:t>This option lists the current definition of taxonomies defined in the PCE Taxonomy file. The PCE Taxonomy file is used to define the coded values from ICD Diagnosis, ICD Operation/ Procedures, and CPT codes that can be viewed as being part of a clinical category (taxonomy). These taxonomy low and high range definitions are used in the Clinical Maintenance and Clinical Reminders components to determine if a patient has coded values in the clinical files that indicate the patient is part of the taxonomy.</w:t>
      </w:r>
    </w:p>
    <w:p w14:paraId="078C8339" w14:textId="68298610" w:rsidR="00713A71" w:rsidRPr="00841F54" w:rsidRDefault="00713A71" w:rsidP="00E22A9D">
      <w:pPr>
        <w:rPr>
          <w:rFonts w:eastAsiaTheme="minorHAnsi" w:cstheme="minorBidi"/>
        </w:rPr>
      </w:pPr>
      <w:r w:rsidRPr="003D10FB">
        <w:rPr>
          <w:rFonts w:eastAsiaTheme="minorHAnsi" w:cstheme="minorBidi"/>
          <w:b/>
        </w:rPr>
        <w:t>PXRM (IN)/ ACTIVATE TAXONOMIES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Activate/Inactivate Taxonomies</w:t>
      </w:r>
    </w:p>
    <w:p w14:paraId="078C833A" w14:textId="77777777" w:rsidR="00713A71" w:rsidRPr="00841F54" w:rsidRDefault="00713A71" w:rsidP="00E22A9D">
      <w:pPr>
        <w:rPr>
          <w:rFonts w:eastAsiaTheme="minorHAnsi" w:cstheme="minorBidi"/>
        </w:rPr>
      </w:pPr>
      <w:r w:rsidRPr="00841F54">
        <w:rPr>
          <w:rFonts w:eastAsiaTheme="minorHAnsi" w:cstheme="minorBidi"/>
        </w:rPr>
        <w:t>This option allows you to activate/inactivate taxonomies.</w:t>
      </w:r>
    </w:p>
    <w:p w14:paraId="078C833B" w14:textId="77777777" w:rsidR="00713A71" w:rsidRPr="00841F54" w:rsidRDefault="00713A71" w:rsidP="008E6CAB">
      <w:pPr>
        <w:pStyle w:val="Heading3"/>
        <w:rPr>
          <w:rFonts w:eastAsiaTheme="minorHAnsi"/>
        </w:rPr>
      </w:pPr>
      <w:bookmarkStart w:id="67" w:name="_PCE_Clinical_Reports"/>
      <w:bookmarkStart w:id="68" w:name="_Toc414852638"/>
      <w:bookmarkStart w:id="69" w:name="_Toc498005952"/>
      <w:bookmarkEnd w:id="67"/>
      <w:r w:rsidRPr="00841F54">
        <w:rPr>
          <w:rFonts w:eastAsiaTheme="minorHAnsi"/>
        </w:rPr>
        <w:t>PCE Clinical Reports</w:t>
      </w:r>
      <w:bookmarkEnd w:id="68"/>
      <w:bookmarkEnd w:id="69"/>
    </w:p>
    <w:p w14:paraId="078C833C" w14:textId="7E458845" w:rsidR="00713A71" w:rsidRPr="00841F54" w:rsidRDefault="00713A71" w:rsidP="00E22A9D">
      <w:pPr>
        <w:rPr>
          <w:rFonts w:eastAsiaTheme="minorHAnsi" w:cstheme="minorBidi"/>
        </w:rPr>
      </w:pPr>
      <w:r w:rsidRPr="00841F54">
        <w:rPr>
          <w:rFonts w:eastAsiaTheme="minorHAnsi" w:cstheme="minorBidi"/>
        </w:rPr>
        <w:t>The PCE Clinical Reports options provide clinicians and managers with data never before available. They extract data from various files in VISTA, including laboratory, pharmacy, and PIMS to create output reports</w:t>
      </w:r>
      <w:r w:rsidR="00451A47" w:rsidRPr="00841F54">
        <w:rPr>
          <w:rFonts w:eastAsiaTheme="minorHAnsi" w:cstheme="minorBidi"/>
        </w:rPr>
        <w:t>,</w:t>
      </w:r>
      <w:r w:rsidRPr="00841F54">
        <w:rPr>
          <w:rFonts w:eastAsiaTheme="minorHAnsi" w:cstheme="minorBidi"/>
        </w:rPr>
        <w:t xml:space="preserve"> which have been requested by physicians all over the VA. Below is a description of the options.</w:t>
      </w:r>
    </w:p>
    <w:p w14:paraId="078C833D" w14:textId="1C08F00D" w:rsidR="00713A71" w:rsidRPr="00841F54" w:rsidRDefault="00713A71" w:rsidP="00E22A9D">
      <w:pPr>
        <w:rPr>
          <w:rFonts w:eastAsiaTheme="minorHAnsi" w:cstheme="minorBidi"/>
        </w:rPr>
      </w:pPr>
      <w:r w:rsidRPr="003D10FB">
        <w:rPr>
          <w:rFonts w:eastAsiaTheme="minorHAnsi" w:cstheme="minorBidi"/>
          <w:b/>
        </w:rPr>
        <w:lastRenderedPageBreak/>
        <w:t>PXRR PATIENT ACTIVITY BY CL</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Patient Activity by Clinic-</w:t>
      </w:r>
    </w:p>
    <w:p w14:paraId="078C833E" w14:textId="77777777" w:rsidR="00713A71" w:rsidRPr="00841F54" w:rsidRDefault="00713A71" w:rsidP="00E22A9D">
      <w:pPr>
        <w:rPr>
          <w:rFonts w:eastAsiaTheme="minorHAnsi" w:cstheme="minorBidi"/>
        </w:rPr>
      </w:pPr>
      <w:r w:rsidRPr="00841F54">
        <w:rPr>
          <w:rFonts w:eastAsiaTheme="minorHAnsi" w:cstheme="minorBidi"/>
        </w:rPr>
        <w:t>This report provides a summary of patient data for one or more clinics as a measure of continuity of care.</w:t>
      </w:r>
    </w:p>
    <w:p w14:paraId="078C833F" w14:textId="1DEDED34" w:rsidR="00713A71" w:rsidRPr="00841F54" w:rsidRDefault="00713A71" w:rsidP="00E22A9D">
      <w:pPr>
        <w:rPr>
          <w:rFonts w:eastAsiaTheme="minorHAnsi" w:cstheme="minorBidi"/>
        </w:rPr>
      </w:pPr>
      <w:r w:rsidRPr="003D10FB">
        <w:rPr>
          <w:rFonts w:eastAsiaTheme="minorHAnsi" w:cstheme="minorBidi"/>
          <w:b/>
        </w:rPr>
        <w:t>PXRR CASELOAD PROFILE BY CL</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Caseload Profile by Clinic</w:t>
      </w:r>
    </w:p>
    <w:p w14:paraId="078C8340" w14:textId="4BB1AC7F" w:rsidR="00713A71" w:rsidRPr="00841F54" w:rsidRDefault="00713A71" w:rsidP="00E22A9D">
      <w:pPr>
        <w:rPr>
          <w:rFonts w:eastAsiaTheme="minorHAnsi" w:cstheme="minorBidi"/>
        </w:rPr>
      </w:pPr>
      <w:r w:rsidRPr="00841F54">
        <w:rPr>
          <w:rFonts w:eastAsiaTheme="minorHAnsi" w:cstheme="minorBidi"/>
        </w:rPr>
        <w:t>This report generates a profile of the patients in a clinic</w:t>
      </w:r>
      <w:r w:rsidR="006E45CA" w:rsidRPr="00841F54">
        <w:rPr>
          <w:rFonts w:eastAsiaTheme="minorHAnsi" w:cstheme="minorBidi"/>
        </w:rPr>
        <w:t>’</w:t>
      </w:r>
      <w:r w:rsidRPr="00841F54">
        <w:rPr>
          <w:rFonts w:eastAsiaTheme="minorHAnsi" w:cstheme="minorBidi"/>
        </w:rPr>
        <w:t>s caseload, given a selected date range. One or more clinics or a stop code may be selected to represent the caseload; it combines PCE encounter, Lab, Radiology, Outpatient Pharmacy, and Admissions data, with report areas of demographics, preventive medicine, quality of care markers, and utilization.</w:t>
      </w:r>
    </w:p>
    <w:p w14:paraId="078C8341" w14:textId="7A335E59" w:rsidR="00713A71" w:rsidRPr="00841F54" w:rsidRDefault="00713A71" w:rsidP="00E22A9D">
      <w:pPr>
        <w:rPr>
          <w:rFonts w:eastAsiaTheme="minorHAnsi" w:cstheme="minorBidi"/>
        </w:rPr>
      </w:pPr>
      <w:r w:rsidRPr="003D10FB">
        <w:rPr>
          <w:rFonts w:eastAsiaTheme="minorHAnsi" w:cstheme="minorBidi"/>
          <w:b/>
        </w:rPr>
        <w:t>PXRR CLINIC WORKLOAD</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Workload by Clinic </w:t>
      </w:r>
    </w:p>
    <w:p w14:paraId="078C8342" w14:textId="77777777" w:rsidR="00713A71" w:rsidRPr="00841F54" w:rsidRDefault="00713A71" w:rsidP="00E22A9D">
      <w:pPr>
        <w:rPr>
          <w:rFonts w:eastAsiaTheme="minorHAnsi" w:cstheme="minorBidi"/>
        </w:rPr>
      </w:pPr>
      <w:r w:rsidRPr="00841F54">
        <w:rPr>
          <w:rFonts w:eastAsiaTheme="minorHAnsi" w:cstheme="minorBidi"/>
        </w:rPr>
        <w:t>This report provides a summary of clinic workload based on the evaluation and management codes associated with encounters occurring within a selected date range. The report will have the most complete information if it is run for a date range where clinic activities have been documented online. The representative period of time for the selected date range may be determined by clinical staff.</w:t>
      </w:r>
    </w:p>
    <w:p w14:paraId="078C8343" w14:textId="1FB770D9" w:rsidR="00713A71" w:rsidRPr="00841F54" w:rsidRDefault="00713A71" w:rsidP="00E22A9D">
      <w:pPr>
        <w:rPr>
          <w:rFonts w:eastAsiaTheme="minorHAnsi" w:cstheme="minorBidi"/>
        </w:rPr>
      </w:pPr>
      <w:bookmarkStart w:id="70" w:name="icdp29"/>
      <w:bookmarkStart w:id="71" w:name="PXRRMSTFRQ"/>
      <w:bookmarkEnd w:id="70"/>
      <w:bookmarkEnd w:id="71"/>
      <w:r w:rsidRPr="003D10FB">
        <w:rPr>
          <w:rFonts w:eastAsiaTheme="minorHAnsi" w:cstheme="minorBidi"/>
          <w:b/>
        </w:rPr>
        <w:t>PXRR MOST FREQUENT DIAGNOSES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Diagnoses Ranked by Frequency</w:t>
      </w:r>
    </w:p>
    <w:p w14:paraId="078C8344" w14:textId="77777777" w:rsidR="00713A71" w:rsidRPr="00841F54" w:rsidRDefault="00713A71" w:rsidP="00E22A9D">
      <w:pPr>
        <w:rPr>
          <w:rFonts w:eastAsiaTheme="minorHAnsi" w:cstheme="minorBidi"/>
        </w:rPr>
      </w:pPr>
      <w:r w:rsidRPr="00841F54">
        <w:rPr>
          <w:rFonts w:eastAsiaTheme="minorHAnsi" w:cstheme="minorBidi"/>
        </w:rPr>
        <w:t>This report lists the most frequent diagnostic codes (ICD9 or ICD10) and the most frequent diagnostic categories.</w:t>
      </w:r>
    </w:p>
    <w:p w14:paraId="078C8345" w14:textId="5B70F9B1" w:rsidR="00713A71" w:rsidRPr="00841F54" w:rsidRDefault="00713A71" w:rsidP="00E22A9D">
      <w:pPr>
        <w:rPr>
          <w:rFonts w:eastAsiaTheme="minorHAnsi" w:cstheme="minorBidi"/>
        </w:rPr>
      </w:pPr>
      <w:r w:rsidRPr="003D10FB">
        <w:rPr>
          <w:rFonts w:eastAsiaTheme="minorHAnsi" w:cstheme="minorBidi"/>
          <w:b/>
        </w:rPr>
        <w:t>PXRR LOCATION ENCOUNTER COUNTS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Location Encounter Counts</w:t>
      </w:r>
    </w:p>
    <w:p w14:paraId="078C8346" w14:textId="77777777" w:rsidR="00713A71" w:rsidRPr="00841F54" w:rsidRDefault="00713A71" w:rsidP="00E22A9D">
      <w:pPr>
        <w:rPr>
          <w:rFonts w:eastAsiaTheme="minorHAnsi" w:cstheme="minorBidi"/>
        </w:rPr>
      </w:pPr>
      <w:r w:rsidRPr="00841F54">
        <w:rPr>
          <w:rFonts w:eastAsiaTheme="minorHAnsi" w:cstheme="minorBidi"/>
        </w:rPr>
        <w:t>This report counts PCE outpatient encounters in a date range by location. The location selection can be based on facility, hospital location(s), or clinic stop(s). The report can be run for all hospital locations or clinic stops in a facility or selected hospital locations or clinic stops.</w:t>
      </w:r>
    </w:p>
    <w:p w14:paraId="078C8347" w14:textId="1827D25F" w:rsidR="00713A71" w:rsidRPr="00841F54" w:rsidRDefault="00713A71" w:rsidP="00E22A9D">
      <w:pPr>
        <w:rPr>
          <w:rFonts w:eastAsiaTheme="minorHAnsi" w:cstheme="minorBidi"/>
        </w:rPr>
      </w:pPr>
      <w:r w:rsidRPr="003D10FB">
        <w:rPr>
          <w:rFonts w:eastAsiaTheme="minorHAnsi" w:cstheme="minorBidi"/>
          <w:b/>
        </w:rPr>
        <w:t>PXRR PROVIDER ENCOUNTER COUNTS</w:t>
      </w:r>
      <w:r w:rsidRPr="00841F54">
        <w:rPr>
          <w:rFonts w:eastAsiaTheme="minorHAnsi" w:cstheme="minorBidi"/>
        </w:rPr>
        <w:t xml:space="preserve"> </w:t>
      </w:r>
      <w:r w:rsidR="006E45CA" w:rsidRPr="00841F54">
        <w:rPr>
          <w:rFonts w:eastAsiaTheme="minorHAnsi" w:cstheme="minorBidi"/>
        </w:rPr>
        <w:t>–</w:t>
      </w:r>
      <w:r w:rsidRPr="00841F54">
        <w:rPr>
          <w:rFonts w:eastAsiaTheme="minorHAnsi" w:cstheme="minorBidi"/>
        </w:rPr>
        <w:t xml:space="preserve"> Provider Encounter Counts</w:t>
      </w:r>
    </w:p>
    <w:p w14:paraId="078C8348" w14:textId="55B4212B" w:rsidR="00A3444B" w:rsidRPr="00841F54" w:rsidRDefault="00713A71" w:rsidP="00E22A9D">
      <w:pPr>
        <w:rPr>
          <w:rFonts w:eastAsiaTheme="minorHAnsi" w:cstheme="minorBidi"/>
        </w:rPr>
      </w:pPr>
      <w:r w:rsidRPr="00841F54">
        <w:rPr>
          <w:rFonts w:eastAsiaTheme="minorHAnsi" w:cstheme="minorBidi"/>
        </w:rPr>
        <w:t>This report lists provider counts related to PCE outpatient encounters (in detailed or summary reports). The selection criteria includes facility, service category, provider, and date range.</w:t>
      </w:r>
      <w:bookmarkEnd w:id="64"/>
      <w:bookmarkEnd w:id="65"/>
      <w:bookmarkEnd w:id="66"/>
    </w:p>
    <w:p w14:paraId="17089650" w14:textId="77777777" w:rsidR="00AB4E01" w:rsidRDefault="00AB4E01">
      <w:pPr>
        <w:spacing w:before="0" w:after="0"/>
        <w:rPr>
          <w:rFonts w:cs="Arial"/>
          <w:b/>
          <w:bCs/>
          <w:kern w:val="32"/>
          <w:sz w:val="36"/>
          <w:szCs w:val="32"/>
        </w:rPr>
      </w:pPr>
      <w:bookmarkStart w:id="72" w:name="_Toc414852639"/>
      <w:r w:rsidRPr="00841F54">
        <w:rPr>
          <w:rFonts w:eastAsiaTheme="minorHAnsi" w:cstheme="minorBidi"/>
        </w:rPr>
        <w:br w:type="page"/>
      </w:r>
    </w:p>
    <w:p w14:paraId="078C8349" w14:textId="3107E5D3" w:rsidR="00A3444B" w:rsidRDefault="00713A71" w:rsidP="0090069A">
      <w:pPr>
        <w:pStyle w:val="Heading1"/>
      </w:pPr>
      <w:bookmarkStart w:id="73" w:name="_Toc498005953"/>
      <w:r>
        <w:lastRenderedPageBreak/>
        <w:t>File Descriptions</w:t>
      </w:r>
      <w:bookmarkEnd w:id="72"/>
      <w:bookmarkEnd w:id="73"/>
    </w:p>
    <w:p w14:paraId="078C834A" w14:textId="1C054347" w:rsidR="00713A71" w:rsidRPr="00841F54" w:rsidRDefault="00713A71" w:rsidP="00713A71">
      <w:pPr>
        <w:pStyle w:val="Heading2"/>
      </w:pPr>
      <w:bookmarkStart w:id="74" w:name="_PCE_Patient_Care"/>
      <w:bookmarkStart w:id="75" w:name="_Toc414852640"/>
      <w:bookmarkStart w:id="76" w:name="_Toc498005954"/>
      <w:bookmarkEnd w:id="74"/>
      <w:r w:rsidRPr="00841F54">
        <w:t>PCE Patient Care Encounter Files</w:t>
      </w:r>
      <w:bookmarkEnd w:id="75"/>
      <w:bookmarkEnd w:id="76"/>
    </w:p>
    <w:tbl>
      <w:tblPr>
        <w:tblStyle w:val="LightShading-Accent2"/>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20" w:firstRow="1" w:lastRow="0" w:firstColumn="0" w:lastColumn="0" w:noHBand="0" w:noVBand="1"/>
        <w:tblCaption w:val="3.1. PCE PATIENT CARE ENCOUNTER FILES"/>
        <w:tblDescription w:val="PCE PATIENT CARE ENCOUNTER FILES"/>
      </w:tblPr>
      <w:tblGrid>
        <w:gridCol w:w="1890"/>
        <w:gridCol w:w="2700"/>
        <w:gridCol w:w="1980"/>
        <w:gridCol w:w="900"/>
        <w:gridCol w:w="1620"/>
      </w:tblGrid>
      <w:tr w:rsidR="00713A71" w:rsidRPr="003D10FB" w14:paraId="078C8350" w14:textId="77777777" w:rsidTr="00D24125">
        <w:trPr>
          <w:cnfStyle w:val="100000000000" w:firstRow="1" w:lastRow="0" w:firstColumn="0" w:lastColumn="0" w:oddVBand="0" w:evenVBand="0" w:oddHBand="0" w:evenHBand="0" w:firstRowFirstColumn="0" w:firstRowLastColumn="0" w:lastRowFirstColumn="0" w:lastRowLastColumn="0"/>
          <w:tblHeader/>
        </w:trPr>
        <w:tc>
          <w:tcPr>
            <w:tcW w:w="1890" w:type="dxa"/>
            <w:tcBorders>
              <w:top w:val="none" w:sz="0" w:space="0" w:color="auto"/>
              <w:left w:val="none" w:sz="0" w:space="0" w:color="auto"/>
              <w:bottom w:val="none" w:sz="0" w:space="0" w:color="auto"/>
              <w:right w:val="none" w:sz="0" w:space="0" w:color="auto"/>
            </w:tcBorders>
          </w:tcPr>
          <w:p w14:paraId="078C834B" w14:textId="2E6D82A7" w:rsidR="00713A71" w:rsidRPr="003D10FB" w:rsidRDefault="003D10FB" w:rsidP="00B83709">
            <w:pPr>
              <w:pStyle w:val="TableText"/>
              <w:rPr>
                <w:rFonts w:eastAsiaTheme="minorHAnsi"/>
              </w:rPr>
            </w:pPr>
            <w:r w:rsidRPr="003D10FB">
              <w:rPr>
                <w:rFonts w:eastAsiaTheme="minorHAnsi"/>
              </w:rPr>
              <w:t>FILE NUMBER</w:t>
            </w:r>
          </w:p>
        </w:tc>
        <w:tc>
          <w:tcPr>
            <w:tcW w:w="2700" w:type="dxa"/>
            <w:tcBorders>
              <w:top w:val="none" w:sz="0" w:space="0" w:color="auto"/>
              <w:left w:val="none" w:sz="0" w:space="0" w:color="auto"/>
              <w:bottom w:val="none" w:sz="0" w:space="0" w:color="auto"/>
              <w:right w:val="none" w:sz="0" w:space="0" w:color="auto"/>
            </w:tcBorders>
          </w:tcPr>
          <w:p w14:paraId="078C834C" w14:textId="5FC7998A" w:rsidR="00713A71" w:rsidRPr="003D10FB" w:rsidRDefault="003D10FB" w:rsidP="00B83709">
            <w:pPr>
              <w:pStyle w:val="TableText"/>
              <w:rPr>
                <w:rFonts w:eastAsiaTheme="minorHAnsi"/>
              </w:rPr>
            </w:pPr>
            <w:r w:rsidRPr="003D10FB">
              <w:rPr>
                <w:rFonts w:eastAsiaTheme="minorHAnsi"/>
              </w:rPr>
              <w:t>FILE NAME</w:t>
            </w:r>
          </w:p>
        </w:tc>
        <w:tc>
          <w:tcPr>
            <w:tcW w:w="1980" w:type="dxa"/>
            <w:tcBorders>
              <w:top w:val="none" w:sz="0" w:space="0" w:color="auto"/>
              <w:left w:val="none" w:sz="0" w:space="0" w:color="auto"/>
              <w:bottom w:val="none" w:sz="0" w:space="0" w:color="auto"/>
              <w:right w:val="none" w:sz="0" w:space="0" w:color="auto"/>
            </w:tcBorders>
          </w:tcPr>
          <w:p w14:paraId="078C834D" w14:textId="27C2C65F" w:rsidR="00713A71" w:rsidRPr="003D10FB" w:rsidRDefault="003D10FB" w:rsidP="00B83709">
            <w:pPr>
              <w:pStyle w:val="TableText"/>
              <w:rPr>
                <w:rFonts w:eastAsiaTheme="minorHAnsi"/>
              </w:rPr>
            </w:pPr>
            <w:r w:rsidRPr="003D10FB">
              <w:rPr>
                <w:rFonts w:eastAsiaTheme="minorHAnsi"/>
              </w:rPr>
              <w:t>GLOBAL</w:t>
            </w:r>
          </w:p>
        </w:tc>
        <w:tc>
          <w:tcPr>
            <w:tcW w:w="900" w:type="dxa"/>
            <w:tcBorders>
              <w:top w:val="none" w:sz="0" w:space="0" w:color="auto"/>
              <w:left w:val="none" w:sz="0" w:space="0" w:color="auto"/>
              <w:bottom w:val="none" w:sz="0" w:space="0" w:color="auto"/>
              <w:right w:val="none" w:sz="0" w:space="0" w:color="auto"/>
            </w:tcBorders>
          </w:tcPr>
          <w:p w14:paraId="078C834E" w14:textId="34B020A1" w:rsidR="00713A71" w:rsidRPr="003D10FB" w:rsidRDefault="003D10FB" w:rsidP="00B83709">
            <w:pPr>
              <w:pStyle w:val="TableText"/>
              <w:rPr>
                <w:rFonts w:eastAsiaTheme="minorHAnsi"/>
              </w:rPr>
            </w:pPr>
            <w:r w:rsidRPr="003D10FB">
              <w:rPr>
                <w:rFonts w:eastAsiaTheme="minorHAnsi"/>
              </w:rPr>
              <w:t>DATA</w:t>
            </w:r>
          </w:p>
        </w:tc>
        <w:tc>
          <w:tcPr>
            <w:tcW w:w="1620" w:type="dxa"/>
            <w:tcBorders>
              <w:top w:val="none" w:sz="0" w:space="0" w:color="auto"/>
              <w:left w:val="none" w:sz="0" w:space="0" w:color="auto"/>
              <w:bottom w:val="none" w:sz="0" w:space="0" w:color="auto"/>
              <w:right w:val="none" w:sz="0" w:space="0" w:color="auto"/>
            </w:tcBorders>
          </w:tcPr>
          <w:p w14:paraId="078C834F" w14:textId="3B4551E9" w:rsidR="00713A71" w:rsidRPr="003D10FB" w:rsidRDefault="003D10FB" w:rsidP="00B83709">
            <w:pPr>
              <w:pStyle w:val="TableText"/>
              <w:rPr>
                <w:rFonts w:eastAsiaTheme="minorHAnsi"/>
              </w:rPr>
            </w:pPr>
            <w:r w:rsidRPr="003D10FB">
              <w:rPr>
                <w:rFonts w:eastAsiaTheme="minorHAnsi"/>
              </w:rPr>
              <w:t>JOURNALING</w:t>
            </w:r>
          </w:p>
        </w:tc>
      </w:tr>
      <w:tr w:rsidR="00713A71" w:rsidRPr="00841F54" w14:paraId="078C8356"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51" w14:textId="77777777" w:rsidR="00713A71" w:rsidRPr="00841F54" w:rsidRDefault="00713A71" w:rsidP="00B83709">
            <w:pPr>
              <w:pStyle w:val="TableText"/>
              <w:rPr>
                <w:rFonts w:eastAsiaTheme="minorHAnsi"/>
              </w:rPr>
            </w:pPr>
            <w:r w:rsidRPr="00841F54">
              <w:rPr>
                <w:rFonts w:eastAsiaTheme="minorHAnsi"/>
              </w:rPr>
              <w:t>811.1</w:t>
            </w:r>
          </w:p>
        </w:tc>
        <w:tc>
          <w:tcPr>
            <w:tcW w:w="2700" w:type="dxa"/>
            <w:tcBorders>
              <w:left w:val="none" w:sz="0" w:space="0" w:color="auto"/>
              <w:right w:val="none" w:sz="0" w:space="0" w:color="auto"/>
            </w:tcBorders>
          </w:tcPr>
          <w:p w14:paraId="078C8352" w14:textId="77777777" w:rsidR="00713A71" w:rsidRPr="00841F54" w:rsidRDefault="00713A71" w:rsidP="00B83709">
            <w:pPr>
              <w:pStyle w:val="TableText"/>
              <w:rPr>
                <w:rFonts w:eastAsiaTheme="minorHAnsi"/>
              </w:rPr>
            </w:pPr>
            <w:r w:rsidRPr="00841F54">
              <w:rPr>
                <w:rFonts w:eastAsiaTheme="minorHAnsi"/>
              </w:rPr>
              <w:t>PCE Code Mapping</w:t>
            </w:r>
          </w:p>
        </w:tc>
        <w:tc>
          <w:tcPr>
            <w:tcW w:w="1980" w:type="dxa"/>
            <w:tcBorders>
              <w:left w:val="none" w:sz="0" w:space="0" w:color="auto"/>
              <w:right w:val="none" w:sz="0" w:space="0" w:color="auto"/>
            </w:tcBorders>
          </w:tcPr>
          <w:p w14:paraId="078C8353" w14:textId="77777777" w:rsidR="00713A71" w:rsidRPr="00841F54" w:rsidRDefault="00713A71" w:rsidP="00B83709">
            <w:pPr>
              <w:pStyle w:val="TableText"/>
              <w:rPr>
                <w:rFonts w:eastAsiaTheme="minorHAnsi"/>
              </w:rPr>
            </w:pPr>
            <w:r w:rsidRPr="00841F54">
              <w:rPr>
                <w:rFonts w:eastAsiaTheme="minorHAnsi"/>
              </w:rPr>
              <w:t>^PXD(811.1,</w:t>
            </w:r>
          </w:p>
        </w:tc>
        <w:tc>
          <w:tcPr>
            <w:tcW w:w="900" w:type="dxa"/>
            <w:tcBorders>
              <w:left w:val="none" w:sz="0" w:space="0" w:color="auto"/>
              <w:right w:val="none" w:sz="0" w:space="0" w:color="auto"/>
            </w:tcBorders>
          </w:tcPr>
          <w:p w14:paraId="078C8354"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55" w14:textId="77777777" w:rsidR="00713A71" w:rsidRPr="00841F54" w:rsidRDefault="00713A71" w:rsidP="00B83709">
            <w:pPr>
              <w:pStyle w:val="TableText"/>
              <w:rPr>
                <w:rFonts w:eastAsiaTheme="minorHAnsi"/>
              </w:rPr>
            </w:pPr>
          </w:p>
        </w:tc>
      </w:tr>
      <w:tr w:rsidR="00713A71" w:rsidRPr="00841F54" w14:paraId="078C835C" w14:textId="77777777" w:rsidTr="003D10FB">
        <w:tc>
          <w:tcPr>
            <w:tcW w:w="1890" w:type="dxa"/>
          </w:tcPr>
          <w:p w14:paraId="078C8357" w14:textId="77777777" w:rsidR="00713A71" w:rsidRPr="00841F54" w:rsidRDefault="00713A71" w:rsidP="00B83709">
            <w:pPr>
              <w:pStyle w:val="TableText"/>
              <w:rPr>
                <w:rFonts w:eastAsiaTheme="minorHAnsi"/>
              </w:rPr>
            </w:pPr>
            <w:r w:rsidRPr="00841F54">
              <w:rPr>
                <w:rFonts w:eastAsiaTheme="minorHAnsi"/>
              </w:rPr>
              <w:t>811.2</w:t>
            </w:r>
          </w:p>
        </w:tc>
        <w:tc>
          <w:tcPr>
            <w:tcW w:w="2700" w:type="dxa"/>
          </w:tcPr>
          <w:p w14:paraId="078C8358" w14:textId="77777777" w:rsidR="00713A71" w:rsidRPr="00841F54" w:rsidRDefault="00713A71" w:rsidP="00B83709">
            <w:pPr>
              <w:pStyle w:val="TableText"/>
              <w:rPr>
                <w:rFonts w:eastAsiaTheme="minorHAnsi"/>
              </w:rPr>
            </w:pPr>
            <w:r w:rsidRPr="00841F54">
              <w:rPr>
                <w:rFonts w:eastAsiaTheme="minorHAnsi"/>
              </w:rPr>
              <w:t xml:space="preserve">PCE Taxonomy </w:t>
            </w:r>
          </w:p>
        </w:tc>
        <w:tc>
          <w:tcPr>
            <w:tcW w:w="1980" w:type="dxa"/>
          </w:tcPr>
          <w:p w14:paraId="078C8359" w14:textId="77777777" w:rsidR="00713A71" w:rsidRPr="00841F54" w:rsidRDefault="00713A71" w:rsidP="00B83709">
            <w:pPr>
              <w:pStyle w:val="TableText"/>
              <w:rPr>
                <w:rFonts w:eastAsiaTheme="minorHAnsi"/>
              </w:rPr>
            </w:pPr>
            <w:r w:rsidRPr="00841F54">
              <w:rPr>
                <w:rFonts w:eastAsiaTheme="minorHAnsi"/>
              </w:rPr>
              <w:t>^PXD(811.2,</w:t>
            </w:r>
          </w:p>
        </w:tc>
        <w:tc>
          <w:tcPr>
            <w:tcW w:w="900" w:type="dxa"/>
          </w:tcPr>
          <w:p w14:paraId="078C835A"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5B" w14:textId="77777777" w:rsidR="00713A71" w:rsidRPr="00841F54" w:rsidRDefault="00713A71" w:rsidP="00B83709">
            <w:pPr>
              <w:pStyle w:val="TableText"/>
              <w:rPr>
                <w:rFonts w:eastAsiaTheme="minorHAnsi"/>
              </w:rPr>
            </w:pPr>
          </w:p>
        </w:tc>
      </w:tr>
      <w:tr w:rsidR="00713A71" w:rsidRPr="00841F54" w14:paraId="078C8362"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5D" w14:textId="77777777" w:rsidR="00713A71" w:rsidRPr="00841F54" w:rsidRDefault="00713A71" w:rsidP="00B83709">
            <w:pPr>
              <w:pStyle w:val="TableText"/>
              <w:rPr>
                <w:rFonts w:eastAsiaTheme="minorHAnsi"/>
              </w:rPr>
            </w:pPr>
            <w:r w:rsidRPr="00841F54">
              <w:rPr>
                <w:rFonts w:eastAsiaTheme="minorHAnsi"/>
              </w:rPr>
              <w:t>811.8</w:t>
            </w:r>
          </w:p>
        </w:tc>
        <w:tc>
          <w:tcPr>
            <w:tcW w:w="2700" w:type="dxa"/>
            <w:tcBorders>
              <w:left w:val="none" w:sz="0" w:space="0" w:color="auto"/>
              <w:right w:val="none" w:sz="0" w:space="0" w:color="auto"/>
            </w:tcBorders>
          </w:tcPr>
          <w:p w14:paraId="078C835E" w14:textId="77777777" w:rsidR="00713A71" w:rsidRPr="00841F54" w:rsidRDefault="00713A71" w:rsidP="00B83709">
            <w:pPr>
              <w:pStyle w:val="TableText"/>
              <w:rPr>
                <w:rFonts w:eastAsiaTheme="minorHAnsi"/>
              </w:rPr>
            </w:pPr>
            <w:r w:rsidRPr="00841F54">
              <w:rPr>
                <w:rFonts w:eastAsiaTheme="minorHAnsi"/>
              </w:rPr>
              <w:t>PCE Reminder Type</w:t>
            </w:r>
          </w:p>
        </w:tc>
        <w:tc>
          <w:tcPr>
            <w:tcW w:w="1980" w:type="dxa"/>
            <w:tcBorders>
              <w:left w:val="none" w:sz="0" w:space="0" w:color="auto"/>
              <w:right w:val="none" w:sz="0" w:space="0" w:color="auto"/>
            </w:tcBorders>
          </w:tcPr>
          <w:p w14:paraId="078C835F" w14:textId="77777777" w:rsidR="00713A71" w:rsidRPr="00841F54" w:rsidRDefault="00713A71" w:rsidP="00B83709">
            <w:pPr>
              <w:pStyle w:val="TableText"/>
              <w:rPr>
                <w:rFonts w:eastAsiaTheme="minorHAnsi"/>
              </w:rPr>
            </w:pPr>
            <w:r w:rsidRPr="00841F54">
              <w:rPr>
                <w:rFonts w:eastAsiaTheme="minorHAnsi"/>
              </w:rPr>
              <w:t>^PXD(811.8,</w:t>
            </w:r>
          </w:p>
        </w:tc>
        <w:tc>
          <w:tcPr>
            <w:tcW w:w="900" w:type="dxa"/>
            <w:tcBorders>
              <w:left w:val="none" w:sz="0" w:space="0" w:color="auto"/>
              <w:right w:val="none" w:sz="0" w:space="0" w:color="auto"/>
            </w:tcBorders>
          </w:tcPr>
          <w:p w14:paraId="078C8360"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61" w14:textId="77777777" w:rsidR="00713A71" w:rsidRPr="00841F54" w:rsidRDefault="00713A71" w:rsidP="00B83709">
            <w:pPr>
              <w:pStyle w:val="TableText"/>
              <w:rPr>
                <w:rFonts w:eastAsiaTheme="minorHAnsi"/>
              </w:rPr>
            </w:pPr>
          </w:p>
        </w:tc>
      </w:tr>
      <w:tr w:rsidR="00713A71" w:rsidRPr="00841F54" w14:paraId="078C8368" w14:textId="77777777" w:rsidTr="003D10FB">
        <w:tc>
          <w:tcPr>
            <w:tcW w:w="1890" w:type="dxa"/>
          </w:tcPr>
          <w:p w14:paraId="078C8363" w14:textId="77777777" w:rsidR="00713A71" w:rsidRPr="00841F54" w:rsidRDefault="00713A71" w:rsidP="00B83709">
            <w:pPr>
              <w:pStyle w:val="TableText"/>
              <w:rPr>
                <w:rFonts w:eastAsiaTheme="minorHAnsi"/>
              </w:rPr>
            </w:pPr>
            <w:r w:rsidRPr="00841F54">
              <w:rPr>
                <w:rFonts w:eastAsiaTheme="minorHAnsi"/>
              </w:rPr>
              <w:t>811.9</w:t>
            </w:r>
          </w:p>
        </w:tc>
        <w:tc>
          <w:tcPr>
            <w:tcW w:w="2700" w:type="dxa"/>
          </w:tcPr>
          <w:p w14:paraId="078C8364" w14:textId="77777777" w:rsidR="00713A71" w:rsidRPr="00841F54" w:rsidRDefault="00713A71" w:rsidP="00B83709">
            <w:pPr>
              <w:pStyle w:val="TableText"/>
              <w:rPr>
                <w:rFonts w:eastAsiaTheme="minorHAnsi"/>
              </w:rPr>
            </w:pPr>
            <w:r w:rsidRPr="00841F54">
              <w:rPr>
                <w:rFonts w:eastAsiaTheme="minorHAnsi"/>
              </w:rPr>
              <w:t>PCE Reminder/ Maintenance Item</w:t>
            </w:r>
          </w:p>
        </w:tc>
        <w:tc>
          <w:tcPr>
            <w:tcW w:w="1980" w:type="dxa"/>
          </w:tcPr>
          <w:p w14:paraId="078C8365" w14:textId="77777777" w:rsidR="00713A71" w:rsidRPr="00841F54" w:rsidRDefault="00713A71" w:rsidP="00B83709">
            <w:pPr>
              <w:pStyle w:val="TableText"/>
              <w:rPr>
                <w:rFonts w:eastAsiaTheme="minorHAnsi"/>
              </w:rPr>
            </w:pPr>
            <w:r w:rsidRPr="00841F54">
              <w:rPr>
                <w:rFonts w:eastAsiaTheme="minorHAnsi"/>
              </w:rPr>
              <w:t>^PXD(811.9,</w:t>
            </w:r>
          </w:p>
        </w:tc>
        <w:tc>
          <w:tcPr>
            <w:tcW w:w="900" w:type="dxa"/>
          </w:tcPr>
          <w:p w14:paraId="078C8366"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67" w14:textId="77777777" w:rsidR="00713A71" w:rsidRPr="00841F54" w:rsidRDefault="00713A71" w:rsidP="00B83709">
            <w:pPr>
              <w:pStyle w:val="TableText"/>
              <w:rPr>
                <w:rFonts w:eastAsiaTheme="minorHAnsi"/>
              </w:rPr>
            </w:pPr>
          </w:p>
        </w:tc>
      </w:tr>
      <w:tr w:rsidR="00713A71" w:rsidRPr="00841F54" w14:paraId="078C836E"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69" w14:textId="77777777" w:rsidR="00713A71" w:rsidRPr="00841F54" w:rsidRDefault="00713A71" w:rsidP="00B83709">
            <w:pPr>
              <w:pStyle w:val="TableText"/>
              <w:rPr>
                <w:rFonts w:eastAsiaTheme="minorHAnsi"/>
              </w:rPr>
            </w:pPr>
            <w:r w:rsidRPr="00841F54">
              <w:rPr>
                <w:rFonts w:eastAsiaTheme="minorHAnsi"/>
              </w:rPr>
              <w:t>815</w:t>
            </w:r>
          </w:p>
        </w:tc>
        <w:tc>
          <w:tcPr>
            <w:tcW w:w="2700" w:type="dxa"/>
            <w:tcBorders>
              <w:left w:val="none" w:sz="0" w:space="0" w:color="auto"/>
              <w:right w:val="none" w:sz="0" w:space="0" w:color="auto"/>
            </w:tcBorders>
          </w:tcPr>
          <w:p w14:paraId="078C836A" w14:textId="77777777" w:rsidR="00713A71" w:rsidRPr="00841F54" w:rsidRDefault="00713A71" w:rsidP="00B83709">
            <w:pPr>
              <w:pStyle w:val="TableText"/>
              <w:rPr>
                <w:rFonts w:eastAsiaTheme="minorHAnsi"/>
              </w:rPr>
            </w:pPr>
            <w:r w:rsidRPr="00841F54">
              <w:rPr>
                <w:rFonts w:eastAsiaTheme="minorHAnsi"/>
              </w:rPr>
              <w:t>PCE Parameters</w:t>
            </w:r>
          </w:p>
        </w:tc>
        <w:tc>
          <w:tcPr>
            <w:tcW w:w="1980" w:type="dxa"/>
            <w:tcBorders>
              <w:left w:val="none" w:sz="0" w:space="0" w:color="auto"/>
              <w:right w:val="none" w:sz="0" w:space="0" w:color="auto"/>
            </w:tcBorders>
          </w:tcPr>
          <w:p w14:paraId="078C836B" w14:textId="77777777" w:rsidR="00713A71" w:rsidRPr="00841F54" w:rsidRDefault="00713A71" w:rsidP="00B83709">
            <w:pPr>
              <w:pStyle w:val="TableText"/>
              <w:rPr>
                <w:rFonts w:eastAsiaTheme="minorHAnsi"/>
              </w:rPr>
            </w:pPr>
            <w:r w:rsidRPr="00841F54">
              <w:rPr>
                <w:rFonts w:eastAsiaTheme="minorHAnsi"/>
              </w:rPr>
              <w:t>^PX(815,</w:t>
            </w:r>
          </w:p>
        </w:tc>
        <w:tc>
          <w:tcPr>
            <w:tcW w:w="900" w:type="dxa"/>
            <w:tcBorders>
              <w:left w:val="none" w:sz="0" w:space="0" w:color="auto"/>
              <w:right w:val="none" w:sz="0" w:space="0" w:color="auto"/>
            </w:tcBorders>
          </w:tcPr>
          <w:p w14:paraId="078C836C"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6D" w14:textId="77777777" w:rsidR="00713A71" w:rsidRPr="00841F54" w:rsidRDefault="00713A71" w:rsidP="00B83709">
            <w:pPr>
              <w:pStyle w:val="TableText"/>
              <w:rPr>
                <w:rFonts w:eastAsiaTheme="minorHAnsi"/>
              </w:rPr>
            </w:pPr>
          </w:p>
        </w:tc>
      </w:tr>
      <w:tr w:rsidR="00713A71" w:rsidRPr="00841F54" w14:paraId="078C8374" w14:textId="77777777" w:rsidTr="003D10FB">
        <w:tc>
          <w:tcPr>
            <w:tcW w:w="1890" w:type="dxa"/>
          </w:tcPr>
          <w:p w14:paraId="078C836F" w14:textId="77777777" w:rsidR="00713A71" w:rsidRPr="00841F54" w:rsidRDefault="00713A71" w:rsidP="00B83709">
            <w:pPr>
              <w:pStyle w:val="TableText"/>
              <w:rPr>
                <w:rFonts w:eastAsiaTheme="minorHAnsi"/>
              </w:rPr>
            </w:pPr>
            <w:r w:rsidRPr="00841F54">
              <w:rPr>
                <w:rFonts w:eastAsiaTheme="minorHAnsi"/>
              </w:rPr>
              <w:t>839.01</w:t>
            </w:r>
          </w:p>
        </w:tc>
        <w:tc>
          <w:tcPr>
            <w:tcW w:w="2700" w:type="dxa"/>
          </w:tcPr>
          <w:p w14:paraId="078C8370" w14:textId="77777777" w:rsidR="00713A71" w:rsidRPr="00841F54" w:rsidRDefault="00713A71" w:rsidP="00B83709">
            <w:pPr>
              <w:pStyle w:val="TableText"/>
              <w:rPr>
                <w:rFonts w:eastAsiaTheme="minorHAnsi"/>
              </w:rPr>
            </w:pPr>
            <w:r w:rsidRPr="00841F54">
              <w:rPr>
                <w:rFonts w:eastAsiaTheme="minorHAnsi"/>
              </w:rPr>
              <w:t>PXCA Device Interface Module Errors</w:t>
            </w:r>
          </w:p>
        </w:tc>
        <w:tc>
          <w:tcPr>
            <w:tcW w:w="1980" w:type="dxa"/>
          </w:tcPr>
          <w:p w14:paraId="078C8371" w14:textId="77777777" w:rsidR="00713A71" w:rsidRPr="00841F54" w:rsidRDefault="00713A71" w:rsidP="00B83709">
            <w:pPr>
              <w:pStyle w:val="TableText"/>
              <w:rPr>
                <w:rFonts w:eastAsiaTheme="minorHAnsi"/>
              </w:rPr>
            </w:pPr>
            <w:r w:rsidRPr="00841F54">
              <w:rPr>
                <w:rFonts w:eastAsiaTheme="minorHAnsi"/>
              </w:rPr>
              <w:t>^PX(839.01,</w:t>
            </w:r>
          </w:p>
        </w:tc>
        <w:tc>
          <w:tcPr>
            <w:tcW w:w="900" w:type="dxa"/>
          </w:tcPr>
          <w:p w14:paraId="078C8372"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73"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7A"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75" w14:textId="77777777" w:rsidR="00713A71" w:rsidRPr="00841F54" w:rsidRDefault="00713A71" w:rsidP="00B83709">
            <w:pPr>
              <w:pStyle w:val="TableText"/>
              <w:rPr>
                <w:rFonts w:eastAsiaTheme="minorHAnsi"/>
              </w:rPr>
            </w:pPr>
            <w:r w:rsidRPr="00841F54">
              <w:rPr>
                <w:rFonts w:eastAsiaTheme="minorHAnsi"/>
              </w:rPr>
              <w:t>839.7</w:t>
            </w:r>
          </w:p>
        </w:tc>
        <w:tc>
          <w:tcPr>
            <w:tcW w:w="2700" w:type="dxa"/>
            <w:tcBorders>
              <w:left w:val="none" w:sz="0" w:space="0" w:color="auto"/>
              <w:right w:val="none" w:sz="0" w:space="0" w:color="auto"/>
            </w:tcBorders>
          </w:tcPr>
          <w:p w14:paraId="078C8376" w14:textId="77777777" w:rsidR="00713A71" w:rsidRPr="00841F54" w:rsidRDefault="00713A71" w:rsidP="00B83709">
            <w:pPr>
              <w:pStyle w:val="TableText"/>
              <w:rPr>
                <w:rFonts w:eastAsiaTheme="minorHAnsi"/>
              </w:rPr>
            </w:pPr>
            <w:r w:rsidRPr="00841F54">
              <w:rPr>
                <w:rFonts w:eastAsiaTheme="minorHAnsi"/>
              </w:rPr>
              <w:t>Data Source</w:t>
            </w:r>
          </w:p>
        </w:tc>
        <w:tc>
          <w:tcPr>
            <w:tcW w:w="1980" w:type="dxa"/>
            <w:tcBorders>
              <w:left w:val="none" w:sz="0" w:space="0" w:color="auto"/>
              <w:right w:val="none" w:sz="0" w:space="0" w:color="auto"/>
            </w:tcBorders>
          </w:tcPr>
          <w:p w14:paraId="078C8377" w14:textId="77777777" w:rsidR="00713A71" w:rsidRPr="00841F54" w:rsidRDefault="00713A71" w:rsidP="00B83709">
            <w:pPr>
              <w:pStyle w:val="TableText"/>
              <w:rPr>
                <w:rFonts w:eastAsiaTheme="minorHAnsi"/>
              </w:rPr>
            </w:pPr>
            <w:r w:rsidRPr="00841F54">
              <w:rPr>
                <w:rFonts w:eastAsiaTheme="minorHAnsi"/>
              </w:rPr>
              <w:t>^PX(839.7,</w:t>
            </w:r>
          </w:p>
        </w:tc>
        <w:tc>
          <w:tcPr>
            <w:tcW w:w="900" w:type="dxa"/>
            <w:tcBorders>
              <w:left w:val="none" w:sz="0" w:space="0" w:color="auto"/>
              <w:right w:val="none" w:sz="0" w:space="0" w:color="auto"/>
            </w:tcBorders>
          </w:tcPr>
          <w:p w14:paraId="078C8378"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79" w14:textId="77777777" w:rsidR="00713A71" w:rsidRPr="00841F54" w:rsidRDefault="00713A71" w:rsidP="00B83709">
            <w:pPr>
              <w:pStyle w:val="TableText"/>
              <w:rPr>
                <w:rFonts w:eastAsiaTheme="minorHAnsi"/>
              </w:rPr>
            </w:pPr>
          </w:p>
        </w:tc>
      </w:tr>
      <w:tr w:rsidR="00713A71" w:rsidRPr="00841F54" w14:paraId="078C8381" w14:textId="77777777" w:rsidTr="003D10FB">
        <w:tc>
          <w:tcPr>
            <w:tcW w:w="1890" w:type="dxa"/>
          </w:tcPr>
          <w:p w14:paraId="078C837B" w14:textId="77777777" w:rsidR="00713A71" w:rsidRPr="00841F54" w:rsidRDefault="00713A71" w:rsidP="00B83709">
            <w:pPr>
              <w:pStyle w:val="TableText"/>
              <w:rPr>
                <w:rFonts w:eastAsiaTheme="minorHAnsi"/>
              </w:rPr>
            </w:pPr>
            <w:r w:rsidRPr="00841F54">
              <w:rPr>
                <w:rFonts w:eastAsiaTheme="minorHAnsi"/>
              </w:rPr>
              <w:t>920</w:t>
            </w:r>
          </w:p>
        </w:tc>
        <w:tc>
          <w:tcPr>
            <w:tcW w:w="2700" w:type="dxa"/>
          </w:tcPr>
          <w:p w14:paraId="078C837C" w14:textId="77777777" w:rsidR="00713A71" w:rsidRPr="00841F54" w:rsidRDefault="00713A71" w:rsidP="00B83709">
            <w:pPr>
              <w:pStyle w:val="TableText"/>
              <w:rPr>
                <w:rFonts w:eastAsiaTheme="minorHAnsi"/>
              </w:rPr>
            </w:pPr>
            <w:r w:rsidRPr="00841F54">
              <w:rPr>
                <w:rFonts w:eastAsiaTheme="minorHAnsi"/>
              </w:rPr>
              <w:t>Vaccine Information</w:t>
            </w:r>
          </w:p>
          <w:p w14:paraId="078C837D" w14:textId="77777777" w:rsidR="00713A71" w:rsidRPr="00841F54" w:rsidRDefault="00713A71" w:rsidP="00B83709">
            <w:pPr>
              <w:pStyle w:val="TableText"/>
              <w:rPr>
                <w:rFonts w:eastAsiaTheme="minorHAnsi"/>
              </w:rPr>
            </w:pPr>
            <w:r w:rsidRPr="00841F54">
              <w:rPr>
                <w:rFonts w:eastAsiaTheme="minorHAnsi"/>
              </w:rPr>
              <w:t>Statement</w:t>
            </w:r>
          </w:p>
        </w:tc>
        <w:tc>
          <w:tcPr>
            <w:tcW w:w="1980" w:type="dxa"/>
          </w:tcPr>
          <w:p w14:paraId="078C837E" w14:textId="77777777" w:rsidR="00713A71" w:rsidRPr="00841F54" w:rsidRDefault="00713A71" w:rsidP="00B83709">
            <w:pPr>
              <w:pStyle w:val="TableText"/>
              <w:rPr>
                <w:rFonts w:eastAsiaTheme="minorHAnsi"/>
              </w:rPr>
            </w:pPr>
            <w:r w:rsidRPr="00841F54">
              <w:rPr>
                <w:rFonts w:eastAsiaTheme="minorHAnsi"/>
              </w:rPr>
              <w:t>^AUTTIVIS(</w:t>
            </w:r>
          </w:p>
        </w:tc>
        <w:tc>
          <w:tcPr>
            <w:tcW w:w="900" w:type="dxa"/>
          </w:tcPr>
          <w:p w14:paraId="078C837F"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80" w14:textId="77777777" w:rsidR="00713A71" w:rsidRPr="00841F54" w:rsidRDefault="00713A71" w:rsidP="00B83709">
            <w:pPr>
              <w:pStyle w:val="TableText"/>
              <w:rPr>
                <w:rFonts w:eastAsiaTheme="minorHAnsi"/>
              </w:rPr>
            </w:pPr>
          </w:p>
        </w:tc>
      </w:tr>
      <w:tr w:rsidR="00B2424D" w:rsidRPr="00841F54" w14:paraId="635222A8"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671BE9E8" w14:textId="6108850F" w:rsidR="00B2424D" w:rsidRPr="00841F54" w:rsidRDefault="00B2424D" w:rsidP="00B83709">
            <w:pPr>
              <w:pStyle w:val="TableText"/>
              <w:rPr>
                <w:rFonts w:eastAsiaTheme="minorHAnsi"/>
              </w:rPr>
            </w:pPr>
            <w:r w:rsidRPr="00841F54">
              <w:rPr>
                <w:rFonts w:eastAsiaTheme="minorHAnsi"/>
              </w:rPr>
              <w:t>920.05</w:t>
            </w:r>
          </w:p>
        </w:tc>
        <w:tc>
          <w:tcPr>
            <w:tcW w:w="2700" w:type="dxa"/>
            <w:tcBorders>
              <w:left w:val="none" w:sz="0" w:space="0" w:color="auto"/>
              <w:right w:val="none" w:sz="0" w:space="0" w:color="auto"/>
            </w:tcBorders>
          </w:tcPr>
          <w:p w14:paraId="34E949F1" w14:textId="64F30913" w:rsidR="00B2424D" w:rsidRPr="00841F54" w:rsidRDefault="00B2424D"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Default Responses</w:t>
            </w:r>
          </w:p>
        </w:tc>
        <w:tc>
          <w:tcPr>
            <w:tcW w:w="1980" w:type="dxa"/>
            <w:tcBorders>
              <w:left w:val="none" w:sz="0" w:space="0" w:color="auto"/>
              <w:right w:val="none" w:sz="0" w:space="0" w:color="auto"/>
            </w:tcBorders>
          </w:tcPr>
          <w:p w14:paraId="74C66229" w14:textId="273B6BBA" w:rsidR="00B2424D" w:rsidRPr="00841F54" w:rsidRDefault="00B2424D" w:rsidP="00B83709">
            <w:pPr>
              <w:pStyle w:val="TableText"/>
              <w:rPr>
                <w:rFonts w:eastAsiaTheme="minorHAnsi"/>
              </w:rPr>
            </w:pPr>
            <w:r w:rsidRPr="00841F54">
              <w:rPr>
                <w:rFonts w:eastAsiaTheme="minorHAnsi"/>
              </w:rPr>
              <w:t>^PXV(920.05,</w:t>
            </w:r>
          </w:p>
        </w:tc>
        <w:tc>
          <w:tcPr>
            <w:tcW w:w="900" w:type="dxa"/>
            <w:tcBorders>
              <w:left w:val="none" w:sz="0" w:space="0" w:color="auto"/>
              <w:right w:val="none" w:sz="0" w:space="0" w:color="auto"/>
            </w:tcBorders>
          </w:tcPr>
          <w:p w14:paraId="79B0C743" w14:textId="2DA0798A" w:rsidR="00B2424D" w:rsidRPr="00841F54" w:rsidRDefault="00B2424D"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DD945A9" w14:textId="77777777" w:rsidR="00B2424D" w:rsidRPr="00841F54" w:rsidRDefault="00B2424D" w:rsidP="00B83709">
            <w:pPr>
              <w:pStyle w:val="TableText"/>
              <w:rPr>
                <w:rFonts w:eastAsiaTheme="minorHAnsi"/>
              </w:rPr>
            </w:pPr>
          </w:p>
        </w:tc>
      </w:tr>
      <w:tr w:rsidR="00713A71" w:rsidRPr="00841F54" w14:paraId="078C8387" w14:textId="77777777" w:rsidTr="003D10FB">
        <w:tc>
          <w:tcPr>
            <w:tcW w:w="1890" w:type="dxa"/>
          </w:tcPr>
          <w:p w14:paraId="078C8382" w14:textId="77777777" w:rsidR="00713A71" w:rsidRPr="00841F54" w:rsidRDefault="00713A71" w:rsidP="00B83709">
            <w:pPr>
              <w:pStyle w:val="TableText"/>
              <w:rPr>
                <w:rFonts w:eastAsiaTheme="minorHAnsi"/>
              </w:rPr>
            </w:pPr>
            <w:r w:rsidRPr="00841F54">
              <w:rPr>
                <w:rFonts w:eastAsiaTheme="minorHAnsi"/>
              </w:rPr>
              <w:t>920.1</w:t>
            </w:r>
          </w:p>
        </w:tc>
        <w:tc>
          <w:tcPr>
            <w:tcW w:w="2700" w:type="dxa"/>
          </w:tcPr>
          <w:p w14:paraId="078C8383" w14:textId="77777777" w:rsidR="00713A71" w:rsidRPr="00841F54" w:rsidRDefault="00713A71" w:rsidP="00B83709">
            <w:pPr>
              <w:pStyle w:val="TableText"/>
              <w:rPr>
                <w:rFonts w:eastAsiaTheme="minorHAnsi"/>
              </w:rPr>
            </w:pPr>
            <w:r w:rsidRPr="00841F54">
              <w:rPr>
                <w:rFonts w:eastAsiaTheme="minorHAnsi"/>
              </w:rPr>
              <w:t>Immunization Info Source</w:t>
            </w:r>
          </w:p>
        </w:tc>
        <w:tc>
          <w:tcPr>
            <w:tcW w:w="1980" w:type="dxa"/>
          </w:tcPr>
          <w:p w14:paraId="078C8384" w14:textId="77777777" w:rsidR="00713A71" w:rsidRPr="00841F54" w:rsidRDefault="00713A71" w:rsidP="00B83709">
            <w:pPr>
              <w:pStyle w:val="TableText"/>
              <w:rPr>
                <w:rFonts w:eastAsiaTheme="minorHAnsi"/>
              </w:rPr>
            </w:pPr>
            <w:r w:rsidRPr="00841F54">
              <w:rPr>
                <w:rFonts w:eastAsiaTheme="minorHAnsi"/>
              </w:rPr>
              <w:t>^PXV(920.1,</w:t>
            </w:r>
          </w:p>
        </w:tc>
        <w:tc>
          <w:tcPr>
            <w:tcW w:w="900" w:type="dxa"/>
          </w:tcPr>
          <w:p w14:paraId="078C8385"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86" w14:textId="77777777" w:rsidR="00713A71" w:rsidRPr="00841F54" w:rsidRDefault="00713A71" w:rsidP="00B83709">
            <w:pPr>
              <w:pStyle w:val="TableText"/>
              <w:rPr>
                <w:rFonts w:eastAsiaTheme="minorHAnsi"/>
              </w:rPr>
            </w:pPr>
          </w:p>
        </w:tc>
      </w:tr>
      <w:tr w:rsidR="00713A71" w:rsidRPr="00841F54" w14:paraId="078C838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88" w14:textId="77777777" w:rsidR="00713A71" w:rsidRPr="00841F54" w:rsidRDefault="00713A71" w:rsidP="00B83709">
            <w:pPr>
              <w:pStyle w:val="TableText"/>
              <w:rPr>
                <w:rFonts w:eastAsiaTheme="minorHAnsi"/>
              </w:rPr>
            </w:pPr>
            <w:r w:rsidRPr="00841F54">
              <w:rPr>
                <w:rFonts w:eastAsiaTheme="minorHAnsi"/>
              </w:rPr>
              <w:t>920.2</w:t>
            </w:r>
          </w:p>
        </w:tc>
        <w:tc>
          <w:tcPr>
            <w:tcW w:w="2700" w:type="dxa"/>
            <w:tcBorders>
              <w:left w:val="none" w:sz="0" w:space="0" w:color="auto"/>
              <w:right w:val="none" w:sz="0" w:space="0" w:color="auto"/>
            </w:tcBorders>
          </w:tcPr>
          <w:p w14:paraId="078C8389" w14:textId="77777777" w:rsidR="00713A71" w:rsidRPr="00841F54" w:rsidRDefault="00713A71"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Administration Route</w:t>
            </w:r>
          </w:p>
        </w:tc>
        <w:tc>
          <w:tcPr>
            <w:tcW w:w="1980" w:type="dxa"/>
            <w:tcBorders>
              <w:left w:val="none" w:sz="0" w:space="0" w:color="auto"/>
              <w:right w:val="none" w:sz="0" w:space="0" w:color="auto"/>
            </w:tcBorders>
          </w:tcPr>
          <w:p w14:paraId="078C838A" w14:textId="77777777" w:rsidR="00713A71" w:rsidRPr="00841F54" w:rsidRDefault="00713A71" w:rsidP="00B83709">
            <w:pPr>
              <w:pStyle w:val="TableText"/>
              <w:rPr>
                <w:rFonts w:eastAsiaTheme="minorHAnsi"/>
              </w:rPr>
            </w:pPr>
            <w:r w:rsidRPr="00841F54">
              <w:rPr>
                <w:rFonts w:eastAsiaTheme="minorHAnsi"/>
              </w:rPr>
              <w:t>^PXV(920.2,</w:t>
            </w:r>
          </w:p>
        </w:tc>
        <w:tc>
          <w:tcPr>
            <w:tcW w:w="900" w:type="dxa"/>
            <w:tcBorders>
              <w:left w:val="none" w:sz="0" w:space="0" w:color="auto"/>
              <w:right w:val="none" w:sz="0" w:space="0" w:color="auto"/>
            </w:tcBorders>
          </w:tcPr>
          <w:p w14:paraId="078C838B"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8C" w14:textId="77777777" w:rsidR="00713A71" w:rsidRPr="00841F54" w:rsidRDefault="00713A71" w:rsidP="00B83709">
            <w:pPr>
              <w:pStyle w:val="TableText"/>
              <w:rPr>
                <w:rFonts w:eastAsiaTheme="minorHAnsi"/>
              </w:rPr>
            </w:pPr>
          </w:p>
        </w:tc>
      </w:tr>
      <w:tr w:rsidR="00713A71" w:rsidRPr="00841F54" w14:paraId="078C8393" w14:textId="77777777" w:rsidTr="003D10FB">
        <w:tc>
          <w:tcPr>
            <w:tcW w:w="1890" w:type="dxa"/>
          </w:tcPr>
          <w:p w14:paraId="078C838E" w14:textId="77777777" w:rsidR="00713A71" w:rsidRPr="00841F54" w:rsidRDefault="00713A71" w:rsidP="00B83709">
            <w:pPr>
              <w:pStyle w:val="TableText"/>
              <w:rPr>
                <w:rFonts w:eastAsiaTheme="minorHAnsi"/>
              </w:rPr>
            </w:pPr>
            <w:r w:rsidRPr="00841F54">
              <w:rPr>
                <w:rFonts w:eastAsiaTheme="minorHAnsi"/>
              </w:rPr>
              <w:t>920.3</w:t>
            </w:r>
          </w:p>
        </w:tc>
        <w:tc>
          <w:tcPr>
            <w:tcW w:w="2700" w:type="dxa"/>
          </w:tcPr>
          <w:p w14:paraId="078C838F" w14:textId="77777777" w:rsidR="00713A71" w:rsidRPr="00841F54" w:rsidRDefault="00713A71"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Administration Site (Body)</w:t>
            </w:r>
          </w:p>
        </w:tc>
        <w:tc>
          <w:tcPr>
            <w:tcW w:w="1980" w:type="dxa"/>
          </w:tcPr>
          <w:p w14:paraId="078C8390" w14:textId="77777777" w:rsidR="00713A71" w:rsidRPr="00841F54" w:rsidRDefault="00713A71" w:rsidP="00B83709">
            <w:pPr>
              <w:pStyle w:val="TableText"/>
              <w:rPr>
                <w:rFonts w:eastAsiaTheme="minorHAnsi"/>
              </w:rPr>
            </w:pPr>
            <w:r w:rsidRPr="00841F54">
              <w:rPr>
                <w:rFonts w:eastAsiaTheme="minorHAnsi"/>
              </w:rPr>
              <w:t>^PXV(920.3,</w:t>
            </w:r>
          </w:p>
        </w:tc>
        <w:tc>
          <w:tcPr>
            <w:tcW w:w="900" w:type="dxa"/>
          </w:tcPr>
          <w:p w14:paraId="078C8391"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92" w14:textId="77777777" w:rsidR="00713A71" w:rsidRPr="00841F54" w:rsidRDefault="00713A71" w:rsidP="00B83709">
            <w:pPr>
              <w:pStyle w:val="TableText"/>
              <w:rPr>
                <w:rFonts w:eastAsiaTheme="minorHAnsi"/>
              </w:rPr>
            </w:pPr>
          </w:p>
        </w:tc>
      </w:tr>
      <w:tr w:rsidR="00162F0C" w:rsidRPr="00841F54" w14:paraId="078C839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94" w14:textId="77777777" w:rsidR="00162F0C" w:rsidRPr="00841F54" w:rsidRDefault="00162F0C" w:rsidP="00B83709">
            <w:pPr>
              <w:pStyle w:val="TableText"/>
              <w:rPr>
                <w:rFonts w:eastAsiaTheme="minorHAnsi"/>
              </w:rPr>
            </w:pPr>
            <w:r w:rsidRPr="00841F54">
              <w:rPr>
                <w:rFonts w:eastAsiaTheme="minorHAnsi"/>
              </w:rPr>
              <w:t>920.4</w:t>
            </w:r>
          </w:p>
        </w:tc>
        <w:tc>
          <w:tcPr>
            <w:tcW w:w="2700" w:type="dxa"/>
            <w:tcBorders>
              <w:left w:val="none" w:sz="0" w:space="0" w:color="auto"/>
              <w:right w:val="none" w:sz="0" w:space="0" w:color="auto"/>
            </w:tcBorders>
          </w:tcPr>
          <w:p w14:paraId="078C8395" w14:textId="77777777" w:rsidR="00162F0C" w:rsidRPr="00841F54" w:rsidRDefault="00162F0C"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Contraindications</w:t>
            </w:r>
          </w:p>
        </w:tc>
        <w:tc>
          <w:tcPr>
            <w:tcW w:w="1980" w:type="dxa"/>
            <w:tcBorders>
              <w:left w:val="none" w:sz="0" w:space="0" w:color="auto"/>
              <w:right w:val="none" w:sz="0" w:space="0" w:color="auto"/>
            </w:tcBorders>
          </w:tcPr>
          <w:p w14:paraId="078C8396" w14:textId="77777777" w:rsidR="00162F0C" w:rsidRPr="00841F54" w:rsidRDefault="00162F0C" w:rsidP="00B83709">
            <w:pPr>
              <w:pStyle w:val="TableText"/>
              <w:rPr>
                <w:rFonts w:eastAsiaTheme="minorHAnsi"/>
              </w:rPr>
            </w:pPr>
            <w:r w:rsidRPr="00841F54">
              <w:rPr>
                <w:rFonts w:eastAsiaTheme="minorHAnsi"/>
              </w:rPr>
              <w:t>^PXV(920.4,</w:t>
            </w:r>
          </w:p>
        </w:tc>
        <w:tc>
          <w:tcPr>
            <w:tcW w:w="900" w:type="dxa"/>
            <w:tcBorders>
              <w:left w:val="none" w:sz="0" w:space="0" w:color="auto"/>
              <w:right w:val="none" w:sz="0" w:space="0" w:color="auto"/>
            </w:tcBorders>
          </w:tcPr>
          <w:p w14:paraId="078C8397" w14:textId="77777777" w:rsidR="00162F0C" w:rsidRPr="00841F54" w:rsidRDefault="00162F0C"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98" w14:textId="77777777" w:rsidR="00162F0C" w:rsidRPr="00841F54" w:rsidRDefault="00162F0C" w:rsidP="00B83709">
            <w:pPr>
              <w:pStyle w:val="TableText"/>
              <w:rPr>
                <w:rFonts w:eastAsiaTheme="minorHAnsi"/>
              </w:rPr>
            </w:pPr>
          </w:p>
        </w:tc>
      </w:tr>
      <w:tr w:rsidR="00162F0C" w:rsidRPr="00841F54" w14:paraId="078C839F" w14:textId="77777777" w:rsidTr="003D10FB">
        <w:tc>
          <w:tcPr>
            <w:tcW w:w="1890" w:type="dxa"/>
          </w:tcPr>
          <w:p w14:paraId="078C839A" w14:textId="77777777" w:rsidR="00162F0C" w:rsidRPr="00841F54" w:rsidRDefault="00162F0C" w:rsidP="00B83709">
            <w:pPr>
              <w:pStyle w:val="TableText"/>
              <w:rPr>
                <w:rFonts w:eastAsiaTheme="minorHAnsi"/>
              </w:rPr>
            </w:pPr>
            <w:r w:rsidRPr="00841F54">
              <w:rPr>
                <w:rFonts w:eastAsiaTheme="minorHAnsi"/>
              </w:rPr>
              <w:t>920.5</w:t>
            </w:r>
          </w:p>
        </w:tc>
        <w:tc>
          <w:tcPr>
            <w:tcW w:w="2700" w:type="dxa"/>
          </w:tcPr>
          <w:p w14:paraId="078C839B" w14:textId="77777777" w:rsidR="00162F0C" w:rsidRPr="00841F54" w:rsidRDefault="00162F0C"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Refusals</w:t>
            </w:r>
          </w:p>
        </w:tc>
        <w:tc>
          <w:tcPr>
            <w:tcW w:w="1980" w:type="dxa"/>
          </w:tcPr>
          <w:p w14:paraId="078C839C" w14:textId="77777777" w:rsidR="00162F0C" w:rsidRPr="00841F54" w:rsidRDefault="00162F0C" w:rsidP="00B83709">
            <w:pPr>
              <w:pStyle w:val="TableText"/>
              <w:rPr>
                <w:rFonts w:eastAsiaTheme="minorHAnsi"/>
              </w:rPr>
            </w:pPr>
            <w:r w:rsidRPr="00841F54">
              <w:rPr>
                <w:rFonts w:eastAsiaTheme="minorHAnsi"/>
              </w:rPr>
              <w:t>^PXV(920.5,</w:t>
            </w:r>
          </w:p>
        </w:tc>
        <w:tc>
          <w:tcPr>
            <w:tcW w:w="900" w:type="dxa"/>
          </w:tcPr>
          <w:p w14:paraId="078C839D" w14:textId="77777777" w:rsidR="00162F0C" w:rsidRPr="00841F54" w:rsidRDefault="00162F0C" w:rsidP="00B83709">
            <w:pPr>
              <w:pStyle w:val="TableText"/>
              <w:rPr>
                <w:rFonts w:eastAsiaTheme="minorHAnsi"/>
              </w:rPr>
            </w:pPr>
            <w:r w:rsidRPr="00841F54">
              <w:rPr>
                <w:rFonts w:eastAsiaTheme="minorHAnsi"/>
              </w:rPr>
              <w:t>YES</w:t>
            </w:r>
          </w:p>
        </w:tc>
        <w:tc>
          <w:tcPr>
            <w:tcW w:w="1620" w:type="dxa"/>
          </w:tcPr>
          <w:p w14:paraId="078C839E" w14:textId="77777777" w:rsidR="00162F0C" w:rsidRPr="00841F54" w:rsidRDefault="00162F0C" w:rsidP="00B83709">
            <w:pPr>
              <w:pStyle w:val="TableText"/>
              <w:rPr>
                <w:rFonts w:eastAsiaTheme="minorHAnsi"/>
              </w:rPr>
            </w:pPr>
          </w:p>
        </w:tc>
      </w:tr>
      <w:tr w:rsidR="00B2424D" w:rsidRPr="00841F54" w14:paraId="62C8D9B3"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3FBE4C33" w14:textId="4E549D4A" w:rsidR="00B2424D" w:rsidRPr="00841F54" w:rsidRDefault="00B2424D" w:rsidP="00B83709">
            <w:pPr>
              <w:pStyle w:val="TableText"/>
              <w:rPr>
                <w:rFonts w:eastAsiaTheme="minorHAnsi"/>
              </w:rPr>
            </w:pPr>
            <w:r w:rsidRPr="00841F54">
              <w:rPr>
                <w:rFonts w:eastAsiaTheme="minorHAnsi"/>
              </w:rPr>
              <w:t>920.6</w:t>
            </w:r>
          </w:p>
        </w:tc>
        <w:tc>
          <w:tcPr>
            <w:tcW w:w="2700" w:type="dxa"/>
            <w:tcBorders>
              <w:left w:val="none" w:sz="0" w:space="0" w:color="auto"/>
              <w:right w:val="none" w:sz="0" w:space="0" w:color="auto"/>
            </w:tcBorders>
          </w:tcPr>
          <w:p w14:paraId="027E0817" w14:textId="6FED34A8" w:rsidR="00B2424D" w:rsidRPr="00841F54" w:rsidRDefault="00B2424D"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Routes To Sites</w:t>
            </w:r>
          </w:p>
        </w:tc>
        <w:tc>
          <w:tcPr>
            <w:tcW w:w="1980" w:type="dxa"/>
            <w:tcBorders>
              <w:left w:val="none" w:sz="0" w:space="0" w:color="auto"/>
              <w:right w:val="none" w:sz="0" w:space="0" w:color="auto"/>
            </w:tcBorders>
          </w:tcPr>
          <w:p w14:paraId="3808F960" w14:textId="7A0A0637" w:rsidR="00B2424D" w:rsidRPr="00841F54" w:rsidRDefault="00B2424D" w:rsidP="00B83709">
            <w:pPr>
              <w:pStyle w:val="TableText"/>
              <w:rPr>
                <w:rFonts w:eastAsiaTheme="minorHAnsi"/>
              </w:rPr>
            </w:pPr>
            <w:r w:rsidRPr="00841F54">
              <w:rPr>
                <w:rFonts w:eastAsiaTheme="minorHAnsi"/>
              </w:rPr>
              <w:t>^PXV(920.6,</w:t>
            </w:r>
          </w:p>
        </w:tc>
        <w:tc>
          <w:tcPr>
            <w:tcW w:w="900" w:type="dxa"/>
            <w:tcBorders>
              <w:left w:val="none" w:sz="0" w:space="0" w:color="auto"/>
              <w:right w:val="none" w:sz="0" w:space="0" w:color="auto"/>
            </w:tcBorders>
          </w:tcPr>
          <w:p w14:paraId="4B53B95C" w14:textId="6D9D6F7A" w:rsidR="00B2424D" w:rsidRPr="00841F54" w:rsidRDefault="00B2424D"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65FAD4F6" w14:textId="77777777" w:rsidR="00B2424D" w:rsidRPr="00841F54" w:rsidRDefault="00B2424D" w:rsidP="00B83709">
            <w:pPr>
              <w:pStyle w:val="TableText"/>
              <w:rPr>
                <w:rFonts w:eastAsiaTheme="minorHAnsi"/>
              </w:rPr>
            </w:pPr>
          </w:p>
        </w:tc>
      </w:tr>
      <w:tr w:rsidR="001C35F9" w:rsidRPr="00841F54" w14:paraId="06B53400" w14:textId="77777777" w:rsidTr="003D10FB">
        <w:tc>
          <w:tcPr>
            <w:tcW w:w="1890" w:type="dxa"/>
          </w:tcPr>
          <w:p w14:paraId="26741B9C" w14:textId="2ADA51E3" w:rsidR="001C35F9" w:rsidRPr="00841F54" w:rsidRDefault="001C35F9" w:rsidP="00B83709">
            <w:pPr>
              <w:pStyle w:val="TableText"/>
              <w:rPr>
                <w:rFonts w:eastAsiaTheme="minorHAnsi"/>
              </w:rPr>
            </w:pPr>
            <w:r w:rsidRPr="00841F54">
              <w:rPr>
                <w:rFonts w:eastAsiaTheme="minorHAnsi"/>
              </w:rPr>
              <w:t>920.71</w:t>
            </w:r>
          </w:p>
        </w:tc>
        <w:tc>
          <w:tcPr>
            <w:tcW w:w="2700" w:type="dxa"/>
          </w:tcPr>
          <w:p w14:paraId="4F540850" w14:textId="42ABF621" w:rsidR="001C35F9" w:rsidRPr="00841F54" w:rsidRDefault="001C35F9"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External Agency</w:t>
            </w:r>
          </w:p>
        </w:tc>
        <w:tc>
          <w:tcPr>
            <w:tcW w:w="1980" w:type="dxa"/>
          </w:tcPr>
          <w:p w14:paraId="65CFC5D5" w14:textId="4F5C8052" w:rsidR="001C35F9" w:rsidRPr="00841F54" w:rsidRDefault="001C35F9" w:rsidP="00B83709">
            <w:pPr>
              <w:pStyle w:val="TableText"/>
              <w:rPr>
                <w:rFonts w:eastAsiaTheme="minorHAnsi"/>
              </w:rPr>
            </w:pPr>
            <w:r w:rsidRPr="00841F54">
              <w:rPr>
                <w:rFonts w:eastAsiaTheme="minorHAnsi"/>
              </w:rPr>
              <w:t>^PXV(920.71,</w:t>
            </w:r>
          </w:p>
        </w:tc>
        <w:tc>
          <w:tcPr>
            <w:tcW w:w="900" w:type="dxa"/>
          </w:tcPr>
          <w:p w14:paraId="6EE55996" w14:textId="3A853E5D" w:rsidR="001C35F9" w:rsidRPr="00841F54" w:rsidRDefault="001C35F9" w:rsidP="00B83709">
            <w:pPr>
              <w:pStyle w:val="TableText"/>
              <w:rPr>
                <w:rFonts w:eastAsiaTheme="minorHAnsi"/>
              </w:rPr>
            </w:pPr>
            <w:r w:rsidRPr="00841F54">
              <w:rPr>
                <w:rFonts w:eastAsiaTheme="minorHAnsi"/>
              </w:rPr>
              <w:t>NO</w:t>
            </w:r>
          </w:p>
        </w:tc>
        <w:tc>
          <w:tcPr>
            <w:tcW w:w="1620" w:type="dxa"/>
          </w:tcPr>
          <w:p w14:paraId="6FAACE31" w14:textId="77777777" w:rsidR="001C35F9" w:rsidRPr="00841F54" w:rsidRDefault="001C35F9" w:rsidP="00B83709">
            <w:pPr>
              <w:pStyle w:val="TableText"/>
              <w:rPr>
                <w:rFonts w:eastAsiaTheme="minorHAnsi"/>
              </w:rPr>
            </w:pPr>
          </w:p>
        </w:tc>
      </w:tr>
      <w:tr w:rsidR="00713A71" w:rsidRPr="00841F54" w14:paraId="078C83A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A0" w14:textId="77777777" w:rsidR="00713A71" w:rsidRPr="00841F54" w:rsidRDefault="00713A71" w:rsidP="00B83709">
            <w:pPr>
              <w:pStyle w:val="TableText"/>
              <w:rPr>
                <w:rFonts w:eastAsiaTheme="minorHAnsi"/>
              </w:rPr>
            </w:pPr>
            <w:r w:rsidRPr="00841F54">
              <w:rPr>
                <w:rFonts w:eastAsiaTheme="minorHAnsi"/>
              </w:rPr>
              <w:t>9000001</w:t>
            </w:r>
          </w:p>
        </w:tc>
        <w:tc>
          <w:tcPr>
            <w:tcW w:w="2700" w:type="dxa"/>
            <w:tcBorders>
              <w:left w:val="none" w:sz="0" w:space="0" w:color="auto"/>
              <w:right w:val="none" w:sz="0" w:space="0" w:color="auto"/>
            </w:tcBorders>
          </w:tcPr>
          <w:p w14:paraId="078C83A1" w14:textId="77777777" w:rsidR="00713A71" w:rsidRPr="00841F54" w:rsidRDefault="00713A71" w:rsidP="00B83709">
            <w:pPr>
              <w:pStyle w:val="TableText"/>
              <w:rPr>
                <w:rFonts w:eastAsiaTheme="minorHAnsi"/>
              </w:rPr>
            </w:pPr>
            <w:r w:rsidRPr="00841F54">
              <w:rPr>
                <w:rFonts w:eastAsiaTheme="minorHAnsi"/>
              </w:rPr>
              <w:t>Patient/IHS</w:t>
            </w:r>
          </w:p>
        </w:tc>
        <w:tc>
          <w:tcPr>
            <w:tcW w:w="1980" w:type="dxa"/>
            <w:tcBorders>
              <w:left w:val="none" w:sz="0" w:space="0" w:color="auto"/>
              <w:right w:val="none" w:sz="0" w:space="0" w:color="auto"/>
            </w:tcBorders>
          </w:tcPr>
          <w:p w14:paraId="078C83A2" w14:textId="77777777" w:rsidR="00713A71" w:rsidRPr="00841F54" w:rsidRDefault="00713A71" w:rsidP="00B83709">
            <w:pPr>
              <w:pStyle w:val="TableText"/>
              <w:rPr>
                <w:rFonts w:eastAsiaTheme="minorHAnsi"/>
              </w:rPr>
            </w:pPr>
            <w:r w:rsidRPr="00841F54">
              <w:rPr>
                <w:rFonts w:eastAsiaTheme="minorHAnsi"/>
              </w:rPr>
              <w:t>^AUPNPAT(</w:t>
            </w:r>
          </w:p>
        </w:tc>
        <w:tc>
          <w:tcPr>
            <w:tcW w:w="900" w:type="dxa"/>
            <w:tcBorders>
              <w:left w:val="none" w:sz="0" w:space="0" w:color="auto"/>
              <w:right w:val="none" w:sz="0" w:space="0" w:color="auto"/>
            </w:tcBorders>
          </w:tcPr>
          <w:p w14:paraId="078C83A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A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AB" w14:textId="77777777" w:rsidTr="003D10FB">
        <w:tc>
          <w:tcPr>
            <w:tcW w:w="1890" w:type="dxa"/>
          </w:tcPr>
          <w:p w14:paraId="078C83A6" w14:textId="77777777" w:rsidR="00713A71" w:rsidRPr="00841F54" w:rsidRDefault="00713A71" w:rsidP="00B83709">
            <w:pPr>
              <w:pStyle w:val="TableText"/>
              <w:rPr>
                <w:rFonts w:eastAsiaTheme="minorHAnsi"/>
              </w:rPr>
            </w:pPr>
            <w:r w:rsidRPr="00841F54">
              <w:rPr>
                <w:rFonts w:eastAsiaTheme="minorHAnsi"/>
              </w:rPr>
              <w:t>9000010.06</w:t>
            </w:r>
          </w:p>
        </w:tc>
        <w:tc>
          <w:tcPr>
            <w:tcW w:w="2700" w:type="dxa"/>
          </w:tcPr>
          <w:p w14:paraId="078C83A7" w14:textId="77777777" w:rsidR="00713A71" w:rsidRPr="00841F54" w:rsidRDefault="00713A71" w:rsidP="00B83709">
            <w:pPr>
              <w:pStyle w:val="TableText"/>
              <w:rPr>
                <w:rFonts w:eastAsiaTheme="minorHAnsi"/>
              </w:rPr>
            </w:pPr>
            <w:r w:rsidRPr="00841F54">
              <w:rPr>
                <w:rFonts w:eastAsiaTheme="minorHAnsi"/>
              </w:rPr>
              <w:t>V Provider</w:t>
            </w:r>
          </w:p>
        </w:tc>
        <w:tc>
          <w:tcPr>
            <w:tcW w:w="1980" w:type="dxa"/>
          </w:tcPr>
          <w:p w14:paraId="078C83A8" w14:textId="77777777" w:rsidR="00713A71" w:rsidRPr="00841F54" w:rsidRDefault="00713A71" w:rsidP="00B83709">
            <w:pPr>
              <w:pStyle w:val="TableText"/>
              <w:rPr>
                <w:rFonts w:eastAsiaTheme="minorHAnsi"/>
              </w:rPr>
            </w:pPr>
            <w:r w:rsidRPr="00841F54">
              <w:rPr>
                <w:rFonts w:eastAsiaTheme="minorHAnsi"/>
              </w:rPr>
              <w:t>^AUPNVPRV(</w:t>
            </w:r>
          </w:p>
        </w:tc>
        <w:tc>
          <w:tcPr>
            <w:tcW w:w="900" w:type="dxa"/>
          </w:tcPr>
          <w:p w14:paraId="078C83A9"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AA"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AC" w14:textId="77777777" w:rsidR="00713A71" w:rsidRPr="00841F54" w:rsidRDefault="00713A71" w:rsidP="00B83709">
            <w:pPr>
              <w:pStyle w:val="TableText"/>
              <w:rPr>
                <w:rFonts w:eastAsiaTheme="minorHAnsi"/>
              </w:rPr>
            </w:pPr>
            <w:r w:rsidRPr="00841F54">
              <w:rPr>
                <w:rFonts w:eastAsiaTheme="minorHAnsi"/>
              </w:rPr>
              <w:t>9000010.07</w:t>
            </w:r>
          </w:p>
        </w:tc>
        <w:tc>
          <w:tcPr>
            <w:tcW w:w="2700" w:type="dxa"/>
            <w:tcBorders>
              <w:left w:val="none" w:sz="0" w:space="0" w:color="auto"/>
              <w:right w:val="none" w:sz="0" w:space="0" w:color="auto"/>
            </w:tcBorders>
          </w:tcPr>
          <w:p w14:paraId="078C83AD" w14:textId="77777777" w:rsidR="00713A71" w:rsidRPr="00841F54" w:rsidRDefault="00713A71" w:rsidP="00B83709">
            <w:pPr>
              <w:pStyle w:val="TableText"/>
              <w:rPr>
                <w:rFonts w:eastAsiaTheme="minorHAnsi"/>
              </w:rPr>
            </w:pPr>
            <w:r w:rsidRPr="00841F54">
              <w:rPr>
                <w:rFonts w:eastAsiaTheme="minorHAnsi"/>
              </w:rPr>
              <w:t>V POV</w:t>
            </w:r>
          </w:p>
        </w:tc>
        <w:tc>
          <w:tcPr>
            <w:tcW w:w="1980" w:type="dxa"/>
            <w:tcBorders>
              <w:left w:val="none" w:sz="0" w:space="0" w:color="auto"/>
              <w:right w:val="none" w:sz="0" w:space="0" w:color="auto"/>
            </w:tcBorders>
          </w:tcPr>
          <w:p w14:paraId="078C83AE" w14:textId="77777777" w:rsidR="00713A71" w:rsidRPr="00841F54" w:rsidRDefault="00713A71" w:rsidP="00B83709">
            <w:pPr>
              <w:pStyle w:val="TableText"/>
              <w:rPr>
                <w:rFonts w:eastAsiaTheme="minorHAnsi"/>
              </w:rPr>
            </w:pPr>
            <w:r w:rsidRPr="00841F54">
              <w:rPr>
                <w:rFonts w:eastAsiaTheme="minorHAnsi"/>
              </w:rPr>
              <w:t>^AUPNVPOV(</w:t>
            </w:r>
          </w:p>
        </w:tc>
        <w:tc>
          <w:tcPr>
            <w:tcW w:w="900" w:type="dxa"/>
            <w:tcBorders>
              <w:left w:val="none" w:sz="0" w:space="0" w:color="auto"/>
              <w:right w:val="none" w:sz="0" w:space="0" w:color="auto"/>
            </w:tcBorders>
          </w:tcPr>
          <w:p w14:paraId="078C83AF"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B0"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7" w14:textId="77777777" w:rsidTr="003D10FB">
        <w:tc>
          <w:tcPr>
            <w:tcW w:w="1890" w:type="dxa"/>
          </w:tcPr>
          <w:p w14:paraId="078C83B2" w14:textId="77777777" w:rsidR="00713A71" w:rsidRPr="00841F54" w:rsidRDefault="00713A71" w:rsidP="00B83709">
            <w:pPr>
              <w:pStyle w:val="TableText"/>
              <w:rPr>
                <w:rFonts w:eastAsiaTheme="minorHAnsi"/>
              </w:rPr>
            </w:pPr>
            <w:r w:rsidRPr="00841F54">
              <w:rPr>
                <w:rFonts w:eastAsiaTheme="minorHAnsi"/>
              </w:rPr>
              <w:t>9000010.11</w:t>
            </w:r>
          </w:p>
        </w:tc>
        <w:tc>
          <w:tcPr>
            <w:tcW w:w="2700" w:type="dxa"/>
          </w:tcPr>
          <w:p w14:paraId="078C83B3" w14:textId="77777777" w:rsidR="00713A71" w:rsidRPr="00841F54" w:rsidRDefault="00713A71" w:rsidP="00B83709">
            <w:pPr>
              <w:pStyle w:val="TableText"/>
              <w:rPr>
                <w:rFonts w:eastAsiaTheme="minorHAnsi"/>
              </w:rPr>
            </w:pPr>
            <w:r w:rsidRPr="00841F54">
              <w:rPr>
                <w:rFonts w:eastAsiaTheme="minorHAnsi"/>
              </w:rPr>
              <w:t>V Immunization</w:t>
            </w:r>
          </w:p>
        </w:tc>
        <w:tc>
          <w:tcPr>
            <w:tcW w:w="1980" w:type="dxa"/>
          </w:tcPr>
          <w:p w14:paraId="078C83B4" w14:textId="77777777" w:rsidR="00713A71" w:rsidRPr="00841F54" w:rsidRDefault="00713A71" w:rsidP="00B83709">
            <w:pPr>
              <w:pStyle w:val="TableText"/>
              <w:rPr>
                <w:rFonts w:eastAsiaTheme="minorHAnsi"/>
              </w:rPr>
            </w:pPr>
            <w:r w:rsidRPr="00841F54">
              <w:rPr>
                <w:rFonts w:eastAsiaTheme="minorHAnsi"/>
              </w:rPr>
              <w:t>^AUPNVIMM(</w:t>
            </w:r>
          </w:p>
        </w:tc>
        <w:tc>
          <w:tcPr>
            <w:tcW w:w="900" w:type="dxa"/>
          </w:tcPr>
          <w:p w14:paraId="078C83B5"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B6"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B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B8" w14:textId="77777777" w:rsidR="00713A71" w:rsidRPr="00841F54" w:rsidRDefault="00713A71" w:rsidP="00B83709">
            <w:pPr>
              <w:pStyle w:val="TableText"/>
              <w:rPr>
                <w:rFonts w:eastAsiaTheme="minorHAnsi"/>
              </w:rPr>
            </w:pPr>
            <w:r w:rsidRPr="00841F54">
              <w:rPr>
                <w:rFonts w:eastAsiaTheme="minorHAnsi"/>
              </w:rPr>
              <w:t>9000010.12</w:t>
            </w:r>
          </w:p>
        </w:tc>
        <w:tc>
          <w:tcPr>
            <w:tcW w:w="2700" w:type="dxa"/>
            <w:tcBorders>
              <w:left w:val="none" w:sz="0" w:space="0" w:color="auto"/>
              <w:right w:val="none" w:sz="0" w:space="0" w:color="auto"/>
            </w:tcBorders>
          </w:tcPr>
          <w:p w14:paraId="078C83B9" w14:textId="77777777" w:rsidR="00713A71" w:rsidRPr="00841F54" w:rsidRDefault="00713A71" w:rsidP="00B83709">
            <w:pPr>
              <w:pStyle w:val="TableText"/>
              <w:rPr>
                <w:rFonts w:eastAsiaTheme="minorHAnsi"/>
              </w:rPr>
            </w:pPr>
            <w:r w:rsidRPr="00841F54">
              <w:rPr>
                <w:rFonts w:eastAsiaTheme="minorHAnsi"/>
              </w:rPr>
              <w:t>V Skin Test</w:t>
            </w:r>
          </w:p>
        </w:tc>
        <w:tc>
          <w:tcPr>
            <w:tcW w:w="1980" w:type="dxa"/>
            <w:tcBorders>
              <w:left w:val="none" w:sz="0" w:space="0" w:color="auto"/>
              <w:right w:val="none" w:sz="0" w:space="0" w:color="auto"/>
            </w:tcBorders>
          </w:tcPr>
          <w:p w14:paraId="078C83BA" w14:textId="77777777" w:rsidR="00713A71" w:rsidRPr="00841F54" w:rsidRDefault="00713A71" w:rsidP="00B83709">
            <w:pPr>
              <w:pStyle w:val="TableText"/>
              <w:rPr>
                <w:rFonts w:eastAsiaTheme="minorHAnsi"/>
              </w:rPr>
            </w:pPr>
            <w:r w:rsidRPr="00841F54">
              <w:rPr>
                <w:rFonts w:eastAsiaTheme="minorHAnsi"/>
              </w:rPr>
              <w:t>^AUPNVSK(</w:t>
            </w:r>
          </w:p>
        </w:tc>
        <w:tc>
          <w:tcPr>
            <w:tcW w:w="900" w:type="dxa"/>
            <w:tcBorders>
              <w:left w:val="none" w:sz="0" w:space="0" w:color="auto"/>
              <w:right w:val="none" w:sz="0" w:space="0" w:color="auto"/>
            </w:tcBorders>
          </w:tcPr>
          <w:p w14:paraId="078C83BB"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BC"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3" w14:textId="77777777" w:rsidTr="003D10FB">
        <w:tc>
          <w:tcPr>
            <w:tcW w:w="1890" w:type="dxa"/>
          </w:tcPr>
          <w:p w14:paraId="078C83BE" w14:textId="77777777" w:rsidR="00713A71" w:rsidRPr="00841F54" w:rsidRDefault="00713A71" w:rsidP="00B83709">
            <w:pPr>
              <w:pStyle w:val="TableText"/>
              <w:rPr>
                <w:rFonts w:eastAsiaTheme="minorHAnsi"/>
              </w:rPr>
            </w:pPr>
            <w:r w:rsidRPr="00841F54">
              <w:rPr>
                <w:rFonts w:eastAsiaTheme="minorHAnsi"/>
              </w:rPr>
              <w:t>9000010.13</w:t>
            </w:r>
          </w:p>
        </w:tc>
        <w:tc>
          <w:tcPr>
            <w:tcW w:w="2700" w:type="dxa"/>
          </w:tcPr>
          <w:p w14:paraId="078C83BF" w14:textId="77777777" w:rsidR="00713A71" w:rsidRPr="00841F54" w:rsidRDefault="00713A71" w:rsidP="00B83709">
            <w:pPr>
              <w:pStyle w:val="TableText"/>
              <w:rPr>
                <w:rFonts w:eastAsiaTheme="minorHAnsi"/>
              </w:rPr>
            </w:pPr>
            <w:r w:rsidRPr="00841F54">
              <w:rPr>
                <w:rFonts w:eastAsiaTheme="minorHAnsi"/>
              </w:rPr>
              <w:t>V Exam</w:t>
            </w:r>
          </w:p>
        </w:tc>
        <w:tc>
          <w:tcPr>
            <w:tcW w:w="1980" w:type="dxa"/>
          </w:tcPr>
          <w:p w14:paraId="078C83C0" w14:textId="77777777" w:rsidR="00713A71" w:rsidRPr="00841F54" w:rsidRDefault="00713A71" w:rsidP="00B83709">
            <w:pPr>
              <w:pStyle w:val="TableText"/>
              <w:rPr>
                <w:rFonts w:eastAsiaTheme="minorHAnsi"/>
              </w:rPr>
            </w:pPr>
            <w:r w:rsidRPr="00841F54">
              <w:rPr>
                <w:rFonts w:eastAsiaTheme="minorHAnsi"/>
              </w:rPr>
              <w:t>^AUPNVXAM(</w:t>
            </w:r>
          </w:p>
        </w:tc>
        <w:tc>
          <w:tcPr>
            <w:tcW w:w="900" w:type="dxa"/>
          </w:tcPr>
          <w:p w14:paraId="078C83C1"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C2"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C4" w14:textId="77777777" w:rsidR="00713A71" w:rsidRPr="00841F54" w:rsidRDefault="00713A71" w:rsidP="00B83709">
            <w:pPr>
              <w:pStyle w:val="TableText"/>
              <w:rPr>
                <w:rFonts w:eastAsiaTheme="minorHAnsi"/>
              </w:rPr>
            </w:pPr>
            <w:r w:rsidRPr="00841F54">
              <w:rPr>
                <w:rFonts w:eastAsiaTheme="minorHAnsi"/>
              </w:rPr>
              <w:t>9000010.15</w:t>
            </w:r>
          </w:p>
        </w:tc>
        <w:tc>
          <w:tcPr>
            <w:tcW w:w="2700" w:type="dxa"/>
            <w:tcBorders>
              <w:left w:val="none" w:sz="0" w:space="0" w:color="auto"/>
              <w:right w:val="none" w:sz="0" w:space="0" w:color="auto"/>
            </w:tcBorders>
          </w:tcPr>
          <w:p w14:paraId="078C83C5" w14:textId="77777777" w:rsidR="00713A71" w:rsidRPr="00841F54" w:rsidRDefault="00713A71" w:rsidP="00B83709">
            <w:pPr>
              <w:pStyle w:val="TableText"/>
              <w:rPr>
                <w:rFonts w:eastAsiaTheme="minorHAnsi"/>
              </w:rPr>
            </w:pPr>
            <w:r w:rsidRPr="00841F54">
              <w:rPr>
                <w:rFonts w:eastAsiaTheme="minorHAnsi"/>
              </w:rPr>
              <w:t>V Treatment</w:t>
            </w:r>
          </w:p>
        </w:tc>
        <w:tc>
          <w:tcPr>
            <w:tcW w:w="1980" w:type="dxa"/>
            <w:tcBorders>
              <w:left w:val="none" w:sz="0" w:space="0" w:color="auto"/>
              <w:right w:val="none" w:sz="0" w:space="0" w:color="auto"/>
            </w:tcBorders>
          </w:tcPr>
          <w:p w14:paraId="078C83C6" w14:textId="77777777" w:rsidR="00713A71" w:rsidRPr="00841F54" w:rsidRDefault="00713A71" w:rsidP="00B83709">
            <w:pPr>
              <w:pStyle w:val="TableText"/>
              <w:rPr>
                <w:rFonts w:eastAsiaTheme="minorHAnsi"/>
              </w:rPr>
            </w:pPr>
            <w:r w:rsidRPr="00841F54">
              <w:rPr>
                <w:rFonts w:eastAsiaTheme="minorHAnsi"/>
              </w:rPr>
              <w:t>^AUPNVTRT(</w:t>
            </w:r>
          </w:p>
        </w:tc>
        <w:tc>
          <w:tcPr>
            <w:tcW w:w="900" w:type="dxa"/>
            <w:tcBorders>
              <w:left w:val="none" w:sz="0" w:space="0" w:color="auto"/>
              <w:right w:val="none" w:sz="0" w:space="0" w:color="auto"/>
            </w:tcBorders>
          </w:tcPr>
          <w:p w14:paraId="078C83C7"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C8"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CF" w14:textId="77777777" w:rsidTr="003D10FB">
        <w:tc>
          <w:tcPr>
            <w:tcW w:w="1890" w:type="dxa"/>
          </w:tcPr>
          <w:p w14:paraId="078C83CA" w14:textId="77777777" w:rsidR="00713A71" w:rsidRPr="00841F54" w:rsidRDefault="00713A71" w:rsidP="00B83709">
            <w:pPr>
              <w:pStyle w:val="TableText"/>
              <w:rPr>
                <w:rFonts w:eastAsiaTheme="minorHAnsi"/>
              </w:rPr>
            </w:pPr>
            <w:r w:rsidRPr="00841F54">
              <w:rPr>
                <w:rFonts w:eastAsiaTheme="minorHAnsi"/>
              </w:rPr>
              <w:t>9000010.16</w:t>
            </w:r>
          </w:p>
        </w:tc>
        <w:tc>
          <w:tcPr>
            <w:tcW w:w="2700" w:type="dxa"/>
          </w:tcPr>
          <w:p w14:paraId="078C83CB" w14:textId="77777777" w:rsidR="00713A71" w:rsidRPr="00841F54" w:rsidRDefault="00713A71" w:rsidP="00B83709">
            <w:pPr>
              <w:pStyle w:val="TableText"/>
              <w:rPr>
                <w:rFonts w:eastAsiaTheme="minorHAnsi"/>
              </w:rPr>
            </w:pPr>
            <w:r w:rsidRPr="00841F54">
              <w:rPr>
                <w:rFonts w:eastAsiaTheme="minorHAnsi"/>
              </w:rPr>
              <w:t>V Patient Ed</w:t>
            </w:r>
          </w:p>
        </w:tc>
        <w:tc>
          <w:tcPr>
            <w:tcW w:w="1980" w:type="dxa"/>
          </w:tcPr>
          <w:p w14:paraId="078C83CC" w14:textId="77777777" w:rsidR="00713A71" w:rsidRPr="00841F54" w:rsidRDefault="00713A71" w:rsidP="00B83709">
            <w:pPr>
              <w:pStyle w:val="TableText"/>
              <w:rPr>
                <w:rFonts w:eastAsiaTheme="minorHAnsi"/>
              </w:rPr>
            </w:pPr>
            <w:r w:rsidRPr="00841F54">
              <w:rPr>
                <w:rFonts w:eastAsiaTheme="minorHAnsi"/>
              </w:rPr>
              <w:t>^AUPNVPED(</w:t>
            </w:r>
          </w:p>
        </w:tc>
        <w:tc>
          <w:tcPr>
            <w:tcW w:w="900" w:type="dxa"/>
          </w:tcPr>
          <w:p w14:paraId="078C83CD"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CE"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D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D0" w14:textId="77777777" w:rsidR="00713A71" w:rsidRPr="00841F54" w:rsidRDefault="00713A71" w:rsidP="00B83709">
            <w:pPr>
              <w:pStyle w:val="TableText"/>
              <w:rPr>
                <w:rFonts w:eastAsiaTheme="minorHAnsi"/>
              </w:rPr>
            </w:pPr>
            <w:r w:rsidRPr="00841F54">
              <w:rPr>
                <w:rFonts w:eastAsiaTheme="minorHAnsi"/>
              </w:rPr>
              <w:t>9000010.18</w:t>
            </w:r>
          </w:p>
        </w:tc>
        <w:tc>
          <w:tcPr>
            <w:tcW w:w="2700" w:type="dxa"/>
            <w:tcBorders>
              <w:left w:val="none" w:sz="0" w:space="0" w:color="auto"/>
              <w:right w:val="none" w:sz="0" w:space="0" w:color="auto"/>
            </w:tcBorders>
          </w:tcPr>
          <w:p w14:paraId="078C83D1" w14:textId="77777777" w:rsidR="00713A71" w:rsidRPr="00841F54" w:rsidRDefault="00713A71" w:rsidP="00B83709">
            <w:pPr>
              <w:pStyle w:val="TableText"/>
              <w:rPr>
                <w:rFonts w:eastAsiaTheme="minorHAnsi"/>
              </w:rPr>
            </w:pPr>
            <w:r w:rsidRPr="00841F54">
              <w:rPr>
                <w:rFonts w:eastAsiaTheme="minorHAnsi"/>
              </w:rPr>
              <w:t>V CPT</w:t>
            </w:r>
          </w:p>
        </w:tc>
        <w:tc>
          <w:tcPr>
            <w:tcW w:w="1980" w:type="dxa"/>
            <w:tcBorders>
              <w:left w:val="none" w:sz="0" w:space="0" w:color="auto"/>
              <w:right w:val="none" w:sz="0" w:space="0" w:color="auto"/>
            </w:tcBorders>
          </w:tcPr>
          <w:p w14:paraId="078C83D2" w14:textId="77777777" w:rsidR="00713A71" w:rsidRPr="00841F54" w:rsidRDefault="00713A71" w:rsidP="00B83709">
            <w:pPr>
              <w:pStyle w:val="TableText"/>
              <w:rPr>
                <w:rFonts w:eastAsiaTheme="minorHAnsi"/>
              </w:rPr>
            </w:pPr>
            <w:r w:rsidRPr="00841F54">
              <w:rPr>
                <w:rFonts w:eastAsiaTheme="minorHAnsi"/>
              </w:rPr>
              <w:t>^AUPNVCPT(</w:t>
            </w:r>
          </w:p>
        </w:tc>
        <w:tc>
          <w:tcPr>
            <w:tcW w:w="900" w:type="dxa"/>
            <w:tcBorders>
              <w:left w:val="none" w:sz="0" w:space="0" w:color="auto"/>
              <w:right w:val="none" w:sz="0" w:space="0" w:color="auto"/>
            </w:tcBorders>
          </w:tcPr>
          <w:p w14:paraId="078C83D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3D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DB" w14:textId="77777777" w:rsidTr="003D10FB">
        <w:tc>
          <w:tcPr>
            <w:tcW w:w="1890" w:type="dxa"/>
          </w:tcPr>
          <w:p w14:paraId="078C83D6" w14:textId="77777777" w:rsidR="00713A71" w:rsidRPr="00841F54" w:rsidRDefault="00713A71" w:rsidP="00B83709">
            <w:pPr>
              <w:pStyle w:val="TableText"/>
              <w:rPr>
                <w:rFonts w:eastAsiaTheme="minorHAnsi"/>
              </w:rPr>
            </w:pPr>
            <w:r w:rsidRPr="00841F54">
              <w:rPr>
                <w:rFonts w:eastAsiaTheme="minorHAnsi"/>
              </w:rPr>
              <w:t>9000010.23</w:t>
            </w:r>
          </w:p>
        </w:tc>
        <w:tc>
          <w:tcPr>
            <w:tcW w:w="2700" w:type="dxa"/>
          </w:tcPr>
          <w:p w14:paraId="078C83D7" w14:textId="77777777" w:rsidR="00713A71" w:rsidRPr="00841F54" w:rsidRDefault="00713A71" w:rsidP="00B83709">
            <w:pPr>
              <w:pStyle w:val="TableText"/>
              <w:rPr>
                <w:rFonts w:eastAsiaTheme="minorHAnsi"/>
              </w:rPr>
            </w:pPr>
            <w:r w:rsidRPr="00841F54">
              <w:rPr>
                <w:rFonts w:eastAsiaTheme="minorHAnsi"/>
              </w:rPr>
              <w:t>V Health Factors</w:t>
            </w:r>
          </w:p>
        </w:tc>
        <w:tc>
          <w:tcPr>
            <w:tcW w:w="1980" w:type="dxa"/>
          </w:tcPr>
          <w:p w14:paraId="078C83D8" w14:textId="77777777" w:rsidR="00713A71" w:rsidRPr="00841F54" w:rsidRDefault="00713A71" w:rsidP="00B83709">
            <w:pPr>
              <w:pStyle w:val="TableText"/>
              <w:rPr>
                <w:rFonts w:eastAsiaTheme="minorHAnsi"/>
              </w:rPr>
            </w:pPr>
            <w:r w:rsidRPr="00841F54">
              <w:rPr>
                <w:rFonts w:eastAsiaTheme="minorHAnsi"/>
              </w:rPr>
              <w:t>^AUPNVHF(</w:t>
            </w:r>
          </w:p>
        </w:tc>
        <w:tc>
          <w:tcPr>
            <w:tcW w:w="900" w:type="dxa"/>
          </w:tcPr>
          <w:p w14:paraId="078C83D9"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DA" w14:textId="77777777" w:rsidR="00713A71" w:rsidRPr="00841F54" w:rsidRDefault="00713A71" w:rsidP="00B83709">
            <w:pPr>
              <w:pStyle w:val="TableText"/>
              <w:rPr>
                <w:rFonts w:eastAsiaTheme="minorHAnsi"/>
              </w:rPr>
            </w:pPr>
            <w:r w:rsidRPr="00841F54">
              <w:rPr>
                <w:rFonts w:eastAsiaTheme="minorHAnsi"/>
              </w:rPr>
              <w:t>ON</w:t>
            </w:r>
          </w:p>
        </w:tc>
      </w:tr>
      <w:tr w:rsidR="006E45CA" w:rsidRPr="00841F54" w14:paraId="201F6DDA"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244C624D" w14:textId="423459DB" w:rsidR="006E45CA" w:rsidRPr="00841F54" w:rsidRDefault="006E45CA" w:rsidP="00B83709">
            <w:pPr>
              <w:pStyle w:val="TableText"/>
              <w:rPr>
                <w:rFonts w:eastAsiaTheme="minorHAnsi"/>
              </w:rPr>
            </w:pPr>
            <w:r w:rsidRPr="00841F54">
              <w:rPr>
                <w:rFonts w:eastAsiaTheme="minorHAnsi"/>
              </w:rPr>
              <w:t>9000010.707</w:t>
            </w:r>
          </w:p>
        </w:tc>
        <w:tc>
          <w:tcPr>
            <w:tcW w:w="2700" w:type="dxa"/>
            <w:tcBorders>
              <w:left w:val="none" w:sz="0" w:space="0" w:color="auto"/>
              <w:right w:val="none" w:sz="0" w:space="0" w:color="auto"/>
            </w:tcBorders>
          </w:tcPr>
          <w:p w14:paraId="2163F353" w14:textId="540DD8D1" w:rsidR="006E45CA" w:rsidRPr="00841F54" w:rsidRDefault="006E45CA" w:rsidP="00B83709">
            <w:pPr>
              <w:pStyle w:val="TableText"/>
              <w:rPr>
                <w:rFonts w:eastAsiaTheme="minorHAnsi"/>
              </w:rPr>
            </w:pPr>
            <w:r w:rsidRPr="00841F54">
              <w:rPr>
                <w:rFonts w:eastAsiaTheme="minorHAnsi"/>
              </w:rPr>
              <w:t xml:space="preserve">V </w:t>
            </w:r>
            <w:proofErr w:type="spellStart"/>
            <w:r w:rsidRPr="00841F54">
              <w:rPr>
                <w:rFonts w:eastAsiaTheme="minorHAnsi"/>
              </w:rPr>
              <w:t>Imm</w:t>
            </w:r>
            <w:proofErr w:type="spellEnd"/>
            <w:r w:rsidRPr="00841F54">
              <w:rPr>
                <w:rFonts w:eastAsiaTheme="minorHAnsi"/>
              </w:rPr>
              <w:t xml:space="preserve"> Contra/Refusal Events</w:t>
            </w:r>
          </w:p>
        </w:tc>
        <w:tc>
          <w:tcPr>
            <w:tcW w:w="1980" w:type="dxa"/>
            <w:tcBorders>
              <w:left w:val="none" w:sz="0" w:space="0" w:color="auto"/>
              <w:right w:val="none" w:sz="0" w:space="0" w:color="auto"/>
            </w:tcBorders>
          </w:tcPr>
          <w:p w14:paraId="127A7858" w14:textId="3243B3F3" w:rsidR="006E45CA" w:rsidRPr="00841F54" w:rsidRDefault="006E45CA" w:rsidP="00B83709">
            <w:pPr>
              <w:pStyle w:val="TableText"/>
              <w:rPr>
                <w:rFonts w:eastAsiaTheme="minorHAnsi"/>
              </w:rPr>
            </w:pPr>
            <w:r w:rsidRPr="00841F54">
              <w:rPr>
                <w:rFonts w:eastAsiaTheme="minorHAnsi"/>
              </w:rPr>
              <w:t>^AUPNVICR(</w:t>
            </w:r>
          </w:p>
        </w:tc>
        <w:tc>
          <w:tcPr>
            <w:tcW w:w="900" w:type="dxa"/>
            <w:tcBorders>
              <w:left w:val="none" w:sz="0" w:space="0" w:color="auto"/>
              <w:right w:val="none" w:sz="0" w:space="0" w:color="auto"/>
            </w:tcBorders>
          </w:tcPr>
          <w:p w14:paraId="7F677C7D" w14:textId="6A5B4BF0" w:rsidR="006E45CA" w:rsidRPr="00841F54" w:rsidRDefault="006E45CA"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401FD447" w14:textId="6D1C2A1C" w:rsidR="006E45CA" w:rsidRPr="00841F54" w:rsidRDefault="006E45CA" w:rsidP="00B83709">
            <w:pPr>
              <w:pStyle w:val="TableText"/>
              <w:rPr>
                <w:rFonts w:eastAsiaTheme="minorHAnsi"/>
              </w:rPr>
            </w:pPr>
          </w:p>
        </w:tc>
      </w:tr>
      <w:tr w:rsidR="001C35F9" w:rsidRPr="00841F54" w14:paraId="227492F5" w14:textId="77777777" w:rsidTr="003D10FB">
        <w:tc>
          <w:tcPr>
            <w:tcW w:w="1890" w:type="dxa"/>
          </w:tcPr>
          <w:p w14:paraId="602CE187" w14:textId="303A7AE9" w:rsidR="001C35F9" w:rsidRPr="00841F54" w:rsidRDefault="001C35F9" w:rsidP="00B83709">
            <w:pPr>
              <w:pStyle w:val="TableText"/>
              <w:rPr>
                <w:rFonts w:eastAsiaTheme="minorHAnsi"/>
              </w:rPr>
            </w:pPr>
            <w:r w:rsidRPr="00841F54">
              <w:rPr>
                <w:rFonts w:eastAsiaTheme="minorHAnsi"/>
              </w:rPr>
              <w:lastRenderedPageBreak/>
              <w:t>9000080.11</w:t>
            </w:r>
          </w:p>
        </w:tc>
        <w:tc>
          <w:tcPr>
            <w:tcW w:w="2700" w:type="dxa"/>
          </w:tcPr>
          <w:p w14:paraId="34D4E178" w14:textId="05A9263D" w:rsidR="001C35F9" w:rsidRPr="00841F54" w:rsidRDefault="001C35F9" w:rsidP="00B83709">
            <w:pPr>
              <w:pStyle w:val="TableText"/>
              <w:rPr>
                <w:rFonts w:eastAsiaTheme="minorHAnsi"/>
              </w:rPr>
            </w:pPr>
            <w:r w:rsidRPr="00841F54">
              <w:rPr>
                <w:rFonts w:eastAsiaTheme="minorHAnsi"/>
              </w:rPr>
              <w:t>V Immunization Deleted</w:t>
            </w:r>
          </w:p>
        </w:tc>
        <w:tc>
          <w:tcPr>
            <w:tcW w:w="1980" w:type="dxa"/>
          </w:tcPr>
          <w:p w14:paraId="65DA81DF" w14:textId="43CB8898" w:rsidR="001C35F9" w:rsidRPr="00841F54" w:rsidRDefault="001C35F9" w:rsidP="00B83709">
            <w:pPr>
              <w:pStyle w:val="TableText"/>
              <w:rPr>
                <w:rFonts w:eastAsiaTheme="minorHAnsi"/>
              </w:rPr>
            </w:pPr>
            <w:r w:rsidRPr="00841F54">
              <w:rPr>
                <w:rFonts w:eastAsiaTheme="minorHAnsi"/>
              </w:rPr>
              <w:t>^AUPDVIMM(</w:t>
            </w:r>
          </w:p>
        </w:tc>
        <w:tc>
          <w:tcPr>
            <w:tcW w:w="900" w:type="dxa"/>
          </w:tcPr>
          <w:p w14:paraId="0AB53A95" w14:textId="72440B61" w:rsidR="001C35F9" w:rsidRPr="00841F54" w:rsidRDefault="001C35F9" w:rsidP="00B83709">
            <w:pPr>
              <w:pStyle w:val="TableText"/>
              <w:rPr>
                <w:rFonts w:eastAsiaTheme="minorHAnsi"/>
              </w:rPr>
            </w:pPr>
            <w:r w:rsidRPr="00841F54">
              <w:rPr>
                <w:rFonts w:eastAsiaTheme="minorHAnsi"/>
              </w:rPr>
              <w:t>NO</w:t>
            </w:r>
          </w:p>
        </w:tc>
        <w:tc>
          <w:tcPr>
            <w:tcW w:w="1620" w:type="dxa"/>
          </w:tcPr>
          <w:p w14:paraId="65950F30" w14:textId="77777777" w:rsidR="001C35F9" w:rsidRPr="00841F54" w:rsidRDefault="001C35F9" w:rsidP="00B83709">
            <w:pPr>
              <w:pStyle w:val="TableText"/>
              <w:rPr>
                <w:rFonts w:eastAsiaTheme="minorHAnsi"/>
              </w:rPr>
            </w:pPr>
          </w:p>
        </w:tc>
      </w:tr>
      <w:tr w:rsidR="00713A71" w:rsidRPr="00841F54" w14:paraId="078C83E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DC" w14:textId="77777777" w:rsidR="00713A71" w:rsidRPr="00841F54" w:rsidRDefault="00713A71" w:rsidP="00B83709">
            <w:pPr>
              <w:pStyle w:val="TableText"/>
              <w:rPr>
                <w:rFonts w:eastAsiaTheme="minorHAnsi"/>
              </w:rPr>
            </w:pPr>
            <w:r w:rsidRPr="00841F54">
              <w:rPr>
                <w:rFonts w:eastAsiaTheme="minorHAnsi"/>
              </w:rPr>
              <w:t>9999999.04</w:t>
            </w:r>
          </w:p>
        </w:tc>
        <w:tc>
          <w:tcPr>
            <w:tcW w:w="2700" w:type="dxa"/>
            <w:tcBorders>
              <w:left w:val="none" w:sz="0" w:space="0" w:color="auto"/>
              <w:right w:val="none" w:sz="0" w:space="0" w:color="auto"/>
            </w:tcBorders>
          </w:tcPr>
          <w:p w14:paraId="078C83DD" w14:textId="77777777" w:rsidR="00713A71" w:rsidRPr="00841F54" w:rsidRDefault="00713A71" w:rsidP="00B83709">
            <w:pPr>
              <w:pStyle w:val="TableText"/>
              <w:rPr>
                <w:rFonts w:eastAsiaTheme="minorHAnsi"/>
              </w:rPr>
            </w:pPr>
            <w:proofErr w:type="spellStart"/>
            <w:r w:rsidRPr="00841F54">
              <w:rPr>
                <w:rFonts w:eastAsiaTheme="minorHAnsi"/>
              </w:rPr>
              <w:t>Imm</w:t>
            </w:r>
            <w:proofErr w:type="spellEnd"/>
            <w:r w:rsidRPr="00841F54">
              <w:rPr>
                <w:rFonts w:eastAsiaTheme="minorHAnsi"/>
              </w:rPr>
              <w:t xml:space="preserve"> Manufacturer</w:t>
            </w:r>
          </w:p>
        </w:tc>
        <w:tc>
          <w:tcPr>
            <w:tcW w:w="1980" w:type="dxa"/>
            <w:tcBorders>
              <w:left w:val="none" w:sz="0" w:space="0" w:color="auto"/>
              <w:right w:val="none" w:sz="0" w:space="0" w:color="auto"/>
            </w:tcBorders>
          </w:tcPr>
          <w:p w14:paraId="078C83DE" w14:textId="77777777" w:rsidR="00713A71" w:rsidRPr="00841F54" w:rsidRDefault="00713A71" w:rsidP="00B83709">
            <w:pPr>
              <w:pStyle w:val="TableText"/>
              <w:rPr>
                <w:rFonts w:eastAsiaTheme="minorHAnsi"/>
              </w:rPr>
            </w:pPr>
            <w:r w:rsidRPr="00841F54">
              <w:rPr>
                <w:rFonts w:eastAsiaTheme="minorHAnsi"/>
              </w:rPr>
              <w:t>^AUTTIMAN(</w:t>
            </w:r>
          </w:p>
        </w:tc>
        <w:tc>
          <w:tcPr>
            <w:tcW w:w="900" w:type="dxa"/>
            <w:tcBorders>
              <w:left w:val="none" w:sz="0" w:space="0" w:color="auto"/>
              <w:right w:val="none" w:sz="0" w:space="0" w:color="auto"/>
            </w:tcBorders>
          </w:tcPr>
          <w:p w14:paraId="078C83DF"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E0" w14:textId="77777777" w:rsidR="00713A71" w:rsidRPr="00841F54" w:rsidRDefault="00713A71" w:rsidP="00B83709">
            <w:pPr>
              <w:pStyle w:val="TableText"/>
              <w:rPr>
                <w:rFonts w:eastAsiaTheme="minorHAnsi"/>
              </w:rPr>
            </w:pPr>
          </w:p>
        </w:tc>
      </w:tr>
      <w:tr w:rsidR="00713A71" w:rsidRPr="00841F54" w14:paraId="078C83E7" w14:textId="77777777" w:rsidTr="003D10FB">
        <w:tc>
          <w:tcPr>
            <w:tcW w:w="1890" w:type="dxa"/>
          </w:tcPr>
          <w:p w14:paraId="078C83E2" w14:textId="77777777" w:rsidR="00713A71" w:rsidRPr="00841F54" w:rsidRDefault="00713A71" w:rsidP="00B83709">
            <w:pPr>
              <w:pStyle w:val="TableText"/>
              <w:rPr>
                <w:rFonts w:eastAsiaTheme="minorHAnsi"/>
              </w:rPr>
            </w:pPr>
            <w:r w:rsidRPr="00841F54">
              <w:rPr>
                <w:rFonts w:eastAsiaTheme="minorHAnsi"/>
              </w:rPr>
              <w:t>9999999.06</w:t>
            </w:r>
          </w:p>
        </w:tc>
        <w:tc>
          <w:tcPr>
            <w:tcW w:w="2700" w:type="dxa"/>
          </w:tcPr>
          <w:p w14:paraId="078C83E3" w14:textId="77777777" w:rsidR="00713A71" w:rsidRPr="00841F54" w:rsidRDefault="00713A71" w:rsidP="00B83709">
            <w:pPr>
              <w:pStyle w:val="TableText"/>
              <w:rPr>
                <w:rFonts w:eastAsiaTheme="minorHAnsi"/>
              </w:rPr>
            </w:pPr>
            <w:r w:rsidRPr="00841F54">
              <w:rPr>
                <w:rFonts w:eastAsiaTheme="minorHAnsi"/>
              </w:rPr>
              <w:t>Location</w:t>
            </w:r>
          </w:p>
        </w:tc>
        <w:tc>
          <w:tcPr>
            <w:tcW w:w="1980" w:type="dxa"/>
          </w:tcPr>
          <w:p w14:paraId="078C83E4" w14:textId="77777777" w:rsidR="00713A71" w:rsidRPr="00841F54" w:rsidRDefault="00713A71" w:rsidP="00B83709">
            <w:pPr>
              <w:pStyle w:val="TableText"/>
              <w:rPr>
                <w:rFonts w:eastAsiaTheme="minorHAnsi"/>
              </w:rPr>
            </w:pPr>
            <w:r w:rsidRPr="00841F54">
              <w:rPr>
                <w:rFonts w:eastAsiaTheme="minorHAnsi"/>
              </w:rPr>
              <w:t>^AUTTLOC(</w:t>
            </w:r>
          </w:p>
        </w:tc>
        <w:tc>
          <w:tcPr>
            <w:tcW w:w="900" w:type="dxa"/>
          </w:tcPr>
          <w:p w14:paraId="078C83E5" w14:textId="77777777" w:rsidR="00713A71" w:rsidRPr="00841F54" w:rsidRDefault="00713A71" w:rsidP="00B83709">
            <w:pPr>
              <w:pStyle w:val="TableText"/>
              <w:rPr>
                <w:rFonts w:eastAsiaTheme="minorHAnsi"/>
              </w:rPr>
            </w:pPr>
            <w:r w:rsidRPr="00841F54">
              <w:rPr>
                <w:rFonts w:eastAsiaTheme="minorHAnsi"/>
              </w:rPr>
              <w:t>NO</w:t>
            </w:r>
          </w:p>
        </w:tc>
        <w:tc>
          <w:tcPr>
            <w:tcW w:w="1620" w:type="dxa"/>
          </w:tcPr>
          <w:p w14:paraId="078C83E6" w14:textId="77777777" w:rsidR="00713A71" w:rsidRPr="00841F54" w:rsidRDefault="00713A71" w:rsidP="00B83709">
            <w:pPr>
              <w:pStyle w:val="TableText"/>
              <w:rPr>
                <w:rFonts w:eastAsiaTheme="minorHAnsi"/>
              </w:rPr>
            </w:pPr>
          </w:p>
        </w:tc>
      </w:tr>
      <w:tr w:rsidR="00713A71" w:rsidRPr="00841F54" w14:paraId="078C83ED"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E8" w14:textId="77777777" w:rsidR="00713A71" w:rsidRPr="00841F54" w:rsidRDefault="00713A71" w:rsidP="00B83709">
            <w:pPr>
              <w:pStyle w:val="TableText"/>
              <w:rPr>
                <w:rFonts w:eastAsiaTheme="minorHAnsi"/>
              </w:rPr>
            </w:pPr>
            <w:r w:rsidRPr="00841F54">
              <w:rPr>
                <w:rFonts w:eastAsiaTheme="minorHAnsi"/>
              </w:rPr>
              <w:t>9999999.09</w:t>
            </w:r>
          </w:p>
        </w:tc>
        <w:tc>
          <w:tcPr>
            <w:tcW w:w="2700" w:type="dxa"/>
            <w:tcBorders>
              <w:left w:val="none" w:sz="0" w:space="0" w:color="auto"/>
              <w:right w:val="none" w:sz="0" w:space="0" w:color="auto"/>
            </w:tcBorders>
          </w:tcPr>
          <w:p w14:paraId="078C83E9" w14:textId="77777777" w:rsidR="00713A71" w:rsidRPr="00841F54" w:rsidRDefault="00713A71" w:rsidP="00B83709">
            <w:pPr>
              <w:pStyle w:val="TableText"/>
              <w:rPr>
                <w:rFonts w:eastAsiaTheme="minorHAnsi"/>
              </w:rPr>
            </w:pPr>
            <w:r w:rsidRPr="00841F54">
              <w:rPr>
                <w:rFonts w:eastAsiaTheme="minorHAnsi"/>
              </w:rPr>
              <w:t>Education Topics</w:t>
            </w:r>
          </w:p>
        </w:tc>
        <w:tc>
          <w:tcPr>
            <w:tcW w:w="1980" w:type="dxa"/>
            <w:tcBorders>
              <w:left w:val="none" w:sz="0" w:space="0" w:color="auto"/>
              <w:right w:val="none" w:sz="0" w:space="0" w:color="auto"/>
            </w:tcBorders>
          </w:tcPr>
          <w:p w14:paraId="078C83EA" w14:textId="77777777" w:rsidR="00713A71" w:rsidRPr="00841F54" w:rsidRDefault="00713A71" w:rsidP="00B83709">
            <w:pPr>
              <w:pStyle w:val="TableText"/>
              <w:rPr>
                <w:rFonts w:eastAsiaTheme="minorHAnsi"/>
              </w:rPr>
            </w:pPr>
            <w:r w:rsidRPr="00841F54">
              <w:rPr>
                <w:rFonts w:eastAsiaTheme="minorHAnsi"/>
              </w:rPr>
              <w:t>^AUTTEDT(</w:t>
            </w:r>
          </w:p>
        </w:tc>
        <w:tc>
          <w:tcPr>
            <w:tcW w:w="900" w:type="dxa"/>
            <w:tcBorders>
              <w:left w:val="none" w:sz="0" w:space="0" w:color="auto"/>
              <w:right w:val="none" w:sz="0" w:space="0" w:color="auto"/>
            </w:tcBorders>
          </w:tcPr>
          <w:p w14:paraId="078C83EB"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EC"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3F3" w14:textId="77777777" w:rsidTr="003D10FB">
        <w:tc>
          <w:tcPr>
            <w:tcW w:w="1890" w:type="dxa"/>
          </w:tcPr>
          <w:p w14:paraId="078C83EE" w14:textId="77777777" w:rsidR="00713A71" w:rsidRPr="00841F54" w:rsidRDefault="00713A71" w:rsidP="00B83709">
            <w:pPr>
              <w:pStyle w:val="TableText"/>
              <w:rPr>
                <w:rFonts w:eastAsiaTheme="minorHAnsi"/>
              </w:rPr>
            </w:pPr>
            <w:r w:rsidRPr="00841F54">
              <w:rPr>
                <w:rFonts w:eastAsiaTheme="minorHAnsi"/>
              </w:rPr>
              <w:t>9999999.14</w:t>
            </w:r>
          </w:p>
        </w:tc>
        <w:tc>
          <w:tcPr>
            <w:tcW w:w="2700" w:type="dxa"/>
          </w:tcPr>
          <w:p w14:paraId="078C83EF" w14:textId="77777777" w:rsidR="00713A71" w:rsidRPr="00841F54" w:rsidRDefault="00713A71" w:rsidP="00B83709">
            <w:pPr>
              <w:pStyle w:val="TableText"/>
              <w:rPr>
                <w:rFonts w:eastAsiaTheme="minorHAnsi"/>
              </w:rPr>
            </w:pPr>
            <w:r w:rsidRPr="00841F54">
              <w:rPr>
                <w:rFonts w:eastAsiaTheme="minorHAnsi"/>
              </w:rPr>
              <w:t>Immunization</w:t>
            </w:r>
          </w:p>
        </w:tc>
        <w:tc>
          <w:tcPr>
            <w:tcW w:w="1980" w:type="dxa"/>
          </w:tcPr>
          <w:p w14:paraId="078C83F0" w14:textId="77777777" w:rsidR="00713A71" w:rsidRPr="00841F54" w:rsidRDefault="00713A71" w:rsidP="00B83709">
            <w:pPr>
              <w:pStyle w:val="TableText"/>
              <w:rPr>
                <w:rFonts w:eastAsiaTheme="minorHAnsi"/>
              </w:rPr>
            </w:pPr>
            <w:r w:rsidRPr="00841F54">
              <w:rPr>
                <w:rFonts w:eastAsiaTheme="minorHAnsi"/>
              </w:rPr>
              <w:t>^AUTTIMM(</w:t>
            </w:r>
          </w:p>
        </w:tc>
        <w:tc>
          <w:tcPr>
            <w:tcW w:w="900" w:type="dxa"/>
          </w:tcPr>
          <w:p w14:paraId="078C83F1"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F2" w14:textId="77777777" w:rsidR="00713A71" w:rsidRPr="00841F54" w:rsidRDefault="00713A71" w:rsidP="00B83709">
            <w:pPr>
              <w:pStyle w:val="TableText"/>
              <w:rPr>
                <w:rFonts w:eastAsiaTheme="minorHAnsi"/>
              </w:rPr>
            </w:pPr>
          </w:p>
        </w:tc>
      </w:tr>
      <w:tr w:rsidR="00713A71" w:rsidRPr="00841F54" w14:paraId="078C83F9"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3F4" w14:textId="77777777" w:rsidR="00713A71" w:rsidRPr="00841F54" w:rsidRDefault="00713A71" w:rsidP="00B83709">
            <w:pPr>
              <w:pStyle w:val="TableText"/>
              <w:rPr>
                <w:rFonts w:eastAsiaTheme="minorHAnsi"/>
              </w:rPr>
            </w:pPr>
            <w:r w:rsidRPr="00841F54">
              <w:rPr>
                <w:rFonts w:eastAsiaTheme="minorHAnsi"/>
              </w:rPr>
              <w:t>9999999.15</w:t>
            </w:r>
          </w:p>
        </w:tc>
        <w:tc>
          <w:tcPr>
            <w:tcW w:w="2700" w:type="dxa"/>
            <w:tcBorders>
              <w:left w:val="none" w:sz="0" w:space="0" w:color="auto"/>
              <w:right w:val="none" w:sz="0" w:space="0" w:color="auto"/>
            </w:tcBorders>
          </w:tcPr>
          <w:p w14:paraId="078C83F5" w14:textId="77777777" w:rsidR="00713A71" w:rsidRPr="00841F54" w:rsidRDefault="00713A71" w:rsidP="00B83709">
            <w:pPr>
              <w:pStyle w:val="TableText"/>
              <w:rPr>
                <w:rFonts w:eastAsiaTheme="minorHAnsi"/>
              </w:rPr>
            </w:pPr>
            <w:r w:rsidRPr="00841F54">
              <w:rPr>
                <w:rFonts w:eastAsiaTheme="minorHAnsi"/>
              </w:rPr>
              <w:t>Exam</w:t>
            </w:r>
          </w:p>
        </w:tc>
        <w:tc>
          <w:tcPr>
            <w:tcW w:w="1980" w:type="dxa"/>
            <w:tcBorders>
              <w:left w:val="none" w:sz="0" w:space="0" w:color="auto"/>
              <w:right w:val="none" w:sz="0" w:space="0" w:color="auto"/>
            </w:tcBorders>
          </w:tcPr>
          <w:p w14:paraId="078C83F6" w14:textId="77777777" w:rsidR="00713A71" w:rsidRPr="00841F54" w:rsidRDefault="00713A71" w:rsidP="00B83709">
            <w:pPr>
              <w:pStyle w:val="TableText"/>
              <w:rPr>
                <w:rFonts w:eastAsiaTheme="minorHAnsi"/>
              </w:rPr>
            </w:pPr>
            <w:r w:rsidRPr="00841F54">
              <w:rPr>
                <w:rFonts w:eastAsiaTheme="minorHAnsi"/>
              </w:rPr>
              <w:t>^AUTTEXAM(</w:t>
            </w:r>
          </w:p>
        </w:tc>
        <w:tc>
          <w:tcPr>
            <w:tcW w:w="900" w:type="dxa"/>
            <w:tcBorders>
              <w:left w:val="none" w:sz="0" w:space="0" w:color="auto"/>
              <w:right w:val="none" w:sz="0" w:space="0" w:color="auto"/>
            </w:tcBorders>
          </w:tcPr>
          <w:p w14:paraId="078C83F7" w14:textId="77777777" w:rsidR="00713A71" w:rsidRPr="00841F54" w:rsidRDefault="00713A71" w:rsidP="00B83709">
            <w:pPr>
              <w:pStyle w:val="TableText"/>
              <w:rPr>
                <w:rFonts w:eastAsiaTheme="minorHAnsi"/>
              </w:rPr>
            </w:pPr>
            <w:r w:rsidRPr="00841F54">
              <w:rPr>
                <w:rFonts w:eastAsiaTheme="minorHAnsi"/>
              </w:rPr>
              <w:t>YES</w:t>
            </w:r>
          </w:p>
        </w:tc>
        <w:tc>
          <w:tcPr>
            <w:tcW w:w="1620" w:type="dxa"/>
            <w:tcBorders>
              <w:left w:val="none" w:sz="0" w:space="0" w:color="auto"/>
              <w:right w:val="none" w:sz="0" w:space="0" w:color="auto"/>
            </w:tcBorders>
          </w:tcPr>
          <w:p w14:paraId="078C83F8" w14:textId="77777777" w:rsidR="00713A71" w:rsidRPr="00841F54" w:rsidRDefault="00713A71" w:rsidP="00B83709">
            <w:pPr>
              <w:pStyle w:val="TableText"/>
              <w:rPr>
                <w:rFonts w:eastAsiaTheme="minorHAnsi"/>
              </w:rPr>
            </w:pPr>
          </w:p>
        </w:tc>
      </w:tr>
      <w:tr w:rsidR="00713A71" w:rsidRPr="00841F54" w14:paraId="078C83FF" w14:textId="77777777" w:rsidTr="003D10FB">
        <w:tc>
          <w:tcPr>
            <w:tcW w:w="1890" w:type="dxa"/>
          </w:tcPr>
          <w:p w14:paraId="078C83FA" w14:textId="77777777" w:rsidR="00713A71" w:rsidRPr="00841F54" w:rsidRDefault="00713A71" w:rsidP="00B83709">
            <w:pPr>
              <w:pStyle w:val="TableText"/>
              <w:rPr>
                <w:rFonts w:eastAsiaTheme="minorHAnsi"/>
              </w:rPr>
            </w:pPr>
            <w:r w:rsidRPr="00841F54">
              <w:rPr>
                <w:rFonts w:eastAsiaTheme="minorHAnsi"/>
              </w:rPr>
              <w:t>9999999.17</w:t>
            </w:r>
          </w:p>
        </w:tc>
        <w:tc>
          <w:tcPr>
            <w:tcW w:w="2700" w:type="dxa"/>
          </w:tcPr>
          <w:p w14:paraId="078C83FB" w14:textId="77777777" w:rsidR="00713A71" w:rsidRPr="00841F54" w:rsidRDefault="00713A71" w:rsidP="00B83709">
            <w:pPr>
              <w:pStyle w:val="TableText"/>
              <w:rPr>
                <w:rFonts w:eastAsiaTheme="minorHAnsi"/>
              </w:rPr>
            </w:pPr>
            <w:r w:rsidRPr="00841F54">
              <w:rPr>
                <w:rFonts w:eastAsiaTheme="minorHAnsi"/>
              </w:rPr>
              <w:t>Treatment</w:t>
            </w:r>
          </w:p>
        </w:tc>
        <w:tc>
          <w:tcPr>
            <w:tcW w:w="1980" w:type="dxa"/>
          </w:tcPr>
          <w:p w14:paraId="078C83FC" w14:textId="77777777" w:rsidR="00713A71" w:rsidRPr="00841F54" w:rsidRDefault="00713A71" w:rsidP="00B83709">
            <w:pPr>
              <w:pStyle w:val="TableText"/>
              <w:rPr>
                <w:rFonts w:eastAsiaTheme="minorHAnsi"/>
              </w:rPr>
            </w:pPr>
            <w:r w:rsidRPr="00841F54">
              <w:rPr>
                <w:rFonts w:eastAsiaTheme="minorHAnsi"/>
              </w:rPr>
              <w:t>^AUTTTRT(</w:t>
            </w:r>
          </w:p>
        </w:tc>
        <w:tc>
          <w:tcPr>
            <w:tcW w:w="900" w:type="dxa"/>
          </w:tcPr>
          <w:p w14:paraId="078C83FD"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3FE" w14:textId="77777777" w:rsidR="00713A71" w:rsidRPr="00841F54" w:rsidRDefault="00713A71" w:rsidP="00B83709">
            <w:pPr>
              <w:pStyle w:val="TableText"/>
              <w:rPr>
                <w:rFonts w:eastAsiaTheme="minorHAnsi"/>
              </w:rPr>
            </w:pPr>
          </w:p>
        </w:tc>
      </w:tr>
      <w:tr w:rsidR="00713A71" w:rsidRPr="00841F54" w14:paraId="078C8405"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400" w14:textId="77777777" w:rsidR="00713A71" w:rsidRPr="00841F54" w:rsidRDefault="00713A71" w:rsidP="00B83709">
            <w:pPr>
              <w:pStyle w:val="TableText"/>
              <w:rPr>
                <w:rFonts w:eastAsiaTheme="minorHAnsi"/>
              </w:rPr>
            </w:pPr>
            <w:r w:rsidRPr="00841F54">
              <w:rPr>
                <w:rFonts w:eastAsiaTheme="minorHAnsi"/>
              </w:rPr>
              <w:t>9999999.27</w:t>
            </w:r>
          </w:p>
        </w:tc>
        <w:tc>
          <w:tcPr>
            <w:tcW w:w="2700" w:type="dxa"/>
            <w:tcBorders>
              <w:left w:val="none" w:sz="0" w:space="0" w:color="auto"/>
              <w:right w:val="none" w:sz="0" w:space="0" w:color="auto"/>
            </w:tcBorders>
          </w:tcPr>
          <w:p w14:paraId="078C8401" w14:textId="77777777" w:rsidR="00713A71" w:rsidRPr="00841F54" w:rsidRDefault="00713A71" w:rsidP="00B83709">
            <w:pPr>
              <w:pStyle w:val="TableText"/>
              <w:rPr>
                <w:rFonts w:eastAsiaTheme="minorHAnsi"/>
              </w:rPr>
            </w:pPr>
            <w:r w:rsidRPr="00841F54">
              <w:rPr>
                <w:rFonts w:eastAsiaTheme="minorHAnsi"/>
              </w:rPr>
              <w:t>Provider Narrative</w:t>
            </w:r>
          </w:p>
        </w:tc>
        <w:tc>
          <w:tcPr>
            <w:tcW w:w="1980" w:type="dxa"/>
            <w:tcBorders>
              <w:left w:val="none" w:sz="0" w:space="0" w:color="auto"/>
              <w:right w:val="none" w:sz="0" w:space="0" w:color="auto"/>
            </w:tcBorders>
          </w:tcPr>
          <w:p w14:paraId="078C8402" w14:textId="77777777" w:rsidR="00713A71" w:rsidRPr="00841F54" w:rsidRDefault="00713A71" w:rsidP="00B83709">
            <w:pPr>
              <w:pStyle w:val="TableText"/>
              <w:rPr>
                <w:rFonts w:eastAsiaTheme="minorHAnsi"/>
              </w:rPr>
            </w:pPr>
            <w:r w:rsidRPr="00841F54">
              <w:rPr>
                <w:rFonts w:eastAsiaTheme="minorHAnsi"/>
              </w:rPr>
              <w:t>^AUTNPOV(</w:t>
            </w:r>
          </w:p>
        </w:tc>
        <w:tc>
          <w:tcPr>
            <w:tcW w:w="900" w:type="dxa"/>
            <w:tcBorders>
              <w:left w:val="none" w:sz="0" w:space="0" w:color="auto"/>
              <w:right w:val="none" w:sz="0" w:space="0" w:color="auto"/>
            </w:tcBorders>
          </w:tcPr>
          <w:p w14:paraId="078C8403"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404" w14:textId="77777777" w:rsidR="00713A71" w:rsidRPr="00841F54" w:rsidRDefault="00713A71" w:rsidP="00B83709">
            <w:pPr>
              <w:pStyle w:val="TableText"/>
              <w:rPr>
                <w:rFonts w:eastAsiaTheme="minorHAnsi"/>
              </w:rPr>
            </w:pPr>
            <w:r w:rsidRPr="00841F54">
              <w:rPr>
                <w:rFonts w:eastAsiaTheme="minorHAnsi"/>
              </w:rPr>
              <w:t>ON</w:t>
            </w:r>
          </w:p>
        </w:tc>
      </w:tr>
      <w:tr w:rsidR="00713A71" w:rsidRPr="00841F54" w14:paraId="078C840B" w14:textId="77777777" w:rsidTr="003D10FB">
        <w:tc>
          <w:tcPr>
            <w:tcW w:w="1890" w:type="dxa"/>
          </w:tcPr>
          <w:p w14:paraId="078C8406" w14:textId="77777777" w:rsidR="00713A71" w:rsidRPr="00841F54" w:rsidRDefault="00713A71" w:rsidP="00B83709">
            <w:pPr>
              <w:pStyle w:val="TableText"/>
              <w:rPr>
                <w:rFonts w:eastAsiaTheme="minorHAnsi"/>
              </w:rPr>
            </w:pPr>
            <w:r w:rsidRPr="00841F54">
              <w:rPr>
                <w:rFonts w:eastAsiaTheme="minorHAnsi"/>
              </w:rPr>
              <w:t>9999999.28</w:t>
            </w:r>
          </w:p>
        </w:tc>
        <w:tc>
          <w:tcPr>
            <w:tcW w:w="2700" w:type="dxa"/>
          </w:tcPr>
          <w:p w14:paraId="078C8407" w14:textId="77777777" w:rsidR="00713A71" w:rsidRPr="00841F54" w:rsidRDefault="00713A71" w:rsidP="00B83709">
            <w:pPr>
              <w:pStyle w:val="TableText"/>
              <w:rPr>
                <w:rFonts w:eastAsiaTheme="minorHAnsi"/>
              </w:rPr>
            </w:pPr>
            <w:r w:rsidRPr="00841F54">
              <w:rPr>
                <w:rFonts w:eastAsiaTheme="minorHAnsi"/>
              </w:rPr>
              <w:t>Skin Test</w:t>
            </w:r>
          </w:p>
        </w:tc>
        <w:tc>
          <w:tcPr>
            <w:tcW w:w="1980" w:type="dxa"/>
          </w:tcPr>
          <w:p w14:paraId="078C8408" w14:textId="77777777" w:rsidR="00713A71" w:rsidRPr="00841F54" w:rsidRDefault="00713A71" w:rsidP="00B83709">
            <w:pPr>
              <w:pStyle w:val="TableText"/>
              <w:rPr>
                <w:rFonts w:eastAsiaTheme="minorHAnsi"/>
              </w:rPr>
            </w:pPr>
            <w:r w:rsidRPr="00841F54">
              <w:rPr>
                <w:rFonts w:eastAsiaTheme="minorHAnsi"/>
              </w:rPr>
              <w:t>^AUTTSK(</w:t>
            </w:r>
          </w:p>
        </w:tc>
        <w:tc>
          <w:tcPr>
            <w:tcW w:w="900" w:type="dxa"/>
          </w:tcPr>
          <w:p w14:paraId="078C8409"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40A" w14:textId="77777777" w:rsidR="00713A71" w:rsidRPr="00841F54" w:rsidRDefault="00713A71" w:rsidP="00B83709">
            <w:pPr>
              <w:pStyle w:val="TableText"/>
              <w:rPr>
                <w:rFonts w:eastAsiaTheme="minorHAnsi"/>
              </w:rPr>
            </w:pPr>
          </w:p>
        </w:tc>
      </w:tr>
      <w:tr w:rsidR="00713A71" w:rsidRPr="00841F54" w14:paraId="078C8411" w14:textId="77777777" w:rsidTr="003D10FB">
        <w:trPr>
          <w:cnfStyle w:val="000000100000" w:firstRow="0" w:lastRow="0" w:firstColumn="0" w:lastColumn="0" w:oddVBand="0" w:evenVBand="0" w:oddHBand="1" w:evenHBand="0" w:firstRowFirstColumn="0" w:firstRowLastColumn="0" w:lastRowFirstColumn="0" w:lastRowLastColumn="0"/>
        </w:trPr>
        <w:tc>
          <w:tcPr>
            <w:tcW w:w="1890" w:type="dxa"/>
            <w:tcBorders>
              <w:left w:val="none" w:sz="0" w:space="0" w:color="auto"/>
              <w:right w:val="none" w:sz="0" w:space="0" w:color="auto"/>
            </w:tcBorders>
          </w:tcPr>
          <w:p w14:paraId="078C840C" w14:textId="77777777" w:rsidR="00713A71" w:rsidRPr="00841F54" w:rsidRDefault="00713A71" w:rsidP="00B83709">
            <w:pPr>
              <w:pStyle w:val="TableText"/>
              <w:rPr>
                <w:rFonts w:eastAsiaTheme="minorHAnsi"/>
              </w:rPr>
            </w:pPr>
            <w:r w:rsidRPr="00841F54">
              <w:rPr>
                <w:rFonts w:eastAsiaTheme="minorHAnsi"/>
              </w:rPr>
              <w:t>9999999.41</w:t>
            </w:r>
          </w:p>
        </w:tc>
        <w:tc>
          <w:tcPr>
            <w:tcW w:w="2700" w:type="dxa"/>
            <w:tcBorders>
              <w:left w:val="none" w:sz="0" w:space="0" w:color="auto"/>
              <w:right w:val="none" w:sz="0" w:space="0" w:color="auto"/>
            </w:tcBorders>
          </w:tcPr>
          <w:p w14:paraId="078C840D" w14:textId="77777777" w:rsidR="00713A71" w:rsidRPr="00841F54" w:rsidRDefault="00713A71" w:rsidP="00B83709">
            <w:pPr>
              <w:pStyle w:val="TableText"/>
              <w:rPr>
                <w:rFonts w:eastAsiaTheme="minorHAnsi"/>
              </w:rPr>
            </w:pPr>
            <w:r w:rsidRPr="00841F54">
              <w:rPr>
                <w:rFonts w:eastAsiaTheme="minorHAnsi"/>
              </w:rPr>
              <w:t>Immunization Lot</w:t>
            </w:r>
          </w:p>
        </w:tc>
        <w:tc>
          <w:tcPr>
            <w:tcW w:w="1980" w:type="dxa"/>
            <w:tcBorders>
              <w:left w:val="none" w:sz="0" w:space="0" w:color="auto"/>
              <w:right w:val="none" w:sz="0" w:space="0" w:color="auto"/>
            </w:tcBorders>
          </w:tcPr>
          <w:p w14:paraId="078C840E" w14:textId="77777777" w:rsidR="00713A71" w:rsidRPr="00841F54" w:rsidRDefault="00713A71" w:rsidP="00B83709">
            <w:pPr>
              <w:pStyle w:val="TableText"/>
              <w:rPr>
                <w:rFonts w:eastAsiaTheme="minorHAnsi"/>
              </w:rPr>
            </w:pPr>
            <w:r w:rsidRPr="00841F54">
              <w:rPr>
                <w:rFonts w:eastAsiaTheme="minorHAnsi"/>
              </w:rPr>
              <w:t>^AUTTIML(</w:t>
            </w:r>
          </w:p>
        </w:tc>
        <w:tc>
          <w:tcPr>
            <w:tcW w:w="900" w:type="dxa"/>
            <w:tcBorders>
              <w:left w:val="none" w:sz="0" w:space="0" w:color="auto"/>
              <w:right w:val="none" w:sz="0" w:space="0" w:color="auto"/>
            </w:tcBorders>
          </w:tcPr>
          <w:p w14:paraId="078C840F" w14:textId="77777777" w:rsidR="00713A71" w:rsidRPr="00841F54" w:rsidRDefault="00713A71" w:rsidP="00B83709">
            <w:pPr>
              <w:pStyle w:val="TableText"/>
              <w:rPr>
                <w:rFonts w:eastAsiaTheme="minorHAnsi"/>
              </w:rPr>
            </w:pPr>
            <w:r w:rsidRPr="00841F54">
              <w:rPr>
                <w:rFonts w:eastAsiaTheme="minorHAnsi"/>
              </w:rPr>
              <w:t>NO</w:t>
            </w:r>
          </w:p>
        </w:tc>
        <w:tc>
          <w:tcPr>
            <w:tcW w:w="1620" w:type="dxa"/>
            <w:tcBorders>
              <w:left w:val="none" w:sz="0" w:space="0" w:color="auto"/>
              <w:right w:val="none" w:sz="0" w:space="0" w:color="auto"/>
            </w:tcBorders>
          </w:tcPr>
          <w:p w14:paraId="078C8410" w14:textId="77777777" w:rsidR="00713A71" w:rsidRPr="00841F54" w:rsidRDefault="00713A71" w:rsidP="00B83709">
            <w:pPr>
              <w:pStyle w:val="TableText"/>
              <w:rPr>
                <w:rFonts w:eastAsiaTheme="minorHAnsi"/>
              </w:rPr>
            </w:pPr>
          </w:p>
        </w:tc>
      </w:tr>
      <w:tr w:rsidR="00713A71" w:rsidRPr="00841F54" w14:paraId="078C8417" w14:textId="77777777" w:rsidTr="003D10FB">
        <w:tc>
          <w:tcPr>
            <w:tcW w:w="1890" w:type="dxa"/>
          </w:tcPr>
          <w:p w14:paraId="078C8412" w14:textId="77777777" w:rsidR="00713A71" w:rsidRPr="00841F54" w:rsidRDefault="00713A71" w:rsidP="00B83709">
            <w:pPr>
              <w:pStyle w:val="TableText"/>
              <w:rPr>
                <w:rFonts w:eastAsiaTheme="minorHAnsi"/>
              </w:rPr>
            </w:pPr>
            <w:r w:rsidRPr="00841F54">
              <w:rPr>
                <w:rFonts w:eastAsiaTheme="minorHAnsi"/>
              </w:rPr>
              <w:t>9999999.64</w:t>
            </w:r>
          </w:p>
        </w:tc>
        <w:tc>
          <w:tcPr>
            <w:tcW w:w="2700" w:type="dxa"/>
          </w:tcPr>
          <w:p w14:paraId="078C8413" w14:textId="77777777" w:rsidR="00713A71" w:rsidRPr="00841F54" w:rsidRDefault="00713A71" w:rsidP="00B83709">
            <w:pPr>
              <w:pStyle w:val="TableText"/>
              <w:rPr>
                <w:rFonts w:eastAsiaTheme="minorHAnsi"/>
              </w:rPr>
            </w:pPr>
            <w:r w:rsidRPr="00841F54">
              <w:rPr>
                <w:rFonts w:eastAsiaTheme="minorHAnsi"/>
              </w:rPr>
              <w:t>Health Factors</w:t>
            </w:r>
          </w:p>
        </w:tc>
        <w:tc>
          <w:tcPr>
            <w:tcW w:w="1980" w:type="dxa"/>
          </w:tcPr>
          <w:p w14:paraId="078C8414" w14:textId="77777777" w:rsidR="00713A71" w:rsidRPr="00841F54" w:rsidRDefault="00713A71" w:rsidP="00B83709">
            <w:pPr>
              <w:pStyle w:val="TableText"/>
              <w:rPr>
                <w:rFonts w:eastAsiaTheme="minorHAnsi"/>
              </w:rPr>
            </w:pPr>
            <w:r w:rsidRPr="00841F54">
              <w:rPr>
                <w:rFonts w:eastAsiaTheme="minorHAnsi"/>
              </w:rPr>
              <w:t>^AUTTHF(</w:t>
            </w:r>
          </w:p>
        </w:tc>
        <w:tc>
          <w:tcPr>
            <w:tcW w:w="900" w:type="dxa"/>
          </w:tcPr>
          <w:p w14:paraId="078C8415" w14:textId="77777777" w:rsidR="00713A71" w:rsidRPr="00841F54" w:rsidRDefault="00713A71" w:rsidP="00B83709">
            <w:pPr>
              <w:pStyle w:val="TableText"/>
              <w:rPr>
                <w:rFonts w:eastAsiaTheme="minorHAnsi"/>
              </w:rPr>
            </w:pPr>
            <w:r w:rsidRPr="00841F54">
              <w:rPr>
                <w:rFonts w:eastAsiaTheme="minorHAnsi"/>
              </w:rPr>
              <w:t>YES</w:t>
            </w:r>
          </w:p>
        </w:tc>
        <w:tc>
          <w:tcPr>
            <w:tcW w:w="1620" w:type="dxa"/>
          </w:tcPr>
          <w:p w14:paraId="078C8416" w14:textId="77777777" w:rsidR="00713A71" w:rsidRPr="00841F54" w:rsidRDefault="00713A71" w:rsidP="00B83709">
            <w:pPr>
              <w:pStyle w:val="TableText"/>
              <w:rPr>
                <w:rFonts w:eastAsiaTheme="minorHAnsi"/>
              </w:rPr>
            </w:pPr>
            <w:r w:rsidRPr="00841F54">
              <w:rPr>
                <w:rFonts w:eastAsiaTheme="minorHAnsi"/>
              </w:rPr>
              <w:t>ON</w:t>
            </w:r>
          </w:p>
        </w:tc>
      </w:tr>
    </w:tbl>
    <w:p w14:paraId="48E7D9FC" w14:textId="0B0E9D0C" w:rsidR="00B2424D" w:rsidRPr="00841F54" w:rsidRDefault="00B2424D" w:rsidP="00E22A9D">
      <w:pPr>
        <w:rPr>
          <w:rFonts w:eastAsiaTheme="minorHAnsi" w:cstheme="minorBidi"/>
        </w:rPr>
      </w:pPr>
      <w:r w:rsidRPr="00841F54">
        <w:rPr>
          <w:rFonts w:eastAsiaTheme="minorHAnsi" w:cstheme="minorBidi"/>
        </w:rPr>
        <w:t>811.1</w:t>
      </w:r>
      <w:r w:rsidRPr="00841F54">
        <w:rPr>
          <w:rFonts w:eastAsiaTheme="minorHAnsi" w:cstheme="minorBidi"/>
        </w:rPr>
        <w:sym w:font="Symbol" w:char="F0BE"/>
      </w:r>
      <w:r w:rsidRPr="00841F54">
        <w:rPr>
          <w:rFonts w:eastAsiaTheme="minorHAnsi" w:cstheme="minorBidi"/>
        </w:rPr>
        <w:t>PCE CODE MAPPING FILE</w:t>
      </w:r>
    </w:p>
    <w:p w14:paraId="078C8419" w14:textId="77777777" w:rsidR="00E3425C" w:rsidRPr="00841F54" w:rsidRDefault="00E3425C" w:rsidP="00E22A9D">
      <w:pPr>
        <w:rPr>
          <w:rFonts w:eastAsiaTheme="minorHAnsi" w:cstheme="minorBidi"/>
        </w:rPr>
      </w:pPr>
      <w:r w:rsidRPr="00841F54">
        <w:rPr>
          <w:rFonts w:eastAsiaTheme="minorHAnsi" w:cstheme="minorBidi"/>
        </w:rPr>
        <w:t>This file is used to map entries from two different files such as between CPT codes and a related entry in a PCE supporting file. For example, the CPT code 90732 is related to the Immunization file entry PNEUMOCCOCAL. PCE uses the code mapping relationships to populate multiple files from one data entry step. For example, an entry of PNEUMOCCOCAL in the V Immunization file will also create a CPT entry, 90732 in the V CPT file</w:t>
      </w:r>
      <w:r w:rsidR="00AB2189" w:rsidRPr="00841F54">
        <w:rPr>
          <w:rFonts w:eastAsiaTheme="minorHAnsi" w:cstheme="minorBidi"/>
        </w:rPr>
        <w:t>,</w:t>
      </w:r>
      <w:r w:rsidRPr="00841F54">
        <w:rPr>
          <w:rFonts w:eastAsiaTheme="minorHAnsi" w:cstheme="minorBidi"/>
        </w:rPr>
        <w:t xml:space="preserve"> which will then be passed to PIMS.</w:t>
      </w:r>
    </w:p>
    <w:p w14:paraId="1CF873A1" w14:textId="22E1489E" w:rsidR="00B2424D" w:rsidRPr="00841F54" w:rsidRDefault="00B2424D" w:rsidP="00AB6832">
      <w:pPr>
        <w:pStyle w:val="notes"/>
        <w:rPr>
          <w:rFonts w:eastAsiaTheme="minorHAnsi"/>
        </w:rPr>
      </w:pPr>
      <w:r w:rsidRPr="00841F54">
        <w:rPr>
          <w:rFonts w:eastAsiaTheme="minorHAnsi"/>
        </w:rPr>
        <w:t xml:space="preserve">NOTE: As of patch PX*1.0*215, this file has been </w:t>
      </w:r>
      <w:r w:rsidR="002D0694" w:rsidRPr="00841F54">
        <w:rPr>
          <w:rFonts w:eastAsiaTheme="minorHAnsi"/>
        </w:rPr>
        <w:t>superseded</w:t>
      </w:r>
      <w:r w:rsidRPr="00841F54">
        <w:rPr>
          <w:rFonts w:eastAsiaTheme="minorHAnsi"/>
        </w:rPr>
        <w:t>. The mappings of immunizations and skin tests to CPT codes are now contained in the CODING SYSTEM multiple of the IMMUNIZATION (#9999999.14) and SKIN TEST (#9999999.28) files themselves.</w:t>
      </w:r>
    </w:p>
    <w:p w14:paraId="078C841A" w14:textId="77777777" w:rsidR="00E3425C" w:rsidRPr="00841F54" w:rsidRDefault="00E3425C" w:rsidP="00E22A9D">
      <w:pPr>
        <w:rPr>
          <w:rFonts w:eastAsiaTheme="minorHAnsi" w:cstheme="minorBidi"/>
        </w:rPr>
      </w:pPr>
      <w:r w:rsidRPr="00841F54">
        <w:rPr>
          <w:rFonts w:eastAsiaTheme="minorHAnsi" w:cstheme="minorBidi"/>
        </w:rPr>
        <w:t>811.2</w:t>
      </w:r>
      <w:r w:rsidRPr="00841F54">
        <w:rPr>
          <w:rFonts w:eastAsiaTheme="minorHAnsi" w:cstheme="minorBidi"/>
        </w:rPr>
        <w:sym w:font="Symbol" w:char="F0BE"/>
      </w:r>
      <w:r w:rsidRPr="00841F54">
        <w:rPr>
          <w:rFonts w:eastAsiaTheme="minorHAnsi" w:cstheme="minorBidi"/>
        </w:rPr>
        <w:t>PCE TAXONOMY FILE</w:t>
      </w:r>
    </w:p>
    <w:p w14:paraId="078C841B" w14:textId="77777777" w:rsidR="00E3425C" w:rsidRPr="00841F54" w:rsidRDefault="00E3425C" w:rsidP="00E22A9D">
      <w:pPr>
        <w:rPr>
          <w:rFonts w:eastAsiaTheme="minorHAnsi" w:cstheme="minorBidi"/>
        </w:rPr>
      </w:pPr>
      <w:r w:rsidRPr="00841F54">
        <w:rPr>
          <w:rFonts w:eastAsiaTheme="minorHAnsi" w:cstheme="minorBidi"/>
        </w:rPr>
        <w:t>This file stores the taxonomies used by the PCE/Reminders/Maintenance sub-module. A Taxonomy entry in this file allows the coded values in another file to be related as a group, identified by the taxonomy name. Once entries are defined in this file, they can be referenced in the PCE Reminders/ Maintenance Item file to define a group of codes to use for reminders/maintenance. The taxonomy entries may be defined in ranges for ICD Diagnosis, ICD Operation/Procedure, and CPT-coded values.</w:t>
      </w:r>
    </w:p>
    <w:p w14:paraId="078C841C" w14:textId="77777777" w:rsidR="00E3425C" w:rsidRPr="00841F54" w:rsidRDefault="00E3425C" w:rsidP="00E22A9D">
      <w:pPr>
        <w:rPr>
          <w:rFonts w:eastAsiaTheme="minorHAnsi" w:cstheme="minorBidi"/>
        </w:rPr>
      </w:pPr>
      <w:r w:rsidRPr="00841F54">
        <w:rPr>
          <w:rFonts w:eastAsiaTheme="minorHAnsi" w:cstheme="minorBidi"/>
        </w:rPr>
        <w:t>811.8</w:t>
      </w:r>
      <w:r w:rsidRPr="00841F54">
        <w:rPr>
          <w:rFonts w:eastAsiaTheme="minorHAnsi" w:cstheme="minorBidi"/>
        </w:rPr>
        <w:sym w:font="Symbol" w:char="F0BE"/>
      </w:r>
      <w:r w:rsidRPr="00841F54">
        <w:rPr>
          <w:rFonts w:eastAsiaTheme="minorHAnsi" w:cstheme="minorBidi"/>
        </w:rPr>
        <w:t>PCE REMINDER TYPE FILE</w:t>
      </w:r>
    </w:p>
    <w:p w14:paraId="078C841D" w14:textId="77777777" w:rsidR="00E3425C" w:rsidRPr="00841F54" w:rsidRDefault="00E3425C" w:rsidP="00E22A9D">
      <w:pPr>
        <w:rPr>
          <w:rFonts w:eastAsiaTheme="minorHAnsi" w:cstheme="minorBidi"/>
        </w:rPr>
      </w:pPr>
      <w:r w:rsidRPr="00841F54">
        <w:rPr>
          <w:rFonts w:eastAsiaTheme="minorHAnsi" w:cstheme="minorBidi"/>
        </w:rPr>
        <w:t xml:space="preserve">This file contains the names of reminder types. </w:t>
      </w:r>
    </w:p>
    <w:p w14:paraId="078C841E" w14:textId="77777777" w:rsidR="00E3425C" w:rsidRPr="00841F54" w:rsidRDefault="00E3425C" w:rsidP="00E22A9D">
      <w:pPr>
        <w:rPr>
          <w:rFonts w:eastAsiaTheme="minorHAnsi" w:cstheme="minorBidi"/>
        </w:rPr>
      </w:pPr>
      <w:r w:rsidRPr="00841F54">
        <w:rPr>
          <w:rFonts w:eastAsiaTheme="minorHAnsi" w:cstheme="minorBidi"/>
        </w:rPr>
        <w:t>811.9</w:t>
      </w:r>
      <w:r w:rsidRPr="00841F54">
        <w:rPr>
          <w:rFonts w:eastAsiaTheme="minorHAnsi" w:cstheme="minorBidi"/>
        </w:rPr>
        <w:sym w:font="Symbol" w:char="F0BE"/>
      </w:r>
      <w:r w:rsidRPr="00841F54">
        <w:rPr>
          <w:rFonts w:eastAsiaTheme="minorHAnsi" w:cstheme="minorBidi"/>
        </w:rPr>
        <w:t>PCE REMINDER/MAINTENANCE ITEM FILE</w:t>
      </w:r>
    </w:p>
    <w:p w14:paraId="078C841F" w14:textId="11E92FBE" w:rsidR="00E3425C" w:rsidRPr="00841F54" w:rsidRDefault="00E3425C" w:rsidP="00E22A9D">
      <w:pPr>
        <w:rPr>
          <w:rFonts w:eastAsiaTheme="minorHAnsi" w:cstheme="minorBidi"/>
        </w:rPr>
      </w:pPr>
      <w:r w:rsidRPr="00841F54">
        <w:rPr>
          <w:rFonts w:eastAsiaTheme="minorHAnsi" w:cstheme="minorBidi"/>
        </w:rPr>
        <w:t xml:space="preserve">This file contains the names of reminders and their definitions </w:t>
      </w:r>
      <w:r w:rsidR="00451A47" w:rsidRPr="00841F54">
        <w:rPr>
          <w:rFonts w:eastAsiaTheme="minorHAnsi" w:cstheme="minorBidi"/>
        </w:rPr>
        <w:t>that</w:t>
      </w:r>
      <w:r w:rsidRPr="00841F54">
        <w:rPr>
          <w:rFonts w:eastAsiaTheme="minorHAnsi" w:cstheme="minorBidi"/>
        </w:rPr>
        <w:t xml:space="preserve"> can be selected for use in the Health Summary package components:</w:t>
      </w:r>
    </w:p>
    <w:p w14:paraId="078C8420" w14:textId="77777777" w:rsidR="00E3425C" w:rsidRPr="00841F54" w:rsidRDefault="00E3425C" w:rsidP="00E22A9D">
      <w:pPr>
        <w:rPr>
          <w:rFonts w:eastAsiaTheme="minorHAnsi" w:cstheme="minorBidi"/>
        </w:rPr>
      </w:pPr>
      <w:r w:rsidRPr="00841F54">
        <w:rPr>
          <w:rFonts w:eastAsiaTheme="minorHAnsi" w:cstheme="minorBidi"/>
        </w:rPr>
        <w:t>PCE CLINICAL REMINDERS</w:t>
      </w:r>
    </w:p>
    <w:p w14:paraId="078C8421" w14:textId="77777777" w:rsidR="00E3425C" w:rsidRPr="00841F54" w:rsidRDefault="00E3425C" w:rsidP="00E22A9D">
      <w:pPr>
        <w:rPr>
          <w:rFonts w:eastAsiaTheme="minorHAnsi" w:cstheme="minorBidi"/>
        </w:rPr>
      </w:pPr>
      <w:r w:rsidRPr="00841F54">
        <w:rPr>
          <w:rFonts w:eastAsiaTheme="minorHAnsi" w:cstheme="minorBidi"/>
        </w:rPr>
        <w:t>This component evaluates patient findings to determine if the reminder is "DUE NOW."</w:t>
      </w:r>
    </w:p>
    <w:p w14:paraId="078C8422" w14:textId="77777777" w:rsidR="00E3425C" w:rsidRPr="00841F54" w:rsidRDefault="00E3425C" w:rsidP="00E22A9D">
      <w:pPr>
        <w:rPr>
          <w:rFonts w:eastAsiaTheme="minorHAnsi" w:cstheme="minorBidi"/>
        </w:rPr>
      </w:pPr>
      <w:r w:rsidRPr="00841F54">
        <w:rPr>
          <w:rFonts w:eastAsiaTheme="minorHAnsi" w:cstheme="minorBidi"/>
        </w:rPr>
        <w:lastRenderedPageBreak/>
        <w:t>PCE CLINICAL MAINTENANCE</w:t>
      </w:r>
    </w:p>
    <w:p w14:paraId="078C8423" w14:textId="77777777" w:rsidR="00E3425C" w:rsidRPr="00841F54" w:rsidRDefault="00E3425C" w:rsidP="00E22A9D">
      <w:pPr>
        <w:rPr>
          <w:rFonts w:eastAsiaTheme="minorHAnsi" w:cstheme="minorBidi"/>
        </w:rPr>
      </w:pPr>
      <w:r w:rsidRPr="00841F54">
        <w:rPr>
          <w:rFonts w:eastAsiaTheme="minorHAnsi" w:cstheme="minorBidi"/>
        </w:rPr>
        <w:t>This component evaluates patient findings and reports the findings or lack of findings used to determine if the reminder is due.</w:t>
      </w:r>
    </w:p>
    <w:p w14:paraId="078C8424" w14:textId="77777777" w:rsidR="00E3425C" w:rsidRPr="00841F54" w:rsidRDefault="00E3425C" w:rsidP="00E22A9D">
      <w:pPr>
        <w:rPr>
          <w:rFonts w:eastAsiaTheme="minorHAnsi" w:cstheme="minorBidi"/>
        </w:rPr>
      </w:pPr>
      <w:r w:rsidRPr="00841F54">
        <w:rPr>
          <w:rFonts w:eastAsiaTheme="minorHAnsi" w:cstheme="minorBidi"/>
        </w:rPr>
        <w:t>815</w:t>
      </w:r>
      <w:r w:rsidRPr="00841F54">
        <w:rPr>
          <w:rFonts w:eastAsiaTheme="minorHAnsi" w:cstheme="minorBidi"/>
        </w:rPr>
        <w:sym w:font="Symbol" w:char="F0BE"/>
      </w:r>
      <w:r w:rsidRPr="00841F54">
        <w:rPr>
          <w:rFonts w:eastAsiaTheme="minorHAnsi" w:cstheme="minorBidi"/>
        </w:rPr>
        <w:t>PCE PARAMETERS FILE</w:t>
      </w:r>
    </w:p>
    <w:p w14:paraId="078C8425" w14:textId="18DEFCBB" w:rsidR="00E3425C" w:rsidRPr="00841F54" w:rsidRDefault="00E3425C" w:rsidP="00E22A9D">
      <w:pPr>
        <w:rPr>
          <w:rFonts w:eastAsiaTheme="minorHAnsi" w:cstheme="minorBidi"/>
        </w:rPr>
      </w:pPr>
      <w:r w:rsidRPr="00841F54">
        <w:rPr>
          <w:rFonts w:eastAsiaTheme="minorHAnsi" w:cstheme="minorBidi"/>
        </w:rPr>
        <w:t xml:space="preserve">This file has one entry </w:t>
      </w:r>
      <w:r w:rsidR="00451A47" w:rsidRPr="00841F54">
        <w:rPr>
          <w:rFonts w:eastAsiaTheme="minorHAnsi" w:cstheme="minorBidi"/>
        </w:rPr>
        <w:t>containing</w:t>
      </w:r>
      <w:r w:rsidRPr="00841F54">
        <w:rPr>
          <w:rFonts w:eastAsiaTheme="minorHAnsi" w:cstheme="minorBidi"/>
        </w:rPr>
        <w:t xml:space="preserve"> parameters used by PCE. Users can set defaults for start-up views (Appointment or Encounter lists), for a range of dates that will be displayed, whether to display warnings if no diagnoses or procedures are passed, and several Health Summary/Reminders/Reports parameters.</w:t>
      </w:r>
    </w:p>
    <w:p w14:paraId="078C8426" w14:textId="77777777" w:rsidR="00E3425C" w:rsidRPr="00841F54" w:rsidRDefault="00E3425C" w:rsidP="00E22A9D">
      <w:pPr>
        <w:rPr>
          <w:rFonts w:eastAsiaTheme="minorHAnsi" w:cstheme="minorBidi"/>
        </w:rPr>
      </w:pPr>
      <w:r w:rsidRPr="00841F54">
        <w:rPr>
          <w:rFonts w:eastAsiaTheme="minorHAnsi" w:cstheme="minorBidi"/>
        </w:rPr>
        <w:t>839.01</w:t>
      </w:r>
      <w:r w:rsidRPr="00841F54">
        <w:rPr>
          <w:rFonts w:eastAsiaTheme="minorHAnsi" w:cstheme="minorBidi"/>
        </w:rPr>
        <w:sym w:font="Symbol" w:char="F0BE"/>
      </w:r>
      <w:r w:rsidRPr="00841F54">
        <w:rPr>
          <w:rFonts w:eastAsiaTheme="minorHAnsi" w:cstheme="minorBidi"/>
        </w:rPr>
        <w:t>PCE DEVICE INTERFACE MODULE ERROR FILE</w:t>
      </w:r>
    </w:p>
    <w:p w14:paraId="078C8427" w14:textId="77777777" w:rsidR="00E3425C" w:rsidRPr="00841F54" w:rsidRDefault="00E3425C" w:rsidP="00E22A9D">
      <w:pPr>
        <w:rPr>
          <w:rFonts w:eastAsiaTheme="minorHAnsi" w:cstheme="minorBidi"/>
        </w:rPr>
      </w:pPr>
      <w:r w:rsidRPr="00841F54">
        <w:rPr>
          <w:rFonts w:eastAsiaTheme="minorHAnsi" w:cstheme="minorBidi"/>
        </w:rPr>
        <w:t>This file holds the PXCA and PXKERROR variables when PXK returns error(s) to the device interface.</w:t>
      </w:r>
    </w:p>
    <w:p w14:paraId="078C8428" w14:textId="77777777" w:rsidR="00E3425C" w:rsidRPr="00841F54" w:rsidRDefault="00E3425C" w:rsidP="00E22A9D">
      <w:pPr>
        <w:rPr>
          <w:rFonts w:eastAsiaTheme="minorHAnsi" w:cstheme="minorBidi"/>
        </w:rPr>
      </w:pPr>
      <w:r w:rsidRPr="00841F54">
        <w:rPr>
          <w:rFonts w:eastAsiaTheme="minorHAnsi" w:cstheme="minorBidi"/>
        </w:rPr>
        <w:t>839.7</w:t>
      </w:r>
      <w:r w:rsidRPr="00841F54">
        <w:rPr>
          <w:rFonts w:eastAsiaTheme="minorHAnsi" w:cstheme="minorBidi"/>
        </w:rPr>
        <w:sym w:font="Symbol" w:char="F0BE"/>
      </w:r>
      <w:r w:rsidRPr="00841F54">
        <w:rPr>
          <w:rFonts w:eastAsiaTheme="minorHAnsi" w:cstheme="minorBidi"/>
        </w:rPr>
        <w:t>DATA SOURCE FILE</w:t>
      </w:r>
    </w:p>
    <w:p w14:paraId="078C8429" w14:textId="77777777" w:rsidR="00E3425C" w:rsidRPr="00841F54" w:rsidRDefault="00E3425C" w:rsidP="00E22A9D">
      <w:pPr>
        <w:rPr>
          <w:rFonts w:eastAsiaTheme="minorHAnsi" w:cstheme="minorBidi"/>
        </w:rPr>
      </w:pPr>
      <w:r w:rsidRPr="00841F54">
        <w:rPr>
          <w:rFonts w:eastAsiaTheme="minorHAnsi" w:cstheme="minorBidi"/>
        </w:rPr>
        <w:t xml:space="preserve">This file holds the names of the sources that PCE receives encounter data from </w:t>
      </w:r>
      <w:r w:rsidRPr="00841F54">
        <w:rPr>
          <w:rFonts w:eastAsiaTheme="minorHAnsi" w:cstheme="minorBidi"/>
        </w:rPr>
        <w:sym w:font="Symbol" w:char="F0BE"/>
      </w:r>
      <w:r w:rsidRPr="00841F54">
        <w:rPr>
          <w:rFonts w:eastAsiaTheme="minorHAnsi" w:cstheme="minorBidi"/>
        </w:rPr>
        <w:t xml:space="preserve"> scanning devices, scheduling package, PCE User Interface, etc.</w:t>
      </w:r>
    </w:p>
    <w:p w14:paraId="078C842A" w14:textId="77777777" w:rsidR="00E3425C" w:rsidRPr="00841F54" w:rsidRDefault="00E3425C" w:rsidP="00E22A9D">
      <w:pPr>
        <w:rPr>
          <w:rFonts w:eastAsiaTheme="minorHAnsi" w:cstheme="minorBidi"/>
        </w:rPr>
      </w:pPr>
      <w:r w:rsidRPr="00841F54">
        <w:rPr>
          <w:rFonts w:eastAsiaTheme="minorHAnsi" w:cstheme="minorBidi"/>
        </w:rPr>
        <w:t>920</w:t>
      </w:r>
      <w:r w:rsidRPr="00841F54">
        <w:rPr>
          <w:rFonts w:eastAsiaTheme="minorHAnsi" w:cstheme="minorBidi"/>
        </w:rPr>
        <w:sym w:font="Symbol" w:char="F0BE"/>
      </w:r>
      <w:r w:rsidRPr="00841F54">
        <w:rPr>
          <w:rFonts w:eastAsiaTheme="minorHAnsi" w:cstheme="minorBidi"/>
        </w:rPr>
        <w:t>VACCINE INFORMATION STATEMENT FILE</w:t>
      </w:r>
    </w:p>
    <w:p w14:paraId="078C842B" w14:textId="77777777" w:rsidR="00E3425C" w:rsidRPr="00841F54" w:rsidRDefault="00E3425C" w:rsidP="00E22A9D">
      <w:pPr>
        <w:rPr>
          <w:rFonts w:eastAsiaTheme="minorHAnsi" w:cstheme="minorBidi"/>
        </w:rPr>
      </w:pPr>
      <w:r w:rsidRPr="00841F54">
        <w:rPr>
          <w:rFonts w:eastAsiaTheme="minorHAnsi" w:cstheme="minorBidi"/>
        </w:rPr>
        <w:t xml:space="preserve">This file stores Vaccine Information Statements (VISs). These are information sheets produced by the Centers for Disease Control and Prevention (CDC) that explain both the benefits and risks </w:t>
      </w:r>
      <w:proofErr w:type="gramStart"/>
      <w:r w:rsidRPr="00841F54">
        <w:rPr>
          <w:rFonts w:eastAsiaTheme="minorHAnsi" w:cstheme="minorBidi"/>
        </w:rPr>
        <w:t>of a vaccine to vaccine recipients</w:t>
      </w:r>
      <w:proofErr w:type="gramEnd"/>
      <w:r w:rsidRPr="00841F54">
        <w:rPr>
          <w:rFonts w:eastAsiaTheme="minorHAnsi" w:cstheme="minorBidi"/>
        </w:rPr>
        <w:t>.</w:t>
      </w:r>
    </w:p>
    <w:p w14:paraId="165FE4EA" w14:textId="5171A4A6" w:rsidR="00B2424D" w:rsidRPr="00841F54" w:rsidRDefault="00B2424D" w:rsidP="00E22A9D">
      <w:pPr>
        <w:rPr>
          <w:rFonts w:eastAsiaTheme="minorHAnsi" w:cstheme="minorBidi"/>
        </w:rPr>
      </w:pPr>
      <w:r w:rsidRPr="00841F54">
        <w:rPr>
          <w:rFonts w:eastAsiaTheme="minorHAnsi" w:cstheme="minorBidi"/>
        </w:rPr>
        <w:t>920.05</w:t>
      </w:r>
      <w:r w:rsidRPr="00841F54">
        <w:rPr>
          <w:rFonts w:eastAsiaTheme="minorHAnsi" w:cstheme="minorBidi"/>
        </w:rPr>
        <w:sym w:font="Symbol" w:char="F0BE"/>
      </w:r>
      <w:r w:rsidRPr="00841F54">
        <w:rPr>
          <w:rFonts w:eastAsiaTheme="minorHAnsi" w:cstheme="minorBidi"/>
        </w:rPr>
        <w:t>IMM DEFAULT RESPONSES FILE</w:t>
      </w:r>
    </w:p>
    <w:p w14:paraId="7FFB113C" w14:textId="77777777" w:rsidR="00B2424D" w:rsidRPr="00841F54" w:rsidRDefault="00B2424D" w:rsidP="00E22A9D">
      <w:pPr>
        <w:rPr>
          <w:rFonts w:eastAsiaTheme="minorHAnsi" w:cstheme="minorBidi"/>
        </w:rPr>
      </w:pPr>
      <w:r w:rsidRPr="00841F54">
        <w:rPr>
          <w:rFonts w:eastAsiaTheme="minorHAnsi" w:cstheme="minorBidi"/>
        </w:rPr>
        <w:t>This file stores the facility default responses for data prompts in the immunization</w:t>
      </w:r>
    </w:p>
    <w:p w14:paraId="653AA885" w14:textId="5DD11605" w:rsidR="00B2424D" w:rsidRPr="00841F54" w:rsidRDefault="00B2424D" w:rsidP="00E22A9D">
      <w:pPr>
        <w:rPr>
          <w:rFonts w:eastAsiaTheme="minorHAnsi" w:cstheme="minorBidi"/>
        </w:rPr>
      </w:pPr>
      <w:proofErr w:type="gramStart"/>
      <w:r w:rsidRPr="00841F54">
        <w:rPr>
          <w:rFonts w:eastAsiaTheme="minorHAnsi" w:cstheme="minorBidi"/>
        </w:rPr>
        <w:t>data</w:t>
      </w:r>
      <w:proofErr w:type="gramEnd"/>
      <w:r w:rsidRPr="00841F54">
        <w:rPr>
          <w:rFonts w:eastAsiaTheme="minorHAnsi" w:cstheme="minorBidi"/>
        </w:rPr>
        <w:t xml:space="preserve"> entry process.</w:t>
      </w:r>
    </w:p>
    <w:p w14:paraId="078C842C" w14:textId="77777777" w:rsidR="00E3425C" w:rsidRPr="00841F54" w:rsidRDefault="00E3425C" w:rsidP="00E22A9D">
      <w:pPr>
        <w:rPr>
          <w:rFonts w:eastAsiaTheme="minorHAnsi" w:cstheme="minorBidi"/>
        </w:rPr>
      </w:pPr>
      <w:r w:rsidRPr="00841F54">
        <w:rPr>
          <w:rFonts w:eastAsiaTheme="minorHAnsi" w:cstheme="minorBidi"/>
        </w:rPr>
        <w:t>920.1</w:t>
      </w:r>
      <w:r w:rsidRPr="00841F54">
        <w:rPr>
          <w:rFonts w:eastAsiaTheme="minorHAnsi" w:cstheme="minorBidi"/>
        </w:rPr>
        <w:sym w:font="Symbol" w:char="F0BE"/>
      </w:r>
      <w:r w:rsidRPr="00841F54">
        <w:rPr>
          <w:rFonts w:eastAsiaTheme="minorHAnsi" w:cstheme="minorBidi"/>
        </w:rPr>
        <w:t>IMMUNIZATION INFO SOURCE FILE</w:t>
      </w:r>
    </w:p>
    <w:p w14:paraId="078C842D" w14:textId="77777777" w:rsidR="00E3425C" w:rsidRPr="00841F54" w:rsidRDefault="00E3425C" w:rsidP="00E22A9D">
      <w:pPr>
        <w:rPr>
          <w:rFonts w:eastAsiaTheme="minorHAnsi" w:cstheme="minorBidi"/>
        </w:rPr>
      </w:pPr>
      <w:r w:rsidRPr="00841F54">
        <w:rPr>
          <w:rFonts w:eastAsiaTheme="minorHAnsi" w:cstheme="minorBidi"/>
        </w:rPr>
        <w:t>This file is a table of standard possible sources from which the information about a particular immunization event was obtained. The data in this file are derived from the CDC-defined Immunization Information Source table (NIP001).</w:t>
      </w:r>
    </w:p>
    <w:p w14:paraId="078C842E" w14:textId="77777777" w:rsidR="00E3425C" w:rsidRPr="00841F54" w:rsidRDefault="00E3425C" w:rsidP="00E22A9D">
      <w:pPr>
        <w:rPr>
          <w:rFonts w:eastAsiaTheme="minorHAnsi" w:cstheme="minorBidi"/>
        </w:rPr>
      </w:pPr>
      <w:r w:rsidRPr="00841F54">
        <w:rPr>
          <w:rFonts w:eastAsiaTheme="minorHAnsi" w:cstheme="minorBidi"/>
        </w:rPr>
        <w:t>920.2</w:t>
      </w:r>
      <w:r w:rsidRPr="00841F54">
        <w:rPr>
          <w:rFonts w:eastAsiaTheme="minorHAnsi" w:cstheme="minorBidi"/>
        </w:rPr>
        <w:sym w:font="Symbol" w:char="F0BE"/>
      </w:r>
      <w:r w:rsidRPr="00841F54">
        <w:rPr>
          <w:rFonts w:eastAsiaTheme="minorHAnsi" w:cstheme="minorBidi"/>
        </w:rPr>
        <w:t>IMM ADMINISTRATION ROUTE FILE</w:t>
      </w:r>
    </w:p>
    <w:p w14:paraId="078C842F" w14:textId="77777777" w:rsidR="00E3425C" w:rsidRPr="00841F54" w:rsidRDefault="00E3425C" w:rsidP="00E22A9D">
      <w:pPr>
        <w:rPr>
          <w:rFonts w:eastAsiaTheme="minorHAnsi" w:cstheme="minorBidi"/>
        </w:rPr>
      </w:pPr>
      <w:r w:rsidRPr="00841F54">
        <w:rPr>
          <w:rFonts w:eastAsiaTheme="minorHAnsi" w:cstheme="minorBidi"/>
        </w:rPr>
        <w:t>This file is a table of routes of administration for vaccines/immunization events. The data in this table are from the HL7-defined Table 0162 - Route of Administrations.</w:t>
      </w:r>
    </w:p>
    <w:p w14:paraId="078C8430" w14:textId="77777777" w:rsidR="00E3425C" w:rsidRPr="00841F54" w:rsidRDefault="00E3425C" w:rsidP="00E22A9D">
      <w:pPr>
        <w:rPr>
          <w:rFonts w:eastAsiaTheme="minorHAnsi" w:cstheme="minorBidi"/>
        </w:rPr>
      </w:pPr>
      <w:r w:rsidRPr="00841F54">
        <w:rPr>
          <w:rFonts w:eastAsiaTheme="minorHAnsi" w:cstheme="minorBidi"/>
        </w:rPr>
        <w:t>920.3</w:t>
      </w:r>
      <w:r w:rsidRPr="00841F54">
        <w:rPr>
          <w:rFonts w:eastAsiaTheme="minorHAnsi" w:cstheme="minorBidi"/>
        </w:rPr>
        <w:sym w:font="Symbol" w:char="F0BE"/>
      </w:r>
      <w:r w:rsidRPr="00841F54">
        <w:rPr>
          <w:rFonts w:eastAsiaTheme="minorHAnsi" w:cstheme="minorBidi"/>
        </w:rPr>
        <w:t xml:space="preserve"> IMM ADMINISTRATION SITE FILE</w:t>
      </w:r>
    </w:p>
    <w:p w14:paraId="078C8431" w14:textId="77777777" w:rsidR="00E3425C" w:rsidRPr="00841F54" w:rsidRDefault="00E3425C" w:rsidP="00E22A9D">
      <w:pPr>
        <w:rPr>
          <w:rFonts w:eastAsiaTheme="minorHAnsi" w:cstheme="minorBidi"/>
        </w:rPr>
      </w:pPr>
      <w:r w:rsidRPr="00841F54">
        <w:rPr>
          <w:rFonts w:eastAsiaTheme="minorHAnsi" w:cstheme="minorBidi"/>
        </w:rPr>
        <w:t>This is a table of administration sites - areas of the patient's body through which a vaccine/immunization can be administered. The values in this table are from the HL7-defined Table 0163 - Administrative site.</w:t>
      </w:r>
    </w:p>
    <w:p w14:paraId="078C8432" w14:textId="77777777" w:rsidR="00836712" w:rsidRPr="00841F54" w:rsidRDefault="00836712" w:rsidP="00E22A9D">
      <w:pPr>
        <w:rPr>
          <w:rFonts w:eastAsiaTheme="minorHAnsi" w:cstheme="minorBidi"/>
        </w:rPr>
      </w:pPr>
      <w:r w:rsidRPr="00841F54">
        <w:rPr>
          <w:rFonts w:eastAsiaTheme="minorHAnsi" w:cstheme="minorBidi"/>
        </w:rPr>
        <w:t>920.4 – IMM CONTRAINDICATIONS FILE</w:t>
      </w:r>
    </w:p>
    <w:p w14:paraId="078C8433" w14:textId="77777777" w:rsidR="00836712" w:rsidRPr="00841F54" w:rsidRDefault="00836712" w:rsidP="00E22A9D">
      <w:pPr>
        <w:rPr>
          <w:rFonts w:eastAsiaTheme="minorHAnsi" w:cstheme="minorBidi"/>
        </w:rPr>
      </w:pPr>
      <w:r w:rsidRPr="00841F54">
        <w:rPr>
          <w:rFonts w:eastAsiaTheme="minorHAnsi" w:cstheme="minorBidi"/>
        </w:rPr>
        <w:t>This is a table of contraindications regarding immunizations and skin tests. The data for this table is derived from the CDC table Vaccinations Contraindications.</w:t>
      </w:r>
    </w:p>
    <w:p w14:paraId="078C8434" w14:textId="77777777" w:rsidR="00836712" w:rsidRPr="00841F54" w:rsidRDefault="00836712" w:rsidP="00E22A9D">
      <w:pPr>
        <w:rPr>
          <w:rFonts w:eastAsiaTheme="minorHAnsi" w:cstheme="minorBidi"/>
        </w:rPr>
      </w:pPr>
      <w:r w:rsidRPr="00841F54">
        <w:rPr>
          <w:rFonts w:eastAsiaTheme="minorHAnsi" w:cstheme="minorBidi"/>
        </w:rPr>
        <w:t>920.5 – IMM REFUSALS FILE</w:t>
      </w:r>
    </w:p>
    <w:p w14:paraId="078C8435" w14:textId="77777777" w:rsidR="00836712" w:rsidRPr="00841F54" w:rsidRDefault="00836712" w:rsidP="00E22A9D">
      <w:pPr>
        <w:rPr>
          <w:rFonts w:eastAsiaTheme="minorHAnsi" w:cstheme="minorBidi"/>
        </w:rPr>
      </w:pPr>
      <w:r w:rsidRPr="00841F54">
        <w:rPr>
          <w:rFonts w:eastAsiaTheme="minorHAnsi" w:cstheme="minorBidi"/>
        </w:rPr>
        <w:lastRenderedPageBreak/>
        <w:t>This is a table of reason for refusal of an immunization or skin test. The data in this file has been derived from the CDC-defined table NIP002 – Substance Refusal Reason.</w:t>
      </w:r>
    </w:p>
    <w:p w14:paraId="27BD945C" w14:textId="09AFC36E" w:rsidR="00B2424D" w:rsidRPr="00841F54" w:rsidRDefault="00B2424D" w:rsidP="00E22A9D">
      <w:pPr>
        <w:rPr>
          <w:rFonts w:eastAsiaTheme="minorHAnsi" w:cstheme="minorBidi"/>
        </w:rPr>
      </w:pPr>
      <w:r w:rsidRPr="00841F54">
        <w:rPr>
          <w:rFonts w:eastAsiaTheme="minorHAnsi" w:cstheme="minorBidi"/>
        </w:rPr>
        <w:t>920.6 – IMM ROUTES TO SITES FILE</w:t>
      </w:r>
    </w:p>
    <w:p w14:paraId="144D1AD7" w14:textId="77777777" w:rsidR="00B2424D" w:rsidRPr="00841F54" w:rsidRDefault="00B2424D" w:rsidP="00E22A9D">
      <w:pPr>
        <w:rPr>
          <w:rFonts w:eastAsiaTheme="minorHAnsi" w:cstheme="minorBidi"/>
        </w:rPr>
      </w:pPr>
      <w:r w:rsidRPr="00841F54">
        <w:rPr>
          <w:rFonts w:eastAsiaTheme="minorHAnsi" w:cstheme="minorBidi"/>
        </w:rPr>
        <w:t>This file contains a mapping of applicable immunization administration sites for a</w:t>
      </w:r>
    </w:p>
    <w:p w14:paraId="2EF16099" w14:textId="6D0B767E" w:rsidR="00B2424D" w:rsidRPr="00841F54" w:rsidRDefault="00B2424D" w:rsidP="00E22A9D">
      <w:pPr>
        <w:rPr>
          <w:rFonts w:eastAsiaTheme="minorHAnsi" w:cstheme="minorBidi"/>
        </w:rPr>
      </w:pPr>
      <w:proofErr w:type="gramStart"/>
      <w:r w:rsidRPr="00841F54">
        <w:rPr>
          <w:rFonts w:eastAsiaTheme="minorHAnsi" w:cstheme="minorBidi"/>
        </w:rPr>
        <w:t>given</w:t>
      </w:r>
      <w:proofErr w:type="gramEnd"/>
      <w:r w:rsidRPr="00841F54">
        <w:rPr>
          <w:rFonts w:eastAsiaTheme="minorHAnsi" w:cstheme="minorBidi"/>
        </w:rPr>
        <w:t xml:space="preserve"> administration route.</w:t>
      </w:r>
    </w:p>
    <w:p w14:paraId="6F77CC48" w14:textId="781836A3" w:rsidR="001C35F9" w:rsidRPr="00841F54" w:rsidRDefault="001C35F9" w:rsidP="00E22A9D">
      <w:pPr>
        <w:rPr>
          <w:rFonts w:eastAsiaTheme="minorHAnsi" w:cstheme="minorBidi"/>
        </w:rPr>
      </w:pPr>
      <w:r w:rsidRPr="00841F54">
        <w:rPr>
          <w:rFonts w:eastAsiaTheme="minorHAnsi" w:cstheme="minorBidi"/>
        </w:rPr>
        <w:t>920.71 – IMM EXTERNAL AGENCY</w:t>
      </w:r>
    </w:p>
    <w:p w14:paraId="035324F6" w14:textId="3FEB2357" w:rsidR="00B2424D" w:rsidRPr="00841F54" w:rsidRDefault="001C35F9" w:rsidP="00E22A9D">
      <w:pPr>
        <w:rPr>
          <w:rFonts w:eastAsiaTheme="minorHAnsi" w:cstheme="minorBidi"/>
        </w:rPr>
      </w:pPr>
      <w:r w:rsidRPr="00841F54">
        <w:rPr>
          <w:rFonts w:eastAsiaTheme="minorHAnsi" w:cstheme="minorBidi"/>
        </w:rPr>
        <w:t>This file is used to maintain a list of external agencies (e.g., State Immunization Information Registries) to whom immunization data has been transmitted. The data in this file is automatically populated and is not editable by the end-user.</w:t>
      </w:r>
    </w:p>
    <w:p w14:paraId="078C8436" w14:textId="77777777" w:rsidR="00E3425C" w:rsidRPr="00841F54" w:rsidRDefault="00E3425C" w:rsidP="00E22A9D">
      <w:pPr>
        <w:rPr>
          <w:rFonts w:eastAsiaTheme="minorHAnsi" w:cstheme="minorBidi"/>
        </w:rPr>
      </w:pPr>
      <w:r w:rsidRPr="00841F54">
        <w:rPr>
          <w:rFonts w:eastAsiaTheme="minorHAnsi" w:cstheme="minorBidi"/>
        </w:rPr>
        <w:t xml:space="preserve">V Files – Files </w:t>
      </w:r>
      <w:r w:rsidR="003F63D9" w:rsidRPr="00841F54">
        <w:rPr>
          <w:rFonts w:eastAsiaTheme="minorHAnsi" w:cstheme="minorBidi"/>
        </w:rPr>
        <w:t>O</w:t>
      </w:r>
      <w:r w:rsidRPr="00841F54">
        <w:rPr>
          <w:rFonts w:eastAsiaTheme="minorHAnsi" w:cstheme="minorBidi"/>
        </w:rPr>
        <w:t xml:space="preserve">riginally from Indian Health Service and </w:t>
      </w:r>
      <w:r w:rsidR="003F63D9" w:rsidRPr="00841F54">
        <w:rPr>
          <w:rFonts w:eastAsiaTheme="minorHAnsi" w:cstheme="minorBidi"/>
        </w:rPr>
        <w:t>I</w:t>
      </w:r>
      <w:r w:rsidRPr="00841F54">
        <w:rPr>
          <w:rFonts w:eastAsiaTheme="minorHAnsi" w:cstheme="minorBidi"/>
        </w:rPr>
        <w:t>nvolved in Joint Sharing</w:t>
      </w:r>
    </w:p>
    <w:p w14:paraId="078C8437" w14:textId="77777777" w:rsidR="00E3425C" w:rsidRPr="00841F54" w:rsidRDefault="00E3425C" w:rsidP="00E22A9D">
      <w:pPr>
        <w:rPr>
          <w:rFonts w:eastAsiaTheme="minorHAnsi" w:cstheme="minorBidi"/>
        </w:rPr>
      </w:pPr>
      <w:r w:rsidRPr="00841F54">
        <w:rPr>
          <w:rFonts w:eastAsiaTheme="minorHAnsi" w:cstheme="minorBidi"/>
        </w:rPr>
        <w:t>In all V-files, the patient name is a pointer to the IHS Patient file, and the visit is a pointer to the visit file. Both of these must exist before data can be entered into any V file. The .01 field may be duplicated in multiple records. Also, a V file can have multiple entries for a visit, to capture multiple procedures, etc. For example, a patient may have several performed; each one would be a separate entry in V-CPT, each pointing to the same patient and visit.</w:t>
      </w:r>
    </w:p>
    <w:p w14:paraId="078C8438" w14:textId="77777777" w:rsidR="00E3425C" w:rsidRPr="00841F54" w:rsidRDefault="00AB2189" w:rsidP="00E22A9D">
      <w:pPr>
        <w:rPr>
          <w:rFonts w:eastAsiaTheme="minorHAnsi" w:cstheme="minorBidi"/>
        </w:rPr>
      </w:pPr>
      <w:r w:rsidRPr="00841F54">
        <w:rPr>
          <w:rFonts w:eastAsiaTheme="minorHAnsi" w:cstheme="minorBidi"/>
        </w:rPr>
        <w:t>9000010 – VISIT</w:t>
      </w:r>
    </w:p>
    <w:p w14:paraId="078C8439" w14:textId="77777777" w:rsidR="00E3425C" w:rsidRPr="00841F54" w:rsidRDefault="00E3425C" w:rsidP="00E22A9D">
      <w:pPr>
        <w:rPr>
          <w:rFonts w:eastAsiaTheme="minorHAnsi" w:cstheme="minorBidi"/>
        </w:rPr>
      </w:pPr>
      <w:r w:rsidRPr="00841F54">
        <w:rPr>
          <w:rFonts w:eastAsiaTheme="minorHAnsi" w:cstheme="minorBidi"/>
        </w:rPr>
        <w:t>This file contains a record of all patient visits at health care facilities or by health care providers, including direct outpatient and clinic visits, as well as inpatient encounters with providers of care. All other visit related files, such as purpose of visit (diagnoses), operative procedures, immunizations, examinations, etc. will point to a visit in this file. The records are maintained by date/time of visit, and the patient name field is a pointer to the IHS Patient file, where the patient must exist before data can be added here.</w:t>
      </w:r>
    </w:p>
    <w:p w14:paraId="078C843A" w14:textId="77777777" w:rsidR="00E3425C" w:rsidRPr="00841F54" w:rsidRDefault="00E3425C" w:rsidP="00E22A9D">
      <w:pPr>
        <w:rPr>
          <w:rFonts w:eastAsiaTheme="minorHAnsi" w:cstheme="minorBidi"/>
        </w:rPr>
      </w:pPr>
      <w:r w:rsidRPr="00841F54">
        <w:rPr>
          <w:rFonts w:eastAsiaTheme="minorHAnsi" w:cstheme="minorBidi"/>
        </w:rPr>
        <w:t>9000010.06 – V PROVIDER</w:t>
      </w:r>
    </w:p>
    <w:p w14:paraId="078C843B" w14:textId="77777777" w:rsidR="00E3425C" w:rsidRPr="00841F54" w:rsidRDefault="00E3425C" w:rsidP="00E22A9D">
      <w:pPr>
        <w:rPr>
          <w:rFonts w:eastAsiaTheme="minorHAnsi" w:cstheme="minorBidi"/>
        </w:rPr>
      </w:pPr>
      <w:r w:rsidRPr="00841F54">
        <w:rPr>
          <w:rFonts w:eastAsiaTheme="minorHAnsi" w:cstheme="minorBidi"/>
        </w:rPr>
        <w:t>Stores providers related to a visit. There can be multiple providers for a given visit. The primary/ secondary field identifies which provider is considered the primary provider for this visit.</w:t>
      </w:r>
    </w:p>
    <w:p w14:paraId="078C843C" w14:textId="77777777" w:rsidR="00E3425C" w:rsidRPr="00841F54" w:rsidRDefault="00E3425C" w:rsidP="00E22A9D">
      <w:pPr>
        <w:rPr>
          <w:rFonts w:eastAsiaTheme="minorHAnsi" w:cstheme="minorBidi"/>
        </w:rPr>
      </w:pPr>
      <w:r w:rsidRPr="00841F54">
        <w:rPr>
          <w:rFonts w:eastAsiaTheme="minorHAnsi" w:cstheme="minorBidi"/>
        </w:rPr>
        <w:t>9000010.07 – V POV</w:t>
      </w:r>
    </w:p>
    <w:p w14:paraId="078C843D" w14:textId="77777777" w:rsidR="00E3425C" w:rsidRPr="00841F54" w:rsidRDefault="00E3425C" w:rsidP="00E22A9D">
      <w:pPr>
        <w:rPr>
          <w:rFonts w:eastAsiaTheme="minorHAnsi" w:cstheme="minorBidi"/>
        </w:rPr>
      </w:pPr>
      <w:r w:rsidRPr="00841F54">
        <w:rPr>
          <w:rFonts w:eastAsiaTheme="minorHAnsi" w:cstheme="minorBidi"/>
        </w:rPr>
        <w:t xml:space="preserve">Stores problems treated at a visit. At least one purpose of visit (POV) is required for workload and billing purposes for each patient outpatient visit, regardless of the discipline of the provider (i.e. dental, CHN, mental health, etc.). There is no limit to the number of POVs that can be entered for a patient for a given encounter. </w:t>
      </w:r>
    </w:p>
    <w:p w14:paraId="078C843E" w14:textId="77777777" w:rsidR="00E3425C" w:rsidRPr="00841F54" w:rsidRDefault="00E3425C" w:rsidP="00E22A9D">
      <w:pPr>
        <w:rPr>
          <w:rFonts w:eastAsiaTheme="minorHAnsi" w:cstheme="minorBidi"/>
        </w:rPr>
      </w:pPr>
      <w:r w:rsidRPr="00841F54">
        <w:rPr>
          <w:rFonts w:eastAsiaTheme="minorHAnsi" w:cstheme="minorBidi"/>
        </w:rPr>
        <w:t>9000010.11 – V IMMUNIZATION</w:t>
      </w:r>
    </w:p>
    <w:p w14:paraId="078C843F" w14:textId="77777777" w:rsidR="00E3425C" w:rsidRPr="00841F54" w:rsidRDefault="00E3425C" w:rsidP="00E22A9D">
      <w:pPr>
        <w:rPr>
          <w:rFonts w:eastAsiaTheme="minorHAnsi" w:cstheme="minorBidi"/>
        </w:rPr>
      </w:pPr>
      <w:r w:rsidRPr="00841F54">
        <w:rPr>
          <w:rFonts w:eastAsiaTheme="minorHAnsi" w:cstheme="minorBidi"/>
        </w:rPr>
        <w:t xml:space="preserve">This file contains immunizations specific to a particular visit for a particular patient. </w:t>
      </w:r>
    </w:p>
    <w:p w14:paraId="078C8440" w14:textId="77777777" w:rsidR="00E3425C" w:rsidRPr="00841F54" w:rsidRDefault="00E3425C" w:rsidP="00E22A9D">
      <w:pPr>
        <w:rPr>
          <w:rFonts w:eastAsiaTheme="minorHAnsi" w:cstheme="minorBidi"/>
        </w:rPr>
      </w:pPr>
      <w:r w:rsidRPr="00841F54">
        <w:rPr>
          <w:rFonts w:eastAsiaTheme="minorHAnsi" w:cstheme="minorBidi"/>
        </w:rPr>
        <w:t>9000010.12 – V SKIN TEST</w:t>
      </w:r>
    </w:p>
    <w:p w14:paraId="078C8441" w14:textId="77777777" w:rsidR="00E3425C" w:rsidRPr="00841F54" w:rsidRDefault="00E3425C" w:rsidP="00E22A9D">
      <w:pPr>
        <w:rPr>
          <w:rFonts w:eastAsiaTheme="minorHAnsi" w:cstheme="minorBidi"/>
        </w:rPr>
      </w:pPr>
      <w:proofErr w:type="gramStart"/>
      <w:r w:rsidRPr="00841F54">
        <w:rPr>
          <w:rFonts w:eastAsiaTheme="minorHAnsi" w:cstheme="minorBidi"/>
        </w:rPr>
        <w:t>Stores skin tests done at a visit.</w:t>
      </w:r>
      <w:proofErr w:type="gramEnd"/>
      <w:r w:rsidRPr="00841F54">
        <w:rPr>
          <w:rFonts w:eastAsiaTheme="minorHAnsi" w:cstheme="minorBidi"/>
        </w:rPr>
        <w:t xml:space="preserve"> There will be one record for each type of skin test given to a patient on a given visit. The record is normally created when a skin test is given, and the results, if available, are entered at a later date and matched to the original </w:t>
      </w:r>
      <w:r w:rsidRPr="00841F54">
        <w:rPr>
          <w:rFonts w:eastAsiaTheme="minorHAnsi" w:cstheme="minorBidi"/>
        </w:rPr>
        <w:lastRenderedPageBreak/>
        <w:t>record. If results are entered and a skin test given does not exist, a new record is created.</w:t>
      </w:r>
    </w:p>
    <w:p w14:paraId="078C8442" w14:textId="77777777" w:rsidR="00E3425C" w:rsidRPr="00841F54" w:rsidRDefault="00E3425C" w:rsidP="00E22A9D">
      <w:pPr>
        <w:rPr>
          <w:rFonts w:eastAsiaTheme="minorHAnsi" w:cstheme="minorBidi"/>
        </w:rPr>
      </w:pPr>
      <w:r w:rsidRPr="00841F54">
        <w:rPr>
          <w:rFonts w:eastAsiaTheme="minorHAnsi" w:cstheme="minorBidi"/>
        </w:rPr>
        <w:t>9000010.13 – V EXAM</w:t>
      </w:r>
    </w:p>
    <w:p w14:paraId="078C8443" w14:textId="2D5C2E0E" w:rsidR="00E3425C" w:rsidRPr="00841F54" w:rsidRDefault="00E3425C" w:rsidP="00E22A9D">
      <w:pPr>
        <w:rPr>
          <w:rFonts w:eastAsiaTheme="minorHAnsi" w:cstheme="minorBidi"/>
        </w:rPr>
      </w:pPr>
      <w:proofErr w:type="gramStart"/>
      <w:r w:rsidRPr="00841F54">
        <w:rPr>
          <w:rFonts w:eastAsiaTheme="minorHAnsi" w:cstheme="minorBidi"/>
        </w:rPr>
        <w:t xml:space="preserve">Stores exams done at a visit </w:t>
      </w:r>
      <w:r w:rsidR="00451A47" w:rsidRPr="00841F54">
        <w:rPr>
          <w:rFonts w:eastAsiaTheme="minorHAnsi" w:cstheme="minorBidi"/>
        </w:rPr>
        <w:t>that</w:t>
      </w:r>
      <w:r w:rsidRPr="00841F54">
        <w:rPr>
          <w:rFonts w:eastAsiaTheme="minorHAnsi" w:cstheme="minorBidi"/>
        </w:rPr>
        <w:t xml:space="preserve"> do not map to a CPT code.</w:t>
      </w:r>
      <w:proofErr w:type="gramEnd"/>
      <w:r w:rsidRPr="00841F54">
        <w:rPr>
          <w:rFonts w:eastAsiaTheme="minorHAnsi" w:cstheme="minorBidi"/>
        </w:rPr>
        <w:t xml:space="preserve"> This file contains exam information specific to a particular visit for a particular patient.</w:t>
      </w:r>
    </w:p>
    <w:p w14:paraId="078C8444" w14:textId="77777777" w:rsidR="00E3425C" w:rsidRPr="00841F54" w:rsidRDefault="00E3425C" w:rsidP="00E22A9D">
      <w:pPr>
        <w:rPr>
          <w:rFonts w:eastAsiaTheme="minorHAnsi" w:cstheme="minorBidi"/>
        </w:rPr>
      </w:pPr>
      <w:r w:rsidRPr="00841F54">
        <w:rPr>
          <w:rFonts w:eastAsiaTheme="minorHAnsi" w:cstheme="minorBidi"/>
        </w:rPr>
        <w:t>9000010.15 – V TREATMENT</w:t>
      </w:r>
    </w:p>
    <w:p w14:paraId="078C8445" w14:textId="77777777" w:rsidR="00E3425C" w:rsidRPr="00841F54" w:rsidRDefault="00E3425C" w:rsidP="00E22A9D">
      <w:pPr>
        <w:rPr>
          <w:rFonts w:eastAsiaTheme="minorHAnsi" w:cstheme="minorBidi"/>
        </w:rPr>
      </w:pPr>
      <w:proofErr w:type="gramStart"/>
      <w:r w:rsidRPr="00841F54">
        <w:rPr>
          <w:rFonts w:eastAsiaTheme="minorHAnsi" w:cstheme="minorBidi"/>
        </w:rPr>
        <w:t>Stores miscellaneous clinical data not fitting into any other V-file global.</w:t>
      </w:r>
      <w:proofErr w:type="gramEnd"/>
      <w:r w:rsidRPr="00841F54">
        <w:rPr>
          <w:rFonts w:eastAsiaTheme="minorHAnsi" w:cstheme="minorBidi"/>
        </w:rPr>
        <w:t xml:space="preserve"> This file contains a record for each treatment provided to a patient on a given patient visit. There will be multiple treatment records for the same treatment (.01) field based on the date on which it was given.</w:t>
      </w:r>
    </w:p>
    <w:p w14:paraId="078C8446" w14:textId="77777777" w:rsidR="00E3425C" w:rsidRPr="00841F54" w:rsidRDefault="00E3425C" w:rsidP="00E22A9D">
      <w:pPr>
        <w:rPr>
          <w:rFonts w:eastAsiaTheme="minorHAnsi" w:cstheme="minorBidi"/>
        </w:rPr>
      </w:pPr>
      <w:r w:rsidRPr="00841F54">
        <w:rPr>
          <w:rFonts w:eastAsiaTheme="minorHAnsi" w:cstheme="minorBidi"/>
        </w:rPr>
        <w:t>9000010.16 – V PATIENT ED</w:t>
      </w:r>
    </w:p>
    <w:p w14:paraId="078C8447" w14:textId="77777777" w:rsidR="00E3425C" w:rsidRPr="00841F54" w:rsidRDefault="00E3425C" w:rsidP="00E22A9D">
      <w:pPr>
        <w:rPr>
          <w:rFonts w:eastAsiaTheme="minorHAnsi" w:cstheme="minorBidi"/>
        </w:rPr>
      </w:pPr>
      <w:r w:rsidRPr="00841F54">
        <w:rPr>
          <w:rFonts w:eastAsiaTheme="minorHAnsi" w:cstheme="minorBidi"/>
        </w:rPr>
        <w:t>Stores patient education done at a visit.</w:t>
      </w:r>
    </w:p>
    <w:p w14:paraId="078C8448" w14:textId="77777777" w:rsidR="00E3425C" w:rsidRPr="00841F54" w:rsidRDefault="00E3425C" w:rsidP="00E22A9D">
      <w:pPr>
        <w:rPr>
          <w:rFonts w:eastAsiaTheme="minorHAnsi" w:cstheme="minorBidi"/>
        </w:rPr>
      </w:pPr>
      <w:r w:rsidRPr="00841F54">
        <w:rPr>
          <w:rFonts w:eastAsiaTheme="minorHAnsi" w:cstheme="minorBidi"/>
        </w:rPr>
        <w:t>9000010.18 – V CPT</w:t>
      </w:r>
    </w:p>
    <w:p w14:paraId="078C8449" w14:textId="77777777" w:rsidR="00E3425C" w:rsidRPr="00841F54" w:rsidRDefault="00E3425C" w:rsidP="00E22A9D">
      <w:pPr>
        <w:rPr>
          <w:rFonts w:eastAsiaTheme="minorHAnsi" w:cstheme="minorBidi"/>
        </w:rPr>
      </w:pPr>
      <w:r w:rsidRPr="00841F54">
        <w:rPr>
          <w:rFonts w:eastAsiaTheme="minorHAnsi" w:cstheme="minorBidi"/>
        </w:rPr>
        <w:t>Stores CPT-related services performed at a visit.</w:t>
      </w:r>
    </w:p>
    <w:p w14:paraId="078C844A" w14:textId="77777777" w:rsidR="00E3425C" w:rsidRPr="00841F54" w:rsidRDefault="00E3425C" w:rsidP="00E22A9D">
      <w:pPr>
        <w:rPr>
          <w:rFonts w:eastAsiaTheme="minorHAnsi" w:cstheme="minorBidi"/>
        </w:rPr>
      </w:pPr>
      <w:r w:rsidRPr="00841F54">
        <w:rPr>
          <w:rFonts w:eastAsiaTheme="minorHAnsi" w:cstheme="minorBidi"/>
        </w:rPr>
        <w:t>9000010.23 – V HEALTH FACTORS</w:t>
      </w:r>
    </w:p>
    <w:p w14:paraId="078C844B" w14:textId="77777777" w:rsidR="00E3425C" w:rsidRPr="00841F54" w:rsidRDefault="00E3425C" w:rsidP="00E22A9D">
      <w:pPr>
        <w:rPr>
          <w:rFonts w:eastAsiaTheme="minorHAnsi" w:cstheme="minorBidi"/>
        </w:rPr>
      </w:pPr>
      <w:r w:rsidRPr="00841F54">
        <w:rPr>
          <w:rFonts w:eastAsiaTheme="minorHAnsi" w:cstheme="minorBidi"/>
        </w:rPr>
        <w:t>Stores patient health factors as of the visit date.</w:t>
      </w:r>
    </w:p>
    <w:p w14:paraId="47E64B66" w14:textId="5173AF82" w:rsidR="00857937" w:rsidRPr="00841F54" w:rsidRDefault="00857937" w:rsidP="00E22A9D">
      <w:pPr>
        <w:rPr>
          <w:rFonts w:eastAsiaTheme="minorHAnsi" w:cstheme="minorBidi"/>
        </w:rPr>
      </w:pPr>
      <w:r w:rsidRPr="00841F54">
        <w:rPr>
          <w:rFonts w:eastAsiaTheme="minorHAnsi" w:cstheme="minorBidi"/>
        </w:rPr>
        <w:t>9000010.707 – V IMM CONTRA/REFUSAL EVENTS</w:t>
      </w:r>
    </w:p>
    <w:p w14:paraId="5B32D370" w14:textId="0DE16EC1" w:rsidR="00857937" w:rsidRPr="00841F54" w:rsidRDefault="00857937" w:rsidP="00E22A9D">
      <w:pPr>
        <w:rPr>
          <w:rFonts w:eastAsiaTheme="minorHAnsi" w:cstheme="minorBidi"/>
        </w:rPr>
      </w:pPr>
      <w:r w:rsidRPr="00841F54">
        <w:rPr>
          <w:rFonts w:eastAsiaTheme="minorHAnsi" w:cstheme="minorBidi"/>
        </w:rPr>
        <w:t>This file is used to document immunization non-administration events, capturing the reasons for not administering immunizations, either that administration was contraindicated or that it was refused by the patient.</w:t>
      </w:r>
    </w:p>
    <w:p w14:paraId="06CB273F" w14:textId="657812F3" w:rsidR="001C35F9" w:rsidRPr="00841F54" w:rsidRDefault="001C35F9" w:rsidP="00E22A9D">
      <w:pPr>
        <w:rPr>
          <w:rFonts w:eastAsiaTheme="minorHAnsi" w:cstheme="minorBidi"/>
        </w:rPr>
      </w:pPr>
      <w:r w:rsidRPr="00841F54">
        <w:rPr>
          <w:rFonts w:eastAsiaTheme="minorHAnsi" w:cstheme="minorBidi"/>
        </w:rPr>
        <w:t>9000080.11 – V IMMUNIZATION DELETED</w:t>
      </w:r>
    </w:p>
    <w:p w14:paraId="3AAD4F83" w14:textId="267EB2AE" w:rsidR="001C35F9" w:rsidRPr="00841F54" w:rsidRDefault="001C35F9" w:rsidP="00E22A9D">
      <w:pPr>
        <w:rPr>
          <w:rFonts w:eastAsiaTheme="minorHAnsi" w:cstheme="minorBidi"/>
        </w:rPr>
      </w:pPr>
      <w:r w:rsidRPr="00841F54">
        <w:rPr>
          <w:rFonts w:eastAsiaTheme="minorHAnsi" w:cstheme="minorBidi"/>
        </w:rPr>
        <w:t>Stores entries that were deleted out of the V IMMUNIZATION file (#9000010.11). Immediately prior to deleting an entry from the V IMMUNIZATION file, a copy of the record is made and filed here.</w:t>
      </w:r>
    </w:p>
    <w:p w14:paraId="078C844C" w14:textId="77777777" w:rsidR="00E3425C" w:rsidRPr="00841F54" w:rsidRDefault="00E3425C" w:rsidP="00E22A9D">
      <w:pPr>
        <w:rPr>
          <w:rFonts w:eastAsiaTheme="minorHAnsi" w:cstheme="minorBidi"/>
        </w:rPr>
      </w:pPr>
      <w:r w:rsidRPr="00841F54">
        <w:rPr>
          <w:rFonts w:eastAsiaTheme="minorHAnsi" w:cstheme="minorBidi"/>
        </w:rPr>
        <w:t>Supporting Files (evolved from IHS/VA Joint Sharing)</w:t>
      </w:r>
    </w:p>
    <w:p w14:paraId="078C844D" w14:textId="77777777" w:rsidR="00E3425C" w:rsidRPr="00841F54" w:rsidRDefault="00E3425C" w:rsidP="00E22A9D">
      <w:pPr>
        <w:rPr>
          <w:rFonts w:eastAsiaTheme="minorHAnsi" w:cstheme="minorBidi"/>
        </w:rPr>
      </w:pPr>
      <w:r w:rsidRPr="00841F54">
        <w:rPr>
          <w:rFonts w:eastAsiaTheme="minorHAnsi" w:cstheme="minorBidi"/>
        </w:rPr>
        <w:t>9000001 – Patient/HIS</w:t>
      </w:r>
    </w:p>
    <w:p w14:paraId="078C844E" w14:textId="77777777" w:rsidR="00E3425C" w:rsidRPr="00841F54" w:rsidRDefault="00E3425C" w:rsidP="00E22A9D">
      <w:pPr>
        <w:rPr>
          <w:rFonts w:eastAsiaTheme="minorHAnsi" w:cstheme="minorBidi"/>
          <w:b/>
        </w:rPr>
      </w:pPr>
      <w:r w:rsidRPr="00841F54">
        <w:rPr>
          <w:rFonts w:eastAsiaTheme="minorHAnsi" w:cstheme="minorBidi"/>
        </w:rPr>
        <w:t xml:space="preserve">This file is IHS's primary patient data file. The NAME (.01) field of this file is a pointer to the VA's patient file (#2). Fields in common between the two dictionaries actually exist only in the VA patient file and are referenced by the IHS patient file as computed fields. All other files containing patient data have backward pointers linking them to this file.  The linkage is by patient name and the internal </w:t>
      </w:r>
      <w:proofErr w:type="spellStart"/>
      <w:r w:rsidRPr="00841F54">
        <w:rPr>
          <w:rFonts w:eastAsiaTheme="minorHAnsi" w:cstheme="minorBidi"/>
        </w:rPr>
        <w:t>FileMan</w:t>
      </w:r>
      <w:proofErr w:type="spellEnd"/>
      <w:r w:rsidRPr="00841F54">
        <w:rPr>
          <w:rFonts w:eastAsiaTheme="minorHAnsi" w:cstheme="minorBidi"/>
        </w:rPr>
        <w:t xml:space="preserve"> generated number of the ancillary file is the same number used in this file.</w:t>
      </w:r>
    </w:p>
    <w:p w14:paraId="078C844F" w14:textId="77777777" w:rsidR="00E3425C" w:rsidRPr="00841F54" w:rsidRDefault="00E3425C" w:rsidP="00E22A9D">
      <w:pPr>
        <w:rPr>
          <w:rFonts w:eastAsiaTheme="minorHAnsi" w:cstheme="minorBidi"/>
        </w:rPr>
      </w:pPr>
      <w:r w:rsidRPr="00841F54">
        <w:rPr>
          <w:rFonts w:eastAsiaTheme="minorHAnsi" w:cstheme="minorBidi"/>
        </w:rPr>
        <w:t>9999999.04 – IMM MANUFACTURER</w:t>
      </w:r>
    </w:p>
    <w:p w14:paraId="078C8450" w14:textId="77777777" w:rsidR="00E3425C" w:rsidRPr="00841F54" w:rsidRDefault="00E3425C" w:rsidP="00E22A9D">
      <w:pPr>
        <w:rPr>
          <w:rFonts w:eastAsiaTheme="minorHAnsi" w:cstheme="minorBidi"/>
        </w:rPr>
      </w:pPr>
      <w:r w:rsidRPr="00841F54">
        <w:rPr>
          <w:rFonts w:eastAsiaTheme="minorHAnsi" w:cstheme="minorBidi"/>
        </w:rPr>
        <w:t>This file is a table of immunization and/or vaccine manufacturers. The data in this file are derived from the CDC (Center for Disease Control) HL7 Table 0227 (Manufacturers of Vaccines (MVX)).</w:t>
      </w:r>
    </w:p>
    <w:p w14:paraId="078C8451" w14:textId="77777777" w:rsidR="00E3425C" w:rsidRPr="00841F54" w:rsidRDefault="00E3425C" w:rsidP="00E22A9D">
      <w:pPr>
        <w:rPr>
          <w:rFonts w:eastAsiaTheme="minorHAnsi" w:cstheme="minorBidi"/>
        </w:rPr>
      </w:pPr>
      <w:r w:rsidRPr="00841F54">
        <w:rPr>
          <w:rFonts w:eastAsiaTheme="minorHAnsi" w:cstheme="minorBidi"/>
        </w:rPr>
        <w:t>9999999.06 – LOCATION</w:t>
      </w:r>
    </w:p>
    <w:p w14:paraId="078C8452" w14:textId="77777777" w:rsidR="00E3425C" w:rsidRPr="00841F54" w:rsidRDefault="00E3425C" w:rsidP="00E22A9D">
      <w:pPr>
        <w:rPr>
          <w:rFonts w:eastAsiaTheme="minorHAnsi" w:cstheme="minorBidi"/>
        </w:rPr>
      </w:pPr>
      <w:proofErr w:type="spellStart"/>
      <w:proofErr w:type="gramStart"/>
      <w:r w:rsidRPr="00841F54">
        <w:rPr>
          <w:rFonts w:eastAsiaTheme="minorHAnsi" w:cstheme="minorBidi"/>
        </w:rPr>
        <w:lastRenderedPageBreak/>
        <w:t>Dinumed</w:t>
      </w:r>
      <w:proofErr w:type="spellEnd"/>
      <w:r w:rsidRPr="00841F54">
        <w:rPr>
          <w:rFonts w:eastAsiaTheme="minorHAnsi" w:cstheme="minorBidi"/>
        </w:rPr>
        <w:t xml:space="preserve"> to the Institution file (#4).</w:t>
      </w:r>
      <w:proofErr w:type="gramEnd"/>
    </w:p>
    <w:p w14:paraId="078C8453" w14:textId="77777777" w:rsidR="00E3425C" w:rsidRPr="00841F54" w:rsidRDefault="00E3425C" w:rsidP="00E22A9D">
      <w:pPr>
        <w:rPr>
          <w:rFonts w:eastAsiaTheme="minorHAnsi" w:cstheme="minorBidi"/>
        </w:rPr>
      </w:pPr>
      <w:r w:rsidRPr="00841F54">
        <w:rPr>
          <w:rFonts w:eastAsiaTheme="minorHAnsi" w:cstheme="minorBidi"/>
        </w:rPr>
        <w:t>9999999.09 – EDUCATION TOPICS</w:t>
      </w:r>
    </w:p>
    <w:p w14:paraId="078C8454" w14:textId="77777777" w:rsidR="00E3425C" w:rsidRPr="00841F54" w:rsidRDefault="00E3425C" w:rsidP="00E22A9D">
      <w:pPr>
        <w:rPr>
          <w:rFonts w:eastAsiaTheme="minorHAnsi" w:cstheme="minorBidi"/>
        </w:rPr>
      </w:pPr>
      <w:r w:rsidRPr="00841F54">
        <w:rPr>
          <w:rFonts w:eastAsiaTheme="minorHAnsi" w:cstheme="minorBidi"/>
        </w:rPr>
        <w:t xml:space="preserve">This file contains Patient Education Topics. Patient Education topics are subjects on which a patient needs may receive additional health-related information to facilitate better health care habits. For example, a patient may have had some podiatry work done and therefore was instructed with information about “foot care.” The "foot care" information is in this file. It is pointed to by the V Patient Ed file. </w:t>
      </w:r>
    </w:p>
    <w:p w14:paraId="078C8455" w14:textId="77777777" w:rsidR="00E3425C" w:rsidRPr="00841F54" w:rsidRDefault="00E3425C" w:rsidP="00E22A9D">
      <w:pPr>
        <w:rPr>
          <w:rFonts w:eastAsiaTheme="minorHAnsi" w:cstheme="minorBidi"/>
        </w:rPr>
      </w:pPr>
      <w:r w:rsidRPr="00841F54">
        <w:rPr>
          <w:rFonts w:eastAsiaTheme="minorHAnsi" w:cstheme="minorBidi"/>
        </w:rPr>
        <w:t xml:space="preserve">9999999.14 – IMMUNIZATION </w:t>
      </w:r>
    </w:p>
    <w:p w14:paraId="078C8456" w14:textId="6B1E01E1" w:rsidR="00E3425C" w:rsidRPr="00841F54" w:rsidRDefault="00E3425C" w:rsidP="00E22A9D">
      <w:pPr>
        <w:rPr>
          <w:rFonts w:eastAsiaTheme="minorHAnsi" w:cstheme="minorBidi"/>
        </w:rPr>
      </w:pPr>
      <w:r w:rsidRPr="00841F54">
        <w:rPr>
          <w:rFonts w:eastAsiaTheme="minorHAnsi" w:cstheme="minorBidi"/>
        </w:rPr>
        <w:t xml:space="preserve">This file contains a list of Immunizations and is pointed to by the V Immunization file. This file contains a full descriptive name for each Immunization, a shortened name of ten characters used in the Health Summary Immunization components and on other clinical reports. </w:t>
      </w:r>
    </w:p>
    <w:p w14:paraId="078C8457" w14:textId="77777777" w:rsidR="00E3425C" w:rsidRPr="00841F54" w:rsidRDefault="00E3425C" w:rsidP="00E22A9D">
      <w:pPr>
        <w:rPr>
          <w:rFonts w:eastAsiaTheme="minorHAnsi" w:cstheme="minorBidi"/>
        </w:rPr>
      </w:pPr>
      <w:r w:rsidRPr="00841F54">
        <w:rPr>
          <w:rFonts w:eastAsiaTheme="minorHAnsi" w:cstheme="minorBidi"/>
        </w:rPr>
        <w:t xml:space="preserve">9999999.15 – EXAM </w:t>
      </w:r>
    </w:p>
    <w:p w14:paraId="078C8458" w14:textId="77777777" w:rsidR="00E3425C" w:rsidRPr="00841F54" w:rsidRDefault="00E3425C" w:rsidP="00E22A9D">
      <w:pPr>
        <w:rPr>
          <w:rFonts w:eastAsiaTheme="minorHAnsi" w:cstheme="minorBidi"/>
        </w:rPr>
      </w:pPr>
      <w:r w:rsidRPr="00841F54">
        <w:rPr>
          <w:rFonts w:eastAsiaTheme="minorHAnsi" w:cstheme="minorBidi"/>
        </w:rPr>
        <w:t xml:space="preserve">This file contains a list of Physical Exams and associated codes used to document Examinations performed during an Outpatient or Inpatient Encounter. This file is pointed to by V Exam file. Some of the Exams are used in Surveillance Computations. </w:t>
      </w:r>
    </w:p>
    <w:p w14:paraId="078C8459" w14:textId="77777777" w:rsidR="00E3425C" w:rsidRPr="00841F54" w:rsidRDefault="00E3425C" w:rsidP="00E22A9D">
      <w:pPr>
        <w:rPr>
          <w:rFonts w:eastAsiaTheme="minorHAnsi" w:cstheme="minorBidi"/>
        </w:rPr>
      </w:pPr>
      <w:r w:rsidRPr="00841F54">
        <w:rPr>
          <w:rFonts w:eastAsiaTheme="minorHAnsi" w:cstheme="minorBidi"/>
        </w:rPr>
        <w:t xml:space="preserve">9999999.17 – TREATMENT </w:t>
      </w:r>
    </w:p>
    <w:p w14:paraId="078C845A" w14:textId="1344AB38" w:rsidR="00E3425C" w:rsidRPr="00841F54" w:rsidRDefault="00E3425C" w:rsidP="00E22A9D">
      <w:pPr>
        <w:rPr>
          <w:rFonts w:eastAsiaTheme="minorHAnsi" w:cstheme="minorBidi"/>
        </w:rPr>
      </w:pPr>
      <w:r w:rsidRPr="00841F54">
        <w:rPr>
          <w:rFonts w:eastAsiaTheme="minorHAnsi" w:cstheme="minorBidi"/>
        </w:rPr>
        <w:t xml:space="preserve">This file contains Patient Treatments </w:t>
      </w:r>
      <w:r w:rsidR="00451A47" w:rsidRPr="00841F54">
        <w:rPr>
          <w:rFonts w:eastAsiaTheme="minorHAnsi" w:cstheme="minorBidi"/>
        </w:rPr>
        <w:t>that</w:t>
      </w:r>
      <w:r w:rsidRPr="00841F54">
        <w:rPr>
          <w:rFonts w:eastAsiaTheme="minorHAnsi" w:cstheme="minorBidi"/>
        </w:rPr>
        <w:t xml:space="preserve"> are not included in the CPT codes, but are needed for clinical documentation. This file is pointed to by the V Treatment file. These treatments generally reflect nursing activities performed during a patient encounter, such as ear irrigation, or instructions or counseling given to a patient for a medical problem.</w:t>
      </w:r>
    </w:p>
    <w:p w14:paraId="078C845B" w14:textId="77777777" w:rsidR="00E3425C" w:rsidRPr="00841F54" w:rsidRDefault="00E3425C" w:rsidP="00E22A9D">
      <w:pPr>
        <w:rPr>
          <w:rFonts w:eastAsiaTheme="minorHAnsi" w:cstheme="minorBidi"/>
        </w:rPr>
      </w:pPr>
      <w:r w:rsidRPr="00841F54">
        <w:rPr>
          <w:rFonts w:eastAsiaTheme="minorHAnsi" w:cstheme="minorBidi"/>
        </w:rPr>
        <w:t>9999999.27 – PROVIDER NARRATIVE</w:t>
      </w:r>
    </w:p>
    <w:p w14:paraId="078C845C" w14:textId="77777777" w:rsidR="00E3425C" w:rsidRPr="00841F54" w:rsidRDefault="00E3425C" w:rsidP="00E22A9D">
      <w:pPr>
        <w:rPr>
          <w:rFonts w:eastAsiaTheme="minorHAnsi" w:cstheme="minorBidi"/>
          <w:b/>
        </w:rPr>
      </w:pPr>
      <w:r w:rsidRPr="00841F54">
        <w:rPr>
          <w:rFonts w:eastAsiaTheme="minorHAnsi" w:cstheme="minorBidi"/>
        </w:rPr>
        <w:t>This file contains each unique NARRATIVE QUALIFIER.</w:t>
      </w:r>
    </w:p>
    <w:p w14:paraId="078C845D" w14:textId="77777777" w:rsidR="00E3425C" w:rsidRPr="00841F54" w:rsidRDefault="00E3425C" w:rsidP="00E22A9D">
      <w:pPr>
        <w:rPr>
          <w:rFonts w:eastAsiaTheme="minorHAnsi" w:cstheme="minorBidi"/>
        </w:rPr>
      </w:pPr>
      <w:r w:rsidRPr="00841F54">
        <w:rPr>
          <w:rFonts w:eastAsiaTheme="minorHAnsi" w:cstheme="minorBidi"/>
        </w:rPr>
        <w:t>9999999.28 – SKIN TEST</w:t>
      </w:r>
    </w:p>
    <w:p w14:paraId="078C845E" w14:textId="77777777" w:rsidR="00E3425C" w:rsidRPr="00841F54" w:rsidRDefault="00E3425C" w:rsidP="00E22A9D">
      <w:pPr>
        <w:rPr>
          <w:rFonts w:eastAsiaTheme="minorHAnsi" w:cstheme="minorBidi"/>
        </w:rPr>
      </w:pPr>
      <w:r w:rsidRPr="00841F54">
        <w:rPr>
          <w:rFonts w:eastAsiaTheme="minorHAnsi" w:cstheme="minorBidi"/>
        </w:rPr>
        <w:t>This file contains Skin Tests and their associated codes. It is pointed to by V Skin Test.</w:t>
      </w:r>
    </w:p>
    <w:p w14:paraId="078C845F" w14:textId="77777777" w:rsidR="00E3425C" w:rsidRPr="00841F54" w:rsidRDefault="00E3425C" w:rsidP="00E22A9D">
      <w:pPr>
        <w:rPr>
          <w:rFonts w:eastAsiaTheme="minorHAnsi" w:cstheme="minorBidi"/>
        </w:rPr>
      </w:pPr>
      <w:r w:rsidRPr="00841F54">
        <w:rPr>
          <w:rFonts w:eastAsiaTheme="minorHAnsi" w:cstheme="minorBidi"/>
        </w:rPr>
        <w:t>9999999.41 – IMMUNIZATION LOT</w:t>
      </w:r>
    </w:p>
    <w:p w14:paraId="078C8460" w14:textId="77777777" w:rsidR="00E3425C" w:rsidRPr="00841F54" w:rsidRDefault="00E3425C" w:rsidP="00E22A9D">
      <w:pPr>
        <w:rPr>
          <w:rFonts w:eastAsiaTheme="minorHAnsi" w:cstheme="minorBidi"/>
        </w:rPr>
      </w:pPr>
      <w:r w:rsidRPr="00841F54">
        <w:rPr>
          <w:rFonts w:eastAsiaTheme="minorHAnsi" w:cstheme="minorBidi"/>
        </w:rPr>
        <w:t>This file contains the Immunization Manufacturers' LOT NUMBERS for the immunizations/vaccines administered in the VA.  The LOT NUMBERs themselves may not be unique, but the combination of LOT NUMBER and MANUFACTURER must form a unique entry. This file also relies on a nightly background task that checks the entries' EXPIRATION DATE field.  If the date is equal to that day's date, or has passed, that entry's STATUS is set to EXPIRED.</w:t>
      </w:r>
    </w:p>
    <w:p w14:paraId="078C8461" w14:textId="77777777" w:rsidR="00E3425C" w:rsidRPr="00841F54" w:rsidRDefault="00E3425C" w:rsidP="00E22A9D">
      <w:pPr>
        <w:rPr>
          <w:rFonts w:eastAsiaTheme="minorHAnsi" w:cstheme="minorBidi"/>
        </w:rPr>
      </w:pPr>
      <w:r w:rsidRPr="00841F54">
        <w:rPr>
          <w:rFonts w:eastAsiaTheme="minorHAnsi" w:cstheme="minorBidi"/>
        </w:rPr>
        <w:t>9999999.64 – HEALTH FACTORS</w:t>
      </w:r>
    </w:p>
    <w:p w14:paraId="078C8462" w14:textId="7AD88B79" w:rsidR="00E3425C" w:rsidRPr="00841F54" w:rsidRDefault="00E3425C" w:rsidP="00E22A9D">
      <w:pPr>
        <w:rPr>
          <w:rFonts w:eastAsiaTheme="minorHAnsi" w:cstheme="minorBidi"/>
        </w:rPr>
      </w:pPr>
      <w:r w:rsidRPr="00841F54">
        <w:rPr>
          <w:rFonts w:eastAsiaTheme="minorHAnsi" w:cstheme="minorBidi"/>
        </w:rPr>
        <w:t xml:space="preserve">This file contains Health Factors terms or phrases </w:t>
      </w:r>
      <w:r w:rsidR="00451A47" w:rsidRPr="00841F54">
        <w:rPr>
          <w:rFonts w:eastAsiaTheme="minorHAnsi" w:cstheme="minorBidi"/>
        </w:rPr>
        <w:t>that</w:t>
      </w:r>
      <w:r w:rsidRPr="00841F54">
        <w:rPr>
          <w:rFonts w:eastAsiaTheme="minorHAnsi" w:cstheme="minorBidi"/>
        </w:rPr>
        <w:t xml:space="preserve"> describe patient health characteristics (e.g., Current Smoker, Non-Tobacco User), and is pointed to by V Health Factors file. Some entries in this file are categories, used to group related health factors (e.g., Smoking). </w:t>
      </w:r>
    </w:p>
    <w:p w14:paraId="078C8463" w14:textId="38F6FA25" w:rsidR="00713A71" w:rsidRDefault="00E3425C" w:rsidP="0090069A">
      <w:pPr>
        <w:pStyle w:val="Heading1"/>
      </w:pPr>
      <w:bookmarkStart w:id="77" w:name="_Toc414852642"/>
      <w:bookmarkStart w:id="78" w:name="_Toc498005955"/>
      <w:r>
        <w:lastRenderedPageBreak/>
        <w:t>Archiving and Purging</w:t>
      </w:r>
      <w:bookmarkEnd w:id="77"/>
      <w:bookmarkEnd w:id="78"/>
    </w:p>
    <w:p w14:paraId="078C8464" w14:textId="5A2DDFAD" w:rsidR="00E3425C" w:rsidRPr="00841F54" w:rsidRDefault="00E3425C" w:rsidP="00E22A9D">
      <w:pPr>
        <w:rPr>
          <w:rFonts w:eastAsiaTheme="minorHAnsi" w:cs="Arial"/>
        </w:rPr>
      </w:pPr>
      <w:r w:rsidRPr="00841F54">
        <w:rPr>
          <w:rFonts w:eastAsiaTheme="minorHAnsi" w:cstheme="minorBidi"/>
        </w:rPr>
        <w:t>Archiving and purging utilities are not provided in this version of PCE. Initially, PCE was developed to provide a longitudinal database</w:t>
      </w:r>
      <w:r w:rsidR="00451A47" w:rsidRPr="00841F54">
        <w:rPr>
          <w:rFonts w:eastAsiaTheme="minorHAnsi" w:cstheme="minorBidi"/>
        </w:rPr>
        <w:t>,</w:t>
      </w:r>
      <w:r w:rsidRPr="00841F54">
        <w:rPr>
          <w:rFonts w:eastAsiaTheme="minorHAnsi" w:cstheme="minorBidi"/>
        </w:rPr>
        <w:t xml:space="preserve"> which would document patient care activities.</w:t>
      </w:r>
    </w:p>
    <w:p w14:paraId="078C8465" w14:textId="6A0AC139" w:rsidR="00713A71" w:rsidRDefault="00E3425C" w:rsidP="0090069A">
      <w:pPr>
        <w:pStyle w:val="Heading1"/>
      </w:pPr>
      <w:bookmarkStart w:id="79" w:name="_Toc414852643"/>
      <w:bookmarkStart w:id="80" w:name="_Toc498005956"/>
      <w:r>
        <w:t>Callable Routines</w:t>
      </w:r>
      <w:bookmarkEnd w:id="79"/>
      <w:bookmarkEnd w:id="80"/>
    </w:p>
    <w:p w14:paraId="078C8466" w14:textId="77777777" w:rsidR="00E3425C" w:rsidRPr="00841F54" w:rsidRDefault="00E3425C" w:rsidP="00E22A9D">
      <w:pPr>
        <w:rPr>
          <w:rFonts w:eastAsiaTheme="minorHAnsi" w:cstheme="minorBidi"/>
        </w:rPr>
      </w:pPr>
      <w:r w:rsidRPr="00841F54">
        <w:rPr>
          <w:rFonts w:eastAsiaTheme="minorHAnsi" w:cstheme="minorBidi"/>
        </w:rPr>
        <w:t>This package provides APIs as callable entry points for use by other developers, as well as those of the PCE Device Interface, which are described in Appendix A of this manual. These APIs and entry points are all by subscription only.</w:t>
      </w:r>
    </w:p>
    <w:p w14:paraId="078C8467" w14:textId="77777777" w:rsidR="00E3425C" w:rsidRPr="00841F54" w:rsidRDefault="00E3425C" w:rsidP="00E22A9D">
      <w:pPr>
        <w:rPr>
          <w:rFonts w:eastAsiaTheme="minorHAnsi" w:cstheme="minorBidi"/>
        </w:rPr>
      </w:pPr>
      <w:bookmarkStart w:id="81" w:name="_Toc364403619"/>
      <w:bookmarkStart w:id="82" w:name="_Toc364731335"/>
      <w:r w:rsidRPr="00841F54">
        <w:rPr>
          <w:rFonts w:eastAsiaTheme="minorHAnsi" w:cstheme="minorBidi"/>
        </w:rPr>
        <w:t>$$CLNCK^SDUTL2</w:t>
      </w:r>
    </w:p>
    <w:p w14:paraId="078C8468" w14:textId="77777777" w:rsidR="00E3425C" w:rsidRPr="00841F54" w:rsidRDefault="00E3425C" w:rsidP="00E22A9D">
      <w:pPr>
        <w:rPr>
          <w:rFonts w:eastAsiaTheme="minorHAnsi" w:cstheme="minorBidi"/>
        </w:rPr>
      </w:pPr>
      <w:r w:rsidRPr="00841F54">
        <w:rPr>
          <w:rFonts w:eastAsiaTheme="minorHAnsi" w:cstheme="minorBidi"/>
        </w:rPr>
        <w:t>Patient Care Encounter application was modified to check the clinic associated with an encounter to ensure that its corresponding stop pairs conform to the stop code restriction. The following components were affected:</w:t>
      </w:r>
    </w:p>
    <w:p w14:paraId="078C846A" w14:textId="201985D8" w:rsidR="00E3425C" w:rsidRPr="00841F54" w:rsidRDefault="00E3425C" w:rsidP="00E22A9D">
      <w:pPr>
        <w:rPr>
          <w:rFonts w:eastAsiaTheme="minorHAnsi" w:cstheme="minorBidi"/>
        </w:rPr>
      </w:pPr>
      <w:r w:rsidRPr="00841F54">
        <w:rPr>
          <w:rFonts w:eastAsiaTheme="minorHAnsi" w:cstheme="minorBidi"/>
        </w:rPr>
        <w:t>Routines PXBAPI1, PXCEVSIT and PXCE were modified to call API,</w:t>
      </w:r>
      <w:r w:rsidR="00451A47" w:rsidRPr="00841F54">
        <w:rPr>
          <w:rFonts w:eastAsiaTheme="minorHAnsi" w:cstheme="minorBidi"/>
        </w:rPr>
        <w:t xml:space="preserve"> </w:t>
      </w:r>
      <w:r w:rsidRPr="00841F54">
        <w:rPr>
          <w:rFonts w:eastAsiaTheme="minorHAnsi" w:cstheme="minorBidi"/>
        </w:rPr>
        <w:t>$$CLNCK^SDUTL2</w:t>
      </w:r>
      <w:r w:rsidR="00451A47" w:rsidRPr="00841F54">
        <w:rPr>
          <w:rFonts w:eastAsiaTheme="minorHAnsi" w:cstheme="minorBidi"/>
        </w:rPr>
        <w:t>,</w:t>
      </w:r>
      <w:r w:rsidRPr="00841F54">
        <w:rPr>
          <w:rFonts w:eastAsiaTheme="minorHAnsi" w:cstheme="minorBidi"/>
        </w:rPr>
        <w:t xml:space="preserve"> which checks to ensure a clinic has valid stop code pairs in accordance with restriction type.</w:t>
      </w:r>
    </w:p>
    <w:p w14:paraId="078C846B" w14:textId="77777777" w:rsidR="00E3425C" w:rsidRPr="00841F54" w:rsidRDefault="00E3425C" w:rsidP="00E22A9D">
      <w:pPr>
        <w:rPr>
          <w:rFonts w:eastAsiaTheme="minorHAnsi" w:cstheme="minorBidi"/>
        </w:rPr>
      </w:pPr>
      <w:r w:rsidRPr="00841F54">
        <w:rPr>
          <w:rFonts w:eastAsiaTheme="minorHAnsi" w:cstheme="minorBidi"/>
        </w:rPr>
        <w:t>PCE APIs</w:t>
      </w:r>
      <w:bookmarkEnd w:id="81"/>
      <w:bookmarkEnd w:id="82"/>
    </w:p>
    <w:p w14:paraId="078C846C" w14:textId="77777777" w:rsidR="00E3425C" w:rsidRPr="00841F54" w:rsidRDefault="00E3425C" w:rsidP="00E22A9D">
      <w:pPr>
        <w:rPr>
          <w:rFonts w:eastAsiaTheme="minorHAnsi" w:cstheme="minorBidi"/>
        </w:rPr>
      </w:pPr>
      <w:r w:rsidRPr="00841F54">
        <w:rPr>
          <w:rFonts w:eastAsiaTheme="minorHAnsi" w:cstheme="minorBidi"/>
        </w:rPr>
        <w:t>$$INTV^</w:t>
      </w:r>
      <w:proofErr w:type="gramStart"/>
      <w:r w:rsidRPr="00841F54">
        <w:rPr>
          <w:rFonts w:eastAsiaTheme="minorHAnsi" w:cstheme="minorBidi"/>
        </w:rPr>
        <w:t>PXAPI(</w:t>
      </w:r>
      <w:proofErr w:type="gramEnd"/>
      <w:r w:rsidRPr="00841F54">
        <w:rPr>
          <w:rFonts w:eastAsiaTheme="minorHAnsi" w:cstheme="minorBidi"/>
        </w:rPr>
        <w:t>WHAT,PKG,SOURCE,.VISIT,.HL,.DFN,APPT, LIMITDT,ALLHLOC)</w:t>
      </w:r>
    </w:p>
    <w:p w14:paraId="078C846D" w14:textId="77777777" w:rsidR="00E3425C" w:rsidRPr="00841F54" w:rsidRDefault="00E3425C" w:rsidP="00E22A9D">
      <w:pPr>
        <w:rPr>
          <w:rFonts w:eastAsiaTheme="minorHAnsi" w:cstheme="minorBidi"/>
        </w:rPr>
      </w:pPr>
      <w:r w:rsidRPr="00841F54">
        <w:rPr>
          <w:rFonts w:eastAsiaTheme="minorHAnsi" w:cstheme="minorBidi"/>
        </w:rPr>
        <w:t>This API should be used by subscribing packages to prompt for Visit and related V-file data. The parameters passed by the subscribing packages determine which prompts will be displayed. If VISIT, HL or DFN are passed by reference (.), a value will be returned for those variables.</w:t>
      </w:r>
    </w:p>
    <w:p w14:paraId="078C846E" w14:textId="77777777" w:rsidR="00E3425C" w:rsidRPr="00841F54" w:rsidRDefault="00E3425C" w:rsidP="00FC780F">
      <w:pPr>
        <w:pStyle w:val="Heading2"/>
        <w:rPr>
          <w:rFonts w:eastAsiaTheme="minorHAnsi"/>
        </w:rPr>
      </w:pPr>
      <w:bookmarkStart w:id="83" w:name="_Toc498005957"/>
      <w:r w:rsidRPr="00841F54">
        <w:rPr>
          <w:rFonts w:eastAsiaTheme="minorHAnsi"/>
        </w:rPr>
        <w:t>Parameter Description:</w:t>
      </w:r>
      <w:bookmarkEnd w:id="83"/>
    </w:p>
    <w:p w14:paraId="078C846F" w14:textId="77777777" w:rsidR="00E3425C" w:rsidRPr="00841F54" w:rsidRDefault="00E3425C" w:rsidP="00E22A9D">
      <w:pPr>
        <w:rPr>
          <w:rFonts w:eastAsiaTheme="minorHAnsi" w:cstheme="minorBidi"/>
        </w:rPr>
      </w:pPr>
      <w:r w:rsidRPr="00841F54">
        <w:rPr>
          <w:rFonts w:eastAsiaTheme="minorHAnsi" w:cstheme="minorBidi"/>
        </w:rPr>
        <w:t>WHAT</w:t>
      </w:r>
    </w:p>
    <w:p w14:paraId="078C8470" w14:textId="77777777" w:rsidR="00E3425C" w:rsidRPr="00841F54" w:rsidRDefault="00E3425C" w:rsidP="00E22A9D">
      <w:pPr>
        <w:rPr>
          <w:rFonts w:eastAsiaTheme="minorHAnsi" w:cstheme="minorBidi"/>
        </w:rPr>
      </w:pPr>
      <w:proofErr w:type="gramStart"/>
      <w:r w:rsidRPr="00841F54">
        <w:rPr>
          <w:rFonts w:eastAsiaTheme="minorHAnsi" w:cstheme="minorBidi"/>
        </w:rPr>
        <w:t>Required parameter that defines the series of prompts that will be displayed.</w:t>
      </w:r>
      <w:proofErr w:type="gramEnd"/>
    </w:p>
    <w:p w14:paraId="078C8471" w14:textId="77777777" w:rsidR="00E3425C" w:rsidRPr="00841F54" w:rsidRDefault="00E3425C" w:rsidP="00E22A9D">
      <w:pPr>
        <w:rPr>
          <w:rFonts w:eastAsiaTheme="minorHAnsi" w:cstheme="minorBidi"/>
        </w:rPr>
      </w:pPr>
      <w:r w:rsidRPr="00841F54">
        <w:rPr>
          <w:rFonts w:eastAsiaTheme="minorHAnsi" w:cstheme="minorBidi"/>
        </w:rPr>
        <w:t>INTV - Includes all prompts for the checkout interview:</w:t>
      </w:r>
    </w:p>
    <w:p w14:paraId="078C8472"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Patient (if not defined)</w:t>
      </w:r>
    </w:p>
    <w:p w14:paraId="078C8473"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Hospital Location (if not defined)</w:t>
      </w:r>
    </w:p>
    <w:p w14:paraId="078C8474"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Appointment/Eligibility (Call to Scheduling API if the encounter is not associated with an appointment and is a new encounter.)</w:t>
      </w:r>
    </w:p>
    <w:p w14:paraId="078C8475"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Check Out Date/Time</w:t>
      </w:r>
    </w:p>
    <w:p w14:paraId="078C8476"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Service Connected/Classification Questions</w:t>
      </w:r>
    </w:p>
    <w:p w14:paraId="078C8477"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Service Connected</w:t>
      </w:r>
    </w:p>
    <w:p w14:paraId="078C8478"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Agent Orange Exposure</w:t>
      </w:r>
    </w:p>
    <w:p w14:paraId="078C8479"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Ionizing Radiation Exposure</w:t>
      </w:r>
    </w:p>
    <w:p w14:paraId="078C847A"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SW Asia Conditions</w:t>
      </w:r>
    </w:p>
    <w:p w14:paraId="078C847B"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lastRenderedPageBreak/>
        <w:t>Military Sexual Trauma</w:t>
      </w:r>
    </w:p>
    <w:p w14:paraId="078C847C"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Head and/or Neck Cancer</w:t>
      </w:r>
    </w:p>
    <w:p w14:paraId="078C847D"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Combat Veteran</w:t>
      </w:r>
    </w:p>
    <w:p w14:paraId="078C847E"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Project 112/SHAD</w:t>
      </w:r>
    </w:p>
    <w:p w14:paraId="078C847F"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Provider (multiple)</w:t>
      </w:r>
    </w:p>
    <w:p w14:paraId="078C8480"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Provider</w:t>
      </w:r>
    </w:p>
    <w:p w14:paraId="078C8481"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Primary/Secondary Designation</w:t>
      </w:r>
    </w:p>
    <w:p w14:paraId="078C8482"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Procedures (multiple)</w:t>
      </w:r>
    </w:p>
    <w:p w14:paraId="078C8483"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CPT code</w:t>
      </w:r>
    </w:p>
    <w:p w14:paraId="078C8484"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Quantity</w:t>
      </w:r>
    </w:p>
    <w:p w14:paraId="078C8485" w14:textId="77777777" w:rsidR="00E3425C" w:rsidRPr="00841F54" w:rsidRDefault="00E3425C" w:rsidP="00E22A9D">
      <w:pPr>
        <w:numPr>
          <w:ilvl w:val="0"/>
          <w:numId w:val="15"/>
        </w:numPr>
        <w:rPr>
          <w:rFonts w:eastAsiaTheme="minorHAnsi" w:cstheme="minorBidi"/>
        </w:rPr>
      </w:pPr>
      <w:r w:rsidRPr="00841F54">
        <w:rPr>
          <w:rFonts w:eastAsiaTheme="minorHAnsi" w:cstheme="minorBidi"/>
        </w:rPr>
        <w:t>Diagnosis (multiple)</w:t>
      </w:r>
    </w:p>
    <w:p w14:paraId="078C8486" w14:textId="77777777" w:rsidR="00E3425C" w:rsidRPr="00841F54" w:rsidRDefault="00E3425C" w:rsidP="00E22A9D">
      <w:pPr>
        <w:numPr>
          <w:ilvl w:val="1"/>
          <w:numId w:val="16"/>
        </w:numPr>
        <w:rPr>
          <w:rFonts w:eastAsiaTheme="minorHAnsi" w:cstheme="minorBidi"/>
        </w:rPr>
      </w:pPr>
      <w:bookmarkStart w:id="84" w:name="icdp38"/>
      <w:bookmarkEnd w:id="84"/>
      <w:r w:rsidRPr="00841F54">
        <w:rPr>
          <w:rFonts w:eastAsiaTheme="minorHAnsi" w:cstheme="minorBidi"/>
        </w:rPr>
        <w:t>ICD code</w:t>
      </w:r>
    </w:p>
    <w:p w14:paraId="078C8487" w14:textId="77777777" w:rsidR="00E3425C" w:rsidRPr="00841F54" w:rsidRDefault="00E3425C" w:rsidP="00E22A9D">
      <w:pPr>
        <w:numPr>
          <w:ilvl w:val="1"/>
          <w:numId w:val="16"/>
        </w:numPr>
        <w:rPr>
          <w:rFonts w:eastAsiaTheme="minorHAnsi" w:cstheme="minorBidi"/>
        </w:rPr>
      </w:pPr>
      <w:r w:rsidRPr="00841F54">
        <w:rPr>
          <w:rFonts w:eastAsiaTheme="minorHAnsi" w:cstheme="minorBidi"/>
        </w:rPr>
        <w:t>Primary/Secondary Designation</w:t>
      </w:r>
    </w:p>
    <w:p w14:paraId="078C8488" w14:textId="26687BEA" w:rsidR="00713A71" w:rsidRDefault="00E3425C" w:rsidP="0090069A">
      <w:pPr>
        <w:pStyle w:val="Heading1"/>
      </w:pPr>
      <w:bookmarkStart w:id="85" w:name="_Toc414852644"/>
      <w:bookmarkStart w:id="86" w:name="_Toc498005958"/>
      <w:r>
        <w:t>Enhanced API</w:t>
      </w:r>
      <w:bookmarkEnd w:id="85"/>
      <w:bookmarkEnd w:id="86"/>
    </w:p>
    <w:p w14:paraId="078C8489" w14:textId="77777777" w:rsidR="00E3425C" w:rsidRPr="00841F54" w:rsidRDefault="00E3425C" w:rsidP="00E22A9D">
      <w:pPr>
        <w:rPr>
          <w:rFonts w:eastAsiaTheme="minorHAnsi" w:cstheme="minorBidi"/>
        </w:rPr>
      </w:pPr>
      <w:r w:rsidRPr="00841F54">
        <w:rPr>
          <w:rFonts w:eastAsiaTheme="minorHAnsi" w:cstheme="minorBidi"/>
        </w:rPr>
        <w:t>The DATA2PCE and PXCA Application Program Interface (API) Files, which are used by other packages to exchange data with the PCE files, were updated to include the CPT associated diagnoses and the diagnosis classifications of  SC, CV, AO, IR, EC, MST, HNC, and Project 12/SHAD.</w:t>
      </w:r>
    </w:p>
    <w:p w14:paraId="078C848A" w14:textId="77777777" w:rsidR="00E3425C" w:rsidRPr="00841F54" w:rsidRDefault="00E3425C" w:rsidP="00E22A9D">
      <w:pPr>
        <w:rPr>
          <w:rFonts w:eastAsiaTheme="minorHAnsi" w:cstheme="minorBidi"/>
        </w:rPr>
      </w:pPr>
      <w:r w:rsidRPr="00841F54">
        <w:rPr>
          <w:rFonts w:eastAsiaTheme="minorHAnsi" w:cstheme="minorBidi"/>
        </w:rPr>
        <w:t>$$DATA2PCE^</w:t>
      </w:r>
      <w:proofErr w:type="gramStart"/>
      <w:r w:rsidRPr="00841F54">
        <w:rPr>
          <w:rFonts w:eastAsiaTheme="minorHAnsi" w:cstheme="minorBidi"/>
        </w:rPr>
        <w:t>PXAPI(</w:t>
      </w:r>
      <w:proofErr w:type="gramEnd"/>
      <w:r w:rsidRPr="00841F54">
        <w:rPr>
          <w:rFonts w:eastAsiaTheme="minorHAnsi" w:cstheme="minorBidi"/>
        </w:rPr>
        <w:t>INPUTROOT,PKG,SOURCE,.VISIT,USER,ERRDISP,.ERRARRAY,PPEDIT,.ERRPROB, .ACCOUNT)</w:t>
      </w:r>
    </w:p>
    <w:p w14:paraId="078C848B" w14:textId="1F8085AF" w:rsidR="00E3425C" w:rsidRPr="00841F54" w:rsidRDefault="00E3425C" w:rsidP="00E22A9D">
      <w:pPr>
        <w:rPr>
          <w:rFonts w:eastAsiaTheme="minorHAnsi" w:cstheme="minorBidi"/>
        </w:rPr>
      </w:pPr>
      <w:r w:rsidRPr="00841F54">
        <w:rPr>
          <w:rFonts w:eastAsiaTheme="minorHAnsi" w:cstheme="minorBidi"/>
          <w:bCs/>
        </w:rPr>
        <w:t xml:space="preserve">This </w:t>
      </w:r>
      <w:r w:rsidRPr="00841F54">
        <w:rPr>
          <w:rFonts w:eastAsiaTheme="minorHAnsi" w:cstheme="minorBidi"/>
        </w:rPr>
        <w:t xml:space="preserve">is a function </w:t>
      </w:r>
      <w:r w:rsidR="00451A47" w:rsidRPr="00841F54">
        <w:rPr>
          <w:rFonts w:eastAsiaTheme="minorHAnsi" w:cstheme="minorBidi"/>
        </w:rPr>
        <w:t>that</w:t>
      </w:r>
      <w:r w:rsidRPr="00841F54">
        <w:rPr>
          <w:rFonts w:eastAsiaTheme="minorHAnsi" w:cstheme="minorBidi"/>
        </w:rPr>
        <w:t xml:space="preserve"> will return a value identifying the status of the call. Data that is processed by PCE will be posted on the PXK VISIT DATA EVENT protocol.</w:t>
      </w:r>
    </w:p>
    <w:p w14:paraId="5FBC6934" w14:textId="77777777" w:rsidR="006D29D4" w:rsidRPr="00841F54" w:rsidRDefault="006D29D4" w:rsidP="00E22A9D">
      <w:pPr>
        <w:rPr>
          <w:rFonts w:eastAsiaTheme="minorHAnsi" w:cs="Arial"/>
          <w:color w:val="auto"/>
          <w:kern w:val="32"/>
          <w:sz w:val="32"/>
          <w:szCs w:val="28"/>
        </w:rPr>
      </w:pPr>
      <w:r w:rsidRPr="00841F54">
        <w:rPr>
          <w:rFonts w:eastAsiaTheme="minorHAnsi" w:cstheme="minorBidi"/>
        </w:rPr>
        <w:br w:type="page"/>
      </w:r>
    </w:p>
    <w:p w14:paraId="078C848C" w14:textId="791CC4F2" w:rsidR="00E3425C" w:rsidRPr="00841F54" w:rsidRDefault="00E3425C" w:rsidP="00FC780F">
      <w:pPr>
        <w:pStyle w:val="Heading2"/>
        <w:rPr>
          <w:rFonts w:eastAsiaTheme="minorHAnsi"/>
        </w:rPr>
      </w:pPr>
      <w:bookmarkStart w:id="87" w:name="_Toc498005959"/>
      <w:r w:rsidRPr="00841F54">
        <w:rPr>
          <w:rFonts w:eastAsiaTheme="minorHAnsi"/>
        </w:rPr>
        <w:lastRenderedPageBreak/>
        <w:t>Parameter Description:</w:t>
      </w:r>
      <w:bookmarkEnd w:id="87"/>
    </w:p>
    <w:p w14:paraId="078C848D" w14:textId="77777777" w:rsidR="00E3425C" w:rsidRPr="00841F54" w:rsidRDefault="00E3425C" w:rsidP="00E22A9D">
      <w:pPr>
        <w:rPr>
          <w:rFonts w:eastAsiaTheme="minorHAnsi" w:cstheme="minorBidi"/>
        </w:rPr>
      </w:pPr>
      <w:r w:rsidRPr="00841F54">
        <w:rPr>
          <w:rFonts w:eastAsiaTheme="minorHAnsi" w:cstheme="minorBidi"/>
        </w:rPr>
        <w:t>1.  INPUTROOT</w:t>
      </w:r>
    </w:p>
    <w:p w14:paraId="078C848E" w14:textId="77777777" w:rsidR="00E3425C" w:rsidRPr="00841F54" w:rsidRDefault="00E3425C" w:rsidP="00E22A9D">
      <w:pPr>
        <w:rPr>
          <w:rFonts w:eastAsiaTheme="minorHAnsi" w:cstheme="minorBidi"/>
        </w:rPr>
      </w:pPr>
      <w:r w:rsidRPr="00841F54">
        <w:rPr>
          <w:rFonts w:eastAsiaTheme="minorHAnsi" w:cstheme="minorBidi"/>
        </w:rPr>
        <w:t xml:space="preserve">(Required) </w:t>
      </w:r>
      <w:proofErr w:type="gramStart"/>
      <w:r w:rsidRPr="00841F54">
        <w:rPr>
          <w:rFonts w:eastAsiaTheme="minorHAnsi" w:cstheme="minorBidi"/>
        </w:rPr>
        <w:t>Where INPUTROOT is a unique variable name, either local array or global array, which identifies the defined data elements for the encounter.</w:t>
      </w:r>
      <w:proofErr w:type="gramEnd"/>
      <w:r w:rsidRPr="00841F54">
        <w:rPr>
          <w:rFonts w:eastAsiaTheme="minorHAnsi" w:cstheme="minorBidi"/>
        </w:rPr>
        <w:t xml:space="preserve"> An example of an INPUTROOT is ^</w:t>
      </w:r>
      <w:proofErr w:type="gramStart"/>
      <w:r w:rsidRPr="00841F54">
        <w:rPr>
          <w:rFonts w:eastAsiaTheme="minorHAnsi" w:cstheme="minorBidi"/>
        </w:rPr>
        <w:t>TMP(</w:t>
      </w:r>
      <w:proofErr w:type="gramEnd"/>
      <w:r w:rsidRPr="00841F54">
        <w:rPr>
          <w:rFonts w:eastAsiaTheme="minorHAnsi" w:cstheme="minorBidi"/>
        </w:rPr>
        <w:t>”LRPXAPI”,$J) or ^TMP(”RAPXAPI”,$J). The gross structure of the array includes four additional subscripts (ENCOUNTER, PROVIDER, DX/PL, PROCEDURE and STOP) for defining the data passed. A detailed description of this array and its structure are included below in a table format.</w:t>
      </w:r>
    </w:p>
    <w:p w14:paraId="078C848F" w14:textId="77777777" w:rsidR="00E3425C" w:rsidRPr="00841F54" w:rsidRDefault="00E3425C" w:rsidP="00E22A9D">
      <w:pPr>
        <w:rPr>
          <w:rFonts w:eastAsiaTheme="minorHAnsi" w:cstheme="minorBidi"/>
        </w:rPr>
      </w:pPr>
      <w:r w:rsidRPr="00841F54">
        <w:rPr>
          <w:rFonts w:eastAsiaTheme="minorHAnsi" w:cstheme="minorBidi"/>
        </w:rPr>
        <w:t>2.  PKG</w:t>
      </w:r>
    </w:p>
    <w:p w14:paraId="078C8490" w14:textId="77777777" w:rsidR="00E3425C" w:rsidRPr="00841F54" w:rsidRDefault="00E3425C" w:rsidP="00E22A9D">
      <w:pPr>
        <w:rPr>
          <w:rFonts w:eastAsiaTheme="minorHAnsi" w:cstheme="minorBidi"/>
        </w:rPr>
      </w:pPr>
      <w:r w:rsidRPr="00841F54">
        <w:rPr>
          <w:rFonts w:eastAsiaTheme="minorHAnsi" w:cstheme="minorBidi"/>
        </w:rPr>
        <w:t xml:space="preserve">(Required) </w:t>
      </w:r>
      <w:proofErr w:type="gramStart"/>
      <w:r w:rsidRPr="00841F54">
        <w:rPr>
          <w:rFonts w:eastAsiaTheme="minorHAnsi" w:cstheme="minorBidi"/>
        </w:rPr>
        <w:t>Where PKG is a pointer to the Package File (9.4).</w:t>
      </w:r>
      <w:proofErr w:type="gramEnd"/>
    </w:p>
    <w:p w14:paraId="078C8491" w14:textId="77777777" w:rsidR="00E3425C" w:rsidRPr="00841F54" w:rsidRDefault="00E3425C" w:rsidP="00E22A9D">
      <w:pPr>
        <w:rPr>
          <w:rFonts w:eastAsiaTheme="minorHAnsi" w:cstheme="minorBidi"/>
        </w:rPr>
      </w:pPr>
      <w:r w:rsidRPr="00841F54">
        <w:rPr>
          <w:rFonts w:eastAsiaTheme="minorHAnsi" w:cstheme="minorBidi"/>
        </w:rPr>
        <w:t>3.  SOURCE</w:t>
      </w:r>
    </w:p>
    <w:p w14:paraId="078C8492" w14:textId="77777777" w:rsidR="00E3425C" w:rsidRPr="00841F54" w:rsidRDefault="00E3425C" w:rsidP="00E22A9D">
      <w:pPr>
        <w:rPr>
          <w:rFonts w:eastAsiaTheme="minorHAnsi" w:cstheme="minorBidi"/>
        </w:rPr>
      </w:pPr>
      <w:r w:rsidRPr="00841F54">
        <w:rPr>
          <w:rFonts w:eastAsiaTheme="minorHAnsi" w:cstheme="minorBidi"/>
        </w:rPr>
        <w:t>(Required) Where SOURCE is a string of text (3-30 character) identifying the source of the data. The text is the SOURCE NAME field (.01) of the PCE Data Source file (#839.7). If the SOURCE currently does not exist in the file, it will be added. Examples of SOURCE are: “LAB DATA” or “RADIOLOGY DATA” or “PXCE DATA ENTRY” or “AICS ENCOUNTER FORM.”</w:t>
      </w:r>
    </w:p>
    <w:p w14:paraId="078C8493" w14:textId="77777777" w:rsidR="00E3425C" w:rsidRPr="00841F54" w:rsidRDefault="00E3425C" w:rsidP="00E22A9D">
      <w:pPr>
        <w:rPr>
          <w:rFonts w:eastAsiaTheme="minorHAnsi" w:cstheme="minorBidi"/>
        </w:rPr>
      </w:pPr>
      <w:r w:rsidRPr="00841F54">
        <w:rPr>
          <w:rFonts w:eastAsiaTheme="minorHAnsi" w:cstheme="minorBidi"/>
        </w:rPr>
        <w:t>4.  VISIT</w:t>
      </w:r>
    </w:p>
    <w:p w14:paraId="078C8494" w14:textId="2CEA14F6" w:rsidR="00E3425C" w:rsidRPr="00841F54" w:rsidRDefault="00E3425C" w:rsidP="00E22A9D">
      <w:pPr>
        <w:rPr>
          <w:rFonts w:eastAsiaTheme="minorHAnsi" w:cstheme="minorBidi"/>
        </w:rPr>
      </w:pPr>
      <w:r w:rsidRPr="00841F54">
        <w:rPr>
          <w:rFonts w:eastAsiaTheme="minorHAnsi" w:cstheme="minorBidi"/>
        </w:rPr>
        <w:t xml:space="preserve">(Optional) </w:t>
      </w:r>
      <w:proofErr w:type="gramStart"/>
      <w:r w:rsidRPr="00841F54">
        <w:rPr>
          <w:rFonts w:eastAsiaTheme="minorHAnsi" w:cstheme="minorBidi"/>
        </w:rPr>
        <w:t>A dotted variable name.</w:t>
      </w:r>
      <w:proofErr w:type="gramEnd"/>
      <w:r w:rsidRPr="00841F54">
        <w:rPr>
          <w:rFonts w:eastAsiaTheme="minorHAnsi" w:cstheme="minorBidi"/>
        </w:rPr>
        <w:t xml:space="preserve"> </w:t>
      </w:r>
      <w:proofErr w:type="gramStart"/>
      <w:r w:rsidRPr="00841F54">
        <w:rPr>
          <w:rFonts w:eastAsiaTheme="minorHAnsi" w:cstheme="minorBidi"/>
        </w:rPr>
        <w:t>Where VISIT is a pointer to the Visit file (9000010)</w:t>
      </w:r>
      <w:r w:rsidR="00451A47" w:rsidRPr="00841F54">
        <w:rPr>
          <w:rFonts w:eastAsiaTheme="minorHAnsi" w:cstheme="minorBidi"/>
        </w:rPr>
        <w:t>,</w:t>
      </w:r>
      <w:r w:rsidRPr="00841F54">
        <w:rPr>
          <w:rFonts w:eastAsiaTheme="minorHAnsi" w:cstheme="minorBidi"/>
        </w:rPr>
        <w:t xml:space="preserve"> which identifies the encounter </w:t>
      </w:r>
      <w:r w:rsidR="00451A47" w:rsidRPr="00841F54">
        <w:rPr>
          <w:rFonts w:eastAsiaTheme="minorHAnsi" w:cstheme="minorBidi"/>
        </w:rPr>
        <w:t>that</w:t>
      </w:r>
      <w:r w:rsidRPr="00841F54">
        <w:rPr>
          <w:rFonts w:eastAsiaTheme="minorHAnsi" w:cstheme="minorBidi"/>
        </w:rPr>
        <w:t xml:space="preserve"> this data should be associated with.</w:t>
      </w:r>
      <w:proofErr w:type="gramEnd"/>
    </w:p>
    <w:p w14:paraId="078C8495" w14:textId="77777777" w:rsidR="00E3425C" w:rsidRPr="00841F54" w:rsidRDefault="00E3425C" w:rsidP="00E22A9D">
      <w:pPr>
        <w:rPr>
          <w:rFonts w:eastAsiaTheme="minorHAnsi" w:cstheme="minorBidi"/>
        </w:rPr>
      </w:pPr>
      <w:r w:rsidRPr="00841F54">
        <w:rPr>
          <w:rFonts w:eastAsiaTheme="minorHAnsi" w:cstheme="minorBidi"/>
        </w:rPr>
        <w:t>5.  USER</w:t>
      </w:r>
    </w:p>
    <w:p w14:paraId="078C8496" w14:textId="77777777" w:rsidR="00E3425C" w:rsidRPr="00841F54" w:rsidRDefault="00E3425C" w:rsidP="00E22A9D">
      <w:pPr>
        <w:rPr>
          <w:rFonts w:eastAsiaTheme="minorHAnsi" w:cstheme="minorBidi"/>
        </w:rPr>
      </w:pPr>
      <w:r w:rsidRPr="00841F54">
        <w:rPr>
          <w:rFonts w:eastAsiaTheme="minorHAnsi" w:cstheme="minorBidi"/>
        </w:rPr>
        <w:t xml:space="preserve">(Optional) </w:t>
      </w:r>
      <w:proofErr w:type="gramStart"/>
      <w:r w:rsidRPr="00841F54">
        <w:rPr>
          <w:rFonts w:eastAsiaTheme="minorHAnsi" w:cstheme="minorBidi"/>
        </w:rPr>
        <w:t>User who is responsible for add/edit/delete action on the encounter.</w:t>
      </w:r>
      <w:proofErr w:type="gramEnd"/>
      <w:r w:rsidRPr="00841F54">
        <w:rPr>
          <w:rFonts w:eastAsiaTheme="minorHAnsi" w:cstheme="minorBidi"/>
        </w:rPr>
        <w:t xml:space="preserve"> </w:t>
      </w:r>
      <w:proofErr w:type="gramStart"/>
      <w:r w:rsidRPr="00841F54">
        <w:rPr>
          <w:rFonts w:eastAsiaTheme="minorHAnsi" w:cstheme="minorBidi"/>
        </w:rPr>
        <w:t>Pointer to the New Person file</w:t>
      </w:r>
      <w:proofErr w:type="gramEnd"/>
      <w:r w:rsidRPr="00841F54">
        <w:rPr>
          <w:rFonts w:eastAsiaTheme="minorHAnsi" w:cstheme="minorBidi"/>
        </w:rPr>
        <w:t xml:space="preserve"> (200). If USER is not defined, DUZ will be used.</w:t>
      </w:r>
    </w:p>
    <w:p w14:paraId="078C8497" w14:textId="77777777" w:rsidR="00E3425C" w:rsidRPr="00841F54" w:rsidRDefault="00E3425C" w:rsidP="00E22A9D">
      <w:pPr>
        <w:rPr>
          <w:rFonts w:eastAsiaTheme="minorHAnsi" w:cstheme="minorBidi"/>
        </w:rPr>
      </w:pPr>
      <w:r w:rsidRPr="00841F54">
        <w:rPr>
          <w:rFonts w:eastAsiaTheme="minorHAnsi" w:cstheme="minorBidi"/>
        </w:rPr>
        <w:t>6.  ERRDISP</w:t>
      </w:r>
    </w:p>
    <w:p w14:paraId="078C8498" w14:textId="77777777" w:rsidR="00E3425C" w:rsidRPr="00841F54" w:rsidRDefault="00E3425C" w:rsidP="00E22A9D">
      <w:pPr>
        <w:rPr>
          <w:rFonts w:eastAsiaTheme="minorHAnsi" w:cstheme="minorBidi"/>
        </w:rPr>
      </w:pPr>
      <w:r w:rsidRPr="00841F54">
        <w:rPr>
          <w:rFonts w:eastAsiaTheme="minorHAnsi" w:cstheme="minorBidi"/>
        </w:rPr>
        <w:t xml:space="preserve">(Optional) To display errors during development, this variable may be set to “1”. If it is defined the errors will be displayed on screen when the error occurs. If ERRDISP is not defined, errors will be posted on the defined INPUTROOT subscripted by “DIERR”. BLD^DIALOG is used to manage errors.  </w:t>
      </w:r>
      <w:proofErr w:type="gramStart"/>
      <w:r w:rsidRPr="00841F54">
        <w:rPr>
          <w:rFonts w:eastAsiaTheme="minorHAnsi" w:cstheme="minorBidi"/>
        </w:rPr>
        <w:t xml:space="preserve">Review BLD^DIALOG and MSG^DIALOG descriptions included in the </w:t>
      </w:r>
      <w:proofErr w:type="spellStart"/>
      <w:r w:rsidRPr="00841F54">
        <w:rPr>
          <w:rFonts w:eastAsiaTheme="minorHAnsi" w:cstheme="minorBidi"/>
        </w:rPr>
        <w:t>FileManager</w:t>
      </w:r>
      <w:proofErr w:type="spellEnd"/>
      <w:r w:rsidRPr="00841F54">
        <w:rPr>
          <w:rFonts w:eastAsiaTheme="minorHAnsi" w:cstheme="minorBidi"/>
        </w:rPr>
        <w:t xml:space="preserve"> v. 21.0 Programmer Manual on pages 189 - 200.</w:t>
      </w:r>
      <w:proofErr w:type="gramEnd"/>
    </w:p>
    <w:p w14:paraId="078C8499" w14:textId="77777777" w:rsidR="00E3425C" w:rsidRPr="00841F54" w:rsidRDefault="00E3425C" w:rsidP="00E22A9D">
      <w:pPr>
        <w:rPr>
          <w:rFonts w:eastAsiaTheme="minorHAnsi" w:cstheme="minorBidi"/>
        </w:rPr>
      </w:pPr>
      <w:r w:rsidRPr="00841F54">
        <w:rPr>
          <w:rFonts w:eastAsiaTheme="minorHAnsi" w:cstheme="minorBidi"/>
        </w:rPr>
        <w:t>7.  ERRARRAY</w:t>
      </w:r>
    </w:p>
    <w:p w14:paraId="078C849A" w14:textId="77777777" w:rsidR="00E3425C" w:rsidRPr="00841F54" w:rsidRDefault="00E3425C" w:rsidP="00E22A9D">
      <w:pPr>
        <w:rPr>
          <w:rFonts w:eastAsiaTheme="minorHAnsi" w:cstheme="minorBidi"/>
        </w:rPr>
      </w:pPr>
      <w:r w:rsidRPr="00841F54">
        <w:rPr>
          <w:rFonts w:eastAsiaTheme="minorHAnsi" w:cstheme="minorBidi"/>
        </w:rPr>
        <w:t xml:space="preserve">(Optional) </w:t>
      </w:r>
      <w:proofErr w:type="gramStart"/>
      <w:r w:rsidRPr="00841F54">
        <w:rPr>
          <w:rFonts w:eastAsiaTheme="minorHAnsi" w:cstheme="minorBidi"/>
        </w:rPr>
        <w:t>A dotted variable name.</w:t>
      </w:r>
      <w:proofErr w:type="gramEnd"/>
      <w:r w:rsidRPr="00841F54">
        <w:rPr>
          <w:rFonts w:eastAsiaTheme="minorHAnsi" w:cstheme="minorBidi"/>
        </w:rPr>
        <w:t xml:space="preserve"> When errors and warning occur, the array will contain the PXKERROR array elements to the caller.</w:t>
      </w:r>
    </w:p>
    <w:p w14:paraId="078C849B" w14:textId="77777777" w:rsidR="00E3425C" w:rsidRPr="00841F54" w:rsidRDefault="00E3425C" w:rsidP="00E22A9D">
      <w:pPr>
        <w:rPr>
          <w:rFonts w:eastAsiaTheme="minorHAnsi" w:cstheme="minorBidi"/>
        </w:rPr>
      </w:pPr>
      <w:r w:rsidRPr="00841F54">
        <w:rPr>
          <w:rFonts w:eastAsiaTheme="minorHAnsi" w:cstheme="minorBidi"/>
        </w:rPr>
        <w:t>8.  PPEDIT</w:t>
      </w:r>
    </w:p>
    <w:p w14:paraId="078C849C" w14:textId="77777777" w:rsidR="00E3425C" w:rsidRPr="00841F54" w:rsidRDefault="00E3425C" w:rsidP="00E22A9D">
      <w:pPr>
        <w:rPr>
          <w:rFonts w:eastAsiaTheme="minorHAnsi" w:cstheme="minorBidi"/>
        </w:rPr>
      </w:pPr>
      <w:r w:rsidRPr="00841F54">
        <w:rPr>
          <w:rFonts w:eastAsiaTheme="minorHAnsi" w:cstheme="minorBidi"/>
        </w:rPr>
        <w:t>(Optional) Set to 1 if you want to edit the Primary Provider. Only use if for the moment that editing is being done.</w:t>
      </w:r>
    </w:p>
    <w:p w14:paraId="078C849D" w14:textId="77777777" w:rsidR="00E3425C" w:rsidRPr="00841F54" w:rsidRDefault="00E3425C" w:rsidP="00E22A9D">
      <w:pPr>
        <w:rPr>
          <w:rFonts w:eastAsiaTheme="minorHAnsi" w:cstheme="minorBidi"/>
        </w:rPr>
      </w:pPr>
      <w:r w:rsidRPr="00841F54">
        <w:rPr>
          <w:rFonts w:eastAsiaTheme="minorHAnsi" w:cstheme="minorBidi"/>
        </w:rPr>
        <w:t>9.  ERRPROB</w:t>
      </w:r>
    </w:p>
    <w:p w14:paraId="078C849E" w14:textId="77777777" w:rsidR="00E3425C" w:rsidRPr="00841F54" w:rsidRDefault="00E3425C" w:rsidP="00E22A9D">
      <w:pPr>
        <w:rPr>
          <w:rFonts w:eastAsiaTheme="minorHAnsi" w:cstheme="minorBidi"/>
        </w:rPr>
      </w:pPr>
      <w:r w:rsidRPr="00841F54">
        <w:rPr>
          <w:rFonts w:eastAsiaTheme="minorHAnsi" w:cstheme="minorBidi"/>
        </w:rPr>
        <w:t xml:space="preserve">(Optional) </w:t>
      </w:r>
      <w:proofErr w:type="gramStart"/>
      <w:r w:rsidRPr="00841F54">
        <w:rPr>
          <w:rFonts w:eastAsiaTheme="minorHAnsi" w:cstheme="minorBidi"/>
        </w:rPr>
        <w:t>A dotted variable name.</w:t>
      </w:r>
      <w:proofErr w:type="gramEnd"/>
      <w:r w:rsidRPr="00841F54">
        <w:rPr>
          <w:rFonts w:eastAsiaTheme="minorHAnsi" w:cstheme="minorBidi"/>
        </w:rPr>
        <w:t xml:space="preserve"> When errors and warnings occur, they will be passed back in the form of an array with the general description of the problem.</w:t>
      </w:r>
    </w:p>
    <w:p w14:paraId="078C849F" w14:textId="77777777" w:rsidR="00E3425C" w:rsidRPr="00841F54" w:rsidRDefault="00E3425C" w:rsidP="00E22A9D">
      <w:pPr>
        <w:rPr>
          <w:rFonts w:eastAsiaTheme="minorHAnsi" w:cstheme="minorBidi"/>
          <w:i/>
        </w:rPr>
      </w:pPr>
      <w:r w:rsidRPr="00841F54">
        <w:rPr>
          <w:rFonts w:eastAsiaTheme="minorHAnsi" w:cstheme="minorBidi"/>
        </w:rPr>
        <w:lastRenderedPageBreak/>
        <w:t>10.  ACCOUNT</w:t>
      </w:r>
    </w:p>
    <w:p w14:paraId="078C84A0" w14:textId="77777777" w:rsidR="00E3425C" w:rsidRPr="00841F54" w:rsidRDefault="00E3425C" w:rsidP="00E22A9D">
      <w:pPr>
        <w:rPr>
          <w:rFonts w:eastAsiaTheme="minorHAnsi" w:cstheme="minorBidi"/>
        </w:rPr>
      </w:pPr>
      <w:r w:rsidRPr="00841F54">
        <w:rPr>
          <w:rFonts w:eastAsiaTheme="minorHAnsi" w:cstheme="minorBidi"/>
        </w:rPr>
        <w:t>(Optional) A dotted variable name, where ACCOUNT is the PFSS Account Reference associated with the data being passed by the calling application. Each PFSS Account Reference represents an internal entry number in the PFSS ACCOUNT file (375).</w:t>
      </w:r>
    </w:p>
    <w:p w14:paraId="078C84A1" w14:textId="77777777" w:rsidR="00E3425C" w:rsidRPr="00841F54" w:rsidRDefault="00E3425C" w:rsidP="00E22A9D">
      <w:pPr>
        <w:rPr>
          <w:rFonts w:eastAsiaTheme="minorHAnsi" w:cstheme="minorBidi"/>
        </w:rPr>
      </w:pPr>
      <w:r w:rsidRPr="00841F54">
        <w:rPr>
          <w:rFonts w:eastAsiaTheme="minorHAnsi" w:cstheme="minorBidi"/>
        </w:rPr>
        <w:t>Returned Value:</w:t>
      </w:r>
    </w:p>
    <w:p w14:paraId="078C84A2" w14:textId="77777777" w:rsidR="00E3425C" w:rsidRPr="00841F54" w:rsidRDefault="00E3425C" w:rsidP="00E22A9D">
      <w:pPr>
        <w:rPr>
          <w:rFonts w:eastAsiaTheme="minorHAnsi" w:cstheme="minorBidi"/>
        </w:rPr>
      </w:pPr>
      <w:r w:rsidRPr="00841F54">
        <w:rPr>
          <w:rFonts w:eastAsiaTheme="minorHAnsi" w:cstheme="minorBidi"/>
        </w:rPr>
        <w:t xml:space="preserve"> 1</w:t>
      </w:r>
      <w:r w:rsidRPr="00841F54">
        <w:rPr>
          <w:rFonts w:eastAsiaTheme="minorHAnsi" w:cstheme="minorBidi"/>
        </w:rPr>
        <w:tab/>
        <w:t>If no errors occurred and data was processed.</w:t>
      </w:r>
    </w:p>
    <w:p w14:paraId="078C84A3" w14:textId="77777777" w:rsidR="00E3425C" w:rsidRPr="00841F54" w:rsidRDefault="00E3425C" w:rsidP="00E22A9D">
      <w:pPr>
        <w:rPr>
          <w:rFonts w:eastAsiaTheme="minorHAnsi" w:cstheme="minorBidi"/>
        </w:rPr>
      </w:pPr>
      <w:r w:rsidRPr="00841F54">
        <w:rPr>
          <w:rFonts w:eastAsiaTheme="minorHAnsi" w:cstheme="minorBidi"/>
        </w:rPr>
        <w:t>-1</w:t>
      </w:r>
      <w:r w:rsidRPr="00841F54">
        <w:rPr>
          <w:rFonts w:eastAsiaTheme="minorHAnsi" w:cstheme="minorBidi"/>
        </w:rPr>
        <w:tab/>
        <w:t xml:space="preserve">An error occurred. Data may or may not have been processed. If </w:t>
      </w:r>
    </w:p>
    <w:p w14:paraId="078C84A4" w14:textId="77777777" w:rsidR="00E3425C" w:rsidRPr="00841F54" w:rsidRDefault="00E3425C" w:rsidP="00E22A9D">
      <w:pPr>
        <w:rPr>
          <w:rFonts w:eastAsiaTheme="minorHAnsi" w:cstheme="minorBidi"/>
        </w:rPr>
      </w:pPr>
      <w:r w:rsidRPr="00841F54">
        <w:rPr>
          <w:rFonts w:eastAsiaTheme="minorHAnsi" w:cstheme="minorBidi"/>
        </w:rPr>
        <w:tab/>
        <w:t xml:space="preserve">ERR_DISPLAY is undefined; errors will be posted on the INPUT_ROOT </w:t>
      </w:r>
    </w:p>
    <w:p w14:paraId="078C84A5" w14:textId="77777777" w:rsidR="00E3425C" w:rsidRPr="00841F54" w:rsidRDefault="00E3425C" w:rsidP="00E22A9D">
      <w:pPr>
        <w:rPr>
          <w:rFonts w:eastAsiaTheme="minorHAnsi" w:cstheme="minorBidi"/>
        </w:rPr>
      </w:pPr>
      <w:r w:rsidRPr="00841F54">
        <w:rPr>
          <w:rFonts w:eastAsiaTheme="minorHAnsi" w:cstheme="minorBidi"/>
        </w:rPr>
        <w:tab/>
      </w:r>
      <w:proofErr w:type="gramStart"/>
      <w:r w:rsidRPr="00841F54">
        <w:rPr>
          <w:rFonts w:eastAsiaTheme="minorHAnsi" w:cstheme="minorBidi"/>
        </w:rPr>
        <w:t>subscripted</w:t>
      </w:r>
      <w:proofErr w:type="gramEnd"/>
      <w:r w:rsidRPr="00841F54">
        <w:rPr>
          <w:rFonts w:eastAsiaTheme="minorHAnsi" w:cstheme="minorBidi"/>
        </w:rPr>
        <w:t xml:space="preserve"> by “DIERR”.  </w:t>
      </w:r>
    </w:p>
    <w:p w14:paraId="078C84A6" w14:textId="77777777" w:rsidR="00E3425C" w:rsidRPr="00841F54" w:rsidRDefault="00E3425C" w:rsidP="00E22A9D">
      <w:pPr>
        <w:rPr>
          <w:rFonts w:eastAsiaTheme="minorHAnsi" w:cstheme="minorBidi"/>
        </w:rPr>
      </w:pPr>
      <w:r w:rsidRPr="00841F54">
        <w:rPr>
          <w:rFonts w:eastAsiaTheme="minorHAnsi" w:cstheme="minorBidi"/>
        </w:rPr>
        <w:t>-2</w:t>
      </w:r>
      <w:r w:rsidRPr="00841F54">
        <w:rPr>
          <w:rFonts w:eastAsiaTheme="minorHAnsi" w:cstheme="minorBidi"/>
        </w:rPr>
        <w:tab/>
        <w:t>Unable to identify a valid VISIT. No data was processed.</w:t>
      </w:r>
    </w:p>
    <w:p w14:paraId="078C84A7" w14:textId="77777777" w:rsidR="00E3425C" w:rsidRPr="00841F54" w:rsidRDefault="00E3425C" w:rsidP="00E22A9D">
      <w:pPr>
        <w:rPr>
          <w:rFonts w:eastAsiaTheme="minorHAnsi" w:cstheme="minorBidi"/>
        </w:rPr>
      </w:pPr>
      <w:r w:rsidRPr="00841F54">
        <w:rPr>
          <w:rFonts w:eastAsiaTheme="minorHAnsi" w:cstheme="minorBidi"/>
        </w:rPr>
        <w:t>-3</w:t>
      </w:r>
      <w:r w:rsidRPr="00841F54">
        <w:rPr>
          <w:rFonts w:eastAsiaTheme="minorHAnsi" w:cstheme="minorBidi"/>
        </w:rPr>
        <w:tab/>
        <w:t>API was called incorrectly. No data was processed.</w:t>
      </w:r>
    </w:p>
    <w:p w14:paraId="078C84A8" w14:textId="77777777" w:rsidR="00E3425C" w:rsidRPr="00841F54" w:rsidRDefault="00E3425C" w:rsidP="00E22A9D">
      <w:pPr>
        <w:rPr>
          <w:rFonts w:eastAsiaTheme="minorHAnsi" w:cstheme="minorBidi"/>
        </w:rPr>
      </w:pPr>
      <w:r w:rsidRPr="00841F54">
        <w:rPr>
          <w:rFonts w:eastAsiaTheme="minorHAnsi" w:cstheme="minorBidi"/>
        </w:rPr>
        <w:t>ENCOUNTER</w:t>
      </w:r>
    </w:p>
    <w:p w14:paraId="078C84A9" w14:textId="77777777" w:rsidR="00E3425C" w:rsidRPr="00841F54" w:rsidRDefault="00E3425C" w:rsidP="00E22A9D">
      <w:pPr>
        <w:rPr>
          <w:rFonts w:eastAsiaTheme="minorHAnsi" w:cstheme="minorBidi"/>
        </w:rPr>
      </w:pPr>
      <w:r w:rsidRPr="00841F54">
        <w:rPr>
          <w:rFonts w:eastAsiaTheme="minorHAnsi" w:cstheme="minorBidi"/>
        </w:rPr>
        <w:t>All data must be associated with an entry in the VISIT file (9000010). Only one “ENCOUNTER” node may be passed with each call to $$DATA2PCE^PXAPI. The “ENCOUNTER” node documents encounter specific information and must be passed:</w:t>
      </w:r>
    </w:p>
    <w:p w14:paraId="078C84AA" w14:textId="77777777" w:rsidR="00E3425C" w:rsidRPr="00841F54" w:rsidRDefault="00E3425C" w:rsidP="00E22A9D">
      <w:pPr>
        <w:numPr>
          <w:ilvl w:val="0"/>
          <w:numId w:val="17"/>
        </w:numPr>
        <w:rPr>
          <w:rFonts w:eastAsiaTheme="minorHAnsi" w:cstheme="minorBidi"/>
        </w:rPr>
      </w:pPr>
      <w:r w:rsidRPr="00841F54">
        <w:rPr>
          <w:rFonts w:eastAsiaTheme="minorHAnsi" w:cstheme="minorBidi"/>
        </w:rPr>
        <w:t xml:space="preserve">To create </w:t>
      </w:r>
      <w:proofErr w:type="gramStart"/>
      <w:r w:rsidRPr="00841F54">
        <w:rPr>
          <w:rFonts w:eastAsiaTheme="minorHAnsi" w:cstheme="minorBidi"/>
        </w:rPr>
        <w:t>an entry in the VISIT file</w:t>
      </w:r>
      <w:proofErr w:type="gramEnd"/>
      <w:r w:rsidRPr="00841F54">
        <w:rPr>
          <w:rFonts w:eastAsiaTheme="minorHAnsi" w:cstheme="minorBidi"/>
        </w:rPr>
        <w:t xml:space="preserve"> (#9000010). All provider, diagnosis and procedure data is related to an entry in the VISIT file.</w:t>
      </w:r>
    </w:p>
    <w:p w14:paraId="078C84AB" w14:textId="77777777" w:rsidR="00E3425C" w:rsidRPr="00841F54" w:rsidRDefault="00E3425C" w:rsidP="00E22A9D">
      <w:pPr>
        <w:numPr>
          <w:ilvl w:val="0"/>
          <w:numId w:val="17"/>
        </w:numPr>
        <w:rPr>
          <w:rFonts w:eastAsiaTheme="minorHAnsi" w:cstheme="minorBidi"/>
        </w:rPr>
      </w:pPr>
      <w:r w:rsidRPr="00841F54">
        <w:rPr>
          <w:rFonts w:eastAsiaTheme="minorHAnsi" w:cstheme="minorBidi"/>
        </w:rPr>
        <w:t>To enable adding, editing or deleting existing “ENCOUNTER” node data elements. The VISIT parameter may be passed in lieu of defining an “ENCOUNTER” node.</w:t>
      </w:r>
    </w:p>
    <w:tbl>
      <w:tblPr>
        <w:tblStyle w:val="LightShading-Accent2"/>
        <w:tblW w:w="946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20" w:firstRow="1" w:lastRow="0" w:firstColumn="0" w:lastColumn="0" w:noHBand="0" w:noVBand="0"/>
        <w:tblCaption w:val="patient encounter data"/>
        <w:tblDescription w:val="This is the encounter date/ time for primary encounters or the date for occasions of service. If the encounter is related to an appointment, this is the appointment date/time. If this is an occasion of service created by an ancillary package, this is the date/time of the instance of care.  &#10;Imprecise dates are allowed for historical encounters.  &#10;Encounter date/time may be added, but not edited. *Deletions of encounters can occur only when nothing is pointing to the encounter.&#10;"/>
      </w:tblPr>
      <w:tblGrid>
        <w:gridCol w:w="2520"/>
        <w:gridCol w:w="18"/>
        <w:gridCol w:w="3060"/>
        <w:gridCol w:w="720"/>
        <w:gridCol w:w="3150"/>
      </w:tblGrid>
      <w:tr w:rsidR="00FC780F" w:rsidRPr="00841F54" w14:paraId="078C84B0"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14:paraId="078C84AC" w14:textId="77777777" w:rsidR="00267EFA" w:rsidRPr="00841F54" w:rsidRDefault="00267EFA" w:rsidP="00E22A9D">
            <w:pPr>
              <w:pStyle w:val="TableText"/>
              <w:rPr>
                <w:rFonts w:eastAsiaTheme="minorHAnsi" w:cstheme="minorBidi"/>
              </w:rPr>
            </w:pPr>
            <w:r w:rsidRPr="00841F54">
              <w:rPr>
                <w:rFonts w:eastAsiaTheme="minorHAnsi" w:cstheme="minorBidi"/>
              </w:rPr>
              <w:t>SUBSCRIPT</w:t>
            </w:r>
          </w:p>
        </w:tc>
        <w:tc>
          <w:tcPr>
            <w:tcW w:w="3078" w:type="dxa"/>
            <w:gridSpan w:val="2"/>
            <w:tcBorders>
              <w:top w:val="none" w:sz="0" w:space="0" w:color="auto"/>
              <w:left w:val="none" w:sz="0" w:space="0" w:color="auto"/>
              <w:bottom w:val="none" w:sz="0" w:space="0" w:color="auto"/>
              <w:right w:val="none" w:sz="0" w:space="0" w:color="auto"/>
            </w:tcBorders>
          </w:tcPr>
          <w:p w14:paraId="078C84AD" w14:textId="77777777" w:rsidR="00267EFA" w:rsidRPr="00841F54" w:rsidRDefault="00267EF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720" w:type="dxa"/>
            <w:tcBorders>
              <w:top w:val="none" w:sz="0" w:space="0" w:color="auto"/>
              <w:left w:val="none" w:sz="0" w:space="0" w:color="auto"/>
              <w:bottom w:val="none" w:sz="0" w:space="0" w:color="auto"/>
              <w:right w:val="none" w:sz="0" w:space="0" w:color="auto"/>
            </w:tcBorders>
          </w:tcPr>
          <w:p w14:paraId="078C84AE" w14:textId="77777777" w:rsidR="00267EFA" w:rsidRPr="00841F54" w:rsidRDefault="00267EFA" w:rsidP="00E22A9D">
            <w:pPr>
              <w:pStyle w:val="TableText"/>
              <w:rPr>
                <w:rFonts w:eastAsiaTheme="minorHAnsi" w:cstheme="minorBidi"/>
              </w:rPr>
            </w:pPr>
            <w:r w:rsidRPr="00841F54">
              <w:rPr>
                <w:rFonts w:eastAsiaTheme="minorHAnsi" w:cstheme="minorBidi"/>
              </w:rPr>
              <w:t>REQ/OPT</w:t>
            </w:r>
          </w:p>
        </w:tc>
        <w:tc>
          <w:tcPr>
            <w:tcW w:w="3150" w:type="dxa"/>
            <w:tcBorders>
              <w:top w:val="none" w:sz="0" w:space="0" w:color="auto"/>
              <w:left w:val="none" w:sz="0" w:space="0" w:color="auto"/>
              <w:bottom w:val="none" w:sz="0" w:space="0" w:color="auto"/>
              <w:right w:val="none" w:sz="0" w:space="0" w:color="auto"/>
            </w:tcBorders>
          </w:tcPr>
          <w:p w14:paraId="078C84AF" w14:textId="77777777" w:rsidR="00267EFA" w:rsidRPr="00841F54" w:rsidRDefault="00267EF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267EFA" w:rsidRPr="00841F54" w14:paraId="078C84B7"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1" w14:textId="77777777" w:rsidR="00267EFA" w:rsidRPr="00841F54" w:rsidRDefault="00267EFA" w:rsidP="00E22A9D">
            <w:pPr>
              <w:pStyle w:val="TableText"/>
              <w:rPr>
                <w:rFonts w:eastAsiaTheme="minorHAnsi" w:cstheme="minorBidi"/>
              </w:rPr>
            </w:pPr>
            <w:r w:rsidRPr="00841F54">
              <w:rPr>
                <w:rFonts w:eastAsiaTheme="minorHAnsi" w:cstheme="minorBidi"/>
              </w:rPr>
              <w:t>”ENCOUNTER”,1,”ENC D/T”)</w:t>
            </w:r>
          </w:p>
        </w:tc>
        <w:tc>
          <w:tcPr>
            <w:tcW w:w="3078" w:type="dxa"/>
            <w:gridSpan w:val="2"/>
            <w:tcBorders>
              <w:left w:val="none" w:sz="0" w:space="0" w:color="auto"/>
              <w:right w:val="none" w:sz="0" w:space="0" w:color="auto"/>
            </w:tcBorders>
          </w:tcPr>
          <w:p w14:paraId="078C84B2"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is the encounter date/ time for primary encounters or the date for occasions of service. If the encounter is related to an appointment, this is the appointment date/time. If this is an occasion of service created by an ancillary package, this is the date/time of the instance of care.  </w:t>
            </w:r>
          </w:p>
          <w:p w14:paraId="078C84B3"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Imprecise dates are allowed for historical encounters.  </w:t>
            </w:r>
          </w:p>
          <w:p w14:paraId="078C84B4"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Encounter date/time may be added, but not edited. *Deletions of encounters can occur only when nothing is p</w:t>
            </w:r>
            <w:r w:rsidR="003F63D9" w:rsidRPr="00841F54">
              <w:rPr>
                <w:rFonts w:eastAsiaTheme="minorHAnsi" w:cstheme="minorBidi"/>
              </w:rPr>
              <w:t>ointing to the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5" w14:textId="77777777" w:rsidR="00267EFA" w:rsidRPr="00841F54" w:rsidRDefault="00267EFA" w:rsidP="00E22A9D">
            <w:pPr>
              <w:pStyle w:val="TableText"/>
              <w:rPr>
                <w:rFonts w:eastAsiaTheme="minorHAnsi" w:cstheme="minorBidi"/>
              </w:rPr>
            </w:pPr>
            <w:r w:rsidRPr="00841F54">
              <w:rPr>
                <w:rFonts w:eastAsiaTheme="minorHAnsi" w:cstheme="minorBidi"/>
              </w:rPr>
              <w:t>R</w:t>
            </w:r>
          </w:p>
        </w:tc>
        <w:tc>
          <w:tcPr>
            <w:tcW w:w="3150" w:type="dxa"/>
            <w:tcBorders>
              <w:left w:val="none" w:sz="0" w:space="0" w:color="auto"/>
              <w:right w:val="none" w:sz="0" w:space="0" w:color="auto"/>
            </w:tcBorders>
          </w:tcPr>
          <w:p w14:paraId="078C84B6"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FC780F" w:rsidRPr="00841F54" w14:paraId="078C84BC"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8" w14:textId="77777777" w:rsidR="00267EFA" w:rsidRPr="00841F54" w:rsidRDefault="00267EFA" w:rsidP="00E22A9D">
            <w:pPr>
              <w:pStyle w:val="TableText"/>
              <w:rPr>
                <w:rFonts w:eastAsiaTheme="minorHAnsi" w:cstheme="minorBidi"/>
              </w:rPr>
            </w:pPr>
            <w:r w:rsidRPr="00841F54">
              <w:rPr>
                <w:rFonts w:eastAsiaTheme="minorHAnsi" w:cstheme="minorBidi"/>
              </w:rPr>
              <w:t>“ENCOUNTER”,1,”PATIENT”)</w:t>
            </w:r>
          </w:p>
        </w:tc>
        <w:tc>
          <w:tcPr>
            <w:tcW w:w="3078" w:type="dxa"/>
            <w:gridSpan w:val="2"/>
          </w:tcPr>
          <w:p w14:paraId="078C84B9"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patient DFN. This cannot be edited or deleted.</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A" w14:textId="77777777" w:rsidR="00267EFA" w:rsidRPr="00841F54" w:rsidRDefault="00267EFA" w:rsidP="00E22A9D">
            <w:pPr>
              <w:pStyle w:val="TableText"/>
              <w:rPr>
                <w:rFonts w:eastAsiaTheme="minorHAnsi" w:cstheme="minorBidi"/>
              </w:rPr>
            </w:pPr>
            <w:r w:rsidRPr="00841F54">
              <w:rPr>
                <w:rFonts w:eastAsiaTheme="minorHAnsi" w:cstheme="minorBidi"/>
              </w:rPr>
              <w:t>R</w:t>
            </w:r>
          </w:p>
        </w:tc>
        <w:tc>
          <w:tcPr>
            <w:tcW w:w="3150" w:type="dxa"/>
          </w:tcPr>
          <w:p w14:paraId="078C84BB"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w:t>
            </w:r>
            <w:r w:rsidR="003F63D9" w:rsidRPr="00841F54">
              <w:rPr>
                <w:rFonts w:eastAsiaTheme="minorHAnsi" w:cstheme="minorBidi"/>
              </w:rPr>
              <w:t>r to IHS Patient file (9000001)</w:t>
            </w:r>
          </w:p>
        </w:tc>
      </w:tr>
      <w:tr w:rsidR="00267EFA" w:rsidRPr="00841F54" w14:paraId="078C84C1"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BD" w14:textId="77777777" w:rsidR="00267EFA" w:rsidRPr="00841F54" w:rsidRDefault="00267EFA" w:rsidP="00E22A9D">
            <w:pPr>
              <w:pStyle w:val="TableText"/>
              <w:rPr>
                <w:rFonts w:eastAsiaTheme="minorHAnsi" w:cstheme="minorBidi"/>
              </w:rPr>
            </w:pPr>
            <w:r w:rsidRPr="00841F54">
              <w:rPr>
                <w:rFonts w:eastAsiaTheme="minorHAnsi" w:cstheme="minorBidi"/>
              </w:rPr>
              <w:t xml:space="preserve">“ENCOUNTER”,1,”HOS </w:t>
            </w:r>
            <w:r w:rsidRPr="00841F54">
              <w:rPr>
                <w:rFonts w:eastAsiaTheme="minorHAnsi" w:cstheme="minorBidi"/>
              </w:rPr>
              <w:lastRenderedPageBreak/>
              <w:t>LOC”)</w:t>
            </w:r>
          </w:p>
        </w:tc>
        <w:tc>
          <w:tcPr>
            <w:tcW w:w="3078" w:type="dxa"/>
            <w:gridSpan w:val="2"/>
            <w:tcBorders>
              <w:left w:val="none" w:sz="0" w:space="0" w:color="auto"/>
              <w:right w:val="none" w:sz="0" w:space="0" w:color="auto"/>
            </w:tcBorders>
          </w:tcPr>
          <w:p w14:paraId="078C84BE"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This is the hospital location </w:t>
            </w:r>
            <w:r w:rsidRPr="00841F54">
              <w:rPr>
                <w:rFonts w:eastAsiaTheme="minorHAnsi" w:cstheme="minorBidi"/>
              </w:rPr>
              <w:lastRenderedPageBreak/>
              <w:t>where the encounter took place for primary encounters, or this is the ordering location for ancillary encounters.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BF" w14:textId="77777777" w:rsidR="00267EFA" w:rsidRPr="00841F54" w:rsidRDefault="00267EFA" w:rsidP="00E22A9D">
            <w:pPr>
              <w:pStyle w:val="TableText"/>
              <w:rPr>
                <w:rFonts w:eastAsiaTheme="minorHAnsi" w:cstheme="minorBidi"/>
              </w:rPr>
            </w:pPr>
            <w:r w:rsidRPr="00841F54">
              <w:rPr>
                <w:rFonts w:eastAsiaTheme="minorHAnsi" w:cstheme="minorBidi"/>
              </w:rPr>
              <w:lastRenderedPageBreak/>
              <w:t>R</w:t>
            </w:r>
          </w:p>
        </w:tc>
        <w:tc>
          <w:tcPr>
            <w:tcW w:w="3150" w:type="dxa"/>
            <w:tcBorders>
              <w:left w:val="none" w:sz="0" w:space="0" w:color="auto"/>
              <w:right w:val="none" w:sz="0" w:space="0" w:color="auto"/>
            </w:tcBorders>
          </w:tcPr>
          <w:p w14:paraId="078C84C0"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Pointer to Hospital Location file </w:t>
            </w:r>
            <w:r w:rsidRPr="00841F54">
              <w:rPr>
                <w:rFonts w:eastAsiaTheme="minorHAnsi" w:cstheme="minorBidi"/>
              </w:rPr>
              <w:lastRenderedPageBreak/>
              <w:t>(44)</w:t>
            </w:r>
          </w:p>
        </w:tc>
      </w:tr>
      <w:tr w:rsidR="00FC780F" w:rsidRPr="00841F54" w14:paraId="078C84C6"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2" w14:textId="77777777" w:rsidR="00267EFA" w:rsidRPr="00841F54" w:rsidRDefault="00267EFA" w:rsidP="00E22A9D">
            <w:pPr>
              <w:pStyle w:val="TableText"/>
              <w:rPr>
                <w:rFonts w:eastAsiaTheme="minorHAnsi" w:cstheme="minorBidi"/>
              </w:rPr>
            </w:pPr>
            <w:r w:rsidRPr="00841F54">
              <w:rPr>
                <w:rFonts w:eastAsiaTheme="minorHAnsi" w:cstheme="minorBidi"/>
              </w:rPr>
              <w:lastRenderedPageBreak/>
              <w:t>“ENCOUNTER”,1,”SC”)</w:t>
            </w:r>
          </w:p>
        </w:tc>
        <w:tc>
          <w:tcPr>
            <w:tcW w:w="3078" w:type="dxa"/>
            <w:gridSpan w:val="2"/>
          </w:tcPr>
          <w:p w14:paraId="078C84C3"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w:t>
            </w:r>
            <w:r w:rsidR="003F63D9" w:rsidRPr="00841F54">
              <w:rPr>
                <w:rFonts w:eastAsiaTheme="minorHAnsi" w:cstheme="minorBidi"/>
              </w:rPr>
              <w:t xml:space="preserve"> a service connected condition.</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4"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C5"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CB"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7" w14:textId="77777777" w:rsidR="00267EFA" w:rsidRPr="00841F54" w:rsidRDefault="00267EFA" w:rsidP="00E22A9D">
            <w:pPr>
              <w:pStyle w:val="TableText"/>
              <w:rPr>
                <w:rFonts w:eastAsiaTheme="minorHAnsi" w:cstheme="minorBidi"/>
              </w:rPr>
            </w:pPr>
            <w:r w:rsidRPr="00841F54">
              <w:rPr>
                <w:rFonts w:eastAsiaTheme="minorHAnsi" w:cstheme="minorBidi"/>
              </w:rPr>
              <w:t>“ENCOUNTER”,1,”CV”)</w:t>
            </w:r>
          </w:p>
        </w:tc>
        <w:tc>
          <w:tcPr>
            <w:tcW w:w="3078" w:type="dxa"/>
            <w:gridSpan w:val="2"/>
            <w:tcBorders>
              <w:left w:val="none" w:sz="0" w:space="0" w:color="auto"/>
              <w:right w:val="none" w:sz="0" w:space="0" w:color="auto"/>
            </w:tcBorders>
          </w:tcPr>
          <w:p w14:paraId="078C84C8"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w:t>
            </w:r>
            <w:r w:rsidR="003F63D9" w:rsidRPr="00841F54">
              <w:rPr>
                <w:rFonts w:eastAsiaTheme="minorHAnsi" w:cstheme="minorBidi"/>
              </w:rPr>
              <w:t>r is related to Combat Veteran.</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9"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CA"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D0"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CC" w14:textId="77777777" w:rsidR="00267EFA" w:rsidRPr="00841F54" w:rsidRDefault="00267EFA" w:rsidP="00E22A9D">
            <w:pPr>
              <w:pStyle w:val="TableText"/>
              <w:rPr>
                <w:rFonts w:eastAsiaTheme="minorHAnsi" w:cstheme="minorBidi"/>
              </w:rPr>
            </w:pPr>
            <w:r w:rsidRPr="00841F54">
              <w:rPr>
                <w:rFonts w:eastAsiaTheme="minorHAnsi" w:cstheme="minorBidi"/>
              </w:rPr>
              <w:t>“ENCOUNTER”,1,”AO”)</w:t>
            </w:r>
          </w:p>
        </w:tc>
        <w:tc>
          <w:tcPr>
            <w:tcW w:w="3078" w:type="dxa"/>
            <w:gridSpan w:val="2"/>
          </w:tcPr>
          <w:p w14:paraId="078C84CD"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 Agent Orange exposure.</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CE"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CF"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D5"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1" w14:textId="77777777" w:rsidR="00267EFA" w:rsidRPr="00841F54" w:rsidRDefault="00267EFA" w:rsidP="00E22A9D">
            <w:pPr>
              <w:pStyle w:val="TableText"/>
              <w:rPr>
                <w:rFonts w:eastAsiaTheme="minorHAnsi" w:cstheme="minorBidi"/>
              </w:rPr>
            </w:pPr>
            <w:r w:rsidRPr="00841F54">
              <w:rPr>
                <w:rFonts w:eastAsiaTheme="minorHAnsi" w:cstheme="minorBidi"/>
              </w:rPr>
              <w:t>“ENCOUNTER”,1,”IR”)</w:t>
            </w:r>
          </w:p>
        </w:tc>
        <w:tc>
          <w:tcPr>
            <w:tcW w:w="3078" w:type="dxa"/>
            <w:gridSpan w:val="2"/>
            <w:tcBorders>
              <w:left w:val="none" w:sz="0" w:space="0" w:color="auto"/>
              <w:right w:val="none" w:sz="0" w:space="0" w:color="auto"/>
            </w:tcBorders>
          </w:tcPr>
          <w:p w14:paraId="078C84D2"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encounter is related </w:t>
            </w:r>
            <w:r w:rsidR="003F63D9" w:rsidRPr="00841F54">
              <w:rPr>
                <w:rFonts w:eastAsiaTheme="minorHAnsi" w:cstheme="minorBidi"/>
              </w:rPr>
              <w:t>to Ionizing Radiation exposure.</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3"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D4"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DA"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6" w14:textId="77777777" w:rsidR="00267EFA" w:rsidRPr="00841F54" w:rsidRDefault="00267EFA" w:rsidP="00E22A9D">
            <w:pPr>
              <w:pStyle w:val="TableText"/>
              <w:rPr>
                <w:rFonts w:eastAsiaTheme="minorHAnsi" w:cstheme="minorBidi"/>
              </w:rPr>
            </w:pPr>
            <w:r w:rsidRPr="00841F54">
              <w:rPr>
                <w:rFonts w:eastAsiaTheme="minorHAnsi" w:cstheme="minorBidi"/>
              </w:rPr>
              <w:t>“ENCOUNTER”,1,”EC”)</w:t>
            </w:r>
          </w:p>
        </w:tc>
        <w:tc>
          <w:tcPr>
            <w:tcW w:w="3078" w:type="dxa"/>
            <w:gridSpan w:val="2"/>
          </w:tcPr>
          <w:p w14:paraId="078C84D7"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w:t>
            </w:r>
            <w:r w:rsidR="003F63D9" w:rsidRPr="00841F54">
              <w:rPr>
                <w:rFonts w:eastAsiaTheme="minorHAnsi" w:cstheme="minorBidi"/>
              </w:rPr>
              <w:t xml:space="preserve"> related to SW Asia Conditions.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8"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D9"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E0"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DB" w14:textId="77777777" w:rsidR="00267EFA" w:rsidRPr="00841F54" w:rsidRDefault="00267EFA" w:rsidP="00E22A9D">
            <w:pPr>
              <w:pStyle w:val="TableText"/>
              <w:rPr>
                <w:rFonts w:eastAsiaTheme="minorHAnsi" w:cstheme="minorBidi"/>
              </w:rPr>
            </w:pPr>
            <w:r w:rsidRPr="00841F54">
              <w:rPr>
                <w:rFonts w:eastAsiaTheme="minorHAnsi" w:cstheme="minorBidi"/>
              </w:rPr>
              <w:t>“ENCOUNTER”,1,”SHAD”)</w:t>
            </w:r>
          </w:p>
        </w:tc>
        <w:tc>
          <w:tcPr>
            <w:tcW w:w="3078" w:type="dxa"/>
            <w:gridSpan w:val="2"/>
            <w:tcBorders>
              <w:left w:val="none" w:sz="0" w:space="0" w:color="auto"/>
              <w:right w:val="none" w:sz="0" w:space="0" w:color="auto"/>
            </w:tcBorders>
          </w:tcPr>
          <w:p w14:paraId="078C84DC"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encounter is related to Project 112/SHAD.</w:t>
            </w:r>
          </w:p>
          <w:p w14:paraId="078C84DD"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DE"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DF"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E5"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1" w14:textId="77777777" w:rsidR="00267EFA" w:rsidRPr="00841F54" w:rsidRDefault="00267EFA" w:rsidP="00E22A9D">
            <w:pPr>
              <w:pStyle w:val="TableText"/>
              <w:rPr>
                <w:rFonts w:eastAsiaTheme="minorHAnsi" w:cstheme="minorBidi"/>
              </w:rPr>
            </w:pPr>
            <w:r w:rsidRPr="00841F54">
              <w:rPr>
                <w:rFonts w:eastAsiaTheme="minorHAnsi" w:cstheme="minorBidi"/>
              </w:rPr>
              <w:t>“ENCOUNTER”,1,”MST”)</w:t>
            </w:r>
          </w:p>
        </w:tc>
        <w:tc>
          <w:tcPr>
            <w:tcW w:w="3078" w:type="dxa"/>
            <w:gridSpan w:val="2"/>
          </w:tcPr>
          <w:p w14:paraId="078C84E2"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encounter is related to Militar</w:t>
            </w:r>
            <w:r w:rsidR="003F63D9" w:rsidRPr="00841F54">
              <w:rPr>
                <w:rFonts w:eastAsiaTheme="minorHAnsi" w:cstheme="minorBidi"/>
              </w:rPr>
              <w:t>y Sexual Trauma.</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3"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E4"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267EFA" w:rsidRPr="00841F54" w14:paraId="078C84EA"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6" w14:textId="77777777" w:rsidR="00267EFA" w:rsidRPr="00841F54" w:rsidRDefault="00267EFA" w:rsidP="00E22A9D">
            <w:pPr>
              <w:pStyle w:val="TableText"/>
              <w:rPr>
                <w:rFonts w:eastAsiaTheme="minorHAnsi" w:cstheme="minorBidi"/>
              </w:rPr>
            </w:pPr>
            <w:r w:rsidRPr="00841F54">
              <w:rPr>
                <w:rFonts w:eastAsiaTheme="minorHAnsi" w:cstheme="minorBidi"/>
              </w:rPr>
              <w:t>“ENCOUNTER”,1,”HNC”)</w:t>
            </w:r>
          </w:p>
        </w:tc>
        <w:tc>
          <w:tcPr>
            <w:tcW w:w="3078" w:type="dxa"/>
            <w:gridSpan w:val="2"/>
            <w:tcBorders>
              <w:left w:val="none" w:sz="0" w:space="0" w:color="auto"/>
              <w:right w:val="none" w:sz="0" w:space="0" w:color="auto"/>
            </w:tcBorders>
          </w:tcPr>
          <w:p w14:paraId="078C84E7"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encounter is related to Head and/or Neck Cancer via Nose and/or Throat Radium treatment.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8"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E9" w14:textId="77777777" w:rsidR="00267EFA" w:rsidRPr="00841F54" w:rsidRDefault="00267EFA"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C780F" w:rsidRPr="00841F54" w14:paraId="078C84EF"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EB" w14:textId="77777777" w:rsidR="00267EFA" w:rsidRPr="00841F54" w:rsidRDefault="00267EFA" w:rsidP="00E22A9D">
            <w:pPr>
              <w:pStyle w:val="TableText"/>
              <w:rPr>
                <w:rFonts w:eastAsiaTheme="minorHAnsi" w:cstheme="minorBidi"/>
              </w:rPr>
            </w:pPr>
            <w:r w:rsidRPr="00841F54">
              <w:rPr>
                <w:rFonts w:eastAsiaTheme="minorHAnsi" w:cstheme="minorBidi"/>
              </w:rPr>
              <w:t>“ENCOUNTER”,1,”CHECKOUT D/T”)</w:t>
            </w:r>
          </w:p>
        </w:tc>
        <w:tc>
          <w:tcPr>
            <w:tcW w:w="3078" w:type="dxa"/>
            <w:gridSpan w:val="2"/>
          </w:tcPr>
          <w:p w14:paraId="078C84EC"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date/time when the encounter was checked</w:t>
            </w:r>
            <w:r w:rsidR="003F63D9" w:rsidRPr="00841F54">
              <w:rPr>
                <w:rFonts w:eastAsiaTheme="minorHAnsi" w:cstheme="minorBidi"/>
              </w:rPr>
              <w:t xml:space="preserve"> out.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ED" w14:textId="77777777" w:rsidR="00267EFA" w:rsidRPr="00841F54" w:rsidRDefault="00267EFA" w:rsidP="00E22A9D">
            <w:pPr>
              <w:pStyle w:val="TableText"/>
              <w:rPr>
                <w:rFonts w:eastAsiaTheme="minorHAnsi" w:cstheme="minorBidi"/>
              </w:rPr>
            </w:pPr>
            <w:r w:rsidRPr="00841F54">
              <w:rPr>
                <w:rFonts w:eastAsiaTheme="minorHAnsi" w:cstheme="minorBidi"/>
              </w:rPr>
              <w:t>O</w:t>
            </w:r>
          </w:p>
        </w:tc>
        <w:tc>
          <w:tcPr>
            <w:tcW w:w="3150" w:type="dxa"/>
          </w:tcPr>
          <w:p w14:paraId="078C84EE" w14:textId="77777777" w:rsidR="00267EFA" w:rsidRPr="00841F54" w:rsidRDefault="00267EF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8D4E8F" w:rsidRPr="00841F54" w14:paraId="078C84F4"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F0" w14:textId="77777777" w:rsidR="008D4E8F" w:rsidRPr="00841F54" w:rsidRDefault="008D4E8F" w:rsidP="00E22A9D">
            <w:pPr>
              <w:pStyle w:val="TableText"/>
              <w:rPr>
                <w:rFonts w:eastAsiaTheme="minorHAnsi" w:cstheme="minorBidi"/>
              </w:rPr>
            </w:pPr>
            <w:r w:rsidRPr="00841F54">
              <w:rPr>
                <w:rFonts w:eastAsiaTheme="minorHAnsi" w:cstheme="minorBidi"/>
              </w:rPr>
              <w:t>“ENCOUNTER”,1,”ELIGIBILITY”)</w:t>
            </w:r>
          </w:p>
        </w:tc>
        <w:tc>
          <w:tcPr>
            <w:tcW w:w="3078" w:type="dxa"/>
            <w:gridSpan w:val="2"/>
            <w:tcBorders>
              <w:left w:val="none" w:sz="0" w:space="0" w:color="auto"/>
              <w:right w:val="none" w:sz="0" w:space="0" w:color="auto"/>
            </w:tcBorders>
          </w:tcPr>
          <w:p w14:paraId="078C84F1"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is the eligibility of </w:t>
            </w:r>
            <w:r w:rsidR="003F63D9" w:rsidRPr="00841F54">
              <w:rPr>
                <w:rFonts w:eastAsiaTheme="minorHAnsi" w:cstheme="minorBidi"/>
              </w:rPr>
              <w:t>the patient for this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F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4F3"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Pointer to Eligibility Code file (8)</w:t>
            </w:r>
          </w:p>
        </w:tc>
      </w:tr>
      <w:tr w:rsidR="00FC780F" w:rsidRPr="00841F54" w14:paraId="078C850D" w14:textId="77777777" w:rsidTr="00977807">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4F5" w14:textId="77777777" w:rsidR="008D4E8F" w:rsidRPr="00841F54" w:rsidRDefault="008D4E8F" w:rsidP="00E22A9D">
            <w:pPr>
              <w:pStyle w:val="TableText"/>
              <w:rPr>
                <w:rFonts w:eastAsiaTheme="minorHAnsi" w:cstheme="minorBidi"/>
              </w:rPr>
            </w:pPr>
            <w:r w:rsidRPr="00841F54">
              <w:rPr>
                <w:rFonts w:eastAsiaTheme="minorHAnsi" w:cstheme="minorBidi"/>
              </w:rPr>
              <w:t>“ENCOUNTER”,1,”SERVICE CATEGORY”)</w:t>
            </w:r>
          </w:p>
        </w:tc>
        <w:tc>
          <w:tcPr>
            <w:tcW w:w="3078" w:type="dxa"/>
            <w:gridSpan w:val="2"/>
          </w:tcPr>
          <w:p w14:paraId="078C84F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denotes the type of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4F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3150" w:type="dxa"/>
          </w:tcPr>
          <w:p w14:paraId="078C84F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A::=Ambulatory</w:t>
            </w:r>
          </w:p>
          <w:p w14:paraId="078C84F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Should be used for</w:t>
            </w:r>
            <w:r w:rsidR="00050EE9" w:rsidRPr="00841F54">
              <w:rPr>
                <w:rFonts w:eastAsiaTheme="minorHAnsi" w:cstheme="minorBidi"/>
              </w:rPr>
              <w:t xml:space="preserve"> </w:t>
            </w:r>
            <w:r w:rsidRPr="00841F54">
              <w:rPr>
                <w:rFonts w:eastAsiaTheme="minorHAnsi" w:cstheme="minorBidi"/>
              </w:rPr>
              <w:t>clinic encounters.</w:t>
            </w:r>
          </w:p>
          <w:p w14:paraId="078C84F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“A” s are changed to “I”s by Visit Tracking </w:t>
            </w:r>
          </w:p>
          <w:p w14:paraId="078C84F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gramStart"/>
            <w:r w:rsidRPr="00841F54">
              <w:rPr>
                <w:rFonts w:eastAsiaTheme="minorHAnsi" w:cstheme="minorBidi"/>
              </w:rPr>
              <w:t>if</w:t>
            </w:r>
            <w:proofErr w:type="gramEnd"/>
            <w:r w:rsidRPr="00841F54">
              <w:rPr>
                <w:rFonts w:eastAsiaTheme="minorHAnsi" w:cstheme="minorBidi"/>
              </w:rPr>
              <w:t xml:space="preserve"> patient is an inpatient at the time of the encounter.</w:t>
            </w:r>
          </w:p>
          <w:p w14:paraId="078C84F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078C84F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H::=Hospitalization</w:t>
            </w:r>
          </w:p>
          <w:p w14:paraId="078C84F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Should be used for an admission.</w:t>
            </w:r>
          </w:p>
          <w:p w14:paraId="078C84F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I::=In Hospital</w:t>
            </w:r>
          </w:p>
          <w:p w14:paraId="078C850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C::=Chart Review</w:t>
            </w:r>
          </w:p>
          <w:p w14:paraId="078C850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T::=Telecommunications</w:t>
            </w:r>
          </w:p>
          <w:p w14:paraId="078C850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N::=Not Found</w:t>
            </w:r>
          </w:p>
          <w:p w14:paraId="078C850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S::=Day Surgery</w:t>
            </w:r>
          </w:p>
          <w:p w14:paraId="078C850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O::=Observation</w:t>
            </w:r>
          </w:p>
          <w:p w14:paraId="078C850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E::=Event</w:t>
            </w:r>
          </w:p>
          <w:p w14:paraId="078C850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(Historical) Documents encounters that occur outside of this facility. Not used for workload credit or 3rd party billing. </w:t>
            </w:r>
          </w:p>
          <w:p w14:paraId="078C850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R::=Nursing Home</w:t>
            </w:r>
          </w:p>
          <w:p w14:paraId="078C850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D::=Daily Hospitalization Data</w:t>
            </w:r>
          </w:p>
          <w:p w14:paraId="078C850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X::=Ancillary Package </w:t>
            </w:r>
          </w:p>
          <w:p w14:paraId="078C850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Daily Data</w:t>
            </w:r>
          </w:p>
          <w:p w14:paraId="078C850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“X” s are changed to “D”s by Visit Tracking if patient is an inpatient</w:t>
            </w:r>
          </w:p>
          <w:p w14:paraId="078C850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gramStart"/>
            <w:r w:rsidRPr="00841F54">
              <w:rPr>
                <w:rFonts w:eastAsiaTheme="minorHAnsi" w:cstheme="minorBidi"/>
              </w:rPr>
              <w:t>at</w:t>
            </w:r>
            <w:proofErr w:type="gramEnd"/>
            <w:r w:rsidRPr="00841F54">
              <w:rPr>
                <w:rFonts w:eastAsiaTheme="minorHAnsi" w:cstheme="minorBidi"/>
              </w:rPr>
              <w:t xml:space="preserve"> the time of the encounter.</w:t>
            </w:r>
          </w:p>
        </w:tc>
      </w:tr>
      <w:tr w:rsidR="008D4E8F" w:rsidRPr="00841F54" w14:paraId="078C8512"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0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“ENCOUNTER”,1,”DSS ID”)</w:t>
            </w:r>
          </w:p>
        </w:tc>
        <w:tc>
          <w:tcPr>
            <w:tcW w:w="3060" w:type="dxa"/>
            <w:tcBorders>
              <w:left w:val="none" w:sz="0" w:space="0" w:color="auto"/>
              <w:right w:val="none" w:sz="0" w:space="0" w:color="auto"/>
            </w:tcBorders>
          </w:tcPr>
          <w:p w14:paraId="078C850F"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*This is required for ancillary occasions of service such as laboratory and ra</w:t>
            </w:r>
            <w:r w:rsidR="003F63D9" w:rsidRPr="00841F54">
              <w:rPr>
                <w:rFonts w:eastAsiaTheme="minorHAnsi" w:cstheme="minorBidi"/>
              </w:rPr>
              <w:t>diology or telephone encounters</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11"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Pointer to Clinic Stop file (40.7)</w:t>
            </w:r>
          </w:p>
        </w:tc>
      </w:tr>
      <w:tr w:rsidR="00FC780F" w:rsidRPr="00841F54" w14:paraId="078C8517"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3" w14:textId="77777777" w:rsidR="008D4E8F" w:rsidRPr="00841F54" w:rsidRDefault="008D4E8F" w:rsidP="00E22A9D">
            <w:pPr>
              <w:pStyle w:val="TableText"/>
              <w:rPr>
                <w:rFonts w:eastAsiaTheme="minorHAnsi" w:cstheme="minorBidi"/>
              </w:rPr>
            </w:pPr>
            <w:r w:rsidRPr="00841F54">
              <w:rPr>
                <w:rFonts w:eastAsiaTheme="minorHAnsi" w:cstheme="minorBidi"/>
              </w:rPr>
              <w:t>“ENCOUNTER”,1,”APPT”)</w:t>
            </w:r>
          </w:p>
        </w:tc>
        <w:tc>
          <w:tcPr>
            <w:tcW w:w="3060" w:type="dxa"/>
          </w:tcPr>
          <w:p w14:paraId="078C851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appointment type of the encounter.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1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w:t>
            </w:r>
            <w:r w:rsidR="003F63D9" w:rsidRPr="00841F54">
              <w:rPr>
                <w:rFonts w:eastAsiaTheme="minorHAnsi" w:cstheme="minorBidi"/>
              </w:rPr>
              <w:t>o Appointment Type file (409.1)</w:t>
            </w:r>
          </w:p>
        </w:tc>
      </w:tr>
      <w:tr w:rsidR="008D4E8F" w:rsidRPr="00841F54" w14:paraId="078C851C"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8" w14:textId="77777777" w:rsidR="008D4E8F" w:rsidRPr="00841F54" w:rsidRDefault="008D4E8F" w:rsidP="00E22A9D">
            <w:pPr>
              <w:pStyle w:val="TableText"/>
              <w:rPr>
                <w:rFonts w:eastAsiaTheme="minorHAnsi" w:cstheme="minorBidi"/>
              </w:rPr>
            </w:pPr>
            <w:r w:rsidRPr="00841F54">
              <w:rPr>
                <w:rFonts w:eastAsiaTheme="minorHAnsi" w:cstheme="minorBidi"/>
              </w:rPr>
              <w:t>“ENCOUNTER”,1,”OUTSIDE LOCATION”)</w:t>
            </w:r>
          </w:p>
        </w:tc>
        <w:tc>
          <w:tcPr>
            <w:tcW w:w="3060" w:type="dxa"/>
            <w:tcBorders>
              <w:left w:val="none" w:sz="0" w:space="0" w:color="auto"/>
              <w:right w:val="none" w:sz="0" w:space="0" w:color="auto"/>
            </w:tcBorders>
          </w:tcPr>
          <w:p w14:paraId="078C8519"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location of service if outside the VA.  If set, then the type of visit is set to “Other”</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1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(1-50 characters)</w:t>
            </w:r>
          </w:p>
        </w:tc>
      </w:tr>
      <w:tr w:rsidR="00FC780F" w:rsidRPr="00841F54" w14:paraId="078C8521"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1D" w14:textId="77777777" w:rsidR="008D4E8F" w:rsidRPr="00841F54" w:rsidRDefault="008D4E8F" w:rsidP="00E22A9D">
            <w:pPr>
              <w:pStyle w:val="TableText"/>
              <w:rPr>
                <w:rFonts w:eastAsiaTheme="minorHAnsi" w:cstheme="minorBidi"/>
              </w:rPr>
            </w:pPr>
            <w:r w:rsidRPr="00841F54">
              <w:rPr>
                <w:rFonts w:eastAsiaTheme="minorHAnsi" w:cstheme="minorBidi"/>
              </w:rPr>
              <w:t>“ENCOUNTER”,1,”INSTITUTION”)</w:t>
            </w:r>
          </w:p>
        </w:tc>
        <w:tc>
          <w:tcPr>
            <w:tcW w:w="3060" w:type="dxa"/>
          </w:tcPr>
          <w:p w14:paraId="078C851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Facility of service. If set, then the type of visit is set to “VA” </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1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2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Location file (#9999999.06)   This field points to the Institution file (#4) and has the same internal number as that file. The Location has the same name as the Institution file (#4). The location is a</w:t>
            </w:r>
            <w:r w:rsidR="003F63D9" w:rsidRPr="00841F54">
              <w:rPr>
                <w:rFonts w:eastAsiaTheme="minorHAnsi" w:cstheme="minorBidi"/>
              </w:rPr>
              <w:t>lso referred to as the Facility</w:t>
            </w:r>
          </w:p>
        </w:tc>
      </w:tr>
      <w:tr w:rsidR="008D4E8F" w:rsidRPr="00841F54" w14:paraId="078C8531"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22" w14:textId="77777777" w:rsidR="008D4E8F" w:rsidRPr="00841F54" w:rsidRDefault="008D4E8F" w:rsidP="00E22A9D">
            <w:pPr>
              <w:pStyle w:val="TableText"/>
              <w:rPr>
                <w:rFonts w:eastAsiaTheme="minorHAnsi" w:cstheme="minorBidi"/>
              </w:rPr>
            </w:pPr>
            <w:r w:rsidRPr="00841F54">
              <w:rPr>
                <w:rFonts w:eastAsiaTheme="minorHAnsi" w:cstheme="minorBidi"/>
              </w:rPr>
              <w:t>“ENCOUNTER”,1,”ENCOUNTER TYPE”)</w:t>
            </w:r>
          </w:p>
        </w:tc>
        <w:tc>
          <w:tcPr>
            <w:tcW w:w="3060" w:type="dxa"/>
            <w:tcBorders>
              <w:left w:val="none" w:sz="0" w:space="0" w:color="auto"/>
              <w:right w:val="none" w:sz="0" w:space="0" w:color="auto"/>
            </w:tcBorders>
          </w:tcPr>
          <w:p w14:paraId="078C8523"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This identifies the type of encounter, e.g., primary encounter, ancillary encounter, etc.  </w:t>
            </w:r>
          </w:p>
          <w:p w14:paraId="078C8524"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 “Primary” designation indicates that the encounter is associated with an appointment or is a standalone. </w:t>
            </w:r>
          </w:p>
          <w:p w14:paraId="078C8525"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Examples of ancillary encounters include Laboratory and Radiology instances of care.</w:t>
            </w:r>
          </w:p>
          <w:p w14:paraId="078C8526"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2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3150" w:type="dxa"/>
            <w:tcBorders>
              <w:left w:val="none" w:sz="0" w:space="0" w:color="auto"/>
              <w:right w:val="none" w:sz="0" w:space="0" w:color="auto"/>
            </w:tcBorders>
          </w:tcPr>
          <w:p w14:paraId="078C8528"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Set of Codes.</w:t>
            </w:r>
          </w:p>
          <w:p w14:paraId="078C852A"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P::=Primary</w:t>
            </w:r>
          </w:p>
          <w:p w14:paraId="078C852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O::=Occasion of Service</w:t>
            </w:r>
          </w:p>
          <w:p w14:paraId="078C852C"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S::=Stop Code</w:t>
            </w:r>
          </w:p>
          <w:p w14:paraId="078C852D"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A::=Ancillary  </w:t>
            </w:r>
          </w:p>
          <w:p w14:paraId="078C852E"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Ancillary packages such a Laboratory and Radiology </w:t>
            </w:r>
          </w:p>
          <w:p w14:paraId="078C852F"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should pass an “A”</w:t>
            </w:r>
          </w:p>
          <w:p w14:paraId="078C8530"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C::=Credit Stop</w:t>
            </w:r>
          </w:p>
        </w:tc>
      </w:tr>
      <w:tr w:rsidR="00FC780F" w:rsidRPr="00841F54" w14:paraId="078C8536"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32" w14:textId="77777777" w:rsidR="008D4E8F" w:rsidRPr="00841F54" w:rsidRDefault="008D4E8F" w:rsidP="00E22A9D">
            <w:pPr>
              <w:pStyle w:val="TableText"/>
              <w:rPr>
                <w:rFonts w:eastAsiaTheme="minorHAnsi" w:cstheme="minorBidi"/>
              </w:rPr>
            </w:pPr>
            <w:r w:rsidRPr="00841F54">
              <w:rPr>
                <w:rFonts w:eastAsiaTheme="minorHAnsi" w:cstheme="minorBidi"/>
              </w:rPr>
              <w:t>“ENCOUNTER”,1,”PARE</w:t>
            </w:r>
            <w:r w:rsidRPr="00841F54">
              <w:rPr>
                <w:rFonts w:eastAsiaTheme="minorHAnsi" w:cstheme="minorBidi"/>
              </w:rPr>
              <w:lastRenderedPageBreak/>
              <w:t>NT”)</w:t>
            </w:r>
          </w:p>
        </w:tc>
        <w:tc>
          <w:tcPr>
            <w:tcW w:w="3060" w:type="dxa"/>
          </w:tcPr>
          <w:p w14:paraId="078C8533" w14:textId="6E4B0901"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This is the parent encounter for which the ENCOUNTER is a </w:t>
            </w:r>
            <w:r w:rsidRPr="00841F54">
              <w:rPr>
                <w:rFonts w:eastAsiaTheme="minorHAnsi" w:cstheme="minorBidi"/>
              </w:rPr>
              <w:lastRenderedPageBreak/>
              <w:t>supporting encounter. For example, this would be the primary encounter for which this occasion of service sup</w:t>
            </w:r>
            <w:r w:rsidR="003F63D9" w:rsidRPr="00841F54">
              <w:rPr>
                <w:rFonts w:eastAsiaTheme="minorHAnsi" w:cstheme="minorBidi"/>
              </w:rPr>
              <w:t>ports and should be associated.</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34"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O</w:t>
            </w:r>
          </w:p>
        </w:tc>
        <w:tc>
          <w:tcPr>
            <w:tcW w:w="3150" w:type="dxa"/>
          </w:tcPr>
          <w:p w14:paraId="078C853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gramStart"/>
            <w:r w:rsidRPr="00841F54">
              <w:rPr>
                <w:rFonts w:eastAsiaTheme="minorHAnsi" w:cstheme="minorBidi"/>
              </w:rPr>
              <w:t>Pointer to Visit file</w:t>
            </w:r>
            <w:proofErr w:type="gramEnd"/>
            <w:r w:rsidRPr="00841F54">
              <w:rPr>
                <w:rFonts w:eastAsiaTheme="minorHAnsi" w:cstheme="minorBidi"/>
              </w:rPr>
              <w:t xml:space="preserve"> (#9000010).</w:t>
            </w:r>
          </w:p>
        </w:tc>
      </w:tr>
      <w:tr w:rsidR="008D4E8F" w:rsidRPr="00841F54" w14:paraId="078C853C" w14:textId="77777777" w:rsidTr="009778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bottom w:val="none" w:sz="0" w:space="0" w:color="auto"/>
              <w:right w:val="none" w:sz="0" w:space="0" w:color="auto"/>
            </w:tcBorders>
          </w:tcPr>
          <w:p w14:paraId="078C8537"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“ENCOUNTER”,1,”COMMENT”)</w:t>
            </w:r>
          </w:p>
        </w:tc>
        <w:tc>
          <w:tcPr>
            <w:tcW w:w="3060" w:type="dxa"/>
            <w:tcBorders>
              <w:left w:val="none" w:sz="0" w:space="0" w:color="auto"/>
              <w:right w:val="none" w:sz="0" w:space="0" w:color="auto"/>
            </w:tcBorders>
          </w:tcPr>
          <w:p w14:paraId="078C8538"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bottom w:val="none" w:sz="0" w:space="0" w:color="auto"/>
              <w:right w:val="none" w:sz="0" w:space="0" w:color="auto"/>
            </w:tcBorders>
          </w:tcPr>
          <w:p w14:paraId="078C853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Borders>
              <w:left w:val="none" w:sz="0" w:space="0" w:color="auto"/>
              <w:right w:val="none" w:sz="0" w:space="0" w:color="auto"/>
            </w:tcBorders>
          </w:tcPr>
          <w:p w14:paraId="078C853A"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p w14:paraId="078C853B" w14:textId="77777777" w:rsidR="008D4E8F" w:rsidRPr="00841F54" w:rsidRDefault="008D4E8F"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r>
      <w:tr w:rsidR="00FC780F" w:rsidRPr="00841F54" w14:paraId="078C8541" w14:textId="77777777" w:rsidTr="00977807">
        <w:tc>
          <w:tcPr>
            <w:cnfStyle w:val="000010000000" w:firstRow="0" w:lastRow="0" w:firstColumn="0" w:lastColumn="0" w:oddVBand="1" w:evenVBand="0" w:oddHBand="0" w:evenHBand="0" w:firstRowFirstColumn="0" w:firstRowLastColumn="0" w:lastRowFirstColumn="0" w:lastRowLastColumn="0"/>
            <w:tcW w:w="2538" w:type="dxa"/>
            <w:gridSpan w:val="2"/>
            <w:tcBorders>
              <w:left w:val="none" w:sz="0" w:space="0" w:color="auto"/>
              <w:right w:val="none" w:sz="0" w:space="0" w:color="auto"/>
            </w:tcBorders>
          </w:tcPr>
          <w:p w14:paraId="078C853D" w14:textId="77777777" w:rsidR="008D4E8F" w:rsidRPr="00841F54" w:rsidRDefault="008D4E8F" w:rsidP="00E22A9D">
            <w:pPr>
              <w:pStyle w:val="TableText"/>
              <w:rPr>
                <w:rFonts w:eastAsiaTheme="minorHAnsi" w:cstheme="minorBidi"/>
              </w:rPr>
            </w:pPr>
            <w:r w:rsidRPr="00841F54">
              <w:rPr>
                <w:rFonts w:eastAsiaTheme="minorHAnsi" w:cstheme="minorBidi"/>
              </w:rPr>
              <w:t>“ENCOUNTER”,1,”DELETE”)</w:t>
            </w:r>
          </w:p>
        </w:tc>
        <w:tc>
          <w:tcPr>
            <w:tcW w:w="3060" w:type="dxa"/>
          </w:tcPr>
          <w:p w14:paraId="078C853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encounter entry.  Encounter will not be deleted if other data is pointing to it.</w:t>
            </w:r>
          </w:p>
        </w:tc>
        <w:tc>
          <w:tcPr>
            <w:cnfStyle w:val="000010000000" w:firstRow="0" w:lastRow="0" w:firstColumn="0" w:lastColumn="0" w:oddVBand="1" w:evenVBand="0" w:oddHBand="0" w:evenHBand="0" w:firstRowFirstColumn="0" w:firstRowLastColumn="0" w:lastRowFirstColumn="0" w:lastRowLastColumn="0"/>
            <w:tcW w:w="720" w:type="dxa"/>
            <w:tcBorders>
              <w:left w:val="none" w:sz="0" w:space="0" w:color="auto"/>
              <w:right w:val="none" w:sz="0" w:space="0" w:color="auto"/>
            </w:tcBorders>
          </w:tcPr>
          <w:p w14:paraId="078C853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3150" w:type="dxa"/>
          </w:tcPr>
          <w:p w14:paraId="078C854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42" w14:textId="180D647B" w:rsidR="00E3425C" w:rsidRPr="00841F54" w:rsidRDefault="008D4E8F" w:rsidP="008D4E8F">
      <w:pPr>
        <w:pStyle w:val="Heading2"/>
        <w:rPr>
          <w:sz w:val="24"/>
        </w:rPr>
      </w:pPr>
      <w:bookmarkStart w:id="88" w:name="_Toc414852645"/>
      <w:bookmarkStart w:id="89" w:name="_Toc498005960"/>
      <w:r w:rsidRPr="00841F54">
        <w:rPr>
          <w:sz w:val="24"/>
        </w:rPr>
        <w:t>Provider</w:t>
      </w:r>
      <w:bookmarkEnd w:id="88"/>
      <w:bookmarkEnd w:id="89"/>
    </w:p>
    <w:p w14:paraId="078C8543" w14:textId="2593726B" w:rsidR="008D4E8F" w:rsidRPr="00841F54" w:rsidRDefault="008D4E8F" w:rsidP="00E22A9D">
      <w:pPr>
        <w:rPr>
          <w:rFonts w:eastAsiaTheme="minorHAnsi" w:cstheme="minorBidi"/>
        </w:rPr>
      </w:pPr>
      <w:r w:rsidRPr="00841F54">
        <w:rPr>
          <w:rFonts w:eastAsiaTheme="minorHAnsi" w:cstheme="minorBidi"/>
        </w:rPr>
        <w:t>The “PROVIDER” node may have multiple entries (</w:t>
      </w:r>
      <w:proofErr w:type="spellStart"/>
      <w:r w:rsidRPr="00841F54">
        <w:rPr>
          <w:rFonts w:eastAsiaTheme="minorHAnsi" w:cstheme="minorBidi"/>
        </w:rPr>
        <w:t>i</w:t>
      </w:r>
      <w:proofErr w:type="spellEnd"/>
      <w:r w:rsidRPr="00841F54">
        <w:rPr>
          <w:rFonts w:eastAsiaTheme="minorHAnsi" w:cstheme="minorBidi"/>
        </w:rPr>
        <w:t>) and documents the provider, indicates whether he/she is the primary provider, and indicates whether the provider is the attending provider.</w:t>
      </w:r>
      <w:r w:rsidR="00C71639" w:rsidRPr="00841F54">
        <w:rPr>
          <w:rFonts w:eastAsiaTheme="minorHAnsi" w:cstheme="minorBidi"/>
        </w:rPr>
        <w:t xml:space="preserve"> Comments may also be passed. </w:t>
      </w:r>
      <w:r w:rsidRPr="00841F54">
        <w:rPr>
          <w:rFonts w:eastAsiaTheme="minorHAnsi" w:cstheme="minorBidi"/>
        </w:rPr>
        <w:t>To delete the entire “PROVIDER”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provider data"/>
        <w:tblDescription w:val="The “PROVIDER” node may have multiple entries (i) and documents the provider, indicates whether he/she is the primary provider, and indicates whether the provider is the attending provider. Comments may also be passed. To delete the entire “PROVIDER” entry, set the “DELETE” node to 1."/>
      </w:tblPr>
      <w:tblGrid>
        <w:gridCol w:w="2520"/>
        <w:gridCol w:w="3960"/>
        <w:gridCol w:w="1440"/>
        <w:gridCol w:w="1530"/>
      </w:tblGrid>
      <w:tr w:rsidR="008D4E8F" w:rsidRPr="00841F54" w14:paraId="078C8548"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2520" w:type="dxa"/>
            <w:tcBorders>
              <w:top w:val="none" w:sz="0" w:space="0" w:color="auto"/>
              <w:left w:val="none" w:sz="0" w:space="0" w:color="auto"/>
              <w:bottom w:val="none" w:sz="0" w:space="0" w:color="auto"/>
              <w:right w:val="none" w:sz="0" w:space="0" w:color="auto"/>
            </w:tcBorders>
          </w:tcPr>
          <w:p w14:paraId="078C8544"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960" w:type="dxa"/>
            <w:tcBorders>
              <w:top w:val="none" w:sz="0" w:space="0" w:color="auto"/>
              <w:left w:val="none" w:sz="0" w:space="0" w:color="auto"/>
              <w:bottom w:val="none" w:sz="0" w:space="0" w:color="auto"/>
              <w:right w:val="none" w:sz="0" w:space="0" w:color="auto"/>
            </w:tcBorders>
          </w:tcPr>
          <w:p w14:paraId="078C8545"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546"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078C854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4D"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49" w14:textId="77777777" w:rsidR="008D4E8F" w:rsidRPr="00841F54" w:rsidRDefault="008D4E8F" w:rsidP="00E22A9D">
            <w:pPr>
              <w:pStyle w:val="TableText"/>
              <w:rPr>
                <w:rFonts w:eastAsiaTheme="minorHAnsi" w:cstheme="minorBidi"/>
              </w:rPr>
            </w:pPr>
            <w:r w:rsidRPr="00841F54">
              <w:rPr>
                <w:rFonts w:eastAsiaTheme="minorHAnsi" w:cstheme="minorBidi"/>
              </w:rPr>
              <w:t>”PROVIDER”,</w:t>
            </w:r>
            <w:proofErr w:type="spellStart"/>
            <w:r w:rsidRPr="00841F54">
              <w:rPr>
                <w:rFonts w:eastAsiaTheme="minorHAnsi" w:cstheme="minorBidi"/>
              </w:rPr>
              <w:t>i</w:t>
            </w:r>
            <w:proofErr w:type="spellEnd"/>
            <w:r w:rsidRPr="00841F54">
              <w:rPr>
                <w:rFonts w:eastAsiaTheme="minorHAnsi" w:cstheme="minorBidi"/>
              </w:rPr>
              <w:t>,”NAME”)</w:t>
            </w:r>
          </w:p>
        </w:tc>
        <w:tc>
          <w:tcPr>
            <w:tcW w:w="3960" w:type="dxa"/>
          </w:tcPr>
          <w:p w14:paraId="078C854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Provider’s IEN.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4B"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530" w:type="dxa"/>
          </w:tcPr>
          <w:p w14:paraId="078C854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552"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4E" w14:textId="77777777" w:rsidR="008D4E8F" w:rsidRPr="00841F54" w:rsidRDefault="008D4E8F" w:rsidP="00E22A9D">
            <w:pPr>
              <w:pStyle w:val="TableText"/>
              <w:rPr>
                <w:rFonts w:eastAsiaTheme="minorHAnsi" w:cstheme="minorBidi"/>
              </w:rPr>
            </w:pPr>
            <w:r w:rsidRPr="00841F54">
              <w:rPr>
                <w:rFonts w:eastAsiaTheme="minorHAnsi" w:cstheme="minorBidi"/>
              </w:rPr>
              <w:t>“PROVIDER”,</w:t>
            </w:r>
            <w:proofErr w:type="spellStart"/>
            <w:r w:rsidRPr="00841F54">
              <w:rPr>
                <w:rFonts w:eastAsiaTheme="minorHAnsi" w:cstheme="minorBidi"/>
              </w:rPr>
              <w:t>i</w:t>
            </w:r>
            <w:proofErr w:type="spellEnd"/>
            <w:r w:rsidRPr="00841F54">
              <w:rPr>
                <w:rFonts w:eastAsiaTheme="minorHAnsi" w:cstheme="minorBidi"/>
              </w:rPr>
              <w:t>,”PRIMARY”)</w:t>
            </w:r>
          </w:p>
        </w:tc>
        <w:tc>
          <w:tcPr>
            <w:tcW w:w="3960" w:type="dxa"/>
          </w:tcPr>
          <w:p w14:paraId="078C854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Indicator that denotes this provider as the “prima</w:t>
            </w:r>
            <w:r w:rsidR="00DA00A5" w:rsidRPr="00841F54">
              <w:rPr>
                <w:rFonts w:eastAsiaTheme="minorHAnsi" w:cstheme="minorBidi"/>
              </w:rPr>
              <w:t>ry” provider for the encounter.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57"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53" w14:textId="77777777" w:rsidR="008D4E8F" w:rsidRPr="00841F54" w:rsidRDefault="008D4E8F" w:rsidP="00E22A9D">
            <w:pPr>
              <w:pStyle w:val="TableText"/>
              <w:rPr>
                <w:rFonts w:eastAsiaTheme="minorHAnsi" w:cstheme="minorBidi"/>
              </w:rPr>
            </w:pPr>
            <w:r w:rsidRPr="00841F54">
              <w:rPr>
                <w:rFonts w:eastAsiaTheme="minorHAnsi" w:cstheme="minorBidi"/>
              </w:rPr>
              <w:t>“PROVIDER”,</w:t>
            </w:r>
            <w:proofErr w:type="spellStart"/>
            <w:r w:rsidRPr="00841F54">
              <w:rPr>
                <w:rFonts w:eastAsiaTheme="minorHAnsi" w:cstheme="minorBidi"/>
              </w:rPr>
              <w:t>i</w:t>
            </w:r>
            <w:proofErr w:type="spellEnd"/>
            <w:r w:rsidRPr="00841F54">
              <w:rPr>
                <w:rFonts w:eastAsiaTheme="minorHAnsi" w:cstheme="minorBidi"/>
              </w:rPr>
              <w:t>,”ATTENDING”)</w:t>
            </w:r>
          </w:p>
        </w:tc>
        <w:tc>
          <w:tcPr>
            <w:tcW w:w="3960" w:type="dxa"/>
          </w:tcPr>
          <w:p w14:paraId="078C855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Indicator that denotes this prov</w:t>
            </w:r>
            <w:r w:rsidR="00DA00A5" w:rsidRPr="00841F54">
              <w:rPr>
                <w:rFonts w:eastAsiaTheme="minorHAnsi" w:cstheme="minorBidi"/>
              </w:rPr>
              <w:t>ider as the attending provider.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5C"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bottom w:val="none" w:sz="0" w:space="0" w:color="auto"/>
              <w:right w:val="none" w:sz="0" w:space="0" w:color="auto"/>
            </w:tcBorders>
          </w:tcPr>
          <w:p w14:paraId="078C8558" w14:textId="77777777" w:rsidR="008D4E8F" w:rsidRPr="00841F54" w:rsidRDefault="008D4E8F" w:rsidP="00E22A9D">
            <w:pPr>
              <w:pStyle w:val="TableText"/>
              <w:rPr>
                <w:rFonts w:eastAsiaTheme="minorHAnsi" w:cstheme="minorBidi"/>
              </w:rPr>
            </w:pPr>
            <w:r w:rsidRPr="00841F54">
              <w:rPr>
                <w:rFonts w:eastAsiaTheme="minorHAnsi" w:cstheme="minorBidi"/>
              </w:rPr>
              <w:t>“PROVIDER”,</w:t>
            </w:r>
            <w:proofErr w:type="spellStart"/>
            <w:r w:rsidRPr="00841F54">
              <w:rPr>
                <w:rFonts w:eastAsiaTheme="minorHAnsi" w:cstheme="minorBidi"/>
              </w:rPr>
              <w:t>i</w:t>
            </w:r>
            <w:proofErr w:type="spellEnd"/>
            <w:r w:rsidRPr="00841F54">
              <w:rPr>
                <w:rFonts w:eastAsiaTheme="minorHAnsi" w:cstheme="minorBidi"/>
              </w:rPr>
              <w:t>,”COMMENT”)</w:t>
            </w:r>
          </w:p>
        </w:tc>
        <w:tc>
          <w:tcPr>
            <w:tcW w:w="3960" w:type="dxa"/>
          </w:tcPr>
          <w:p w14:paraId="078C855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5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5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(1 - 245 characte</w:t>
            </w:r>
            <w:r w:rsidR="00DA00A5" w:rsidRPr="00841F54">
              <w:rPr>
                <w:rFonts w:eastAsiaTheme="minorHAnsi" w:cstheme="minorBidi"/>
              </w:rPr>
              <w:t>rs)</w:t>
            </w:r>
          </w:p>
        </w:tc>
      </w:tr>
      <w:tr w:rsidR="008D4E8F" w:rsidRPr="00841F54" w14:paraId="078C8561" w14:textId="77777777" w:rsidTr="006D29D4">
        <w:tc>
          <w:tcPr>
            <w:cnfStyle w:val="000010000000" w:firstRow="0" w:lastRow="0" w:firstColumn="0" w:lastColumn="0" w:oddVBand="1" w:evenVBand="0" w:oddHBand="0" w:evenHBand="0" w:firstRowFirstColumn="0" w:firstRowLastColumn="0" w:lastRowFirstColumn="0" w:lastRowLastColumn="0"/>
            <w:tcW w:w="2520" w:type="dxa"/>
            <w:tcBorders>
              <w:left w:val="none" w:sz="0" w:space="0" w:color="auto"/>
              <w:right w:val="none" w:sz="0" w:space="0" w:color="auto"/>
            </w:tcBorders>
          </w:tcPr>
          <w:p w14:paraId="078C855D" w14:textId="77777777" w:rsidR="008D4E8F" w:rsidRPr="00841F54" w:rsidRDefault="008D4E8F" w:rsidP="00E22A9D">
            <w:pPr>
              <w:pStyle w:val="TableText"/>
              <w:rPr>
                <w:rFonts w:eastAsiaTheme="minorHAnsi" w:cstheme="minorBidi"/>
              </w:rPr>
            </w:pPr>
            <w:r w:rsidRPr="00841F54">
              <w:rPr>
                <w:rFonts w:eastAsiaTheme="minorHAnsi" w:cstheme="minorBidi"/>
              </w:rPr>
              <w:t>“PROVIDER”,</w:t>
            </w:r>
            <w:proofErr w:type="spellStart"/>
            <w:r w:rsidRPr="00841F54">
              <w:rPr>
                <w:rFonts w:eastAsiaTheme="minorHAnsi" w:cstheme="minorBidi"/>
              </w:rPr>
              <w:t>i</w:t>
            </w:r>
            <w:proofErr w:type="spellEnd"/>
            <w:r w:rsidRPr="00841F54">
              <w:rPr>
                <w:rFonts w:eastAsiaTheme="minorHAnsi" w:cstheme="minorBidi"/>
              </w:rPr>
              <w:t>,”DELETE”)</w:t>
            </w:r>
          </w:p>
        </w:tc>
        <w:tc>
          <w:tcPr>
            <w:tcW w:w="3960" w:type="dxa"/>
          </w:tcPr>
          <w:p w14:paraId="078C855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Provider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55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530" w:type="dxa"/>
          </w:tcPr>
          <w:p w14:paraId="078C8560"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62" w14:textId="1B775221" w:rsidR="00713A71" w:rsidRPr="00841F54" w:rsidRDefault="008D4E8F" w:rsidP="00ED2C28">
      <w:pPr>
        <w:pStyle w:val="Heading2"/>
        <w:keepLines/>
        <w:rPr>
          <w:sz w:val="24"/>
        </w:rPr>
      </w:pPr>
      <w:bookmarkStart w:id="90" w:name="_Toc414852646"/>
      <w:bookmarkStart w:id="91" w:name="_Toc498005961"/>
      <w:r w:rsidRPr="00841F54">
        <w:rPr>
          <w:sz w:val="24"/>
        </w:rPr>
        <w:t>DX/PL</w:t>
      </w:r>
      <w:bookmarkEnd w:id="90"/>
      <w:bookmarkEnd w:id="91"/>
    </w:p>
    <w:p w14:paraId="078C8563" w14:textId="77777777" w:rsidR="00713A71" w:rsidRPr="00841F54" w:rsidRDefault="008D4E8F" w:rsidP="00E22A9D">
      <w:pPr>
        <w:rPr>
          <w:rFonts w:eastAsiaTheme="minorHAnsi" w:cs="Arial"/>
        </w:rPr>
      </w:pPr>
      <w:r w:rsidRPr="00841F54">
        <w:rPr>
          <w:rFonts w:eastAsiaTheme="minorHAnsi" w:cstheme="minorBidi"/>
        </w:rPr>
        <w:t>The “DX/PL” node may have multiple entries (</w:t>
      </w:r>
      <w:proofErr w:type="spellStart"/>
      <w:r w:rsidRPr="00841F54">
        <w:rPr>
          <w:rFonts w:eastAsiaTheme="minorHAnsi" w:cstheme="minorBidi"/>
        </w:rPr>
        <w:t>i</w:t>
      </w:r>
      <w:proofErr w:type="spellEnd"/>
      <w:r w:rsidRPr="00841F54">
        <w:rPr>
          <w:rFonts w:eastAsiaTheme="minorHAnsi" w:cstheme="minorBidi"/>
        </w:rPr>
        <w:t xml:space="preserve">) and documents diagnoses </w:t>
      </w:r>
      <w:bookmarkStart w:id="92" w:name="icdp46"/>
      <w:bookmarkEnd w:id="92"/>
      <w:r w:rsidRPr="00841F54">
        <w:rPr>
          <w:rFonts w:eastAsiaTheme="minorHAnsi" w:cstheme="minorBidi"/>
        </w:rPr>
        <w:t xml:space="preserve">and/or problems. Only active ICD-9-CM or ICD-10-CM codes will be accepted. The “DX/PL” node adds diagnoses to the PCE database as well as adding an active or inactive diagnosis or problem to the Problem List. If a diagnosis or problem already exists on the Problem List, this node may be used to update it. </w:t>
      </w:r>
      <w:proofErr w:type="gramStart"/>
      <w:r w:rsidRPr="00841F54">
        <w:rPr>
          <w:rFonts w:eastAsiaTheme="minorHAnsi" w:cstheme="minorBidi"/>
        </w:rPr>
        <w:t>To delete the entire “DX/PL” entry from PCE (not Problem List); set the “DELETE” node to 1.</w:t>
      </w:r>
      <w:proofErr w:type="gramEnd"/>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dx/pl"/>
        <w:tblDescription w:val="The “DX/PL” node may have multiple entries (i) and documents diagnoses and/or problems. Only active ICD-9-CM or ICD-10-CM codes will be accepted. The “DX/PL” node adds diagnoses to the PCE database as well as adding an active or inactive diagnosis or problem to the Problem List. "/>
      </w:tblPr>
      <w:tblGrid>
        <w:gridCol w:w="3690"/>
        <w:gridCol w:w="2610"/>
        <w:gridCol w:w="1440"/>
        <w:gridCol w:w="1710"/>
      </w:tblGrid>
      <w:tr w:rsidR="008D4E8F" w:rsidRPr="00841F54" w14:paraId="078C8568"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690" w:type="dxa"/>
            <w:tcBorders>
              <w:top w:val="none" w:sz="0" w:space="0" w:color="auto"/>
              <w:left w:val="none" w:sz="0" w:space="0" w:color="auto"/>
              <w:bottom w:val="none" w:sz="0" w:space="0" w:color="auto"/>
              <w:right w:val="none" w:sz="0" w:space="0" w:color="auto"/>
            </w:tcBorders>
          </w:tcPr>
          <w:p w14:paraId="078C8564"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2610" w:type="dxa"/>
            <w:tcBorders>
              <w:top w:val="none" w:sz="0" w:space="0" w:color="auto"/>
              <w:left w:val="none" w:sz="0" w:space="0" w:color="auto"/>
              <w:bottom w:val="none" w:sz="0" w:space="0" w:color="auto"/>
              <w:right w:val="none" w:sz="0" w:space="0" w:color="auto"/>
            </w:tcBorders>
          </w:tcPr>
          <w:p w14:paraId="078C8565"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566"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710" w:type="dxa"/>
            <w:tcBorders>
              <w:top w:val="none" w:sz="0" w:space="0" w:color="auto"/>
              <w:left w:val="none" w:sz="0" w:space="0" w:color="auto"/>
              <w:bottom w:val="none" w:sz="0" w:space="0" w:color="auto"/>
              <w:right w:val="none" w:sz="0" w:space="0" w:color="auto"/>
            </w:tcBorders>
          </w:tcPr>
          <w:p w14:paraId="078C856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6D"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69"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,”DIAGNOSIS”)</w:t>
            </w:r>
          </w:p>
        </w:tc>
        <w:tc>
          <w:tcPr>
            <w:tcW w:w="2610" w:type="dxa"/>
          </w:tcPr>
          <w:p w14:paraId="078C856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Diagnosis code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6B"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6C"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Diagnosis file </w:t>
            </w:r>
            <w:r w:rsidRPr="00841F54">
              <w:rPr>
                <w:rFonts w:eastAsiaTheme="minorHAnsi" w:cstheme="minorBidi"/>
              </w:rPr>
              <w:lastRenderedPageBreak/>
              <w:t>(80)</w:t>
            </w:r>
          </w:p>
        </w:tc>
      </w:tr>
      <w:tr w:rsidR="008D4E8F" w:rsidRPr="00841F54" w14:paraId="078C8576"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6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“DX/PL”,</w:t>
            </w:r>
            <w:proofErr w:type="spellStart"/>
            <w:r w:rsidRPr="00841F54">
              <w:rPr>
                <w:rFonts w:eastAsiaTheme="minorHAnsi" w:cstheme="minorBidi"/>
              </w:rPr>
              <w:t>i</w:t>
            </w:r>
            <w:proofErr w:type="spellEnd"/>
            <w:r w:rsidRPr="00841F54">
              <w:rPr>
                <w:rFonts w:eastAsiaTheme="minorHAnsi" w:cstheme="minorBidi"/>
              </w:rPr>
              <w:t>,”PRIMARY”)</w:t>
            </w:r>
          </w:p>
        </w:tc>
        <w:tc>
          <w:tcPr>
            <w:tcW w:w="2610" w:type="dxa"/>
          </w:tcPr>
          <w:p w14:paraId="078C856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Code that specifies that the diagnosis is the “primary” diagnosis for this encounter.  Only one “primary” diagnosis i</w:t>
            </w:r>
            <w:r w:rsidR="00ED2C28" w:rsidRPr="00841F54">
              <w:rPr>
                <w:rFonts w:eastAsiaTheme="minorHAnsi" w:cstheme="minorBidi"/>
              </w:rPr>
              <w:t xml:space="preserve">s recorded for each encounter.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70"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71"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“P”::=Primary</w:t>
            </w:r>
          </w:p>
          <w:p w14:paraId="078C8572"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“S”::=Secondary</w:t>
            </w:r>
          </w:p>
          <w:p w14:paraId="078C8573"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Alternatively</w:t>
            </w:r>
          </w:p>
          <w:p w14:paraId="078C8574"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1::=Primary</w:t>
            </w:r>
          </w:p>
          <w:p w14:paraId="078C8575"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0::=Secondary</w:t>
            </w:r>
          </w:p>
        </w:tc>
      </w:tr>
      <w:tr w:rsidR="008D4E8F" w:rsidRPr="00841F54" w14:paraId="078C857D"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77"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,”ORD/RES”)</w:t>
            </w:r>
          </w:p>
        </w:tc>
        <w:tc>
          <w:tcPr>
            <w:tcW w:w="2610" w:type="dxa"/>
          </w:tcPr>
          <w:p w14:paraId="078C857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Code that specifies that the diagnosis is either an “ordering” diagnosis or is a “resulting” diagnosi</w:t>
            </w:r>
            <w:r w:rsidR="00ED2C28" w:rsidRPr="00841F54">
              <w:rPr>
                <w:rFonts w:eastAsiaTheme="minorHAnsi" w:cstheme="minorBidi"/>
              </w:rPr>
              <w:t xml:space="preserve">s or both for this encounter.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79"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7A"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“O”::=Ordering</w:t>
            </w:r>
          </w:p>
          <w:p w14:paraId="078C857B" w14:textId="77777777" w:rsidR="003749E9"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“R”::=Resulting</w:t>
            </w:r>
          </w:p>
          <w:p w14:paraId="078C857C" w14:textId="77777777" w:rsidR="008D4E8F" w:rsidRPr="00841F54" w:rsidRDefault="003749E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“OR”::=Ordering and Resulting</w:t>
            </w:r>
          </w:p>
        </w:tc>
      </w:tr>
      <w:tr w:rsidR="008D4E8F" w:rsidRPr="00841F54" w14:paraId="078C8582"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7E"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,”LEXICON TERM”)</w:t>
            </w:r>
          </w:p>
        </w:tc>
        <w:tc>
          <w:tcPr>
            <w:tcW w:w="2610" w:type="dxa"/>
          </w:tcPr>
          <w:p w14:paraId="078C857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term that is con</w:t>
            </w:r>
            <w:r w:rsidR="00ED2C28" w:rsidRPr="00841F54">
              <w:rPr>
                <w:rFonts w:eastAsiaTheme="minorHAnsi" w:cstheme="minorBidi"/>
              </w:rPr>
              <w:t>tained in the Clinical Lexicon.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81"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Expressions file (757.01)</w:t>
            </w:r>
          </w:p>
        </w:tc>
      </w:tr>
      <w:tr w:rsidR="008D4E8F" w:rsidRPr="00841F54" w14:paraId="078C8587"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3"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IEN”)</w:t>
            </w:r>
          </w:p>
        </w:tc>
        <w:tc>
          <w:tcPr>
            <w:tcW w:w="2610" w:type="dxa"/>
          </w:tcPr>
          <w:p w14:paraId="078C858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problem IEN that is being acted upon.  *This node is required to edit an existing problem</w:t>
            </w:r>
            <w:r w:rsidR="00ED2C28" w:rsidRPr="00841F54">
              <w:rPr>
                <w:rFonts w:eastAsiaTheme="minorHAnsi" w:cstheme="minorBidi"/>
              </w:rPr>
              <w:t xml:space="preserve"> on the Problem List.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5"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86"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Problem List file (9000011)</w:t>
            </w:r>
          </w:p>
        </w:tc>
      </w:tr>
      <w:tr w:rsidR="008D4E8F" w:rsidRPr="00841F54" w14:paraId="078C858C"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8"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ADD”)</w:t>
            </w:r>
          </w:p>
        </w:tc>
        <w:tc>
          <w:tcPr>
            <w:tcW w:w="2610" w:type="dxa"/>
          </w:tcPr>
          <w:p w14:paraId="078C858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*This is required to Add a diagnosis/problem to the Problem List. “1” indicates that the entry should be added to the </w:t>
            </w:r>
            <w:r w:rsidR="00ED2C28" w:rsidRPr="00841F54">
              <w:rPr>
                <w:rFonts w:eastAsiaTheme="minorHAnsi" w:cstheme="minorBidi"/>
              </w:rPr>
              <w:t>Problem List.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A"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8B"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92"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8D"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ACTIVE”)</w:t>
            </w:r>
          </w:p>
        </w:tc>
        <w:tc>
          <w:tcPr>
            <w:tcW w:w="2610" w:type="dxa"/>
          </w:tcPr>
          <w:p w14:paraId="078C858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documents whether a problem is active or inactive. The Defa</w:t>
            </w:r>
            <w:r w:rsidR="00ED2C28" w:rsidRPr="00841F54">
              <w:rPr>
                <w:rFonts w:eastAsiaTheme="minorHAnsi" w:cstheme="minorBidi"/>
              </w:rPr>
              <w:t>ult is Active if not specified.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8F"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0"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A::=Active</w:t>
            </w:r>
          </w:p>
          <w:p w14:paraId="078C8591"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I::=Inactive</w:t>
            </w:r>
          </w:p>
        </w:tc>
      </w:tr>
      <w:tr w:rsidR="008D4E8F" w:rsidRPr="00841F54" w14:paraId="078C8597"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3"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ONSET DATE”)</w:t>
            </w:r>
          </w:p>
        </w:tc>
        <w:tc>
          <w:tcPr>
            <w:tcW w:w="2610" w:type="dxa"/>
          </w:tcPr>
          <w:p w14:paraId="078C859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that the problem began.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5"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6"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w:t>
            </w:r>
          </w:p>
        </w:tc>
      </w:tr>
      <w:tr w:rsidR="000B5DAF" w:rsidRPr="00841F54" w14:paraId="078C859C"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8" w14:textId="77777777" w:rsidR="000B5DAF" w:rsidRPr="00841F54" w:rsidRDefault="000B5DA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RESOLVED DATE”)</w:t>
            </w:r>
          </w:p>
        </w:tc>
        <w:tc>
          <w:tcPr>
            <w:tcW w:w="2610" w:type="dxa"/>
          </w:tcPr>
          <w:p w14:paraId="078C8599" w14:textId="77777777" w:rsidR="000B5DAF" w:rsidRPr="00841F54" w:rsidRDefault="000B5DA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that the problem was resolved.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A" w14:textId="77777777" w:rsidR="000B5DA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9B" w14:textId="77777777" w:rsidR="000B5DA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w:t>
            </w:r>
          </w:p>
        </w:tc>
      </w:tr>
      <w:tr w:rsidR="00F9469C" w:rsidRPr="00841F54" w14:paraId="078C85A1"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9D" w14:textId="77777777" w:rsidR="00F9469C" w:rsidRPr="00841F54" w:rsidRDefault="00F9469C" w:rsidP="00E22A9D">
            <w:pPr>
              <w:pStyle w:val="TableText"/>
              <w:rPr>
                <w:rFonts w:eastAsiaTheme="minorHAnsi" w:cstheme="minorBidi"/>
              </w:rPr>
            </w:pPr>
            <w:r w:rsidRPr="00841F54">
              <w:rPr>
                <w:rFonts w:eastAsiaTheme="minorHAnsi" w:cstheme="minorBidi"/>
              </w:rPr>
              <w:t xml:space="preserve"> “DX/PL”,</w:t>
            </w:r>
            <w:proofErr w:type="spellStart"/>
            <w:r w:rsidRPr="00841F54">
              <w:rPr>
                <w:rFonts w:eastAsiaTheme="minorHAnsi" w:cstheme="minorBidi"/>
              </w:rPr>
              <w:t>i</w:t>
            </w:r>
            <w:proofErr w:type="spellEnd"/>
            <w:r w:rsidRPr="00841F54">
              <w:rPr>
                <w:rFonts w:eastAsiaTheme="minorHAnsi" w:cstheme="minorBidi"/>
              </w:rPr>
              <w:t>,”PL SC”)</w:t>
            </w:r>
          </w:p>
        </w:tc>
        <w:tc>
          <w:tcPr>
            <w:tcW w:w="2610" w:type="dxa"/>
          </w:tcPr>
          <w:p w14:paraId="078C859E"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a service connected condition.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9F"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0"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A6"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2" w14:textId="77777777" w:rsidR="00F9469C" w:rsidRPr="00841F54" w:rsidRDefault="00F9469C"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CV”)</w:t>
            </w:r>
          </w:p>
        </w:tc>
        <w:tc>
          <w:tcPr>
            <w:tcW w:w="2610" w:type="dxa"/>
          </w:tcPr>
          <w:p w14:paraId="078C85A3"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Combat Veteran.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4"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5"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AB"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7" w14:textId="77777777" w:rsidR="00F9469C" w:rsidRPr="00841F54" w:rsidRDefault="00F9469C"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AO”)</w:t>
            </w:r>
          </w:p>
        </w:tc>
        <w:tc>
          <w:tcPr>
            <w:tcW w:w="2610" w:type="dxa"/>
          </w:tcPr>
          <w:p w14:paraId="078C85A8"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Agent Orange exposure.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9"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A"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0"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AC" w14:textId="77777777" w:rsidR="00F9469C" w:rsidRPr="00841F54" w:rsidRDefault="00F9469C"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IR”)</w:t>
            </w:r>
          </w:p>
        </w:tc>
        <w:tc>
          <w:tcPr>
            <w:tcW w:w="2610" w:type="dxa"/>
          </w:tcPr>
          <w:p w14:paraId="078C85AD"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Ionizing Radiation exposure.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AE"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AF"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5"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1" w14:textId="77777777" w:rsidR="00F9469C" w:rsidRPr="00841F54" w:rsidRDefault="00F9469C"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EC”)</w:t>
            </w:r>
          </w:p>
        </w:tc>
        <w:tc>
          <w:tcPr>
            <w:tcW w:w="2610" w:type="dxa"/>
          </w:tcPr>
          <w:p w14:paraId="078C85B2"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This problem is related to </w:t>
            </w:r>
            <w:r w:rsidRPr="00841F54">
              <w:rPr>
                <w:rFonts w:eastAsiaTheme="minorHAnsi" w:cstheme="minorBidi"/>
              </w:rPr>
              <w:lastRenderedPageBreak/>
              <w:t>SW Asia Conditions.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3" w14:textId="77777777" w:rsidR="00F9469C" w:rsidRPr="00841F54" w:rsidRDefault="00F9469C" w:rsidP="00E22A9D">
            <w:pPr>
              <w:pStyle w:val="TableText"/>
              <w:rPr>
                <w:rFonts w:eastAsiaTheme="minorHAnsi" w:cstheme="minorBidi"/>
              </w:rPr>
            </w:pPr>
            <w:r w:rsidRPr="00841F54">
              <w:rPr>
                <w:rFonts w:eastAsiaTheme="minorHAnsi" w:cstheme="minorBidi"/>
              </w:rPr>
              <w:lastRenderedPageBreak/>
              <w:t>O</w:t>
            </w:r>
          </w:p>
        </w:tc>
        <w:tc>
          <w:tcPr>
            <w:tcW w:w="1710" w:type="dxa"/>
          </w:tcPr>
          <w:p w14:paraId="078C85B4"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A"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6" w14:textId="77777777" w:rsidR="00F9469C" w:rsidRPr="00841F54" w:rsidRDefault="00F9469C" w:rsidP="00E22A9D">
            <w:pPr>
              <w:pStyle w:val="TableText"/>
              <w:rPr>
                <w:rFonts w:eastAsiaTheme="minorHAnsi" w:cstheme="minorBidi"/>
              </w:rPr>
            </w:pPr>
            <w:r w:rsidRPr="00841F54">
              <w:rPr>
                <w:rFonts w:eastAsiaTheme="minorHAnsi" w:cstheme="minorBidi"/>
              </w:rPr>
              <w:lastRenderedPageBreak/>
              <w:t>“DX/PL”,</w:t>
            </w:r>
            <w:proofErr w:type="spellStart"/>
            <w:r w:rsidRPr="00841F54">
              <w:rPr>
                <w:rFonts w:eastAsiaTheme="minorHAnsi" w:cstheme="minorBidi"/>
              </w:rPr>
              <w:t>i</w:t>
            </w:r>
            <w:proofErr w:type="spellEnd"/>
            <w:r w:rsidRPr="00841F54">
              <w:rPr>
                <w:rFonts w:eastAsiaTheme="minorHAnsi" w:cstheme="minorBidi"/>
              </w:rPr>
              <w:t>,”PL SHAD”)</w:t>
            </w:r>
          </w:p>
        </w:tc>
        <w:tc>
          <w:tcPr>
            <w:tcW w:w="2610" w:type="dxa"/>
          </w:tcPr>
          <w:p w14:paraId="078C85B7"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Project 112/SHAD.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8"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B9"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F9469C" w:rsidRPr="00841F54" w14:paraId="078C85BF"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BB" w14:textId="77777777" w:rsidR="00F9469C" w:rsidRPr="00841F54" w:rsidRDefault="00F9469C"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MST”)</w:t>
            </w:r>
          </w:p>
        </w:tc>
        <w:tc>
          <w:tcPr>
            <w:tcW w:w="2610" w:type="dxa"/>
          </w:tcPr>
          <w:p w14:paraId="078C85BC"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related to Military Sexual Trauma.</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BD" w14:textId="77777777" w:rsidR="00F9469C" w:rsidRPr="00841F54" w:rsidRDefault="00F9469C" w:rsidP="00E22A9D">
            <w:pPr>
              <w:pStyle w:val="TableText"/>
              <w:rPr>
                <w:rFonts w:eastAsiaTheme="minorHAnsi" w:cstheme="minorBidi"/>
              </w:rPr>
            </w:pPr>
            <w:r w:rsidRPr="00841F54">
              <w:rPr>
                <w:rFonts w:eastAsiaTheme="minorHAnsi" w:cstheme="minorBidi"/>
              </w:rPr>
              <w:t>O</w:t>
            </w:r>
          </w:p>
        </w:tc>
        <w:tc>
          <w:tcPr>
            <w:tcW w:w="1710" w:type="dxa"/>
          </w:tcPr>
          <w:p w14:paraId="078C85BE"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C4"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0"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,”PL HNC”)</w:t>
            </w:r>
          </w:p>
        </w:tc>
        <w:tc>
          <w:tcPr>
            <w:tcW w:w="2610" w:type="dxa"/>
          </w:tcPr>
          <w:p w14:paraId="078C85C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problem is rela</w:t>
            </w:r>
            <w:r w:rsidR="00ED2C28" w:rsidRPr="00841F54">
              <w:rPr>
                <w:rFonts w:eastAsiaTheme="minorHAnsi" w:cstheme="minorBidi"/>
              </w:rPr>
              <w:t>ted to Head and/or Neck Cancer.</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2" w14:textId="77777777" w:rsidR="008D4E8F" w:rsidRPr="00841F54" w:rsidRDefault="000B5DAF" w:rsidP="00E22A9D">
            <w:pPr>
              <w:pStyle w:val="TableText"/>
              <w:rPr>
                <w:rFonts w:eastAsiaTheme="minorHAnsi" w:cstheme="minorBidi"/>
              </w:rPr>
            </w:pPr>
            <w:r w:rsidRPr="00841F54">
              <w:rPr>
                <w:rFonts w:eastAsiaTheme="minorHAnsi" w:cstheme="minorBidi"/>
              </w:rPr>
              <w:t>O</w:t>
            </w:r>
          </w:p>
        </w:tc>
        <w:tc>
          <w:tcPr>
            <w:tcW w:w="1710" w:type="dxa"/>
          </w:tcPr>
          <w:p w14:paraId="078C85C3"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8D4E8F" w:rsidRPr="00841F54" w14:paraId="078C85C9"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5"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,”NARRATIVE”)</w:t>
            </w:r>
          </w:p>
        </w:tc>
        <w:tc>
          <w:tcPr>
            <w:tcW w:w="2610" w:type="dxa"/>
          </w:tcPr>
          <w:p w14:paraId="078C85C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provider’s description of the diagnosis/problem.  *If NARRATIVE is not passed for a diagnosis/problem, the Description from the ICD Diagnosis file (80) will be used as the </w:t>
            </w:r>
            <w:r w:rsidR="00ED2C28" w:rsidRPr="00841F54">
              <w:rPr>
                <w:rFonts w:eastAsiaTheme="minorHAnsi" w:cstheme="minorBidi"/>
              </w:rPr>
              <w:t>default.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7"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C8"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5CE"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A"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,”CATEGORY”)</w:t>
            </w:r>
          </w:p>
        </w:tc>
        <w:tc>
          <w:tcPr>
            <w:tcW w:w="2610" w:type="dxa"/>
          </w:tcPr>
          <w:p w14:paraId="078C85C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term that denotes a grouping or category for a se</w:t>
            </w:r>
            <w:r w:rsidR="00ED2C28" w:rsidRPr="00841F54">
              <w:rPr>
                <w:rFonts w:eastAsiaTheme="minorHAnsi" w:cstheme="minorBidi"/>
              </w:rPr>
              <w:t>t of related diagnosis/problem.</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CC"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CD"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5D3"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CF"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,”ENC PROVIDER”)</w:t>
            </w:r>
          </w:p>
        </w:tc>
        <w:tc>
          <w:tcPr>
            <w:tcW w:w="2610" w:type="dxa"/>
          </w:tcPr>
          <w:p w14:paraId="078C85D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 who documented the </w:t>
            </w:r>
            <w:r w:rsidR="00ED2C28" w:rsidRPr="00841F54">
              <w:rPr>
                <w:rFonts w:eastAsiaTheme="minorHAnsi" w:cstheme="minorBidi"/>
              </w:rPr>
              <w:t>diagnosis/problem.</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1" w14:textId="77777777" w:rsidR="008D4E8F" w:rsidRPr="00841F54" w:rsidRDefault="000B5DAF" w:rsidP="00E22A9D">
            <w:pPr>
              <w:pStyle w:val="TableText"/>
              <w:rPr>
                <w:rFonts w:eastAsiaTheme="minorHAnsi" w:cstheme="minorBidi"/>
              </w:rPr>
            </w:pPr>
            <w:r w:rsidRPr="00841F54">
              <w:rPr>
                <w:rFonts w:eastAsiaTheme="minorHAnsi" w:cstheme="minorBidi"/>
              </w:rPr>
              <w:t>R/Add</w:t>
            </w:r>
          </w:p>
        </w:tc>
        <w:tc>
          <w:tcPr>
            <w:tcW w:w="1710" w:type="dxa"/>
          </w:tcPr>
          <w:p w14:paraId="078C85D2"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5D8"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D4"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,”EVENT D/T”)</w:t>
            </w:r>
          </w:p>
        </w:tc>
        <w:tc>
          <w:tcPr>
            <w:tcW w:w="2610" w:type="dxa"/>
          </w:tcPr>
          <w:p w14:paraId="078C85D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Date/Time Diagnosis </w:t>
            </w:r>
            <w:r w:rsidR="00ED2C28" w:rsidRPr="00841F54">
              <w:rPr>
                <w:rFonts w:eastAsiaTheme="minorHAnsi" w:cstheme="minorBidi"/>
              </w:rPr>
              <w:t>was documented.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6"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D7"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8D4E8F" w:rsidRPr="00841F54" w14:paraId="078C85DE"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bottom w:val="none" w:sz="0" w:space="0" w:color="auto"/>
              <w:right w:val="none" w:sz="0" w:space="0" w:color="auto"/>
            </w:tcBorders>
          </w:tcPr>
          <w:p w14:paraId="078C85D9"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,”COMMENT”)</w:t>
            </w:r>
          </w:p>
        </w:tc>
        <w:tc>
          <w:tcPr>
            <w:tcW w:w="2610" w:type="dxa"/>
          </w:tcPr>
          <w:p w14:paraId="078C85D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5DB"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710" w:type="dxa"/>
          </w:tcPr>
          <w:p w14:paraId="078C85DC" w14:textId="77777777" w:rsidR="00F9469C"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DX Free Text  (1-245 char)</w:t>
            </w:r>
          </w:p>
          <w:p w14:paraId="078C85DD"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PL  Free Text (3-60 char)</w:t>
            </w:r>
          </w:p>
        </w:tc>
      </w:tr>
      <w:tr w:rsidR="008D4E8F" w:rsidRPr="00841F54" w14:paraId="078C85E3" w14:textId="77777777" w:rsidTr="006D29D4">
        <w:tc>
          <w:tcPr>
            <w:cnfStyle w:val="000010000000" w:firstRow="0" w:lastRow="0" w:firstColumn="0" w:lastColumn="0" w:oddVBand="1" w:evenVBand="0" w:oddHBand="0" w:evenHBand="0" w:firstRowFirstColumn="0" w:firstRowLastColumn="0" w:lastRowFirstColumn="0" w:lastRowLastColumn="0"/>
            <w:tcW w:w="3690" w:type="dxa"/>
            <w:tcBorders>
              <w:left w:val="none" w:sz="0" w:space="0" w:color="auto"/>
              <w:right w:val="none" w:sz="0" w:space="0" w:color="auto"/>
            </w:tcBorders>
          </w:tcPr>
          <w:p w14:paraId="078C85DF" w14:textId="77777777" w:rsidR="008D4E8F" w:rsidRPr="00841F54" w:rsidRDefault="008D4E8F" w:rsidP="00E22A9D">
            <w:pPr>
              <w:pStyle w:val="TableText"/>
              <w:rPr>
                <w:rFonts w:eastAsiaTheme="minorHAnsi" w:cstheme="minorBidi"/>
              </w:rPr>
            </w:pPr>
            <w:r w:rsidRPr="00841F54">
              <w:rPr>
                <w:rFonts w:eastAsiaTheme="minorHAnsi" w:cstheme="minorBidi"/>
              </w:rPr>
              <w:t>“DX/PL”,</w:t>
            </w:r>
            <w:proofErr w:type="spellStart"/>
            <w:r w:rsidRPr="00841F54">
              <w:rPr>
                <w:rFonts w:eastAsiaTheme="minorHAnsi" w:cstheme="minorBidi"/>
              </w:rPr>
              <w:t>i</w:t>
            </w:r>
            <w:proofErr w:type="spellEnd"/>
            <w:r w:rsidRPr="00841F54">
              <w:rPr>
                <w:rFonts w:eastAsiaTheme="minorHAnsi" w:cstheme="minorBidi"/>
              </w:rPr>
              <w:t>,”DELETE”)</w:t>
            </w:r>
          </w:p>
        </w:tc>
        <w:tc>
          <w:tcPr>
            <w:tcW w:w="2610" w:type="dxa"/>
          </w:tcPr>
          <w:p w14:paraId="078C85E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delete flag used to denote deletion of the diagnosis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5E1" w14:textId="77777777" w:rsidR="008D4E8F" w:rsidRPr="00841F54" w:rsidRDefault="000B5DAF" w:rsidP="00E22A9D">
            <w:pPr>
              <w:pStyle w:val="TableText"/>
              <w:rPr>
                <w:rFonts w:eastAsiaTheme="minorHAnsi" w:cstheme="minorBidi"/>
              </w:rPr>
            </w:pPr>
            <w:r w:rsidRPr="00841F54">
              <w:rPr>
                <w:rFonts w:eastAsiaTheme="minorHAnsi" w:cstheme="minorBidi"/>
              </w:rPr>
              <w:t>N/A</w:t>
            </w:r>
          </w:p>
        </w:tc>
        <w:tc>
          <w:tcPr>
            <w:tcW w:w="1710" w:type="dxa"/>
          </w:tcPr>
          <w:p w14:paraId="078C85E2" w14:textId="77777777" w:rsidR="008D4E8F" w:rsidRPr="00841F54" w:rsidRDefault="00F9469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5E4" w14:textId="63F41F66" w:rsidR="00713A71" w:rsidRPr="00841F54" w:rsidRDefault="008D4E8F" w:rsidP="0071544A">
      <w:pPr>
        <w:pStyle w:val="Heading2"/>
      </w:pPr>
      <w:bookmarkStart w:id="93" w:name="_Toc414852647"/>
      <w:bookmarkStart w:id="94" w:name="_Toc498005962"/>
      <w:r w:rsidRPr="00841F54">
        <w:t>Procedure</w:t>
      </w:r>
      <w:bookmarkEnd w:id="93"/>
      <w:bookmarkEnd w:id="94"/>
    </w:p>
    <w:p w14:paraId="078C85E5" w14:textId="77777777" w:rsidR="008D4E8F" w:rsidRPr="00841F54" w:rsidRDefault="008D4E8F" w:rsidP="00E22A9D">
      <w:pPr>
        <w:rPr>
          <w:rFonts w:eastAsiaTheme="minorHAnsi" w:cstheme="minorBidi"/>
        </w:rPr>
      </w:pPr>
      <w:r w:rsidRPr="00841F54">
        <w:rPr>
          <w:rFonts w:eastAsiaTheme="minorHAnsi" w:cstheme="minorBidi"/>
        </w:rPr>
        <w:t>The “PROCEDURE” node may have multiple entries (</w:t>
      </w:r>
      <w:proofErr w:type="spellStart"/>
      <w:r w:rsidRPr="00841F54">
        <w:rPr>
          <w:rFonts w:eastAsiaTheme="minorHAnsi" w:cstheme="minorBidi"/>
        </w:rPr>
        <w:t>i</w:t>
      </w:r>
      <w:proofErr w:type="spellEnd"/>
      <w:r w:rsidRPr="00841F54">
        <w:rPr>
          <w:rFonts w:eastAsiaTheme="minorHAnsi" w:cstheme="minorBidi"/>
        </w:rPr>
        <w:t>). Only active CPT/HCPCS codes will be accepted. The “PROCEDURE” node documents the procedure(s), the number of times the procedure was performed, the diagnosis the procedure is associated with and the narrative that describes the procedure. It also enables documentation of the provider who performed the procedure, the date/time the procedure was performed and any comments that are associated with the procedure. To delete the entire “PROCEDURE”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procedure"/>
        <w:tblDescription w:val="The “PROCEDURE” node may have multiple entries (i). Only active CPT/HCPCS codes will be accepted. The “PROCEDURE” node documents the procedure(s), the number of times the procedure was performed, the diagnosis the procedure is associated with and the narrative that describes the procedure. It also enables documentation of the provider who performed the procedure, the date/time the procedure was performed and any comments that are associated with the procedure. "/>
      </w:tblPr>
      <w:tblGrid>
        <w:gridCol w:w="3060"/>
        <w:gridCol w:w="3240"/>
        <w:gridCol w:w="1530"/>
        <w:gridCol w:w="1620"/>
      </w:tblGrid>
      <w:tr w:rsidR="008D4E8F" w:rsidRPr="00841F54" w14:paraId="078C85EA"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14:paraId="078C85E6"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240" w:type="dxa"/>
            <w:tcBorders>
              <w:top w:val="none" w:sz="0" w:space="0" w:color="auto"/>
              <w:left w:val="none" w:sz="0" w:space="0" w:color="auto"/>
              <w:bottom w:val="none" w:sz="0" w:space="0" w:color="auto"/>
              <w:right w:val="none" w:sz="0" w:space="0" w:color="auto"/>
            </w:tcBorders>
          </w:tcPr>
          <w:p w14:paraId="078C85E7"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14:paraId="078C85E8"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620" w:type="dxa"/>
            <w:tcBorders>
              <w:top w:val="none" w:sz="0" w:space="0" w:color="auto"/>
              <w:left w:val="none" w:sz="0" w:space="0" w:color="auto"/>
              <w:bottom w:val="none" w:sz="0" w:space="0" w:color="auto"/>
              <w:right w:val="none" w:sz="0" w:space="0" w:color="auto"/>
            </w:tcBorders>
          </w:tcPr>
          <w:p w14:paraId="078C85E9"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5EF"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EB"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,”PROCEDURE”)</w:t>
            </w:r>
          </w:p>
        </w:tc>
        <w:tc>
          <w:tcPr>
            <w:tcW w:w="3240" w:type="dxa"/>
          </w:tcPr>
          <w:p w14:paraId="078C85EC"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Procedure code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ED"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20" w:type="dxa"/>
          </w:tcPr>
          <w:p w14:paraId="078C85E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CPT file (81)</w:t>
            </w:r>
          </w:p>
        </w:tc>
      </w:tr>
      <w:tr w:rsidR="008D4E8F" w:rsidRPr="00841F54" w14:paraId="078C85F4"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0"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w:t>
            </w:r>
            <w:proofErr w:type="spellStart"/>
            <w:r w:rsidRPr="00841F54">
              <w:rPr>
                <w:rFonts w:eastAsiaTheme="minorHAnsi" w:cstheme="minorBidi"/>
              </w:rPr>
              <w:t>i</w:t>
            </w:r>
            <w:proofErr w:type="spellEnd"/>
            <w:r w:rsidRPr="00841F54">
              <w:rPr>
                <w:rFonts w:eastAsiaTheme="minorHAnsi" w:cstheme="minorBidi"/>
              </w:rPr>
              <w:t>,”MODIFIERS”, MODIFIER=””</w:t>
            </w:r>
          </w:p>
        </w:tc>
        <w:tc>
          <w:tcPr>
            <w:tcW w:w="3240" w:type="dxa"/>
          </w:tcPr>
          <w:p w14:paraId="078C85F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Modifiers associated with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5F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External </w:t>
            </w:r>
            <w:proofErr w:type="gramStart"/>
            <w:r w:rsidRPr="00841F54">
              <w:rPr>
                <w:rFonts w:eastAsiaTheme="minorHAnsi" w:cstheme="minorBidi"/>
              </w:rPr>
              <w:t xml:space="preserve">pointer to CPT Modifier </w:t>
            </w:r>
            <w:r w:rsidR="00694FC9" w:rsidRPr="00841F54">
              <w:rPr>
                <w:rFonts w:eastAsiaTheme="minorHAnsi" w:cstheme="minorBidi"/>
              </w:rPr>
              <w:t>file</w:t>
            </w:r>
            <w:proofErr w:type="gramEnd"/>
            <w:r w:rsidR="00694FC9" w:rsidRPr="00841F54">
              <w:rPr>
                <w:rFonts w:eastAsiaTheme="minorHAnsi" w:cstheme="minorBidi"/>
              </w:rPr>
              <w:t xml:space="preserve"> (81.3).</w:t>
            </w:r>
          </w:p>
        </w:tc>
      </w:tr>
      <w:tr w:rsidR="008D4E8F" w:rsidRPr="00841F54" w14:paraId="078C85F9"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5"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,”QTY”)</w:t>
            </w:r>
          </w:p>
        </w:tc>
        <w:tc>
          <w:tcPr>
            <w:tcW w:w="3240" w:type="dxa"/>
          </w:tcPr>
          <w:p w14:paraId="078C85F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Number of tim</w:t>
            </w:r>
            <w:r w:rsidR="00694FC9" w:rsidRPr="00841F54">
              <w:rPr>
                <w:rFonts w:eastAsiaTheme="minorHAnsi" w:cstheme="minorBidi"/>
              </w:rPr>
              <w:t>es the procedure was performed.</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7"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20" w:type="dxa"/>
          </w:tcPr>
          <w:p w14:paraId="078C85F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Whole number &gt; 0</w:t>
            </w:r>
          </w:p>
        </w:tc>
      </w:tr>
      <w:tr w:rsidR="008D4E8F" w:rsidRPr="00841F54" w14:paraId="078C85FE"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A"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w:t>
            </w:r>
          </w:p>
        </w:tc>
        <w:tc>
          <w:tcPr>
            <w:tcW w:w="3240" w:type="dxa"/>
          </w:tcPr>
          <w:p w14:paraId="078C85F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first diagnosis that is associated with the identified procedure and is the primary diagnosis </w:t>
            </w:r>
            <w:r w:rsidR="00694FC9" w:rsidRPr="00841F54">
              <w:rPr>
                <w:rFonts w:eastAsiaTheme="minorHAnsi" w:cstheme="minorBidi"/>
              </w:rPr>
              <w:t>associated with this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5FC"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5F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3"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5FF"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2”)</w:t>
            </w:r>
          </w:p>
        </w:tc>
        <w:tc>
          <w:tcPr>
            <w:tcW w:w="3240" w:type="dxa"/>
          </w:tcPr>
          <w:p w14:paraId="078C860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1"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8"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4"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3”)</w:t>
            </w:r>
          </w:p>
        </w:tc>
        <w:tc>
          <w:tcPr>
            <w:tcW w:w="3240" w:type="dxa"/>
          </w:tcPr>
          <w:p w14:paraId="078C860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third diagnosis that is associated with the </w:t>
            </w:r>
            <w:r w:rsidR="00694FC9" w:rsidRPr="00841F54">
              <w:rPr>
                <w:rFonts w:eastAsiaTheme="minorHAnsi" w:cstheme="minorBidi"/>
              </w:rPr>
              <w:t>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6"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0D"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9"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4”)</w:t>
            </w:r>
          </w:p>
        </w:tc>
        <w:tc>
          <w:tcPr>
            <w:tcW w:w="3240" w:type="dxa"/>
          </w:tcPr>
          <w:p w14:paraId="078C860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0B"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0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2"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0E"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5”)</w:t>
            </w:r>
          </w:p>
        </w:tc>
        <w:tc>
          <w:tcPr>
            <w:tcW w:w="3240" w:type="dxa"/>
          </w:tcPr>
          <w:p w14:paraId="078C860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7"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3"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6”)</w:t>
            </w:r>
          </w:p>
        </w:tc>
        <w:tc>
          <w:tcPr>
            <w:tcW w:w="3240" w:type="dxa"/>
          </w:tcPr>
          <w:p w14:paraId="078C861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1C"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8"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7”)</w:t>
            </w:r>
          </w:p>
        </w:tc>
        <w:tc>
          <w:tcPr>
            <w:tcW w:w="3240" w:type="dxa"/>
          </w:tcPr>
          <w:p w14:paraId="078C861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1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21"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1D"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,”DIAGNOSIS 8”)</w:t>
            </w:r>
          </w:p>
        </w:tc>
        <w:tc>
          <w:tcPr>
            <w:tcW w:w="3240" w:type="dxa"/>
          </w:tcPr>
          <w:p w14:paraId="078C861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w:t>
            </w:r>
            <w:r w:rsidR="00694FC9" w:rsidRPr="00841F54">
              <w:rPr>
                <w:rFonts w:eastAsiaTheme="minorHAnsi" w:cstheme="minorBidi"/>
              </w:rPr>
              <w:t xml:space="preserve"> with the identified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1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26"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2"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,”NARRATIVE”)</w:t>
            </w:r>
          </w:p>
        </w:tc>
        <w:tc>
          <w:tcPr>
            <w:tcW w:w="3240" w:type="dxa"/>
          </w:tcPr>
          <w:p w14:paraId="078C862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provider’s description of the procedure performed. *If NARRATIVE is not passed for a procedure, the Short Name from the CPT file (8</w:t>
            </w:r>
            <w:r w:rsidR="00694FC9" w:rsidRPr="00841F54">
              <w:rPr>
                <w:rFonts w:eastAsiaTheme="minorHAnsi" w:cstheme="minorBidi"/>
              </w:rPr>
              <w:t>1) will be used as the default.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4"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62B"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7"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,”CATEGORY”)</w:t>
            </w:r>
          </w:p>
        </w:tc>
        <w:tc>
          <w:tcPr>
            <w:tcW w:w="3240" w:type="dxa"/>
          </w:tcPr>
          <w:p w14:paraId="078C862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term that denotes a grouping or category f</w:t>
            </w:r>
            <w:r w:rsidR="00694FC9" w:rsidRPr="00841F54">
              <w:rPr>
                <w:rFonts w:eastAsiaTheme="minorHAnsi" w:cstheme="minorBidi"/>
              </w:rPr>
              <w:t>or a set of related procedures.</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(2-245 characters)</w:t>
            </w:r>
          </w:p>
        </w:tc>
      </w:tr>
      <w:tr w:rsidR="008D4E8F" w:rsidRPr="00841F54" w14:paraId="078C8630"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2C"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,”ENC PROVIDER”)</w:t>
            </w:r>
          </w:p>
        </w:tc>
        <w:tc>
          <w:tcPr>
            <w:tcW w:w="3240" w:type="dxa"/>
          </w:tcPr>
          <w:p w14:paraId="078C862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w:t>
            </w:r>
            <w:r w:rsidR="00DA00A5" w:rsidRPr="00841F54">
              <w:rPr>
                <w:rFonts w:eastAsiaTheme="minorHAnsi" w:cstheme="minorBidi"/>
              </w:rPr>
              <w:t>er who performed the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2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2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635"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1"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,”ORD PROVIDER”)</w:t>
            </w:r>
          </w:p>
        </w:tc>
        <w:tc>
          <w:tcPr>
            <w:tcW w:w="3240" w:type="dxa"/>
          </w:tcPr>
          <w:p w14:paraId="078C863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w:t>
            </w:r>
            <w:r w:rsidR="00694FC9" w:rsidRPr="00841F54">
              <w:rPr>
                <w:rFonts w:eastAsiaTheme="minorHAnsi" w:cstheme="minorBidi"/>
              </w:rPr>
              <w:t>ider who ordered the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New Person file </w:t>
            </w:r>
            <w:r w:rsidRPr="00841F54">
              <w:rPr>
                <w:rFonts w:eastAsiaTheme="minorHAnsi" w:cstheme="minorBidi"/>
              </w:rPr>
              <w:lastRenderedPageBreak/>
              <w:t>(200)</w:t>
            </w:r>
          </w:p>
        </w:tc>
      </w:tr>
      <w:tr w:rsidR="008D4E8F" w:rsidRPr="00841F54" w14:paraId="078C863A"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6"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w:t>
            </w:r>
            <w:proofErr w:type="spellStart"/>
            <w:r w:rsidRPr="00841F54">
              <w:rPr>
                <w:rFonts w:eastAsiaTheme="minorHAnsi" w:cstheme="minorBidi"/>
              </w:rPr>
              <w:t>i</w:t>
            </w:r>
            <w:proofErr w:type="spellEnd"/>
            <w:r w:rsidRPr="00841F54">
              <w:rPr>
                <w:rFonts w:eastAsiaTheme="minorHAnsi" w:cstheme="minorBidi"/>
              </w:rPr>
              <w:t>,”ORD REFERENCE”)</w:t>
            </w:r>
          </w:p>
        </w:tc>
        <w:tc>
          <w:tcPr>
            <w:tcW w:w="3240" w:type="dxa"/>
          </w:tcPr>
          <w:p w14:paraId="078C863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Order reference </w:t>
            </w:r>
            <w:r w:rsidR="00694FC9" w:rsidRPr="00841F54">
              <w:rPr>
                <w:rFonts w:eastAsiaTheme="minorHAnsi" w:cstheme="minorBidi"/>
              </w:rPr>
              <w:t>for the ordered procedure.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Order file (100)</w:t>
            </w:r>
          </w:p>
        </w:tc>
      </w:tr>
      <w:tr w:rsidR="008D4E8F" w:rsidRPr="00841F54" w14:paraId="078C863F"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3B"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,”EVENT D/T”)</w:t>
            </w:r>
          </w:p>
        </w:tc>
        <w:tc>
          <w:tcPr>
            <w:tcW w:w="3240" w:type="dxa"/>
          </w:tcPr>
          <w:p w14:paraId="078C863C"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procedure was done.</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3D"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3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8D4E8F" w:rsidRPr="00841F54" w14:paraId="078C8660"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40"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,”DEPARTMENT”)</w:t>
            </w:r>
          </w:p>
        </w:tc>
        <w:tc>
          <w:tcPr>
            <w:tcW w:w="3240" w:type="dxa"/>
          </w:tcPr>
          <w:p w14:paraId="078C864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 3-digit code that defines the service area.  Missing Department Codes will be assigned a Department Code. The Department Code will be the Stop Code associated (in the HOSPITAL LOCATION file, #44) with the Hospital Location of the patient visit.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42"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4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108::=Laboratory</w:t>
            </w:r>
          </w:p>
          <w:p w14:paraId="078C864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160::=Pharmacy</w:t>
            </w:r>
          </w:p>
          <w:p w14:paraId="078C864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419::=Anesthesiology</w:t>
            </w:r>
          </w:p>
          <w:p w14:paraId="078C864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423::=Prosthetics</w:t>
            </w:r>
          </w:p>
          <w:p w14:paraId="078C864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180::=Oral Surgery</w:t>
            </w:r>
          </w:p>
          <w:p w14:paraId="078C864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401::=General Surgery</w:t>
            </w:r>
          </w:p>
          <w:p w14:paraId="078C864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402::=Cardiac Surgery</w:t>
            </w:r>
          </w:p>
          <w:p w14:paraId="078C864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401::=General Surgery</w:t>
            </w:r>
          </w:p>
          <w:p w14:paraId="078C864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402::=Cardiac Surgery</w:t>
            </w:r>
          </w:p>
          <w:p w14:paraId="078C864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403::=Otorhinolaryngology (ENT)</w:t>
            </w:r>
          </w:p>
          <w:p w14:paraId="078C864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404::=Gynecology</w:t>
            </w:r>
          </w:p>
          <w:p w14:paraId="078C864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406::=Neurosurgery</w:t>
            </w:r>
          </w:p>
          <w:p w14:paraId="078C864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407::=Ophthalmology</w:t>
            </w:r>
          </w:p>
          <w:p w14:paraId="078C865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409::=Orthopedics</w:t>
            </w:r>
          </w:p>
          <w:p w14:paraId="078C865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410::=Plastic Surgery (</w:t>
            </w:r>
            <w:proofErr w:type="spellStart"/>
            <w:r w:rsidRPr="00841F54">
              <w:rPr>
                <w:rFonts w:eastAsiaTheme="minorHAnsi" w:cstheme="minorBidi"/>
              </w:rPr>
              <w:t>inc.</w:t>
            </w:r>
            <w:proofErr w:type="spellEnd"/>
            <w:r w:rsidRPr="00841F54">
              <w:rPr>
                <w:rFonts w:eastAsiaTheme="minorHAnsi" w:cstheme="minorBidi"/>
              </w:rPr>
              <w:t xml:space="preserve"> H&amp;N)</w:t>
            </w:r>
          </w:p>
          <w:p w14:paraId="078C865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411::=Podiatry </w:t>
            </w:r>
          </w:p>
          <w:p w14:paraId="078C865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412::=Proctology</w:t>
            </w:r>
          </w:p>
          <w:p w14:paraId="078C865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413::=Thoracic Surgery</w:t>
            </w:r>
          </w:p>
          <w:p w14:paraId="078C865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415::=Peripheral Vascular</w:t>
            </w:r>
          </w:p>
          <w:p w14:paraId="078C865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457::=Transpla</w:t>
            </w:r>
            <w:r w:rsidRPr="00841F54">
              <w:rPr>
                <w:rFonts w:eastAsiaTheme="minorHAnsi" w:cstheme="minorBidi"/>
              </w:rPr>
              <w:lastRenderedPageBreak/>
              <w:t>ntation</w:t>
            </w:r>
          </w:p>
          <w:p w14:paraId="078C865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105::=General Radiology</w:t>
            </w:r>
          </w:p>
          <w:p w14:paraId="078C865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109::=Nuclear Medicine</w:t>
            </w:r>
          </w:p>
          <w:p w14:paraId="078C865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109::=Cardiology Studies (Nuclear Med)</w:t>
            </w:r>
          </w:p>
          <w:p w14:paraId="078C865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115::=Ultrasound</w:t>
            </w:r>
          </w:p>
          <w:p w14:paraId="078C865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703::=Mammography</w:t>
            </w:r>
          </w:p>
          <w:p w14:paraId="078C865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150::=CT Scan</w:t>
            </w:r>
          </w:p>
          <w:p w14:paraId="078C865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151::=Magnetic Resonance Imaging</w:t>
            </w:r>
          </w:p>
          <w:p w14:paraId="078C865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152::=</w:t>
            </w:r>
            <w:proofErr w:type="spellStart"/>
            <w:r w:rsidRPr="00841F54">
              <w:rPr>
                <w:rFonts w:eastAsiaTheme="minorHAnsi" w:cstheme="minorBidi"/>
              </w:rPr>
              <w:t>Angio</w:t>
            </w:r>
            <w:proofErr w:type="spellEnd"/>
            <w:r w:rsidRPr="00841F54">
              <w:rPr>
                <w:rFonts w:eastAsiaTheme="minorHAnsi" w:cstheme="minorBidi"/>
              </w:rPr>
              <w:t>-Neuro-Interventional</w:t>
            </w:r>
          </w:p>
          <w:p w14:paraId="078C865F"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421::=Vascular Lab</w:t>
            </w:r>
          </w:p>
        </w:tc>
      </w:tr>
      <w:tr w:rsidR="008D4E8F" w:rsidRPr="00841F54" w14:paraId="078C8665"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bottom w:val="none" w:sz="0" w:space="0" w:color="auto"/>
              <w:right w:val="none" w:sz="0" w:space="0" w:color="auto"/>
            </w:tcBorders>
          </w:tcPr>
          <w:p w14:paraId="078C8661"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“PROCEDURE”,</w:t>
            </w:r>
            <w:proofErr w:type="spellStart"/>
            <w:r w:rsidRPr="00841F54">
              <w:rPr>
                <w:rFonts w:eastAsiaTheme="minorHAnsi" w:cstheme="minorBidi"/>
              </w:rPr>
              <w:t>i</w:t>
            </w:r>
            <w:proofErr w:type="spellEnd"/>
            <w:r w:rsidRPr="00841F54">
              <w:rPr>
                <w:rFonts w:eastAsiaTheme="minorHAnsi" w:cstheme="minorBidi"/>
              </w:rPr>
              <w:t>,”COMMENT”)</w:t>
            </w:r>
          </w:p>
        </w:tc>
        <w:tc>
          <w:tcPr>
            <w:tcW w:w="3240" w:type="dxa"/>
          </w:tcPr>
          <w:p w14:paraId="078C866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bottom w:val="none" w:sz="0" w:space="0" w:color="auto"/>
              <w:right w:val="none" w:sz="0" w:space="0" w:color="auto"/>
            </w:tcBorders>
          </w:tcPr>
          <w:p w14:paraId="078C866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64" w14:textId="77777777" w:rsidR="008D4E8F" w:rsidRPr="00841F54" w:rsidRDefault="00694FC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8D4E8F" w:rsidRPr="00841F54" w14:paraId="078C866A" w14:textId="77777777" w:rsidTr="00E56891">
        <w:tc>
          <w:tcPr>
            <w:cnfStyle w:val="000010000000" w:firstRow="0" w:lastRow="0" w:firstColumn="0" w:lastColumn="0" w:oddVBand="1" w:evenVBand="0" w:oddHBand="0" w:evenHBand="0" w:firstRowFirstColumn="0" w:firstRowLastColumn="0" w:lastRowFirstColumn="0" w:lastRowLastColumn="0"/>
            <w:tcW w:w="3060" w:type="dxa"/>
            <w:tcBorders>
              <w:left w:val="none" w:sz="0" w:space="0" w:color="auto"/>
              <w:right w:val="none" w:sz="0" w:space="0" w:color="auto"/>
            </w:tcBorders>
          </w:tcPr>
          <w:p w14:paraId="078C8666" w14:textId="77777777" w:rsidR="008D4E8F" w:rsidRPr="00841F54" w:rsidRDefault="008D4E8F" w:rsidP="00E22A9D">
            <w:pPr>
              <w:pStyle w:val="TableText"/>
              <w:rPr>
                <w:rFonts w:eastAsiaTheme="minorHAnsi" w:cstheme="minorBidi"/>
              </w:rPr>
            </w:pPr>
            <w:r w:rsidRPr="00841F54">
              <w:rPr>
                <w:rFonts w:eastAsiaTheme="minorHAnsi" w:cstheme="minorBidi"/>
              </w:rPr>
              <w:t>“PROCEDURE”,</w:t>
            </w:r>
            <w:proofErr w:type="spellStart"/>
            <w:r w:rsidRPr="00841F54">
              <w:rPr>
                <w:rFonts w:eastAsiaTheme="minorHAnsi" w:cstheme="minorBidi"/>
              </w:rPr>
              <w:t>i</w:t>
            </w:r>
            <w:proofErr w:type="spellEnd"/>
            <w:r w:rsidRPr="00841F54">
              <w:rPr>
                <w:rFonts w:eastAsiaTheme="minorHAnsi" w:cstheme="minorBidi"/>
              </w:rPr>
              <w:t>,”DELETE”)</w:t>
            </w:r>
          </w:p>
        </w:tc>
        <w:tc>
          <w:tcPr>
            <w:tcW w:w="3240" w:type="dxa"/>
          </w:tcPr>
          <w:p w14:paraId="078C866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Procedure entry.</w:t>
            </w:r>
          </w:p>
        </w:tc>
        <w:tc>
          <w:tcPr>
            <w:cnfStyle w:val="000010000000" w:firstRow="0" w:lastRow="0" w:firstColumn="0" w:lastColumn="0" w:oddVBand="1" w:evenVBand="0" w:oddHBand="0" w:evenHBand="0" w:firstRowFirstColumn="0" w:firstRowLastColumn="0" w:lastRowFirstColumn="0" w:lastRowLastColumn="0"/>
            <w:tcW w:w="1530" w:type="dxa"/>
            <w:tcBorders>
              <w:left w:val="none" w:sz="0" w:space="0" w:color="auto"/>
              <w:right w:val="none" w:sz="0" w:space="0" w:color="auto"/>
            </w:tcBorders>
          </w:tcPr>
          <w:p w14:paraId="078C866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20" w:type="dxa"/>
          </w:tcPr>
          <w:p w14:paraId="078C866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66B" w14:textId="4A3639C0" w:rsidR="008D4E8F" w:rsidRPr="00841F54" w:rsidRDefault="008D4E8F" w:rsidP="008D4E8F">
      <w:pPr>
        <w:pStyle w:val="Heading2"/>
      </w:pPr>
      <w:bookmarkStart w:id="95" w:name="_Skin_Test"/>
      <w:bookmarkStart w:id="96" w:name="_Toc414852648"/>
      <w:bookmarkStart w:id="97" w:name="_Toc498005963"/>
      <w:bookmarkEnd w:id="95"/>
      <w:r w:rsidRPr="00841F54">
        <w:t>Skin Test</w:t>
      </w:r>
      <w:bookmarkEnd w:id="96"/>
      <w:bookmarkEnd w:id="97"/>
    </w:p>
    <w:p w14:paraId="078C866C" w14:textId="77777777" w:rsidR="008D4E8F" w:rsidRPr="00841F54" w:rsidRDefault="008D4E8F" w:rsidP="00E22A9D">
      <w:pPr>
        <w:rPr>
          <w:rFonts w:eastAsiaTheme="minorHAnsi" w:cstheme="minorBidi"/>
        </w:rPr>
      </w:pPr>
      <w:r w:rsidRPr="00841F54">
        <w:rPr>
          <w:rFonts w:eastAsiaTheme="minorHAnsi" w:cstheme="minorBidi"/>
        </w:rPr>
        <w:t>The “SKIN TEST” node may have multiple entries (</w:t>
      </w:r>
      <w:proofErr w:type="spellStart"/>
      <w:r w:rsidRPr="00841F54">
        <w:rPr>
          <w:rFonts w:eastAsiaTheme="minorHAnsi" w:cstheme="minorBidi"/>
        </w:rPr>
        <w:t>i</w:t>
      </w:r>
      <w:proofErr w:type="spellEnd"/>
      <w:r w:rsidRPr="00841F54">
        <w:rPr>
          <w:rFonts w:eastAsiaTheme="minorHAnsi" w:cstheme="minorBidi"/>
        </w:rPr>
        <w:t>). To delete the entire “SKIN TEST”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The skin test"/>
        <w:tblDescription w:val="The “SKIN TEST” node may have multiple entries (i). To delete the entire “SKIN TEST” entry, set the “DELETE” node to 1."/>
      </w:tblPr>
      <w:tblGrid>
        <w:gridCol w:w="3078"/>
        <w:gridCol w:w="3240"/>
        <w:gridCol w:w="1440"/>
        <w:gridCol w:w="1692"/>
      </w:tblGrid>
      <w:tr w:rsidR="008D4E8F" w:rsidRPr="00841F54" w14:paraId="078C8671"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078" w:type="dxa"/>
            <w:tcBorders>
              <w:top w:val="none" w:sz="0" w:space="0" w:color="auto"/>
              <w:left w:val="none" w:sz="0" w:space="0" w:color="auto"/>
              <w:bottom w:val="none" w:sz="0" w:space="0" w:color="auto"/>
              <w:right w:val="none" w:sz="0" w:space="0" w:color="auto"/>
            </w:tcBorders>
          </w:tcPr>
          <w:p w14:paraId="078C866D" w14:textId="77777777" w:rsidR="008D4E8F" w:rsidRPr="00841F54" w:rsidRDefault="008D4E8F" w:rsidP="00E22A9D">
            <w:pPr>
              <w:pStyle w:val="TableText"/>
              <w:rPr>
                <w:rFonts w:eastAsiaTheme="minorHAnsi" w:cstheme="minorBidi"/>
              </w:rPr>
            </w:pPr>
            <w:r w:rsidRPr="00841F54">
              <w:rPr>
                <w:rFonts w:eastAsiaTheme="minorHAnsi" w:cstheme="minorBidi"/>
              </w:rPr>
              <w:t>SUBSCRIPT</w:t>
            </w:r>
          </w:p>
        </w:tc>
        <w:tc>
          <w:tcPr>
            <w:tcW w:w="3240" w:type="dxa"/>
            <w:tcBorders>
              <w:top w:val="none" w:sz="0" w:space="0" w:color="auto"/>
              <w:left w:val="none" w:sz="0" w:space="0" w:color="auto"/>
              <w:bottom w:val="none" w:sz="0" w:space="0" w:color="auto"/>
              <w:right w:val="none" w:sz="0" w:space="0" w:color="auto"/>
            </w:tcBorders>
          </w:tcPr>
          <w:p w14:paraId="078C866E"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66F" w14:textId="77777777" w:rsidR="008D4E8F" w:rsidRPr="00841F54" w:rsidRDefault="008D4E8F" w:rsidP="00E22A9D">
            <w:pPr>
              <w:pStyle w:val="TableText"/>
              <w:rPr>
                <w:rFonts w:eastAsiaTheme="minorHAnsi" w:cstheme="minorBidi"/>
              </w:rPr>
            </w:pPr>
            <w:r w:rsidRPr="00841F54">
              <w:rPr>
                <w:rFonts w:eastAsiaTheme="minorHAnsi" w:cstheme="minorBidi"/>
              </w:rPr>
              <w:t>REQ/OPT</w:t>
            </w:r>
          </w:p>
        </w:tc>
        <w:tc>
          <w:tcPr>
            <w:tcW w:w="1692" w:type="dxa"/>
            <w:tcBorders>
              <w:top w:val="none" w:sz="0" w:space="0" w:color="auto"/>
              <w:left w:val="none" w:sz="0" w:space="0" w:color="auto"/>
              <w:bottom w:val="none" w:sz="0" w:space="0" w:color="auto"/>
              <w:right w:val="none" w:sz="0" w:space="0" w:color="auto"/>
            </w:tcBorders>
          </w:tcPr>
          <w:p w14:paraId="078C8670" w14:textId="77777777" w:rsidR="008D4E8F" w:rsidRPr="00841F54" w:rsidRDefault="008D4E8F"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8D4E8F" w:rsidRPr="00841F54" w14:paraId="078C8676"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2"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,”TEST”)</w:t>
            </w:r>
          </w:p>
        </w:tc>
        <w:tc>
          <w:tcPr>
            <w:tcW w:w="3240" w:type="dxa"/>
          </w:tcPr>
          <w:p w14:paraId="078C8673"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 code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4" w14:textId="77777777" w:rsidR="008D4E8F" w:rsidRPr="00841F54" w:rsidRDefault="008D4E8F" w:rsidP="00E22A9D">
            <w:pPr>
              <w:pStyle w:val="TableText"/>
              <w:rPr>
                <w:rFonts w:eastAsiaTheme="minorHAnsi" w:cstheme="minorBidi"/>
              </w:rPr>
            </w:pPr>
            <w:r w:rsidRPr="00841F54">
              <w:rPr>
                <w:rFonts w:eastAsiaTheme="minorHAnsi" w:cstheme="minorBidi"/>
              </w:rPr>
              <w:t>R</w:t>
            </w:r>
          </w:p>
        </w:tc>
        <w:tc>
          <w:tcPr>
            <w:tcW w:w="1692" w:type="dxa"/>
          </w:tcPr>
          <w:p w14:paraId="078C867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w:t>
            </w:r>
            <w:r w:rsidR="005B5465" w:rsidRPr="00841F54">
              <w:rPr>
                <w:rFonts w:eastAsiaTheme="minorHAnsi" w:cstheme="minorBidi"/>
              </w:rPr>
              <w:t xml:space="preserve"> to Skin Test file (9999999.28)</w:t>
            </w:r>
          </w:p>
        </w:tc>
      </w:tr>
      <w:tr w:rsidR="008D4E8F" w:rsidRPr="00841F54" w14:paraId="078C867B"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7"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,”READING”)</w:t>
            </w:r>
          </w:p>
        </w:tc>
        <w:tc>
          <w:tcPr>
            <w:tcW w:w="3240" w:type="dxa"/>
          </w:tcPr>
          <w:p w14:paraId="078C867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Numeric measurement of the surface area tested (in millimeters).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7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Whole number between 0 and 40 inclusive.</w:t>
            </w:r>
          </w:p>
        </w:tc>
      </w:tr>
      <w:tr w:rsidR="008D4E8F" w:rsidRPr="00841F54" w14:paraId="078C8683"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7C"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,”RESULT”)</w:t>
            </w:r>
          </w:p>
        </w:tc>
        <w:tc>
          <w:tcPr>
            <w:tcW w:w="3240" w:type="dxa"/>
          </w:tcPr>
          <w:p w14:paraId="078C867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Results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7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7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 ::=Positive</w:t>
            </w:r>
          </w:p>
          <w:p w14:paraId="078C868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 ::=Doubtful</w:t>
            </w:r>
          </w:p>
          <w:p w14:paraId="078C868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 ::=Negative</w:t>
            </w:r>
          </w:p>
          <w:p w14:paraId="078C8682" w14:textId="77777777" w:rsidR="008D4E8F" w:rsidRPr="00841F54" w:rsidRDefault="005B546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 ::=No Take</w:t>
            </w:r>
          </w:p>
        </w:tc>
      </w:tr>
      <w:tr w:rsidR="008D4E8F" w:rsidRPr="00841F54" w14:paraId="078C8688"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4"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,”D/T READ”)</w:t>
            </w:r>
          </w:p>
        </w:tc>
        <w:tc>
          <w:tcPr>
            <w:tcW w:w="3240" w:type="dxa"/>
          </w:tcPr>
          <w:p w14:paraId="078C868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Skin T</w:t>
            </w:r>
            <w:r w:rsidR="005B5465" w:rsidRPr="00841F54">
              <w:rPr>
                <w:rFonts w:eastAsiaTheme="minorHAnsi" w:cstheme="minorBidi"/>
              </w:rPr>
              <w:t>est was read.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86"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87"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8D4E8F" w:rsidRPr="00841F54" w14:paraId="078C868D"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9"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w:t>
            </w:r>
          </w:p>
        </w:tc>
        <w:tc>
          <w:tcPr>
            <w:tcW w:w="3240" w:type="dxa"/>
          </w:tcPr>
          <w:p w14:paraId="078C868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primary diagnosis that is </w:t>
            </w:r>
            <w:r w:rsidRPr="00841F54">
              <w:rPr>
                <w:rFonts w:eastAsiaTheme="minorHAnsi" w:cstheme="minorBidi"/>
              </w:rPr>
              <w:lastRenderedPageBreak/>
              <w:t>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8B"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O</w:t>
            </w:r>
          </w:p>
        </w:tc>
        <w:tc>
          <w:tcPr>
            <w:tcW w:w="1692" w:type="dxa"/>
          </w:tcPr>
          <w:p w14:paraId="078C868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w:t>
            </w:r>
            <w:r w:rsidRPr="00841F54">
              <w:rPr>
                <w:rFonts w:eastAsiaTheme="minorHAnsi" w:cstheme="minorBidi"/>
              </w:rPr>
              <w:lastRenderedPageBreak/>
              <w:t>Diagnosis file (80)</w:t>
            </w:r>
          </w:p>
        </w:tc>
      </w:tr>
      <w:tr w:rsidR="008D4E8F" w:rsidRPr="00841F54" w14:paraId="078C8692"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8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“SKIN TEST”,</w:t>
            </w:r>
            <w:proofErr w:type="spellStart"/>
            <w:r w:rsidRPr="00841F54">
              <w:rPr>
                <w:rFonts w:eastAsiaTheme="minorHAnsi" w:cstheme="minorBidi"/>
              </w:rPr>
              <w:t>i</w:t>
            </w:r>
            <w:proofErr w:type="spellEnd"/>
            <w:r w:rsidRPr="00841F54">
              <w:rPr>
                <w:rFonts w:eastAsiaTheme="minorHAnsi" w:cstheme="minorBidi"/>
              </w:rPr>
              <w:t>,”DIAGNOSIS 2”)</w:t>
            </w:r>
          </w:p>
        </w:tc>
        <w:tc>
          <w:tcPr>
            <w:tcW w:w="3240" w:type="dxa"/>
          </w:tcPr>
          <w:p w14:paraId="078C868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97"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3"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3”)</w:t>
            </w:r>
          </w:p>
        </w:tc>
        <w:tc>
          <w:tcPr>
            <w:tcW w:w="3240" w:type="dxa"/>
          </w:tcPr>
          <w:p w14:paraId="078C869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third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5"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6"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9C"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8"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4”)</w:t>
            </w:r>
          </w:p>
        </w:tc>
        <w:tc>
          <w:tcPr>
            <w:tcW w:w="3240" w:type="dxa"/>
          </w:tcPr>
          <w:p w14:paraId="078C869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A"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9B"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1"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9D"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5”)</w:t>
            </w:r>
          </w:p>
        </w:tc>
        <w:tc>
          <w:tcPr>
            <w:tcW w:w="3240" w:type="dxa"/>
          </w:tcPr>
          <w:p w14:paraId="078C869E"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9F"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0"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6"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2"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6”)</w:t>
            </w:r>
          </w:p>
        </w:tc>
        <w:tc>
          <w:tcPr>
            <w:tcW w:w="3240" w:type="dxa"/>
          </w:tcPr>
          <w:p w14:paraId="078C86A3"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4"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5"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AB"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7"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7”)</w:t>
            </w:r>
          </w:p>
        </w:tc>
        <w:tc>
          <w:tcPr>
            <w:tcW w:w="3240" w:type="dxa"/>
          </w:tcPr>
          <w:p w14:paraId="078C86A8"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9"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A"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B0"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AC"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,”DIAGNOSIS 8”)</w:t>
            </w:r>
          </w:p>
        </w:tc>
        <w:tc>
          <w:tcPr>
            <w:tcW w:w="3240" w:type="dxa"/>
          </w:tcPr>
          <w:p w14:paraId="078C86AD"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w:t>
            </w:r>
            <w:r w:rsidR="005B5465" w:rsidRPr="00841F54">
              <w:rPr>
                <w:rFonts w:eastAsiaTheme="minorHAnsi" w:cstheme="minorBidi"/>
              </w:rPr>
              <w:t xml:space="preserve"> with the identified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AE"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A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8D4E8F" w:rsidRPr="00841F54" w14:paraId="078C86B5"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1"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,”ENC PROVIDER”)</w:t>
            </w:r>
          </w:p>
        </w:tc>
        <w:tc>
          <w:tcPr>
            <w:tcW w:w="3240" w:type="dxa"/>
          </w:tcPr>
          <w:p w14:paraId="078C86B2"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w:t>
            </w:r>
            <w:r w:rsidR="005B5465" w:rsidRPr="00841F54">
              <w:rPr>
                <w:rFonts w:eastAsiaTheme="minorHAnsi" w:cstheme="minorBidi"/>
              </w:rPr>
              <w:t>er who performed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3"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4"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8D4E8F" w:rsidRPr="00841F54" w14:paraId="078C86BA"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6"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,”EVENT D/T”)</w:t>
            </w:r>
          </w:p>
        </w:tc>
        <w:tc>
          <w:tcPr>
            <w:tcW w:w="3240" w:type="dxa"/>
          </w:tcPr>
          <w:p w14:paraId="078C86B7" w14:textId="77777777" w:rsidR="008D4E8F" w:rsidRPr="00841F54" w:rsidRDefault="005B546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Date/Time Skin Test was done.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8"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9"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8D4E8F" w:rsidRPr="00841F54" w14:paraId="078C86BF"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BB" w14:textId="77777777" w:rsidR="008D4E8F" w:rsidRPr="00841F54" w:rsidRDefault="008D4E8F"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,”COMMENT”)</w:t>
            </w:r>
          </w:p>
        </w:tc>
        <w:tc>
          <w:tcPr>
            <w:tcW w:w="3240" w:type="dxa"/>
          </w:tcPr>
          <w:p w14:paraId="078C86BC"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BD"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BE" w14:textId="77777777" w:rsidR="008D4E8F"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AB2317" w:rsidRPr="00841F54" w14:paraId="078C86C4"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0"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,"READER")</w:t>
            </w:r>
          </w:p>
        </w:tc>
        <w:tc>
          <w:tcPr>
            <w:tcW w:w="3240" w:type="dxa"/>
          </w:tcPr>
          <w:p w14:paraId="078C86C1"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person who read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2"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3"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AB2317" w:rsidRPr="00841F54" w14:paraId="078C86C9"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5"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,"ORD PROVIDER")</w:t>
            </w:r>
          </w:p>
        </w:tc>
        <w:tc>
          <w:tcPr>
            <w:tcW w:w="3240" w:type="dxa"/>
          </w:tcPr>
          <w:p w14:paraId="078C86C6"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 who ordered this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7"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8"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AB2317" w:rsidRPr="00841F54" w14:paraId="078C86CE"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A"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,"D/T PLACEMENT RECORDED")</w:t>
            </w:r>
          </w:p>
        </w:tc>
        <w:tc>
          <w:tcPr>
            <w:tcW w:w="3240" w:type="dxa"/>
          </w:tcPr>
          <w:p w14:paraId="078C86CB"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and time of documentation of the placement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CC"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CD"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w:t>
            </w:r>
            <w:proofErr w:type="spellEnd"/>
            <w:r w:rsidRPr="00841F54">
              <w:rPr>
                <w:rFonts w:eastAsiaTheme="minorHAnsi" w:cstheme="minorBidi"/>
              </w:rPr>
              <w:t xml:space="preserve"> Internal Format for date/time</w:t>
            </w:r>
          </w:p>
        </w:tc>
      </w:tr>
      <w:tr w:rsidR="00AB2317" w:rsidRPr="00841F54" w14:paraId="078C86D3"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CF"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,"ANATOMIC LOC")</w:t>
            </w:r>
          </w:p>
        </w:tc>
        <w:tc>
          <w:tcPr>
            <w:tcW w:w="3240" w:type="dxa"/>
          </w:tcPr>
          <w:p w14:paraId="078C86D0"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anatomic location of skin test placement.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1"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D2"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w:t>
            </w:r>
            <w:proofErr w:type="spellStart"/>
            <w:r w:rsidRPr="00841F54">
              <w:rPr>
                <w:rFonts w:eastAsiaTheme="minorHAnsi" w:cstheme="minorBidi"/>
              </w:rPr>
              <w:t>Imm</w:t>
            </w:r>
            <w:proofErr w:type="spellEnd"/>
            <w:r w:rsidRPr="00841F54">
              <w:rPr>
                <w:rFonts w:eastAsiaTheme="minorHAnsi" w:cstheme="minorBidi"/>
              </w:rPr>
              <w:t xml:space="preserve"> Administration Site (Body) file (920.3)</w:t>
            </w:r>
          </w:p>
        </w:tc>
      </w:tr>
      <w:tr w:rsidR="00AB2317" w:rsidRPr="00841F54" w14:paraId="078C86D8"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D4"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,"D/T READING RECORDED")</w:t>
            </w:r>
          </w:p>
        </w:tc>
        <w:tc>
          <w:tcPr>
            <w:tcW w:w="3240" w:type="dxa"/>
          </w:tcPr>
          <w:p w14:paraId="078C86D5"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and time of documentation of the reading of the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6" w14:textId="77777777" w:rsidR="00AB2317" w:rsidRPr="00841F54" w:rsidRDefault="00AB2317" w:rsidP="00E22A9D">
            <w:pPr>
              <w:pStyle w:val="TableText"/>
              <w:rPr>
                <w:rFonts w:eastAsiaTheme="minorHAnsi" w:cstheme="minorBidi"/>
              </w:rPr>
            </w:pPr>
            <w:r w:rsidRPr="00841F54">
              <w:rPr>
                <w:rFonts w:eastAsiaTheme="minorHAnsi" w:cstheme="minorBidi"/>
              </w:rPr>
              <w:t>O</w:t>
            </w:r>
          </w:p>
        </w:tc>
        <w:tc>
          <w:tcPr>
            <w:tcW w:w="1692" w:type="dxa"/>
          </w:tcPr>
          <w:p w14:paraId="078C86D7"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w:t>
            </w:r>
            <w:proofErr w:type="spellEnd"/>
            <w:r w:rsidRPr="00841F54">
              <w:rPr>
                <w:rFonts w:eastAsiaTheme="minorHAnsi" w:cstheme="minorBidi"/>
              </w:rPr>
              <w:t xml:space="preserve"> Internal Format for date/time</w:t>
            </w:r>
          </w:p>
        </w:tc>
      </w:tr>
      <w:tr w:rsidR="00AB2317" w:rsidRPr="00841F54" w14:paraId="078C86DD"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bottom w:val="none" w:sz="0" w:space="0" w:color="auto"/>
              <w:right w:val="none" w:sz="0" w:space="0" w:color="auto"/>
            </w:tcBorders>
          </w:tcPr>
          <w:p w14:paraId="078C86D9" w14:textId="77777777" w:rsidR="00AB2317" w:rsidRPr="00841F54" w:rsidRDefault="00AB2317" w:rsidP="00E22A9D">
            <w:pPr>
              <w:pStyle w:val="TableText"/>
              <w:rPr>
                <w:rFonts w:eastAsiaTheme="minorHAnsi" w:cstheme="minorBidi"/>
              </w:rPr>
            </w:pPr>
            <w:r w:rsidRPr="00841F54">
              <w:rPr>
                <w:rFonts w:eastAsiaTheme="minorHAnsi" w:cstheme="minorBidi"/>
              </w:rPr>
              <w:t>"SKIN TEST",</w:t>
            </w:r>
            <w:proofErr w:type="spellStart"/>
            <w:r w:rsidRPr="00841F54">
              <w:rPr>
                <w:rFonts w:eastAsiaTheme="minorHAnsi" w:cstheme="minorBidi"/>
              </w:rPr>
              <w:t>i</w:t>
            </w:r>
            <w:proofErr w:type="spellEnd"/>
            <w:r w:rsidRPr="00841F54">
              <w:rPr>
                <w:rFonts w:eastAsiaTheme="minorHAnsi" w:cstheme="minorBidi"/>
              </w:rPr>
              <w:t xml:space="preserve">,"READING </w:t>
            </w:r>
            <w:r w:rsidRPr="00841F54">
              <w:rPr>
                <w:rFonts w:eastAsiaTheme="minorHAnsi" w:cstheme="minorBidi"/>
              </w:rPr>
              <w:lastRenderedPageBreak/>
              <w:t>COMMENT")</w:t>
            </w:r>
          </w:p>
        </w:tc>
        <w:tc>
          <w:tcPr>
            <w:tcW w:w="3240" w:type="dxa"/>
          </w:tcPr>
          <w:p w14:paraId="078C86DA"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lastRenderedPageBreak/>
              <w:t xml:space="preserve">Comment related to the reading </w:t>
            </w:r>
            <w:r w:rsidRPr="00841F54">
              <w:rPr>
                <w:rFonts w:eastAsiaTheme="minorHAnsi" w:cstheme="minorBidi"/>
              </w:rPr>
              <w:lastRenderedPageBreak/>
              <w:t>of the patient's skin test.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DB" w14:textId="77777777" w:rsidR="00AB2317" w:rsidRPr="00841F54" w:rsidRDefault="00AB2317" w:rsidP="00E22A9D">
            <w:pPr>
              <w:pStyle w:val="TableText"/>
              <w:rPr>
                <w:rFonts w:eastAsiaTheme="minorHAnsi" w:cstheme="minorBidi"/>
              </w:rPr>
            </w:pPr>
            <w:r w:rsidRPr="00841F54">
              <w:rPr>
                <w:rFonts w:eastAsiaTheme="minorHAnsi" w:cstheme="minorBidi"/>
              </w:rPr>
              <w:lastRenderedPageBreak/>
              <w:t>O</w:t>
            </w:r>
          </w:p>
        </w:tc>
        <w:tc>
          <w:tcPr>
            <w:tcW w:w="1692" w:type="dxa"/>
          </w:tcPr>
          <w:p w14:paraId="078C86DC" w14:textId="77777777" w:rsidR="00AB2317" w:rsidRPr="00841F54" w:rsidRDefault="00AB231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Free Text field </w:t>
            </w:r>
            <w:r w:rsidRPr="00841F54">
              <w:rPr>
                <w:rFonts w:eastAsiaTheme="minorHAnsi" w:cstheme="minorBidi"/>
              </w:rPr>
              <w:lastRenderedPageBreak/>
              <w:t>(1-245 characters)</w:t>
            </w:r>
          </w:p>
        </w:tc>
      </w:tr>
      <w:tr w:rsidR="008D4E8F" w:rsidRPr="00841F54" w14:paraId="078C86E2" w14:textId="77777777" w:rsidTr="00251593">
        <w:tc>
          <w:tcPr>
            <w:cnfStyle w:val="000010000000" w:firstRow="0" w:lastRow="0" w:firstColumn="0" w:lastColumn="0" w:oddVBand="1" w:evenVBand="0" w:oddHBand="0" w:evenHBand="0" w:firstRowFirstColumn="0" w:firstRowLastColumn="0" w:lastRowFirstColumn="0" w:lastRowLastColumn="0"/>
            <w:tcW w:w="3078" w:type="dxa"/>
            <w:tcBorders>
              <w:left w:val="none" w:sz="0" w:space="0" w:color="auto"/>
              <w:right w:val="none" w:sz="0" w:space="0" w:color="auto"/>
            </w:tcBorders>
          </w:tcPr>
          <w:p w14:paraId="078C86DE" w14:textId="77777777" w:rsidR="008D4E8F" w:rsidRPr="00841F54" w:rsidRDefault="008D4E8F" w:rsidP="00E22A9D">
            <w:pPr>
              <w:pStyle w:val="TableText"/>
              <w:rPr>
                <w:rFonts w:eastAsiaTheme="minorHAnsi" w:cstheme="minorBidi"/>
              </w:rPr>
            </w:pPr>
            <w:r w:rsidRPr="00841F54">
              <w:rPr>
                <w:rFonts w:eastAsiaTheme="minorHAnsi" w:cstheme="minorBidi"/>
              </w:rPr>
              <w:lastRenderedPageBreak/>
              <w:t>“SKIN TEST”,</w:t>
            </w:r>
            <w:proofErr w:type="spellStart"/>
            <w:r w:rsidRPr="00841F54">
              <w:rPr>
                <w:rFonts w:eastAsiaTheme="minorHAnsi" w:cstheme="minorBidi"/>
              </w:rPr>
              <w:t>i</w:t>
            </w:r>
            <w:proofErr w:type="spellEnd"/>
            <w:r w:rsidRPr="00841F54">
              <w:rPr>
                <w:rFonts w:eastAsiaTheme="minorHAnsi" w:cstheme="minorBidi"/>
              </w:rPr>
              <w:t>,”DELETE”)</w:t>
            </w:r>
          </w:p>
        </w:tc>
        <w:tc>
          <w:tcPr>
            <w:tcW w:w="3240" w:type="dxa"/>
          </w:tcPr>
          <w:p w14:paraId="078C86DF"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Skin Test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6E0" w14:textId="77777777" w:rsidR="008D4E8F" w:rsidRPr="00841F54" w:rsidRDefault="008D4E8F" w:rsidP="00E22A9D">
            <w:pPr>
              <w:pStyle w:val="TableText"/>
              <w:rPr>
                <w:rFonts w:eastAsiaTheme="minorHAnsi" w:cstheme="minorBidi"/>
              </w:rPr>
            </w:pPr>
            <w:r w:rsidRPr="00841F54">
              <w:rPr>
                <w:rFonts w:eastAsiaTheme="minorHAnsi" w:cstheme="minorBidi"/>
              </w:rPr>
              <w:t>O</w:t>
            </w:r>
          </w:p>
        </w:tc>
        <w:tc>
          <w:tcPr>
            <w:tcW w:w="1692" w:type="dxa"/>
          </w:tcPr>
          <w:p w14:paraId="078C86E1" w14:textId="77777777" w:rsidR="008D4E8F" w:rsidRPr="00841F54" w:rsidRDefault="008D4E8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10E1C079" w14:textId="77777777" w:rsidR="00E56891" w:rsidRPr="00841F54" w:rsidRDefault="00E56891" w:rsidP="00E22A9D">
      <w:pPr>
        <w:rPr>
          <w:rFonts w:eastAsiaTheme="minorHAnsi" w:cstheme="minorBidi"/>
        </w:rPr>
      </w:pPr>
      <w:bookmarkStart w:id="98" w:name="_Immunization"/>
      <w:bookmarkStart w:id="99" w:name="_Toc414852649"/>
      <w:bookmarkEnd w:id="98"/>
    </w:p>
    <w:p w14:paraId="34113EF5" w14:textId="77777777" w:rsidR="00E56891" w:rsidRPr="00841F54" w:rsidRDefault="00E56891" w:rsidP="00E22A9D">
      <w:pPr>
        <w:rPr>
          <w:rFonts w:ascii="Arial Bold" w:eastAsiaTheme="minorHAnsi" w:hAnsi="Arial Bold" w:cs="Arial"/>
          <w:kern w:val="32"/>
          <w:sz w:val="32"/>
          <w:szCs w:val="28"/>
        </w:rPr>
      </w:pPr>
      <w:r w:rsidRPr="00841F54">
        <w:rPr>
          <w:rFonts w:eastAsiaTheme="minorHAnsi" w:cstheme="minorBidi"/>
        </w:rPr>
        <w:br w:type="page"/>
      </w:r>
    </w:p>
    <w:p w14:paraId="078C86E3" w14:textId="3FA18FAA" w:rsidR="008D4E8F" w:rsidRPr="00841F54" w:rsidRDefault="00194C57" w:rsidP="00194C57">
      <w:pPr>
        <w:pStyle w:val="Heading2"/>
      </w:pPr>
      <w:bookmarkStart w:id="100" w:name="_Toc498005964"/>
      <w:r w:rsidRPr="00841F54">
        <w:lastRenderedPageBreak/>
        <w:t>Immunization</w:t>
      </w:r>
      <w:bookmarkEnd w:id="99"/>
      <w:bookmarkEnd w:id="100"/>
    </w:p>
    <w:p w14:paraId="078C86E4" w14:textId="77777777" w:rsidR="00194C57" w:rsidRPr="00841F54" w:rsidRDefault="00194C57" w:rsidP="00E22A9D">
      <w:pPr>
        <w:rPr>
          <w:rFonts w:eastAsiaTheme="minorHAnsi" w:cstheme="minorBidi"/>
        </w:rPr>
      </w:pPr>
      <w:r w:rsidRPr="00841F54">
        <w:rPr>
          <w:rFonts w:eastAsiaTheme="minorHAnsi" w:cstheme="minorBidi"/>
        </w:rPr>
        <w:t>The “IMMUNIZATION” node may have multiple entries (</w:t>
      </w:r>
      <w:proofErr w:type="spellStart"/>
      <w:r w:rsidRPr="00841F54">
        <w:rPr>
          <w:rFonts w:eastAsiaTheme="minorHAnsi" w:cstheme="minorBidi"/>
        </w:rPr>
        <w:t>i</w:t>
      </w:r>
      <w:proofErr w:type="spellEnd"/>
      <w:r w:rsidRPr="00841F54">
        <w:rPr>
          <w:rFonts w:eastAsiaTheme="minorHAnsi" w:cstheme="minorBidi"/>
        </w:rPr>
        <w:t>). To delete the entire “IMMUNIZATION”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immunization"/>
        <w:tblDescription w:val="The “IMMUNIZATION” node may have multiple entries (i). To delete the entire “IMMUNIZATION” entry, set the “DELETE” node to 1."/>
      </w:tblPr>
      <w:tblGrid>
        <w:gridCol w:w="3926"/>
        <w:gridCol w:w="2554"/>
        <w:gridCol w:w="1440"/>
        <w:gridCol w:w="1530"/>
      </w:tblGrid>
      <w:tr w:rsidR="00194C57" w:rsidRPr="00841F54" w14:paraId="078C86E9"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926" w:type="dxa"/>
            <w:tcBorders>
              <w:top w:val="none" w:sz="0" w:space="0" w:color="auto"/>
              <w:left w:val="none" w:sz="0" w:space="0" w:color="auto"/>
              <w:bottom w:val="none" w:sz="0" w:space="0" w:color="auto"/>
              <w:right w:val="none" w:sz="0" w:space="0" w:color="auto"/>
            </w:tcBorders>
          </w:tcPr>
          <w:p w14:paraId="078C86E5" w14:textId="77777777" w:rsidR="00194C57" w:rsidRPr="00841F54" w:rsidRDefault="00194C57" w:rsidP="00E22A9D">
            <w:pPr>
              <w:pStyle w:val="TableText"/>
              <w:rPr>
                <w:rFonts w:eastAsiaTheme="minorHAnsi" w:cstheme="minorBidi"/>
              </w:rPr>
            </w:pPr>
            <w:r w:rsidRPr="00841F54">
              <w:rPr>
                <w:rFonts w:eastAsiaTheme="minorHAnsi" w:cstheme="minorBidi"/>
              </w:rPr>
              <w:t>SUBSCRIPT</w:t>
            </w:r>
          </w:p>
        </w:tc>
        <w:tc>
          <w:tcPr>
            <w:tcW w:w="2554" w:type="dxa"/>
            <w:tcBorders>
              <w:top w:val="none" w:sz="0" w:space="0" w:color="auto"/>
              <w:left w:val="none" w:sz="0" w:space="0" w:color="auto"/>
              <w:bottom w:val="none" w:sz="0" w:space="0" w:color="auto"/>
              <w:right w:val="none" w:sz="0" w:space="0" w:color="auto"/>
            </w:tcBorders>
          </w:tcPr>
          <w:p w14:paraId="078C86E6" w14:textId="77777777" w:rsidR="00194C57" w:rsidRPr="00841F54" w:rsidRDefault="00194C57"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078C86E7" w14:textId="77777777" w:rsidR="00194C57" w:rsidRPr="00841F54" w:rsidRDefault="00194C57"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078C86E8" w14:textId="77777777" w:rsidR="00194C57" w:rsidRPr="00841F54" w:rsidRDefault="00194C57"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194C57" w:rsidRPr="00841F54" w14:paraId="078C86EE"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EA"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,”IMMUN”)</w:t>
            </w:r>
          </w:p>
        </w:tc>
        <w:tc>
          <w:tcPr>
            <w:tcW w:w="2554" w:type="dxa"/>
          </w:tcPr>
          <w:p w14:paraId="078C86E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Immunization code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EC" w14:textId="77777777" w:rsidR="00194C57" w:rsidRPr="00841F54" w:rsidRDefault="00194C57" w:rsidP="00E22A9D">
            <w:pPr>
              <w:pStyle w:val="TableText"/>
              <w:rPr>
                <w:rFonts w:eastAsiaTheme="minorHAnsi" w:cstheme="minorBidi"/>
              </w:rPr>
            </w:pPr>
            <w:r w:rsidRPr="00841F54">
              <w:rPr>
                <w:rFonts w:eastAsiaTheme="minorHAnsi" w:cstheme="minorBidi"/>
              </w:rPr>
              <w:t>R</w:t>
            </w:r>
          </w:p>
        </w:tc>
        <w:tc>
          <w:tcPr>
            <w:tcW w:w="1530" w:type="dxa"/>
          </w:tcPr>
          <w:p w14:paraId="078C86E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w:t>
            </w:r>
            <w:r w:rsidR="00DA00A5" w:rsidRPr="00841F54">
              <w:rPr>
                <w:rFonts w:eastAsiaTheme="minorHAnsi" w:cstheme="minorBidi"/>
              </w:rPr>
              <w:t xml:space="preserve"> Immunization file (9999999.14)</w:t>
            </w:r>
          </w:p>
        </w:tc>
      </w:tr>
      <w:tr w:rsidR="00194C57" w:rsidRPr="00841F54" w14:paraId="078C86F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EF"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,”SERIES”)</w:t>
            </w:r>
          </w:p>
        </w:tc>
        <w:tc>
          <w:tcPr>
            <w:tcW w:w="2554" w:type="dxa"/>
          </w:tcPr>
          <w:p w14:paraId="078C86F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Series specifies the sequence of the series for the immunization that was administered.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F1"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6F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 ::=Partially complete</w:t>
            </w:r>
          </w:p>
          <w:p w14:paraId="078C86F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 ::=Complete</w:t>
            </w:r>
          </w:p>
          <w:p w14:paraId="078C86F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B ::=Booster</w:t>
            </w:r>
          </w:p>
          <w:p w14:paraId="078C86F5"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::=Series1 thru 8::=Series8</w:t>
            </w:r>
          </w:p>
        </w:tc>
      </w:tr>
      <w:tr w:rsidR="00194C57" w:rsidRPr="00841F54" w14:paraId="078C870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6F7"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,”REACTION”)</w:t>
            </w:r>
          </w:p>
        </w:tc>
        <w:tc>
          <w:tcPr>
            <w:tcW w:w="2554" w:type="dxa"/>
          </w:tcPr>
          <w:p w14:paraId="078C86F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Observed reaction to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6F9"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6F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0 ::=None</w:t>
            </w:r>
          </w:p>
          <w:p w14:paraId="078C86F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::=Fever</w:t>
            </w:r>
          </w:p>
          <w:p w14:paraId="078C86F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2 ::=Irritability</w:t>
            </w:r>
          </w:p>
          <w:p w14:paraId="078C86F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3 ::=Local reaction or swelling</w:t>
            </w:r>
          </w:p>
          <w:p w14:paraId="078C86FE"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4 ::=Vomiting</w:t>
            </w:r>
          </w:p>
          <w:p w14:paraId="078C86F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5 ::=Rash or itching</w:t>
            </w:r>
          </w:p>
          <w:p w14:paraId="078C870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6 ::=Lethargy</w:t>
            </w:r>
          </w:p>
          <w:p w14:paraId="078C8701"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7 ::=Convulsions</w:t>
            </w:r>
          </w:p>
          <w:p w14:paraId="078C870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8 ::=Arthritis or </w:t>
            </w:r>
            <w:proofErr w:type="spellStart"/>
            <w:r w:rsidRPr="00841F54">
              <w:rPr>
                <w:rFonts w:eastAsiaTheme="minorHAnsi" w:cstheme="minorBidi"/>
              </w:rPr>
              <w:t>arthralgias</w:t>
            </w:r>
            <w:proofErr w:type="spellEnd"/>
          </w:p>
          <w:p w14:paraId="078C870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9 ::=Anaphylaxis or collapse</w:t>
            </w:r>
          </w:p>
          <w:p w14:paraId="078C870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10 ::=Respiratory distress</w:t>
            </w:r>
          </w:p>
          <w:p w14:paraId="078C8705"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11 ::=Other</w:t>
            </w:r>
          </w:p>
        </w:tc>
      </w:tr>
      <w:tr w:rsidR="00194C57" w:rsidRPr="00841F54" w14:paraId="078C870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07"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,”CONTRAINDICATED”)</w:t>
            </w:r>
          </w:p>
        </w:tc>
        <w:tc>
          <w:tcPr>
            <w:tcW w:w="2554" w:type="dxa"/>
          </w:tcPr>
          <w:p w14:paraId="078C870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field may be used to indicate that this immunization should not be administered again. “1” indicates that the immunization should not be giv</w:t>
            </w:r>
            <w:r w:rsidR="00FD386D" w:rsidRPr="00841F54">
              <w:rPr>
                <w:rFonts w:eastAsiaTheme="minorHAnsi" w:cstheme="minorBidi"/>
              </w:rPr>
              <w:t>en to the patient in the future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09"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0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194C57" w:rsidRPr="00841F54" w14:paraId="078C871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0C"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w:t>
            </w:r>
          </w:p>
        </w:tc>
        <w:tc>
          <w:tcPr>
            <w:tcW w:w="2554" w:type="dxa"/>
          </w:tcPr>
          <w:p w14:paraId="078C870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primary diagnosis </w:t>
            </w:r>
            <w:r w:rsidRPr="00841F54">
              <w:rPr>
                <w:rFonts w:eastAsiaTheme="minorHAnsi" w:cstheme="minorBidi"/>
              </w:rPr>
              <w:lastRenderedPageBreak/>
              <w:t>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0E"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O</w:t>
            </w:r>
          </w:p>
        </w:tc>
        <w:tc>
          <w:tcPr>
            <w:tcW w:w="1530" w:type="dxa"/>
          </w:tcPr>
          <w:p w14:paraId="078C870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ICD </w:t>
            </w:r>
            <w:r w:rsidRPr="00841F54">
              <w:rPr>
                <w:rFonts w:eastAsiaTheme="minorHAnsi" w:cstheme="minorBidi"/>
              </w:rPr>
              <w:lastRenderedPageBreak/>
              <w:t>Diagnosis file (80)</w:t>
            </w:r>
          </w:p>
        </w:tc>
      </w:tr>
      <w:tr w:rsidR="00194C57" w:rsidRPr="00841F54" w14:paraId="078C8715"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1"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“IMMUNIZATION”,</w:t>
            </w:r>
            <w:proofErr w:type="spellStart"/>
            <w:r w:rsidRPr="00841F54">
              <w:rPr>
                <w:rFonts w:eastAsiaTheme="minorHAnsi" w:cstheme="minorBidi"/>
              </w:rPr>
              <w:t>i</w:t>
            </w:r>
            <w:proofErr w:type="spellEnd"/>
            <w:r w:rsidRPr="00841F54">
              <w:rPr>
                <w:rFonts w:eastAsiaTheme="minorHAnsi" w:cstheme="minorBidi"/>
              </w:rPr>
              <w:t>,”DIAGNOSIS 2”)</w:t>
            </w:r>
          </w:p>
        </w:tc>
        <w:tc>
          <w:tcPr>
            <w:tcW w:w="2554" w:type="dxa"/>
          </w:tcPr>
          <w:p w14:paraId="078C871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second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3"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4"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1A"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6"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3”)</w:t>
            </w:r>
          </w:p>
        </w:tc>
        <w:tc>
          <w:tcPr>
            <w:tcW w:w="2554" w:type="dxa"/>
          </w:tcPr>
          <w:p w14:paraId="078C8717"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third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8"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9"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1F"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1B"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4”)</w:t>
            </w:r>
          </w:p>
        </w:tc>
        <w:tc>
          <w:tcPr>
            <w:tcW w:w="2554" w:type="dxa"/>
          </w:tcPr>
          <w:p w14:paraId="078C871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fourth diagnosis that is associated with th</w:t>
            </w:r>
            <w:r w:rsidR="00FD386D" w:rsidRPr="00841F54">
              <w:rPr>
                <w:rFonts w:eastAsiaTheme="minorHAnsi" w:cstheme="minorBidi"/>
              </w:rPr>
              <w:t>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1D"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1E"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4"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0"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5”)</w:t>
            </w:r>
          </w:p>
        </w:tc>
        <w:tc>
          <w:tcPr>
            <w:tcW w:w="2554" w:type="dxa"/>
          </w:tcPr>
          <w:p w14:paraId="078C8721"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fifth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2"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3"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5"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6”)</w:t>
            </w:r>
          </w:p>
        </w:tc>
        <w:tc>
          <w:tcPr>
            <w:tcW w:w="2554" w:type="dxa"/>
          </w:tcPr>
          <w:p w14:paraId="078C8726"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sixth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7"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8"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2E"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A"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7”)</w:t>
            </w:r>
          </w:p>
        </w:tc>
        <w:tc>
          <w:tcPr>
            <w:tcW w:w="2554" w:type="dxa"/>
          </w:tcPr>
          <w:p w14:paraId="078C872B"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seventh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2C"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2D"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33"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2F"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,”DIAGNOSIS 8”)</w:t>
            </w:r>
          </w:p>
        </w:tc>
        <w:tc>
          <w:tcPr>
            <w:tcW w:w="2554" w:type="dxa"/>
          </w:tcPr>
          <w:p w14:paraId="078C8730"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eighth diagnosis that is associated wi</w:t>
            </w:r>
            <w:r w:rsidR="00FD386D" w:rsidRPr="00841F54">
              <w:rPr>
                <w:rFonts w:eastAsiaTheme="minorHAnsi" w:cstheme="minorBidi"/>
              </w:rPr>
              <w:t>th the identified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1"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2"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ICD Diagnosis file (80)</w:t>
            </w:r>
          </w:p>
        </w:tc>
      </w:tr>
      <w:tr w:rsidR="00194C57" w:rsidRPr="00841F54" w14:paraId="078C8738"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4"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,”ENC PROVIDER”)</w:t>
            </w:r>
          </w:p>
        </w:tc>
        <w:tc>
          <w:tcPr>
            <w:tcW w:w="2554" w:type="dxa"/>
          </w:tcPr>
          <w:p w14:paraId="078C8735"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Provider </w:t>
            </w:r>
            <w:r w:rsidR="00FD386D" w:rsidRPr="00841F54">
              <w:rPr>
                <w:rFonts w:eastAsiaTheme="minorHAnsi" w:cstheme="minorBidi"/>
              </w:rPr>
              <w:t>who performed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6"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7"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New Person file (200)</w:t>
            </w:r>
          </w:p>
        </w:tc>
      </w:tr>
      <w:tr w:rsidR="00194C57" w:rsidRPr="00841F54" w14:paraId="078C873D"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9"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,”EVENT D/T”)</w:t>
            </w:r>
          </w:p>
        </w:tc>
        <w:tc>
          <w:tcPr>
            <w:tcW w:w="2554" w:type="dxa"/>
          </w:tcPr>
          <w:p w14:paraId="078C873A"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w:t>
            </w:r>
            <w:r w:rsidR="00FD386D" w:rsidRPr="00841F54">
              <w:rPr>
                <w:rFonts w:eastAsiaTheme="minorHAnsi" w:cstheme="minorBidi"/>
              </w:rPr>
              <w:t>ate/Time Immunization was done.</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3B"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3C"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194C57" w:rsidRPr="00841F54" w14:paraId="078C8742"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3E" w14:textId="77777777" w:rsidR="00194C57" w:rsidRPr="00841F54" w:rsidRDefault="00194C57"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,”COMMENT”)</w:t>
            </w:r>
          </w:p>
        </w:tc>
        <w:tc>
          <w:tcPr>
            <w:tcW w:w="2554" w:type="dxa"/>
          </w:tcPr>
          <w:p w14:paraId="078C873F" w14:textId="77777777" w:rsidR="00194C57" w:rsidRPr="00841F54" w:rsidRDefault="00194C5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0" w14:textId="77777777" w:rsidR="00194C57" w:rsidRPr="00841F54" w:rsidRDefault="00194C57" w:rsidP="00E22A9D">
            <w:pPr>
              <w:pStyle w:val="TableText"/>
              <w:rPr>
                <w:rFonts w:eastAsiaTheme="minorHAnsi" w:cstheme="minorBidi"/>
              </w:rPr>
            </w:pPr>
            <w:r w:rsidRPr="00841F54">
              <w:rPr>
                <w:rFonts w:eastAsiaTheme="minorHAnsi" w:cstheme="minorBidi"/>
              </w:rPr>
              <w:t>O</w:t>
            </w:r>
          </w:p>
        </w:tc>
        <w:tc>
          <w:tcPr>
            <w:tcW w:w="1530" w:type="dxa"/>
          </w:tcPr>
          <w:p w14:paraId="078C8741" w14:textId="77777777" w:rsidR="00194C57" w:rsidRPr="00841F54" w:rsidRDefault="00DA00A5"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9F7A0F" w:rsidRPr="00841F54" w14:paraId="078C8747"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3" w14:textId="77777777" w:rsidR="009F7A0F" w:rsidRPr="00841F54" w:rsidRDefault="009F7A0F"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,”LOT NUM”)</w:t>
            </w:r>
          </w:p>
        </w:tc>
        <w:tc>
          <w:tcPr>
            <w:tcW w:w="2554" w:type="dxa"/>
          </w:tcPr>
          <w:p w14:paraId="078C8744"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lot number of the Immunization entered for this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5"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46"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Lot file (#9999999.41)</w:t>
            </w:r>
          </w:p>
        </w:tc>
      </w:tr>
      <w:tr w:rsidR="009F7A0F" w:rsidRPr="00841F54" w14:paraId="078C874C"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8" w14:textId="77777777" w:rsidR="009F7A0F" w:rsidRPr="00841F54" w:rsidRDefault="009F7A0F"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,”INFO SOURCE”)</w:t>
            </w:r>
          </w:p>
        </w:tc>
        <w:tc>
          <w:tcPr>
            <w:tcW w:w="2554" w:type="dxa"/>
          </w:tcPr>
          <w:p w14:paraId="078C8749"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source of the information obtained for this immunization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A"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4B"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Info Source file (#920.1)</w:t>
            </w:r>
          </w:p>
        </w:tc>
      </w:tr>
      <w:tr w:rsidR="009F7A0F" w:rsidRPr="00841F54" w14:paraId="078C8751"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4D" w14:textId="77777777" w:rsidR="009F7A0F" w:rsidRPr="00841F54" w:rsidRDefault="009F7A0F"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,”ADMIN ROUTE”)</w:t>
            </w:r>
          </w:p>
        </w:tc>
        <w:tc>
          <w:tcPr>
            <w:tcW w:w="2554" w:type="dxa"/>
          </w:tcPr>
          <w:p w14:paraId="078C874E"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method this vaccine was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4F"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50"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w:t>
            </w:r>
            <w:proofErr w:type="spellStart"/>
            <w:r w:rsidRPr="00841F54">
              <w:rPr>
                <w:rFonts w:eastAsiaTheme="minorHAnsi" w:cstheme="minorBidi"/>
              </w:rPr>
              <w:t>Imm</w:t>
            </w:r>
            <w:proofErr w:type="spellEnd"/>
            <w:r w:rsidRPr="00841F54">
              <w:rPr>
                <w:rFonts w:eastAsiaTheme="minorHAnsi" w:cstheme="minorBidi"/>
              </w:rPr>
              <w:t xml:space="preserve"> Administration Route file (#920.2)</w:t>
            </w:r>
          </w:p>
        </w:tc>
      </w:tr>
      <w:tr w:rsidR="009F7A0F" w:rsidRPr="00841F54" w14:paraId="078C875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2" w14:textId="77777777" w:rsidR="009F7A0F" w:rsidRPr="00841F54" w:rsidRDefault="009F7A0F" w:rsidP="00E22A9D">
            <w:pPr>
              <w:pStyle w:val="TableText"/>
              <w:rPr>
                <w:rFonts w:eastAsiaTheme="minorHAnsi" w:cstheme="minorBidi"/>
              </w:rPr>
            </w:pPr>
            <w:r w:rsidRPr="00841F54">
              <w:rPr>
                <w:rFonts w:eastAsiaTheme="minorHAnsi" w:cstheme="minorBidi"/>
              </w:rPr>
              <w:lastRenderedPageBreak/>
              <w:t>“IMMUNIZATION”,</w:t>
            </w:r>
            <w:proofErr w:type="spellStart"/>
            <w:r w:rsidRPr="00841F54">
              <w:rPr>
                <w:rFonts w:eastAsiaTheme="minorHAnsi" w:cstheme="minorBidi"/>
              </w:rPr>
              <w:t>i</w:t>
            </w:r>
            <w:proofErr w:type="spellEnd"/>
            <w:r w:rsidRPr="00841F54">
              <w:rPr>
                <w:rFonts w:eastAsiaTheme="minorHAnsi" w:cstheme="minorBidi"/>
              </w:rPr>
              <w:t>,”ANATOMIC LOC”)</w:t>
            </w:r>
          </w:p>
        </w:tc>
        <w:tc>
          <w:tcPr>
            <w:tcW w:w="2554" w:type="dxa"/>
          </w:tcPr>
          <w:p w14:paraId="078C8753"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area of the patient's body through which the vaccine was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4" w14:textId="77777777" w:rsidR="009F7A0F" w:rsidRPr="00841F54" w:rsidRDefault="009F7A0F" w:rsidP="00E22A9D">
            <w:pPr>
              <w:pStyle w:val="TableText"/>
              <w:rPr>
                <w:rFonts w:eastAsiaTheme="minorHAnsi" w:cstheme="minorBidi"/>
              </w:rPr>
            </w:pPr>
            <w:r w:rsidRPr="00841F54">
              <w:rPr>
                <w:rFonts w:eastAsiaTheme="minorHAnsi" w:cstheme="minorBidi"/>
              </w:rPr>
              <w:t>O</w:t>
            </w:r>
          </w:p>
        </w:tc>
        <w:tc>
          <w:tcPr>
            <w:tcW w:w="1530" w:type="dxa"/>
          </w:tcPr>
          <w:p w14:paraId="078C8755" w14:textId="77777777" w:rsidR="009F7A0F" w:rsidRPr="00841F54" w:rsidRDefault="009F7A0F"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Pointer to </w:t>
            </w:r>
            <w:proofErr w:type="spellStart"/>
            <w:r w:rsidRPr="00841F54">
              <w:rPr>
                <w:rFonts w:eastAsiaTheme="minorHAnsi" w:cstheme="minorBidi"/>
              </w:rPr>
              <w:t>Imm</w:t>
            </w:r>
            <w:proofErr w:type="spellEnd"/>
            <w:r w:rsidRPr="00841F54">
              <w:rPr>
                <w:rFonts w:eastAsiaTheme="minorHAnsi" w:cstheme="minorBidi"/>
              </w:rPr>
              <w:t xml:space="preserve"> Administration Site (Body) file (#920.3)</w:t>
            </w:r>
          </w:p>
        </w:tc>
      </w:tr>
      <w:tr w:rsidR="008C2C7C" w:rsidRPr="00841F54" w14:paraId="078C875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7" w14:textId="77777777" w:rsidR="008C2C7C" w:rsidRPr="00841F54" w:rsidRDefault="008C2C7C"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,”DOSE”)</w:t>
            </w:r>
          </w:p>
        </w:tc>
        <w:tc>
          <w:tcPr>
            <w:tcW w:w="2554" w:type="dxa"/>
          </w:tcPr>
          <w:p w14:paraId="078C875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amount of vaccine product administered for this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9"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5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Numeric (between 0 and 999, 2 fractional digits).</w:t>
            </w:r>
          </w:p>
        </w:tc>
      </w:tr>
      <w:tr w:rsidR="008C2C7C" w:rsidRPr="00841F54" w14:paraId="078C876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5C" w14:textId="77777777" w:rsidR="008C2C7C" w:rsidRPr="00841F54" w:rsidRDefault="008C2C7C"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,”DOSE UNITS”)</w:t>
            </w:r>
          </w:p>
        </w:tc>
        <w:tc>
          <w:tcPr>
            <w:tcW w:w="2554" w:type="dxa"/>
          </w:tcPr>
          <w:p w14:paraId="078C875D"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units that reflect the actual quantity of the vaccine product administered.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5E"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5F"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the UCUM Codes file (#757.5).</w:t>
            </w:r>
          </w:p>
        </w:tc>
      </w:tr>
      <w:tr w:rsidR="008C2C7C" w:rsidRPr="00841F54" w14:paraId="078C876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61" w14:textId="77777777" w:rsidR="008C2C7C" w:rsidRPr="00841F54" w:rsidRDefault="008C2C7C"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,"VIS",SEQ #,0)</w:t>
            </w:r>
          </w:p>
        </w:tc>
        <w:tc>
          <w:tcPr>
            <w:tcW w:w="2554" w:type="dxa"/>
          </w:tcPr>
          <w:p w14:paraId="078C8762"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The Vaccine Information Statement (VIS) offered to or given to the patient before administration of the immunization, and the date it was offered or given. </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63"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64"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Format: VISIEN^DATE</w:t>
            </w:r>
          </w:p>
          <w:p w14:paraId="078C8765"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"VISIEN" is a pointer to the Vaccine Information Statement file (#920). "DATE" is a date (without time) in </w:t>
            </w:r>
            <w:proofErr w:type="spellStart"/>
            <w:r w:rsidRPr="00841F54">
              <w:rPr>
                <w:rFonts w:eastAsiaTheme="minorHAnsi" w:cstheme="minorBidi"/>
              </w:rPr>
              <w:t>FileManager</w:t>
            </w:r>
            <w:proofErr w:type="spellEnd"/>
            <w:r w:rsidRPr="00841F54">
              <w:rPr>
                <w:rFonts w:eastAsiaTheme="minorHAnsi" w:cstheme="minorBidi"/>
              </w:rPr>
              <w:t xml:space="preserve"> internal format.</w:t>
            </w:r>
          </w:p>
          <w:p w14:paraId="078C8767" w14:textId="792C81A2"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w:t>
            </w:r>
            <w:r w:rsidR="005422AE" w:rsidRPr="00841F54">
              <w:rPr>
                <w:rFonts w:eastAsiaTheme="minorHAnsi" w:cstheme="minorBidi"/>
              </w:rPr>
              <w:t>ote</w:t>
            </w:r>
            <w:r w:rsidRPr="00841F54">
              <w:rPr>
                <w:rFonts w:eastAsiaTheme="minorHAnsi" w:cstheme="minorBidi"/>
              </w:rPr>
              <w:t xml:space="preserve">: </w:t>
            </w:r>
            <w:r w:rsidR="005422AE" w:rsidRPr="00841F54">
              <w:rPr>
                <w:rFonts w:eastAsiaTheme="minorHAnsi" w:cstheme="minorBidi"/>
              </w:rPr>
              <w:t xml:space="preserve"> </w:t>
            </w:r>
            <w:r w:rsidRPr="00841F54">
              <w:rPr>
                <w:rFonts w:eastAsiaTheme="minorHAnsi" w:cstheme="minorBidi"/>
              </w:rPr>
              <w:t xml:space="preserve">If the caller is updating a previously recorded immunization: </w:t>
            </w:r>
          </w:p>
          <w:p w14:paraId="078C876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If the caller passes in VIS data in the "VIS" subscript, the system will purge the previously filed VIS data before filing the updates.</w:t>
            </w:r>
          </w:p>
          <w:p w14:paraId="078C8769"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2) If the caller does not pass in any VIS data, the previously filed VIS data </w:t>
            </w:r>
            <w:r w:rsidRPr="00841F54">
              <w:rPr>
                <w:rFonts w:eastAsiaTheme="minorHAnsi" w:cstheme="minorBidi"/>
              </w:rPr>
              <w:lastRenderedPageBreak/>
              <w:t>persists.</w:t>
            </w:r>
          </w:p>
          <w:p w14:paraId="078C876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3) If the caller wants to delete the previously filed VIS without replacing it with anything else, that is done explicitly by setting the "VIS" subscript as follows: "IMMUNIZATION",</w:t>
            </w:r>
            <w:proofErr w:type="spellStart"/>
            <w:r w:rsidRPr="00841F54">
              <w:rPr>
                <w:rFonts w:eastAsiaTheme="minorHAnsi" w:cstheme="minorBidi"/>
              </w:rPr>
              <w:t>i</w:t>
            </w:r>
            <w:proofErr w:type="spellEnd"/>
            <w:r w:rsidRPr="00841F54">
              <w:rPr>
                <w:rFonts w:eastAsiaTheme="minorHAnsi" w:cstheme="minorBidi"/>
              </w:rPr>
              <w:t>,"VIS")="@"</w:t>
            </w:r>
          </w:p>
        </w:tc>
      </w:tr>
      <w:tr w:rsidR="008C2C7C" w:rsidRPr="00841F54" w14:paraId="078C877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6C" w14:textId="77777777" w:rsidR="008C2C7C" w:rsidRPr="00841F54" w:rsidRDefault="008C2C7C" w:rsidP="00E22A9D">
            <w:pPr>
              <w:pStyle w:val="TableText"/>
              <w:rPr>
                <w:rFonts w:eastAsiaTheme="minorHAnsi" w:cstheme="minorBidi"/>
              </w:rPr>
            </w:pPr>
            <w:r w:rsidRPr="00841F54">
              <w:rPr>
                <w:rFonts w:eastAsiaTheme="minorHAnsi" w:cstheme="minorBidi"/>
              </w:rPr>
              <w:lastRenderedPageBreak/>
              <w:t>"IMMUNIZATION",</w:t>
            </w:r>
            <w:proofErr w:type="spellStart"/>
            <w:r w:rsidRPr="00841F54">
              <w:rPr>
                <w:rFonts w:eastAsiaTheme="minorHAnsi" w:cstheme="minorBidi"/>
              </w:rPr>
              <w:t>i</w:t>
            </w:r>
            <w:proofErr w:type="spellEnd"/>
            <w:r w:rsidRPr="00841F54">
              <w:rPr>
                <w:rFonts w:eastAsiaTheme="minorHAnsi" w:cstheme="minorBidi"/>
              </w:rPr>
              <w:t>,"REMARKS",</w:t>
            </w:r>
          </w:p>
          <w:p w14:paraId="078C876D" w14:textId="77777777" w:rsidR="008C2C7C" w:rsidRPr="00841F54" w:rsidRDefault="008C2C7C" w:rsidP="00E22A9D">
            <w:pPr>
              <w:pStyle w:val="TableText"/>
              <w:rPr>
                <w:rFonts w:eastAsiaTheme="minorHAnsi" w:cstheme="minorBidi"/>
              </w:rPr>
            </w:pPr>
            <w:r w:rsidRPr="00841F54">
              <w:rPr>
                <w:rFonts w:eastAsiaTheme="minorHAnsi" w:cstheme="minorBidi"/>
              </w:rPr>
              <w:t>SEQ #,0)</w:t>
            </w:r>
          </w:p>
        </w:tc>
        <w:tc>
          <w:tcPr>
            <w:tcW w:w="2554" w:type="dxa"/>
          </w:tcPr>
          <w:p w14:paraId="078C876E"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Comments related to the immunization encounter with the patient.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6F"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0"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Free-text in the format of a </w:t>
            </w:r>
            <w:proofErr w:type="spellStart"/>
            <w:r w:rsidRPr="00841F54">
              <w:rPr>
                <w:rFonts w:eastAsiaTheme="minorHAnsi" w:cstheme="minorBidi"/>
              </w:rPr>
              <w:t>FileManager</w:t>
            </w:r>
            <w:proofErr w:type="spellEnd"/>
            <w:r w:rsidRPr="00841F54">
              <w:rPr>
                <w:rFonts w:eastAsiaTheme="minorHAnsi" w:cstheme="minorBidi"/>
              </w:rPr>
              <w:t xml:space="preserve"> word-processing field.</w:t>
            </w:r>
          </w:p>
          <w:p w14:paraId="078C8772" w14:textId="0C4A73AD"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w:t>
            </w:r>
            <w:r w:rsidR="005422AE" w:rsidRPr="00841F54">
              <w:rPr>
                <w:rFonts w:eastAsiaTheme="minorHAnsi" w:cstheme="minorBidi"/>
              </w:rPr>
              <w:t>ote</w:t>
            </w:r>
            <w:r w:rsidRPr="00841F54">
              <w:rPr>
                <w:rFonts w:eastAsiaTheme="minorHAnsi" w:cstheme="minorBidi"/>
              </w:rPr>
              <w:t xml:space="preserve">: </w:t>
            </w:r>
            <w:r w:rsidR="005422AE" w:rsidRPr="00841F54">
              <w:rPr>
                <w:rFonts w:eastAsiaTheme="minorHAnsi" w:cstheme="minorBidi"/>
              </w:rPr>
              <w:t xml:space="preserve"> </w:t>
            </w:r>
            <w:r w:rsidRPr="00841F54">
              <w:rPr>
                <w:rFonts w:eastAsiaTheme="minorHAnsi" w:cstheme="minorBidi"/>
              </w:rPr>
              <w:t>If the caller is updating a previously recorded immunization:</w:t>
            </w:r>
          </w:p>
          <w:p w14:paraId="078C8773"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1) If the caller passes in remarks in the "REMARKS" subscript, the system will purge the previously filed remarks before filing the updates.</w:t>
            </w:r>
          </w:p>
          <w:p w14:paraId="078C8774"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2) If the caller does not pass in any remarks, the previously filed remarks persist.</w:t>
            </w:r>
          </w:p>
          <w:p w14:paraId="078C8775"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3) If the caller wants to delete the </w:t>
            </w:r>
            <w:r w:rsidRPr="00841F54">
              <w:rPr>
                <w:rFonts w:eastAsiaTheme="minorHAnsi" w:cstheme="minorBidi"/>
              </w:rPr>
              <w:lastRenderedPageBreak/>
              <w:t>previously filed remarks without replacing it with anything else, that is done explicitly by setting the "REMARKS" subscript as follows: "IMMUNIZATION",</w:t>
            </w:r>
            <w:proofErr w:type="spellStart"/>
            <w:r w:rsidRPr="00841F54">
              <w:rPr>
                <w:rFonts w:eastAsiaTheme="minorHAnsi" w:cstheme="minorBidi"/>
              </w:rPr>
              <w:t>i</w:t>
            </w:r>
            <w:proofErr w:type="spellEnd"/>
            <w:r w:rsidRPr="00841F54">
              <w:rPr>
                <w:rFonts w:eastAsiaTheme="minorHAnsi" w:cstheme="minorBidi"/>
              </w:rPr>
              <w:t>, "REMARKS")="@"</w:t>
            </w:r>
          </w:p>
        </w:tc>
      </w:tr>
      <w:tr w:rsidR="008C2C7C" w:rsidRPr="00841F54" w14:paraId="078C877B"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78C8777" w14:textId="77777777" w:rsidR="008C2C7C" w:rsidRPr="00841F54" w:rsidRDefault="008C2C7C" w:rsidP="00E22A9D">
            <w:pPr>
              <w:pStyle w:val="TableText"/>
              <w:rPr>
                <w:rFonts w:eastAsiaTheme="minorHAnsi" w:cstheme="minorBidi"/>
              </w:rPr>
            </w:pPr>
            <w:r w:rsidRPr="00841F54">
              <w:rPr>
                <w:rFonts w:eastAsiaTheme="minorHAnsi" w:cstheme="minorBidi"/>
              </w:rPr>
              <w:lastRenderedPageBreak/>
              <w:t>"IMMUNIZATION",</w:t>
            </w:r>
            <w:proofErr w:type="spellStart"/>
            <w:r w:rsidRPr="00841F54">
              <w:rPr>
                <w:rFonts w:eastAsiaTheme="minorHAnsi" w:cstheme="minorBidi"/>
              </w:rPr>
              <w:t>i</w:t>
            </w:r>
            <w:proofErr w:type="spellEnd"/>
            <w:r w:rsidRPr="00841F54">
              <w:rPr>
                <w:rFonts w:eastAsiaTheme="minorHAnsi" w:cstheme="minorBidi"/>
              </w:rPr>
              <w:t>,"ORD PROVIDER")</w:t>
            </w:r>
          </w:p>
        </w:tc>
        <w:tc>
          <w:tcPr>
            <w:tcW w:w="2554" w:type="dxa"/>
          </w:tcPr>
          <w:p w14:paraId="078C8778"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provider who ordered the immunization.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78C8779"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A"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gramStart"/>
            <w:r w:rsidRPr="00841F54">
              <w:rPr>
                <w:rFonts w:eastAsiaTheme="minorHAnsi" w:cstheme="minorBidi"/>
              </w:rPr>
              <w:t>Pointer to New Person file</w:t>
            </w:r>
            <w:proofErr w:type="gramEnd"/>
            <w:r w:rsidRPr="00841F54">
              <w:rPr>
                <w:rFonts w:eastAsiaTheme="minorHAnsi" w:cstheme="minorBidi"/>
              </w:rPr>
              <w:t xml:space="preserve"> (#200).</w:t>
            </w:r>
          </w:p>
        </w:tc>
      </w:tr>
      <w:tr w:rsidR="00E90E2A" w:rsidRPr="00841F54" w14:paraId="38C0E05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1B94C2E" w14:textId="0D4B336E" w:rsidR="00E90E2A" w:rsidRPr="00841F54" w:rsidRDefault="00E90E2A"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,"WARNING ACK")</w:t>
            </w:r>
          </w:p>
        </w:tc>
        <w:tc>
          <w:tcPr>
            <w:tcW w:w="2554" w:type="dxa"/>
          </w:tcPr>
          <w:p w14:paraId="6CAC6BA2" w14:textId="003A5E0E"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field indicates acknowledgement of a contraindication/refusal event warning for this immunization with the decision to proceed with administration.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2DAA077C" w14:textId="5A36E260"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6EEDED98" w14:textId="68187A62"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0 | null ]</w:t>
            </w:r>
          </w:p>
        </w:tc>
      </w:tr>
      <w:tr w:rsidR="00E90E2A" w:rsidRPr="00841F54" w14:paraId="722940D4"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52947B48" w14:textId="7F7ACBAB" w:rsidR="00E90E2A" w:rsidRPr="00841F54" w:rsidRDefault="00E90E2A"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,"OVERRIDE REASON"</w:t>
            </w:r>
          </w:p>
        </w:tc>
        <w:tc>
          <w:tcPr>
            <w:tcW w:w="2554" w:type="dxa"/>
          </w:tcPr>
          <w:p w14:paraId="254A6A00" w14:textId="5D8EDF7F"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reason for overriding the warning of existing contraindication and/or refusal reasons.</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32D14A9B" w14:textId="4D20F323"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227F686" w14:textId="55D800DD"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(3-245 characters)</w:t>
            </w:r>
          </w:p>
        </w:tc>
      </w:tr>
      <w:tr w:rsidR="008C2C7C" w:rsidRPr="00841F54" w14:paraId="078C8780"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right w:val="none" w:sz="0" w:space="0" w:color="auto"/>
            </w:tcBorders>
          </w:tcPr>
          <w:p w14:paraId="078C877C" w14:textId="77777777" w:rsidR="008C2C7C" w:rsidRPr="00841F54" w:rsidRDefault="008C2C7C" w:rsidP="00E22A9D">
            <w:pPr>
              <w:pStyle w:val="TableText"/>
              <w:rPr>
                <w:rFonts w:eastAsiaTheme="minorHAnsi" w:cstheme="minorBidi"/>
              </w:rPr>
            </w:pPr>
            <w:r w:rsidRPr="00841F54">
              <w:rPr>
                <w:rFonts w:eastAsiaTheme="minorHAnsi" w:cstheme="minorBidi"/>
              </w:rPr>
              <w:t>“IMMUNIZATION”,</w:t>
            </w:r>
            <w:proofErr w:type="spellStart"/>
            <w:r w:rsidRPr="00841F54">
              <w:rPr>
                <w:rFonts w:eastAsiaTheme="minorHAnsi" w:cstheme="minorBidi"/>
              </w:rPr>
              <w:t>i</w:t>
            </w:r>
            <w:proofErr w:type="spellEnd"/>
            <w:r w:rsidRPr="00841F54">
              <w:rPr>
                <w:rFonts w:eastAsiaTheme="minorHAnsi" w:cstheme="minorBidi"/>
              </w:rPr>
              <w:t>,”DELETE”)</w:t>
            </w:r>
          </w:p>
        </w:tc>
        <w:tc>
          <w:tcPr>
            <w:tcW w:w="2554" w:type="dxa"/>
          </w:tcPr>
          <w:p w14:paraId="078C877D"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Immunization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078C877E" w14:textId="77777777" w:rsidR="008C2C7C" w:rsidRPr="00841F54" w:rsidRDefault="008C2C7C" w:rsidP="00E22A9D">
            <w:pPr>
              <w:pStyle w:val="TableText"/>
              <w:rPr>
                <w:rFonts w:eastAsiaTheme="minorHAnsi" w:cstheme="minorBidi"/>
              </w:rPr>
            </w:pPr>
            <w:r w:rsidRPr="00841F54">
              <w:rPr>
                <w:rFonts w:eastAsiaTheme="minorHAnsi" w:cstheme="minorBidi"/>
              </w:rPr>
              <w:t>O</w:t>
            </w:r>
          </w:p>
        </w:tc>
        <w:tc>
          <w:tcPr>
            <w:tcW w:w="1530" w:type="dxa"/>
          </w:tcPr>
          <w:p w14:paraId="078C877F" w14:textId="77777777" w:rsidR="008C2C7C" w:rsidRPr="00841F54" w:rsidRDefault="008C2C7C"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2D8F73CC" w14:textId="2E73C935" w:rsidR="00E90E2A" w:rsidRPr="00841F54" w:rsidRDefault="00E90E2A" w:rsidP="00E90E2A">
      <w:pPr>
        <w:pStyle w:val="Heading2"/>
      </w:pPr>
      <w:bookmarkStart w:id="101" w:name="_Imm_Contra/Refusal"/>
      <w:bookmarkStart w:id="102" w:name="_Toc498005965"/>
      <w:bookmarkStart w:id="103" w:name="_Toc414852650"/>
      <w:bookmarkEnd w:id="101"/>
      <w:r w:rsidRPr="00841F54">
        <w:t>Imm Contra/Refusal</w:t>
      </w:r>
      <w:bookmarkEnd w:id="102"/>
    </w:p>
    <w:p w14:paraId="60E5004D" w14:textId="0810A746" w:rsidR="00E90E2A" w:rsidRPr="00841F54" w:rsidRDefault="00E90E2A" w:rsidP="00E22A9D">
      <w:pPr>
        <w:rPr>
          <w:rFonts w:eastAsiaTheme="minorHAnsi" w:cstheme="minorBidi"/>
        </w:rPr>
      </w:pPr>
      <w:r w:rsidRPr="00841F54">
        <w:rPr>
          <w:rFonts w:eastAsiaTheme="minorHAnsi" w:cstheme="minorBidi"/>
        </w:rPr>
        <w:t>The “IMM CONTRA/REFUSAL” node may have multiple entries (</w:t>
      </w:r>
      <w:proofErr w:type="spellStart"/>
      <w:r w:rsidRPr="00841F54">
        <w:rPr>
          <w:rFonts w:eastAsiaTheme="minorHAnsi" w:cstheme="minorBidi"/>
        </w:rPr>
        <w:t>i</w:t>
      </w:r>
      <w:proofErr w:type="spellEnd"/>
      <w:r w:rsidRPr="00841F54">
        <w:rPr>
          <w:rFonts w:eastAsiaTheme="minorHAnsi" w:cstheme="minorBidi"/>
        </w:rPr>
        <w:t>). To delete the entire “IMM CONTRA/REFUSAL” entry, set the “DELETE” node to 1.</w:t>
      </w:r>
    </w:p>
    <w:tbl>
      <w:tblPr>
        <w:tblStyle w:val="LightShading-Accent2"/>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20" w:firstRow="1" w:lastRow="0" w:firstColumn="0" w:lastColumn="0" w:noHBand="1" w:noVBand="0"/>
        <w:tblCaption w:val="IMM CONTRA / REFUSAL"/>
        <w:tblDescription w:val="The “IMM CONTRA/REFUSAL” node may have multiple entries (i). To delete the entire “IMM CONTRA/REFUSAL” entry, set the “DELETE” node to 1."/>
      </w:tblPr>
      <w:tblGrid>
        <w:gridCol w:w="3926"/>
        <w:gridCol w:w="2554"/>
        <w:gridCol w:w="1440"/>
        <w:gridCol w:w="1530"/>
      </w:tblGrid>
      <w:tr w:rsidR="00E90E2A" w:rsidRPr="00841F54" w14:paraId="17F3E247"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3926" w:type="dxa"/>
            <w:tcBorders>
              <w:top w:val="none" w:sz="0" w:space="0" w:color="auto"/>
              <w:left w:val="none" w:sz="0" w:space="0" w:color="auto"/>
              <w:bottom w:val="none" w:sz="0" w:space="0" w:color="auto"/>
              <w:right w:val="none" w:sz="0" w:space="0" w:color="auto"/>
            </w:tcBorders>
          </w:tcPr>
          <w:p w14:paraId="4C4978DE" w14:textId="77777777" w:rsidR="00E90E2A" w:rsidRPr="00841F54" w:rsidRDefault="00E90E2A" w:rsidP="00E22A9D">
            <w:pPr>
              <w:pStyle w:val="TableText"/>
              <w:rPr>
                <w:rFonts w:eastAsiaTheme="minorHAnsi" w:cstheme="minorBidi"/>
              </w:rPr>
            </w:pPr>
            <w:r w:rsidRPr="00841F54">
              <w:rPr>
                <w:rFonts w:eastAsiaTheme="minorHAnsi" w:cstheme="minorBidi"/>
              </w:rPr>
              <w:t>SUBSCRIPT</w:t>
            </w:r>
          </w:p>
        </w:tc>
        <w:tc>
          <w:tcPr>
            <w:tcW w:w="2554" w:type="dxa"/>
            <w:tcBorders>
              <w:top w:val="none" w:sz="0" w:space="0" w:color="auto"/>
              <w:left w:val="none" w:sz="0" w:space="0" w:color="auto"/>
              <w:bottom w:val="none" w:sz="0" w:space="0" w:color="auto"/>
              <w:right w:val="none" w:sz="0" w:space="0" w:color="auto"/>
            </w:tcBorders>
          </w:tcPr>
          <w:p w14:paraId="39AEAFE5" w14:textId="77777777" w:rsidR="00E90E2A" w:rsidRPr="00841F54" w:rsidRDefault="00E90E2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c>
          <w:tcPr>
            <w:cnfStyle w:val="000010000000" w:firstRow="0" w:lastRow="0" w:firstColumn="0" w:lastColumn="0" w:oddVBand="1" w:evenVBand="0" w:oddHBand="0" w:evenHBand="0" w:firstRowFirstColumn="0" w:firstRowLastColumn="0" w:lastRowFirstColumn="0" w:lastRowLastColumn="0"/>
            <w:tcW w:w="1440" w:type="dxa"/>
            <w:tcBorders>
              <w:top w:val="none" w:sz="0" w:space="0" w:color="auto"/>
              <w:left w:val="none" w:sz="0" w:space="0" w:color="auto"/>
              <w:bottom w:val="none" w:sz="0" w:space="0" w:color="auto"/>
              <w:right w:val="none" w:sz="0" w:space="0" w:color="auto"/>
            </w:tcBorders>
          </w:tcPr>
          <w:p w14:paraId="7D9EB676" w14:textId="77777777" w:rsidR="00E90E2A" w:rsidRPr="00841F54" w:rsidRDefault="00E90E2A" w:rsidP="00E22A9D">
            <w:pPr>
              <w:pStyle w:val="TableText"/>
              <w:rPr>
                <w:rFonts w:eastAsiaTheme="minorHAnsi" w:cstheme="minorBidi"/>
              </w:rPr>
            </w:pPr>
            <w:r w:rsidRPr="00841F54">
              <w:rPr>
                <w:rFonts w:eastAsiaTheme="minorHAnsi" w:cstheme="minorBidi"/>
              </w:rPr>
              <w:t>REQ/OPT</w:t>
            </w:r>
          </w:p>
        </w:tc>
        <w:tc>
          <w:tcPr>
            <w:tcW w:w="1530" w:type="dxa"/>
            <w:tcBorders>
              <w:top w:val="none" w:sz="0" w:space="0" w:color="auto"/>
              <w:left w:val="none" w:sz="0" w:space="0" w:color="auto"/>
              <w:bottom w:val="none" w:sz="0" w:space="0" w:color="auto"/>
              <w:right w:val="none" w:sz="0" w:space="0" w:color="auto"/>
            </w:tcBorders>
          </w:tcPr>
          <w:p w14:paraId="4CCAB7A4" w14:textId="77777777" w:rsidR="00E90E2A" w:rsidRPr="00841F54" w:rsidRDefault="00E90E2A"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DATA FORMAT</w:t>
            </w:r>
          </w:p>
        </w:tc>
      </w:tr>
      <w:tr w:rsidR="00E90E2A" w:rsidRPr="00841F54" w14:paraId="1F43BE0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023C6D27" w14:textId="5BE4DDDF"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,"CONTRA/REFUSAL")</w:t>
            </w:r>
          </w:p>
        </w:tc>
        <w:tc>
          <w:tcPr>
            <w:tcW w:w="2554" w:type="dxa"/>
          </w:tcPr>
          <w:p w14:paraId="63341CD9" w14:textId="21CC1937"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Contraindication or Refusal Reason.</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6143AD10" w14:textId="77777777" w:rsidR="00E90E2A" w:rsidRPr="00841F54" w:rsidRDefault="00E90E2A" w:rsidP="00E22A9D">
            <w:pPr>
              <w:pStyle w:val="TableText"/>
              <w:rPr>
                <w:rFonts w:eastAsiaTheme="minorHAnsi" w:cstheme="minorBidi"/>
              </w:rPr>
            </w:pPr>
            <w:r w:rsidRPr="00841F54">
              <w:rPr>
                <w:rFonts w:eastAsiaTheme="minorHAnsi" w:cstheme="minorBidi"/>
              </w:rPr>
              <w:t>R</w:t>
            </w:r>
          </w:p>
        </w:tc>
        <w:tc>
          <w:tcPr>
            <w:tcW w:w="1530" w:type="dxa"/>
          </w:tcPr>
          <w:p w14:paraId="7C5335CC" w14:textId="3116F226"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Variable Pointer to: IMM Contraindication Reasons file (920.4) or IMM Refusal Reasons file (920.5).</w:t>
            </w:r>
          </w:p>
        </w:tc>
      </w:tr>
      <w:tr w:rsidR="00E90E2A" w:rsidRPr="00841F54" w14:paraId="22813307"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15B7F1D6" w14:textId="27C32176" w:rsidR="00E90E2A" w:rsidRPr="00841F54" w:rsidRDefault="00E90E2A" w:rsidP="00E22A9D">
            <w:pPr>
              <w:pStyle w:val="TableText"/>
              <w:rPr>
                <w:rFonts w:eastAsiaTheme="minorHAnsi" w:cstheme="minorBidi"/>
              </w:rPr>
            </w:pPr>
            <w:r w:rsidRPr="00841F54">
              <w:rPr>
                <w:rFonts w:eastAsiaTheme="minorHAnsi" w:cstheme="minorBidi"/>
              </w:rPr>
              <w:lastRenderedPageBreak/>
              <w:t>"IMM CONTRA/REFUSAL",</w:t>
            </w:r>
            <w:proofErr w:type="spellStart"/>
            <w:r w:rsidRPr="00841F54">
              <w:rPr>
                <w:rFonts w:eastAsiaTheme="minorHAnsi" w:cstheme="minorBidi"/>
              </w:rPr>
              <w:t>i</w:t>
            </w:r>
            <w:proofErr w:type="spellEnd"/>
            <w:r w:rsidRPr="00841F54">
              <w:rPr>
                <w:rFonts w:eastAsiaTheme="minorHAnsi" w:cstheme="minorBidi"/>
              </w:rPr>
              <w:t xml:space="preserve">,"IMMUN") </w:t>
            </w:r>
          </w:p>
        </w:tc>
        <w:tc>
          <w:tcPr>
            <w:tcW w:w="2554" w:type="dxa"/>
          </w:tcPr>
          <w:p w14:paraId="4CC54AF3" w14:textId="6C3088D2"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immunization contraindicated or refused.</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47D92C8F" w14:textId="4E407B40" w:rsidR="00E90E2A" w:rsidRPr="00841F54" w:rsidRDefault="00E90E2A" w:rsidP="00E22A9D">
            <w:pPr>
              <w:pStyle w:val="TableText"/>
              <w:rPr>
                <w:rFonts w:eastAsiaTheme="minorHAnsi" w:cstheme="minorBidi"/>
              </w:rPr>
            </w:pPr>
            <w:r w:rsidRPr="00841F54">
              <w:rPr>
                <w:rFonts w:eastAsiaTheme="minorHAnsi" w:cstheme="minorBidi"/>
              </w:rPr>
              <w:t>R</w:t>
            </w:r>
          </w:p>
        </w:tc>
        <w:tc>
          <w:tcPr>
            <w:tcW w:w="1530" w:type="dxa"/>
          </w:tcPr>
          <w:p w14:paraId="718F5372" w14:textId="68F01AE4"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Pointer to Immunization file (9999999.14)</w:t>
            </w:r>
          </w:p>
        </w:tc>
      </w:tr>
      <w:tr w:rsidR="00E90E2A" w:rsidRPr="00841F54" w14:paraId="74C7FE39"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0A4BCAB" w14:textId="23FCB613"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,"WARN UNTIL DATE")</w:t>
            </w:r>
          </w:p>
        </w:tc>
        <w:tc>
          <w:tcPr>
            <w:tcW w:w="2554" w:type="dxa"/>
          </w:tcPr>
          <w:p w14:paraId="7AE6ED85" w14:textId="1703BC41"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 until a warning should be given for this contraindication/refusal.</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832FBD5" w14:textId="1AC52BA1"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6F3DF3D" w14:textId="1D6AA220"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w:t>
            </w:r>
          </w:p>
        </w:tc>
      </w:tr>
      <w:tr w:rsidR="00E90E2A" w:rsidRPr="00841F54" w14:paraId="029102BD"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31CAA4F8" w14:textId="2DEA84F8"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,"EVENT D/T")</w:t>
            </w:r>
          </w:p>
        </w:tc>
        <w:tc>
          <w:tcPr>
            <w:tcW w:w="2554" w:type="dxa"/>
          </w:tcPr>
          <w:p w14:paraId="46278EDE" w14:textId="67AE121C"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date/time of this contraindication/refusal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76A0AD24" w14:textId="1927901D"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0D1F3DC2" w14:textId="56D9FE2E"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FileManager</w:t>
            </w:r>
            <w:proofErr w:type="spellEnd"/>
            <w:r w:rsidRPr="00841F54">
              <w:rPr>
                <w:rFonts w:eastAsiaTheme="minorHAnsi" w:cstheme="minorBidi"/>
              </w:rPr>
              <w:t xml:space="preserve"> Internal Format for date/time.</w:t>
            </w:r>
          </w:p>
        </w:tc>
      </w:tr>
      <w:tr w:rsidR="00E90E2A" w:rsidRPr="00841F54" w14:paraId="3E06D393"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7AD0D55B" w14:textId="6D48CA4F"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,"ENC PROVIDER")</w:t>
            </w:r>
          </w:p>
        </w:tc>
        <w:tc>
          <w:tcPr>
            <w:tcW w:w="2554" w:type="dxa"/>
          </w:tcPr>
          <w:p w14:paraId="3895F8B9" w14:textId="780EB396"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the provider who recorded the contraindication/refusal event.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6C73A400" w14:textId="1DD06D19"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2B678930" w14:textId="6AB78743" w:rsidR="00E90E2A" w:rsidRPr="00841F54" w:rsidRDefault="00E90E2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gramStart"/>
            <w:r w:rsidRPr="00841F54">
              <w:rPr>
                <w:rFonts w:eastAsiaTheme="minorHAnsi" w:cstheme="minorBidi"/>
              </w:rPr>
              <w:t>Pointer to New Person file</w:t>
            </w:r>
            <w:proofErr w:type="gramEnd"/>
            <w:r w:rsidRPr="00841F54">
              <w:rPr>
                <w:rFonts w:eastAsiaTheme="minorHAnsi" w:cstheme="minorBidi"/>
              </w:rPr>
              <w:t xml:space="preserve"> (#200).</w:t>
            </w:r>
          </w:p>
        </w:tc>
      </w:tr>
      <w:tr w:rsidR="00E90E2A" w:rsidRPr="00841F54" w14:paraId="12181696"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bottom w:val="none" w:sz="0" w:space="0" w:color="auto"/>
              <w:right w:val="none" w:sz="0" w:space="0" w:color="auto"/>
            </w:tcBorders>
          </w:tcPr>
          <w:p w14:paraId="2B0AD7DF" w14:textId="454FE42C"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,"COMMENT")</w:t>
            </w:r>
          </w:p>
        </w:tc>
        <w:tc>
          <w:tcPr>
            <w:tcW w:w="2554" w:type="dxa"/>
          </w:tcPr>
          <w:p w14:paraId="5A08585B" w14:textId="0D3BF845"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Comment</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bottom w:val="none" w:sz="0" w:space="0" w:color="auto"/>
              <w:right w:val="none" w:sz="0" w:space="0" w:color="auto"/>
            </w:tcBorders>
          </w:tcPr>
          <w:p w14:paraId="0D328CCE" w14:textId="5FF61346"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675063F8" w14:textId="3E383452"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Free Text (1-245 characters).</w:t>
            </w:r>
          </w:p>
        </w:tc>
      </w:tr>
      <w:tr w:rsidR="00E90E2A" w:rsidRPr="00841F54" w14:paraId="3596F24A" w14:textId="77777777" w:rsidTr="00E56891">
        <w:tc>
          <w:tcPr>
            <w:cnfStyle w:val="000010000000" w:firstRow="0" w:lastRow="0" w:firstColumn="0" w:lastColumn="0" w:oddVBand="1" w:evenVBand="0" w:oddHBand="0" w:evenHBand="0" w:firstRowFirstColumn="0" w:firstRowLastColumn="0" w:lastRowFirstColumn="0" w:lastRowLastColumn="0"/>
            <w:tcW w:w="3926" w:type="dxa"/>
            <w:tcBorders>
              <w:left w:val="none" w:sz="0" w:space="0" w:color="auto"/>
              <w:right w:val="none" w:sz="0" w:space="0" w:color="auto"/>
            </w:tcBorders>
          </w:tcPr>
          <w:p w14:paraId="45788F30" w14:textId="77F6B311" w:rsidR="00E90E2A" w:rsidRPr="00841F54" w:rsidRDefault="00E90E2A" w:rsidP="00E22A9D">
            <w:pPr>
              <w:pStyle w:val="TableText"/>
              <w:rPr>
                <w:rFonts w:eastAsiaTheme="minorHAnsi" w:cstheme="minorBidi"/>
              </w:rPr>
            </w:pPr>
            <w:r w:rsidRPr="00841F54">
              <w:rPr>
                <w:rFonts w:eastAsiaTheme="minorHAnsi" w:cstheme="minorBidi"/>
              </w:rPr>
              <w:t>"IMM CONTRA/REFUSAL",</w:t>
            </w:r>
            <w:proofErr w:type="spellStart"/>
            <w:r w:rsidRPr="00841F54">
              <w:rPr>
                <w:rFonts w:eastAsiaTheme="minorHAnsi" w:cstheme="minorBidi"/>
              </w:rPr>
              <w:t>i</w:t>
            </w:r>
            <w:proofErr w:type="spellEnd"/>
            <w:r w:rsidRPr="00841F54">
              <w:rPr>
                <w:rFonts w:eastAsiaTheme="minorHAnsi" w:cstheme="minorBidi"/>
              </w:rPr>
              <w:t>,"DELETE")</w:t>
            </w:r>
          </w:p>
        </w:tc>
        <w:tc>
          <w:tcPr>
            <w:tcW w:w="2554" w:type="dxa"/>
          </w:tcPr>
          <w:p w14:paraId="3D1A00F9" w14:textId="513A7D3E"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is a flag that denotes deletion of the IMM Contra/Refusal entry.</w:t>
            </w:r>
          </w:p>
        </w:tc>
        <w:tc>
          <w:tcPr>
            <w:cnfStyle w:val="000010000000" w:firstRow="0" w:lastRow="0" w:firstColumn="0" w:lastColumn="0" w:oddVBand="1" w:evenVBand="0" w:oddHBand="0" w:evenHBand="0" w:firstRowFirstColumn="0" w:firstRowLastColumn="0" w:lastRowFirstColumn="0" w:lastRowLastColumn="0"/>
            <w:tcW w:w="1440" w:type="dxa"/>
            <w:tcBorders>
              <w:left w:val="none" w:sz="0" w:space="0" w:color="auto"/>
              <w:right w:val="none" w:sz="0" w:space="0" w:color="auto"/>
            </w:tcBorders>
          </w:tcPr>
          <w:p w14:paraId="29A436D0" w14:textId="7E4E514C" w:rsidR="00E90E2A" w:rsidRPr="00841F54" w:rsidRDefault="00E90E2A" w:rsidP="00E22A9D">
            <w:pPr>
              <w:pStyle w:val="TableText"/>
              <w:rPr>
                <w:rFonts w:eastAsiaTheme="minorHAnsi" w:cstheme="minorBidi"/>
              </w:rPr>
            </w:pPr>
            <w:r w:rsidRPr="00841F54">
              <w:rPr>
                <w:rFonts w:eastAsiaTheme="minorHAnsi" w:cstheme="minorBidi"/>
              </w:rPr>
              <w:t>O</w:t>
            </w:r>
          </w:p>
        </w:tc>
        <w:tc>
          <w:tcPr>
            <w:tcW w:w="1530" w:type="dxa"/>
          </w:tcPr>
          <w:p w14:paraId="1BD781B0" w14:textId="7934B59B" w:rsidR="00E90E2A" w:rsidRPr="00841F54" w:rsidRDefault="00522B1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[ 1 | null ]</w:t>
            </w:r>
          </w:p>
        </w:tc>
      </w:tr>
    </w:tbl>
    <w:p w14:paraId="078C8781" w14:textId="70A0C4B2" w:rsidR="008D4E8F" w:rsidRPr="00841F54" w:rsidRDefault="00194C57" w:rsidP="00DE4DA0">
      <w:pPr>
        <w:pStyle w:val="Heading2"/>
      </w:pPr>
      <w:bookmarkStart w:id="104" w:name="_Toc498005966"/>
      <w:r w:rsidRPr="00841F54">
        <w:t>Example of Data Passed Using $DATA2PCE^PXAPI</w:t>
      </w:r>
      <w:bookmarkEnd w:id="103"/>
      <w:bookmarkEnd w:id="104"/>
    </w:p>
    <w:p w14:paraId="078C8782" w14:textId="77777777" w:rsidR="00194C57" w:rsidRPr="00841F54" w:rsidRDefault="00194C57" w:rsidP="00E22A9D">
      <w:pPr>
        <w:rPr>
          <w:rFonts w:eastAsiaTheme="minorHAnsi" w:cstheme="minorBidi"/>
        </w:rPr>
      </w:pPr>
      <w:r w:rsidRPr="00841F54">
        <w:rPr>
          <w:rFonts w:eastAsiaTheme="minorHAnsi" w:cstheme="minorBidi"/>
        </w:rPr>
        <w:t>Below is an example of data passed to $$DATA2PCE^PXAPI where Laboratory is the ancillary package reporting the data.</w:t>
      </w:r>
    </w:p>
    <w:p w14:paraId="078C8783" w14:textId="77777777" w:rsidR="00194C57" w:rsidRPr="00841F54" w:rsidRDefault="00194C57" w:rsidP="00E22A9D">
      <w:pPr>
        <w:rPr>
          <w:rFonts w:eastAsiaTheme="minorHAnsi" w:cstheme="minorBidi"/>
        </w:rPr>
      </w:pPr>
      <w:r w:rsidRPr="00841F54">
        <w:rPr>
          <w:rFonts w:eastAsiaTheme="minorHAnsi" w:cstheme="minorBidi"/>
        </w:rPr>
        <w:t>$$DATA2PCE^</w:t>
      </w:r>
      <w:proofErr w:type="gramStart"/>
      <w:r w:rsidRPr="00841F54">
        <w:rPr>
          <w:rFonts w:eastAsiaTheme="minorHAnsi" w:cstheme="minorBidi"/>
        </w:rPr>
        <w:t>PXAPI(</w:t>
      </w:r>
      <w:proofErr w:type="gramEnd"/>
      <w:r w:rsidRPr="00841F54">
        <w:rPr>
          <w:rFonts w:eastAsiaTheme="minorHAnsi" w:cstheme="minorBidi"/>
        </w:rPr>
        <w:t>“^TMP(““LRPXAPI””,$J)”,182,“LAB DATA”)</w:t>
      </w:r>
    </w:p>
    <w:p w14:paraId="078C8784" w14:textId="37F486EE" w:rsidR="00194C57" w:rsidRPr="00841F54" w:rsidRDefault="00194C57" w:rsidP="00E22A9D">
      <w:pPr>
        <w:rPr>
          <w:rFonts w:eastAsiaTheme="minorHAnsi" w:cstheme="minorBidi"/>
        </w:rPr>
      </w:pPr>
      <w:r w:rsidRPr="00841F54">
        <w:rPr>
          <w:rFonts w:eastAsiaTheme="minorHAnsi" w:cstheme="minorBidi"/>
        </w:rPr>
        <w:t xml:space="preserve">This is an example where Laboratory passes two laboratory tests (Glucose and CPK) </w:t>
      </w:r>
      <w:r w:rsidR="00451A47" w:rsidRPr="00841F54">
        <w:rPr>
          <w:rFonts w:eastAsiaTheme="minorHAnsi" w:cstheme="minorBidi"/>
        </w:rPr>
        <w:t>that</w:t>
      </w:r>
      <w:r w:rsidRPr="00841F54">
        <w:rPr>
          <w:rFonts w:eastAsiaTheme="minorHAnsi" w:cstheme="minorBidi"/>
        </w:rPr>
        <w:t xml:space="preserve"> were collected on 3/27/03 at 12:00 P.m. The provider who </w:t>
      </w:r>
      <w:proofErr w:type="gramStart"/>
      <w:r w:rsidRPr="00841F54">
        <w:rPr>
          <w:rFonts w:eastAsiaTheme="minorHAnsi" w:cstheme="minorBidi"/>
        </w:rPr>
        <w:t>resulted</w:t>
      </w:r>
      <w:proofErr w:type="gramEnd"/>
      <w:r w:rsidRPr="00841F54">
        <w:rPr>
          <w:rFonts w:eastAsiaTheme="minorHAnsi" w:cstheme="minorBidi"/>
        </w:rPr>
        <w:t xml:space="preserve"> the tests is Fred Jones. This occasion of service is defined as an Ancillary Package Daily Data (X). There are two diagnoses to support the tests, both of which are non–service connected; however, both are associated with Agent Orange exposure.</w:t>
      </w:r>
    </w:p>
    <w:p w14:paraId="078C8785"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“LRPXAPI”,543173595,"DX/PL”,1,”DIAGNOSIS”)=465</w:t>
      </w:r>
    </w:p>
    <w:p w14:paraId="078C8786"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“LRPXAPI”,543173595,"DX/PL”,1,”PRIMARY”)=1</w:t>
      </w:r>
    </w:p>
    <w:p w14:paraId="078C8787"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“LRPXAPI”,543173595,"DX/PL”,1,”PL SC”)=0</w:t>
      </w:r>
    </w:p>
    <w:p w14:paraId="078C8788"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“LRPXAPI”,543173595,"DX/PL”,1,”PL AO”)=1</w:t>
      </w:r>
    </w:p>
    <w:p w14:paraId="078C8789"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“LRPXAPI”,543173595,"DX/PL”,2,”DIAGNOSIS”)=466</w:t>
      </w:r>
    </w:p>
    <w:p w14:paraId="078C878A"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“LRPXAPI”,543173595,"DX/PL”,2,”PL SC”)=0</w:t>
      </w:r>
    </w:p>
    <w:p w14:paraId="078C878B"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“LRPXAPI”,543173595,"DX/PL”,2,”PL AO”)=1</w:t>
      </w:r>
    </w:p>
    <w:p w14:paraId="078C878C"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“LRPXAPI”,543173595,"ENCOUNTER",1,"DSS ID") = 59</w:t>
      </w:r>
    </w:p>
    <w:p w14:paraId="078C878D"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“LRPXAPI”,543173595,"ENCOUNTER",1,"ENC D/T") = 3030328</w:t>
      </w:r>
    </w:p>
    <w:p w14:paraId="078C878E"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“LRPXAPI”,543173595,"ENCOUNTER",1,"HOS LOC") = 19</w:t>
      </w:r>
    </w:p>
    <w:p w14:paraId="078C878F" w14:textId="77777777" w:rsidR="00194C57" w:rsidRPr="00841F54" w:rsidRDefault="00194C57" w:rsidP="00E22A9D">
      <w:pPr>
        <w:pStyle w:val="TableText"/>
        <w:rPr>
          <w:rFonts w:eastAsiaTheme="minorHAnsi" w:cstheme="minorBidi"/>
        </w:rPr>
      </w:pPr>
      <w:r w:rsidRPr="00841F54">
        <w:rPr>
          <w:rFonts w:eastAsiaTheme="minorHAnsi" w:cstheme="minorBidi"/>
        </w:rPr>
        <w:lastRenderedPageBreak/>
        <w:t>^</w:t>
      </w:r>
      <w:proofErr w:type="gramStart"/>
      <w:r w:rsidRPr="00841F54">
        <w:rPr>
          <w:rFonts w:eastAsiaTheme="minorHAnsi" w:cstheme="minorBidi"/>
        </w:rPr>
        <w:t>TMP(</w:t>
      </w:r>
      <w:proofErr w:type="gramEnd"/>
      <w:r w:rsidRPr="00841F54">
        <w:rPr>
          <w:rFonts w:eastAsiaTheme="minorHAnsi" w:cstheme="minorBidi"/>
        </w:rPr>
        <w:t>“LRPXAPI”,543173595,"ENCOUNTER",1,"PATIENT") = 281</w:t>
      </w:r>
    </w:p>
    <w:p w14:paraId="078C8790"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“LRPXAPI”,543173595,"ENCOUNTER",1,"SERVICE CATEGORY") = X</w:t>
      </w:r>
    </w:p>
    <w:p w14:paraId="078C8791"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“LRPXAPI”,543173595,"PROCEDURE",1,"ENC PROVIDER") = 58</w:t>
      </w:r>
    </w:p>
    <w:p w14:paraId="078C8792"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“LRPXAPI”,543173595,"PROCEDURE",2,"ORD PROVIDER") = 66</w:t>
      </w:r>
    </w:p>
    <w:p w14:paraId="078C8793"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“LRPXAPI”,543173595,"PROCEDURE",1,"EVENT D/T") = 3030327.12</w:t>
      </w:r>
    </w:p>
    <w:p w14:paraId="078C8794"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“LRPXAPI”,543173595,"PROCEDURE",1,"PROCEDURE") = 82950</w:t>
      </w:r>
    </w:p>
    <w:p w14:paraId="078C8795"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“LRPXAPI”,543173595,"PROCEDURE",1,"DIAGNOSIS") = 465</w:t>
      </w:r>
    </w:p>
    <w:p w14:paraId="078C8796"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“LRPXAPI”,543173595,"PROCEDURE",1,"DIAGNOSIS 2") = 466</w:t>
      </w:r>
    </w:p>
    <w:p w14:paraId="078C8797"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“LRPXAPI”,543173595,"PROCEDURE",1,"MODIFIER”,22)=””</w:t>
      </w:r>
    </w:p>
    <w:p w14:paraId="078C8798"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“LRPXAPI”,543173595,"PROCEDURE",1,"QTY") = 1</w:t>
      </w:r>
    </w:p>
    <w:p w14:paraId="078C8799"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“LRPXAPI”,543173595,"PROCEDURE",2,"ENC PROVIDER") = 58</w:t>
      </w:r>
    </w:p>
    <w:p w14:paraId="078C879A"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“LRPXAPI”,543173595,"PROCEDURE",2,"ORD PROVIDER") = 66</w:t>
      </w:r>
    </w:p>
    <w:p w14:paraId="078C879B"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“LRPXAPI”,543173595,"PROCEDURE",2,"EVENT D/T") = 3030327.12</w:t>
      </w:r>
    </w:p>
    <w:p w14:paraId="078C879C"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“LRPXAPI”,543173595,"PROCEDURE",2,"PROCEDURE") = 82552</w:t>
      </w:r>
    </w:p>
    <w:p w14:paraId="078C879D" w14:textId="77777777" w:rsidR="00194C57" w:rsidRPr="00841F54" w:rsidRDefault="00194C57" w:rsidP="00E22A9D">
      <w:pPr>
        <w:pStyle w:val="TableText"/>
        <w:rPr>
          <w:rFonts w:eastAsiaTheme="minorHAnsi" w:cstheme="minorBidi"/>
        </w:rPr>
      </w:pPr>
      <w:r w:rsidRPr="00841F54">
        <w:rPr>
          <w:rFonts w:eastAsiaTheme="minorHAnsi" w:cstheme="minorBidi"/>
        </w:rPr>
        <w:t>^</w:t>
      </w:r>
      <w:proofErr w:type="gramStart"/>
      <w:r w:rsidRPr="00841F54">
        <w:rPr>
          <w:rFonts w:eastAsiaTheme="minorHAnsi" w:cstheme="minorBidi"/>
        </w:rPr>
        <w:t>TMP(</w:t>
      </w:r>
      <w:proofErr w:type="gramEnd"/>
      <w:r w:rsidRPr="00841F54">
        <w:rPr>
          <w:rFonts w:eastAsiaTheme="minorHAnsi" w:cstheme="minorBidi"/>
        </w:rPr>
        <w:t>“LRPXAPI”,543173595,"PROCEDURE",2,"QTY") = 1</w:t>
      </w:r>
    </w:p>
    <w:p w14:paraId="078C879E" w14:textId="6F9EE742" w:rsidR="00194C57" w:rsidRPr="00841F54" w:rsidRDefault="00194C57" w:rsidP="00194C57">
      <w:pPr>
        <w:pStyle w:val="Heading2"/>
      </w:pPr>
      <w:bookmarkStart w:id="105" w:name="_Toc414852651"/>
      <w:bookmarkStart w:id="106" w:name="_Toc498005967"/>
      <w:r w:rsidRPr="00841F54">
        <w:t>$$CLNCK^</w:t>
      </w:r>
      <w:proofErr w:type="gramStart"/>
      <w:r w:rsidRPr="00841F54">
        <w:t>SDUTL2(</w:t>
      </w:r>
      <w:proofErr w:type="gramEnd"/>
      <w:r w:rsidRPr="00841F54">
        <w:t>CLN,DSP)</w:t>
      </w:r>
      <w:bookmarkEnd w:id="105"/>
      <w:bookmarkEnd w:id="106"/>
    </w:p>
    <w:p w14:paraId="078C879F" w14:textId="77777777" w:rsidR="00194C57" w:rsidRPr="00841F54" w:rsidRDefault="00194C57" w:rsidP="00E22A9D">
      <w:pPr>
        <w:rPr>
          <w:rFonts w:eastAsiaTheme="minorHAnsi" w:cstheme="minorBidi"/>
        </w:rPr>
      </w:pPr>
      <w:r w:rsidRPr="00841F54">
        <w:rPr>
          <w:rFonts w:eastAsiaTheme="minorHAnsi" w:cstheme="minorBidi"/>
        </w:rPr>
        <w:t xml:space="preserve">This API will be used by the subscribing package to check the clinic associated with an encounter to ensure that its corresponding stop pairs conform to the stop code restriction. </w:t>
      </w:r>
      <w:r w:rsidRPr="00841F54">
        <w:rPr>
          <w:rFonts w:eastAsiaTheme="minorHAnsi" w:cs="Century Schoolbook"/>
        </w:rPr>
        <w:t>Effective 10/1/2003, stop codes (also known as DSS Identifiers) are assigned a restriction type of primary, secondary, or either. Primary types can only be used in the primary stop code position; secondary types can only be used in the secondary stop code position; and those with a type of either can be used in the primary or secondary stop code position.  Stop codes that have a restriction type of primary or secondary will also have a restriction date to track when the stop code is designated as a restricted stop code.</w:t>
      </w:r>
    </w:p>
    <w:p w14:paraId="078C87A0" w14:textId="77777777" w:rsidR="00194C57" w:rsidRPr="00841F54" w:rsidRDefault="00194C57" w:rsidP="00E22A9D">
      <w:pPr>
        <w:rPr>
          <w:rFonts w:eastAsiaTheme="minorHAnsi" w:cstheme="minorBidi"/>
        </w:rPr>
      </w:pPr>
      <w:r w:rsidRPr="00841F54">
        <w:rPr>
          <w:rFonts w:eastAsiaTheme="minorHAnsi" w:cstheme="minorBidi"/>
        </w:rPr>
        <w:t>Parameter Description</w:t>
      </w:r>
      <w:r w:rsidR="00F33CD2" w:rsidRPr="00841F54">
        <w:rPr>
          <w:rFonts w:eastAsiaTheme="minorHAnsi" w:cstheme="minorBidi"/>
        </w:rPr>
        <w:t>:</w:t>
      </w:r>
    </w:p>
    <w:p w14:paraId="078C87A1" w14:textId="77777777" w:rsidR="00194C57" w:rsidRPr="00841F54" w:rsidRDefault="00194C57" w:rsidP="00E22A9D">
      <w:pPr>
        <w:rPr>
          <w:rFonts w:eastAsiaTheme="minorHAnsi" w:cstheme="minorBidi"/>
        </w:rPr>
      </w:pPr>
      <w:r w:rsidRPr="00841F54">
        <w:rPr>
          <w:rFonts w:eastAsiaTheme="minorHAnsi" w:cstheme="minorBidi"/>
        </w:rPr>
        <w:t>CLN</w:t>
      </w:r>
      <w:r w:rsidRPr="00841F54">
        <w:rPr>
          <w:rFonts w:eastAsiaTheme="minorHAnsi" w:cstheme="minorBidi"/>
        </w:rPr>
        <w:tab/>
        <w:t xml:space="preserve">The internal entry </w:t>
      </w:r>
      <w:proofErr w:type="gramStart"/>
      <w:r w:rsidRPr="00841F54">
        <w:rPr>
          <w:rFonts w:eastAsiaTheme="minorHAnsi" w:cstheme="minorBidi"/>
        </w:rPr>
        <w:t>number of the clinic from file</w:t>
      </w:r>
      <w:proofErr w:type="gramEnd"/>
      <w:r w:rsidRPr="00841F54">
        <w:rPr>
          <w:rFonts w:eastAsiaTheme="minorHAnsi" w:cstheme="minorBidi"/>
        </w:rPr>
        <w:t xml:space="preserve"> #44.</w:t>
      </w:r>
    </w:p>
    <w:p w14:paraId="078C87A2" w14:textId="77777777" w:rsidR="00194C57" w:rsidRPr="00841F54" w:rsidRDefault="00194C57" w:rsidP="00E22A9D">
      <w:pPr>
        <w:rPr>
          <w:rFonts w:eastAsiaTheme="minorHAnsi" w:cstheme="minorBidi"/>
        </w:rPr>
      </w:pPr>
      <w:r w:rsidRPr="00841F54">
        <w:rPr>
          <w:rFonts w:eastAsiaTheme="minorHAnsi" w:cstheme="minorBidi"/>
        </w:rPr>
        <w:t>DSP</w:t>
      </w:r>
      <w:r w:rsidRPr="00841F54">
        <w:rPr>
          <w:rFonts w:eastAsiaTheme="minorHAnsi" w:cstheme="minorBidi"/>
        </w:rPr>
        <w:tab/>
        <w:t>Interactive display of error message, 1 - Display or 0 No Display</w:t>
      </w:r>
    </w:p>
    <w:p w14:paraId="078C87A3" w14:textId="77777777" w:rsidR="00194C57" w:rsidRPr="00841F54" w:rsidRDefault="00194C57" w:rsidP="00E22A9D">
      <w:pPr>
        <w:rPr>
          <w:rFonts w:eastAsiaTheme="minorHAnsi" w:cstheme="minorBidi"/>
        </w:rPr>
      </w:pPr>
      <w:r w:rsidRPr="00841F54">
        <w:rPr>
          <w:rFonts w:eastAsiaTheme="minorHAnsi" w:cstheme="minorBidi"/>
        </w:rPr>
        <w:t>Returned Value:</w:t>
      </w:r>
    </w:p>
    <w:p w14:paraId="078C87A4" w14:textId="77777777" w:rsidR="00194C57" w:rsidRPr="00841F54" w:rsidRDefault="00194C57" w:rsidP="00E22A9D">
      <w:pPr>
        <w:rPr>
          <w:rFonts w:eastAsiaTheme="minorHAnsi" w:cstheme="minorBidi"/>
        </w:rPr>
      </w:pPr>
      <w:r w:rsidRPr="00841F54">
        <w:rPr>
          <w:rFonts w:eastAsiaTheme="minorHAnsi" w:cstheme="minorBidi"/>
        </w:rPr>
        <w:t>1</w:t>
      </w:r>
      <w:r w:rsidRPr="00841F54">
        <w:rPr>
          <w:rFonts w:eastAsiaTheme="minorHAnsi" w:cstheme="minorBidi"/>
        </w:rPr>
        <w:tab/>
      </w:r>
      <w:r w:rsidRPr="00841F54">
        <w:rPr>
          <w:rFonts w:eastAsiaTheme="minorHAnsi" w:cstheme="minorBidi"/>
        </w:rPr>
        <w:tab/>
        <w:t>If clinic has conforming stop codes.</w:t>
      </w:r>
    </w:p>
    <w:p w14:paraId="078C87A5" w14:textId="77777777" w:rsidR="00194C57" w:rsidRPr="00841F54" w:rsidRDefault="00194C57" w:rsidP="00E22A9D">
      <w:pPr>
        <w:rPr>
          <w:rFonts w:eastAsiaTheme="minorHAnsi" w:cstheme="minorBidi"/>
        </w:rPr>
      </w:pPr>
      <w:r w:rsidRPr="00841F54">
        <w:rPr>
          <w:rFonts w:eastAsiaTheme="minorHAnsi" w:cstheme="minorBidi"/>
        </w:rPr>
        <w:t>0^error</w:t>
      </w:r>
      <w:r w:rsidRPr="00841F54">
        <w:rPr>
          <w:rFonts w:eastAsiaTheme="minorHAnsi" w:cstheme="minorBidi"/>
        </w:rPr>
        <w:tab/>
        <w:t>If clinic has non-conforming stop codes plus error message.</w:t>
      </w:r>
    </w:p>
    <w:p w14:paraId="078C87A6" w14:textId="2169B432" w:rsidR="009E7850" w:rsidRDefault="009E7850" w:rsidP="0090069A">
      <w:pPr>
        <w:pStyle w:val="Heading1"/>
      </w:pPr>
      <w:bookmarkStart w:id="107" w:name="_Toc414852652"/>
      <w:bookmarkStart w:id="108" w:name="_Toc498005968"/>
      <w:r>
        <w:t>External Relations</w:t>
      </w:r>
      <w:bookmarkEnd w:id="107"/>
      <w:bookmarkEnd w:id="108"/>
    </w:p>
    <w:p w14:paraId="078C87A7" w14:textId="77777777" w:rsidR="009E7850" w:rsidRPr="00841F54" w:rsidRDefault="009E7850" w:rsidP="00E22A9D">
      <w:pPr>
        <w:rPr>
          <w:rFonts w:eastAsiaTheme="minorHAnsi" w:cstheme="minorBidi"/>
        </w:rPr>
      </w:pPr>
      <w:r w:rsidRPr="00841F54">
        <w:rPr>
          <w:rFonts w:eastAsiaTheme="minorHAnsi" w:cstheme="minorBidi"/>
        </w:rPr>
        <w:t xml:space="preserve">PCE is dependent upon the following </w:t>
      </w:r>
      <w:r w:rsidRPr="00841F54">
        <w:rPr>
          <w:rFonts w:eastAsiaTheme="minorHAnsi" w:cstheme="minorBidi"/>
          <w:b/>
        </w:rPr>
        <w:t>V</w:t>
      </w:r>
      <w:r w:rsidRPr="00841F54">
        <w:rPr>
          <w:rFonts w:eastAsiaTheme="minorHAnsi" w:cstheme="minorBidi"/>
          <w:i/>
        </w:rPr>
        <w:t>IST</w:t>
      </w:r>
      <w:r w:rsidRPr="00841F54">
        <w:rPr>
          <w:rFonts w:eastAsiaTheme="minorHAnsi" w:cstheme="minorBidi"/>
          <w:b/>
        </w:rPr>
        <w:t>A</w:t>
      </w:r>
      <w:r w:rsidRPr="00841F54">
        <w:rPr>
          <w:rFonts w:eastAsiaTheme="minorHAnsi" w:cstheme="minorBidi"/>
        </w:rPr>
        <w:t xml:space="preserve"> packages:</w:t>
      </w:r>
    </w:p>
    <w:tbl>
      <w:tblPr>
        <w:tblW w:w="946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508"/>
        <w:gridCol w:w="3960"/>
      </w:tblGrid>
      <w:tr w:rsidR="000377EA" w:rsidRPr="007F68A9" w14:paraId="1D5BEF5D" w14:textId="77777777" w:rsidTr="00AD347F">
        <w:tc>
          <w:tcPr>
            <w:tcW w:w="5508" w:type="dxa"/>
          </w:tcPr>
          <w:p w14:paraId="6E5145A3" w14:textId="2505BDAF" w:rsidR="000377EA" w:rsidRPr="007F68A9" w:rsidRDefault="007F68A9" w:rsidP="007F68A9">
            <w:pPr>
              <w:pStyle w:val="TableText"/>
              <w:jc w:val="center"/>
              <w:rPr>
                <w:rFonts w:eastAsiaTheme="minorHAnsi" w:cstheme="minorBidi"/>
                <w:b/>
              </w:rPr>
            </w:pPr>
            <w:r w:rsidRPr="007F68A9">
              <w:rPr>
                <w:rFonts w:eastAsiaTheme="minorHAnsi" w:cstheme="minorBidi"/>
                <w:b/>
              </w:rPr>
              <w:t>PACKAGE NAME</w:t>
            </w:r>
          </w:p>
        </w:tc>
        <w:tc>
          <w:tcPr>
            <w:tcW w:w="3960" w:type="dxa"/>
          </w:tcPr>
          <w:p w14:paraId="3EE975E0" w14:textId="11B013C9" w:rsidR="000377EA" w:rsidRPr="007F68A9" w:rsidRDefault="007F68A9" w:rsidP="007F68A9">
            <w:pPr>
              <w:pStyle w:val="TableText"/>
              <w:jc w:val="center"/>
              <w:rPr>
                <w:rFonts w:eastAsiaTheme="minorHAnsi" w:cstheme="minorBidi"/>
                <w:b/>
              </w:rPr>
            </w:pPr>
            <w:r w:rsidRPr="007F68A9">
              <w:rPr>
                <w:rFonts w:eastAsiaTheme="minorHAnsi" w:cstheme="minorBidi"/>
                <w:b/>
              </w:rPr>
              <w:t>MINIMUM VERSION</w:t>
            </w:r>
          </w:p>
        </w:tc>
      </w:tr>
      <w:tr w:rsidR="00F33CD2" w:rsidRPr="00841F54" w14:paraId="078C87AD" w14:textId="77777777" w:rsidTr="00AD347F">
        <w:tc>
          <w:tcPr>
            <w:tcW w:w="5508" w:type="dxa"/>
          </w:tcPr>
          <w:p w14:paraId="078C87AB" w14:textId="77777777" w:rsidR="00F33CD2" w:rsidRPr="00841F54" w:rsidRDefault="00F33CD2" w:rsidP="00AD347F">
            <w:pPr>
              <w:pStyle w:val="TableText"/>
              <w:rPr>
                <w:rFonts w:eastAsiaTheme="minorHAnsi" w:cstheme="minorBidi"/>
              </w:rPr>
            </w:pPr>
            <w:r w:rsidRPr="00841F54">
              <w:rPr>
                <w:rFonts w:eastAsiaTheme="minorHAnsi" w:cstheme="minorBidi"/>
              </w:rPr>
              <w:t>Kernel</w:t>
            </w:r>
            <w:r w:rsidRPr="00841F54">
              <w:rPr>
                <w:rFonts w:eastAsiaTheme="minorHAnsi" w:cstheme="minorBidi"/>
              </w:rPr>
              <w:tab/>
            </w:r>
          </w:p>
        </w:tc>
        <w:tc>
          <w:tcPr>
            <w:tcW w:w="3960" w:type="dxa"/>
          </w:tcPr>
          <w:p w14:paraId="078C87AC" w14:textId="77777777" w:rsidR="00F33CD2" w:rsidRPr="00841F54" w:rsidRDefault="00F33CD2" w:rsidP="00AD347F">
            <w:pPr>
              <w:pStyle w:val="TableText"/>
              <w:rPr>
                <w:rFonts w:eastAsiaTheme="minorHAnsi" w:cstheme="minorBidi"/>
              </w:rPr>
            </w:pPr>
            <w:r w:rsidRPr="00841F54">
              <w:rPr>
                <w:rFonts w:eastAsiaTheme="minorHAnsi" w:cstheme="minorBidi"/>
              </w:rPr>
              <w:t>8.0</w:t>
            </w:r>
          </w:p>
        </w:tc>
      </w:tr>
      <w:tr w:rsidR="00F33CD2" w:rsidRPr="00841F54" w14:paraId="078C87B0" w14:textId="77777777" w:rsidTr="00AD347F">
        <w:tc>
          <w:tcPr>
            <w:tcW w:w="5508" w:type="dxa"/>
          </w:tcPr>
          <w:p w14:paraId="078C87AE" w14:textId="77777777" w:rsidR="00F33CD2" w:rsidRPr="00841F54" w:rsidRDefault="00F33CD2" w:rsidP="00AD347F">
            <w:pPr>
              <w:pStyle w:val="TableText"/>
              <w:rPr>
                <w:rFonts w:eastAsiaTheme="minorHAnsi" w:cstheme="minorBidi"/>
              </w:rPr>
            </w:pPr>
            <w:r w:rsidRPr="00841F54">
              <w:rPr>
                <w:rFonts w:eastAsiaTheme="minorHAnsi" w:cstheme="minorBidi"/>
              </w:rPr>
              <w:t xml:space="preserve">VA </w:t>
            </w:r>
            <w:proofErr w:type="spellStart"/>
            <w:r w:rsidRPr="00841F54">
              <w:rPr>
                <w:rFonts w:eastAsiaTheme="minorHAnsi" w:cstheme="minorBidi"/>
              </w:rPr>
              <w:t>FileMan</w:t>
            </w:r>
            <w:proofErr w:type="spellEnd"/>
          </w:p>
        </w:tc>
        <w:tc>
          <w:tcPr>
            <w:tcW w:w="3960" w:type="dxa"/>
          </w:tcPr>
          <w:p w14:paraId="078C87AF" w14:textId="77777777" w:rsidR="00F33CD2" w:rsidRPr="00841F54" w:rsidRDefault="00F33CD2" w:rsidP="00AD347F">
            <w:pPr>
              <w:pStyle w:val="TableText"/>
              <w:rPr>
                <w:rFonts w:eastAsiaTheme="minorHAnsi" w:cstheme="minorBidi"/>
              </w:rPr>
            </w:pPr>
            <w:r w:rsidRPr="00841F54">
              <w:rPr>
                <w:rFonts w:eastAsiaTheme="minorHAnsi" w:cstheme="minorBidi"/>
              </w:rPr>
              <w:t>21</w:t>
            </w:r>
          </w:p>
        </w:tc>
      </w:tr>
      <w:tr w:rsidR="00F33CD2" w:rsidRPr="00841F54" w14:paraId="078C87B3" w14:textId="77777777" w:rsidTr="00AD347F">
        <w:tc>
          <w:tcPr>
            <w:tcW w:w="5508" w:type="dxa"/>
          </w:tcPr>
          <w:p w14:paraId="078C87B1" w14:textId="77777777" w:rsidR="00F33CD2" w:rsidRPr="00841F54" w:rsidRDefault="00F33CD2" w:rsidP="00AD347F">
            <w:pPr>
              <w:pStyle w:val="TableText"/>
              <w:rPr>
                <w:rFonts w:eastAsiaTheme="minorHAnsi" w:cstheme="minorBidi"/>
              </w:rPr>
            </w:pPr>
            <w:r w:rsidRPr="00841F54">
              <w:rPr>
                <w:rFonts w:eastAsiaTheme="minorHAnsi" w:cstheme="minorBidi"/>
              </w:rPr>
              <w:t>Patient Information Management System (PIMS)</w:t>
            </w:r>
          </w:p>
        </w:tc>
        <w:tc>
          <w:tcPr>
            <w:tcW w:w="3960" w:type="dxa"/>
          </w:tcPr>
          <w:p w14:paraId="078C87B2" w14:textId="77777777" w:rsidR="00F33CD2" w:rsidRPr="00841F54" w:rsidRDefault="00F33CD2" w:rsidP="00AD347F">
            <w:pPr>
              <w:pStyle w:val="TableText"/>
              <w:rPr>
                <w:rFonts w:eastAsiaTheme="minorHAnsi" w:cstheme="minorBidi"/>
              </w:rPr>
            </w:pPr>
            <w:r w:rsidRPr="00841F54">
              <w:rPr>
                <w:rFonts w:eastAsiaTheme="minorHAnsi" w:cstheme="minorBidi"/>
              </w:rPr>
              <w:t>5.3</w:t>
            </w:r>
          </w:p>
        </w:tc>
      </w:tr>
      <w:tr w:rsidR="00F33CD2" w:rsidRPr="00841F54" w14:paraId="078C87B6" w14:textId="77777777" w:rsidTr="00AD347F">
        <w:tc>
          <w:tcPr>
            <w:tcW w:w="5508" w:type="dxa"/>
          </w:tcPr>
          <w:p w14:paraId="078C87B4" w14:textId="77777777" w:rsidR="00F33CD2" w:rsidRPr="00841F54" w:rsidRDefault="00F33CD2" w:rsidP="00AD347F">
            <w:pPr>
              <w:pStyle w:val="TableText"/>
              <w:rPr>
                <w:rFonts w:eastAsiaTheme="minorHAnsi" w:cstheme="minorBidi"/>
              </w:rPr>
            </w:pPr>
            <w:r w:rsidRPr="00841F54">
              <w:rPr>
                <w:rFonts w:eastAsiaTheme="minorHAnsi" w:cstheme="minorBidi"/>
              </w:rPr>
              <w:t>Order Entry/Results Reporting (OE/RR)</w:t>
            </w:r>
          </w:p>
        </w:tc>
        <w:tc>
          <w:tcPr>
            <w:tcW w:w="3960" w:type="dxa"/>
          </w:tcPr>
          <w:p w14:paraId="078C87B5" w14:textId="77777777" w:rsidR="00F33CD2" w:rsidRPr="00841F54" w:rsidRDefault="00F33CD2" w:rsidP="00AD347F">
            <w:pPr>
              <w:pStyle w:val="TableText"/>
              <w:rPr>
                <w:rFonts w:eastAsiaTheme="minorHAnsi" w:cstheme="minorBidi"/>
              </w:rPr>
            </w:pPr>
            <w:r w:rsidRPr="00841F54">
              <w:rPr>
                <w:rFonts w:eastAsiaTheme="minorHAnsi" w:cstheme="minorBidi"/>
              </w:rPr>
              <w:t>2.5</w:t>
            </w:r>
          </w:p>
        </w:tc>
      </w:tr>
      <w:tr w:rsidR="00F33CD2" w:rsidRPr="00841F54" w14:paraId="078C87B9" w14:textId="77777777" w:rsidTr="00AD347F">
        <w:tc>
          <w:tcPr>
            <w:tcW w:w="5508" w:type="dxa"/>
          </w:tcPr>
          <w:p w14:paraId="078C87B7" w14:textId="77777777" w:rsidR="00F33CD2" w:rsidRPr="00841F54" w:rsidRDefault="00F33CD2" w:rsidP="00AD347F">
            <w:pPr>
              <w:pStyle w:val="TableText"/>
              <w:rPr>
                <w:rFonts w:eastAsiaTheme="minorHAnsi" w:cstheme="minorBidi"/>
              </w:rPr>
            </w:pPr>
            <w:r w:rsidRPr="00841F54">
              <w:rPr>
                <w:rFonts w:eastAsiaTheme="minorHAnsi" w:cstheme="minorBidi"/>
              </w:rPr>
              <w:lastRenderedPageBreak/>
              <w:t>Automated Information Collection System (AICS)</w:t>
            </w:r>
          </w:p>
        </w:tc>
        <w:tc>
          <w:tcPr>
            <w:tcW w:w="3960" w:type="dxa"/>
          </w:tcPr>
          <w:p w14:paraId="078C87B8" w14:textId="77777777" w:rsidR="00F33CD2" w:rsidRPr="00841F54" w:rsidRDefault="00F33CD2" w:rsidP="00AD347F">
            <w:pPr>
              <w:pStyle w:val="TableText"/>
              <w:rPr>
                <w:rFonts w:eastAsiaTheme="minorHAnsi" w:cstheme="minorBidi"/>
              </w:rPr>
            </w:pPr>
            <w:r w:rsidRPr="00841F54">
              <w:rPr>
                <w:rFonts w:eastAsiaTheme="minorHAnsi" w:cstheme="minorBidi"/>
              </w:rPr>
              <w:t>2.1</w:t>
            </w:r>
          </w:p>
        </w:tc>
      </w:tr>
      <w:tr w:rsidR="00F33CD2" w:rsidRPr="00841F54" w14:paraId="078C87BC" w14:textId="77777777" w:rsidTr="00AD347F">
        <w:tc>
          <w:tcPr>
            <w:tcW w:w="5508" w:type="dxa"/>
          </w:tcPr>
          <w:p w14:paraId="078C87BA" w14:textId="77777777" w:rsidR="00F33CD2" w:rsidRPr="00841F54" w:rsidRDefault="00F33CD2" w:rsidP="00AD347F">
            <w:pPr>
              <w:pStyle w:val="TableText"/>
              <w:rPr>
                <w:rFonts w:eastAsiaTheme="minorHAnsi" w:cstheme="minorBidi"/>
              </w:rPr>
            </w:pPr>
            <w:r w:rsidRPr="00841F54">
              <w:rPr>
                <w:rFonts w:eastAsiaTheme="minorHAnsi" w:cstheme="minorBidi"/>
              </w:rPr>
              <w:t>PCE Patient/IHS Subset (PXPT)</w:t>
            </w:r>
          </w:p>
        </w:tc>
        <w:tc>
          <w:tcPr>
            <w:tcW w:w="3960" w:type="dxa"/>
          </w:tcPr>
          <w:p w14:paraId="078C87BB" w14:textId="77777777" w:rsidR="00F33CD2" w:rsidRPr="00841F54" w:rsidRDefault="00F33CD2" w:rsidP="00AD347F">
            <w:pPr>
              <w:pStyle w:val="TableText"/>
              <w:rPr>
                <w:rFonts w:eastAsiaTheme="minorHAnsi" w:cstheme="minorBidi"/>
              </w:rPr>
            </w:pPr>
            <w:r w:rsidRPr="00841F54">
              <w:rPr>
                <w:rFonts w:eastAsiaTheme="minorHAnsi" w:cstheme="minorBidi"/>
              </w:rPr>
              <w:t>1.0</w:t>
            </w:r>
          </w:p>
        </w:tc>
      </w:tr>
    </w:tbl>
    <w:p w14:paraId="078C87BD" w14:textId="45CDD8D7" w:rsidR="008D4E8F" w:rsidRDefault="009E7850" w:rsidP="0090069A">
      <w:pPr>
        <w:pStyle w:val="Heading1"/>
      </w:pPr>
      <w:bookmarkStart w:id="109" w:name="_Toc414852653"/>
      <w:bookmarkStart w:id="110" w:name="_Toc498005969"/>
      <w:r>
        <w:t>Package-Wide Variables</w:t>
      </w:r>
      <w:bookmarkEnd w:id="109"/>
      <w:bookmarkEnd w:id="110"/>
    </w:p>
    <w:p w14:paraId="078C87BE" w14:textId="77777777" w:rsidR="009E7850" w:rsidRPr="00841F54" w:rsidRDefault="009E7850" w:rsidP="00E22A9D">
      <w:pPr>
        <w:rPr>
          <w:rFonts w:eastAsiaTheme="minorHAnsi" w:cstheme="minorBidi"/>
        </w:rPr>
      </w:pPr>
      <w:r w:rsidRPr="00841F54">
        <w:rPr>
          <w:rFonts w:eastAsiaTheme="minorHAnsi" w:cstheme="minorBidi"/>
        </w:rPr>
        <w:t>No package-wide variables have been defined for use throughout the Patient Care Encounter package.</w:t>
      </w:r>
    </w:p>
    <w:p w14:paraId="078C87BF" w14:textId="77777777" w:rsidR="00651C49" w:rsidRPr="00841F54" w:rsidRDefault="009E7850" w:rsidP="00E22A9D">
      <w:pPr>
        <w:rPr>
          <w:rFonts w:eastAsiaTheme="minorHAnsi" w:cstheme="minorBidi"/>
        </w:rPr>
      </w:pPr>
      <w:r w:rsidRPr="00841F54">
        <w:rPr>
          <w:rFonts w:eastAsiaTheme="minorHAnsi" w:cstheme="minorBidi"/>
        </w:rPr>
        <w:t>The PX namespace is reserved for use by PCE; however, the joint sharing of files between the Department of Veterans Affairs and the Indian Health Service has necessitated use of some AU-name spaced variables established for use by the Indian Health Service and by the Department of Veterans Affairs to facilitate joint sharing.</w:t>
      </w:r>
    </w:p>
    <w:p w14:paraId="078C87C0" w14:textId="77777777" w:rsidR="00651C49" w:rsidRPr="00651C49" w:rsidRDefault="00651C49" w:rsidP="0090069A">
      <w:pPr>
        <w:pStyle w:val="Heading1"/>
      </w:pPr>
      <w:bookmarkStart w:id="111" w:name="_Toc498005970"/>
      <w:bookmarkStart w:id="112" w:name="_Toc414852654"/>
      <w:r w:rsidRPr="00651C49">
        <w:t>Integration Control Registrations</w:t>
      </w:r>
      <w:bookmarkEnd w:id="111"/>
    </w:p>
    <w:p w14:paraId="078C87C1" w14:textId="2499357C" w:rsidR="00651C49" w:rsidRPr="00841F54" w:rsidRDefault="00651C49" w:rsidP="00E22A9D">
      <w:pPr>
        <w:rPr>
          <w:rFonts w:eastAsiaTheme="minorHAnsi" w:cstheme="minorBidi"/>
        </w:rPr>
      </w:pPr>
      <w:r w:rsidRPr="00841F54">
        <w:rPr>
          <w:rFonts w:eastAsiaTheme="minorHAnsi" w:cstheme="minorBidi"/>
        </w:rPr>
        <w:t>Integration Control Registrations (ICRs) are available on the DBA menu on Forum.</w:t>
      </w:r>
    </w:p>
    <w:p w14:paraId="078C87C2" w14:textId="77777777" w:rsidR="00651C49" w:rsidRPr="00651C49" w:rsidRDefault="00651C49" w:rsidP="0090069A">
      <w:pPr>
        <w:pStyle w:val="Heading1"/>
      </w:pPr>
      <w:bookmarkStart w:id="113" w:name="_Remote_Procedure_Call"/>
      <w:bookmarkStart w:id="114" w:name="_Toc498005971"/>
      <w:bookmarkEnd w:id="113"/>
      <w:r w:rsidRPr="00651C49">
        <w:t>Remote Procedure Call</w:t>
      </w:r>
      <w:bookmarkEnd w:id="114"/>
    </w:p>
    <w:p w14:paraId="27493653" w14:textId="5C1BB58A" w:rsidR="00880CC9" w:rsidRPr="00841F54" w:rsidRDefault="00880CC9" w:rsidP="00C66344">
      <w:pPr>
        <w:pStyle w:val="Heading2"/>
      </w:pPr>
      <w:bookmarkStart w:id="115" w:name="_PX_SAVE_DATA"/>
      <w:bookmarkStart w:id="116" w:name="_Toc498005972"/>
      <w:bookmarkEnd w:id="115"/>
      <w:r w:rsidRPr="00841F54">
        <w:t>PX SAVE DATA</w:t>
      </w:r>
      <w:bookmarkEnd w:id="116"/>
    </w:p>
    <w:p w14:paraId="078C87C3" w14:textId="3EB5C90C" w:rsidR="00651C49" w:rsidRPr="00841F54" w:rsidRDefault="00651C49" w:rsidP="00E22A9D">
      <w:pPr>
        <w:rPr>
          <w:rFonts w:eastAsiaTheme="minorHAnsi" w:cstheme="minorBidi"/>
        </w:rPr>
      </w:pPr>
      <w:r w:rsidRPr="00841F54">
        <w:rPr>
          <w:rFonts w:eastAsiaTheme="minorHAnsi" w:cstheme="minorBidi"/>
        </w:rPr>
        <w:t>An integration control registration (ICR #6023) for the remote procedure call PX SAVE DATA is available for subscription by calling applications.</w:t>
      </w:r>
    </w:p>
    <w:p w14:paraId="078C87C4" w14:textId="77777777" w:rsidR="00651C49" w:rsidRPr="00841F54" w:rsidRDefault="00651C49" w:rsidP="00E22A9D">
      <w:pPr>
        <w:rPr>
          <w:rFonts w:eastAsiaTheme="minorHAnsi" w:cstheme="minorBidi"/>
        </w:rPr>
      </w:pPr>
      <w:r w:rsidRPr="00841F54">
        <w:rPr>
          <w:rFonts w:eastAsiaTheme="minorHAnsi" w:cstheme="minorBidi"/>
        </w:rPr>
        <w:t>NAME: PX SAVE DATA                      TAG: SAVE</w:t>
      </w:r>
    </w:p>
    <w:p w14:paraId="078C87C5" w14:textId="77777777" w:rsidR="00651C49" w:rsidRPr="00841F54" w:rsidRDefault="00651C49" w:rsidP="00E22A9D">
      <w:pPr>
        <w:rPr>
          <w:rFonts w:eastAsiaTheme="minorHAnsi" w:cstheme="minorBidi"/>
        </w:rPr>
      </w:pPr>
      <w:r w:rsidRPr="00841F54">
        <w:rPr>
          <w:rFonts w:eastAsiaTheme="minorHAnsi" w:cstheme="minorBidi"/>
        </w:rPr>
        <w:t xml:space="preserve">  ROUTINE: PXRPC                        RETURN VALUE TYPE: SINGLE VALUE</w:t>
      </w:r>
    </w:p>
    <w:p w14:paraId="078C87C6" w14:textId="77777777" w:rsidR="00651C49" w:rsidRPr="00841F54" w:rsidRDefault="00651C49" w:rsidP="00E22A9D">
      <w:pPr>
        <w:rPr>
          <w:rFonts w:eastAsiaTheme="minorHAnsi" w:cstheme="minorBidi"/>
        </w:rPr>
      </w:pPr>
      <w:r w:rsidRPr="00841F54">
        <w:rPr>
          <w:rFonts w:eastAsiaTheme="minorHAnsi" w:cstheme="minorBidi"/>
        </w:rPr>
        <w:t xml:space="preserve">  AVAILABILITY: PUBLIC                  APP PROXY ALLOWED: Yes</w:t>
      </w:r>
    </w:p>
    <w:p w14:paraId="078C87C7"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7C8" w14:textId="77777777" w:rsidR="00651C49" w:rsidRPr="00841F54" w:rsidRDefault="00651C49" w:rsidP="00E22A9D">
      <w:pPr>
        <w:rPr>
          <w:rFonts w:eastAsiaTheme="minorHAnsi" w:cstheme="minorBidi"/>
        </w:rPr>
      </w:pPr>
      <w:r w:rsidRPr="00841F54">
        <w:rPr>
          <w:rFonts w:eastAsiaTheme="minorHAnsi" w:cstheme="minorBidi"/>
        </w:rPr>
        <w:t xml:space="preserve"> The purpose of this RPC is to allow the calling application to save data </w:t>
      </w:r>
    </w:p>
    <w:p w14:paraId="078C87C9"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to</w:t>
      </w:r>
      <w:proofErr w:type="gramEnd"/>
      <w:r w:rsidRPr="00841F54">
        <w:rPr>
          <w:rFonts w:eastAsiaTheme="minorHAnsi" w:cstheme="minorBidi"/>
        </w:rPr>
        <w:t xml:space="preserve"> PCE, such as Immunization data. See the Integration Control </w:t>
      </w:r>
    </w:p>
    <w:p w14:paraId="078C87CA" w14:textId="77777777" w:rsidR="00651C49" w:rsidRPr="00841F54" w:rsidRDefault="00651C49" w:rsidP="00E22A9D">
      <w:pPr>
        <w:rPr>
          <w:rFonts w:eastAsiaTheme="minorHAnsi" w:cstheme="minorBidi"/>
        </w:rPr>
      </w:pPr>
      <w:r w:rsidRPr="00841F54">
        <w:rPr>
          <w:rFonts w:eastAsiaTheme="minorHAnsi" w:cstheme="minorBidi"/>
        </w:rPr>
        <w:t xml:space="preserve"> Registration document for the full description of the data needed.</w:t>
      </w:r>
    </w:p>
    <w:p w14:paraId="078C87CB" w14:textId="77777777" w:rsidR="00651C49" w:rsidRPr="00841F54" w:rsidRDefault="00651C49" w:rsidP="00E22A9D">
      <w:pPr>
        <w:rPr>
          <w:rFonts w:eastAsiaTheme="minorHAnsi" w:cstheme="minorBidi"/>
        </w:rPr>
      </w:pPr>
      <w:r w:rsidRPr="00841F54">
        <w:rPr>
          <w:rFonts w:eastAsiaTheme="minorHAnsi" w:cstheme="minorBidi"/>
        </w:rPr>
        <w:t>INPUT PARAMETER: PCELIST                PARAMETER TYPE: LIST</w:t>
      </w:r>
    </w:p>
    <w:p w14:paraId="078C87CC"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10000            REQUIRED: YES</w:t>
      </w:r>
    </w:p>
    <w:p w14:paraId="078C87CD" w14:textId="77777777" w:rsidR="00651C49" w:rsidRPr="00841F54" w:rsidRDefault="00651C49" w:rsidP="00E22A9D">
      <w:pPr>
        <w:rPr>
          <w:rFonts w:eastAsiaTheme="minorHAnsi" w:cstheme="minorBidi"/>
        </w:rPr>
      </w:pPr>
      <w:r w:rsidRPr="00841F54">
        <w:rPr>
          <w:rFonts w:eastAsiaTheme="minorHAnsi" w:cstheme="minorBidi"/>
        </w:rPr>
        <w:t xml:space="preserve">  SEQUENCE NUMBER: 1</w:t>
      </w:r>
    </w:p>
    <w:p w14:paraId="078C87CE"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7CF" w14:textId="77777777" w:rsidR="00651C49" w:rsidRPr="00841F54" w:rsidRDefault="00651C49" w:rsidP="00E22A9D">
      <w:pPr>
        <w:rPr>
          <w:rFonts w:eastAsiaTheme="minorHAnsi" w:cstheme="minorBidi"/>
        </w:rPr>
      </w:pPr>
      <w:r w:rsidRPr="00841F54">
        <w:rPr>
          <w:rFonts w:eastAsiaTheme="minorHAnsi" w:cstheme="minorBidi"/>
        </w:rPr>
        <w:t xml:space="preserve"> PCELIST (n</w:t>
      </w:r>
      <w:proofErr w:type="gramStart"/>
      <w:r w:rsidRPr="00841F54">
        <w:rPr>
          <w:rFonts w:eastAsiaTheme="minorHAnsi" w:cstheme="minorBidi"/>
        </w:rPr>
        <w:t>)=</w:t>
      </w:r>
      <w:proofErr w:type="gramEnd"/>
      <w:r w:rsidRPr="00841F54">
        <w:rPr>
          <w:rFonts w:eastAsiaTheme="minorHAnsi" w:cstheme="minorBidi"/>
        </w:rPr>
        <w:t xml:space="preserve"> HDR ^ Encounter Inpatient? ^ Note has CPT codes? ^ Visit </w:t>
      </w:r>
    </w:p>
    <w:p w14:paraId="078C87D0"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string</w:t>
      </w:r>
      <w:proofErr w:type="gramEnd"/>
      <w:r w:rsidRPr="00841F54">
        <w:rPr>
          <w:rFonts w:eastAsiaTheme="minorHAnsi" w:cstheme="minorBidi"/>
        </w:rPr>
        <w:t xml:space="preserve"> [Encounter location; Encounter date/time; Encounter</w:t>
      </w:r>
    </w:p>
    <w:p w14:paraId="078C87D1" w14:textId="77777777" w:rsidR="00651C49" w:rsidRPr="00841F54" w:rsidRDefault="00651C49" w:rsidP="00E22A9D">
      <w:pPr>
        <w:rPr>
          <w:rFonts w:eastAsiaTheme="minorHAnsi" w:cstheme="minorBidi"/>
        </w:rPr>
      </w:pPr>
      <w:r w:rsidRPr="00841F54">
        <w:rPr>
          <w:rFonts w:eastAsiaTheme="minorHAnsi" w:cstheme="minorBidi"/>
        </w:rPr>
        <w:t xml:space="preserve">              Service category</w:t>
      </w:r>
      <w:proofErr w:type="gramStart"/>
      <w:r w:rsidRPr="00841F54">
        <w:rPr>
          <w:rFonts w:eastAsiaTheme="minorHAnsi" w:cstheme="minorBidi"/>
        </w:rPr>
        <w:t>]  (</w:t>
      </w:r>
      <w:proofErr w:type="gramEnd"/>
      <w:r w:rsidRPr="00841F54">
        <w:rPr>
          <w:rFonts w:eastAsiaTheme="minorHAnsi" w:cstheme="minorBidi"/>
        </w:rPr>
        <w:t>REQUIRED)</w:t>
      </w:r>
    </w:p>
    <w:p w14:paraId="078C87D2" w14:textId="77777777" w:rsidR="00651C49" w:rsidRPr="00841F54" w:rsidRDefault="00651C49" w:rsidP="00E22A9D">
      <w:pPr>
        <w:rPr>
          <w:rFonts w:eastAsiaTheme="minorHAnsi" w:cstheme="minorBidi"/>
        </w:rPr>
      </w:pPr>
      <w:r w:rsidRPr="00841F54">
        <w:rPr>
          <w:rFonts w:eastAsiaTheme="minorHAnsi" w:cstheme="minorBidi"/>
        </w:rPr>
        <w:t xml:space="preserve">         (n)=</w:t>
      </w:r>
      <w:proofErr w:type="spellStart"/>
      <w:r w:rsidRPr="00841F54">
        <w:rPr>
          <w:rFonts w:eastAsiaTheme="minorHAnsi" w:cstheme="minorBidi"/>
        </w:rPr>
        <w:t>VST^DT^Encounter</w:t>
      </w:r>
      <w:proofErr w:type="spellEnd"/>
      <w:r w:rsidRPr="00841F54">
        <w:rPr>
          <w:rFonts w:eastAsiaTheme="minorHAnsi" w:cstheme="minorBidi"/>
        </w:rPr>
        <w:t xml:space="preserve"> date/time</w:t>
      </w:r>
    </w:p>
    <w:p w14:paraId="078C87D3" w14:textId="77777777" w:rsidR="00651C49" w:rsidRPr="00841F54" w:rsidRDefault="00651C49" w:rsidP="00E22A9D">
      <w:pPr>
        <w:rPr>
          <w:rFonts w:eastAsiaTheme="minorHAnsi" w:cstheme="minorBidi"/>
        </w:rPr>
      </w:pPr>
      <w:r w:rsidRPr="00841F54">
        <w:rPr>
          <w:rFonts w:eastAsiaTheme="minorHAnsi" w:cstheme="minorBidi"/>
        </w:rPr>
        <w:t xml:space="preserve">         (n)=</w:t>
      </w:r>
      <w:proofErr w:type="spellStart"/>
      <w:r w:rsidRPr="00841F54">
        <w:rPr>
          <w:rFonts w:eastAsiaTheme="minorHAnsi" w:cstheme="minorBidi"/>
        </w:rPr>
        <w:t>VST^PT^Encounter</w:t>
      </w:r>
      <w:proofErr w:type="spellEnd"/>
      <w:r w:rsidRPr="00841F54">
        <w:rPr>
          <w:rFonts w:eastAsiaTheme="minorHAnsi" w:cstheme="minorBidi"/>
        </w:rPr>
        <w:t xml:space="preserve"> patient (DFN) (n</w:t>
      </w:r>
      <w:proofErr w:type="gramStart"/>
      <w:r w:rsidRPr="00841F54">
        <w:rPr>
          <w:rFonts w:eastAsiaTheme="minorHAnsi" w:cstheme="minorBidi"/>
        </w:rPr>
        <w:t>)=</w:t>
      </w:r>
      <w:proofErr w:type="spellStart"/>
      <w:proofErr w:type="gramEnd"/>
      <w:r w:rsidRPr="00841F54">
        <w:rPr>
          <w:rFonts w:eastAsiaTheme="minorHAnsi" w:cstheme="minorBidi"/>
        </w:rPr>
        <w:t>VST^HL^Encounter</w:t>
      </w:r>
      <w:proofErr w:type="spellEnd"/>
      <w:r w:rsidRPr="00841F54">
        <w:rPr>
          <w:rFonts w:eastAsiaTheme="minorHAnsi" w:cstheme="minorBidi"/>
        </w:rPr>
        <w:t xml:space="preserve"> location</w:t>
      </w:r>
    </w:p>
    <w:p w14:paraId="078C87D4" w14:textId="77777777" w:rsidR="00651C49" w:rsidRPr="00841F54" w:rsidRDefault="00651C49" w:rsidP="00E22A9D">
      <w:pPr>
        <w:rPr>
          <w:rFonts w:eastAsiaTheme="minorHAnsi" w:cstheme="minorBidi"/>
        </w:rPr>
      </w:pPr>
      <w:r w:rsidRPr="00841F54">
        <w:rPr>
          <w:rFonts w:eastAsiaTheme="minorHAnsi" w:cstheme="minorBidi"/>
        </w:rPr>
        <w:t xml:space="preserve">         (n)=VST^VC^ Encounter Service Category</w:t>
      </w:r>
    </w:p>
    <w:p w14:paraId="078C87D6" w14:textId="6C89E4E3" w:rsidR="00651C49" w:rsidRPr="00841F54" w:rsidRDefault="00651C49"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If  applicable</w:t>
      </w:r>
      <w:proofErr w:type="gramEnd"/>
      <w:r w:rsidRPr="00841F54">
        <w:rPr>
          <w:rFonts w:eastAsiaTheme="minorHAnsi" w:cstheme="minorBidi"/>
        </w:rPr>
        <w:t>:</w:t>
      </w:r>
    </w:p>
    <w:p w14:paraId="078C87D8" w14:textId="77777777" w:rsidR="00651C49" w:rsidRPr="00841F54" w:rsidRDefault="00651C49" w:rsidP="00E22A9D">
      <w:pPr>
        <w:rPr>
          <w:rFonts w:eastAsiaTheme="minorHAnsi" w:cstheme="minorBidi"/>
        </w:rPr>
      </w:pPr>
      <w:r w:rsidRPr="00841F54">
        <w:rPr>
          <w:rFonts w:eastAsiaTheme="minorHAnsi" w:cstheme="minorBidi"/>
        </w:rPr>
        <w:t xml:space="preserve">         (n)=VST^PR^ Parent for secondary visit</w:t>
      </w:r>
    </w:p>
    <w:p w14:paraId="078C87D9" w14:textId="77777777" w:rsidR="00651C49" w:rsidRPr="00841F54" w:rsidRDefault="00651C49" w:rsidP="00E22A9D">
      <w:pPr>
        <w:rPr>
          <w:rFonts w:eastAsiaTheme="minorHAnsi" w:cstheme="minorBidi"/>
        </w:rPr>
      </w:pPr>
      <w:r w:rsidRPr="00841F54">
        <w:rPr>
          <w:rFonts w:eastAsiaTheme="minorHAnsi" w:cstheme="minorBidi"/>
        </w:rPr>
        <w:t xml:space="preserve">         (n)=VST^OL^ Outside Location for Historical visits</w:t>
      </w:r>
    </w:p>
    <w:p w14:paraId="078C87DA" w14:textId="77777777" w:rsidR="00651C49" w:rsidRPr="00841F54" w:rsidRDefault="00651C49" w:rsidP="00E22A9D">
      <w:pPr>
        <w:rPr>
          <w:rFonts w:eastAsiaTheme="minorHAnsi" w:cstheme="minorBidi"/>
        </w:rPr>
      </w:pPr>
      <w:r w:rsidRPr="00841F54">
        <w:rPr>
          <w:rFonts w:eastAsiaTheme="minorHAnsi" w:cstheme="minorBidi"/>
        </w:rPr>
        <w:t xml:space="preserve">         (n)=VST^SC^ Service Connected related?</w:t>
      </w:r>
    </w:p>
    <w:p w14:paraId="078C87DB" w14:textId="77777777" w:rsidR="00651C49" w:rsidRPr="00841F54" w:rsidRDefault="00651C49" w:rsidP="00E22A9D">
      <w:pPr>
        <w:rPr>
          <w:rFonts w:eastAsiaTheme="minorHAnsi" w:cstheme="minorBidi"/>
        </w:rPr>
      </w:pPr>
      <w:r w:rsidRPr="00841F54">
        <w:rPr>
          <w:rFonts w:eastAsiaTheme="minorHAnsi" w:cstheme="minorBidi"/>
        </w:rPr>
        <w:t xml:space="preserve">         (n)=VST^AO^ Agent Orange related?</w:t>
      </w:r>
    </w:p>
    <w:p w14:paraId="078C87DC" w14:textId="77777777" w:rsidR="00651C49" w:rsidRPr="00841F54" w:rsidRDefault="00651C49" w:rsidP="00E22A9D">
      <w:pPr>
        <w:rPr>
          <w:rFonts w:eastAsiaTheme="minorHAnsi" w:cstheme="minorBidi"/>
        </w:rPr>
      </w:pPr>
      <w:r w:rsidRPr="00841F54">
        <w:rPr>
          <w:rFonts w:eastAsiaTheme="minorHAnsi" w:cstheme="minorBidi"/>
        </w:rPr>
        <w:t xml:space="preserve">         (n)=VST^IR^ Ionizing Radiation related?</w:t>
      </w:r>
    </w:p>
    <w:p w14:paraId="078C87DD" w14:textId="77777777" w:rsidR="00651C49" w:rsidRPr="00841F54" w:rsidRDefault="00651C49" w:rsidP="00E22A9D">
      <w:pPr>
        <w:rPr>
          <w:rFonts w:eastAsiaTheme="minorHAnsi" w:cstheme="minorBidi"/>
        </w:rPr>
      </w:pPr>
      <w:r w:rsidRPr="00841F54">
        <w:rPr>
          <w:rFonts w:eastAsiaTheme="minorHAnsi" w:cstheme="minorBidi"/>
        </w:rPr>
        <w:t xml:space="preserve">         (n)=VST^EC^ Environmental Contaminates related?</w:t>
      </w:r>
    </w:p>
    <w:p w14:paraId="078C87DE" w14:textId="77777777" w:rsidR="00651C49" w:rsidRPr="00841F54" w:rsidRDefault="00651C49" w:rsidP="00E22A9D">
      <w:pPr>
        <w:rPr>
          <w:rFonts w:eastAsiaTheme="minorHAnsi" w:cstheme="minorBidi"/>
        </w:rPr>
      </w:pPr>
      <w:r w:rsidRPr="00841F54">
        <w:rPr>
          <w:rFonts w:eastAsiaTheme="minorHAnsi" w:cstheme="minorBidi"/>
        </w:rPr>
        <w:t xml:space="preserve">         (n)=VST^MST^ Military Sexual Trauma related?</w:t>
      </w:r>
    </w:p>
    <w:p w14:paraId="078C87DF" w14:textId="77777777" w:rsidR="00651C49" w:rsidRPr="00841F54" w:rsidRDefault="00651C49" w:rsidP="00E22A9D">
      <w:pPr>
        <w:rPr>
          <w:rFonts w:eastAsiaTheme="minorHAnsi" w:cstheme="minorBidi"/>
        </w:rPr>
      </w:pPr>
      <w:r w:rsidRPr="00841F54">
        <w:rPr>
          <w:rFonts w:eastAsiaTheme="minorHAnsi" w:cstheme="minorBidi"/>
        </w:rPr>
        <w:t xml:space="preserve">         (n)=VST^HNC^ Head and/or Neck Cancer related?</w:t>
      </w:r>
    </w:p>
    <w:p w14:paraId="078C87E0" w14:textId="77777777" w:rsidR="00651C49" w:rsidRPr="00841F54" w:rsidRDefault="00651C49" w:rsidP="00E22A9D">
      <w:pPr>
        <w:rPr>
          <w:rFonts w:eastAsiaTheme="minorHAnsi" w:cstheme="minorBidi"/>
        </w:rPr>
      </w:pPr>
      <w:r w:rsidRPr="00841F54">
        <w:rPr>
          <w:rFonts w:eastAsiaTheme="minorHAnsi" w:cstheme="minorBidi"/>
        </w:rPr>
        <w:t xml:space="preserve">         (n)=VST^CV^ Combat Vet related?</w:t>
      </w:r>
    </w:p>
    <w:p w14:paraId="078C87E1" w14:textId="77777777" w:rsidR="00651C49" w:rsidRPr="00841F54" w:rsidRDefault="00651C49" w:rsidP="00E22A9D">
      <w:pPr>
        <w:rPr>
          <w:rFonts w:eastAsiaTheme="minorHAnsi" w:cstheme="minorBidi"/>
        </w:rPr>
      </w:pPr>
      <w:r w:rsidRPr="00841F54">
        <w:rPr>
          <w:rFonts w:eastAsiaTheme="minorHAnsi" w:cstheme="minorBidi"/>
        </w:rPr>
        <w:t xml:space="preserve">         (n)=VST^SHD^ Shipboard Hazard and Defense related?</w:t>
      </w:r>
    </w:p>
    <w:p w14:paraId="078C87E2" w14:textId="77777777" w:rsidR="00651C49" w:rsidRPr="00841F54" w:rsidRDefault="00651C49" w:rsidP="00E22A9D">
      <w:pPr>
        <w:rPr>
          <w:rFonts w:eastAsiaTheme="minorHAnsi" w:cstheme="minorBidi"/>
        </w:rPr>
      </w:pPr>
      <w:r w:rsidRPr="00841F54">
        <w:rPr>
          <w:rFonts w:eastAsiaTheme="minorHAnsi" w:cstheme="minorBidi"/>
        </w:rPr>
        <w:t xml:space="preserve">  </w:t>
      </w:r>
    </w:p>
    <w:p w14:paraId="75900A58" w14:textId="2E12CC76" w:rsidR="002D2B7B" w:rsidRPr="00841F54" w:rsidRDefault="00651C49" w:rsidP="00E22A9D">
      <w:pPr>
        <w:rPr>
          <w:rFonts w:eastAsiaTheme="minorHAnsi" w:cstheme="minorBidi"/>
        </w:rPr>
      </w:pPr>
      <w:r w:rsidRPr="00841F54">
        <w:rPr>
          <w:rFonts w:eastAsiaTheme="minorHAnsi" w:cstheme="minorBidi"/>
        </w:rPr>
        <w:t xml:space="preserve">         (n)=</w:t>
      </w:r>
      <w:proofErr w:type="gramStart"/>
      <w:r w:rsidRPr="00841F54">
        <w:rPr>
          <w:rFonts w:eastAsiaTheme="minorHAnsi" w:cstheme="minorBidi"/>
        </w:rPr>
        <w:t>PRV</w:t>
      </w:r>
      <w:r w:rsidR="002D2B7B" w:rsidRPr="00841F54">
        <w:rPr>
          <w:rFonts w:eastAsiaTheme="minorHAnsi" w:cstheme="minorBidi"/>
        </w:rPr>
        <w:t>(</w:t>
      </w:r>
      <w:proofErr w:type="gramEnd"/>
      <w:r w:rsidR="002D2B7B" w:rsidRPr="00841F54">
        <w:rPr>
          <w:rFonts w:eastAsiaTheme="minorHAnsi" w:cstheme="minorBidi"/>
        </w:rPr>
        <w:t>+:  add, -: delete)</w:t>
      </w:r>
      <w:r w:rsidRPr="00841F54">
        <w:rPr>
          <w:rFonts w:eastAsiaTheme="minorHAnsi" w:cstheme="minorBidi"/>
        </w:rPr>
        <w:t xml:space="preserve"> ^ Provider IEN ^^^ Provider Name ^ </w:t>
      </w:r>
    </w:p>
    <w:p w14:paraId="078C87E3" w14:textId="71815BB1" w:rsidR="00651C49" w:rsidRPr="00841F54" w:rsidRDefault="002D2B7B" w:rsidP="00E22A9D">
      <w:pPr>
        <w:rPr>
          <w:rFonts w:eastAsiaTheme="minorHAnsi" w:cstheme="minorBidi"/>
        </w:rPr>
      </w:pPr>
      <w:r w:rsidRPr="00841F54">
        <w:rPr>
          <w:rFonts w:eastAsiaTheme="minorHAnsi" w:cstheme="minorBidi"/>
        </w:rPr>
        <w:t xml:space="preserve">             </w:t>
      </w:r>
      <w:proofErr w:type="gramStart"/>
      <w:r w:rsidR="00651C49" w:rsidRPr="00841F54">
        <w:rPr>
          <w:rFonts w:eastAsiaTheme="minorHAnsi" w:cstheme="minorBidi"/>
        </w:rPr>
        <w:t>Primary Provider?</w:t>
      </w:r>
      <w:proofErr w:type="gramEnd"/>
    </w:p>
    <w:p w14:paraId="078C87E4" w14:textId="77777777" w:rsidR="00651C49" w:rsidRPr="00841F54" w:rsidRDefault="00651C49" w:rsidP="00E22A9D">
      <w:pPr>
        <w:rPr>
          <w:rFonts w:eastAsiaTheme="minorHAnsi" w:cstheme="minorBidi"/>
        </w:rPr>
      </w:pPr>
      <w:r w:rsidRPr="00841F54">
        <w:rPr>
          <w:rFonts w:eastAsiaTheme="minorHAnsi" w:cstheme="minorBidi"/>
        </w:rPr>
        <w:t xml:space="preserve">         (n)=</w:t>
      </w:r>
      <w:proofErr w:type="gramStart"/>
      <w:r w:rsidRPr="00841F54">
        <w:rPr>
          <w:rFonts w:eastAsiaTheme="minorHAnsi" w:cstheme="minorBidi"/>
        </w:rPr>
        <w:t>POV(</w:t>
      </w:r>
      <w:proofErr w:type="gramEnd"/>
      <w:r w:rsidRPr="00841F54">
        <w:rPr>
          <w:rFonts w:eastAsiaTheme="minorHAnsi" w:cstheme="minorBidi"/>
        </w:rPr>
        <w:t xml:space="preserve">+:  add, -: delete) ^ ICD diagnosis code ^ Category  ^ </w:t>
      </w:r>
    </w:p>
    <w:p w14:paraId="078C87E5"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Narrative (Diagnosis description) ^ Primary Diagnosis?</w:t>
      </w:r>
      <w:proofErr w:type="gramEnd"/>
      <w:r w:rsidRPr="00841F54">
        <w:rPr>
          <w:rFonts w:eastAsiaTheme="minorHAnsi" w:cstheme="minorBidi"/>
        </w:rPr>
        <w:t xml:space="preserve"> ^</w:t>
      </w:r>
    </w:p>
    <w:p w14:paraId="078C87E6" w14:textId="77777777" w:rsidR="00651C49" w:rsidRPr="00841F54" w:rsidRDefault="00651C49" w:rsidP="00E22A9D">
      <w:pPr>
        <w:rPr>
          <w:rFonts w:eastAsiaTheme="minorHAnsi" w:cstheme="minorBidi"/>
        </w:rPr>
      </w:pPr>
      <w:r w:rsidRPr="00841F54">
        <w:rPr>
          <w:rFonts w:eastAsiaTheme="minorHAnsi" w:cstheme="minorBidi"/>
        </w:rPr>
        <w:t xml:space="preserve">             Provider String ^ Add to Problem List? ^^^ Next comment</w:t>
      </w:r>
    </w:p>
    <w:p w14:paraId="078C87E7"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sequence</w:t>
      </w:r>
      <w:proofErr w:type="gramEnd"/>
      <w:r w:rsidRPr="00841F54">
        <w:rPr>
          <w:rFonts w:eastAsiaTheme="minorHAnsi" w:cstheme="minorBidi"/>
        </w:rPr>
        <w:t xml:space="preserve"> # if saving comments</w:t>
      </w:r>
    </w:p>
    <w:p w14:paraId="078C87E8" w14:textId="77777777" w:rsidR="00651C49" w:rsidRPr="00841F54" w:rsidRDefault="00651C49" w:rsidP="00E22A9D">
      <w:pPr>
        <w:rPr>
          <w:rFonts w:eastAsiaTheme="minorHAnsi" w:cstheme="minorBidi"/>
        </w:rPr>
      </w:pPr>
      <w:r w:rsidRPr="00841F54">
        <w:rPr>
          <w:rFonts w:eastAsiaTheme="minorHAnsi" w:cstheme="minorBidi"/>
        </w:rPr>
        <w:t xml:space="preserve">         (n)=COM^COM (Comments) ^ Next comment sequence # ^ @ = no </w:t>
      </w:r>
    </w:p>
    <w:p w14:paraId="078C87E9"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comments</w:t>
      </w:r>
      <w:proofErr w:type="gramEnd"/>
      <w:r w:rsidRPr="00841F54">
        <w:rPr>
          <w:rFonts w:eastAsiaTheme="minorHAnsi" w:cstheme="minorBidi"/>
        </w:rPr>
        <w:t xml:space="preserve"> added</w:t>
      </w:r>
    </w:p>
    <w:p w14:paraId="078C87EA" w14:textId="77777777" w:rsidR="00651C49" w:rsidRPr="00841F54" w:rsidRDefault="00651C49" w:rsidP="00E22A9D">
      <w:pPr>
        <w:rPr>
          <w:rFonts w:eastAsiaTheme="minorHAnsi" w:cstheme="minorBidi"/>
        </w:rPr>
      </w:pPr>
      <w:r w:rsidRPr="00841F54">
        <w:rPr>
          <w:rFonts w:eastAsiaTheme="minorHAnsi" w:cstheme="minorBidi"/>
        </w:rPr>
        <w:t xml:space="preserve">         (n)=CPT (+:  add, -: delete) ^ </w:t>
      </w:r>
      <w:proofErr w:type="gramStart"/>
      <w:r w:rsidRPr="00841F54">
        <w:rPr>
          <w:rFonts w:eastAsiaTheme="minorHAnsi" w:cstheme="minorBidi"/>
        </w:rPr>
        <w:t>Procedural  CPT</w:t>
      </w:r>
      <w:proofErr w:type="gramEnd"/>
      <w:r w:rsidRPr="00841F54">
        <w:rPr>
          <w:rFonts w:eastAsiaTheme="minorHAnsi" w:cstheme="minorBidi"/>
        </w:rPr>
        <w:t xml:space="preserve"> code ^ Category ^ </w:t>
      </w:r>
    </w:p>
    <w:p w14:paraId="078C87EB" w14:textId="77777777" w:rsidR="00651C49" w:rsidRPr="00841F54" w:rsidRDefault="00651C49" w:rsidP="00E22A9D">
      <w:pPr>
        <w:rPr>
          <w:rFonts w:eastAsiaTheme="minorHAnsi" w:cstheme="minorBidi"/>
        </w:rPr>
      </w:pPr>
      <w:r w:rsidRPr="00841F54">
        <w:rPr>
          <w:rFonts w:eastAsiaTheme="minorHAnsi" w:cstheme="minorBidi"/>
        </w:rPr>
        <w:t xml:space="preserve">             Narrative (Procedure description) ^ Quantity ^ Provider IEN</w:t>
      </w:r>
    </w:p>
    <w:p w14:paraId="078C87EC" w14:textId="77777777" w:rsidR="00651C49" w:rsidRPr="00841F54" w:rsidRDefault="00651C49" w:rsidP="00E22A9D">
      <w:pPr>
        <w:rPr>
          <w:rFonts w:eastAsiaTheme="minorHAnsi" w:cstheme="minorBidi"/>
        </w:rPr>
      </w:pPr>
      <w:r w:rsidRPr="00841F54">
        <w:rPr>
          <w:rFonts w:eastAsiaTheme="minorHAnsi" w:cstheme="minorBidi"/>
        </w:rPr>
        <w:t xml:space="preserve">             ^^^ [# of modifiers</w:t>
      </w:r>
      <w:proofErr w:type="gramStart"/>
      <w:r w:rsidRPr="00841F54">
        <w:rPr>
          <w:rFonts w:eastAsiaTheme="minorHAnsi" w:cstheme="minorBidi"/>
        </w:rPr>
        <w:t>;  Modifier</w:t>
      </w:r>
      <w:proofErr w:type="gramEnd"/>
      <w:r w:rsidRPr="00841F54">
        <w:rPr>
          <w:rFonts w:eastAsiaTheme="minorHAnsi" w:cstheme="minorBidi"/>
        </w:rPr>
        <w:t xml:space="preserve"> code/Modifier IEN ^ Next</w:t>
      </w:r>
    </w:p>
    <w:p w14:paraId="078C87ED"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comment</w:t>
      </w:r>
      <w:proofErr w:type="gramEnd"/>
      <w:r w:rsidRPr="00841F54">
        <w:rPr>
          <w:rFonts w:eastAsiaTheme="minorHAnsi" w:cstheme="minorBidi"/>
        </w:rPr>
        <w:t xml:space="preserve"> sequence # ^</w:t>
      </w:r>
    </w:p>
    <w:p w14:paraId="078C87EE" w14:textId="77777777" w:rsidR="00651C49" w:rsidRPr="00841F54" w:rsidRDefault="00651C49" w:rsidP="00E22A9D">
      <w:pPr>
        <w:rPr>
          <w:rFonts w:eastAsiaTheme="minorHAnsi" w:cstheme="minorBidi"/>
        </w:rPr>
      </w:pPr>
      <w:r w:rsidRPr="00841F54">
        <w:rPr>
          <w:rFonts w:eastAsiaTheme="minorHAnsi" w:cstheme="minorBidi"/>
        </w:rPr>
        <w:t xml:space="preserve">         (n)=IMM (+:  add, -: delete) ^ Immunization IEN ^ Category ^ </w:t>
      </w:r>
    </w:p>
    <w:p w14:paraId="078C87EF" w14:textId="77777777" w:rsidR="00651C49" w:rsidRPr="00841F54" w:rsidRDefault="00651C49" w:rsidP="00E22A9D">
      <w:pPr>
        <w:rPr>
          <w:rFonts w:eastAsiaTheme="minorHAnsi" w:cstheme="minorBidi"/>
        </w:rPr>
      </w:pPr>
      <w:r w:rsidRPr="00841F54">
        <w:rPr>
          <w:rFonts w:eastAsiaTheme="minorHAnsi" w:cstheme="minorBidi"/>
        </w:rPr>
        <w:t xml:space="preserve">             Narrative (Immunization description/name) ^ Series ^</w:t>
      </w:r>
    </w:p>
    <w:p w14:paraId="078C87F0" w14:textId="77777777" w:rsidR="00651C49" w:rsidRPr="00841F54" w:rsidRDefault="00651C49" w:rsidP="00E22A9D">
      <w:pPr>
        <w:rPr>
          <w:rFonts w:eastAsiaTheme="minorHAnsi" w:cstheme="minorBidi"/>
        </w:rPr>
      </w:pPr>
      <w:r w:rsidRPr="00841F54">
        <w:rPr>
          <w:rFonts w:eastAsiaTheme="minorHAnsi" w:cstheme="minorBidi"/>
        </w:rPr>
        <w:t xml:space="preserve">             Encounter Provider ^ Reaction ^ Contraindicated? ^ ^</w:t>
      </w:r>
    </w:p>
    <w:p w14:paraId="078C87F1" w14:textId="77777777" w:rsidR="00651C49" w:rsidRPr="00841F54" w:rsidRDefault="00651C49" w:rsidP="00E22A9D">
      <w:pPr>
        <w:rPr>
          <w:rFonts w:eastAsiaTheme="minorHAnsi" w:cstheme="minorBidi"/>
        </w:rPr>
      </w:pPr>
      <w:r w:rsidRPr="00841F54">
        <w:rPr>
          <w:rFonts w:eastAsiaTheme="minorHAnsi" w:cstheme="minorBidi"/>
        </w:rPr>
        <w:t xml:space="preserve">             Next comment sequence # ^ CVX ^ Event Info Source</w:t>
      </w:r>
      <w:r w:rsidR="007F6CBF" w:rsidRPr="00841F54">
        <w:rPr>
          <w:rFonts w:eastAsiaTheme="minorHAnsi" w:cstheme="minorBidi"/>
        </w:rPr>
        <w:t xml:space="preserve"> HL7 </w:t>
      </w:r>
      <w:proofErr w:type="spellStart"/>
      <w:r w:rsidR="007F6CBF" w:rsidRPr="00841F54">
        <w:rPr>
          <w:rFonts w:eastAsiaTheme="minorHAnsi" w:cstheme="minorBidi"/>
        </w:rPr>
        <w:t>Code</w:t>
      </w:r>
      <w:proofErr w:type="gramStart"/>
      <w:r w:rsidR="007F6CBF" w:rsidRPr="00841F54">
        <w:rPr>
          <w:rFonts w:eastAsiaTheme="minorHAnsi" w:cstheme="minorBidi"/>
        </w:rPr>
        <w:t>;IEN</w:t>
      </w:r>
      <w:proofErr w:type="spellEnd"/>
      <w:proofErr w:type="gramEnd"/>
      <w:r w:rsidRPr="00841F54">
        <w:rPr>
          <w:rFonts w:eastAsiaTheme="minorHAnsi" w:cstheme="minorBidi"/>
        </w:rPr>
        <w:t xml:space="preserve"> ^  </w:t>
      </w:r>
    </w:p>
    <w:p w14:paraId="078C87F2"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spellStart"/>
      <w:r w:rsidRPr="00841F54">
        <w:rPr>
          <w:rFonts w:eastAsiaTheme="minorHAnsi" w:cstheme="minorBidi"/>
        </w:rPr>
        <w:t>Dos</w:t>
      </w:r>
      <w:r w:rsidR="007F6CBF" w:rsidRPr="00841F54">
        <w:rPr>
          <w:rFonts w:eastAsiaTheme="minorHAnsi" w:cstheme="minorBidi"/>
        </w:rPr>
        <w:t>e</w:t>
      </w:r>
      <w:proofErr w:type="gramStart"/>
      <w:r w:rsidR="007F6CBF" w:rsidRPr="00841F54">
        <w:rPr>
          <w:rFonts w:eastAsiaTheme="minorHAnsi" w:cstheme="minorBidi"/>
        </w:rPr>
        <w:t>;Units</w:t>
      </w:r>
      <w:proofErr w:type="gramEnd"/>
      <w:r w:rsidR="007F6CBF" w:rsidRPr="00841F54">
        <w:rPr>
          <w:rFonts w:eastAsiaTheme="minorHAnsi" w:cstheme="minorBidi"/>
        </w:rPr>
        <w:t>;Units</w:t>
      </w:r>
      <w:proofErr w:type="spellEnd"/>
      <w:r w:rsidR="007F6CBF" w:rsidRPr="00841F54">
        <w:rPr>
          <w:rFonts w:eastAsiaTheme="minorHAnsi" w:cstheme="minorBidi"/>
        </w:rPr>
        <w:t xml:space="preserve"> IEN</w:t>
      </w:r>
      <w:r w:rsidRPr="00841F54">
        <w:rPr>
          <w:rFonts w:eastAsiaTheme="minorHAnsi" w:cstheme="minorBidi"/>
        </w:rPr>
        <w:t xml:space="preserve"> ^</w:t>
      </w:r>
    </w:p>
    <w:p w14:paraId="078C87F3" w14:textId="77777777" w:rsidR="00651C49" w:rsidRPr="00841F54" w:rsidRDefault="00651C49" w:rsidP="00E22A9D">
      <w:pPr>
        <w:rPr>
          <w:rFonts w:eastAsiaTheme="minorHAnsi" w:cstheme="minorBidi"/>
        </w:rPr>
      </w:pPr>
      <w:r w:rsidRPr="00841F54">
        <w:rPr>
          <w:rFonts w:eastAsiaTheme="minorHAnsi" w:cstheme="minorBidi"/>
        </w:rPr>
        <w:t xml:space="preserve">             Route </w:t>
      </w:r>
      <w:r w:rsidR="00221878" w:rsidRPr="00841F54">
        <w:rPr>
          <w:rFonts w:eastAsiaTheme="minorHAnsi" w:cstheme="minorBidi"/>
        </w:rPr>
        <w:t>Name</w:t>
      </w:r>
      <w:proofErr w:type="gramStart"/>
      <w:r w:rsidR="00221878" w:rsidRPr="00841F54">
        <w:rPr>
          <w:rFonts w:eastAsiaTheme="minorHAnsi" w:cstheme="minorBidi"/>
        </w:rPr>
        <w:t>;HL7</w:t>
      </w:r>
      <w:proofErr w:type="gramEnd"/>
      <w:r w:rsidR="00221878" w:rsidRPr="00841F54">
        <w:rPr>
          <w:rFonts w:eastAsiaTheme="minorHAnsi" w:cstheme="minorBidi"/>
        </w:rPr>
        <w:t xml:space="preserve"> </w:t>
      </w:r>
      <w:proofErr w:type="spellStart"/>
      <w:r w:rsidR="00221878" w:rsidRPr="00841F54">
        <w:rPr>
          <w:rFonts w:eastAsiaTheme="minorHAnsi" w:cstheme="minorBidi"/>
        </w:rPr>
        <w:t>Code;IEN</w:t>
      </w:r>
      <w:proofErr w:type="spellEnd"/>
      <w:r w:rsidR="00221878" w:rsidRPr="00841F54">
        <w:rPr>
          <w:rFonts w:eastAsiaTheme="minorHAnsi" w:cstheme="minorBidi"/>
        </w:rPr>
        <w:t xml:space="preserve"> </w:t>
      </w:r>
      <w:r w:rsidRPr="00841F54">
        <w:rPr>
          <w:rFonts w:eastAsiaTheme="minorHAnsi" w:cstheme="minorBidi"/>
        </w:rPr>
        <w:t xml:space="preserve">^ Admin Site </w:t>
      </w:r>
      <w:r w:rsidR="00221878" w:rsidRPr="00841F54">
        <w:rPr>
          <w:rFonts w:eastAsiaTheme="minorHAnsi" w:cstheme="minorBidi"/>
        </w:rPr>
        <w:t xml:space="preserve">Name;HL7 </w:t>
      </w:r>
      <w:proofErr w:type="spellStart"/>
      <w:r w:rsidR="00221878" w:rsidRPr="00841F54">
        <w:rPr>
          <w:rFonts w:eastAsiaTheme="minorHAnsi" w:cstheme="minorBidi"/>
        </w:rPr>
        <w:t>Code;IEN</w:t>
      </w:r>
      <w:proofErr w:type="spellEnd"/>
      <w:r w:rsidR="00221878" w:rsidRPr="00841F54">
        <w:rPr>
          <w:rFonts w:eastAsiaTheme="minorHAnsi" w:cstheme="minorBidi"/>
        </w:rPr>
        <w:t xml:space="preserve"> </w:t>
      </w:r>
      <w:r w:rsidRPr="00841F54">
        <w:rPr>
          <w:rFonts w:eastAsiaTheme="minorHAnsi" w:cstheme="minorBidi"/>
        </w:rPr>
        <w:t>^ Lot#</w:t>
      </w:r>
      <w:r w:rsidR="00221878" w:rsidRPr="00841F54">
        <w:rPr>
          <w:rFonts w:eastAsiaTheme="minorHAnsi" w:cstheme="minorBidi"/>
        </w:rPr>
        <w:t>;IEN</w:t>
      </w:r>
      <w:r w:rsidRPr="00841F54">
        <w:rPr>
          <w:rFonts w:eastAsiaTheme="minorHAnsi" w:cstheme="minorBidi"/>
        </w:rPr>
        <w:t xml:space="preserve"> </w:t>
      </w:r>
    </w:p>
    <w:p w14:paraId="078C87F4" w14:textId="77777777" w:rsidR="00221878" w:rsidRPr="00841F54" w:rsidRDefault="00651C49" w:rsidP="00E22A9D">
      <w:pPr>
        <w:rPr>
          <w:rFonts w:eastAsiaTheme="minorHAnsi" w:cstheme="minorBidi"/>
        </w:rPr>
      </w:pPr>
      <w:r w:rsidRPr="00841F54">
        <w:rPr>
          <w:rFonts w:eastAsiaTheme="minorHAnsi" w:cstheme="minorBidi"/>
        </w:rPr>
        <w:t xml:space="preserve">             ^ Manufacturer ^ Expiration Date</w:t>
      </w:r>
      <w:r w:rsidR="00221878" w:rsidRPr="00841F54">
        <w:rPr>
          <w:rFonts w:eastAsiaTheme="minorHAnsi" w:cstheme="minorBidi"/>
        </w:rPr>
        <w:t xml:space="preserve"> ^ Event Date and Time ^ Ordering</w:t>
      </w:r>
    </w:p>
    <w:p w14:paraId="078C87F5" w14:textId="77777777" w:rsidR="00221878" w:rsidRPr="00841F54" w:rsidRDefault="00221878" w:rsidP="00E22A9D">
      <w:pPr>
        <w:rPr>
          <w:rFonts w:eastAsiaTheme="minorHAnsi" w:cstheme="minorBidi"/>
        </w:rPr>
      </w:pPr>
      <w:r w:rsidRPr="00841F54">
        <w:rPr>
          <w:rFonts w:eastAsiaTheme="minorHAnsi" w:cstheme="minorBidi"/>
        </w:rPr>
        <w:t xml:space="preserve">             Provider ^ VIS1 IEN/VIS1 </w:t>
      </w:r>
      <w:proofErr w:type="spellStart"/>
      <w:r w:rsidRPr="00841F54">
        <w:rPr>
          <w:rFonts w:eastAsiaTheme="minorHAnsi" w:cstheme="minorBidi"/>
        </w:rPr>
        <w:t>Date</w:t>
      </w:r>
      <w:proofErr w:type="gramStart"/>
      <w:r w:rsidRPr="00841F54">
        <w:rPr>
          <w:rFonts w:eastAsiaTheme="minorHAnsi" w:cstheme="minorBidi"/>
        </w:rPr>
        <w:t>;VISn</w:t>
      </w:r>
      <w:proofErr w:type="spellEnd"/>
      <w:proofErr w:type="gramEnd"/>
      <w:r w:rsidRPr="00841F54">
        <w:rPr>
          <w:rFonts w:eastAsiaTheme="minorHAnsi" w:cstheme="minorBidi"/>
        </w:rPr>
        <w:t xml:space="preserve"> IEN/</w:t>
      </w:r>
      <w:proofErr w:type="spellStart"/>
      <w:r w:rsidRPr="00841F54">
        <w:rPr>
          <w:rFonts w:eastAsiaTheme="minorHAnsi" w:cstheme="minorBidi"/>
        </w:rPr>
        <w:t>VISn</w:t>
      </w:r>
      <w:proofErr w:type="spellEnd"/>
      <w:r w:rsidRPr="00841F54">
        <w:rPr>
          <w:rFonts w:eastAsiaTheme="minorHAnsi" w:cstheme="minorBidi"/>
        </w:rPr>
        <w:t xml:space="preserve"> Date;...^Remarks Start </w:t>
      </w:r>
    </w:p>
    <w:p w14:paraId="078C87F6" w14:textId="41C7D135" w:rsidR="00C65BD7" w:rsidRPr="00841F54" w:rsidRDefault="00221878" w:rsidP="00E22A9D">
      <w:pPr>
        <w:rPr>
          <w:rFonts w:eastAsiaTheme="minorHAnsi" w:cstheme="minorBidi"/>
        </w:rPr>
      </w:pPr>
      <w:r w:rsidRPr="00841F54">
        <w:rPr>
          <w:rFonts w:eastAsiaTheme="minorHAnsi" w:cstheme="minorBidi"/>
        </w:rPr>
        <w:t xml:space="preserve">             </w:t>
      </w:r>
      <w:proofErr w:type="spellStart"/>
      <w:r w:rsidRPr="00841F54">
        <w:rPr>
          <w:rFonts w:eastAsiaTheme="minorHAnsi" w:cstheme="minorBidi"/>
        </w:rPr>
        <w:t>Seq</w:t>
      </w:r>
      <w:proofErr w:type="spellEnd"/>
      <w:r w:rsidRPr="00841F54">
        <w:rPr>
          <w:rFonts w:eastAsiaTheme="minorHAnsi" w:cstheme="minorBidi"/>
        </w:rPr>
        <w:t xml:space="preserve"> #</w:t>
      </w:r>
      <w:proofErr w:type="gramStart"/>
      <w:r w:rsidRPr="00841F54">
        <w:rPr>
          <w:rFonts w:eastAsiaTheme="minorHAnsi" w:cstheme="minorBidi"/>
        </w:rPr>
        <w:t>;End</w:t>
      </w:r>
      <w:proofErr w:type="gramEnd"/>
      <w:r w:rsidRPr="00841F54">
        <w:rPr>
          <w:rFonts w:eastAsiaTheme="minorHAnsi" w:cstheme="minorBidi"/>
        </w:rPr>
        <w:t xml:space="preserve"> </w:t>
      </w:r>
      <w:proofErr w:type="spellStart"/>
      <w:r w:rsidRPr="00841F54">
        <w:rPr>
          <w:rFonts w:eastAsiaTheme="minorHAnsi" w:cstheme="minorBidi"/>
        </w:rPr>
        <w:t>Seq</w:t>
      </w:r>
      <w:proofErr w:type="spellEnd"/>
      <w:r w:rsidRPr="00841F54">
        <w:rPr>
          <w:rFonts w:eastAsiaTheme="minorHAnsi" w:cstheme="minorBidi"/>
        </w:rPr>
        <w:t xml:space="preserve"> #</w:t>
      </w:r>
      <w:r w:rsidR="00850EF6" w:rsidRPr="00841F54">
        <w:rPr>
          <w:rFonts w:eastAsiaTheme="minorHAnsi" w:cstheme="minorBidi"/>
        </w:rPr>
        <w:t xml:space="preserve"> ^ Warning </w:t>
      </w:r>
      <w:proofErr w:type="spellStart"/>
      <w:r w:rsidR="00850EF6" w:rsidRPr="00841F54">
        <w:rPr>
          <w:rFonts w:eastAsiaTheme="minorHAnsi" w:cstheme="minorBidi"/>
        </w:rPr>
        <w:t>Ack</w:t>
      </w:r>
      <w:proofErr w:type="spellEnd"/>
      <w:r w:rsidR="00850EF6" w:rsidRPr="00841F54">
        <w:rPr>
          <w:rFonts w:eastAsiaTheme="minorHAnsi" w:cstheme="minorBidi"/>
        </w:rPr>
        <w:t xml:space="preserve"> ^ Override Reason (</w:t>
      </w:r>
      <w:proofErr w:type="spellStart"/>
      <w:r w:rsidR="00850EF6" w:rsidRPr="00841F54">
        <w:rPr>
          <w:rFonts w:eastAsiaTheme="minorHAnsi" w:cstheme="minorBidi"/>
        </w:rPr>
        <w:t>Seq</w:t>
      </w:r>
      <w:proofErr w:type="spellEnd"/>
      <w:r w:rsidR="00850EF6" w:rsidRPr="00841F54">
        <w:rPr>
          <w:rFonts w:eastAsiaTheme="minorHAnsi" w:cstheme="minorBidi"/>
        </w:rPr>
        <w:t xml:space="preserve"> #)</w:t>
      </w:r>
    </w:p>
    <w:p w14:paraId="078C87F7" w14:textId="77777777" w:rsidR="00651C49" w:rsidRPr="00841F54" w:rsidRDefault="00651C49" w:rsidP="00E22A9D">
      <w:pPr>
        <w:rPr>
          <w:rFonts w:eastAsiaTheme="minorHAnsi" w:cstheme="minorBidi"/>
        </w:rPr>
      </w:pPr>
      <w:r w:rsidRPr="00841F54">
        <w:rPr>
          <w:rFonts w:eastAsiaTheme="minorHAnsi" w:cstheme="minorBidi"/>
        </w:rPr>
        <w:lastRenderedPageBreak/>
        <w:t xml:space="preserve">         (n)=SK (+:  add, -: delete) ^ Skin Test IEN ^ Category ^ </w:t>
      </w:r>
    </w:p>
    <w:p w14:paraId="6BC03076" w14:textId="77777777" w:rsidR="00590773" w:rsidRPr="00841F54" w:rsidRDefault="00651C49" w:rsidP="00E22A9D">
      <w:pPr>
        <w:rPr>
          <w:rFonts w:eastAsiaTheme="minorHAnsi" w:cstheme="minorBidi"/>
        </w:rPr>
      </w:pPr>
      <w:r w:rsidRPr="00841F54">
        <w:rPr>
          <w:rFonts w:eastAsiaTheme="minorHAnsi" w:cstheme="minorBidi"/>
        </w:rPr>
        <w:t xml:space="preserve">             Narrative (Skin Test description/name) ^ Results ^</w:t>
      </w:r>
      <w:r w:rsidR="006E46A4" w:rsidRPr="00841F54">
        <w:rPr>
          <w:rFonts w:eastAsiaTheme="minorHAnsi" w:cstheme="minorBidi"/>
        </w:rPr>
        <w:t xml:space="preserve"> </w:t>
      </w:r>
      <w:proofErr w:type="spellStart"/>
      <w:r w:rsidR="006E46A4" w:rsidRPr="00841F54">
        <w:rPr>
          <w:rFonts w:eastAsiaTheme="minorHAnsi" w:cstheme="minorBidi"/>
        </w:rPr>
        <w:t>Enc</w:t>
      </w:r>
      <w:proofErr w:type="spellEnd"/>
      <w:r w:rsidR="006E46A4" w:rsidRPr="00841F54">
        <w:rPr>
          <w:rFonts w:eastAsiaTheme="minorHAnsi" w:cstheme="minorBidi"/>
        </w:rPr>
        <w:t xml:space="preserve"> Provider </w:t>
      </w:r>
      <w:r w:rsidRPr="00841F54">
        <w:rPr>
          <w:rFonts w:eastAsiaTheme="minorHAnsi" w:cstheme="minorBidi"/>
        </w:rPr>
        <w:t xml:space="preserve">^ </w:t>
      </w:r>
    </w:p>
    <w:p w14:paraId="078C87F9" w14:textId="4CE000F0" w:rsidR="00651C49" w:rsidRPr="00841F54" w:rsidRDefault="00590773" w:rsidP="00E22A9D">
      <w:pPr>
        <w:rPr>
          <w:rFonts w:eastAsiaTheme="minorHAnsi" w:cstheme="minorBidi"/>
        </w:rPr>
      </w:pPr>
      <w:r w:rsidRPr="00841F54">
        <w:rPr>
          <w:rFonts w:eastAsiaTheme="minorHAnsi" w:cstheme="minorBidi"/>
        </w:rPr>
        <w:t xml:space="preserve">             </w:t>
      </w:r>
      <w:r w:rsidR="00651C49" w:rsidRPr="00841F54">
        <w:rPr>
          <w:rFonts w:eastAsiaTheme="minorHAnsi" w:cstheme="minorBidi"/>
        </w:rPr>
        <w:t>Reading</w:t>
      </w:r>
      <w:r w:rsidRPr="00841F54">
        <w:rPr>
          <w:rFonts w:eastAsiaTheme="minorHAnsi" w:cstheme="minorBidi"/>
        </w:rPr>
        <w:t xml:space="preserve"> </w:t>
      </w:r>
      <w:r w:rsidR="00651C49" w:rsidRPr="00841F54">
        <w:rPr>
          <w:rFonts w:eastAsiaTheme="minorHAnsi" w:cstheme="minorBidi"/>
        </w:rPr>
        <w:t>^</w:t>
      </w:r>
      <w:r w:rsidRPr="00841F54">
        <w:rPr>
          <w:rFonts w:eastAsiaTheme="minorHAnsi" w:cstheme="minorBidi"/>
        </w:rPr>
        <w:t xml:space="preserve"> D/T Read </w:t>
      </w:r>
      <w:r w:rsidR="00651C49" w:rsidRPr="00841F54">
        <w:rPr>
          <w:rFonts w:eastAsiaTheme="minorHAnsi" w:cstheme="minorBidi"/>
        </w:rPr>
        <w:t>^</w:t>
      </w:r>
      <w:r w:rsidRPr="00841F54">
        <w:rPr>
          <w:rFonts w:eastAsiaTheme="minorHAnsi" w:cstheme="minorBidi"/>
        </w:rPr>
        <w:t xml:space="preserve"> Event D/T </w:t>
      </w:r>
      <w:r w:rsidR="00651C49" w:rsidRPr="00841F54">
        <w:rPr>
          <w:rFonts w:eastAsiaTheme="minorHAnsi" w:cstheme="minorBidi"/>
        </w:rPr>
        <w:t>^ Next comment sequence #</w:t>
      </w:r>
      <w:r w:rsidRPr="00841F54">
        <w:rPr>
          <w:rFonts w:eastAsiaTheme="minorHAnsi" w:cstheme="minorBidi"/>
        </w:rPr>
        <w:t xml:space="preserve"> ^ </w:t>
      </w:r>
    </w:p>
    <w:p w14:paraId="7050DDF7" w14:textId="77777777" w:rsidR="00590773" w:rsidRPr="00841F54" w:rsidRDefault="00590773" w:rsidP="00E22A9D">
      <w:pPr>
        <w:rPr>
          <w:rFonts w:eastAsiaTheme="minorHAnsi" w:cstheme="minorBidi"/>
        </w:rPr>
      </w:pPr>
      <w:r w:rsidRPr="00841F54">
        <w:rPr>
          <w:rFonts w:eastAsiaTheme="minorHAnsi" w:cstheme="minorBidi"/>
        </w:rPr>
        <w:t xml:space="preserve">             Reader ^ Ordering Provider ^ Anatomic Location of Placement;</w:t>
      </w:r>
    </w:p>
    <w:p w14:paraId="087F349A" w14:textId="7EB40B1B" w:rsidR="00590773" w:rsidRPr="00841F54" w:rsidRDefault="00590773" w:rsidP="00E22A9D">
      <w:pPr>
        <w:rPr>
          <w:rFonts w:eastAsiaTheme="minorHAnsi" w:cstheme="minorBidi"/>
        </w:rPr>
      </w:pPr>
      <w:r w:rsidRPr="00841F54">
        <w:rPr>
          <w:rFonts w:eastAsiaTheme="minorHAnsi" w:cstheme="minorBidi"/>
        </w:rPr>
        <w:t xml:space="preserve">             HL7 </w:t>
      </w:r>
      <w:proofErr w:type="spellStart"/>
      <w:r w:rsidRPr="00841F54">
        <w:rPr>
          <w:rFonts w:eastAsiaTheme="minorHAnsi" w:cstheme="minorBidi"/>
        </w:rPr>
        <w:t>Code</w:t>
      </w:r>
      <w:proofErr w:type="gramStart"/>
      <w:r w:rsidRPr="00841F54">
        <w:rPr>
          <w:rFonts w:eastAsiaTheme="minorHAnsi" w:cstheme="minorBidi"/>
        </w:rPr>
        <w:t>;IEN</w:t>
      </w:r>
      <w:proofErr w:type="spellEnd"/>
      <w:proofErr w:type="gramEnd"/>
      <w:r w:rsidRPr="00841F54">
        <w:rPr>
          <w:rFonts w:eastAsiaTheme="minorHAnsi" w:cstheme="minorBidi"/>
        </w:rPr>
        <w:t xml:space="preserve"> ^ Reading Comment (</w:t>
      </w:r>
      <w:proofErr w:type="spellStart"/>
      <w:r w:rsidRPr="00841F54">
        <w:rPr>
          <w:rFonts w:eastAsiaTheme="minorHAnsi" w:cstheme="minorBidi"/>
        </w:rPr>
        <w:t>Seq</w:t>
      </w:r>
      <w:proofErr w:type="spellEnd"/>
      <w:r w:rsidRPr="00841F54">
        <w:rPr>
          <w:rFonts w:eastAsiaTheme="minorHAnsi" w:cstheme="minorBidi"/>
        </w:rPr>
        <w:t xml:space="preserve"> #)</w:t>
      </w:r>
    </w:p>
    <w:p w14:paraId="078C87FA" w14:textId="77777777" w:rsidR="00651C49" w:rsidRPr="00841F54" w:rsidRDefault="00651C49" w:rsidP="00E22A9D">
      <w:pPr>
        <w:rPr>
          <w:rFonts w:eastAsiaTheme="minorHAnsi" w:cstheme="minorBidi"/>
        </w:rPr>
      </w:pPr>
      <w:r w:rsidRPr="00841F54">
        <w:rPr>
          <w:rFonts w:eastAsiaTheme="minorHAnsi" w:cstheme="minorBidi"/>
        </w:rPr>
        <w:t xml:space="preserve">         (n)=PED (+:  add, -: delete) ^ Patient Education IEN ^ Category ^ </w:t>
      </w:r>
    </w:p>
    <w:p w14:paraId="078C87FB" w14:textId="77777777" w:rsidR="00651C49" w:rsidRPr="00841F54" w:rsidRDefault="00651C49" w:rsidP="00E22A9D">
      <w:pPr>
        <w:rPr>
          <w:rFonts w:eastAsiaTheme="minorHAnsi" w:cstheme="minorBidi"/>
        </w:rPr>
      </w:pPr>
      <w:r w:rsidRPr="00841F54">
        <w:rPr>
          <w:rFonts w:eastAsiaTheme="minorHAnsi" w:cstheme="minorBidi"/>
        </w:rPr>
        <w:t xml:space="preserve">             Narrative (Patient Education description/name) ^ Level of</w:t>
      </w:r>
    </w:p>
    <w:p w14:paraId="078C87FC"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understanding</w:t>
      </w:r>
      <w:proofErr w:type="gramEnd"/>
      <w:r w:rsidRPr="00841F54">
        <w:rPr>
          <w:rFonts w:eastAsiaTheme="minorHAnsi" w:cstheme="minorBidi"/>
        </w:rPr>
        <w:t xml:space="preserve"> ^^^^^ ^^ Next comment sequence #</w:t>
      </w:r>
    </w:p>
    <w:p w14:paraId="078C87FD" w14:textId="77777777" w:rsidR="00651C49" w:rsidRPr="00841F54" w:rsidRDefault="00651C49" w:rsidP="00E22A9D">
      <w:pPr>
        <w:rPr>
          <w:rFonts w:eastAsiaTheme="minorHAnsi" w:cstheme="minorBidi"/>
        </w:rPr>
      </w:pPr>
      <w:r w:rsidRPr="00841F54">
        <w:rPr>
          <w:rFonts w:eastAsiaTheme="minorHAnsi" w:cstheme="minorBidi"/>
        </w:rPr>
        <w:t xml:space="preserve">         (n)=HF (+:  add, -: delete) ^ Health Factor IEN ^ Category ^ </w:t>
      </w:r>
    </w:p>
    <w:p w14:paraId="078C87FE" w14:textId="77777777" w:rsidR="00651C49" w:rsidRPr="00841F54" w:rsidRDefault="00651C49" w:rsidP="00E22A9D">
      <w:pPr>
        <w:rPr>
          <w:rFonts w:eastAsiaTheme="minorHAnsi" w:cstheme="minorBidi"/>
        </w:rPr>
      </w:pPr>
      <w:r w:rsidRPr="00841F54">
        <w:rPr>
          <w:rFonts w:eastAsiaTheme="minorHAnsi" w:cstheme="minorBidi"/>
        </w:rPr>
        <w:t xml:space="preserve">             Narrative (Health Factor description/name) ^ Level ^^^^^ Next</w:t>
      </w:r>
    </w:p>
    <w:p w14:paraId="078C87FF"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comment</w:t>
      </w:r>
      <w:proofErr w:type="gramEnd"/>
      <w:r w:rsidRPr="00841F54">
        <w:rPr>
          <w:rFonts w:eastAsiaTheme="minorHAnsi" w:cstheme="minorBidi"/>
        </w:rPr>
        <w:t xml:space="preserve"> sequence # ^ Get Reminder</w:t>
      </w:r>
    </w:p>
    <w:p w14:paraId="078C8800" w14:textId="77777777" w:rsidR="00651C49" w:rsidRPr="00841F54" w:rsidRDefault="00651C49" w:rsidP="00E22A9D">
      <w:pPr>
        <w:rPr>
          <w:rFonts w:eastAsiaTheme="minorHAnsi" w:cstheme="minorBidi"/>
        </w:rPr>
      </w:pPr>
      <w:r w:rsidRPr="00841F54">
        <w:rPr>
          <w:rFonts w:eastAsiaTheme="minorHAnsi" w:cstheme="minorBidi"/>
        </w:rPr>
        <w:t xml:space="preserve">         (n)=</w:t>
      </w:r>
      <w:proofErr w:type="gramStart"/>
      <w:r w:rsidRPr="00841F54">
        <w:rPr>
          <w:rFonts w:eastAsiaTheme="minorHAnsi" w:cstheme="minorBidi"/>
        </w:rPr>
        <w:t>XAM(</w:t>
      </w:r>
      <w:proofErr w:type="gramEnd"/>
      <w:r w:rsidRPr="00841F54">
        <w:rPr>
          <w:rFonts w:eastAsiaTheme="minorHAnsi" w:cstheme="minorBidi"/>
        </w:rPr>
        <w:t xml:space="preserve">+:  add, -: delete) ^ Exam IEN ^ Category ^ Narrative </w:t>
      </w:r>
    </w:p>
    <w:p w14:paraId="078C8801" w14:textId="77777777" w:rsidR="00651C49" w:rsidRPr="00841F54" w:rsidRDefault="00651C49" w:rsidP="00E22A9D">
      <w:pPr>
        <w:rPr>
          <w:rFonts w:eastAsiaTheme="minorHAnsi" w:cstheme="minorBidi"/>
        </w:rPr>
      </w:pPr>
      <w:r w:rsidRPr="00841F54">
        <w:rPr>
          <w:rFonts w:eastAsiaTheme="minorHAnsi" w:cstheme="minorBidi"/>
        </w:rPr>
        <w:t xml:space="preserve">             (Exam description/name) ^ Results ^^^^^ Next comment sequence</w:t>
      </w:r>
    </w:p>
    <w:p w14:paraId="078C8802" w14:textId="77777777" w:rsidR="00651C49" w:rsidRPr="00841F54" w:rsidRDefault="00651C49" w:rsidP="00E22A9D">
      <w:pPr>
        <w:rPr>
          <w:rFonts w:eastAsiaTheme="minorHAnsi" w:cstheme="minorBidi"/>
        </w:rPr>
      </w:pPr>
      <w:r w:rsidRPr="00841F54">
        <w:rPr>
          <w:rFonts w:eastAsiaTheme="minorHAnsi" w:cstheme="minorBidi"/>
        </w:rPr>
        <w:t xml:space="preserve">             #</w:t>
      </w:r>
    </w:p>
    <w:p w14:paraId="716849B2" w14:textId="00176173" w:rsidR="00850EF6" w:rsidRPr="00841F54" w:rsidRDefault="00850EF6" w:rsidP="00E22A9D">
      <w:pPr>
        <w:rPr>
          <w:rFonts w:eastAsiaTheme="minorHAnsi" w:cstheme="minorBidi"/>
        </w:rPr>
      </w:pPr>
      <w:r w:rsidRPr="00841F54">
        <w:rPr>
          <w:rFonts w:eastAsiaTheme="minorHAnsi" w:cstheme="minorBidi"/>
        </w:rPr>
        <w:t xml:space="preserve">         (n)=ICR (+:  add, -: delete) ^ Variable Pointer IMM</w:t>
      </w:r>
    </w:p>
    <w:p w14:paraId="48E02CEC" w14:textId="0C2FB167" w:rsidR="00850EF6" w:rsidRPr="00841F54" w:rsidRDefault="00850EF6" w:rsidP="00E22A9D">
      <w:pPr>
        <w:rPr>
          <w:rFonts w:eastAsiaTheme="minorHAnsi" w:cstheme="minorBidi"/>
        </w:rPr>
      </w:pPr>
      <w:r w:rsidRPr="00841F54">
        <w:rPr>
          <w:rFonts w:eastAsiaTheme="minorHAnsi" w:cstheme="minorBidi"/>
        </w:rPr>
        <w:t xml:space="preserve">             Contraindication Reasons/IMM Refusal Reasons ^ Category ^</w:t>
      </w:r>
    </w:p>
    <w:p w14:paraId="5B282BEE" w14:textId="3B5980BA" w:rsidR="00850EF6" w:rsidRPr="00841F54" w:rsidRDefault="00850EF6" w:rsidP="00E22A9D">
      <w:pPr>
        <w:rPr>
          <w:rFonts w:eastAsiaTheme="minorHAnsi" w:cstheme="minorBidi"/>
        </w:rPr>
      </w:pPr>
      <w:r w:rsidRPr="00841F54">
        <w:rPr>
          <w:rFonts w:eastAsiaTheme="minorHAnsi" w:cstheme="minorBidi"/>
        </w:rPr>
        <w:t xml:space="preserve">             Narrative ^ Immunization IEN ^ Warn Until Date ^ Event</w:t>
      </w:r>
    </w:p>
    <w:p w14:paraId="45BDECAC" w14:textId="6B287258" w:rsidR="00850EF6" w:rsidRPr="00841F54" w:rsidRDefault="00850EF6" w:rsidP="00E22A9D">
      <w:pPr>
        <w:rPr>
          <w:rFonts w:eastAsiaTheme="minorHAnsi" w:cstheme="minorBidi"/>
        </w:rPr>
      </w:pPr>
      <w:r w:rsidRPr="00841F54">
        <w:rPr>
          <w:rFonts w:eastAsiaTheme="minorHAnsi" w:cstheme="minorBidi"/>
        </w:rPr>
        <w:t xml:space="preserve">             Date/Time ^ </w:t>
      </w:r>
      <w:proofErr w:type="spellStart"/>
      <w:r w:rsidRPr="00841F54">
        <w:rPr>
          <w:rFonts w:eastAsiaTheme="minorHAnsi" w:cstheme="minorBidi"/>
        </w:rPr>
        <w:t>Enc</w:t>
      </w:r>
      <w:proofErr w:type="spellEnd"/>
      <w:r w:rsidRPr="00841F54">
        <w:rPr>
          <w:rFonts w:eastAsiaTheme="minorHAnsi" w:cstheme="minorBidi"/>
        </w:rPr>
        <w:t xml:space="preserve"> Provider IEN ^ ^ Next comment sequence #</w:t>
      </w:r>
    </w:p>
    <w:p w14:paraId="078C8803" w14:textId="77777777" w:rsidR="00651C49" w:rsidRPr="00841F54" w:rsidRDefault="00651C49" w:rsidP="00E22A9D">
      <w:pPr>
        <w:rPr>
          <w:rFonts w:eastAsiaTheme="minorHAnsi" w:cstheme="minorBidi"/>
        </w:rPr>
      </w:pPr>
      <w:r w:rsidRPr="00841F54">
        <w:rPr>
          <w:rFonts w:eastAsiaTheme="minorHAnsi" w:cstheme="minorBidi"/>
        </w:rPr>
        <w:t>INPUT PARAMETER: LOC                    PARAMETER TYPE: LITERAL</w:t>
      </w:r>
    </w:p>
    <w:p w14:paraId="078C8804"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40               REQUIRED: NO</w:t>
      </w:r>
    </w:p>
    <w:p w14:paraId="078C8805" w14:textId="77777777" w:rsidR="00651C49" w:rsidRPr="00841F54" w:rsidRDefault="00651C49" w:rsidP="00E22A9D">
      <w:pPr>
        <w:rPr>
          <w:rFonts w:eastAsiaTheme="minorHAnsi" w:cstheme="minorBidi"/>
        </w:rPr>
      </w:pPr>
      <w:r w:rsidRPr="00841F54">
        <w:rPr>
          <w:rFonts w:eastAsiaTheme="minorHAnsi" w:cstheme="minorBidi"/>
        </w:rPr>
        <w:t xml:space="preserve">  SEQUENCE NUMBER: 2</w:t>
      </w:r>
    </w:p>
    <w:p w14:paraId="078C8806"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807" w14:textId="77777777" w:rsidR="00651C49" w:rsidRPr="00841F54" w:rsidRDefault="00651C49" w:rsidP="00E22A9D">
      <w:pPr>
        <w:rPr>
          <w:rFonts w:eastAsiaTheme="minorHAnsi" w:cstheme="minorBidi"/>
        </w:rPr>
      </w:pPr>
      <w:r w:rsidRPr="00841F54">
        <w:rPr>
          <w:rFonts w:eastAsiaTheme="minorHAnsi" w:cstheme="minorBidi"/>
        </w:rPr>
        <w:t xml:space="preserve">This is the hospital location. This is not used when the information is </w:t>
      </w:r>
    </w:p>
    <w:p w14:paraId="078C8808"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from</w:t>
      </w:r>
      <w:proofErr w:type="gramEnd"/>
      <w:r w:rsidRPr="00841F54">
        <w:rPr>
          <w:rFonts w:eastAsiaTheme="minorHAnsi" w:cstheme="minorBidi"/>
        </w:rPr>
        <w:t xml:space="preserve"> an outside source.</w:t>
      </w:r>
    </w:p>
    <w:p w14:paraId="078C8809" w14:textId="77777777" w:rsidR="00651C49" w:rsidRPr="00841F54" w:rsidRDefault="00651C49" w:rsidP="00E22A9D">
      <w:pPr>
        <w:rPr>
          <w:rFonts w:eastAsiaTheme="minorHAnsi" w:cstheme="minorBidi"/>
        </w:rPr>
      </w:pPr>
      <w:r w:rsidRPr="00841F54">
        <w:rPr>
          <w:rFonts w:eastAsiaTheme="minorHAnsi" w:cstheme="minorBidi"/>
        </w:rPr>
        <w:t>INPUT PARAMETER: PKGNAME                PARAMETER TYPE: LITERAL</w:t>
      </w:r>
    </w:p>
    <w:p w14:paraId="078C880A"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60               REQUIRED: YES</w:t>
      </w:r>
    </w:p>
    <w:p w14:paraId="078C880B" w14:textId="77777777" w:rsidR="00651C49" w:rsidRPr="00841F54" w:rsidRDefault="00651C49" w:rsidP="00E22A9D">
      <w:pPr>
        <w:rPr>
          <w:rFonts w:eastAsiaTheme="minorHAnsi" w:cstheme="minorBidi"/>
        </w:rPr>
      </w:pPr>
      <w:r w:rsidRPr="00841F54">
        <w:rPr>
          <w:rFonts w:eastAsiaTheme="minorHAnsi" w:cstheme="minorBidi"/>
        </w:rPr>
        <w:t xml:space="preserve">  SEQUENCE NUMBER: 3</w:t>
      </w:r>
    </w:p>
    <w:p w14:paraId="078C880C" w14:textId="77777777" w:rsidR="00651C49" w:rsidRPr="00841F54" w:rsidRDefault="00651C49" w:rsidP="00E22A9D">
      <w:pPr>
        <w:rPr>
          <w:rFonts w:eastAsiaTheme="minorHAnsi" w:cstheme="minorBidi"/>
        </w:rPr>
      </w:pPr>
      <w:r w:rsidRPr="00841F54">
        <w:rPr>
          <w:rFonts w:eastAsiaTheme="minorHAnsi" w:cstheme="minorBidi"/>
        </w:rPr>
        <w:t xml:space="preserve"> DESCRIPTION:   </w:t>
      </w:r>
    </w:p>
    <w:p w14:paraId="078C880D"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 package name that is sending the data to PCE.</w:t>
      </w:r>
      <w:proofErr w:type="gramEnd"/>
      <w:r w:rsidRPr="00841F54">
        <w:rPr>
          <w:rFonts w:eastAsiaTheme="minorHAnsi" w:cstheme="minorBidi"/>
        </w:rPr>
        <w:t xml:space="preserve"> This should be the </w:t>
      </w:r>
    </w:p>
    <w:p w14:paraId="078C880E"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full</w:t>
      </w:r>
      <w:proofErr w:type="gramEnd"/>
      <w:r w:rsidRPr="00841F54">
        <w:rPr>
          <w:rFonts w:eastAsiaTheme="minorHAnsi" w:cstheme="minorBidi"/>
        </w:rPr>
        <w:t xml:space="preserve"> package name, such as PATIENT CARE ENCOUNTERS. </w:t>
      </w:r>
    </w:p>
    <w:p w14:paraId="078C880F" w14:textId="77777777" w:rsidR="00651C49" w:rsidRPr="00841F54" w:rsidRDefault="00651C49" w:rsidP="00E22A9D">
      <w:pPr>
        <w:rPr>
          <w:rFonts w:eastAsiaTheme="minorHAnsi" w:cstheme="minorBidi"/>
        </w:rPr>
      </w:pPr>
      <w:r w:rsidRPr="00841F54">
        <w:rPr>
          <w:rFonts w:eastAsiaTheme="minorHAnsi" w:cstheme="minorBidi"/>
        </w:rPr>
        <w:t>INPUT PARAMETER: SRC                    PARAMETER TYPE: LITERAL</w:t>
      </w:r>
    </w:p>
    <w:p w14:paraId="078C8810" w14:textId="77777777" w:rsidR="00651C49" w:rsidRPr="00841F54" w:rsidRDefault="00651C49" w:rsidP="00E22A9D">
      <w:pPr>
        <w:rPr>
          <w:rFonts w:eastAsiaTheme="minorHAnsi" w:cstheme="minorBidi"/>
        </w:rPr>
      </w:pPr>
      <w:r w:rsidRPr="00841F54">
        <w:rPr>
          <w:rFonts w:eastAsiaTheme="minorHAnsi" w:cstheme="minorBidi"/>
        </w:rPr>
        <w:t xml:space="preserve">  MAXIMUM DATA LENGTH: 60               REQUIRED: YES</w:t>
      </w:r>
    </w:p>
    <w:p w14:paraId="078C8811" w14:textId="77777777" w:rsidR="00651C49" w:rsidRPr="00841F54" w:rsidRDefault="00651C49" w:rsidP="00E22A9D">
      <w:pPr>
        <w:rPr>
          <w:rFonts w:eastAsiaTheme="minorHAnsi" w:cstheme="minorBidi"/>
        </w:rPr>
      </w:pPr>
      <w:r w:rsidRPr="00841F54">
        <w:rPr>
          <w:rFonts w:eastAsiaTheme="minorHAnsi" w:cstheme="minorBidi"/>
        </w:rPr>
        <w:t xml:space="preserve">  SEQUENCE NUMBER: 4</w:t>
      </w:r>
    </w:p>
    <w:p w14:paraId="078C8812" w14:textId="77777777" w:rsidR="00651C49" w:rsidRPr="00841F54" w:rsidRDefault="00651C49" w:rsidP="00E22A9D">
      <w:pPr>
        <w:rPr>
          <w:rFonts w:eastAsiaTheme="minorHAnsi" w:cstheme="minorBidi"/>
        </w:rPr>
      </w:pPr>
      <w:r w:rsidRPr="00841F54">
        <w:rPr>
          <w:rFonts w:eastAsiaTheme="minorHAnsi" w:cstheme="minorBidi"/>
        </w:rPr>
        <w:lastRenderedPageBreak/>
        <w:t xml:space="preserve"> DESCRIPTION:   </w:t>
      </w:r>
    </w:p>
    <w:p w14:paraId="078C8813"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 source of the data - such as VLER E-HEALTH EXCHANGE.</w:t>
      </w:r>
      <w:proofErr w:type="gramEnd"/>
    </w:p>
    <w:p w14:paraId="078C8814" w14:textId="77777777" w:rsidR="00651C49" w:rsidRPr="00841F54" w:rsidRDefault="00651C49" w:rsidP="00E22A9D">
      <w:pPr>
        <w:rPr>
          <w:rFonts w:eastAsiaTheme="minorHAnsi" w:cstheme="minorBidi"/>
        </w:rPr>
      </w:pPr>
      <w:r w:rsidRPr="00841F54">
        <w:rPr>
          <w:rFonts w:eastAsiaTheme="minorHAnsi" w:cstheme="minorBidi"/>
        </w:rPr>
        <w:t xml:space="preserve"> RETURN PARAMETER DESCRIPTION:   </w:t>
      </w:r>
    </w:p>
    <w:p w14:paraId="078C8815" w14:textId="77777777" w:rsidR="00651C49" w:rsidRPr="00841F54" w:rsidRDefault="00651C49" w:rsidP="00E22A9D">
      <w:pPr>
        <w:rPr>
          <w:rFonts w:eastAsiaTheme="minorHAnsi" w:cstheme="minorBidi"/>
        </w:rPr>
      </w:pPr>
      <w:r w:rsidRPr="00841F54">
        <w:rPr>
          <w:rFonts w:eastAsiaTheme="minorHAnsi" w:cstheme="minorBidi"/>
        </w:rPr>
        <w:t xml:space="preserve"> The only return will be the one passed back to the calling application.</w:t>
      </w:r>
    </w:p>
    <w:p w14:paraId="078C8817" w14:textId="4393D502" w:rsidR="00651C49" w:rsidRPr="00841F54" w:rsidRDefault="00651C49" w:rsidP="00E22A9D">
      <w:pPr>
        <w:rPr>
          <w:rFonts w:eastAsiaTheme="minorHAnsi" w:cstheme="minorBidi"/>
        </w:rPr>
      </w:pPr>
      <w:r w:rsidRPr="00841F54">
        <w:rPr>
          <w:rFonts w:eastAsiaTheme="minorHAnsi" w:cstheme="minorBidi"/>
        </w:rPr>
        <w:t xml:space="preserve">A -2 indicates that the routine PXAI found an issue even though the </w:t>
      </w:r>
    </w:p>
    <w:p w14:paraId="078C8818" w14:textId="77777777" w:rsidR="00651C49" w:rsidRPr="00841F54" w:rsidRDefault="00651C49"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original</w:t>
      </w:r>
      <w:proofErr w:type="gramEnd"/>
      <w:r w:rsidRPr="00841F54">
        <w:rPr>
          <w:rFonts w:eastAsiaTheme="minorHAnsi" w:cstheme="minorBidi"/>
        </w:rPr>
        <w:t xml:space="preserve"> input values appeared to be correct.</w:t>
      </w:r>
    </w:p>
    <w:p w14:paraId="078C881A" w14:textId="195F8608" w:rsidR="00651C49" w:rsidRPr="00841F54" w:rsidRDefault="00651C49" w:rsidP="00E22A9D">
      <w:pPr>
        <w:rPr>
          <w:rFonts w:eastAsiaTheme="minorHAnsi" w:cstheme="minorBidi"/>
        </w:rPr>
      </w:pPr>
      <w:r w:rsidRPr="00841F54">
        <w:rPr>
          <w:rFonts w:eastAsiaTheme="minorHAnsi" w:cstheme="minorBidi"/>
        </w:rPr>
        <w:t>A -3 indicates that the input parameters were not properly defined.</w:t>
      </w:r>
    </w:p>
    <w:p w14:paraId="078C881C" w14:textId="00A5AA0A" w:rsidR="00651C49" w:rsidRPr="00841F54" w:rsidRDefault="00651C49" w:rsidP="00E22A9D">
      <w:pPr>
        <w:rPr>
          <w:rFonts w:eastAsiaTheme="minorHAnsi" w:cstheme="minorBidi"/>
        </w:rPr>
      </w:pPr>
      <w:r w:rsidRPr="00841F54">
        <w:rPr>
          <w:rFonts w:eastAsiaTheme="minorHAnsi" w:cstheme="minorBidi"/>
        </w:rPr>
        <w:t>A 1 indicate success.</w:t>
      </w:r>
    </w:p>
    <w:p w14:paraId="21719B8A" w14:textId="46D4004E" w:rsidR="00880CC9" w:rsidRPr="00841F54" w:rsidRDefault="00880CC9" w:rsidP="00783A0D">
      <w:pPr>
        <w:pStyle w:val="Heading2"/>
      </w:pPr>
      <w:bookmarkStart w:id="117" w:name="_PXVIMM_ADMIN_CODES"/>
      <w:bookmarkStart w:id="118" w:name="_Toc498005973"/>
      <w:bookmarkEnd w:id="117"/>
      <w:r w:rsidRPr="00841F54">
        <w:t>PXVIMM ADMIN CODES</w:t>
      </w:r>
      <w:bookmarkEnd w:id="118"/>
    </w:p>
    <w:p w14:paraId="2E25517B" w14:textId="77777777" w:rsidR="00582356" w:rsidRPr="00841F54" w:rsidRDefault="00582356" w:rsidP="00E22A9D">
      <w:pPr>
        <w:pStyle w:val="screen"/>
        <w:rPr>
          <w:rFonts w:cstheme="minorBidi"/>
        </w:rPr>
      </w:pPr>
      <w:r w:rsidRPr="00841F54">
        <w:rPr>
          <w:rFonts w:cstheme="minorBidi"/>
        </w:rPr>
        <w:t>NAME: PXVIMM ADMIN CODES                TAG: IMMADMCD</w:t>
      </w:r>
    </w:p>
    <w:p w14:paraId="68B3A3EA" w14:textId="77777777" w:rsidR="00582356" w:rsidRPr="00841F54" w:rsidRDefault="00582356" w:rsidP="00E22A9D">
      <w:pPr>
        <w:pStyle w:val="screen"/>
        <w:rPr>
          <w:rFonts w:cstheme="minorBidi"/>
        </w:rPr>
      </w:pPr>
      <w:r w:rsidRPr="00841F54">
        <w:rPr>
          <w:rFonts w:cstheme="minorBidi"/>
        </w:rPr>
        <w:t xml:space="preserve">  ROUTINE: PXVRPC4                      RETURN VALUE TYPE: ARRAY</w:t>
      </w:r>
    </w:p>
    <w:p w14:paraId="4EA425BE" w14:textId="77777777" w:rsidR="00582356" w:rsidRPr="00841F54" w:rsidRDefault="00582356" w:rsidP="00E22A9D">
      <w:pPr>
        <w:pStyle w:val="screen"/>
        <w:rPr>
          <w:rFonts w:cstheme="minorBidi"/>
        </w:rPr>
      </w:pPr>
      <w:r w:rsidRPr="00841F54">
        <w:rPr>
          <w:rFonts w:cstheme="minorBidi"/>
        </w:rPr>
        <w:t xml:space="preserve"> DESCRIPTION:   </w:t>
      </w:r>
    </w:p>
    <w:p w14:paraId="0A48CCC8" w14:textId="77777777" w:rsidR="00582356" w:rsidRPr="00841F54" w:rsidRDefault="00582356" w:rsidP="00E22A9D">
      <w:pPr>
        <w:pStyle w:val="screen"/>
        <w:rPr>
          <w:rFonts w:cstheme="minorBidi"/>
        </w:rPr>
      </w:pPr>
      <w:r w:rsidRPr="00841F54">
        <w:rPr>
          <w:rFonts w:cstheme="minorBidi"/>
        </w:rPr>
        <w:t xml:space="preserve"> Returns immunization administration CPT codes.</w:t>
      </w:r>
    </w:p>
    <w:p w14:paraId="25E4D792" w14:textId="77777777" w:rsidR="00582356" w:rsidRPr="00841F54" w:rsidRDefault="00582356" w:rsidP="00E22A9D">
      <w:pPr>
        <w:pStyle w:val="screen"/>
        <w:rPr>
          <w:rFonts w:cstheme="minorBidi"/>
        </w:rPr>
      </w:pPr>
      <w:r w:rsidRPr="00841F54">
        <w:rPr>
          <w:rFonts w:cstheme="minorBidi"/>
        </w:rPr>
        <w:t>INPUT PARAMETER: PXDATE                 PARAMETER TYPE: LITERAL</w:t>
      </w:r>
    </w:p>
    <w:p w14:paraId="572EB762" w14:textId="77777777" w:rsidR="00582356" w:rsidRPr="00841F54" w:rsidRDefault="00582356" w:rsidP="00E22A9D">
      <w:pPr>
        <w:pStyle w:val="screen"/>
        <w:rPr>
          <w:rFonts w:cstheme="minorBidi"/>
        </w:rPr>
      </w:pPr>
      <w:r w:rsidRPr="00841F54">
        <w:rPr>
          <w:rFonts w:cstheme="minorBidi"/>
        </w:rPr>
        <w:t xml:space="preserve">  REQUIRED: NO                          SEQUENCE NUMBER: 1</w:t>
      </w:r>
    </w:p>
    <w:p w14:paraId="363DFF0C" w14:textId="77777777" w:rsidR="00582356" w:rsidRPr="00841F54" w:rsidRDefault="00582356" w:rsidP="00E22A9D">
      <w:pPr>
        <w:pStyle w:val="screen"/>
        <w:rPr>
          <w:rFonts w:cstheme="minorBidi"/>
        </w:rPr>
      </w:pPr>
      <w:r w:rsidRPr="00841F54">
        <w:rPr>
          <w:rFonts w:cstheme="minorBidi"/>
        </w:rPr>
        <w:t xml:space="preserve"> DESCRIPTION:   </w:t>
      </w:r>
    </w:p>
    <w:p w14:paraId="036E3E0A" w14:textId="77777777" w:rsidR="00582356" w:rsidRPr="00841F54" w:rsidRDefault="00582356" w:rsidP="00E22A9D">
      <w:pPr>
        <w:pStyle w:val="screen"/>
        <w:rPr>
          <w:rFonts w:cstheme="minorBidi"/>
        </w:rPr>
      </w:pPr>
      <w:r w:rsidRPr="00841F54">
        <w:rPr>
          <w:rFonts w:cstheme="minorBidi"/>
        </w:rPr>
        <w:t xml:space="preserve"> Code status will be based off this date. (Optional; Defaults to TODAY).</w:t>
      </w:r>
    </w:p>
    <w:p w14:paraId="374EAE78" w14:textId="77777777" w:rsidR="00582356" w:rsidRPr="00841F54" w:rsidRDefault="00582356" w:rsidP="00E22A9D">
      <w:pPr>
        <w:pStyle w:val="screen"/>
        <w:rPr>
          <w:rFonts w:cstheme="minorBidi"/>
        </w:rPr>
      </w:pPr>
      <w:r w:rsidRPr="00841F54">
        <w:rPr>
          <w:rFonts w:cstheme="minorBidi"/>
        </w:rPr>
        <w:t xml:space="preserve"> RETURN PARAMETER DESCRIPTION:   </w:t>
      </w:r>
    </w:p>
    <w:p w14:paraId="60880B35" w14:textId="77777777" w:rsidR="00582356" w:rsidRPr="00841F54" w:rsidRDefault="00582356" w:rsidP="00E22A9D">
      <w:pPr>
        <w:pStyle w:val="screen"/>
        <w:rPr>
          <w:rFonts w:cstheme="minorBidi"/>
        </w:rPr>
      </w:pPr>
      <w:r w:rsidRPr="00841F54">
        <w:rPr>
          <w:rFonts w:cstheme="minorBidi"/>
        </w:rPr>
        <w:t xml:space="preserve"> PXRSLT(0) = Count of elements returned (0 if nothing found)</w:t>
      </w:r>
    </w:p>
    <w:p w14:paraId="5E22D362" w14:textId="77777777" w:rsidR="00582356" w:rsidRPr="00841F54" w:rsidRDefault="00582356" w:rsidP="00E22A9D">
      <w:pPr>
        <w:pStyle w:val="screen"/>
        <w:rPr>
          <w:rFonts w:cstheme="minorBidi"/>
        </w:rPr>
      </w:pPr>
      <w:r w:rsidRPr="00841F54">
        <w:rPr>
          <w:rFonts w:cstheme="minorBidi"/>
        </w:rPr>
        <w:t xml:space="preserve"> PXRSLT(n) =</w:t>
      </w:r>
    </w:p>
    <w:p w14:paraId="79143C5A" w14:textId="77777777" w:rsidR="00582356" w:rsidRPr="00841F54" w:rsidRDefault="00582356" w:rsidP="00E22A9D">
      <w:pPr>
        <w:pStyle w:val="screen"/>
        <w:rPr>
          <w:rFonts w:cstheme="minorBidi"/>
        </w:rPr>
      </w:pPr>
      <w:r w:rsidRPr="00841F54">
        <w:rPr>
          <w:rFonts w:cstheme="minorBidi"/>
        </w:rPr>
        <w:t xml:space="preserve">    Note: Only active codes (based off PXDATE) are returned.</w:t>
      </w:r>
    </w:p>
    <w:p w14:paraId="185C3C2A" w14:textId="77777777" w:rsidR="00582356" w:rsidRPr="00841F54" w:rsidRDefault="00582356" w:rsidP="00E22A9D">
      <w:pPr>
        <w:pStyle w:val="screen"/>
        <w:rPr>
          <w:rFonts w:cstheme="minorBidi"/>
        </w:rPr>
      </w:pPr>
      <w:r w:rsidRPr="00841F54">
        <w:rPr>
          <w:rFonts w:cstheme="minorBidi"/>
        </w:rPr>
        <w:t xml:space="preserve">    1: "CPT-ADM" or "CPT-ADD"</w:t>
      </w:r>
    </w:p>
    <w:p w14:paraId="257CC74A" w14:textId="77777777" w:rsidR="00582356" w:rsidRPr="00841F54" w:rsidRDefault="00582356" w:rsidP="00E22A9D">
      <w:pPr>
        <w:pStyle w:val="screen"/>
        <w:rPr>
          <w:rFonts w:cstheme="minorBidi"/>
        </w:rPr>
      </w:pPr>
      <w:r w:rsidRPr="00841F54">
        <w:rPr>
          <w:rFonts w:cstheme="minorBidi"/>
        </w:rPr>
        <w:t xml:space="preserve">    2: Code</w:t>
      </w:r>
    </w:p>
    <w:p w14:paraId="3EF625EB" w14:textId="77777777" w:rsidR="00582356" w:rsidRPr="00841F54" w:rsidRDefault="00582356" w:rsidP="00E22A9D">
      <w:pPr>
        <w:pStyle w:val="screen"/>
        <w:rPr>
          <w:rFonts w:cstheme="minorBidi"/>
        </w:rPr>
      </w:pPr>
      <w:r w:rsidRPr="00841F54">
        <w:rPr>
          <w:rFonts w:cstheme="minorBidi"/>
        </w:rPr>
        <w:t xml:space="preserve">    3: Variable pointer. e.g., IEN;ICPT(</w:t>
      </w:r>
    </w:p>
    <w:p w14:paraId="613DA7F1" w14:textId="210054CB" w:rsidR="00582356" w:rsidRPr="00841F54" w:rsidRDefault="00582356" w:rsidP="00E22A9D">
      <w:pPr>
        <w:pStyle w:val="screen"/>
        <w:rPr>
          <w:rFonts w:cstheme="minorBidi"/>
        </w:rPr>
      </w:pPr>
      <w:r w:rsidRPr="00841F54">
        <w:rPr>
          <w:rFonts w:cstheme="minorBidi"/>
        </w:rPr>
        <w:t xml:space="preserve">    4: Short Description</w:t>
      </w:r>
    </w:p>
    <w:p w14:paraId="71C0ED01" w14:textId="77777777" w:rsidR="00880CC9" w:rsidRPr="00841F54" w:rsidRDefault="00880CC9" w:rsidP="00783A0D">
      <w:pPr>
        <w:pStyle w:val="Heading2"/>
      </w:pPr>
      <w:bookmarkStart w:id="119" w:name="_Toc498005974"/>
      <w:r w:rsidRPr="00841F54">
        <w:t>PXVIMM ADMIN ROUTE</w:t>
      </w:r>
      <w:bookmarkEnd w:id="119"/>
      <w:r w:rsidRPr="00841F54">
        <w:t xml:space="preserve">  </w:t>
      </w:r>
    </w:p>
    <w:p w14:paraId="66D05B88" w14:textId="77777777" w:rsidR="0014220E" w:rsidRPr="00841F54" w:rsidRDefault="0014220E" w:rsidP="00E22A9D">
      <w:pPr>
        <w:pStyle w:val="screen"/>
        <w:rPr>
          <w:rFonts w:cstheme="minorBidi"/>
        </w:rPr>
      </w:pPr>
      <w:r w:rsidRPr="00841F54">
        <w:rPr>
          <w:rFonts w:cstheme="minorBidi"/>
        </w:rPr>
        <w:t>NAME: PXVIMM ADMIN ROUTE                TAG: IMMROUTE</w:t>
      </w:r>
    </w:p>
    <w:p w14:paraId="62546B83" w14:textId="77777777" w:rsidR="0014220E" w:rsidRPr="00841F54" w:rsidRDefault="0014220E" w:rsidP="00E22A9D">
      <w:pPr>
        <w:pStyle w:val="screen"/>
        <w:rPr>
          <w:rFonts w:cstheme="minorBidi"/>
        </w:rPr>
      </w:pPr>
      <w:r w:rsidRPr="00841F54">
        <w:rPr>
          <w:rFonts w:cstheme="minorBidi"/>
        </w:rPr>
        <w:t xml:space="preserve">  ROUTINE: PXVRPC2                      RETURN VALUE TYPE: ARRAY</w:t>
      </w:r>
    </w:p>
    <w:p w14:paraId="5BAD6B23" w14:textId="77777777" w:rsidR="0014220E" w:rsidRPr="00841F54" w:rsidRDefault="0014220E" w:rsidP="00E22A9D">
      <w:pPr>
        <w:pStyle w:val="screen"/>
        <w:rPr>
          <w:rFonts w:cstheme="minorBidi"/>
        </w:rPr>
      </w:pPr>
      <w:r w:rsidRPr="00841F54">
        <w:rPr>
          <w:rFonts w:cstheme="minorBidi"/>
        </w:rPr>
        <w:t xml:space="preserve"> DESCRIPTION:   </w:t>
      </w:r>
    </w:p>
    <w:p w14:paraId="26F402CC" w14:textId="77777777" w:rsidR="0014220E" w:rsidRPr="00841F54" w:rsidRDefault="0014220E" w:rsidP="00E22A9D">
      <w:pPr>
        <w:pStyle w:val="screen"/>
        <w:rPr>
          <w:rFonts w:cstheme="minorBidi"/>
        </w:rPr>
      </w:pPr>
      <w:r w:rsidRPr="00841F54">
        <w:rPr>
          <w:rFonts w:cstheme="minorBidi"/>
        </w:rPr>
        <w:t xml:space="preserve"> Returns entries from the IMM ADMINISTRATION ROUTE file (920.2).</w:t>
      </w:r>
    </w:p>
    <w:p w14:paraId="7A1C00DB" w14:textId="77777777" w:rsidR="0014220E" w:rsidRPr="00841F54" w:rsidRDefault="0014220E" w:rsidP="00E22A9D">
      <w:pPr>
        <w:pStyle w:val="screen"/>
        <w:rPr>
          <w:rFonts w:cstheme="minorBidi"/>
        </w:rPr>
      </w:pPr>
      <w:r w:rsidRPr="00841F54">
        <w:rPr>
          <w:rFonts w:cstheme="minorBidi"/>
        </w:rPr>
        <w:t>INPUT PARAMETER: FILTER                 PARAMETER TYPE: LITERAL</w:t>
      </w:r>
    </w:p>
    <w:p w14:paraId="1F59CCF8" w14:textId="77777777" w:rsidR="0014220E" w:rsidRPr="00841F54" w:rsidRDefault="0014220E" w:rsidP="00E22A9D">
      <w:pPr>
        <w:pStyle w:val="screen"/>
        <w:rPr>
          <w:rFonts w:cstheme="minorBidi"/>
        </w:rPr>
      </w:pPr>
      <w:r w:rsidRPr="00841F54">
        <w:rPr>
          <w:rFonts w:cstheme="minorBidi"/>
        </w:rPr>
        <w:t xml:space="preserve">  REQUIRED: NO                          SEQUENCE NUMBER: 1</w:t>
      </w:r>
    </w:p>
    <w:p w14:paraId="5318FFDD" w14:textId="77777777" w:rsidR="0014220E" w:rsidRPr="00841F54" w:rsidRDefault="0014220E" w:rsidP="00E22A9D">
      <w:pPr>
        <w:pStyle w:val="screen"/>
        <w:rPr>
          <w:rFonts w:cstheme="minorBidi"/>
        </w:rPr>
      </w:pPr>
      <w:r w:rsidRPr="00841F54">
        <w:rPr>
          <w:rFonts w:cstheme="minorBidi"/>
        </w:rPr>
        <w:t xml:space="preserve"> DESCRIPTION:   </w:t>
      </w:r>
    </w:p>
    <w:p w14:paraId="011C9CDA" w14:textId="77777777" w:rsidR="0014220E" w:rsidRPr="00841F54" w:rsidRDefault="0014220E" w:rsidP="00E22A9D">
      <w:pPr>
        <w:pStyle w:val="screen"/>
        <w:rPr>
          <w:rFonts w:cstheme="minorBidi"/>
        </w:rPr>
      </w:pPr>
      <w:r w:rsidRPr="00841F54">
        <w:rPr>
          <w:rFonts w:cstheme="minorBidi"/>
        </w:rPr>
        <w:t xml:space="preserve"> Filter. Possible values are:</w:t>
      </w:r>
    </w:p>
    <w:p w14:paraId="41BA0953" w14:textId="77777777" w:rsidR="0014220E" w:rsidRPr="00841F54" w:rsidRDefault="0014220E" w:rsidP="00E22A9D">
      <w:pPr>
        <w:pStyle w:val="screen"/>
        <w:rPr>
          <w:rFonts w:cstheme="minorBidi"/>
        </w:rPr>
      </w:pPr>
      <w:r w:rsidRPr="00841F54">
        <w:rPr>
          <w:rFonts w:cstheme="minorBidi"/>
        </w:rPr>
        <w:t xml:space="preserve">    R:XXX - Return entry with IEN XXX.</w:t>
      </w:r>
    </w:p>
    <w:p w14:paraId="19047C7D" w14:textId="77777777" w:rsidR="0014220E" w:rsidRPr="00841F54" w:rsidRDefault="0014220E" w:rsidP="00E22A9D">
      <w:pPr>
        <w:pStyle w:val="screen"/>
        <w:rPr>
          <w:rFonts w:cstheme="minorBidi"/>
        </w:rPr>
      </w:pPr>
      <w:r w:rsidRPr="00841F54">
        <w:rPr>
          <w:rFonts w:cstheme="minorBidi"/>
        </w:rPr>
        <w:t xml:space="preserve">    H:XXX - Return entry with HL7 Code XXX.</w:t>
      </w:r>
    </w:p>
    <w:p w14:paraId="5C28835A" w14:textId="77777777" w:rsidR="0014220E" w:rsidRPr="00841F54" w:rsidRDefault="0014220E" w:rsidP="00E22A9D">
      <w:pPr>
        <w:pStyle w:val="screen"/>
        <w:rPr>
          <w:rFonts w:cstheme="minorBidi"/>
        </w:rPr>
      </w:pPr>
      <w:r w:rsidRPr="00841F54">
        <w:rPr>
          <w:rFonts w:cstheme="minorBidi"/>
        </w:rPr>
        <w:t xml:space="preserve">    N:XXX - Return entry with #.01 field equal to XXX</w:t>
      </w:r>
    </w:p>
    <w:p w14:paraId="1943F987" w14:textId="77777777" w:rsidR="0014220E" w:rsidRPr="00841F54" w:rsidRDefault="0014220E" w:rsidP="00E22A9D">
      <w:pPr>
        <w:pStyle w:val="screen"/>
        <w:rPr>
          <w:rFonts w:cstheme="minorBidi"/>
        </w:rPr>
      </w:pPr>
      <w:r w:rsidRPr="00841F54">
        <w:rPr>
          <w:rFonts w:cstheme="minorBidi"/>
        </w:rPr>
        <w:t xml:space="preserve">    S:X   - Return all entries with a status of X.</w:t>
      </w:r>
    </w:p>
    <w:p w14:paraId="5FC85DBF" w14:textId="77777777" w:rsidR="0014220E" w:rsidRPr="00841F54" w:rsidRDefault="0014220E" w:rsidP="00E22A9D">
      <w:pPr>
        <w:pStyle w:val="screen"/>
        <w:rPr>
          <w:rFonts w:cstheme="minorBidi"/>
        </w:rPr>
      </w:pPr>
      <w:r w:rsidRPr="00841F54">
        <w:rPr>
          <w:rFonts w:cstheme="minorBidi"/>
        </w:rPr>
        <w:t xml:space="preserve">            Possible values of X:</w:t>
      </w:r>
    </w:p>
    <w:p w14:paraId="24C160F3" w14:textId="77777777" w:rsidR="0014220E" w:rsidRPr="00841F54" w:rsidRDefault="0014220E" w:rsidP="00E22A9D">
      <w:pPr>
        <w:pStyle w:val="screen"/>
        <w:rPr>
          <w:rFonts w:cstheme="minorBidi"/>
        </w:rPr>
      </w:pPr>
      <w:r w:rsidRPr="00841F54">
        <w:rPr>
          <w:rFonts w:cstheme="minorBidi"/>
        </w:rPr>
        <w:t xml:space="preserve">               A - Active Entries</w:t>
      </w:r>
    </w:p>
    <w:p w14:paraId="29B107B8" w14:textId="77777777" w:rsidR="0014220E" w:rsidRPr="00841F54" w:rsidRDefault="0014220E" w:rsidP="00E22A9D">
      <w:pPr>
        <w:pStyle w:val="screen"/>
        <w:rPr>
          <w:rFonts w:cstheme="minorBidi"/>
        </w:rPr>
      </w:pPr>
      <w:r w:rsidRPr="00841F54">
        <w:rPr>
          <w:rFonts w:cstheme="minorBidi"/>
        </w:rPr>
        <w:t xml:space="preserve">               I - Inactive Entries</w:t>
      </w:r>
    </w:p>
    <w:p w14:paraId="0781F597" w14:textId="77777777" w:rsidR="0014220E" w:rsidRPr="00841F54" w:rsidRDefault="0014220E" w:rsidP="00E22A9D">
      <w:pPr>
        <w:pStyle w:val="screen"/>
        <w:rPr>
          <w:rFonts w:cstheme="minorBidi"/>
        </w:rPr>
      </w:pPr>
      <w:r w:rsidRPr="00841F54">
        <w:rPr>
          <w:rFonts w:cstheme="minorBidi"/>
        </w:rPr>
        <w:t xml:space="preserve">               B - Both active and inactive entries</w:t>
      </w:r>
    </w:p>
    <w:p w14:paraId="1FB749DF" w14:textId="77777777" w:rsidR="0014220E" w:rsidRPr="00841F54" w:rsidRDefault="0014220E" w:rsidP="00E22A9D">
      <w:pPr>
        <w:pStyle w:val="screen"/>
        <w:rPr>
          <w:rFonts w:cstheme="minorBidi"/>
        </w:rPr>
      </w:pPr>
      <w:r w:rsidRPr="00841F54">
        <w:rPr>
          <w:rFonts w:cstheme="minorBidi"/>
        </w:rPr>
        <w:t xml:space="preserve">  </w:t>
      </w:r>
    </w:p>
    <w:p w14:paraId="5599A356" w14:textId="77777777" w:rsidR="0014220E" w:rsidRPr="00841F54" w:rsidRDefault="0014220E" w:rsidP="00E22A9D">
      <w:pPr>
        <w:pStyle w:val="screen"/>
        <w:rPr>
          <w:rFonts w:cstheme="minorBidi"/>
        </w:rPr>
      </w:pPr>
      <w:r w:rsidRPr="00841F54">
        <w:rPr>
          <w:rFonts w:cstheme="minorBidi"/>
        </w:rPr>
        <w:t xml:space="preserve"> Defaults to "S:B".</w:t>
      </w:r>
    </w:p>
    <w:p w14:paraId="021C0458" w14:textId="77777777" w:rsidR="0014220E" w:rsidRPr="00841F54" w:rsidRDefault="0014220E" w:rsidP="00E22A9D">
      <w:pPr>
        <w:pStyle w:val="screen"/>
        <w:rPr>
          <w:rFonts w:cstheme="minorBidi"/>
        </w:rPr>
      </w:pPr>
      <w:r w:rsidRPr="00841F54">
        <w:rPr>
          <w:rFonts w:cstheme="minorBidi"/>
        </w:rPr>
        <w:t>INPUT PARAMETER: PXVSITES               PARAMETER TYPE: LITERAL</w:t>
      </w:r>
    </w:p>
    <w:p w14:paraId="07DF5F3E" w14:textId="77777777" w:rsidR="0014220E" w:rsidRPr="00841F54" w:rsidRDefault="0014220E" w:rsidP="00E22A9D">
      <w:pPr>
        <w:pStyle w:val="screen"/>
        <w:rPr>
          <w:rFonts w:cstheme="minorBidi"/>
        </w:rPr>
      </w:pPr>
      <w:r w:rsidRPr="00841F54">
        <w:rPr>
          <w:rFonts w:cstheme="minorBidi"/>
        </w:rPr>
        <w:t xml:space="preserve">  REQUIRED: NO                          SEQUENCE NUMBER: 2</w:t>
      </w:r>
    </w:p>
    <w:p w14:paraId="1F5574A4" w14:textId="77777777" w:rsidR="0014220E" w:rsidRPr="00841F54" w:rsidRDefault="0014220E" w:rsidP="00E22A9D">
      <w:pPr>
        <w:pStyle w:val="screen"/>
        <w:rPr>
          <w:rFonts w:cstheme="minorBidi"/>
        </w:rPr>
      </w:pPr>
      <w:r w:rsidRPr="00841F54">
        <w:rPr>
          <w:rFonts w:cstheme="minorBidi"/>
        </w:rPr>
        <w:t xml:space="preserve"> DESCRIPTION:   </w:t>
      </w:r>
    </w:p>
    <w:p w14:paraId="23199A54" w14:textId="04EED9B0" w:rsidR="0014220E" w:rsidRPr="00841F54" w:rsidRDefault="0014220E" w:rsidP="00E22A9D">
      <w:pPr>
        <w:pStyle w:val="screen"/>
        <w:rPr>
          <w:rFonts w:cstheme="minorBidi"/>
        </w:rPr>
      </w:pPr>
      <w:r w:rsidRPr="00841F54">
        <w:rPr>
          <w:rFonts w:cstheme="minorBidi"/>
        </w:rPr>
        <w:t>Controls if the available sites for a give route are returned.</w:t>
      </w:r>
    </w:p>
    <w:p w14:paraId="28424150" w14:textId="77777777" w:rsidR="0014220E" w:rsidRPr="00841F54" w:rsidRDefault="0014220E" w:rsidP="00E22A9D">
      <w:pPr>
        <w:pStyle w:val="screen"/>
        <w:rPr>
          <w:rFonts w:cstheme="minorBidi"/>
        </w:rPr>
      </w:pPr>
      <w:r w:rsidRPr="00841F54">
        <w:rPr>
          <w:rFonts w:cstheme="minorBidi"/>
        </w:rPr>
        <w:lastRenderedPageBreak/>
        <w:t xml:space="preserve"> RETURN PARAMETER DESCRIPTION:   </w:t>
      </w:r>
    </w:p>
    <w:p w14:paraId="10D067C4" w14:textId="77777777" w:rsidR="0014220E" w:rsidRPr="00841F54" w:rsidRDefault="0014220E" w:rsidP="00E22A9D">
      <w:pPr>
        <w:pStyle w:val="screen"/>
        <w:rPr>
          <w:rFonts w:cstheme="minorBidi"/>
        </w:rPr>
      </w:pPr>
      <w:r w:rsidRPr="00841F54">
        <w:rPr>
          <w:rFonts w:cstheme="minorBidi"/>
        </w:rPr>
        <w:t xml:space="preserve"> PXVRSLT(0)=Count of elements returned (0 if nothing found)</w:t>
      </w:r>
    </w:p>
    <w:p w14:paraId="26298B8B" w14:textId="77777777" w:rsidR="0014220E" w:rsidRPr="00841F54" w:rsidRDefault="0014220E" w:rsidP="00E22A9D">
      <w:pPr>
        <w:pStyle w:val="screen"/>
        <w:rPr>
          <w:rFonts w:cstheme="minorBidi"/>
        </w:rPr>
      </w:pPr>
      <w:r w:rsidRPr="00841F54">
        <w:rPr>
          <w:rFonts w:cstheme="minorBidi"/>
        </w:rPr>
        <w:t xml:space="preserve"> PXVRSLT(n)=IEN^Name^HL7 Code^Status (1:Active, 0:Inactive)</w:t>
      </w:r>
    </w:p>
    <w:p w14:paraId="22DB15F6" w14:textId="77777777" w:rsidR="0014220E" w:rsidRPr="00841F54" w:rsidRDefault="0014220E" w:rsidP="00E22A9D">
      <w:pPr>
        <w:pStyle w:val="screen"/>
        <w:rPr>
          <w:rFonts w:cstheme="minorBidi"/>
        </w:rPr>
      </w:pPr>
      <w:r w:rsidRPr="00841F54">
        <w:rPr>
          <w:rFonts w:cstheme="minorBidi"/>
        </w:rPr>
        <w:t xml:space="preserve">  </w:t>
      </w:r>
    </w:p>
    <w:p w14:paraId="49E63643" w14:textId="77777777" w:rsidR="0014220E" w:rsidRPr="00841F54" w:rsidRDefault="0014220E" w:rsidP="00E22A9D">
      <w:pPr>
        <w:pStyle w:val="screen"/>
        <w:rPr>
          <w:rFonts w:cstheme="minorBidi"/>
        </w:rPr>
      </w:pPr>
      <w:r w:rsidRPr="00841F54">
        <w:rPr>
          <w:rFonts w:cstheme="minorBidi"/>
        </w:rPr>
        <w:t xml:space="preserve"> If PXVSITES=1, the sites for a given route will also be returned.</w:t>
      </w:r>
    </w:p>
    <w:p w14:paraId="1FBC9583" w14:textId="77777777" w:rsidR="0014220E" w:rsidRPr="00841F54" w:rsidRDefault="0014220E" w:rsidP="00E22A9D">
      <w:pPr>
        <w:pStyle w:val="screen"/>
        <w:rPr>
          <w:rFonts w:cstheme="minorBidi"/>
        </w:rPr>
      </w:pPr>
      <w:r w:rsidRPr="00841F54">
        <w:rPr>
          <w:rFonts w:cstheme="minorBidi"/>
        </w:rPr>
        <w:t xml:space="preserve">    o If only a subset of sites are selectable for a route, that list will</w:t>
      </w:r>
    </w:p>
    <w:p w14:paraId="20C08F05" w14:textId="77777777" w:rsidR="0014220E" w:rsidRPr="00841F54" w:rsidRDefault="0014220E" w:rsidP="00E22A9D">
      <w:pPr>
        <w:pStyle w:val="screen"/>
        <w:rPr>
          <w:rFonts w:cstheme="minorBidi"/>
        </w:rPr>
      </w:pPr>
      <w:r w:rsidRPr="00841F54">
        <w:rPr>
          <w:rFonts w:cstheme="minorBidi"/>
        </w:rPr>
        <w:t xml:space="preserve">      be returned in:</w:t>
      </w:r>
    </w:p>
    <w:p w14:paraId="163B70C9" w14:textId="77777777" w:rsidR="0014220E" w:rsidRPr="00841F54" w:rsidRDefault="0014220E" w:rsidP="00E22A9D">
      <w:pPr>
        <w:pStyle w:val="screen"/>
        <w:rPr>
          <w:rFonts w:cstheme="minorBidi"/>
        </w:rPr>
      </w:pPr>
      <w:r w:rsidRPr="00841F54">
        <w:rPr>
          <w:rFonts w:cstheme="minorBidi"/>
        </w:rPr>
        <w:t xml:space="preserve">        PXVRSLT(n+1)=SITE^Site IEN 1</w:t>
      </w:r>
    </w:p>
    <w:p w14:paraId="01628AD1" w14:textId="77777777" w:rsidR="0014220E" w:rsidRPr="00841F54" w:rsidRDefault="0014220E" w:rsidP="00E22A9D">
      <w:pPr>
        <w:pStyle w:val="screen"/>
        <w:rPr>
          <w:rFonts w:cstheme="minorBidi"/>
        </w:rPr>
      </w:pPr>
      <w:r w:rsidRPr="00841F54">
        <w:rPr>
          <w:rFonts w:cstheme="minorBidi"/>
        </w:rPr>
        <w:t xml:space="preserve">        PXVRSLT(n+2)=SITE^Site IEN 2</w:t>
      </w:r>
    </w:p>
    <w:p w14:paraId="3C742574" w14:textId="77777777" w:rsidR="0014220E" w:rsidRPr="00841F54" w:rsidRDefault="0014220E" w:rsidP="00E22A9D">
      <w:pPr>
        <w:pStyle w:val="screen"/>
        <w:rPr>
          <w:rFonts w:cstheme="minorBidi"/>
        </w:rPr>
      </w:pPr>
      <w:r w:rsidRPr="00841F54">
        <w:rPr>
          <w:rFonts w:cstheme="minorBidi"/>
        </w:rPr>
        <w:t xml:space="preserve">        PXVRSLT(n+x)=SITE^Site IEN x</w:t>
      </w:r>
    </w:p>
    <w:p w14:paraId="4ECDAF74" w14:textId="77777777" w:rsidR="0014220E" w:rsidRPr="00841F54" w:rsidRDefault="0014220E" w:rsidP="00E22A9D">
      <w:pPr>
        <w:pStyle w:val="screen"/>
        <w:rPr>
          <w:rFonts w:cstheme="minorBidi"/>
        </w:rPr>
      </w:pPr>
      <w:r w:rsidRPr="00841F54">
        <w:rPr>
          <w:rFonts w:cstheme="minorBidi"/>
        </w:rPr>
        <w:t xml:space="preserve">    o If all sites are selectable for a route, the RPC will return:</w:t>
      </w:r>
    </w:p>
    <w:p w14:paraId="43D0D20D" w14:textId="77777777" w:rsidR="0014220E" w:rsidRPr="00841F54" w:rsidRDefault="0014220E" w:rsidP="00E22A9D">
      <w:pPr>
        <w:pStyle w:val="screen"/>
        <w:rPr>
          <w:rFonts w:cstheme="minorBidi"/>
        </w:rPr>
      </w:pPr>
      <w:r w:rsidRPr="00841F54">
        <w:rPr>
          <w:rFonts w:cstheme="minorBidi"/>
        </w:rPr>
        <w:t xml:space="preserve">        PXVRSLT(n+1)=SITE^ALL</w:t>
      </w:r>
    </w:p>
    <w:p w14:paraId="3D171F8E" w14:textId="77777777" w:rsidR="0014220E" w:rsidRPr="00841F54" w:rsidRDefault="0014220E" w:rsidP="00E22A9D">
      <w:pPr>
        <w:pStyle w:val="screen"/>
        <w:rPr>
          <w:rFonts w:cstheme="minorBidi"/>
        </w:rPr>
      </w:pPr>
      <w:r w:rsidRPr="00841F54">
        <w:rPr>
          <w:rFonts w:cstheme="minorBidi"/>
        </w:rPr>
        <w:t xml:space="preserve">    o If no sites are selectable for a route, the RPC will return:</w:t>
      </w:r>
    </w:p>
    <w:p w14:paraId="3B225477" w14:textId="77777777" w:rsidR="0014220E" w:rsidRPr="00841F54" w:rsidRDefault="0014220E" w:rsidP="00E22A9D">
      <w:pPr>
        <w:pStyle w:val="screen"/>
        <w:rPr>
          <w:rFonts w:cstheme="minorBidi"/>
        </w:rPr>
      </w:pPr>
      <w:r w:rsidRPr="00841F54">
        <w:rPr>
          <w:rFonts w:cstheme="minorBidi"/>
        </w:rPr>
        <w:t xml:space="preserve">        PXVRSLT(n+1)=SITE^NONE</w:t>
      </w:r>
    </w:p>
    <w:p w14:paraId="2F0F36D1" w14:textId="77777777" w:rsidR="0014220E" w:rsidRPr="00841F54" w:rsidRDefault="0014220E" w:rsidP="00E22A9D">
      <w:pPr>
        <w:pStyle w:val="screen"/>
        <w:rPr>
          <w:rFonts w:cstheme="minorBidi"/>
        </w:rPr>
      </w:pPr>
      <w:r w:rsidRPr="00841F54">
        <w:rPr>
          <w:rFonts w:cstheme="minorBidi"/>
        </w:rPr>
        <w:t xml:space="preserve"> equal 0, and there will be no data returned in the subsequent subscripts.</w:t>
      </w:r>
    </w:p>
    <w:p w14:paraId="11512186" w14:textId="1F79B06C" w:rsidR="00880CC9" w:rsidRPr="00841F54" w:rsidRDefault="0071544A" w:rsidP="00783A0D">
      <w:pPr>
        <w:pStyle w:val="Heading2"/>
      </w:pPr>
      <w:bookmarkStart w:id="120" w:name="_Toc498005975"/>
      <w:r w:rsidRPr="00841F54">
        <w:t>PXVIMM ADMIN SITE</w:t>
      </w:r>
      <w:bookmarkEnd w:id="120"/>
    </w:p>
    <w:p w14:paraId="09B3664F" w14:textId="77777777" w:rsidR="00570B86" w:rsidRPr="00841F54" w:rsidRDefault="00570B86" w:rsidP="00E22A9D">
      <w:pPr>
        <w:pStyle w:val="screen"/>
        <w:rPr>
          <w:rFonts w:cstheme="minorBidi"/>
        </w:rPr>
      </w:pPr>
      <w:r w:rsidRPr="00841F54">
        <w:rPr>
          <w:rFonts w:cstheme="minorBidi"/>
        </w:rPr>
        <w:t>NAME: PXVIMM ADMIN SITE                 TAG: IMMSITE</w:t>
      </w:r>
    </w:p>
    <w:p w14:paraId="426896E7" w14:textId="77777777" w:rsidR="00570B86" w:rsidRPr="00841F54" w:rsidRDefault="00570B86" w:rsidP="00E22A9D">
      <w:pPr>
        <w:pStyle w:val="screen"/>
        <w:rPr>
          <w:rFonts w:cstheme="minorBidi"/>
        </w:rPr>
      </w:pPr>
      <w:r w:rsidRPr="00841F54">
        <w:rPr>
          <w:rFonts w:cstheme="minorBidi"/>
        </w:rPr>
        <w:t xml:space="preserve">  ROUTINE: PXVRPC2                      RETURN VALUE TYPE: ARRAY</w:t>
      </w:r>
    </w:p>
    <w:p w14:paraId="4171EA38" w14:textId="77777777" w:rsidR="00570B86" w:rsidRPr="00841F54" w:rsidRDefault="00570B86" w:rsidP="00E22A9D">
      <w:pPr>
        <w:pStyle w:val="screen"/>
        <w:rPr>
          <w:rFonts w:cstheme="minorBidi"/>
        </w:rPr>
      </w:pPr>
      <w:r w:rsidRPr="00841F54">
        <w:rPr>
          <w:rFonts w:cstheme="minorBidi"/>
        </w:rPr>
        <w:t xml:space="preserve"> DESCRIPTION:   </w:t>
      </w:r>
    </w:p>
    <w:p w14:paraId="4A333910" w14:textId="77777777" w:rsidR="00570B86" w:rsidRPr="00841F54" w:rsidRDefault="00570B86" w:rsidP="00E22A9D">
      <w:pPr>
        <w:pStyle w:val="screen"/>
        <w:rPr>
          <w:rFonts w:cstheme="minorBidi"/>
        </w:rPr>
      </w:pPr>
      <w:r w:rsidRPr="00841F54">
        <w:rPr>
          <w:rFonts w:cstheme="minorBidi"/>
        </w:rPr>
        <w:t xml:space="preserve"> Returns entries from the IMM ADMINISTRATION SITE (BODY) file (920.3).</w:t>
      </w:r>
    </w:p>
    <w:p w14:paraId="2A210909" w14:textId="77777777" w:rsidR="00570B86" w:rsidRPr="00841F54" w:rsidRDefault="00570B86" w:rsidP="00E22A9D">
      <w:pPr>
        <w:pStyle w:val="screen"/>
        <w:rPr>
          <w:rFonts w:cstheme="minorBidi"/>
        </w:rPr>
      </w:pPr>
      <w:r w:rsidRPr="00841F54">
        <w:rPr>
          <w:rFonts w:cstheme="minorBidi"/>
        </w:rPr>
        <w:t>INPUT PARAMETER: FILTER                 PARAMETER TYPE: LITERAL</w:t>
      </w:r>
    </w:p>
    <w:p w14:paraId="5064592A" w14:textId="77777777" w:rsidR="00570B86" w:rsidRPr="00841F54" w:rsidRDefault="00570B86" w:rsidP="00E22A9D">
      <w:pPr>
        <w:pStyle w:val="screen"/>
        <w:rPr>
          <w:rFonts w:cstheme="minorBidi"/>
        </w:rPr>
      </w:pPr>
      <w:r w:rsidRPr="00841F54">
        <w:rPr>
          <w:rFonts w:cstheme="minorBidi"/>
        </w:rPr>
        <w:t xml:space="preserve">  REQUIRED: NO                          SEQUENCE NUMBER: 1</w:t>
      </w:r>
    </w:p>
    <w:p w14:paraId="34BD7142" w14:textId="77777777" w:rsidR="00570B86" w:rsidRPr="00841F54" w:rsidRDefault="00570B86" w:rsidP="00E22A9D">
      <w:pPr>
        <w:pStyle w:val="screen"/>
        <w:rPr>
          <w:rFonts w:cstheme="minorBidi"/>
        </w:rPr>
      </w:pPr>
      <w:r w:rsidRPr="00841F54">
        <w:rPr>
          <w:rFonts w:cstheme="minorBidi"/>
        </w:rPr>
        <w:t xml:space="preserve"> DESCRIPTION:   </w:t>
      </w:r>
    </w:p>
    <w:p w14:paraId="62AEB203" w14:textId="77777777" w:rsidR="00570B86" w:rsidRPr="00841F54" w:rsidRDefault="00570B86" w:rsidP="00E22A9D">
      <w:pPr>
        <w:pStyle w:val="screen"/>
        <w:rPr>
          <w:rFonts w:cstheme="minorBidi"/>
        </w:rPr>
      </w:pPr>
      <w:r w:rsidRPr="00841F54">
        <w:rPr>
          <w:rFonts w:cstheme="minorBidi"/>
        </w:rPr>
        <w:t xml:space="preserve"> Filter. Possible values are:</w:t>
      </w:r>
    </w:p>
    <w:p w14:paraId="62F01067" w14:textId="77777777" w:rsidR="00570B86" w:rsidRPr="00841F54" w:rsidRDefault="00570B86" w:rsidP="00E22A9D">
      <w:pPr>
        <w:pStyle w:val="screen"/>
        <w:rPr>
          <w:rFonts w:cstheme="minorBidi"/>
        </w:rPr>
      </w:pPr>
      <w:r w:rsidRPr="00841F54">
        <w:rPr>
          <w:rFonts w:cstheme="minorBidi"/>
        </w:rPr>
        <w:t xml:space="preserve">    R:XXX - Return entry with IEN XXX.</w:t>
      </w:r>
    </w:p>
    <w:p w14:paraId="2EB22E2A" w14:textId="77777777" w:rsidR="00570B86" w:rsidRPr="00841F54" w:rsidRDefault="00570B86" w:rsidP="00E22A9D">
      <w:pPr>
        <w:pStyle w:val="screen"/>
        <w:rPr>
          <w:rFonts w:cstheme="minorBidi"/>
        </w:rPr>
      </w:pPr>
      <w:r w:rsidRPr="00841F54">
        <w:rPr>
          <w:rFonts w:cstheme="minorBidi"/>
        </w:rPr>
        <w:t xml:space="preserve">    H:XXX - Return entry with HL7 Code XXX.</w:t>
      </w:r>
    </w:p>
    <w:p w14:paraId="04A1C692" w14:textId="77777777" w:rsidR="00570B86" w:rsidRPr="00841F54" w:rsidRDefault="00570B86" w:rsidP="00E22A9D">
      <w:pPr>
        <w:pStyle w:val="screen"/>
        <w:rPr>
          <w:rFonts w:cstheme="minorBidi"/>
        </w:rPr>
      </w:pPr>
      <w:r w:rsidRPr="00841F54">
        <w:rPr>
          <w:rFonts w:cstheme="minorBidi"/>
        </w:rPr>
        <w:t xml:space="preserve">    N:XXX - Return entry with #.01 field equal to XXX</w:t>
      </w:r>
    </w:p>
    <w:p w14:paraId="4D4B8330" w14:textId="77777777" w:rsidR="00570B86" w:rsidRPr="00841F54" w:rsidRDefault="00570B86" w:rsidP="00E22A9D">
      <w:pPr>
        <w:pStyle w:val="screen"/>
        <w:rPr>
          <w:rFonts w:cstheme="minorBidi"/>
        </w:rPr>
      </w:pPr>
      <w:r w:rsidRPr="00841F54">
        <w:rPr>
          <w:rFonts w:cstheme="minorBidi"/>
        </w:rPr>
        <w:t xml:space="preserve">    S:X   - Return all entries with a status of X.</w:t>
      </w:r>
    </w:p>
    <w:p w14:paraId="64F4B276" w14:textId="77777777" w:rsidR="00570B86" w:rsidRPr="00841F54" w:rsidRDefault="00570B86" w:rsidP="00E22A9D">
      <w:pPr>
        <w:pStyle w:val="screen"/>
        <w:rPr>
          <w:rFonts w:cstheme="minorBidi"/>
        </w:rPr>
      </w:pPr>
      <w:r w:rsidRPr="00841F54">
        <w:rPr>
          <w:rFonts w:cstheme="minorBidi"/>
        </w:rPr>
        <w:t xml:space="preserve">            Possible values of X:</w:t>
      </w:r>
    </w:p>
    <w:p w14:paraId="1A6F3388" w14:textId="77777777" w:rsidR="00570B86" w:rsidRPr="00841F54" w:rsidRDefault="00570B86" w:rsidP="00E22A9D">
      <w:pPr>
        <w:pStyle w:val="screen"/>
        <w:rPr>
          <w:rFonts w:cstheme="minorBidi"/>
        </w:rPr>
      </w:pPr>
      <w:r w:rsidRPr="00841F54">
        <w:rPr>
          <w:rFonts w:cstheme="minorBidi"/>
        </w:rPr>
        <w:t xml:space="preserve">               A - Active Entries</w:t>
      </w:r>
    </w:p>
    <w:p w14:paraId="3718BA01" w14:textId="77777777" w:rsidR="00570B86" w:rsidRPr="00841F54" w:rsidRDefault="00570B86" w:rsidP="00E22A9D">
      <w:pPr>
        <w:pStyle w:val="screen"/>
        <w:rPr>
          <w:rFonts w:cstheme="minorBidi"/>
        </w:rPr>
      </w:pPr>
      <w:r w:rsidRPr="00841F54">
        <w:rPr>
          <w:rFonts w:cstheme="minorBidi"/>
        </w:rPr>
        <w:t xml:space="preserve">               I - Inactive Entries</w:t>
      </w:r>
    </w:p>
    <w:p w14:paraId="4AA48AC9" w14:textId="77777777" w:rsidR="00570B86" w:rsidRPr="00841F54" w:rsidRDefault="00570B86" w:rsidP="00E22A9D">
      <w:pPr>
        <w:pStyle w:val="screen"/>
        <w:rPr>
          <w:rFonts w:cstheme="minorBidi"/>
        </w:rPr>
      </w:pPr>
      <w:r w:rsidRPr="00841F54">
        <w:rPr>
          <w:rFonts w:cstheme="minorBidi"/>
        </w:rPr>
        <w:t xml:space="preserve">               B - Both active and inactive entries</w:t>
      </w:r>
    </w:p>
    <w:p w14:paraId="256D135E" w14:textId="77777777" w:rsidR="00570B86" w:rsidRPr="00841F54" w:rsidRDefault="00570B86" w:rsidP="00E22A9D">
      <w:pPr>
        <w:pStyle w:val="screen"/>
        <w:rPr>
          <w:rFonts w:cstheme="minorBidi"/>
        </w:rPr>
      </w:pPr>
      <w:r w:rsidRPr="00841F54">
        <w:rPr>
          <w:rFonts w:cstheme="minorBidi"/>
        </w:rPr>
        <w:t xml:space="preserve">  </w:t>
      </w:r>
    </w:p>
    <w:p w14:paraId="648CC886" w14:textId="77777777" w:rsidR="00570B86" w:rsidRPr="00841F54" w:rsidRDefault="00570B86" w:rsidP="00E22A9D">
      <w:pPr>
        <w:pStyle w:val="screen"/>
        <w:rPr>
          <w:rFonts w:cstheme="minorBidi"/>
        </w:rPr>
      </w:pPr>
      <w:r w:rsidRPr="00841F54">
        <w:rPr>
          <w:rFonts w:cstheme="minorBidi"/>
        </w:rPr>
        <w:t xml:space="preserve"> Defaults to "S:B".</w:t>
      </w:r>
    </w:p>
    <w:p w14:paraId="07F5B28C" w14:textId="77777777" w:rsidR="00570B86" w:rsidRPr="00841F54" w:rsidRDefault="00570B86" w:rsidP="00E22A9D">
      <w:pPr>
        <w:pStyle w:val="screen"/>
        <w:rPr>
          <w:rFonts w:cstheme="minorBidi"/>
        </w:rPr>
      </w:pPr>
      <w:r w:rsidRPr="00841F54">
        <w:rPr>
          <w:rFonts w:cstheme="minorBidi"/>
        </w:rPr>
        <w:t xml:space="preserve"> RETURN PARAMETER DESCRIPTION:   </w:t>
      </w:r>
    </w:p>
    <w:p w14:paraId="77CF4D9E" w14:textId="77777777" w:rsidR="00570B86" w:rsidRPr="00841F54" w:rsidRDefault="00570B86" w:rsidP="00E22A9D">
      <w:pPr>
        <w:pStyle w:val="screen"/>
        <w:rPr>
          <w:rFonts w:cstheme="minorBidi"/>
        </w:rPr>
      </w:pPr>
      <w:r w:rsidRPr="00841F54">
        <w:rPr>
          <w:rFonts w:cstheme="minorBidi"/>
        </w:rPr>
        <w:t xml:space="preserve"> Returns:</w:t>
      </w:r>
    </w:p>
    <w:p w14:paraId="66E19F68" w14:textId="77777777" w:rsidR="00570B86" w:rsidRPr="00841F54" w:rsidRDefault="00570B86" w:rsidP="00E22A9D">
      <w:pPr>
        <w:pStyle w:val="screen"/>
        <w:rPr>
          <w:rFonts w:cstheme="minorBidi"/>
        </w:rPr>
      </w:pPr>
      <w:r w:rsidRPr="00841F54">
        <w:rPr>
          <w:rFonts w:cstheme="minorBidi"/>
        </w:rPr>
        <w:t xml:space="preserve">    PXVRSLT(0)=Count of elements returned (0 if nothing found)</w:t>
      </w:r>
    </w:p>
    <w:p w14:paraId="5D54232E" w14:textId="77777777" w:rsidR="00570B86" w:rsidRPr="00841F54" w:rsidRDefault="00570B86" w:rsidP="00E22A9D">
      <w:pPr>
        <w:pStyle w:val="screen"/>
        <w:rPr>
          <w:rFonts w:cstheme="minorBidi"/>
        </w:rPr>
      </w:pPr>
      <w:r w:rsidRPr="00841F54">
        <w:rPr>
          <w:rFonts w:cstheme="minorBidi"/>
        </w:rPr>
        <w:t xml:space="preserve">    PXVRSLT(n)=IEN^Name^HL7 Code^Status (1:Active, 0:Inactive)</w:t>
      </w:r>
    </w:p>
    <w:p w14:paraId="7FD694F1" w14:textId="77777777" w:rsidR="00570B86" w:rsidRPr="00841F54" w:rsidRDefault="00570B86" w:rsidP="00E22A9D">
      <w:pPr>
        <w:pStyle w:val="screen"/>
        <w:rPr>
          <w:rFonts w:cstheme="minorBidi"/>
        </w:rPr>
      </w:pPr>
      <w:r w:rsidRPr="00841F54">
        <w:rPr>
          <w:rFonts w:cstheme="minorBidi"/>
        </w:rPr>
        <w:t xml:space="preserve">   </w:t>
      </w:r>
    </w:p>
    <w:p w14:paraId="661CDDB4" w14:textId="77777777" w:rsidR="00570B86" w:rsidRPr="00841F54" w:rsidRDefault="00570B86" w:rsidP="00E22A9D">
      <w:pPr>
        <w:pStyle w:val="screen"/>
        <w:rPr>
          <w:rFonts w:cstheme="minorBidi"/>
        </w:rPr>
      </w:pPr>
      <w:r w:rsidRPr="00841F54">
        <w:rPr>
          <w:rFonts w:cstheme="minorBidi"/>
        </w:rPr>
        <w:t xml:space="preserve"> When filtering based off IEN, HL7 Code, or #.01 field, only one entry will</w:t>
      </w:r>
    </w:p>
    <w:p w14:paraId="7C7241D7" w14:textId="77777777" w:rsidR="00570B86" w:rsidRPr="00841F54" w:rsidRDefault="00570B86" w:rsidP="00E22A9D">
      <w:pPr>
        <w:pStyle w:val="screen"/>
        <w:rPr>
          <w:rFonts w:cstheme="minorBidi"/>
        </w:rPr>
      </w:pPr>
      <w:r w:rsidRPr="00841F54">
        <w:rPr>
          <w:rFonts w:cstheme="minorBidi"/>
        </w:rPr>
        <w:t xml:space="preserve"> be returned in PXVRSLT(1).</w:t>
      </w:r>
    </w:p>
    <w:p w14:paraId="4654D42F" w14:textId="77777777" w:rsidR="00570B86" w:rsidRPr="00841F54" w:rsidRDefault="00570B86" w:rsidP="00E22A9D">
      <w:pPr>
        <w:pStyle w:val="screen"/>
        <w:rPr>
          <w:rFonts w:cstheme="minorBidi"/>
        </w:rPr>
      </w:pPr>
      <w:r w:rsidRPr="00841F54">
        <w:rPr>
          <w:rFonts w:cstheme="minorBidi"/>
        </w:rPr>
        <w:t xml:space="preserve">  </w:t>
      </w:r>
    </w:p>
    <w:p w14:paraId="3F5CEB50" w14:textId="77777777" w:rsidR="00570B86" w:rsidRPr="00841F54" w:rsidRDefault="00570B86" w:rsidP="00E22A9D">
      <w:pPr>
        <w:pStyle w:val="screen"/>
        <w:rPr>
          <w:rFonts w:cstheme="minorBidi"/>
        </w:rPr>
      </w:pPr>
      <w:r w:rsidRPr="00841F54">
        <w:rPr>
          <w:rFonts w:cstheme="minorBidi"/>
        </w:rPr>
        <w:t xml:space="preserve"> When filtering based off status, multiple entries can be returned. The</w:t>
      </w:r>
    </w:p>
    <w:p w14:paraId="6ABC268A" w14:textId="77777777" w:rsidR="00570B86" w:rsidRPr="00841F54" w:rsidRDefault="00570B86" w:rsidP="00E22A9D">
      <w:pPr>
        <w:pStyle w:val="screen"/>
        <w:rPr>
          <w:rFonts w:cstheme="minorBidi"/>
        </w:rPr>
      </w:pPr>
      <w:r w:rsidRPr="00841F54">
        <w:rPr>
          <w:rFonts w:cstheme="minorBidi"/>
        </w:rPr>
        <w:t xml:space="preserve"> first entry will be returned in subscript 1, and subscripts will be</w:t>
      </w:r>
    </w:p>
    <w:p w14:paraId="4F1F6B1A" w14:textId="77777777" w:rsidR="00570B86" w:rsidRPr="00841F54" w:rsidRDefault="00570B86" w:rsidP="00E22A9D">
      <w:pPr>
        <w:pStyle w:val="screen"/>
        <w:rPr>
          <w:rFonts w:cstheme="minorBidi"/>
        </w:rPr>
      </w:pPr>
      <w:r w:rsidRPr="00841F54">
        <w:rPr>
          <w:rFonts w:cstheme="minorBidi"/>
        </w:rPr>
        <w:t xml:space="preserve"> incremented by 1 for further entries. Entries will be sorted</w:t>
      </w:r>
    </w:p>
    <w:p w14:paraId="035C9EAA" w14:textId="77777777" w:rsidR="00570B86" w:rsidRPr="00841F54" w:rsidRDefault="00570B86" w:rsidP="00E22A9D">
      <w:pPr>
        <w:pStyle w:val="screen"/>
        <w:rPr>
          <w:rFonts w:cstheme="minorBidi"/>
        </w:rPr>
      </w:pPr>
      <w:r w:rsidRPr="00841F54">
        <w:rPr>
          <w:rFonts w:cstheme="minorBidi"/>
        </w:rPr>
        <w:t xml:space="preserve"> alphabetically.</w:t>
      </w:r>
    </w:p>
    <w:p w14:paraId="133F878C" w14:textId="77777777" w:rsidR="00570B86" w:rsidRPr="00841F54" w:rsidRDefault="00570B86" w:rsidP="00E22A9D">
      <w:pPr>
        <w:pStyle w:val="screen"/>
        <w:rPr>
          <w:rFonts w:cstheme="minorBidi"/>
        </w:rPr>
      </w:pPr>
      <w:r w:rsidRPr="00841F54">
        <w:rPr>
          <w:rFonts w:cstheme="minorBidi"/>
        </w:rPr>
        <w:t xml:space="preserve">  </w:t>
      </w:r>
    </w:p>
    <w:p w14:paraId="073FCAA6" w14:textId="77777777" w:rsidR="00570B86" w:rsidRPr="00841F54" w:rsidRDefault="00570B86" w:rsidP="00E22A9D">
      <w:pPr>
        <w:pStyle w:val="screen"/>
        <w:rPr>
          <w:rFonts w:cstheme="minorBidi"/>
        </w:rPr>
      </w:pPr>
      <w:r w:rsidRPr="00841F54">
        <w:rPr>
          <w:rFonts w:cstheme="minorBidi"/>
        </w:rPr>
        <w:t xml:space="preserve"> If no entries are found based off the filtering criteria, PXVRSLT(0) will</w:t>
      </w:r>
    </w:p>
    <w:p w14:paraId="354DEC0A" w14:textId="77777777" w:rsidR="00570B86" w:rsidRPr="00841F54" w:rsidRDefault="00570B86" w:rsidP="00E22A9D">
      <w:pPr>
        <w:pStyle w:val="screen"/>
        <w:rPr>
          <w:rFonts w:cstheme="minorBidi"/>
        </w:rPr>
      </w:pPr>
      <w:r w:rsidRPr="00841F54">
        <w:rPr>
          <w:rFonts w:cstheme="minorBidi"/>
        </w:rPr>
        <w:t xml:space="preserve"> equal 0, and there will be no data returned in the subsequent subscripts.</w:t>
      </w:r>
    </w:p>
    <w:p w14:paraId="707FC35B" w14:textId="47E398A1" w:rsidR="00880CC9" w:rsidRPr="00841F54" w:rsidRDefault="00B504FE" w:rsidP="0083110A">
      <w:pPr>
        <w:pStyle w:val="Heading2"/>
      </w:pPr>
      <w:bookmarkStart w:id="121" w:name="_PXVIMM_ICR_LIST"/>
      <w:bookmarkStart w:id="122" w:name="_Toc498005976"/>
      <w:bookmarkEnd w:id="121"/>
      <w:r w:rsidRPr="00841F54">
        <w:t>PXVIMM ICR LIST</w:t>
      </w:r>
      <w:bookmarkEnd w:id="122"/>
    </w:p>
    <w:p w14:paraId="6643E8AF" w14:textId="77777777" w:rsidR="00DB03DF" w:rsidRPr="00841F54" w:rsidRDefault="00DB03DF" w:rsidP="00E22A9D">
      <w:pPr>
        <w:pStyle w:val="screen"/>
        <w:rPr>
          <w:rFonts w:cstheme="minorBidi"/>
        </w:rPr>
      </w:pPr>
      <w:r w:rsidRPr="00841F54">
        <w:rPr>
          <w:rFonts w:cstheme="minorBidi"/>
        </w:rPr>
        <w:t>NAME: PXVIMM ICR LIST                   TAG: GETICR</w:t>
      </w:r>
    </w:p>
    <w:p w14:paraId="56425C03" w14:textId="77777777" w:rsidR="00DB03DF" w:rsidRPr="00841F54" w:rsidRDefault="00DB03DF" w:rsidP="00E22A9D">
      <w:pPr>
        <w:pStyle w:val="screen"/>
        <w:rPr>
          <w:rFonts w:cstheme="minorBidi"/>
        </w:rPr>
      </w:pPr>
      <w:r w:rsidRPr="00841F54">
        <w:rPr>
          <w:rFonts w:cstheme="minorBidi"/>
        </w:rPr>
        <w:t xml:space="preserve">  ROUTINE: PXVRPC5                      RETURN VALUE TYPE: ARRAY</w:t>
      </w:r>
    </w:p>
    <w:p w14:paraId="4AD0C225" w14:textId="77777777" w:rsidR="00DB03DF" w:rsidRPr="00841F54" w:rsidRDefault="00DB03DF" w:rsidP="00E22A9D">
      <w:pPr>
        <w:pStyle w:val="screen"/>
        <w:rPr>
          <w:rFonts w:cstheme="minorBidi"/>
        </w:rPr>
      </w:pPr>
      <w:r w:rsidRPr="00841F54">
        <w:rPr>
          <w:rFonts w:cstheme="minorBidi"/>
        </w:rPr>
        <w:t xml:space="preserve"> DESCRIPTION:   </w:t>
      </w:r>
    </w:p>
    <w:p w14:paraId="45B4E43A" w14:textId="77777777" w:rsidR="00DB03DF" w:rsidRPr="00841F54" w:rsidRDefault="00DB03DF" w:rsidP="00E22A9D">
      <w:pPr>
        <w:pStyle w:val="screen"/>
        <w:rPr>
          <w:rFonts w:cstheme="minorBidi"/>
        </w:rPr>
      </w:pPr>
      <w:r w:rsidRPr="00841F54">
        <w:rPr>
          <w:rFonts w:cstheme="minorBidi"/>
        </w:rPr>
        <w:lastRenderedPageBreak/>
        <w:t xml:space="preserve"> Returns entries from the IMM CONTRAINDICATION REASONS (#920.4) and IMM</w:t>
      </w:r>
    </w:p>
    <w:p w14:paraId="47A4564B" w14:textId="77777777" w:rsidR="00DB03DF" w:rsidRPr="00841F54" w:rsidRDefault="00DB03DF" w:rsidP="00E22A9D">
      <w:pPr>
        <w:pStyle w:val="screen"/>
        <w:rPr>
          <w:rFonts w:cstheme="minorBidi"/>
        </w:rPr>
      </w:pPr>
      <w:r w:rsidRPr="00841F54">
        <w:rPr>
          <w:rFonts w:cstheme="minorBidi"/>
        </w:rPr>
        <w:t xml:space="preserve"> REFUSAL REASONS (#920.5) files.</w:t>
      </w:r>
    </w:p>
    <w:p w14:paraId="068F5131" w14:textId="77777777" w:rsidR="00DB03DF" w:rsidRPr="00841F54" w:rsidRDefault="00DB03DF" w:rsidP="00E22A9D">
      <w:pPr>
        <w:pStyle w:val="screen"/>
        <w:rPr>
          <w:rFonts w:cstheme="minorBidi"/>
        </w:rPr>
      </w:pPr>
      <w:r w:rsidRPr="00841F54">
        <w:rPr>
          <w:rFonts w:cstheme="minorBidi"/>
        </w:rPr>
        <w:t>INPUT PARAMETER: PXFILE                 PARAMETER TYPE: LITERAL</w:t>
      </w:r>
    </w:p>
    <w:p w14:paraId="432A8564" w14:textId="77777777" w:rsidR="00DB03DF" w:rsidRPr="00841F54" w:rsidRDefault="00DB03DF" w:rsidP="00E22A9D">
      <w:pPr>
        <w:pStyle w:val="screen"/>
        <w:rPr>
          <w:rFonts w:cstheme="minorBidi"/>
        </w:rPr>
      </w:pPr>
      <w:r w:rsidRPr="00841F54">
        <w:rPr>
          <w:rFonts w:cstheme="minorBidi"/>
        </w:rPr>
        <w:t xml:space="preserve">  REQUIRED: NO                          SEQUENCE NUMBER: 1</w:t>
      </w:r>
    </w:p>
    <w:p w14:paraId="514C16D5" w14:textId="77777777" w:rsidR="00DB03DF" w:rsidRPr="00841F54" w:rsidRDefault="00DB03DF" w:rsidP="00E22A9D">
      <w:pPr>
        <w:pStyle w:val="screen"/>
        <w:rPr>
          <w:rFonts w:cstheme="minorBidi"/>
        </w:rPr>
      </w:pPr>
      <w:r w:rsidRPr="00841F54">
        <w:rPr>
          <w:rFonts w:cstheme="minorBidi"/>
        </w:rPr>
        <w:t xml:space="preserve"> DESCRIPTION:   </w:t>
      </w:r>
    </w:p>
    <w:p w14:paraId="6F14CA7C" w14:textId="77777777" w:rsidR="00DB03DF" w:rsidRPr="00841F54" w:rsidRDefault="00DB03DF" w:rsidP="00E22A9D">
      <w:pPr>
        <w:pStyle w:val="screen"/>
        <w:rPr>
          <w:rFonts w:cstheme="minorBidi"/>
        </w:rPr>
      </w:pPr>
      <w:r w:rsidRPr="00841F54">
        <w:rPr>
          <w:rFonts w:cstheme="minorBidi"/>
        </w:rPr>
        <w:t xml:space="preserve"> Which file to pull from.</w:t>
      </w:r>
    </w:p>
    <w:p w14:paraId="0BA8E079" w14:textId="77777777" w:rsidR="00DB03DF" w:rsidRPr="00841F54" w:rsidRDefault="00DB03DF" w:rsidP="00E22A9D">
      <w:pPr>
        <w:pStyle w:val="screen"/>
        <w:rPr>
          <w:rFonts w:cstheme="minorBidi"/>
        </w:rPr>
      </w:pPr>
      <w:r w:rsidRPr="00841F54">
        <w:rPr>
          <w:rFonts w:cstheme="minorBidi"/>
        </w:rPr>
        <w:t xml:space="preserve"> (Optional; Leave this null to pull entries from both files)</w:t>
      </w:r>
    </w:p>
    <w:p w14:paraId="68B84B4F" w14:textId="77777777" w:rsidR="00DB03DF" w:rsidRPr="00841F54" w:rsidRDefault="00DB03DF" w:rsidP="00E22A9D">
      <w:pPr>
        <w:pStyle w:val="screen"/>
        <w:rPr>
          <w:rFonts w:cstheme="minorBidi"/>
        </w:rPr>
      </w:pPr>
      <w:r w:rsidRPr="00841F54">
        <w:rPr>
          <w:rFonts w:cstheme="minorBidi"/>
        </w:rPr>
        <w:t xml:space="preserve"> Possible values are: </w:t>
      </w:r>
    </w:p>
    <w:p w14:paraId="012E0F3D" w14:textId="77777777" w:rsidR="00DB03DF" w:rsidRPr="00841F54" w:rsidRDefault="00DB03DF" w:rsidP="00E22A9D">
      <w:pPr>
        <w:pStyle w:val="screen"/>
        <w:rPr>
          <w:rFonts w:cstheme="minorBidi"/>
        </w:rPr>
      </w:pPr>
      <w:r w:rsidRPr="00841F54">
        <w:rPr>
          <w:rFonts w:cstheme="minorBidi"/>
        </w:rPr>
        <w:t xml:space="preserve">    "920.4" - Only return entries from IMM CONTRAINDICATION REASONS</w:t>
      </w:r>
    </w:p>
    <w:p w14:paraId="5F0B3C19" w14:textId="77777777" w:rsidR="00DB03DF" w:rsidRPr="00841F54" w:rsidRDefault="00DB03DF" w:rsidP="00E22A9D">
      <w:pPr>
        <w:pStyle w:val="screen"/>
        <w:rPr>
          <w:rFonts w:cstheme="minorBidi"/>
        </w:rPr>
      </w:pPr>
      <w:r w:rsidRPr="00841F54">
        <w:rPr>
          <w:rFonts w:cstheme="minorBidi"/>
        </w:rPr>
        <w:t xml:space="preserve">              (#920.4)</w:t>
      </w:r>
    </w:p>
    <w:p w14:paraId="4D0D79FA" w14:textId="77777777" w:rsidR="00DB03DF" w:rsidRPr="00841F54" w:rsidRDefault="00DB03DF" w:rsidP="00E22A9D">
      <w:pPr>
        <w:pStyle w:val="screen"/>
        <w:rPr>
          <w:rFonts w:cstheme="minorBidi"/>
        </w:rPr>
      </w:pPr>
      <w:r w:rsidRPr="00841F54">
        <w:rPr>
          <w:rFonts w:cstheme="minorBidi"/>
        </w:rPr>
        <w:t xml:space="preserve">    "920.5" - Only return entries from IMM REFUSAL REASONS (#920.5)</w:t>
      </w:r>
    </w:p>
    <w:p w14:paraId="190D4A88" w14:textId="77777777" w:rsidR="00DB03DF" w:rsidRPr="00841F54" w:rsidRDefault="00DB03DF" w:rsidP="00E22A9D">
      <w:pPr>
        <w:pStyle w:val="screen"/>
        <w:rPr>
          <w:rFonts w:cstheme="minorBidi"/>
        </w:rPr>
      </w:pPr>
      <w:r w:rsidRPr="00841F54">
        <w:rPr>
          <w:rFonts w:cstheme="minorBidi"/>
        </w:rPr>
        <w:t>INPUT PARAMETER: FILTER                 PARAMETER TYPE: LITERAL</w:t>
      </w:r>
    </w:p>
    <w:p w14:paraId="2DF10DA9" w14:textId="77777777" w:rsidR="00DB03DF" w:rsidRPr="00841F54" w:rsidRDefault="00DB03DF" w:rsidP="00E22A9D">
      <w:pPr>
        <w:pStyle w:val="screen"/>
        <w:rPr>
          <w:rFonts w:cstheme="minorBidi"/>
        </w:rPr>
      </w:pPr>
      <w:r w:rsidRPr="00841F54">
        <w:rPr>
          <w:rFonts w:cstheme="minorBidi"/>
        </w:rPr>
        <w:t xml:space="preserve">  REQUIRED: NO                          SEQUENCE NUMBER: 2</w:t>
      </w:r>
    </w:p>
    <w:p w14:paraId="13A5E676" w14:textId="77777777" w:rsidR="00DB03DF" w:rsidRPr="00841F54" w:rsidRDefault="00DB03DF" w:rsidP="00E22A9D">
      <w:pPr>
        <w:pStyle w:val="screen"/>
        <w:rPr>
          <w:rFonts w:cstheme="minorBidi"/>
        </w:rPr>
      </w:pPr>
      <w:r w:rsidRPr="00841F54">
        <w:rPr>
          <w:rFonts w:cstheme="minorBidi"/>
        </w:rPr>
        <w:t xml:space="preserve"> DESCRIPTION:   </w:t>
      </w:r>
    </w:p>
    <w:p w14:paraId="5E86FD14" w14:textId="77777777" w:rsidR="00DB03DF" w:rsidRPr="00841F54" w:rsidRDefault="00DB03DF" w:rsidP="00E22A9D">
      <w:pPr>
        <w:pStyle w:val="screen"/>
        <w:rPr>
          <w:rFonts w:cstheme="minorBidi"/>
        </w:rPr>
      </w:pPr>
      <w:r w:rsidRPr="00841F54">
        <w:rPr>
          <w:rFonts w:cstheme="minorBidi"/>
        </w:rPr>
        <w:t xml:space="preserve"> Filter (Optional; Defaults to "S:A")</w:t>
      </w:r>
    </w:p>
    <w:p w14:paraId="7BA7DBA7" w14:textId="77777777" w:rsidR="00DB03DF" w:rsidRPr="00841F54" w:rsidRDefault="00DB03DF" w:rsidP="00E22A9D">
      <w:pPr>
        <w:pStyle w:val="screen"/>
        <w:rPr>
          <w:rFonts w:cstheme="minorBidi"/>
        </w:rPr>
      </w:pPr>
      <w:r w:rsidRPr="00841F54">
        <w:rPr>
          <w:rFonts w:cstheme="minorBidi"/>
        </w:rPr>
        <w:t xml:space="preserve"> Possible values are:</w:t>
      </w:r>
    </w:p>
    <w:p w14:paraId="71A28B61" w14:textId="77777777" w:rsidR="00DB03DF" w:rsidRPr="00841F54" w:rsidRDefault="00DB03DF" w:rsidP="00E22A9D">
      <w:pPr>
        <w:pStyle w:val="screen"/>
        <w:rPr>
          <w:rFonts w:cstheme="minorBidi"/>
        </w:rPr>
      </w:pPr>
      <w:r w:rsidRPr="00841F54">
        <w:rPr>
          <w:rFonts w:cstheme="minorBidi"/>
        </w:rPr>
        <w:t xml:space="preserve">    R:X   - Return entry with IEN X (PXFILE must be passed in with this </w:t>
      </w:r>
    </w:p>
    <w:p w14:paraId="03C9EFDE" w14:textId="77777777" w:rsidR="00DB03DF" w:rsidRPr="00841F54" w:rsidRDefault="00DB03DF" w:rsidP="00E22A9D">
      <w:pPr>
        <w:pStyle w:val="screen"/>
        <w:rPr>
          <w:rFonts w:cstheme="minorBidi"/>
        </w:rPr>
      </w:pPr>
      <w:r w:rsidRPr="00841F54">
        <w:rPr>
          <w:rFonts w:cstheme="minorBidi"/>
        </w:rPr>
        <w:t xml:space="preserve">            option).</w:t>
      </w:r>
    </w:p>
    <w:p w14:paraId="355A5557" w14:textId="77777777" w:rsidR="00DB03DF" w:rsidRPr="00841F54" w:rsidRDefault="00DB03DF" w:rsidP="00E22A9D">
      <w:pPr>
        <w:pStyle w:val="screen"/>
        <w:rPr>
          <w:rFonts w:cstheme="minorBidi"/>
        </w:rPr>
      </w:pPr>
      <w:r w:rsidRPr="00841F54">
        <w:rPr>
          <w:rFonts w:cstheme="minorBidi"/>
        </w:rPr>
        <w:t xml:space="preserve">    C:X^Y - Return entry with Concept Code^Coding System X^Y (used only for</w:t>
      </w:r>
    </w:p>
    <w:p w14:paraId="6588C8DD" w14:textId="77777777" w:rsidR="00DB03DF" w:rsidRPr="00841F54" w:rsidRDefault="00DB03DF" w:rsidP="00E22A9D">
      <w:pPr>
        <w:pStyle w:val="screen"/>
        <w:rPr>
          <w:rFonts w:cstheme="minorBidi"/>
        </w:rPr>
      </w:pPr>
      <w:r w:rsidRPr="00841F54">
        <w:rPr>
          <w:rFonts w:cstheme="minorBidi"/>
        </w:rPr>
        <w:t xml:space="preserve">            #920.4).</w:t>
      </w:r>
    </w:p>
    <w:p w14:paraId="4B8EB375" w14:textId="77777777" w:rsidR="00DB03DF" w:rsidRPr="00841F54" w:rsidRDefault="00DB03DF" w:rsidP="00E22A9D">
      <w:pPr>
        <w:pStyle w:val="screen"/>
        <w:rPr>
          <w:rFonts w:cstheme="minorBidi"/>
        </w:rPr>
      </w:pPr>
      <w:r w:rsidRPr="00841F54">
        <w:rPr>
          <w:rFonts w:cstheme="minorBidi"/>
        </w:rPr>
        <w:t xml:space="preserve">    H:X   - Return entry with HL7 Code X (used only for #920.5).</w:t>
      </w:r>
    </w:p>
    <w:p w14:paraId="3C875BEE" w14:textId="77777777" w:rsidR="00DB03DF" w:rsidRPr="00841F54" w:rsidRDefault="00DB03DF" w:rsidP="00E22A9D">
      <w:pPr>
        <w:pStyle w:val="screen"/>
        <w:rPr>
          <w:rFonts w:cstheme="minorBidi"/>
        </w:rPr>
      </w:pPr>
      <w:r w:rsidRPr="00841F54">
        <w:rPr>
          <w:rFonts w:cstheme="minorBidi"/>
        </w:rPr>
        <w:t xml:space="preserve">    N:X   - Return entry with #.01 field equal to X</w:t>
      </w:r>
    </w:p>
    <w:p w14:paraId="2FDE9DCB" w14:textId="77777777" w:rsidR="00DB03DF" w:rsidRPr="00841F54" w:rsidRDefault="00DB03DF" w:rsidP="00E22A9D">
      <w:pPr>
        <w:pStyle w:val="screen"/>
        <w:rPr>
          <w:rFonts w:cstheme="minorBidi"/>
        </w:rPr>
      </w:pPr>
      <w:r w:rsidRPr="00841F54">
        <w:rPr>
          <w:rFonts w:cstheme="minorBidi"/>
        </w:rPr>
        <w:t xml:space="preserve">    I:X   - Return all active entries that are selectable for Immunization </w:t>
      </w:r>
    </w:p>
    <w:p w14:paraId="0A58308B" w14:textId="77777777" w:rsidR="00DB03DF" w:rsidRPr="00841F54" w:rsidRDefault="00DB03DF" w:rsidP="00E22A9D">
      <w:pPr>
        <w:pStyle w:val="screen"/>
        <w:rPr>
          <w:rFonts w:cstheme="minorBidi"/>
        </w:rPr>
      </w:pPr>
      <w:r w:rsidRPr="00841F54">
        <w:rPr>
          <w:rFonts w:cstheme="minorBidi"/>
        </w:rPr>
        <w:t xml:space="preserve">            IEN X.</w:t>
      </w:r>
    </w:p>
    <w:p w14:paraId="744AF605" w14:textId="77777777" w:rsidR="00DB03DF" w:rsidRPr="00841F54" w:rsidRDefault="00DB03DF" w:rsidP="00E22A9D">
      <w:pPr>
        <w:pStyle w:val="screen"/>
        <w:rPr>
          <w:rFonts w:cstheme="minorBidi"/>
        </w:rPr>
      </w:pPr>
      <w:r w:rsidRPr="00841F54">
        <w:rPr>
          <w:rFonts w:cstheme="minorBidi"/>
        </w:rPr>
        <w:t xml:space="preserve">    S:A   - Return all active entries.</w:t>
      </w:r>
    </w:p>
    <w:p w14:paraId="7ACD207D" w14:textId="77777777" w:rsidR="00DB03DF" w:rsidRPr="00841F54" w:rsidRDefault="00DB03DF" w:rsidP="00E22A9D">
      <w:pPr>
        <w:pStyle w:val="screen"/>
        <w:rPr>
          <w:rFonts w:cstheme="minorBidi"/>
        </w:rPr>
      </w:pPr>
      <w:r w:rsidRPr="00841F54">
        <w:rPr>
          <w:rFonts w:cstheme="minorBidi"/>
        </w:rPr>
        <w:t xml:space="preserve">    S:I   - Return all inactive entries.</w:t>
      </w:r>
    </w:p>
    <w:p w14:paraId="2A645339" w14:textId="77777777" w:rsidR="00DB03DF" w:rsidRPr="00841F54" w:rsidRDefault="00DB03DF" w:rsidP="00E22A9D">
      <w:pPr>
        <w:pStyle w:val="screen"/>
        <w:rPr>
          <w:rFonts w:cstheme="minorBidi"/>
        </w:rPr>
      </w:pPr>
      <w:r w:rsidRPr="00841F54">
        <w:rPr>
          <w:rFonts w:cstheme="minorBidi"/>
        </w:rPr>
        <w:t xml:space="preserve">    S:B   - Return all entries (both active and inactive).</w:t>
      </w:r>
    </w:p>
    <w:p w14:paraId="65D97644" w14:textId="77777777" w:rsidR="00DB03DF" w:rsidRPr="00841F54" w:rsidRDefault="00DB03DF" w:rsidP="00E22A9D">
      <w:pPr>
        <w:pStyle w:val="screen"/>
        <w:rPr>
          <w:rFonts w:cstheme="minorBidi"/>
        </w:rPr>
      </w:pPr>
      <w:r w:rsidRPr="00841F54">
        <w:rPr>
          <w:rFonts w:cstheme="minorBidi"/>
        </w:rPr>
        <w:t xml:space="preserve"> RETURN PARAMETER DESCRIPTION:   </w:t>
      </w:r>
    </w:p>
    <w:p w14:paraId="629AF042" w14:textId="77777777" w:rsidR="00DB03DF" w:rsidRPr="00841F54" w:rsidRDefault="00DB03DF" w:rsidP="00E22A9D">
      <w:pPr>
        <w:pStyle w:val="screen"/>
        <w:rPr>
          <w:rFonts w:cstheme="minorBidi"/>
        </w:rPr>
      </w:pPr>
      <w:r w:rsidRPr="00841F54">
        <w:rPr>
          <w:rFonts w:cstheme="minorBidi"/>
        </w:rPr>
        <w:t xml:space="preserve"> PXRSLT(0)=Count of elements returned (0 if nothing found)</w:t>
      </w:r>
    </w:p>
    <w:p w14:paraId="6D0000D8" w14:textId="77777777" w:rsidR="00DB03DF" w:rsidRPr="00841F54" w:rsidRDefault="00DB03DF" w:rsidP="00E22A9D">
      <w:pPr>
        <w:pStyle w:val="screen"/>
        <w:rPr>
          <w:rFonts w:cstheme="minorBidi"/>
        </w:rPr>
      </w:pPr>
      <w:r w:rsidRPr="00841F54">
        <w:rPr>
          <w:rFonts w:cstheme="minorBidi"/>
        </w:rPr>
        <w:t xml:space="preserve"> For 920.4 Entry:</w:t>
      </w:r>
    </w:p>
    <w:p w14:paraId="342D5BC0" w14:textId="77777777" w:rsidR="00DB03DF" w:rsidRPr="00841F54" w:rsidRDefault="00DB03DF" w:rsidP="00E22A9D">
      <w:pPr>
        <w:pStyle w:val="screen"/>
        <w:rPr>
          <w:rFonts w:cstheme="minorBidi"/>
        </w:rPr>
      </w:pPr>
      <w:r w:rsidRPr="00841F54">
        <w:rPr>
          <w:rFonts w:cstheme="minorBidi"/>
        </w:rPr>
        <w:t xml:space="preserve">    PXRSLT(n)=IEN;PXV(920.4,^Name^Status (1:Active, 0:Inactive)^Code|Coding</w:t>
      </w:r>
    </w:p>
    <w:p w14:paraId="126F4CAB" w14:textId="77777777" w:rsidR="00400DC5" w:rsidRPr="00841F54" w:rsidRDefault="00DB03DF" w:rsidP="00E22A9D">
      <w:pPr>
        <w:pStyle w:val="screen"/>
        <w:rPr>
          <w:rFonts w:cstheme="minorBidi"/>
        </w:rPr>
      </w:pPr>
      <w:r w:rsidRPr="00841F54">
        <w:rPr>
          <w:rFonts w:cstheme="minorBidi"/>
        </w:rPr>
        <w:t xml:space="preserve">              System^NIP004^Contraindication/Precaution</w:t>
      </w:r>
      <w:r w:rsidR="00400DC5" w:rsidRPr="00841F54">
        <w:rPr>
          <w:rFonts w:cstheme="minorBidi"/>
        </w:rPr>
        <w:t xml:space="preserve">^Allergy-Related </w:t>
      </w:r>
    </w:p>
    <w:p w14:paraId="4B25A333" w14:textId="52DCED7F" w:rsidR="00DB03DF" w:rsidRPr="00841F54" w:rsidRDefault="00400DC5" w:rsidP="00E22A9D">
      <w:pPr>
        <w:pStyle w:val="screen"/>
        <w:rPr>
          <w:rFonts w:cstheme="minorBidi"/>
        </w:rPr>
      </w:pPr>
      <w:r w:rsidRPr="00841F54">
        <w:rPr>
          <w:rFonts w:cstheme="minorBidi"/>
        </w:rPr>
        <w:t xml:space="preserve">              (1:Yes, 0:No)</w:t>
      </w:r>
    </w:p>
    <w:p w14:paraId="7DF2BC2E" w14:textId="77777777" w:rsidR="00DB03DF" w:rsidRPr="00841F54" w:rsidRDefault="00DB03DF" w:rsidP="00E22A9D">
      <w:pPr>
        <w:pStyle w:val="screen"/>
        <w:rPr>
          <w:rFonts w:cstheme="minorBidi"/>
        </w:rPr>
      </w:pPr>
      <w:r w:rsidRPr="00841F54">
        <w:rPr>
          <w:rFonts w:cstheme="minorBidi"/>
        </w:rPr>
        <w:t xml:space="preserve"> For 920.5 Entry:</w:t>
      </w:r>
    </w:p>
    <w:p w14:paraId="360EE64F" w14:textId="642A3D0D" w:rsidR="00DB03DF" w:rsidRPr="00841F54" w:rsidRDefault="00DB03DF" w:rsidP="00E22A9D">
      <w:pPr>
        <w:pStyle w:val="screen"/>
        <w:rPr>
          <w:rFonts w:eastAsiaTheme="minorHAnsi" w:cstheme="minorBidi"/>
        </w:rPr>
      </w:pPr>
      <w:r w:rsidRPr="00841F54">
        <w:rPr>
          <w:rFonts w:cstheme="minorBidi"/>
        </w:rPr>
        <w:t xml:space="preserve">    PXRSLT(n)=IEN;PXV(920.5,^Name^Status (1:Active, 0:Inactive)^HL7 Code</w:t>
      </w:r>
    </w:p>
    <w:p w14:paraId="60F8A027" w14:textId="754CE5C9" w:rsidR="009C0EB4" w:rsidRPr="00841F54" w:rsidRDefault="00B504FE" w:rsidP="00783A0D">
      <w:pPr>
        <w:pStyle w:val="Heading2"/>
      </w:pPr>
      <w:bookmarkStart w:id="123" w:name="_PXVIMM_IMM_DETAILED"/>
      <w:bookmarkStart w:id="124" w:name="_Toc498005977"/>
      <w:bookmarkEnd w:id="123"/>
      <w:r w:rsidRPr="00841F54">
        <w:t>PXVIMM IMM DETAILED</w:t>
      </w:r>
      <w:bookmarkEnd w:id="124"/>
    </w:p>
    <w:p w14:paraId="5A981EE3" w14:textId="77777777" w:rsidR="009C0EB4" w:rsidRPr="00841F54" w:rsidRDefault="009C0EB4" w:rsidP="00E22A9D">
      <w:pPr>
        <w:pStyle w:val="screen"/>
        <w:rPr>
          <w:rFonts w:cstheme="minorBidi"/>
        </w:rPr>
      </w:pPr>
      <w:r w:rsidRPr="00841F54">
        <w:rPr>
          <w:rFonts w:cstheme="minorBidi"/>
        </w:rPr>
        <w:t>NAME: PXVIMM IMM DETAILED               TAG: IMMRPC</w:t>
      </w:r>
    </w:p>
    <w:p w14:paraId="18E5DBD6" w14:textId="77777777" w:rsidR="009C0EB4" w:rsidRPr="00841F54" w:rsidRDefault="009C0EB4" w:rsidP="00E22A9D">
      <w:pPr>
        <w:pStyle w:val="screen"/>
        <w:rPr>
          <w:rFonts w:cstheme="minorBidi"/>
        </w:rPr>
      </w:pPr>
      <w:r w:rsidRPr="00841F54">
        <w:rPr>
          <w:rFonts w:cstheme="minorBidi"/>
        </w:rPr>
        <w:t xml:space="preserve">  ROUTINE: PXVRPC4                      RETURN VALUE TYPE: GLOBAL ARRAY</w:t>
      </w:r>
    </w:p>
    <w:p w14:paraId="452F4D66" w14:textId="77777777" w:rsidR="009C0EB4" w:rsidRPr="00841F54" w:rsidRDefault="009C0EB4" w:rsidP="00E22A9D">
      <w:pPr>
        <w:pStyle w:val="screen"/>
        <w:rPr>
          <w:rFonts w:cstheme="minorBidi"/>
        </w:rPr>
      </w:pPr>
      <w:r w:rsidRPr="00841F54">
        <w:rPr>
          <w:rFonts w:cstheme="minorBidi"/>
        </w:rPr>
        <w:t xml:space="preserve">  WORD WRAP ON: TRUE</w:t>
      </w:r>
    </w:p>
    <w:p w14:paraId="07ED1E3F" w14:textId="57A8B281" w:rsidR="009C0EB4" w:rsidRPr="00841F54" w:rsidRDefault="009C0EB4" w:rsidP="00E22A9D">
      <w:pPr>
        <w:pStyle w:val="screen"/>
        <w:rPr>
          <w:rFonts w:cstheme="minorBidi"/>
        </w:rPr>
      </w:pPr>
      <w:r w:rsidRPr="00841F54">
        <w:rPr>
          <w:rFonts w:cstheme="minorBidi"/>
        </w:rPr>
        <w:t xml:space="preserve">DESCRIPTION:   </w:t>
      </w:r>
    </w:p>
    <w:p w14:paraId="2EAE09D7" w14:textId="77777777" w:rsidR="009C0EB4" w:rsidRPr="00841F54" w:rsidRDefault="009C0EB4" w:rsidP="00E22A9D">
      <w:pPr>
        <w:pStyle w:val="screen"/>
        <w:rPr>
          <w:rFonts w:cstheme="minorBidi"/>
        </w:rPr>
      </w:pPr>
      <w:r w:rsidRPr="00841F54">
        <w:rPr>
          <w:rFonts w:cstheme="minorBidi"/>
        </w:rPr>
        <w:t xml:space="preserve"> Returns a detailed Immunization record</w:t>
      </w:r>
    </w:p>
    <w:p w14:paraId="65BC445C" w14:textId="77777777" w:rsidR="009C0EB4" w:rsidRPr="00841F54" w:rsidRDefault="009C0EB4" w:rsidP="00E22A9D">
      <w:pPr>
        <w:pStyle w:val="screen"/>
        <w:rPr>
          <w:rFonts w:cstheme="minorBidi"/>
        </w:rPr>
      </w:pPr>
      <w:r w:rsidRPr="00841F54">
        <w:rPr>
          <w:rFonts w:cstheme="minorBidi"/>
        </w:rPr>
        <w:t>INPUT PARAMETER: PXIMM                  PARAMETER TYPE: LITERAL</w:t>
      </w:r>
    </w:p>
    <w:p w14:paraId="029773AA" w14:textId="77777777" w:rsidR="009C0EB4" w:rsidRPr="00841F54" w:rsidRDefault="009C0EB4" w:rsidP="00E22A9D">
      <w:pPr>
        <w:pStyle w:val="screen"/>
        <w:rPr>
          <w:rFonts w:cstheme="minorBidi"/>
        </w:rPr>
      </w:pPr>
      <w:r w:rsidRPr="00841F54">
        <w:rPr>
          <w:rFonts w:cstheme="minorBidi"/>
        </w:rPr>
        <w:t xml:space="preserve">  REQUIRED: YES                         SEQUENCE NUMBER: 1</w:t>
      </w:r>
    </w:p>
    <w:p w14:paraId="073CE600" w14:textId="77777777" w:rsidR="009C0EB4" w:rsidRPr="00841F54" w:rsidRDefault="009C0EB4" w:rsidP="00E22A9D">
      <w:pPr>
        <w:pStyle w:val="screen"/>
        <w:rPr>
          <w:rFonts w:cstheme="minorBidi"/>
        </w:rPr>
      </w:pPr>
      <w:r w:rsidRPr="00841F54">
        <w:rPr>
          <w:rFonts w:cstheme="minorBidi"/>
        </w:rPr>
        <w:t xml:space="preserve"> DESCRIPTION:   </w:t>
      </w:r>
    </w:p>
    <w:p w14:paraId="46504C0B" w14:textId="77777777" w:rsidR="009C0EB4" w:rsidRPr="00841F54" w:rsidRDefault="009C0EB4" w:rsidP="00E22A9D">
      <w:pPr>
        <w:pStyle w:val="screen"/>
        <w:rPr>
          <w:rFonts w:cstheme="minorBidi"/>
        </w:rPr>
      </w:pPr>
      <w:r w:rsidRPr="00841F54">
        <w:rPr>
          <w:rFonts w:cstheme="minorBidi"/>
        </w:rPr>
        <w:t xml:space="preserve"> Pointer to #9999999.14 (Required)</w:t>
      </w:r>
    </w:p>
    <w:p w14:paraId="11821BC1" w14:textId="77777777" w:rsidR="009C0EB4" w:rsidRPr="00841F54" w:rsidRDefault="009C0EB4" w:rsidP="00E22A9D">
      <w:pPr>
        <w:pStyle w:val="screen"/>
        <w:rPr>
          <w:rFonts w:cstheme="minorBidi"/>
        </w:rPr>
      </w:pPr>
      <w:r w:rsidRPr="00841F54">
        <w:rPr>
          <w:rFonts w:cstheme="minorBidi"/>
        </w:rPr>
        <w:t>INPUT PARAMETER: PXDATE                 PARAMETER TYPE: LITERAL</w:t>
      </w:r>
    </w:p>
    <w:p w14:paraId="476F7688" w14:textId="77777777" w:rsidR="009C0EB4" w:rsidRPr="00841F54" w:rsidRDefault="009C0EB4" w:rsidP="00E22A9D">
      <w:pPr>
        <w:pStyle w:val="screen"/>
        <w:rPr>
          <w:rFonts w:cstheme="minorBidi"/>
        </w:rPr>
      </w:pPr>
      <w:r w:rsidRPr="00841F54">
        <w:rPr>
          <w:rFonts w:cstheme="minorBidi"/>
        </w:rPr>
        <w:t xml:space="preserve">  REQUIRED: NO                          SEQUENCE NUMBER: 2</w:t>
      </w:r>
    </w:p>
    <w:p w14:paraId="1A231AD2" w14:textId="77777777" w:rsidR="009C0EB4" w:rsidRPr="00841F54" w:rsidRDefault="009C0EB4" w:rsidP="00E22A9D">
      <w:pPr>
        <w:pStyle w:val="screen"/>
        <w:rPr>
          <w:rFonts w:cstheme="minorBidi"/>
        </w:rPr>
      </w:pPr>
      <w:r w:rsidRPr="00841F54">
        <w:rPr>
          <w:rFonts w:cstheme="minorBidi"/>
        </w:rPr>
        <w:t xml:space="preserve"> DESCRIPTION:   </w:t>
      </w:r>
    </w:p>
    <w:p w14:paraId="4FC8B4D8" w14:textId="77777777" w:rsidR="009C0EB4" w:rsidRPr="00841F54" w:rsidRDefault="009C0EB4" w:rsidP="00E22A9D">
      <w:pPr>
        <w:pStyle w:val="screen"/>
        <w:rPr>
          <w:rFonts w:cstheme="minorBidi"/>
        </w:rPr>
      </w:pPr>
      <w:r w:rsidRPr="00841F54">
        <w:rPr>
          <w:rFonts w:cstheme="minorBidi"/>
        </w:rPr>
        <w:t xml:space="preserve"> Immunization status and Codes will be based off this date</w:t>
      </w:r>
    </w:p>
    <w:p w14:paraId="61CE920A" w14:textId="77777777" w:rsidR="009C0EB4" w:rsidRPr="00841F54" w:rsidRDefault="009C0EB4" w:rsidP="00E22A9D">
      <w:pPr>
        <w:pStyle w:val="screen"/>
        <w:rPr>
          <w:rFonts w:cstheme="minorBidi"/>
        </w:rPr>
      </w:pPr>
      <w:r w:rsidRPr="00841F54">
        <w:rPr>
          <w:rFonts w:cstheme="minorBidi"/>
        </w:rPr>
        <w:t xml:space="preserve"> (Optional; Defaults to NOW)</w:t>
      </w:r>
    </w:p>
    <w:p w14:paraId="72B8FAF4" w14:textId="44538EC7" w:rsidR="00DD15C2" w:rsidRPr="00841F54" w:rsidRDefault="00DD15C2" w:rsidP="00E22A9D">
      <w:pPr>
        <w:pStyle w:val="screen"/>
        <w:rPr>
          <w:rFonts w:cstheme="minorBidi"/>
        </w:rPr>
      </w:pPr>
      <w:r w:rsidRPr="00841F54">
        <w:rPr>
          <w:rFonts w:cstheme="minorBidi"/>
        </w:rPr>
        <w:t>INPUT PARAMETER: PXLOC                  PARAMETER TYPE: LITERAL</w:t>
      </w:r>
    </w:p>
    <w:p w14:paraId="3D8053C8" w14:textId="42334C96" w:rsidR="00DD15C2" w:rsidRPr="00841F54" w:rsidRDefault="00DD15C2" w:rsidP="00E22A9D">
      <w:pPr>
        <w:pStyle w:val="screen"/>
        <w:rPr>
          <w:rFonts w:cstheme="minorBidi"/>
        </w:rPr>
      </w:pPr>
      <w:r w:rsidRPr="00841F54">
        <w:rPr>
          <w:rFonts w:cstheme="minorBidi"/>
        </w:rPr>
        <w:t xml:space="preserve">  REQUIRED: NO                          SEQUENCE NUMBER: 3</w:t>
      </w:r>
    </w:p>
    <w:p w14:paraId="450DFB32" w14:textId="0AA1B39A" w:rsidR="00DD15C2" w:rsidRPr="00841F54" w:rsidRDefault="00DD15C2" w:rsidP="00E22A9D">
      <w:pPr>
        <w:pStyle w:val="screen"/>
        <w:rPr>
          <w:rFonts w:cstheme="minorBidi"/>
        </w:rPr>
      </w:pPr>
      <w:r w:rsidRPr="00841F54">
        <w:rPr>
          <w:rFonts w:cstheme="minorBidi"/>
        </w:rPr>
        <w:t xml:space="preserve"> DESCRIPTION:</w:t>
      </w:r>
    </w:p>
    <w:p w14:paraId="7873C520" w14:textId="7C84F71C" w:rsidR="00DD15C2" w:rsidRPr="00841F54" w:rsidRDefault="00DD15C2" w:rsidP="00E22A9D">
      <w:pPr>
        <w:pStyle w:val="screen"/>
        <w:rPr>
          <w:rFonts w:cstheme="minorBidi"/>
        </w:rPr>
      </w:pPr>
      <w:r w:rsidRPr="00841F54">
        <w:rPr>
          <w:rFonts w:cstheme="minorBidi"/>
        </w:rPr>
        <w:t xml:space="preserve"> Used to determine Institution, when filtering Lot and Defaults (Optional).</w:t>
      </w:r>
    </w:p>
    <w:p w14:paraId="7F1B0422" w14:textId="6F97676A" w:rsidR="00DD15C2" w:rsidRPr="00841F54" w:rsidRDefault="00DD15C2" w:rsidP="00E22A9D">
      <w:pPr>
        <w:pStyle w:val="screen"/>
        <w:rPr>
          <w:rFonts w:cstheme="minorBidi"/>
        </w:rPr>
      </w:pPr>
      <w:r w:rsidRPr="00841F54">
        <w:rPr>
          <w:rFonts w:cstheme="minorBidi"/>
        </w:rPr>
        <w:t xml:space="preserve"> Possible values are:</w:t>
      </w:r>
    </w:p>
    <w:p w14:paraId="4A7A7C72" w14:textId="2D100170" w:rsidR="00DD15C2" w:rsidRPr="00841F54" w:rsidRDefault="00DD15C2" w:rsidP="00E22A9D">
      <w:pPr>
        <w:pStyle w:val="screen"/>
        <w:rPr>
          <w:rFonts w:cstheme="minorBidi"/>
        </w:rPr>
      </w:pPr>
      <w:r w:rsidRPr="00841F54">
        <w:rPr>
          <w:rFonts w:cstheme="minorBidi"/>
        </w:rPr>
        <w:lastRenderedPageBreak/>
        <w:t xml:space="preserve">    "I:X": Institution (#4) IEN #X</w:t>
      </w:r>
    </w:p>
    <w:p w14:paraId="5A13F2F0" w14:textId="3949E6EC" w:rsidR="00DD15C2" w:rsidRPr="00841F54" w:rsidRDefault="00DD15C2" w:rsidP="00E22A9D">
      <w:pPr>
        <w:pStyle w:val="screen"/>
        <w:rPr>
          <w:rFonts w:cstheme="minorBidi"/>
        </w:rPr>
      </w:pPr>
      <w:r w:rsidRPr="00841F54">
        <w:rPr>
          <w:rFonts w:cstheme="minorBidi"/>
        </w:rPr>
        <w:t xml:space="preserve">    "V:X": Visit (#9000010) IEN #X</w:t>
      </w:r>
    </w:p>
    <w:p w14:paraId="632CC0C7" w14:textId="3709E918" w:rsidR="00DD15C2" w:rsidRPr="00841F54" w:rsidRDefault="00DD15C2" w:rsidP="00E22A9D">
      <w:pPr>
        <w:pStyle w:val="screen"/>
        <w:rPr>
          <w:rFonts w:cstheme="minorBidi"/>
        </w:rPr>
      </w:pPr>
      <w:r w:rsidRPr="00841F54">
        <w:rPr>
          <w:rFonts w:cstheme="minorBidi"/>
        </w:rPr>
        <w:t xml:space="preserve">    "L:X": Hopital Location (#44) IEN #X</w:t>
      </w:r>
    </w:p>
    <w:p w14:paraId="12401816" w14:textId="5AB14BCB" w:rsidR="00DD15C2" w:rsidRPr="00841F54" w:rsidRDefault="00DD15C2" w:rsidP="00E22A9D">
      <w:pPr>
        <w:pStyle w:val="screen"/>
        <w:rPr>
          <w:rFonts w:cstheme="minorBidi"/>
        </w:rPr>
      </w:pPr>
    </w:p>
    <w:p w14:paraId="3FE8B9B7" w14:textId="20FC9CBD" w:rsidR="00DD15C2" w:rsidRPr="00841F54" w:rsidRDefault="00DD15C2" w:rsidP="00E22A9D">
      <w:pPr>
        <w:pStyle w:val="screen"/>
        <w:rPr>
          <w:rFonts w:cstheme="minorBidi"/>
        </w:rPr>
      </w:pPr>
      <w:r w:rsidRPr="00841F54">
        <w:rPr>
          <w:rFonts w:cstheme="minorBidi"/>
        </w:rPr>
        <w:t xml:space="preserve"> If PXLOC is not passed in OR could not make determination based off input,</w:t>
      </w:r>
    </w:p>
    <w:p w14:paraId="1615C64B" w14:textId="77992087" w:rsidR="00DD15C2" w:rsidRPr="00841F54" w:rsidRDefault="00DD15C2" w:rsidP="00E22A9D">
      <w:pPr>
        <w:pStyle w:val="screen"/>
        <w:rPr>
          <w:rFonts w:cstheme="minorBidi"/>
        </w:rPr>
      </w:pPr>
      <w:r w:rsidRPr="00841F54">
        <w:rPr>
          <w:rFonts w:cstheme="minorBidi"/>
        </w:rPr>
        <w:t xml:space="preserve"> then default to DUZ(2), and if DUZ(2) is not defined, default to Default</w:t>
      </w:r>
    </w:p>
    <w:p w14:paraId="5804F110" w14:textId="530C35F1" w:rsidR="00DD15C2" w:rsidRPr="00841F54" w:rsidRDefault="00DD15C2" w:rsidP="00E22A9D">
      <w:pPr>
        <w:pStyle w:val="screen"/>
        <w:rPr>
          <w:rFonts w:cstheme="minorBidi"/>
        </w:rPr>
      </w:pPr>
      <w:r w:rsidRPr="00841F54">
        <w:rPr>
          <w:rFonts w:cstheme="minorBidi"/>
        </w:rPr>
        <w:t xml:space="preserve"> Institution.</w:t>
      </w:r>
    </w:p>
    <w:p w14:paraId="4CC58617" w14:textId="77777777" w:rsidR="009C0EB4" w:rsidRPr="00841F54" w:rsidRDefault="009C0EB4" w:rsidP="00E22A9D">
      <w:pPr>
        <w:pStyle w:val="screen"/>
        <w:rPr>
          <w:rFonts w:cstheme="minorBidi"/>
        </w:rPr>
      </w:pPr>
      <w:r w:rsidRPr="00841F54">
        <w:rPr>
          <w:rFonts w:cstheme="minorBidi"/>
        </w:rPr>
        <w:t xml:space="preserve"> RETURN PARAMETER DESCRIPTION:   </w:t>
      </w:r>
    </w:p>
    <w:p w14:paraId="50B5EEE1" w14:textId="77777777" w:rsidR="009C0EB4" w:rsidRPr="00841F54" w:rsidRDefault="009C0EB4" w:rsidP="00E22A9D">
      <w:pPr>
        <w:pStyle w:val="screen"/>
        <w:rPr>
          <w:rFonts w:cstheme="minorBidi"/>
        </w:rPr>
      </w:pPr>
      <w:r w:rsidRPr="00841F54">
        <w:rPr>
          <w:rFonts w:cstheme="minorBidi"/>
        </w:rPr>
        <w:t xml:space="preserve"> ^TMP("PXVIMMRPC",$J,0)</w:t>
      </w:r>
    </w:p>
    <w:p w14:paraId="6E9A155D" w14:textId="77777777" w:rsidR="009C0EB4" w:rsidRPr="00841F54" w:rsidRDefault="009C0EB4" w:rsidP="00E22A9D">
      <w:pPr>
        <w:pStyle w:val="screen"/>
        <w:rPr>
          <w:rFonts w:cstheme="minorBidi"/>
        </w:rPr>
      </w:pPr>
      <w:r w:rsidRPr="00841F54">
        <w:rPr>
          <w:rFonts w:cstheme="minorBidi"/>
        </w:rPr>
        <w:t xml:space="preserve">    1:  1 - Immunization was found. The "1" node will be returned, but the</w:t>
      </w:r>
    </w:p>
    <w:p w14:paraId="283272A5" w14:textId="77777777" w:rsidR="009C0EB4" w:rsidRPr="00841F54" w:rsidRDefault="009C0EB4" w:rsidP="00E22A9D">
      <w:pPr>
        <w:pStyle w:val="screen"/>
        <w:rPr>
          <w:rFonts w:cstheme="minorBidi"/>
        </w:rPr>
      </w:pPr>
      <w:r w:rsidRPr="00841F54">
        <w:rPr>
          <w:rFonts w:cstheme="minorBidi"/>
        </w:rPr>
        <w:t xml:space="preserve">            other nodes are optional.</w:t>
      </w:r>
    </w:p>
    <w:p w14:paraId="3264E01C" w14:textId="77777777" w:rsidR="009C0EB4" w:rsidRPr="00841F54" w:rsidRDefault="009C0EB4" w:rsidP="00E22A9D">
      <w:pPr>
        <w:pStyle w:val="screen"/>
        <w:rPr>
          <w:rFonts w:cstheme="minorBidi"/>
        </w:rPr>
      </w:pPr>
      <w:r w:rsidRPr="00841F54">
        <w:rPr>
          <w:rFonts w:cstheme="minorBidi"/>
        </w:rPr>
        <w:t xml:space="preserve">       -1 - Immunization was not found; no other nodes will be returned</w:t>
      </w:r>
    </w:p>
    <w:p w14:paraId="62F6668A" w14:textId="77777777" w:rsidR="009C0EB4" w:rsidRPr="00841F54" w:rsidRDefault="009C0EB4" w:rsidP="00E22A9D">
      <w:pPr>
        <w:pStyle w:val="screen"/>
        <w:rPr>
          <w:rFonts w:cstheme="minorBidi"/>
        </w:rPr>
      </w:pPr>
      <w:r w:rsidRPr="00841F54">
        <w:rPr>
          <w:rFonts w:cstheme="minorBidi"/>
        </w:rPr>
        <w:t xml:space="preserve"> ^TMP("PXVIMMRPC",$J,1)</w:t>
      </w:r>
    </w:p>
    <w:p w14:paraId="21C8AA34" w14:textId="77777777" w:rsidR="009C0EB4" w:rsidRPr="00841F54" w:rsidRDefault="009C0EB4" w:rsidP="00E22A9D">
      <w:pPr>
        <w:pStyle w:val="screen"/>
        <w:rPr>
          <w:rFonts w:cstheme="minorBidi"/>
        </w:rPr>
      </w:pPr>
      <w:r w:rsidRPr="00841F54">
        <w:rPr>
          <w:rFonts w:cstheme="minorBidi"/>
        </w:rPr>
        <w:t xml:space="preserve">    Note: Status (in the 5th piece) is determined as follows:</w:t>
      </w:r>
    </w:p>
    <w:p w14:paraId="2A366036" w14:textId="77777777" w:rsidR="009C0EB4" w:rsidRPr="00841F54" w:rsidRDefault="009C0EB4" w:rsidP="00E22A9D">
      <w:pPr>
        <w:pStyle w:val="screen"/>
        <w:rPr>
          <w:rFonts w:cstheme="minorBidi"/>
        </w:rPr>
      </w:pPr>
      <w:r w:rsidRPr="00841F54">
        <w:rPr>
          <w:rFonts w:cstheme="minorBidi"/>
        </w:rPr>
        <w:t xml:space="preserve">      - If PXDATE is today, the status is based off the Inactive Flag</w:t>
      </w:r>
    </w:p>
    <w:p w14:paraId="0315D0DC" w14:textId="77777777" w:rsidR="009C0EB4" w:rsidRPr="00841F54" w:rsidRDefault="009C0EB4" w:rsidP="00E22A9D">
      <w:pPr>
        <w:pStyle w:val="screen"/>
        <w:rPr>
          <w:rFonts w:cstheme="minorBidi"/>
        </w:rPr>
      </w:pPr>
      <w:r w:rsidRPr="00841F54">
        <w:rPr>
          <w:rFonts w:cstheme="minorBidi"/>
        </w:rPr>
        <w:t xml:space="preserve">        (#.07)</w:t>
      </w:r>
    </w:p>
    <w:p w14:paraId="76FA4835" w14:textId="77777777" w:rsidR="009C0EB4" w:rsidRPr="00841F54" w:rsidRDefault="009C0EB4" w:rsidP="00E22A9D">
      <w:pPr>
        <w:pStyle w:val="screen"/>
        <w:rPr>
          <w:rFonts w:cstheme="minorBidi"/>
        </w:rPr>
      </w:pPr>
      <w:r w:rsidRPr="00841F54">
        <w:rPr>
          <w:rFonts w:cstheme="minorBidi"/>
        </w:rPr>
        <w:t xml:space="preserve">      - If PXDATE is different than today, we will look when an update was</w:t>
      </w:r>
    </w:p>
    <w:p w14:paraId="1BF61FA4" w14:textId="77777777" w:rsidR="009C0EB4" w:rsidRPr="00841F54" w:rsidRDefault="009C0EB4" w:rsidP="00E22A9D">
      <w:pPr>
        <w:pStyle w:val="screen"/>
        <w:rPr>
          <w:rFonts w:cstheme="minorBidi"/>
        </w:rPr>
      </w:pPr>
      <w:r w:rsidRPr="00841F54">
        <w:rPr>
          <w:rFonts w:cstheme="minorBidi"/>
        </w:rPr>
        <w:t xml:space="preserve">        last made to the Immunization file (based off the Audits). If there</w:t>
      </w:r>
    </w:p>
    <w:p w14:paraId="4C288F73" w14:textId="77777777" w:rsidR="009C0EB4" w:rsidRPr="00841F54" w:rsidRDefault="009C0EB4" w:rsidP="00E22A9D">
      <w:pPr>
        <w:pStyle w:val="screen"/>
        <w:rPr>
          <w:rFonts w:cstheme="minorBidi"/>
        </w:rPr>
      </w:pPr>
      <w:r w:rsidRPr="00841F54">
        <w:rPr>
          <w:rFonts w:cstheme="minorBidi"/>
        </w:rPr>
        <w:t xml:space="preserve">        have not been any changes since PXDATE, we will get the status</w:t>
      </w:r>
    </w:p>
    <w:p w14:paraId="4B140372" w14:textId="77777777" w:rsidR="009C0EB4" w:rsidRPr="00841F54" w:rsidRDefault="009C0EB4" w:rsidP="00E22A9D">
      <w:pPr>
        <w:pStyle w:val="screen"/>
        <w:rPr>
          <w:rFonts w:cstheme="minorBidi"/>
        </w:rPr>
      </w:pPr>
      <w:r w:rsidRPr="00841F54">
        <w:rPr>
          <w:rFonts w:cstheme="minorBidi"/>
        </w:rPr>
        <w:t xml:space="preserve">        based off the Inactive Flag, otherwise, we will get the status for</w:t>
      </w:r>
    </w:p>
    <w:p w14:paraId="59D50FFE" w14:textId="77777777" w:rsidR="009C0EB4" w:rsidRPr="00841F54" w:rsidRDefault="009C0EB4" w:rsidP="00E22A9D">
      <w:pPr>
        <w:pStyle w:val="screen"/>
        <w:rPr>
          <w:rFonts w:cstheme="minorBidi"/>
        </w:rPr>
      </w:pPr>
      <w:r w:rsidRPr="00841F54">
        <w:rPr>
          <w:rFonts w:cstheme="minorBidi"/>
        </w:rPr>
        <w:t xml:space="preserve">        that date by calling GETSTAT^XTID.</w:t>
      </w:r>
    </w:p>
    <w:p w14:paraId="5DD36C79" w14:textId="77777777" w:rsidR="009C0EB4" w:rsidRPr="00841F54" w:rsidRDefault="009C0EB4" w:rsidP="00E22A9D">
      <w:pPr>
        <w:pStyle w:val="screen"/>
        <w:rPr>
          <w:rFonts w:cstheme="minorBidi"/>
        </w:rPr>
      </w:pPr>
      <w:r w:rsidRPr="00841F54">
        <w:rPr>
          <w:rFonts w:cstheme="minorBidi"/>
        </w:rPr>
        <w:t xml:space="preserve">    1: "IMM"</w:t>
      </w:r>
    </w:p>
    <w:p w14:paraId="12F538B3" w14:textId="77777777" w:rsidR="009C0EB4" w:rsidRPr="00841F54" w:rsidRDefault="009C0EB4" w:rsidP="00E22A9D">
      <w:pPr>
        <w:pStyle w:val="screen"/>
        <w:rPr>
          <w:rFonts w:cstheme="minorBidi"/>
        </w:rPr>
      </w:pPr>
      <w:r w:rsidRPr="00841F54">
        <w:rPr>
          <w:rFonts w:cstheme="minorBidi"/>
        </w:rPr>
        <w:t xml:space="preserve">    2: #9999999.14 IEN</w:t>
      </w:r>
    </w:p>
    <w:p w14:paraId="648CDD3A" w14:textId="77777777" w:rsidR="009C0EB4" w:rsidRPr="00841F54" w:rsidRDefault="009C0EB4" w:rsidP="00E22A9D">
      <w:pPr>
        <w:pStyle w:val="screen"/>
        <w:rPr>
          <w:rFonts w:cstheme="minorBidi"/>
        </w:rPr>
      </w:pPr>
      <w:r w:rsidRPr="00841F54">
        <w:rPr>
          <w:rFonts w:cstheme="minorBidi"/>
        </w:rPr>
        <w:t xml:space="preserve">    3: Name (#.01)</w:t>
      </w:r>
    </w:p>
    <w:p w14:paraId="0B0FEEBD" w14:textId="77777777" w:rsidR="009C0EB4" w:rsidRPr="00841F54" w:rsidRDefault="009C0EB4" w:rsidP="00E22A9D">
      <w:pPr>
        <w:pStyle w:val="screen"/>
        <w:rPr>
          <w:rFonts w:cstheme="minorBidi"/>
        </w:rPr>
      </w:pPr>
      <w:r w:rsidRPr="00841F54">
        <w:rPr>
          <w:rFonts w:cstheme="minorBidi"/>
        </w:rPr>
        <w:t xml:space="preserve">    4: CVX Code (#.03)</w:t>
      </w:r>
    </w:p>
    <w:p w14:paraId="7D467504" w14:textId="77777777" w:rsidR="009C0EB4" w:rsidRPr="00841F54" w:rsidRDefault="009C0EB4" w:rsidP="00E22A9D">
      <w:pPr>
        <w:pStyle w:val="screen"/>
        <w:rPr>
          <w:rFonts w:cstheme="minorBidi"/>
        </w:rPr>
      </w:pPr>
      <w:r w:rsidRPr="00841F54">
        <w:rPr>
          <w:rFonts w:cstheme="minorBidi"/>
        </w:rPr>
        <w:t xml:space="preserve">    5: Status (1: Active; 0: Inactive)</w:t>
      </w:r>
    </w:p>
    <w:p w14:paraId="130408AD" w14:textId="77777777" w:rsidR="009C0EB4" w:rsidRPr="00841F54" w:rsidRDefault="009C0EB4" w:rsidP="00E22A9D">
      <w:pPr>
        <w:pStyle w:val="screen"/>
        <w:rPr>
          <w:rFonts w:cstheme="minorBidi"/>
        </w:rPr>
      </w:pPr>
      <w:r w:rsidRPr="00841F54">
        <w:rPr>
          <w:rFonts w:cstheme="minorBidi"/>
        </w:rPr>
        <w:t xml:space="preserve">    6: Selectable for Historic (#8803)</w:t>
      </w:r>
    </w:p>
    <w:p w14:paraId="1CCD8FD2" w14:textId="77777777" w:rsidR="009C0EB4" w:rsidRPr="00841F54" w:rsidRDefault="009C0EB4" w:rsidP="00E22A9D">
      <w:pPr>
        <w:pStyle w:val="screen"/>
        <w:rPr>
          <w:rFonts w:cstheme="minorBidi"/>
        </w:rPr>
      </w:pPr>
      <w:r w:rsidRPr="00841F54">
        <w:rPr>
          <w:rFonts w:cstheme="minorBidi"/>
        </w:rPr>
        <w:t xml:space="preserve">    7: Mnemonic (#8801)</w:t>
      </w:r>
    </w:p>
    <w:p w14:paraId="15131CE5" w14:textId="77777777" w:rsidR="009C0EB4" w:rsidRPr="00841F54" w:rsidRDefault="009C0EB4" w:rsidP="00E22A9D">
      <w:pPr>
        <w:pStyle w:val="screen"/>
        <w:rPr>
          <w:rFonts w:cstheme="minorBidi"/>
        </w:rPr>
      </w:pPr>
      <w:r w:rsidRPr="00841F54">
        <w:rPr>
          <w:rFonts w:cstheme="minorBidi"/>
        </w:rPr>
        <w:t xml:space="preserve">    8: Acronym (#8802)</w:t>
      </w:r>
    </w:p>
    <w:p w14:paraId="19483A1C" w14:textId="77777777" w:rsidR="009C0EB4" w:rsidRPr="00841F54" w:rsidRDefault="009C0EB4" w:rsidP="00E22A9D">
      <w:pPr>
        <w:pStyle w:val="screen"/>
        <w:rPr>
          <w:rFonts w:cstheme="minorBidi"/>
        </w:rPr>
      </w:pPr>
      <w:r w:rsidRPr="00841F54">
        <w:rPr>
          <w:rFonts w:cstheme="minorBidi"/>
        </w:rPr>
        <w:t xml:space="preserve">    9: Max # In Series (#.05)</w:t>
      </w:r>
    </w:p>
    <w:p w14:paraId="02EA1180" w14:textId="77777777" w:rsidR="009C0EB4" w:rsidRPr="00841F54" w:rsidRDefault="009C0EB4" w:rsidP="00E22A9D">
      <w:pPr>
        <w:pStyle w:val="screen"/>
        <w:rPr>
          <w:rFonts w:cstheme="minorBidi"/>
        </w:rPr>
      </w:pPr>
      <w:r w:rsidRPr="00841F54">
        <w:rPr>
          <w:rFonts w:cstheme="minorBidi"/>
        </w:rPr>
        <w:t xml:space="preserve">   10: Combination Immunization (Y/N) (#.2)</w:t>
      </w:r>
    </w:p>
    <w:p w14:paraId="68AE205B" w14:textId="77777777" w:rsidR="009C0EB4" w:rsidRPr="00841F54" w:rsidRDefault="009C0EB4" w:rsidP="00E22A9D">
      <w:pPr>
        <w:pStyle w:val="screen"/>
        <w:rPr>
          <w:rFonts w:cstheme="minorBidi"/>
        </w:rPr>
      </w:pPr>
      <w:r w:rsidRPr="00841F54">
        <w:rPr>
          <w:rFonts w:cstheme="minorBidi"/>
        </w:rPr>
        <w:t xml:space="preserve">   11: Reading Required (#.51)</w:t>
      </w:r>
    </w:p>
    <w:p w14:paraId="7B1C407D" w14:textId="77777777" w:rsidR="009C0EB4" w:rsidRPr="00841F54" w:rsidRDefault="009C0EB4" w:rsidP="00E22A9D">
      <w:pPr>
        <w:pStyle w:val="screen"/>
        <w:rPr>
          <w:rFonts w:cstheme="minorBidi"/>
        </w:rPr>
      </w:pPr>
      <w:r w:rsidRPr="00841F54">
        <w:rPr>
          <w:rFonts w:cstheme="minorBidi"/>
        </w:rPr>
        <w:t xml:space="preserve"> ^TMP("PXVIMMRPC",$J,x)</w:t>
      </w:r>
    </w:p>
    <w:p w14:paraId="05E2EECE" w14:textId="77777777" w:rsidR="009C0EB4" w:rsidRPr="00841F54" w:rsidRDefault="009C0EB4" w:rsidP="00E22A9D">
      <w:pPr>
        <w:pStyle w:val="screen"/>
        <w:rPr>
          <w:rFonts w:cstheme="minorBidi"/>
        </w:rPr>
      </w:pPr>
      <w:r w:rsidRPr="00841F54">
        <w:rPr>
          <w:rFonts w:cstheme="minorBidi"/>
        </w:rPr>
        <w:t xml:space="preserve">    1: "VIS"</w:t>
      </w:r>
    </w:p>
    <w:p w14:paraId="6DEFFDD2" w14:textId="77777777" w:rsidR="009C0EB4" w:rsidRPr="00841F54" w:rsidRDefault="009C0EB4" w:rsidP="00E22A9D">
      <w:pPr>
        <w:pStyle w:val="screen"/>
        <w:rPr>
          <w:rFonts w:cstheme="minorBidi"/>
        </w:rPr>
      </w:pPr>
      <w:r w:rsidRPr="00841F54">
        <w:rPr>
          <w:rFonts w:cstheme="minorBidi"/>
        </w:rPr>
        <w:t xml:space="preserve">    2: #920 IEN</w:t>
      </w:r>
    </w:p>
    <w:p w14:paraId="2AE948D7" w14:textId="77777777" w:rsidR="009C0EB4" w:rsidRPr="00841F54" w:rsidRDefault="009C0EB4" w:rsidP="00E22A9D">
      <w:pPr>
        <w:pStyle w:val="screen"/>
        <w:rPr>
          <w:rFonts w:cstheme="minorBidi"/>
        </w:rPr>
      </w:pPr>
      <w:r w:rsidRPr="00841F54">
        <w:rPr>
          <w:rFonts w:cstheme="minorBidi"/>
        </w:rPr>
        <w:t xml:space="preserve">    3: Name (#920,#.01)</w:t>
      </w:r>
    </w:p>
    <w:p w14:paraId="529C3B24" w14:textId="77777777" w:rsidR="009C0EB4" w:rsidRPr="00841F54" w:rsidRDefault="009C0EB4" w:rsidP="00E22A9D">
      <w:pPr>
        <w:pStyle w:val="screen"/>
        <w:rPr>
          <w:rFonts w:cstheme="minorBidi"/>
        </w:rPr>
      </w:pPr>
      <w:r w:rsidRPr="00841F54">
        <w:rPr>
          <w:rFonts w:cstheme="minorBidi"/>
        </w:rPr>
        <w:t xml:space="preserve">    4: Edition Date (#920,#.02)</w:t>
      </w:r>
    </w:p>
    <w:p w14:paraId="4E95C884" w14:textId="77777777" w:rsidR="009C0EB4" w:rsidRPr="00841F54" w:rsidRDefault="009C0EB4" w:rsidP="00E22A9D">
      <w:pPr>
        <w:pStyle w:val="screen"/>
        <w:rPr>
          <w:rFonts w:cstheme="minorBidi"/>
        </w:rPr>
      </w:pPr>
      <w:r w:rsidRPr="00841F54">
        <w:rPr>
          <w:rFonts w:cstheme="minorBidi"/>
        </w:rPr>
        <w:t xml:space="preserve">    5: Edition Status (#920,#.03)</w:t>
      </w:r>
    </w:p>
    <w:p w14:paraId="3E7D712C" w14:textId="77777777" w:rsidR="009C0EB4" w:rsidRPr="00841F54" w:rsidRDefault="009C0EB4" w:rsidP="00E22A9D">
      <w:pPr>
        <w:pStyle w:val="screen"/>
        <w:rPr>
          <w:rFonts w:cstheme="minorBidi"/>
        </w:rPr>
      </w:pPr>
      <w:r w:rsidRPr="00841F54">
        <w:rPr>
          <w:rFonts w:cstheme="minorBidi"/>
        </w:rPr>
        <w:t xml:space="preserve">    6: Language (#920, #.04)</w:t>
      </w:r>
    </w:p>
    <w:p w14:paraId="6D6B808B" w14:textId="77777777" w:rsidR="009C0EB4" w:rsidRPr="00841F54" w:rsidRDefault="009C0EB4" w:rsidP="00E22A9D">
      <w:pPr>
        <w:pStyle w:val="screen"/>
        <w:rPr>
          <w:rFonts w:cstheme="minorBidi"/>
        </w:rPr>
      </w:pPr>
      <w:r w:rsidRPr="00841F54">
        <w:rPr>
          <w:rFonts w:cstheme="minorBidi"/>
        </w:rPr>
        <w:t xml:space="preserve">    7: 2D Bar Code (#100)</w:t>
      </w:r>
    </w:p>
    <w:p w14:paraId="0694CEDA" w14:textId="260A5E5C" w:rsidR="00345631" w:rsidRPr="00841F54" w:rsidRDefault="00345631" w:rsidP="00E22A9D">
      <w:pPr>
        <w:pStyle w:val="screen"/>
        <w:rPr>
          <w:rFonts w:cstheme="minorBidi"/>
        </w:rPr>
      </w:pPr>
      <w:r w:rsidRPr="00841F54">
        <w:rPr>
          <w:rFonts w:cstheme="minorBidi"/>
        </w:rPr>
        <w:t xml:space="preserve">    8: VIS URL (#101)</w:t>
      </w:r>
    </w:p>
    <w:p w14:paraId="502F5359" w14:textId="77777777" w:rsidR="009C0EB4" w:rsidRPr="00841F54" w:rsidRDefault="009C0EB4" w:rsidP="00E22A9D">
      <w:pPr>
        <w:pStyle w:val="screen"/>
        <w:rPr>
          <w:rFonts w:cstheme="minorBidi"/>
        </w:rPr>
      </w:pPr>
      <w:r w:rsidRPr="00841F54">
        <w:rPr>
          <w:rFonts w:cstheme="minorBidi"/>
        </w:rPr>
        <w:t xml:space="preserve"> ^TMP("PXVIMMRPC",$J,x)</w:t>
      </w:r>
    </w:p>
    <w:p w14:paraId="429D6B1A" w14:textId="77777777" w:rsidR="009C0EB4" w:rsidRPr="00841F54" w:rsidRDefault="009C0EB4" w:rsidP="00E22A9D">
      <w:pPr>
        <w:pStyle w:val="screen"/>
        <w:rPr>
          <w:rFonts w:cstheme="minorBidi"/>
        </w:rPr>
      </w:pPr>
      <w:r w:rsidRPr="00841F54">
        <w:rPr>
          <w:rFonts w:cstheme="minorBidi"/>
        </w:rPr>
        <w:t xml:space="preserve">    1: "CDC"</w:t>
      </w:r>
    </w:p>
    <w:p w14:paraId="2C22A242" w14:textId="77777777" w:rsidR="009C0EB4" w:rsidRPr="00841F54" w:rsidRDefault="009C0EB4" w:rsidP="00E22A9D">
      <w:pPr>
        <w:pStyle w:val="screen"/>
        <w:rPr>
          <w:rFonts w:cstheme="minorBidi"/>
        </w:rPr>
      </w:pPr>
      <w:r w:rsidRPr="00841F54">
        <w:rPr>
          <w:rFonts w:cstheme="minorBidi"/>
        </w:rPr>
        <w:t xml:space="preserve">    2: CDC Product Name (#9999999.145, #.01)</w:t>
      </w:r>
    </w:p>
    <w:p w14:paraId="47B78156" w14:textId="77777777" w:rsidR="009C0EB4" w:rsidRPr="00841F54" w:rsidRDefault="009C0EB4" w:rsidP="00E22A9D">
      <w:pPr>
        <w:pStyle w:val="screen"/>
        <w:rPr>
          <w:rFonts w:cstheme="minorBidi"/>
        </w:rPr>
      </w:pPr>
      <w:r w:rsidRPr="00841F54">
        <w:rPr>
          <w:rFonts w:cstheme="minorBidi"/>
        </w:rPr>
        <w:t xml:space="preserve"> ^TMP("PXVIMMRPC",$J,x)</w:t>
      </w:r>
    </w:p>
    <w:p w14:paraId="65E9A565" w14:textId="77777777" w:rsidR="009C0EB4" w:rsidRPr="00841F54" w:rsidRDefault="009C0EB4" w:rsidP="00E22A9D">
      <w:pPr>
        <w:pStyle w:val="screen"/>
        <w:rPr>
          <w:rFonts w:cstheme="minorBidi"/>
        </w:rPr>
      </w:pPr>
      <w:r w:rsidRPr="00841F54">
        <w:rPr>
          <w:rFonts w:cstheme="minorBidi"/>
        </w:rPr>
        <w:t xml:space="preserve">    1: "GROUP"</w:t>
      </w:r>
    </w:p>
    <w:p w14:paraId="4F7AF5C6" w14:textId="77777777" w:rsidR="009C0EB4" w:rsidRPr="00841F54" w:rsidRDefault="009C0EB4" w:rsidP="00E22A9D">
      <w:pPr>
        <w:pStyle w:val="screen"/>
        <w:rPr>
          <w:rFonts w:cstheme="minorBidi"/>
        </w:rPr>
      </w:pPr>
      <w:r w:rsidRPr="00841F54">
        <w:rPr>
          <w:rFonts w:cstheme="minorBidi"/>
        </w:rPr>
        <w:t xml:space="preserve">    2: Vaccine Group Name (#9999999.147, #.01)</w:t>
      </w:r>
    </w:p>
    <w:p w14:paraId="3B337DDA" w14:textId="77777777" w:rsidR="009C0EB4" w:rsidRPr="00841F54" w:rsidRDefault="009C0EB4" w:rsidP="00E22A9D">
      <w:pPr>
        <w:pStyle w:val="screen"/>
        <w:rPr>
          <w:rFonts w:cstheme="minorBidi"/>
        </w:rPr>
      </w:pPr>
      <w:r w:rsidRPr="00841F54">
        <w:rPr>
          <w:rFonts w:cstheme="minorBidi"/>
        </w:rPr>
        <w:t xml:space="preserve"> ^TMP("PXVIMMRPC",$J,x)</w:t>
      </w:r>
    </w:p>
    <w:p w14:paraId="416FF4A1" w14:textId="77777777" w:rsidR="009C0EB4" w:rsidRPr="00841F54" w:rsidRDefault="009C0EB4" w:rsidP="00E22A9D">
      <w:pPr>
        <w:pStyle w:val="screen"/>
        <w:rPr>
          <w:rFonts w:cstheme="minorBidi"/>
        </w:rPr>
      </w:pPr>
      <w:r w:rsidRPr="00841F54">
        <w:rPr>
          <w:rFonts w:cstheme="minorBidi"/>
        </w:rPr>
        <w:t xml:space="preserve">    1: "SYNONYM"</w:t>
      </w:r>
    </w:p>
    <w:p w14:paraId="7F08958F" w14:textId="77777777" w:rsidR="009C0EB4" w:rsidRPr="00841F54" w:rsidRDefault="009C0EB4" w:rsidP="00E22A9D">
      <w:pPr>
        <w:pStyle w:val="screen"/>
        <w:rPr>
          <w:rFonts w:cstheme="minorBidi"/>
        </w:rPr>
      </w:pPr>
      <w:r w:rsidRPr="00841F54">
        <w:rPr>
          <w:rFonts w:cstheme="minorBidi"/>
        </w:rPr>
        <w:t xml:space="preserve">    2: Synonym (#9999999.141, #.01)</w:t>
      </w:r>
    </w:p>
    <w:p w14:paraId="075E7D53" w14:textId="77777777" w:rsidR="009C0EB4" w:rsidRPr="00841F54" w:rsidRDefault="009C0EB4" w:rsidP="00E22A9D">
      <w:pPr>
        <w:pStyle w:val="screen"/>
        <w:rPr>
          <w:rFonts w:cstheme="minorBidi"/>
        </w:rPr>
      </w:pPr>
      <w:r w:rsidRPr="00841F54">
        <w:rPr>
          <w:rFonts w:cstheme="minorBidi"/>
        </w:rPr>
        <w:t xml:space="preserve"> ^TMP("PXVIMMRPC",$J,x)</w:t>
      </w:r>
    </w:p>
    <w:p w14:paraId="4EFA7BB2" w14:textId="77777777" w:rsidR="009C0EB4" w:rsidRPr="00841F54" w:rsidRDefault="009C0EB4" w:rsidP="00E22A9D">
      <w:pPr>
        <w:pStyle w:val="screen"/>
        <w:rPr>
          <w:rFonts w:cstheme="minorBidi"/>
        </w:rPr>
      </w:pPr>
      <w:r w:rsidRPr="00841F54">
        <w:rPr>
          <w:rFonts w:cstheme="minorBidi"/>
        </w:rPr>
        <w:t xml:space="preserve">    Note: Only active codes (based off PXDATE) are returned.</w:t>
      </w:r>
    </w:p>
    <w:p w14:paraId="7A682B62" w14:textId="77777777" w:rsidR="009C0EB4" w:rsidRPr="00841F54" w:rsidRDefault="009C0EB4" w:rsidP="00E22A9D">
      <w:pPr>
        <w:pStyle w:val="screen"/>
        <w:rPr>
          <w:rFonts w:cstheme="minorBidi"/>
        </w:rPr>
      </w:pPr>
      <w:r w:rsidRPr="00841F54">
        <w:rPr>
          <w:rFonts w:cstheme="minorBidi"/>
        </w:rPr>
        <w:t xml:space="preserve">    1: "CS"</w:t>
      </w:r>
    </w:p>
    <w:p w14:paraId="095558FF" w14:textId="77777777" w:rsidR="009C0EB4" w:rsidRPr="00841F54" w:rsidRDefault="009C0EB4" w:rsidP="00E22A9D">
      <w:pPr>
        <w:pStyle w:val="screen"/>
        <w:rPr>
          <w:rFonts w:cstheme="minorBidi"/>
        </w:rPr>
      </w:pPr>
      <w:r w:rsidRPr="00841F54">
        <w:rPr>
          <w:rFonts w:cstheme="minorBidi"/>
        </w:rPr>
        <w:t xml:space="preserve">    2: Coding System (#9999999.143, #.01)</w:t>
      </w:r>
    </w:p>
    <w:p w14:paraId="2A43F4FF" w14:textId="77777777" w:rsidR="009C0EB4" w:rsidRPr="00841F54" w:rsidRDefault="009C0EB4" w:rsidP="00E22A9D">
      <w:pPr>
        <w:pStyle w:val="screen"/>
        <w:rPr>
          <w:rFonts w:cstheme="minorBidi"/>
        </w:rPr>
      </w:pPr>
      <w:r w:rsidRPr="00841F54">
        <w:rPr>
          <w:rFonts w:cstheme="minorBidi"/>
        </w:rPr>
        <w:t xml:space="preserve">    3: Code (#9999999.1431,#.01)</w:t>
      </w:r>
    </w:p>
    <w:p w14:paraId="0C1AA39F" w14:textId="77777777" w:rsidR="009C0EB4" w:rsidRPr="00841F54" w:rsidRDefault="009C0EB4" w:rsidP="00E22A9D">
      <w:pPr>
        <w:pStyle w:val="screen"/>
        <w:rPr>
          <w:rFonts w:cstheme="minorBidi"/>
        </w:rPr>
      </w:pPr>
      <w:r w:rsidRPr="00841F54">
        <w:rPr>
          <w:rFonts w:cstheme="minorBidi"/>
        </w:rPr>
        <w:t xml:space="preserve">    4: Variable pointer. e.g., IEN;ICPT(</w:t>
      </w:r>
    </w:p>
    <w:p w14:paraId="7503BB16" w14:textId="77777777" w:rsidR="009C0EB4" w:rsidRPr="00841F54" w:rsidRDefault="009C0EB4" w:rsidP="00E22A9D">
      <w:pPr>
        <w:pStyle w:val="screen"/>
        <w:rPr>
          <w:rFonts w:cstheme="minorBidi"/>
        </w:rPr>
      </w:pPr>
      <w:r w:rsidRPr="00841F54">
        <w:rPr>
          <w:rFonts w:cstheme="minorBidi"/>
        </w:rPr>
        <w:t xml:space="preserve">    5: Short Description</w:t>
      </w:r>
    </w:p>
    <w:p w14:paraId="2B2D4144" w14:textId="77777777" w:rsidR="009C0EB4" w:rsidRPr="00841F54" w:rsidRDefault="009C0EB4" w:rsidP="00E22A9D">
      <w:pPr>
        <w:pStyle w:val="screen"/>
        <w:rPr>
          <w:rFonts w:cstheme="minorBidi"/>
        </w:rPr>
      </w:pPr>
      <w:r w:rsidRPr="00841F54">
        <w:rPr>
          <w:rFonts w:cstheme="minorBidi"/>
        </w:rPr>
        <w:lastRenderedPageBreak/>
        <w:t xml:space="preserve"> ^TMP("PXVIMMRPC",$J,x)</w:t>
      </w:r>
    </w:p>
    <w:p w14:paraId="022D945D" w14:textId="792F9BB3" w:rsidR="009C0EB4" w:rsidRPr="00841F54" w:rsidRDefault="009C0EB4" w:rsidP="00E22A9D">
      <w:pPr>
        <w:pStyle w:val="screen"/>
        <w:rPr>
          <w:rFonts w:cstheme="minorBidi"/>
        </w:rPr>
      </w:pPr>
      <w:r w:rsidRPr="00841F54">
        <w:rPr>
          <w:rFonts w:cstheme="minorBidi"/>
        </w:rPr>
        <w:t xml:space="preserve">    Note: Only active lots </w:t>
      </w:r>
      <w:r w:rsidR="000F5949" w:rsidRPr="00841F54">
        <w:rPr>
          <w:rFonts w:eastAsiaTheme="minorHAnsi" w:cstheme="minorBidi"/>
        </w:rPr>
        <w:t>for the given division</w:t>
      </w:r>
      <w:r w:rsidR="000F5949" w:rsidRPr="00841F54">
        <w:rPr>
          <w:rFonts w:cstheme="minorBidi"/>
        </w:rPr>
        <w:t xml:space="preserve"> </w:t>
      </w:r>
      <w:r w:rsidRPr="00841F54">
        <w:rPr>
          <w:rFonts w:cstheme="minorBidi"/>
        </w:rPr>
        <w:t>are returned.</w:t>
      </w:r>
    </w:p>
    <w:p w14:paraId="29A17247" w14:textId="77777777" w:rsidR="009C0EB4" w:rsidRPr="00841F54" w:rsidRDefault="009C0EB4" w:rsidP="00E22A9D">
      <w:pPr>
        <w:pStyle w:val="screen"/>
        <w:rPr>
          <w:rFonts w:cstheme="minorBidi"/>
        </w:rPr>
      </w:pPr>
      <w:r w:rsidRPr="00841F54">
        <w:rPr>
          <w:rFonts w:cstheme="minorBidi"/>
        </w:rPr>
        <w:t xml:space="preserve">          Also, the Expiration date must be &gt;= PXDATE</w:t>
      </w:r>
    </w:p>
    <w:p w14:paraId="677E1E03" w14:textId="77777777" w:rsidR="009C0EB4" w:rsidRPr="00841F54" w:rsidRDefault="009C0EB4" w:rsidP="00E22A9D">
      <w:pPr>
        <w:pStyle w:val="screen"/>
        <w:rPr>
          <w:rFonts w:cstheme="minorBidi"/>
        </w:rPr>
      </w:pPr>
      <w:r w:rsidRPr="00841F54">
        <w:rPr>
          <w:rFonts w:cstheme="minorBidi"/>
        </w:rPr>
        <w:t xml:space="preserve">    1: "LOT"</w:t>
      </w:r>
    </w:p>
    <w:p w14:paraId="6C523912" w14:textId="77777777" w:rsidR="009C0EB4" w:rsidRPr="00841F54" w:rsidRDefault="009C0EB4" w:rsidP="00E22A9D">
      <w:pPr>
        <w:pStyle w:val="screen"/>
        <w:rPr>
          <w:rFonts w:cstheme="minorBidi"/>
        </w:rPr>
      </w:pPr>
      <w:r w:rsidRPr="00841F54">
        <w:rPr>
          <w:rFonts w:cstheme="minorBidi"/>
        </w:rPr>
        <w:t xml:space="preserve">    2: #9999999.41 IEN</w:t>
      </w:r>
    </w:p>
    <w:p w14:paraId="29645B88" w14:textId="77777777" w:rsidR="009C0EB4" w:rsidRPr="00841F54" w:rsidRDefault="009C0EB4" w:rsidP="00E22A9D">
      <w:pPr>
        <w:pStyle w:val="screen"/>
        <w:rPr>
          <w:rFonts w:cstheme="minorBidi"/>
        </w:rPr>
      </w:pPr>
      <w:r w:rsidRPr="00841F54">
        <w:rPr>
          <w:rFonts w:cstheme="minorBidi"/>
        </w:rPr>
        <w:t xml:space="preserve">    3: Lot Number (#9999999.41, #.01)</w:t>
      </w:r>
    </w:p>
    <w:p w14:paraId="0A182AC7" w14:textId="77777777" w:rsidR="009C0EB4" w:rsidRPr="00841F54" w:rsidRDefault="009C0EB4" w:rsidP="00E22A9D">
      <w:pPr>
        <w:pStyle w:val="screen"/>
        <w:rPr>
          <w:rFonts w:cstheme="minorBidi"/>
        </w:rPr>
      </w:pPr>
      <w:r w:rsidRPr="00841F54">
        <w:rPr>
          <w:rFonts w:cstheme="minorBidi"/>
        </w:rPr>
        <w:t xml:space="preserve">    4: Manufacturer (#9999999.04, #.01)</w:t>
      </w:r>
    </w:p>
    <w:p w14:paraId="5C2DDAE0" w14:textId="77777777" w:rsidR="009C0EB4" w:rsidRPr="00841F54" w:rsidRDefault="009C0EB4" w:rsidP="00E22A9D">
      <w:pPr>
        <w:pStyle w:val="screen"/>
        <w:rPr>
          <w:rFonts w:cstheme="minorBidi"/>
        </w:rPr>
      </w:pPr>
      <w:r w:rsidRPr="00841F54">
        <w:rPr>
          <w:rFonts w:cstheme="minorBidi"/>
        </w:rPr>
        <w:t xml:space="preserve">    5: Expiration Date (#9999999.41, #.09)</w:t>
      </w:r>
    </w:p>
    <w:p w14:paraId="6632A142" w14:textId="77777777" w:rsidR="009C0EB4" w:rsidRPr="00841F54" w:rsidRDefault="009C0EB4" w:rsidP="00E22A9D">
      <w:pPr>
        <w:pStyle w:val="screen"/>
        <w:rPr>
          <w:rFonts w:cstheme="minorBidi"/>
        </w:rPr>
      </w:pPr>
      <w:r w:rsidRPr="00841F54">
        <w:rPr>
          <w:rFonts w:cstheme="minorBidi"/>
        </w:rPr>
        <w:t xml:space="preserve">    6: Doses Unused (#9999999.41, #.12)</w:t>
      </w:r>
    </w:p>
    <w:p w14:paraId="3F6151AB" w14:textId="77777777" w:rsidR="009C0EB4" w:rsidRPr="00841F54" w:rsidRDefault="009C0EB4" w:rsidP="00E22A9D">
      <w:pPr>
        <w:pStyle w:val="screen"/>
        <w:rPr>
          <w:rFonts w:cstheme="minorBidi"/>
        </w:rPr>
      </w:pPr>
      <w:r w:rsidRPr="00841F54">
        <w:rPr>
          <w:rFonts w:cstheme="minorBidi"/>
        </w:rPr>
        <w:t xml:space="preserve">    7: Low Supply Alert (#9999999.41, #.15)</w:t>
      </w:r>
    </w:p>
    <w:p w14:paraId="1386EE28" w14:textId="77777777" w:rsidR="009C0EB4" w:rsidRPr="00841F54" w:rsidRDefault="009C0EB4" w:rsidP="00E22A9D">
      <w:pPr>
        <w:pStyle w:val="screen"/>
        <w:rPr>
          <w:rFonts w:cstheme="minorBidi"/>
        </w:rPr>
      </w:pPr>
      <w:r w:rsidRPr="00841F54">
        <w:rPr>
          <w:rFonts w:cstheme="minorBidi"/>
        </w:rPr>
        <w:t xml:space="preserve">    8: NDC Code (#9999999.41, #.18)</w:t>
      </w:r>
    </w:p>
    <w:p w14:paraId="3A6B30A0" w14:textId="77777777" w:rsidR="009C0EB4" w:rsidRPr="00841F54" w:rsidRDefault="009C0EB4" w:rsidP="00E22A9D">
      <w:pPr>
        <w:pStyle w:val="screen"/>
        <w:rPr>
          <w:rFonts w:cstheme="minorBidi"/>
        </w:rPr>
      </w:pPr>
      <w:r w:rsidRPr="00841F54">
        <w:rPr>
          <w:rFonts w:cstheme="minorBidi"/>
        </w:rPr>
        <w:t xml:space="preserve"> ^TMP("PXVIMMRPC",$J,x)</w:t>
      </w:r>
    </w:p>
    <w:p w14:paraId="3D353787" w14:textId="77777777" w:rsidR="009C0EB4" w:rsidRPr="00841F54" w:rsidRDefault="009C0EB4" w:rsidP="00E22A9D">
      <w:pPr>
        <w:pStyle w:val="screen"/>
        <w:rPr>
          <w:rFonts w:cstheme="minorBidi"/>
        </w:rPr>
      </w:pPr>
      <w:r w:rsidRPr="00841F54">
        <w:rPr>
          <w:rFonts w:cstheme="minorBidi"/>
        </w:rPr>
        <w:t xml:space="preserve">    Note: Only active contraindications are returned</w:t>
      </w:r>
    </w:p>
    <w:p w14:paraId="3DA001DF" w14:textId="77777777" w:rsidR="009C0EB4" w:rsidRPr="00841F54" w:rsidRDefault="009C0EB4" w:rsidP="00E22A9D">
      <w:pPr>
        <w:pStyle w:val="screen"/>
        <w:rPr>
          <w:rFonts w:cstheme="minorBidi"/>
        </w:rPr>
      </w:pPr>
      <w:r w:rsidRPr="00841F54">
        <w:rPr>
          <w:rFonts w:cstheme="minorBidi"/>
        </w:rPr>
        <w:t xml:space="preserve">    1: "CONTRA"</w:t>
      </w:r>
    </w:p>
    <w:p w14:paraId="3E749AF5" w14:textId="77777777" w:rsidR="009C0EB4" w:rsidRPr="00841F54" w:rsidRDefault="009C0EB4" w:rsidP="00E22A9D">
      <w:pPr>
        <w:pStyle w:val="screen"/>
        <w:rPr>
          <w:rFonts w:cstheme="minorBidi"/>
        </w:rPr>
      </w:pPr>
      <w:r w:rsidRPr="00841F54">
        <w:rPr>
          <w:rFonts w:cstheme="minorBidi"/>
        </w:rPr>
        <w:t xml:space="preserve">    2: #920.4 variable pointer: IEN;PXV(920.4,</w:t>
      </w:r>
    </w:p>
    <w:p w14:paraId="1A6985C5" w14:textId="77777777" w:rsidR="009C0EB4" w:rsidRPr="00841F54" w:rsidRDefault="009C0EB4" w:rsidP="00E22A9D">
      <w:pPr>
        <w:pStyle w:val="screen"/>
        <w:rPr>
          <w:rFonts w:cstheme="minorBidi"/>
        </w:rPr>
      </w:pPr>
      <w:r w:rsidRPr="00841F54">
        <w:rPr>
          <w:rFonts w:cstheme="minorBidi"/>
        </w:rPr>
        <w:t xml:space="preserve">    3: Name (#920.4, #.01)</w:t>
      </w:r>
    </w:p>
    <w:p w14:paraId="5D3D8518" w14:textId="77777777" w:rsidR="009C0EB4" w:rsidRPr="00841F54" w:rsidRDefault="009C0EB4" w:rsidP="00E22A9D">
      <w:pPr>
        <w:pStyle w:val="screen"/>
        <w:rPr>
          <w:rFonts w:cstheme="minorBidi"/>
        </w:rPr>
      </w:pPr>
      <w:r w:rsidRPr="00841F54">
        <w:rPr>
          <w:rFonts w:cstheme="minorBidi"/>
        </w:rPr>
        <w:t xml:space="preserve">    4: Status (1:Active, 0:Inactive)</w:t>
      </w:r>
    </w:p>
    <w:p w14:paraId="1C27E235" w14:textId="77777777" w:rsidR="009C0EB4" w:rsidRPr="00841F54" w:rsidRDefault="009C0EB4" w:rsidP="00E22A9D">
      <w:pPr>
        <w:pStyle w:val="screen"/>
        <w:rPr>
          <w:rFonts w:cstheme="minorBidi"/>
        </w:rPr>
      </w:pPr>
      <w:r w:rsidRPr="00841F54">
        <w:rPr>
          <w:rFonts w:cstheme="minorBidi"/>
        </w:rPr>
        <w:t xml:space="preserve">    5: Code|Coding System (#920.4, #.02 and .05)</w:t>
      </w:r>
    </w:p>
    <w:p w14:paraId="411DC1BA" w14:textId="77777777" w:rsidR="009C0EB4" w:rsidRPr="00841F54" w:rsidRDefault="009C0EB4" w:rsidP="00E22A9D">
      <w:pPr>
        <w:pStyle w:val="screen"/>
        <w:rPr>
          <w:rFonts w:cstheme="minorBidi"/>
        </w:rPr>
      </w:pPr>
      <w:r w:rsidRPr="00841F54">
        <w:rPr>
          <w:rFonts w:cstheme="minorBidi"/>
        </w:rPr>
        <w:t xml:space="preserve">    6: NIP004 (#920.4, #.04)</w:t>
      </w:r>
    </w:p>
    <w:p w14:paraId="2D9DD86F" w14:textId="77777777" w:rsidR="009C0EB4" w:rsidRPr="00841F54" w:rsidRDefault="009C0EB4" w:rsidP="00E22A9D">
      <w:pPr>
        <w:pStyle w:val="screen"/>
        <w:rPr>
          <w:rFonts w:cstheme="minorBidi"/>
        </w:rPr>
      </w:pPr>
      <w:r w:rsidRPr="00841F54">
        <w:rPr>
          <w:rFonts w:cstheme="minorBidi"/>
        </w:rPr>
        <w:t xml:space="preserve">    7: Contraindication/Precaution (#920.4, #.06)</w:t>
      </w:r>
    </w:p>
    <w:p w14:paraId="1B84E854" w14:textId="77777777" w:rsidR="009C0EB4" w:rsidRPr="00841F54" w:rsidRDefault="009C0EB4" w:rsidP="00E22A9D">
      <w:pPr>
        <w:pStyle w:val="screen"/>
        <w:rPr>
          <w:rFonts w:cstheme="minorBidi"/>
        </w:rPr>
      </w:pPr>
      <w:r w:rsidRPr="00841F54">
        <w:rPr>
          <w:rFonts w:cstheme="minorBidi"/>
        </w:rPr>
        <w:t xml:space="preserve"> ^TMP("PXVIMMRPC",$J,x)</w:t>
      </w:r>
    </w:p>
    <w:p w14:paraId="54D1955D" w14:textId="77777777" w:rsidR="009C0EB4" w:rsidRPr="00841F54" w:rsidRDefault="009C0EB4" w:rsidP="00E22A9D">
      <w:pPr>
        <w:pStyle w:val="screen"/>
        <w:rPr>
          <w:rFonts w:cstheme="minorBidi"/>
        </w:rPr>
      </w:pPr>
      <w:r w:rsidRPr="00841F54">
        <w:rPr>
          <w:rFonts w:cstheme="minorBidi"/>
        </w:rPr>
        <w:t xml:space="preserve">    1: "DEF"</w:t>
      </w:r>
    </w:p>
    <w:p w14:paraId="075BE921" w14:textId="77777777" w:rsidR="009C0EB4" w:rsidRPr="00841F54" w:rsidRDefault="009C0EB4" w:rsidP="00E22A9D">
      <w:pPr>
        <w:pStyle w:val="screen"/>
        <w:rPr>
          <w:rFonts w:cstheme="minorBidi"/>
        </w:rPr>
      </w:pPr>
      <w:r w:rsidRPr="00841F54">
        <w:rPr>
          <w:rFonts w:cstheme="minorBidi"/>
        </w:rPr>
        <w:t xml:space="preserve">    2: Default Route (#920.051, #1302)</w:t>
      </w:r>
    </w:p>
    <w:p w14:paraId="6C0B5062" w14:textId="77777777" w:rsidR="009C0EB4" w:rsidRPr="00841F54" w:rsidRDefault="009C0EB4" w:rsidP="00E22A9D">
      <w:pPr>
        <w:pStyle w:val="screen"/>
        <w:rPr>
          <w:rFonts w:cstheme="minorBidi"/>
        </w:rPr>
      </w:pPr>
      <w:r w:rsidRPr="00841F54">
        <w:rPr>
          <w:rFonts w:cstheme="minorBidi"/>
        </w:rPr>
        <w:t xml:space="preserve">    3: Default Site (#920.051, #1303)</w:t>
      </w:r>
    </w:p>
    <w:p w14:paraId="3D3747D0" w14:textId="77777777" w:rsidR="009C0EB4" w:rsidRPr="00841F54" w:rsidRDefault="009C0EB4" w:rsidP="00E22A9D">
      <w:pPr>
        <w:pStyle w:val="screen"/>
        <w:rPr>
          <w:rFonts w:cstheme="minorBidi"/>
        </w:rPr>
      </w:pPr>
      <w:r w:rsidRPr="00841F54">
        <w:rPr>
          <w:rFonts w:cstheme="minorBidi"/>
        </w:rPr>
        <w:t xml:space="preserve">    4: Default Dose (#920.051, #1312)</w:t>
      </w:r>
    </w:p>
    <w:p w14:paraId="0CCADAE5" w14:textId="77777777" w:rsidR="009C0EB4" w:rsidRPr="00841F54" w:rsidRDefault="009C0EB4" w:rsidP="00E22A9D">
      <w:pPr>
        <w:pStyle w:val="screen"/>
        <w:rPr>
          <w:rFonts w:cstheme="minorBidi"/>
        </w:rPr>
      </w:pPr>
      <w:r w:rsidRPr="00841F54">
        <w:rPr>
          <w:rFonts w:cstheme="minorBidi"/>
        </w:rPr>
        <w:t xml:space="preserve">    5: Default Dose Units (#920.051, #1313)</w:t>
      </w:r>
    </w:p>
    <w:p w14:paraId="5D3C3EFC" w14:textId="77777777" w:rsidR="009C0EB4" w:rsidRPr="00841F54" w:rsidRDefault="009C0EB4" w:rsidP="00E22A9D">
      <w:pPr>
        <w:pStyle w:val="screen"/>
        <w:rPr>
          <w:rFonts w:cstheme="minorBidi"/>
        </w:rPr>
      </w:pPr>
      <w:r w:rsidRPr="00841F54">
        <w:rPr>
          <w:rFonts w:cstheme="minorBidi"/>
        </w:rPr>
        <w:t xml:space="preserve">    6: Default Dose Units (external format) (#920.051, #1313)</w:t>
      </w:r>
    </w:p>
    <w:p w14:paraId="6B49216F" w14:textId="77777777" w:rsidR="009C0EB4" w:rsidRPr="00841F54" w:rsidRDefault="009C0EB4" w:rsidP="00E22A9D">
      <w:pPr>
        <w:pStyle w:val="screen"/>
        <w:rPr>
          <w:rFonts w:cstheme="minorBidi"/>
        </w:rPr>
      </w:pPr>
      <w:r w:rsidRPr="00841F54">
        <w:rPr>
          <w:rFonts w:cstheme="minorBidi"/>
        </w:rPr>
        <w:t xml:space="preserve"> ^TMP("PXVIMMRPC",$J,x)</w:t>
      </w:r>
    </w:p>
    <w:p w14:paraId="6F94A1FF" w14:textId="77777777" w:rsidR="009C0EB4" w:rsidRPr="00841F54" w:rsidRDefault="009C0EB4" w:rsidP="00E22A9D">
      <w:pPr>
        <w:pStyle w:val="screen"/>
        <w:rPr>
          <w:rFonts w:cstheme="minorBidi"/>
        </w:rPr>
      </w:pPr>
      <w:r w:rsidRPr="00841F54">
        <w:rPr>
          <w:rFonts w:cstheme="minorBidi"/>
        </w:rPr>
        <w:t xml:space="preserve">    1: "DEFC"</w:t>
      </w:r>
    </w:p>
    <w:p w14:paraId="00080A37" w14:textId="383CFA5D" w:rsidR="009C0EB4" w:rsidRPr="00841F54" w:rsidRDefault="009C0EB4" w:rsidP="00E22A9D">
      <w:pPr>
        <w:pStyle w:val="screen"/>
        <w:rPr>
          <w:rFonts w:cstheme="minorBidi"/>
        </w:rPr>
      </w:pPr>
      <w:r w:rsidRPr="00841F54">
        <w:rPr>
          <w:rFonts w:cstheme="minorBidi"/>
        </w:rPr>
        <w:t xml:space="preserve">    2: Default Comments (#920.051, #81101)</w:t>
      </w:r>
    </w:p>
    <w:p w14:paraId="08F2F40F" w14:textId="1F364354" w:rsidR="00880CC9" w:rsidRPr="00841F54" w:rsidRDefault="00B504FE" w:rsidP="00783A0D">
      <w:pPr>
        <w:pStyle w:val="Heading2"/>
      </w:pPr>
      <w:bookmarkStart w:id="125" w:name="_Toc498005978"/>
      <w:r w:rsidRPr="00841F54">
        <w:t>PXVIMM IMM FORMAT</w:t>
      </w:r>
      <w:bookmarkEnd w:id="125"/>
    </w:p>
    <w:p w14:paraId="5EF1CA74" w14:textId="77777777" w:rsidR="009C0EB4" w:rsidRPr="00841F54" w:rsidRDefault="009C0EB4" w:rsidP="00E22A9D">
      <w:pPr>
        <w:pStyle w:val="screen"/>
        <w:rPr>
          <w:rFonts w:cstheme="minorBidi"/>
        </w:rPr>
      </w:pPr>
      <w:r w:rsidRPr="00841F54">
        <w:rPr>
          <w:rFonts w:cstheme="minorBidi"/>
        </w:rPr>
        <w:t>NAME: PXVIMM IMM FORMAT                 TAG: GETTEXT</w:t>
      </w:r>
    </w:p>
    <w:p w14:paraId="7CF0AF36" w14:textId="13CB74DD" w:rsidR="009C0EB4" w:rsidRPr="00841F54" w:rsidRDefault="00B548CD" w:rsidP="00E22A9D">
      <w:pPr>
        <w:pStyle w:val="screen"/>
        <w:rPr>
          <w:rFonts w:cstheme="minorBidi"/>
        </w:rPr>
      </w:pPr>
      <w:r w:rsidRPr="00841F54">
        <w:rPr>
          <w:rFonts w:cstheme="minorBidi"/>
        </w:rPr>
        <w:t xml:space="preserve">  </w:t>
      </w:r>
      <w:r w:rsidR="009C0EB4" w:rsidRPr="00841F54">
        <w:rPr>
          <w:rFonts w:cstheme="minorBidi"/>
        </w:rPr>
        <w:t>ROUTINE: PXVRPC6                      RETURN VALUE TYPE: ARRAY</w:t>
      </w:r>
    </w:p>
    <w:p w14:paraId="387E9A1C" w14:textId="77777777" w:rsidR="009C0EB4" w:rsidRPr="00841F54" w:rsidRDefault="009C0EB4" w:rsidP="00E22A9D">
      <w:pPr>
        <w:pStyle w:val="screen"/>
        <w:rPr>
          <w:rFonts w:cstheme="minorBidi"/>
        </w:rPr>
      </w:pPr>
      <w:r w:rsidRPr="00841F54">
        <w:rPr>
          <w:rFonts w:cstheme="minorBidi"/>
        </w:rPr>
        <w:t xml:space="preserve"> DESCRIPTION:   </w:t>
      </w:r>
    </w:p>
    <w:p w14:paraId="6BEB08CC" w14:textId="77777777" w:rsidR="009C0EB4" w:rsidRPr="00841F54" w:rsidRDefault="009C0EB4" w:rsidP="00E22A9D">
      <w:pPr>
        <w:pStyle w:val="screen"/>
        <w:rPr>
          <w:rFonts w:cstheme="minorBidi"/>
        </w:rPr>
      </w:pPr>
      <w:r w:rsidRPr="00841F54">
        <w:rPr>
          <w:rFonts w:cstheme="minorBidi"/>
        </w:rPr>
        <w:t xml:space="preserve"> This RPC takes an input array of immunization properties set from the GUI.</w:t>
      </w:r>
    </w:p>
    <w:p w14:paraId="32BD7824" w14:textId="77777777" w:rsidR="009C0EB4" w:rsidRPr="00841F54" w:rsidRDefault="009C0EB4" w:rsidP="00E22A9D">
      <w:pPr>
        <w:pStyle w:val="screen"/>
        <w:rPr>
          <w:rFonts w:cstheme="minorBidi"/>
        </w:rPr>
      </w:pPr>
      <w:r w:rsidRPr="00841F54">
        <w:rPr>
          <w:rFonts w:cstheme="minorBidi"/>
        </w:rPr>
        <w:t xml:space="preserve"> It returns a formatted text of an immunization for use in documentation.</w:t>
      </w:r>
    </w:p>
    <w:p w14:paraId="29B6C4A3" w14:textId="77777777" w:rsidR="009C0EB4" w:rsidRPr="00841F54" w:rsidRDefault="009C0EB4" w:rsidP="00E22A9D">
      <w:pPr>
        <w:pStyle w:val="screen"/>
        <w:rPr>
          <w:rFonts w:cstheme="minorBidi"/>
        </w:rPr>
      </w:pPr>
      <w:r w:rsidRPr="00841F54">
        <w:rPr>
          <w:rFonts w:cstheme="minorBidi"/>
        </w:rPr>
        <w:t>INPUT PARAMETER: INPUT                  PARAMETER TYPE: LIST</w:t>
      </w:r>
    </w:p>
    <w:p w14:paraId="63A26699" w14:textId="77777777" w:rsidR="009C0EB4" w:rsidRPr="00841F54" w:rsidRDefault="009C0EB4" w:rsidP="00E22A9D">
      <w:pPr>
        <w:pStyle w:val="screen"/>
        <w:rPr>
          <w:rFonts w:cstheme="minorBidi"/>
        </w:rPr>
      </w:pPr>
      <w:r w:rsidRPr="00841F54">
        <w:rPr>
          <w:rFonts w:cstheme="minorBidi"/>
        </w:rPr>
        <w:t xml:space="preserve">  REQUIRED: YES                         SEQUENCE NUMBER: 1</w:t>
      </w:r>
    </w:p>
    <w:p w14:paraId="6846DD10" w14:textId="77777777" w:rsidR="009C0EB4" w:rsidRPr="00841F54" w:rsidRDefault="009C0EB4" w:rsidP="00E22A9D">
      <w:pPr>
        <w:pStyle w:val="screen"/>
        <w:rPr>
          <w:rFonts w:cstheme="minorBidi"/>
        </w:rPr>
      </w:pPr>
      <w:r w:rsidRPr="00841F54">
        <w:rPr>
          <w:rFonts w:cstheme="minorBidi"/>
        </w:rPr>
        <w:t xml:space="preserve"> DESCRIPTION:   </w:t>
      </w:r>
    </w:p>
    <w:p w14:paraId="019B94B8" w14:textId="77777777" w:rsidR="009C0EB4" w:rsidRPr="00841F54" w:rsidRDefault="009C0EB4" w:rsidP="00E22A9D">
      <w:pPr>
        <w:pStyle w:val="screen"/>
        <w:rPr>
          <w:rFonts w:cstheme="minorBidi"/>
        </w:rPr>
      </w:pPr>
      <w:r w:rsidRPr="00841F54">
        <w:rPr>
          <w:rFonts w:cstheme="minorBidi"/>
        </w:rPr>
        <w:t xml:space="preserve"> INPUT(n)=IMM ^ Imm IEN ^  ^ Date Administered (for immunizations) / Date </w:t>
      </w:r>
    </w:p>
    <w:p w14:paraId="48A50B85" w14:textId="77777777" w:rsidR="009C0EB4" w:rsidRPr="00841F54" w:rsidRDefault="009C0EB4" w:rsidP="00E22A9D">
      <w:pPr>
        <w:pStyle w:val="screen"/>
        <w:rPr>
          <w:rFonts w:cstheme="minorBidi"/>
        </w:rPr>
      </w:pPr>
      <w:r w:rsidRPr="00841F54">
        <w:rPr>
          <w:rFonts w:cstheme="minorBidi"/>
        </w:rPr>
        <w:t xml:space="preserve">          Contra-Refusal Event Documented (for contra/refusals) ^ Warn</w:t>
      </w:r>
    </w:p>
    <w:p w14:paraId="7EB7BB64" w14:textId="77777777" w:rsidR="009C0EB4" w:rsidRPr="00841F54" w:rsidRDefault="009C0EB4" w:rsidP="00E22A9D">
      <w:pPr>
        <w:pStyle w:val="screen"/>
        <w:rPr>
          <w:rFonts w:cstheme="minorBidi"/>
        </w:rPr>
      </w:pPr>
      <w:r w:rsidRPr="00841F54">
        <w:rPr>
          <w:rFonts w:cstheme="minorBidi"/>
        </w:rPr>
        <w:t xml:space="preserve">          Until Date (for contra/refusals) ^ Series ^ Refusal reason ^</w:t>
      </w:r>
    </w:p>
    <w:p w14:paraId="699CDAF8" w14:textId="77777777" w:rsidR="009C0EB4" w:rsidRPr="00841F54" w:rsidRDefault="009C0EB4" w:rsidP="00E22A9D">
      <w:pPr>
        <w:pStyle w:val="screen"/>
        <w:rPr>
          <w:rFonts w:cstheme="minorBidi"/>
        </w:rPr>
      </w:pPr>
      <w:r w:rsidRPr="00841F54">
        <w:rPr>
          <w:rFonts w:cstheme="minorBidi"/>
        </w:rPr>
        <w:t xml:space="preserve">          Contraindication Reason ^ Ordered By ^ Administered By (for VA </w:t>
      </w:r>
    </w:p>
    <w:p w14:paraId="41894ECF" w14:textId="77777777" w:rsidR="009C0EB4" w:rsidRPr="00841F54" w:rsidRDefault="009C0EB4" w:rsidP="00E22A9D">
      <w:pPr>
        <w:pStyle w:val="screen"/>
        <w:rPr>
          <w:rFonts w:cstheme="minorBidi"/>
        </w:rPr>
      </w:pPr>
      <w:r w:rsidRPr="00841F54">
        <w:rPr>
          <w:rFonts w:cstheme="minorBidi"/>
        </w:rPr>
        <w:t xml:space="preserve">          administered) / Documented By (for historical) ^ Document Type</w:t>
      </w:r>
    </w:p>
    <w:p w14:paraId="3EF30496" w14:textId="77777777" w:rsidR="009C0EB4" w:rsidRPr="00841F54" w:rsidRDefault="009C0EB4" w:rsidP="00E22A9D">
      <w:pPr>
        <w:pStyle w:val="screen"/>
        <w:rPr>
          <w:rFonts w:cstheme="minorBidi"/>
        </w:rPr>
      </w:pPr>
      <w:r w:rsidRPr="00841F54">
        <w:rPr>
          <w:rFonts w:cstheme="minorBidi"/>
        </w:rPr>
        <w:t xml:space="preserve">          ("Historical"/"Administered") ^ Information Source</w:t>
      </w:r>
    </w:p>
    <w:p w14:paraId="0C03CE55" w14:textId="77777777" w:rsidR="009C0EB4" w:rsidRPr="00841F54" w:rsidRDefault="009C0EB4" w:rsidP="00E22A9D">
      <w:pPr>
        <w:pStyle w:val="screen"/>
        <w:rPr>
          <w:rFonts w:cstheme="minorBidi"/>
        </w:rPr>
      </w:pPr>
      <w:r w:rsidRPr="00841F54">
        <w:rPr>
          <w:rFonts w:cstheme="minorBidi"/>
        </w:rPr>
        <w:t xml:space="preserve">      (n)=LOC ^ File #44 IEN ^  ^  ^ Outside Location (for historicals)</w:t>
      </w:r>
    </w:p>
    <w:p w14:paraId="090F4336" w14:textId="77777777" w:rsidR="009C0EB4" w:rsidRPr="00841F54" w:rsidRDefault="009C0EB4" w:rsidP="00E22A9D">
      <w:pPr>
        <w:pStyle w:val="screen"/>
        <w:rPr>
          <w:rFonts w:cstheme="minorBidi"/>
        </w:rPr>
      </w:pPr>
      <w:r w:rsidRPr="00841F54">
        <w:rPr>
          <w:rFonts w:cstheme="minorBidi"/>
        </w:rPr>
        <w:t xml:space="preserve">      (n)=ROUTE ^ Route ^ Site ^ Dosage</w:t>
      </w:r>
    </w:p>
    <w:p w14:paraId="2992282A" w14:textId="77777777" w:rsidR="009C0EB4" w:rsidRPr="00841F54" w:rsidRDefault="009C0EB4" w:rsidP="00E22A9D">
      <w:pPr>
        <w:pStyle w:val="screen"/>
        <w:rPr>
          <w:rFonts w:cstheme="minorBidi"/>
        </w:rPr>
      </w:pPr>
      <w:r w:rsidRPr="00841F54">
        <w:rPr>
          <w:rFonts w:cstheme="minorBidi"/>
        </w:rPr>
        <w:t xml:space="preserve">      (n)=VIS ^ VIS Name ^ Edition Date ^ Language</w:t>
      </w:r>
    </w:p>
    <w:p w14:paraId="671B99EA" w14:textId="77777777" w:rsidR="009C0EB4" w:rsidRPr="00841F54" w:rsidRDefault="009C0EB4" w:rsidP="00E22A9D">
      <w:pPr>
        <w:pStyle w:val="screen"/>
        <w:rPr>
          <w:rFonts w:cstheme="minorBidi"/>
        </w:rPr>
      </w:pPr>
      <w:r w:rsidRPr="00841F54">
        <w:rPr>
          <w:rFonts w:cstheme="minorBidi"/>
        </w:rPr>
        <w:t xml:space="preserve">      (n)=LOT ^ Lot # ^ Manufacturer ^ Exp Date</w:t>
      </w:r>
    </w:p>
    <w:p w14:paraId="28EC8ADD" w14:textId="77777777" w:rsidR="009C0EB4" w:rsidRPr="00841F54" w:rsidRDefault="009C0EB4" w:rsidP="00E22A9D">
      <w:pPr>
        <w:pStyle w:val="screen"/>
        <w:rPr>
          <w:rFonts w:cstheme="minorBidi"/>
        </w:rPr>
      </w:pPr>
      <w:r w:rsidRPr="00841F54">
        <w:rPr>
          <w:rFonts w:cstheme="minorBidi"/>
        </w:rPr>
        <w:t xml:space="preserve">      (n)=COM ^ Comment</w:t>
      </w:r>
    </w:p>
    <w:p w14:paraId="1598067F" w14:textId="77777777" w:rsidR="009C0EB4" w:rsidRPr="00841F54" w:rsidRDefault="009C0EB4" w:rsidP="00E22A9D">
      <w:pPr>
        <w:pStyle w:val="screen"/>
        <w:rPr>
          <w:rFonts w:cstheme="minorBidi"/>
        </w:rPr>
      </w:pPr>
      <w:r w:rsidRPr="00841F54">
        <w:rPr>
          <w:rFonts w:cstheme="minorBidi"/>
        </w:rPr>
        <w:t xml:space="preserve">      (n)=OVER ^ Override Reason</w:t>
      </w:r>
    </w:p>
    <w:p w14:paraId="043DF12F" w14:textId="77777777" w:rsidR="009C0EB4" w:rsidRPr="00841F54" w:rsidRDefault="009C0EB4" w:rsidP="00E22A9D">
      <w:pPr>
        <w:pStyle w:val="screen"/>
        <w:rPr>
          <w:rFonts w:cstheme="minorBidi"/>
        </w:rPr>
      </w:pPr>
      <w:r w:rsidRPr="00841F54">
        <w:rPr>
          <w:rFonts w:cstheme="minorBidi"/>
        </w:rPr>
        <w:t xml:space="preserve"> RETURN PARAMETER DESCRIPTION:   </w:t>
      </w:r>
    </w:p>
    <w:p w14:paraId="7DD4E3A3" w14:textId="575A50A5" w:rsidR="009C0EB4" w:rsidRPr="00841F54" w:rsidRDefault="009C0EB4" w:rsidP="00E22A9D">
      <w:pPr>
        <w:pStyle w:val="screen"/>
        <w:rPr>
          <w:rFonts w:eastAsiaTheme="minorHAnsi" w:cstheme="minorBidi"/>
        </w:rPr>
      </w:pPr>
      <w:r w:rsidRPr="00841F54">
        <w:rPr>
          <w:rFonts w:cstheme="minorBidi"/>
        </w:rPr>
        <w:t xml:space="preserve"> Formatted text of an immunization for use in documentation.</w:t>
      </w:r>
    </w:p>
    <w:p w14:paraId="6B899054" w14:textId="51B19D65" w:rsidR="00880CC9" w:rsidRPr="00841F54" w:rsidRDefault="00B504FE" w:rsidP="00783A0D">
      <w:pPr>
        <w:pStyle w:val="Heading2"/>
      </w:pPr>
      <w:bookmarkStart w:id="126" w:name="_PXVIMM_IMM_LOT"/>
      <w:bookmarkStart w:id="127" w:name="_Toc498005979"/>
      <w:bookmarkEnd w:id="126"/>
      <w:r w:rsidRPr="00841F54">
        <w:lastRenderedPageBreak/>
        <w:t>PXVIMM IMM LOT</w:t>
      </w:r>
      <w:bookmarkEnd w:id="127"/>
    </w:p>
    <w:p w14:paraId="37EF4F91" w14:textId="77777777" w:rsidR="009C0EB4" w:rsidRPr="00841F54" w:rsidRDefault="009C0EB4" w:rsidP="00E22A9D">
      <w:pPr>
        <w:pStyle w:val="screen"/>
        <w:rPr>
          <w:rFonts w:cstheme="minorBidi"/>
        </w:rPr>
      </w:pPr>
      <w:r w:rsidRPr="00841F54">
        <w:rPr>
          <w:rFonts w:cstheme="minorBidi"/>
        </w:rPr>
        <w:t>NAME: PXVIMM IMM LOT                    TAG: ILOT</w:t>
      </w:r>
    </w:p>
    <w:p w14:paraId="72CC51DA" w14:textId="77777777" w:rsidR="009C0EB4" w:rsidRPr="00841F54" w:rsidRDefault="009C0EB4" w:rsidP="00E22A9D">
      <w:pPr>
        <w:pStyle w:val="screen"/>
        <w:rPr>
          <w:rFonts w:cstheme="minorBidi"/>
        </w:rPr>
      </w:pPr>
      <w:r w:rsidRPr="00841F54">
        <w:rPr>
          <w:rFonts w:cstheme="minorBidi"/>
        </w:rPr>
        <w:t xml:space="preserve">  ROUTINE: PXVRPC1                      RETURN VALUE TYPE: GLOBAL ARRAY</w:t>
      </w:r>
    </w:p>
    <w:p w14:paraId="236D12C8" w14:textId="77777777" w:rsidR="009C0EB4" w:rsidRPr="00841F54" w:rsidRDefault="009C0EB4" w:rsidP="00E22A9D">
      <w:pPr>
        <w:pStyle w:val="screen"/>
        <w:rPr>
          <w:rFonts w:cstheme="minorBidi"/>
        </w:rPr>
      </w:pPr>
      <w:r w:rsidRPr="00841F54">
        <w:rPr>
          <w:rFonts w:cstheme="minorBidi"/>
        </w:rPr>
        <w:t xml:space="preserve">  WORD WRAP ON: TRUE</w:t>
      </w:r>
    </w:p>
    <w:p w14:paraId="2A763C6D" w14:textId="77777777" w:rsidR="009C0EB4" w:rsidRPr="00841F54" w:rsidRDefault="009C0EB4" w:rsidP="00E22A9D">
      <w:pPr>
        <w:pStyle w:val="screen"/>
        <w:rPr>
          <w:rFonts w:cstheme="minorBidi"/>
        </w:rPr>
      </w:pPr>
      <w:r w:rsidRPr="00841F54">
        <w:rPr>
          <w:rFonts w:cstheme="minorBidi"/>
        </w:rPr>
        <w:t xml:space="preserve"> DESCRIPTION:   </w:t>
      </w:r>
    </w:p>
    <w:p w14:paraId="14F8FD2A" w14:textId="77777777" w:rsidR="009C0EB4" w:rsidRPr="00841F54" w:rsidRDefault="009C0EB4" w:rsidP="00E22A9D">
      <w:pPr>
        <w:pStyle w:val="screen"/>
        <w:rPr>
          <w:rFonts w:cstheme="minorBidi"/>
        </w:rPr>
      </w:pPr>
      <w:r w:rsidRPr="00841F54">
        <w:rPr>
          <w:rFonts w:cstheme="minorBidi"/>
        </w:rPr>
        <w:t xml:space="preserve"> This RPC returns information from the IMMUNIZATION LOT file </w:t>
      </w:r>
    </w:p>
    <w:p w14:paraId="2F14E663" w14:textId="77777777" w:rsidR="009C0EB4" w:rsidRPr="00841F54" w:rsidRDefault="009C0EB4" w:rsidP="00E22A9D">
      <w:pPr>
        <w:pStyle w:val="screen"/>
        <w:rPr>
          <w:rFonts w:cstheme="minorBidi"/>
        </w:rPr>
      </w:pPr>
      <w:r w:rsidRPr="00841F54">
        <w:rPr>
          <w:rFonts w:cstheme="minorBidi"/>
        </w:rPr>
        <w:t xml:space="preserve"> (#9999999.41).</w:t>
      </w:r>
    </w:p>
    <w:p w14:paraId="4FD72B4C" w14:textId="77777777" w:rsidR="009C0EB4" w:rsidRPr="00841F54" w:rsidRDefault="009C0EB4" w:rsidP="00E22A9D">
      <w:pPr>
        <w:pStyle w:val="screen"/>
        <w:rPr>
          <w:rFonts w:cstheme="minorBidi"/>
        </w:rPr>
      </w:pPr>
      <w:r w:rsidRPr="00841F54">
        <w:rPr>
          <w:rFonts w:cstheme="minorBidi"/>
        </w:rPr>
        <w:t>INPUT PARAMETER: FILTER                 PARAMETER TYPE: LITERAL</w:t>
      </w:r>
    </w:p>
    <w:p w14:paraId="0CA4D974" w14:textId="77777777" w:rsidR="009C0EB4" w:rsidRPr="00841F54" w:rsidRDefault="009C0EB4" w:rsidP="00E22A9D">
      <w:pPr>
        <w:pStyle w:val="screen"/>
        <w:rPr>
          <w:rFonts w:cstheme="minorBidi"/>
        </w:rPr>
      </w:pPr>
      <w:r w:rsidRPr="00841F54">
        <w:rPr>
          <w:rFonts w:cstheme="minorBidi"/>
        </w:rPr>
        <w:t xml:space="preserve">  MAXIMUM DATA LENGTH: 30               REQUIRED: NO</w:t>
      </w:r>
    </w:p>
    <w:p w14:paraId="2B36FEA0" w14:textId="77777777" w:rsidR="009C0EB4" w:rsidRPr="00841F54" w:rsidRDefault="009C0EB4" w:rsidP="00E22A9D">
      <w:pPr>
        <w:pStyle w:val="screen"/>
        <w:rPr>
          <w:rFonts w:cstheme="minorBidi"/>
        </w:rPr>
      </w:pPr>
      <w:r w:rsidRPr="00841F54">
        <w:rPr>
          <w:rFonts w:cstheme="minorBidi"/>
        </w:rPr>
        <w:t xml:space="preserve">  SEQUENCE NUMBER: 1</w:t>
      </w:r>
    </w:p>
    <w:p w14:paraId="77D2FE8A" w14:textId="77777777" w:rsidR="009C0EB4" w:rsidRPr="00841F54" w:rsidRDefault="009C0EB4" w:rsidP="00E22A9D">
      <w:pPr>
        <w:pStyle w:val="screen"/>
        <w:rPr>
          <w:rFonts w:cstheme="minorBidi"/>
        </w:rPr>
      </w:pPr>
      <w:r w:rsidRPr="00841F54">
        <w:rPr>
          <w:rFonts w:cstheme="minorBidi"/>
        </w:rPr>
        <w:t xml:space="preserve"> DESCRIPTION:   </w:t>
      </w:r>
    </w:p>
    <w:p w14:paraId="5D100B49" w14:textId="557F71BC" w:rsidR="009C0EB4" w:rsidRPr="00841F54" w:rsidRDefault="009C0EB4" w:rsidP="00E22A9D">
      <w:pPr>
        <w:pStyle w:val="screen"/>
        <w:rPr>
          <w:rFonts w:cstheme="minorBidi"/>
        </w:rPr>
      </w:pPr>
      <w:r w:rsidRPr="00841F54">
        <w:rPr>
          <w:rFonts w:cstheme="minorBidi"/>
        </w:rPr>
        <w:t xml:space="preserve">This input parameter is used to specify the IMMUNIZATION LOT file </w:t>
      </w:r>
    </w:p>
    <w:p w14:paraId="4B8DD92B" w14:textId="77777777" w:rsidR="009C0EB4" w:rsidRPr="00841F54" w:rsidRDefault="009C0EB4" w:rsidP="00E22A9D">
      <w:pPr>
        <w:pStyle w:val="screen"/>
        <w:rPr>
          <w:rFonts w:cstheme="minorBidi"/>
        </w:rPr>
      </w:pPr>
      <w:r w:rsidRPr="00841F54">
        <w:rPr>
          <w:rFonts w:cstheme="minorBidi"/>
        </w:rPr>
        <w:t xml:space="preserve"> records to be returned. Possible values:</w:t>
      </w:r>
    </w:p>
    <w:p w14:paraId="1BD124CF" w14:textId="77777777" w:rsidR="009C0EB4" w:rsidRPr="00841F54" w:rsidRDefault="009C0EB4" w:rsidP="00E22A9D">
      <w:pPr>
        <w:pStyle w:val="screen"/>
        <w:rPr>
          <w:rFonts w:cstheme="minorBidi"/>
        </w:rPr>
      </w:pPr>
      <w:r w:rsidRPr="00841F54">
        <w:rPr>
          <w:rFonts w:cstheme="minorBidi"/>
        </w:rPr>
        <w:t xml:space="preserve">    R:XXX - return entry with ien XXX</w:t>
      </w:r>
    </w:p>
    <w:p w14:paraId="417DD90A" w14:textId="77777777" w:rsidR="009C0EB4" w:rsidRPr="00841F54" w:rsidRDefault="009C0EB4" w:rsidP="00E22A9D">
      <w:pPr>
        <w:pStyle w:val="screen"/>
        <w:rPr>
          <w:rFonts w:cstheme="minorBidi"/>
        </w:rPr>
      </w:pPr>
      <w:r w:rsidRPr="00841F54">
        <w:rPr>
          <w:rFonts w:cstheme="minorBidi"/>
        </w:rPr>
        <w:t xml:space="preserve">    N:XXX - return entry with lot number XXX</w:t>
      </w:r>
    </w:p>
    <w:p w14:paraId="13FC252F" w14:textId="77777777" w:rsidR="009C0EB4" w:rsidRPr="00841F54" w:rsidRDefault="009C0EB4" w:rsidP="00E22A9D">
      <w:pPr>
        <w:pStyle w:val="screen"/>
        <w:rPr>
          <w:rFonts w:cstheme="minorBidi"/>
        </w:rPr>
      </w:pPr>
      <w:r w:rsidRPr="00841F54">
        <w:rPr>
          <w:rFonts w:cstheme="minorBidi"/>
        </w:rPr>
        <w:t xml:space="preserve">    S:A   - return list of all active lot numbers</w:t>
      </w:r>
    </w:p>
    <w:p w14:paraId="4B2B39AA" w14:textId="77777777" w:rsidR="009C0EB4" w:rsidRPr="00841F54" w:rsidRDefault="009C0EB4" w:rsidP="00E22A9D">
      <w:pPr>
        <w:pStyle w:val="screen"/>
        <w:rPr>
          <w:rFonts w:cstheme="minorBidi"/>
        </w:rPr>
      </w:pPr>
      <w:r w:rsidRPr="00841F54">
        <w:rPr>
          <w:rFonts w:cstheme="minorBidi"/>
        </w:rPr>
        <w:t xml:space="preserve">    S:I   - return list of all inactive lot num</w:t>
      </w:r>
    </w:p>
    <w:p w14:paraId="5450146F" w14:textId="77777777" w:rsidR="009C0EB4" w:rsidRPr="00841F54" w:rsidRDefault="009C0EB4" w:rsidP="00E22A9D">
      <w:pPr>
        <w:pStyle w:val="screen"/>
        <w:rPr>
          <w:rFonts w:cstheme="minorBidi"/>
        </w:rPr>
      </w:pPr>
      <w:r w:rsidRPr="00841F54">
        <w:rPr>
          <w:rFonts w:cstheme="minorBidi"/>
        </w:rPr>
        <w:t xml:space="preserve">    S:B   - return list of all lot numbers, active and inactive</w:t>
      </w:r>
    </w:p>
    <w:p w14:paraId="1F2CD2D3" w14:textId="77777777" w:rsidR="009C0EB4" w:rsidRPr="00841F54" w:rsidRDefault="009C0EB4" w:rsidP="00E22A9D">
      <w:pPr>
        <w:pStyle w:val="screen"/>
        <w:rPr>
          <w:rFonts w:cstheme="minorBidi"/>
        </w:rPr>
      </w:pPr>
      <w:r w:rsidRPr="00841F54">
        <w:rPr>
          <w:rFonts w:cstheme="minorBidi"/>
        </w:rPr>
        <w:t xml:space="preserve">  </w:t>
      </w:r>
    </w:p>
    <w:p w14:paraId="15A09CBB" w14:textId="77777777" w:rsidR="009C0EB4" w:rsidRPr="00841F54" w:rsidRDefault="009C0EB4" w:rsidP="00E22A9D">
      <w:pPr>
        <w:pStyle w:val="screen"/>
        <w:rPr>
          <w:rFonts w:cstheme="minorBidi"/>
        </w:rPr>
      </w:pPr>
      <w:r w:rsidRPr="00841F54">
        <w:rPr>
          <w:rFonts w:cstheme="minorBidi"/>
        </w:rPr>
        <w:t xml:space="preserve"> If this parameter is null, it defaults to "S:B".</w:t>
      </w:r>
    </w:p>
    <w:p w14:paraId="4DA96EA0" w14:textId="77777777" w:rsidR="009C0EB4" w:rsidRPr="00841F54" w:rsidRDefault="009C0EB4" w:rsidP="00E22A9D">
      <w:pPr>
        <w:pStyle w:val="screen"/>
        <w:rPr>
          <w:rFonts w:cstheme="minorBidi"/>
        </w:rPr>
      </w:pPr>
      <w:r w:rsidRPr="00841F54">
        <w:rPr>
          <w:rFonts w:cstheme="minorBidi"/>
        </w:rPr>
        <w:t>INPUT PARAMETER: PXVI                   PARAMETER TYPE: LITERAL</w:t>
      </w:r>
    </w:p>
    <w:p w14:paraId="7805CEE8" w14:textId="77777777" w:rsidR="009C0EB4" w:rsidRPr="00841F54" w:rsidRDefault="009C0EB4" w:rsidP="00E22A9D">
      <w:pPr>
        <w:pStyle w:val="screen"/>
        <w:rPr>
          <w:rFonts w:cstheme="minorBidi"/>
        </w:rPr>
      </w:pPr>
      <w:r w:rsidRPr="00841F54">
        <w:rPr>
          <w:rFonts w:cstheme="minorBidi"/>
        </w:rPr>
        <w:t xml:space="preserve">  MAXIMUM DATA LENGTH: 1                REQUIRED: NO</w:t>
      </w:r>
    </w:p>
    <w:p w14:paraId="11DF91DF" w14:textId="77777777" w:rsidR="009C0EB4" w:rsidRPr="00841F54" w:rsidRDefault="009C0EB4" w:rsidP="00E22A9D">
      <w:pPr>
        <w:pStyle w:val="screen"/>
        <w:rPr>
          <w:rFonts w:cstheme="minorBidi"/>
        </w:rPr>
      </w:pPr>
      <w:r w:rsidRPr="00841F54">
        <w:rPr>
          <w:rFonts w:cstheme="minorBidi"/>
        </w:rPr>
        <w:t xml:space="preserve">  SEQUENCE NUMBER: 2</w:t>
      </w:r>
    </w:p>
    <w:p w14:paraId="48EBC797" w14:textId="77777777" w:rsidR="009C0EB4" w:rsidRPr="00841F54" w:rsidRDefault="009C0EB4" w:rsidP="00E22A9D">
      <w:pPr>
        <w:pStyle w:val="screen"/>
        <w:rPr>
          <w:rFonts w:cstheme="minorBidi"/>
        </w:rPr>
      </w:pPr>
      <w:r w:rsidRPr="00841F54">
        <w:rPr>
          <w:rFonts w:cstheme="minorBidi"/>
        </w:rPr>
        <w:t xml:space="preserve"> DESCRIPTION:   </w:t>
      </w:r>
    </w:p>
    <w:p w14:paraId="1854D2CF" w14:textId="77777777" w:rsidR="009C0EB4" w:rsidRPr="00841F54" w:rsidRDefault="009C0EB4" w:rsidP="00E22A9D">
      <w:pPr>
        <w:pStyle w:val="screen"/>
        <w:rPr>
          <w:rFonts w:cstheme="minorBidi"/>
        </w:rPr>
      </w:pPr>
      <w:r w:rsidRPr="00841F54">
        <w:rPr>
          <w:rFonts w:cstheme="minorBidi"/>
        </w:rPr>
        <w:t xml:space="preserve"> This optional input parameter is used to return an alternate array with </w:t>
      </w:r>
    </w:p>
    <w:p w14:paraId="092818B5" w14:textId="77777777" w:rsidR="009C0EB4" w:rsidRPr="00841F54" w:rsidRDefault="009C0EB4" w:rsidP="00E22A9D">
      <w:pPr>
        <w:pStyle w:val="screen"/>
        <w:rPr>
          <w:rFonts w:cstheme="minorBidi"/>
        </w:rPr>
      </w:pPr>
      <w:r w:rsidRPr="00841F54">
        <w:rPr>
          <w:rFonts w:cstheme="minorBidi"/>
        </w:rPr>
        <w:t xml:space="preserve"> record data in a caret delimited string. If this parameter is null or 0, </w:t>
      </w:r>
    </w:p>
    <w:p w14:paraId="6248927F" w14:textId="77777777" w:rsidR="009C0EB4" w:rsidRPr="00841F54" w:rsidRDefault="009C0EB4" w:rsidP="00E22A9D">
      <w:pPr>
        <w:pStyle w:val="screen"/>
        <w:rPr>
          <w:rFonts w:cstheme="minorBidi"/>
        </w:rPr>
      </w:pPr>
      <w:r w:rsidRPr="00841F54">
        <w:rPr>
          <w:rFonts w:cstheme="minorBidi"/>
        </w:rPr>
        <w:t xml:space="preserve"> the return defaults to the other array.</w:t>
      </w:r>
    </w:p>
    <w:p w14:paraId="1528FB90" w14:textId="77777777" w:rsidR="009C0EB4" w:rsidRPr="00841F54" w:rsidRDefault="009C0EB4" w:rsidP="00E22A9D">
      <w:pPr>
        <w:pStyle w:val="screen"/>
        <w:rPr>
          <w:rFonts w:cstheme="minorBidi"/>
        </w:rPr>
      </w:pPr>
      <w:r w:rsidRPr="00841F54">
        <w:rPr>
          <w:rFonts w:cstheme="minorBidi"/>
        </w:rPr>
        <w:t xml:space="preserve">    1 - return alternate array with internal values in delimited string</w:t>
      </w:r>
    </w:p>
    <w:p w14:paraId="2E68E57E" w14:textId="77777777" w:rsidR="0006295D" w:rsidRPr="00841F54" w:rsidRDefault="0006295D" w:rsidP="00E22A9D">
      <w:pPr>
        <w:pStyle w:val="screen"/>
        <w:rPr>
          <w:rFonts w:cstheme="minorBidi"/>
        </w:rPr>
      </w:pPr>
      <w:r w:rsidRPr="00841F54">
        <w:rPr>
          <w:rFonts w:cstheme="minorBidi"/>
        </w:rPr>
        <w:t>INPUT PARAMETER: PXLOC                  PARAMETER TYPE: LITERAL</w:t>
      </w:r>
    </w:p>
    <w:p w14:paraId="0938E13A" w14:textId="77777777" w:rsidR="0006295D" w:rsidRPr="00841F54" w:rsidRDefault="0006295D" w:rsidP="00E22A9D">
      <w:pPr>
        <w:pStyle w:val="screen"/>
        <w:rPr>
          <w:rFonts w:cstheme="minorBidi"/>
        </w:rPr>
      </w:pPr>
      <w:r w:rsidRPr="00841F54">
        <w:rPr>
          <w:rFonts w:cstheme="minorBidi"/>
        </w:rPr>
        <w:t xml:space="preserve">  MAXIMUM DATA LENGTH: 30               REQUIRED: NO</w:t>
      </w:r>
    </w:p>
    <w:p w14:paraId="6625285D" w14:textId="77777777" w:rsidR="0006295D" w:rsidRPr="00841F54" w:rsidRDefault="0006295D" w:rsidP="00E22A9D">
      <w:pPr>
        <w:pStyle w:val="screen"/>
        <w:rPr>
          <w:rFonts w:cstheme="minorBidi"/>
        </w:rPr>
      </w:pPr>
      <w:r w:rsidRPr="00841F54">
        <w:rPr>
          <w:rFonts w:cstheme="minorBidi"/>
        </w:rPr>
        <w:t xml:space="preserve">  SEQUENCE NUMBER: 3</w:t>
      </w:r>
    </w:p>
    <w:p w14:paraId="3A8A5DC3" w14:textId="77777777" w:rsidR="0006295D" w:rsidRPr="00841F54" w:rsidRDefault="0006295D" w:rsidP="00E22A9D">
      <w:pPr>
        <w:pStyle w:val="screen"/>
        <w:rPr>
          <w:rFonts w:cstheme="minorBidi"/>
        </w:rPr>
      </w:pPr>
      <w:r w:rsidRPr="00841F54">
        <w:rPr>
          <w:rFonts w:cstheme="minorBidi"/>
        </w:rPr>
        <w:t xml:space="preserve"> DESCRIPTION:</w:t>
      </w:r>
    </w:p>
    <w:p w14:paraId="693BE3D8" w14:textId="77777777" w:rsidR="0006295D" w:rsidRPr="00841F54" w:rsidRDefault="0006295D" w:rsidP="00E22A9D">
      <w:pPr>
        <w:pStyle w:val="screen"/>
        <w:rPr>
          <w:rFonts w:cstheme="minorBidi"/>
        </w:rPr>
      </w:pPr>
      <w:r w:rsidRPr="00841F54">
        <w:rPr>
          <w:rFonts w:cstheme="minorBidi"/>
        </w:rPr>
        <w:t xml:space="preserve"> This optional input parameter is used to specify the institution</w:t>
      </w:r>
    </w:p>
    <w:p w14:paraId="39A0C5C9" w14:textId="77777777" w:rsidR="0006295D" w:rsidRPr="00841F54" w:rsidRDefault="0006295D" w:rsidP="00E22A9D">
      <w:pPr>
        <w:pStyle w:val="screen"/>
        <w:rPr>
          <w:rFonts w:cstheme="minorBidi"/>
        </w:rPr>
      </w:pPr>
      <w:r w:rsidRPr="00841F54">
        <w:rPr>
          <w:rFonts w:cstheme="minorBidi"/>
        </w:rPr>
        <w:t xml:space="preserve"> (division) for which records should be returned at multidivisional</w:t>
      </w:r>
    </w:p>
    <w:p w14:paraId="67D09492" w14:textId="77777777" w:rsidR="0006295D" w:rsidRPr="00841F54" w:rsidRDefault="0006295D" w:rsidP="00E22A9D">
      <w:pPr>
        <w:pStyle w:val="screen"/>
        <w:rPr>
          <w:rFonts w:cstheme="minorBidi"/>
        </w:rPr>
      </w:pPr>
      <w:r w:rsidRPr="00841F54">
        <w:rPr>
          <w:rFonts w:cstheme="minorBidi"/>
        </w:rPr>
        <w:t xml:space="preserve"> facilities that may have immunization inventory specific to divisions.</w:t>
      </w:r>
    </w:p>
    <w:p w14:paraId="47E09C1A" w14:textId="77777777" w:rsidR="0006295D" w:rsidRPr="00841F54" w:rsidRDefault="0006295D" w:rsidP="00E22A9D">
      <w:pPr>
        <w:pStyle w:val="screen"/>
        <w:rPr>
          <w:rFonts w:cstheme="minorBidi"/>
        </w:rPr>
      </w:pPr>
      <w:r w:rsidRPr="00841F54">
        <w:rPr>
          <w:rFonts w:cstheme="minorBidi"/>
        </w:rPr>
        <w:t xml:space="preserve"> Possible values are:</w:t>
      </w:r>
    </w:p>
    <w:p w14:paraId="0ED15CFA" w14:textId="77777777" w:rsidR="0006295D" w:rsidRPr="00841F54" w:rsidRDefault="0006295D" w:rsidP="00E22A9D">
      <w:pPr>
        <w:pStyle w:val="screen"/>
        <w:rPr>
          <w:rFonts w:cstheme="minorBidi"/>
        </w:rPr>
      </w:pPr>
      <w:r w:rsidRPr="00841F54">
        <w:rPr>
          <w:rFonts w:cstheme="minorBidi"/>
        </w:rPr>
        <w:t xml:space="preserve">   "I:X": Institution (#4) IEN #X</w:t>
      </w:r>
    </w:p>
    <w:p w14:paraId="10E899E5" w14:textId="77777777" w:rsidR="0006295D" w:rsidRPr="00841F54" w:rsidRDefault="0006295D" w:rsidP="00E22A9D">
      <w:pPr>
        <w:pStyle w:val="screen"/>
        <w:rPr>
          <w:rFonts w:cstheme="minorBidi"/>
        </w:rPr>
      </w:pPr>
      <w:r w:rsidRPr="00841F54">
        <w:rPr>
          <w:rFonts w:cstheme="minorBidi"/>
        </w:rPr>
        <w:t xml:space="preserve">   "V:X": Visit (#9000010) IEN #X</w:t>
      </w:r>
    </w:p>
    <w:p w14:paraId="4664AD13" w14:textId="77777777" w:rsidR="0006295D" w:rsidRPr="00841F54" w:rsidRDefault="0006295D" w:rsidP="00E22A9D">
      <w:pPr>
        <w:pStyle w:val="screen"/>
        <w:rPr>
          <w:rFonts w:cstheme="minorBidi"/>
        </w:rPr>
      </w:pPr>
      <w:r w:rsidRPr="00841F54">
        <w:rPr>
          <w:rFonts w:cstheme="minorBidi"/>
        </w:rPr>
        <w:t xml:space="preserve">   "L:X": Hopital Location (#44) IEN #X</w:t>
      </w:r>
    </w:p>
    <w:p w14:paraId="1F50854D" w14:textId="77777777" w:rsidR="0006295D" w:rsidRPr="00841F54" w:rsidRDefault="0006295D" w:rsidP="00E22A9D">
      <w:pPr>
        <w:pStyle w:val="screen"/>
        <w:rPr>
          <w:rFonts w:cstheme="minorBidi"/>
        </w:rPr>
      </w:pPr>
      <w:r w:rsidRPr="00841F54">
        <w:rPr>
          <w:rFonts w:cstheme="minorBidi"/>
        </w:rPr>
        <w:t xml:space="preserve"> If determination cannot be made based off input, then default to DUZ(2),</w:t>
      </w:r>
    </w:p>
    <w:p w14:paraId="3B063311" w14:textId="6F1694D1" w:rsidR="0006295D" w:rsidRPr="00841F54" w:rsidRDefault="0006295D" w:rsidP="00E22A9D">
      <w:pPr>
        <w:pStyle w:val="screen"/>
        <w:rPr>
          <w:rFonts w:cstheme="minorBidi"/>
        </w:rPr>
      </w:pPr>
      <w:r w:rsidRPr="00841F54">
        <w:rPr>
          <w:rFonts w:cstheme="minorBidi"/>
        </w:rPr>
        <w:t xml:space="preserve"> and if DUZ(2) is not defined, default to Default Institution.</w:t>
      </w:r>
      <w:r w:rsidR="009C0EB4" w:rsidRPr="00841F54">
        <w:rPr>
          <w:rFonts w:cstheme="minorBidi"/>
        </w:rPr>
        <w:t xml:space="preserve"> </w:t>
      </w:r>
    </w:p>
    <w:p w14:paraId="60478C97" w14:textId="5057F875" w:rsidR="009C0EB4" w:rsidRPr="00841F54" w:rsidRDefault="0006295D" w:rsidP="00E22A9D">
      <w:pPr>
        <w:pStyle w:val="screen"/>
        <w:rPr>
          <w:rFonts w:cstheme="minorBidi"/>
        </w:rPr>
      </w:pPr>
      <w:r w:rsidRPr="00841F54">
        <w:rPr>
          <w:rFonts w:cstheme="minorBidi"/>
        </w:rPr>
        <w:t xml:space="preserve"> </w:t>
      </w:r>
      <w:r w:rsidR="009C0EB4" w:rsidRPr="00841F54">
        <w:rPr>
          <w:rFonts w:cstheme="minorBidi"/>
        </w:rPr>
        <w:t xml:space="preserve">RETURN PARAMETER DESCRIPTION:   </w:t>
      </w:r>
    </w:p>
    <w:p w14:paraId="33E96F6C" w14:textId="77777777" w:rsidR="009C0EB4" w:rsidRPr="00841F54" w:rsidRDefault="009C0EB4" w:rsidP="00E22A9D">
      <w:pPr>
        <w:pStyle w:val="screen"/>
        <w:rPr>
          <w:rFonts w:cstheme="minorBidi"/>
        </w:rPr>
      </w:pPr>
      <w:r w:rsidRPr="00841F54">
        <w:rPr>
          <w:rFonts w:cstheme="minorBidi"/>
        </w:rPr>
        <w:t xml:space="preserve"> Returns with PXVI not equal to 1:</w:t>
      </w:r>
    </w:p>
    <w:p w14:paraId="1D6451A9" w14:textId="77777777" w:rsidR="009C0EB4" w:rsidRPr="00841F54" w:rsidRDefault="009C0EB4" w:rsidP="00E22A9D">
      <w:pPr>
        <w:pStyle w:val="screen"/>
        <w:rPr>
          <w:rFonts w:cstheme="minorBidi"/>
        </w:rPr>
      </w:pPr>
      <w:r w:rsidRPr="00841F54">
        <w:rPr>
          <w:rFonts w:cstheme="minorBidi"/>
        </w:rPr>
        <w:t xml:space="preserve">    PXVRETRN  - returned information is stored in ^TMP("PXVLST",$J))</w:t>
      </w:r>
    </w:p>
    <w:p w14:paraId="2C9D888D" w14:textId="77777777" w:rsidR="009C0EB4" w:rsidRPr="00841F54" w:rsidRDefault="009C0EB4" w:rsidP="00E22A9D">
      <w:pPr>
        <w:pStyle w:val="screen"/>
        <w:rPr>
          <w:rFonts w:cstheme="minorBidi"/>
        </w:rPr>
      </w:pPr>
      <w:r w:rsidRPr="00841F54">
        <w:rPr>
          <w:rFonts w:cstheme="minorBidi"/>
        </w:rPr>
        <w:t xml:space="preserve">              - return info format: Data Element Name^Data Element Value</w:t>
      </w:r>
    </w:p>
    <w:p w14:paraId="3ADA2EEB" w14:textId="77777777" w:rsidR="009C0EB4" w:rsidRPr="00841F54" w:rsidRDefault="009C0EB4" w:rsidP="00E22A9D">
      <w:pPr>
        <w:pStyle w:val="screen"/>
        <w:rPr>
          <w:rFonts w:cstheme="minorBidi"/>
        </w:rPr>
      </w:pPr>
      <w:r w:rsidRPr="00841F54">
        <w:rPr>
          <w:rFonts w:cstheme="minorBidi"/>
        </w:rPr>
        <w:t xml:space="preserve">              -       error format: -1^error message</w:t>
      </w:r>
    </w:p>
    <w:p w14:paraId="5F46D299" w14:textId="77777777" w:rsidR="009C0EB4" w:rsidRPr="00841F54" w:rsidRDefault="009C0EB4" w:rsidP="00E22A9D">
      <w:pPr>
        <w:pStyle w:val="screen"/>
        <w:rPr>
          <w:rFonts w:cstheme="minorBidi"/>
        </w:rPr>
      </w:pPr>
      <w:r w:rsidRPr="00841F54">
        <w:rPr>
          <w:rFonts w:cstheme="minorBidi"/>
        </w:rPr>
        <w:t xml:space="preserve">   </w:t>
      </w:r>
    </w:p>
    <w:p w14:paraId="3B0A20A2" w14:textId="77777777" w:rsidR="009C0EB4" w:rsidRPr="00841F54" w:rsidRDefault="009C0EB4" w:rsidP="00E22A9D">
      <w:pPr>
        <w:pStyle w:val="screen"/>
        <w:rPr>
          <w:rFonts w:cstheme="minorBidi"/>
        </w:rPr>
      </w:pPr>
      <w:r w:rsidRPr="00841F54">
        <w:rPr>
          <w:rFonts w:cstheme="minorBidi"/>
        </w:rPr>
        <w:t xml:space="preserve"> For each record returned in the global array, the top value returned will</w:t>
      </w:r>
    </w:p>
    <w:p w14:paraId="0E92B3A8" w14:textId="77777777" w:rsidR="009C0EB4" w:rsidRPr="00841F54" w:rsidRDefault="009C0EB4" w:rsidP="00E22A9D">
      <w:pPr>
        <w:pStyle w:val="screen"/>
        <w:rPr>
          <w:rFonts w:cstheme="minorBidi"/>
        </w:rPr>
      </w:pPr>
      <w:r w:rsidRPr="00841F54">
        <w:rPr>
          <w:rFonts w:cstheme="minorBidi"/>
        </w:rPr>
        <w:t xml:space="preserve"> indicate the record number in the array and the total number of records </w:t>
      </w:r>
    </w:p>
    <w:p w14:paraId="2D02EE7A" w14:textId="77777777" w:rsidR="009C0EB4" w:rsidRPr="00841F54" w:rsidRDefault="009C0EB4" w:rsidP="00E22A9D">
      <w:pPr>
        <w:pStyle w:val="screen"/>
        <w:rPr>
          <w:rFonts w:cstheme="minorBidi"/>
        </w:rPr>
      </w:pPr>
      <w:r w:rsidRPr="00841F54">
        <w:rPr>
          <w:rFonts w:cstheme="minorBidi"/>
        </w:rPr>
        <w:t xml:space="preserve"> returned, e.g., "RECORD^1 OF 3".</w:t>
      </w:r>
    </w:p>
    <w:p w14:paraId="64838BDF" w14:textId="77777777" w:rsidR="009C0EB4" w:rsidRPr="00841F54" w:rsidRDefault="009C0EB4" w:rsidP="00E22A9D">
      <w:pPr>
        <w:pStyle w:val="screen"/>
        <w:rPr>
          <w:rFonts w:cstheme="minorBidi"/>
        </w:rPr>
      </w:pPr>
      <w:r w:rsidRPr="00841F54">
        <w:rPr>
          <w:rFonts w:cstheme="minorBidi"/>
        </w:rPr>
        <w:t xml:space="preserve">   </w:t>
      </w:r>
    </w:p>
    <w:p w14:paraId="2599C3C7" w14:textId="77777777" w:rsidR="009C0EB4" w:rsidRPr="00841F54" w:rsidRDefault="009C0EB4" w:rsidP="00E22A9D">
      <w:pPr>
        <w:pStyle w:val="screen"/>
        <w:rPr>
          <w:rFonts w:cstheme="minorBidi"/>
        </w:rPr>
      </w:pPr>
      <w:r w:rsidRPr="00841F54">
        <w:rPr>
          <w:rFonts w:cstheme="minorBidi"/>
        </w:rPr>
        <w:t xml:space="preserve"> This RPC returns the internal entry number (IEN) of the record and data in</w:t>
      </w:r>
    </w:p>
    <w:p w14:paraId="16F87400" w14:textId="77777777" w:rsidR="009C0EB4" w:rsidRPr="00841F54" w:rsidRDefault="009C0EB4" w:rsidP="00E22A9D">
      <w:pPr>
        <w:pStyle w:val="screen"/>
        <w:rPr>
          <w:rFonts w:cstheme="minorBidi"/>
        </w:rPr>
      </w:pPr>
      <w:r w:rsidRPr="00841F54">
        <w:rPr>
          <w:rFonts w:cstheme="minorBidi"/>
        </w:rPr>
        <w:t xml:space="preserve"> external format from the following data fields in the IMMUNIZATION LOT</w:t>
      </w:r>
    </w:p>
    <w:p w14:paraId="5486DB25" w14:textId="77777777" w:rsidR="009C0EB4" w:rsidRPr="00841F54" w:rsidRDefault="009C0EB4" w:rsidP="00E22A9D">
      <w:pPr>
        <w:pStyle w:val="screen"/>
        <w:rPr>
          <w:rFonts w:cstheme="minorBidi"/>
        </w:rPr>
      </w:pPr>
      <w:r w:rsidRPr="00841F54">
        <w:rPr>
          <w:rFonts w:cstheme="minorBidi"/>
        </w:rPr>
        <w:t xml:space="preserve"> file:</w:t>
      </w:r>
    </w:p>
    <w:p w14:paraId="54920EA7" w14:textId="77777777" w:rsidR="009C0EB4" w:rsidRPr="00841F54" w:rsidRDefault="009C0EB4" w:rsidP="00E22A9D">
      <w:pPr>
        <w:pStyle w:val="screen"/>
        <w:rPr>
          <w:rFonts w:cstheme="minorBidi"/>
        </w:rPr>
      </w:pPr>
      <w:r w:rsidRPr="00841F54">
        <w:rPr>
          <w:rFonts w:cstheme="minorBidi"/>
        </w:rPr>
        <w:t xml:space="preserve">    - LOT NUMBER (#.01)</w:t>
      </w:r>
    </w:p>
    <w:p w14:paraId="0249124F" w14:textId="77777777" w:rsidR="009C0EB4" w:rsidRPr="00841F54" w:rsidRDefault="009C0EB4" w:rsidP="00E22A9D">
      <w:pPr>
        <w:pStyle w:val="screen"/>
        <w:rPr>
          <w:rFonts w:cstheme="minorBidi"/>
        </w:rPr>
      </w:pPr>
      <w:r w:rsidRPr="00841F54">
        <w:rPr>
          <w:rFonts w:cstheme="minorBidi"/>
        </w:rPr>
        <w:lastRenderedPageBreak/>
        <w:t xml:space="preserve">    - MANUFACTURER (#.02)</w:t>
      </w:r>
    </w:p>
    <w:p w14:paraId="48501AEB" w14:textId="77777777" w:rsidR="009C0EB4" w:rsidRPr="00841F54" w:rsidRDefault="009C0EB4" w:rsidP="00E22A9D">
      <w:pPr>
        <w:pStyle w:val="screen"/>
        <w:rPr>
          <w:rFonts w:cstheme="minorBidi"/>
        </w:rPr>
      </w:pPr>
      <w:r w:rsidRPr="00841F54">
        <w:rPr>
          <w:rFonts w:cstheme="minorBidi"/>
        </w:rPr>
        <w:t xml:space="preserve">    - STATUS (#.03)</w:t>
      </w:r>
    </w:p>
    <w:p w14:paraId="44258862" w14:textId="77777777" w:rsidR="009C0EB4" w:rsidRPr="00841F54" w:rsidRDefault="009C0EB4" w:rsidP="00E22A9D">
      <w:pPr>
        <w:pStyle w:val="screen"/>
        <w:rPr>
          <w:rFonts w:cstheme="minorBidi"/>
        </w:rPr>
      </w:pPr>
      <w:r w:rsidRPr="00841F54">
        <w:rPr>
          <w:rFonts w:cstheme="minorBidi"/>
        </w:rPr>
        <w:t xml:space="preserve">    - VACCINE (#.04)</w:t>
      </w:r>
    </w:p>
    <w:p w14:paraId="6EEDEE5E" w14:textId="77777777" w:rsidR="009C0EB4" w:rsidRPr="00841F54" w:rsidRDefault="009C0EB4" w:rsidP="00E22A9D">
      <w:pPr>
        <w:pStyle w:val="screen"/>
        <w:rPr>
          <w:rFonts w:cstheme="minorBidi"/>
        </w:rPr>
      </w:pPr>
      <w:r w:rsidRPr="00841F54">
        <w:rPr>
          <w:rFonts w:cstheme="minorBidi"/>
        </w:rPr>
        <w:t xml:space="preserve">    - EXPIRATION DATE (#.09)</w:t>
      </w:r>
    </w:p>
    <w:p w14:paraId="569CCBD7" w14:textId="630805F9" w:rsidR="0006295D" w:rsidRPr="00841F54" w:rsidRDefault="0006295D" w:rsidP="00E22A9D">
      <w:pPr>
        <w:pStyle w:val="screen"/>
        <w:rPr>
          <w:rFonts w:cstheme="minorBidi"/>
        </w:rPr>
      </w:pPr>
      <w:r w:rsidRPr="00841F54">
        <w:rPr>
          <w:rFonts w:cstheme="minorBidi"/>
        </w:rPr>
        <w:t xml:space="preserve">    - ASSOCIATED VA FACILITY (#.1)</w:t>
      </w:r>
    </w:p>
    <w:p w14:paraId="38DE7307" w14:textId="77777777" w:rsidR="009C0EB4" w:rsidRPr="00841F54" w:rsidRDefault="009C0EB4" w:rsidP="00E22A9D">
      <w:pPr>
        <w:pStyle w:val="screen"/>
        <w:rPr>
          <w:rFonts w:cstheme="minorBidi"/>
        </w:rPr>
      </w:pPr>
      <w:r w:rsidRPr="00841F54">
        <w:rPr>
          <w:rFonts w:cstheme="minorBidi"/>
        </w:rPr>
        <w:t xml:space="preserve">    - DOSES UNUSED (#.12)</w:t>
      </w:r>
    </w:p>
    <w:p w14:paraId="48EF9627" w14:textId="77777777" w:rsidR="009C0EB4" w:rsidRPr="00841F54" w:rsidRDefault="009C0EB4" w:rsidP="00E22A9D">
      <w:pPr>
        <w:pStyle w:val="screen"/>
        <w:rPr>
          <w:rFonts w:cstheme="minorBidi"/>
        </w:rPr>
      </w:pPr>
      <w:r w:rsidRPr="00841F54">
        <w:rPr>
          <w:rFonts w:cstheme="minorBidi"/>
        </w:rPr>
        <w:t xml:space="preserve">    - LOW SUPPLY ALERT (#.15)</w:t>
      </w:r>
    </w:p>
    <w:p w14:paraId="2A60425E" w14:textId="77777777" w:rsidR="009C0EB4" w:rsidRPr="00841F54" w:rsidRDefault="009C0EB4" w:rsidP="00E22A9D">
      <w:pPr>
        <w:pStyle w:val="screen"/>
        <w:rPr>
          <w:rFonts w:cstheme="minorBidi"/>
        </w:rPr>
      </w:pPr>
      <w:r w:rsidRPr="00841F54">
        <w:rPr>
          <w:rFonts w:cstheme="minorBidi"/>
        </w:rPr>
        <w:t xml:space="preserve">    - NDC CODE (VA) (#.18)</w:t>
      </w:r>
    </w:p>
    <w:p w14:paraId="49DECEB7" w14:textId="77777777" w:rsidR="009C0EB4" w:rsidRPr="00841F54" w:rsidRDefault="009C0EB4" w:rsidP="00E22A9D">
      <w:pPr>
        <w:pStyle w:val="screen"/>
        <w:rPr>
          <w:rFonts w:cstheme="minorBidi"/>
        </w:rPr>
      </w:pPr>
      <w:r w:rsidRPr="00841F54">
        <w:rPr>
          <w:rFonts w:cstheme="minorBidi"/>
        </w:rPr>
        <w:t xml:space="preserve">   </w:t>
      </w:r>
    </w:p>
    <w:p w14:paraId="03AD0FA9" w14:textId="77777777" w:rsidR="009C0EB4" w:rsidRPr="00841F54" w:rsidRDefault="009C0EB4" w:rsidP="00E22A9D">
      <w:pPr>
        <w:pStyle w:val="screen"/>
        <w:rPr>
          <w:rFonts w:cstheme="minorBidi"/>
        </w:rPr>
      </w:pPr>
      <w:r w:rsidRPr="00841F54">
        <w:rPr>
          <w:rFonts w:cstheme="minorBidi"/>
        </w:rPr>
        <w:t xml:space="preserve">   Example Global Array Returned:</w:t>
      </w:r>
    </w:p>
    <w:p w14:paraId="213E7D52" w14:textId="77777777" w:rsidR="009C0EB4" w:rsidRPr="00841F54" w:rsidRDefault="009C0EB4" w:rsidP="00E22A9D">
      <w:pPr>
        <w:pStyle w:val="screen"/>
        <w:rPr>
          <w:rFonts w:cstheme="minorBidi"/>
        </w:rPr>
      </w:pPr>
      <w:r w:rsidRPr="00841F54">
        <w:rPr>
          <w:rFonts w:cstheme="minorBidi"/>
        </w:rPr>
        <w:t xml:space="preserve">    ^TMP("PXVLST",$J,"P92A8769LN 1",0)="RECORD^1 OF 1"</w:t>
      </w:r>
    </w:p>
    <w:p w14:paraId="755A6BBB" w14:textId="77777777" w:rsidR="009C0EB4" w:rsidRPr="00841F54" w:rsidRDefault="009C0EB4" w:rsidP="00E22A9D">
      <w:pPr>
        <w:pStyle w:val="screen"/>
        <w:rPr>
          <w:rFonts w:cstheme="minorBidi"/>
        </w:rPr>
      </w:pPr>
      <w:r w:rsidRPr="00841F54">
        <w:rPr>
          <w:rFonts w:cstheme="minorBidi"/>
        </w:rPr>
        <w:t xml:space="preserve">                                 .001)="IEN^6"</w:t>
      </w:r>
    </w:p>
    <w:p w14:paraId="2BA8199A" w14:textId="77777777" w:rsidR="009C0EB4" w:rsidRPr="00841F54" w:rsidRDefault="009C0EB4" w:rsidP="00E22A9D">
      <w:pPr>
        <w:pStyle w:val="screen"/>
        <w:rPr>
          <w:rFonts w:cstheme="minorBidi"/>
        </w:rPr>
      </w:pPr>
      <w:r w:rsidRPr="00841F54">
        <w:rPr>
          <w:rFonts w:cstheme="minorBidi"/>
        </w:rPr>
        <w:t xml:space="preserve">                                  .01)="LOT NUMBER^P92A8769LN"</w:t>
      </w:r>
    </w:p>
    <w:p w14:paraId="6AEAFC0A" w14:textId="77777777" w:rsidR="009C0EB4" w:rsidRPr="00841F54" w:rsidRDefault="009C0EB4" w:rsidP="00E22A9D">
      <w:pPr>
        <w:pStyle w:val="screen"/>
        <w:rPr>
          <w:rFonts w:cstheme="minorBidi"/>
        </w:rPr>
      </w:pPr>
      <w:r w:rsidRPr="00841F54">
        <w:rPr>
          <w:rFonts w:cstheme="minorBidi"/>
        </w:rPr>
        <w:t xml:space="preserve">                                  .02)="MANUFACTURER^SCLAVO, INC."</w:t>
      </w:r>
    </w:p>
    <w:p w14:paraId="53D3F654" w14:textId="77777777" w:rsidR="009C0EB4" w:rsidRPr="00841F54" w:rsidRDefault="009C0EB4" w:rsidP="00E22A9D">
      <w:pPr>
        <w:pStyle w:val="screen"/>
        <w:rPr>
          <w:rFonts w:cstheme="minorBidi"/>
        </w:rPr>
      </w:pPr>
      <w:r w:rsidRPr="00841F54">
        <w:rPr>
          <w:rFonts w:cstheme="minorBidi"/>
        </w:rPr>
        <w:t xml:space="preserve">                                  .03)="STATUS^ACTIVE"</w:t>
      </w:r>
    </w:p>
    <w:p w14:paraId="059DE789" w14:textId="77777777" w:rsidR="009C0EB4" w:rsidRPr="00841F54" w:rsidRDefault="009C0EB4" w:rsidP="00E22A9D">
      <w:pPr>
        <w:pStyle w:val="screen"/>
        <w:rPr>
          <w:rFonts w:cstheme="minorBidi"/>
        </w:rPr>
      </w:pPr>
      <w:r w:rsidRPr="00841F54">
        <w:rPr>
          <w:rFonts w:cstheme="minorBidi"/>
        </w:rPr>
        <w:t xml:space="preserve">                                  .04)="VACCINE^ANTHRAX"</w:t>
      </w:r>
    </w:p>
    <w:p w14:paraId="15C81F48" w14:textId="77777777" w:rsidR="009C0EB4" w:rsidRPr="00841F54" w:rsidRDefault="009C0EB4" w:rsidP="00E22A9D">
      <w:pPr>
        <w:pStyle w:val="screen"/>
        <w:rPr>
          <w:rFonts w:cstheme="minorBidi"/>
        </w:rPr>
      </w:pPr>
      <w:r w:rsidRPr="00841F54">
        <w:rPr>
          <w:rFonts w:cstheme="minorBidi"/>
        </w:rPr>
        <w:t xml:space="preserve">                                  .09)="EXPIRATION DATE^DEC 31, 2016"</w:t>
      </w:r>
    </w:p>
    <w:p w14:paraId="13F1BC2A" w14:textId="1F6C5D9B" w:rsidR="0006295D" w:rsidRPr="00841F54" w:rsidRDefault="0006295D" w:rsidP="00E22A9D">
      <w:pPr>
        <w:pStyle w:val="screen"/>
        <w:rPr>
          <w:rFonts w:cstheme="minorBidi"/>
        </w:rPr>
      </w:pPr>
      <w:r w:rsidRPr="00841F54">
        <w:rPr>
          <w:rFonts w:cstheme="minorBidi"/>
        </w:rPr>
        <w:t xml:space="preserve">                                   .1)=</w:t>
      </w:r>
      <w:r w:rsidRPr="00841F54">
        <w:rPr>
          <w:rFonts w:eastAsiaTheme="minorHAnsi" w:cstheme="minorBidi"/>
        </w:rPr>
        <w:t>"ASSOCIATED VA FACILITY^ALBANY"</w:t>
      </w:r>
    </w:p>
    <w:p w14:paraId="3964BC96" w14:textId="77777777" w:rsidR="009C0EB4" w:rsidRPr="00841F54" w:rsidRDefault="009C0EB4" w:rsidP="00E22A9D">
      <w:pPr>
        <w:pStyle w:val="screen"/>
        <w:rPr>
          <w:rFonts w:cstheme="minorBidi"/>
        </w:rPr>
      </w:pPr>
      <w:r w:rsidRPr="00841F54">
        <w:rPr>
          <w:rFonts w:cstheme="minorBidi"/>
        </w:rPr>
        <w:t xml:space="preserve">                                  .12)="DOSES UNUSED^94"</w:t>
      </w:r>
    </w:p>
    <w:p w14:paraId="68A39F81" w14:textId="77777777" w:rsidR="009C0EB4" w:rsidRPr="00841F54" w:rsidRDefault="009C0EB4" w:rsidP="00E22A9D">
      <w:pPr>
        <w:pStyle w:val="screen"/>
        <w:rPr>
          <w:rFonts w:cstheme="minorBidi"/>
        </w:rPr>
      </w:pPr>
      <w:r w:rsidRPr="00841F54">
        <w:rPr>
          <w:rFonts w:cstheme="minorBidi"/>
        </w:rPr>
        <w:t xml:space="preserve">                                  .15)="LOW SUPPLY ALERT^10"</w:t>
      </w:r>
    </w:p>
    <w:p w14:paraId="682B0FF9" w14:textId="77777777" w:rsidR="009C0EB4" w:rsidRPr="00841F54" w:rsidRDefault="009C0EB4" w:rsidP="00E22A9D">
      <w:pPr>
        <w:pStyle w:val="screen"/>
        <w:rPr>
          <w:rFonts w:cstheme="minorBidi"/>
        </w:rPr>
      </w:pPr>
      <w:r w:rsidRPr="00841F54">
        <w:rPr>
          <w:rFonts w:cstheme="minorBidi"/>
        </w:rPr>
        <w:t xml:space="preserve">                                  .18)="NDC CODE (VA)^"</w:t>
      </w:r>
    </w:p>
    <w:p w14:paraId="5710A3D0" w14:textId="77777777" w:rsidR="009C0EB4" w:rsidRPr="00841F54" w:rsidRDefault="009C0EB4" w:rsidP="00E22A9D">
      <w:pPr>
        <w:pStyle w:val="screen"/>
        <w:rPr>
          <w:rFonts w:cstheme="minorBidi"/>
        </w:rPr>
      </w:pPr>
      <w:r w:rsidRPr="00841F54">
        <w:rPr>
          <w:rFonts w:cstheme="minorBidi"/>
        </w:rPr>
        <w:t xml:space="preserve">      </w:t>
      </w:r>
    </w:p>
    <w:p w14:paraId="34695308" w14:textId="77777777" w:rsidR="009C0EB4" w:rsidRPr="00841F54" w:rsidRDefault="009C0EB4" w:rsidP="00E22A9D">
      <w:pPr>
        <w:pStyle w:val="screen"/>
        <w:rPr>
          <w:rFonts w:cstheme="minorBidi"/>
        </w:rPr>
      </w:pPr>
      <w:r w:rsidRPr="00841F54">
        <w:rPr>
          <w:rFonts w:cstheme="minorBidi"/>
        </w:rPr>
        <w:t xml:space="preserve">   Example Global Array Returned if No Records Found:</w:t>
      </w:r>
    </w:p>
    <w:p w14:paraId="47A32609" w14:textId="77777777" w:rsidR="009C0EB4" w:rsidRPr="00841F54" w:rsidRDefault="009C0EB4" w:rsidP="00E22A9D">
      <w:pPr>
        <w:pStyle w:val="screen"/>
        <w:rPr>
          <w:rFonts w:cstheme="minorBidi"/>
        </w:rPr>
      </w:pPr>
      <w:r w:rsidRPr="00841F54">
        <w:rPr>
          <w:rFonts w:cstheme="minorBidi"/>
        </w:rPr>
        <w:t xml:space="preserve">    ^TMP("PXVLST",$J,0)="0 RECORDS"</w:t>
      </w:r>
    </w:p>
    <w:p w14:paraId="58F6EFB9" w14:textId="77777777" w:rsidR="009C0EB4" w:rsidRPr="00841F54" w:rsidRDefault="009C0EB4" w:rsidP="00E22A9D">
      <w:pPr>
        <w:pStyle w:val="screen"/>
        <w:rPr>
          <w:rFonts w:cstheme="minorBidi"/>
        </w:rPr>
      </w:pPr>
      <w:r w:rsidRPr="00841F54">
        <w:rPr>
          <w:rFonts w:cstheme="minorBidi"/>
        </w:rPr>
        <w:t xml:space="preserve">   </w:t>
      </w:r>
    </w:p>
    <w:p w14:paraId="14577EDA" w14:textId="77777777" w:rsidR="009C0EB4" w:rsidRPr="00841F54" w:rsidRDefault="009C0EB4" w:rsidP="00E22A9D">
      <w:pPr>
        <w:pStyle w:val="screen"/>
        <w:rPr>
          <w:rFonts w:cstheme="minorBidi"/>
        </w:rPr>
      </w:pPr>
      <w:r w:rsidRPr="00841F54">
        <w:rPr>
          <w:rFonts w:cstheme="minorBidi"/>
        </w:rPr>
        <w:t xml:space="preserve">   Example error messages:</w:t>
      </w:r>
    </w:p>
    <w:p w14:paraId="7BAA2139" w14:textId="77777777" w:rsidR="009C0EB4" w:rsidRPr="00841F54" w:rsidRDefault="009C0EB4" w:rsidP="00E22A9D">
      <w:pPr>
        <w:pStyle w:val="screen"/>
        <w:rPr>
          <w:rFonts w:cstheme="minorBidi"/>
        </w:rPr>
      </w:pPr>
      <w:r w:rsidRPr="00841F54">
        <w:rPr>
          <w:rFonts w:cstheme="minorBidi"/>
        </w:rPr>
        <w:t xml:space="preserve">    ^TMP("PXVLST",$J,0)="-1^Invalid input value"</w:t>
      </w:r>
    </w:p>
    <w:p w14:paraId="48C9721B" w14:textId="77777777" w:rsidR="009C0EB4" w:rsidRPr="00841F54" w:rsidRDefault="009C0EB4" w:rsidP="00E22A9D">
      <w:pPr>
        <w:pStyle w:val="screen"/>
        <w:rPr>
          <w:rFonts w:cstheme="minorBidi"/>
        </w:rPr>
      </w:pPr>
      <w:r w:rsidRPr="00841F54">
        <w:rPr>
          <w:rFonts w:cstheme="minorBidi"/>
        </w:rPr>
        <w:t xml:space="preserve">    ^TMP("PXVLST",$J,0)="-1^Invalid input for immunization lot IEN"</w:t>
      </w:r>
    </w:p>
    <w:p w14:paraId="732B4CF3" w14:textId="77777777" w:rsidR="009C0EB4" w:rsidRPr="00841F54" w:rsidRDefault="009C0EB4" w:rsidP="00E22A9D">
      <w:pPr>
        <w:pStyle w:val="screen"/>
        <w:rPr>
          <w:rFonts w:cstheme="minorBidi"/>
        </w:rPr>
      </w:pPr>
      <w:r w:rsidRPr="00841F54">
        <w:rPr>
          <w:rFonts w:cstheme="minorBidi"/>
        </w:rPr>
        <w:t xml:space="preserve">    ^TMP("PXVLST",$J,0)="-1^Invalid input for lot number"</w:t>
      </w:r>
    </w:p>
    <w:p w14:paraId="5F33E9A1" w14:textId="77777777" w:rsidR="009C0EB4" w:rsidRPr="00841F54" w:rsidRDefault="009C0EB4" w:rsidP="00E22A9D">
      <w:pPr>
        <w:pStyle w:val="screen"/>
        <w:rPr>
          <w:rFonts w:cstheme="minorBidi"/>
        </w:rPr>
      </w:pPr>
      <w:r w:rsidRPr="00841F54">
        <w:rPr>
          <w:rFonts w:cstheme="minorBidi"/>
        </w:rPr>
        <w:t xml:space="preserve">  </w:t>
      </w:r>
    </w:p>
    <w:p w14:paraId="6596C04B" w14:textId="77777777" w:rsidR="009C0EB4" w:rsidRPr="00841F54" w:rsidRDefault="009C0EB4" w:rsidP="00E22A9D">
      <w:pPr>
        <w:pStyle w:val="screen"/>
        <w:rPr>
          <w:rFonts w:cstheme="minorBidi"/>
        </w:rPr>
      </w:pPr>
      <w:r w:rsidRPr="00841F54">
        <w:rPr>
          <w:rFonts w:cstheme="minorBidi"/>
        </w:rPr>
        <w:t xml:space="preserve"> Returns with PXVI equal to 1:</w:t>
      </w:r>
    </w:p>
    <w:p w14:paraId="635BF248" w14:textId="77777777" w:rsidR="009C0EB4" w:rsidRPr="00841F54" w:rsidRDefault="009C0EB4" w:rsidP="00E22A9D">
      <w:pPr>
        <w:pStyle w:val="screen"/>
        <w:rPr>
          <w:rFonts w:cstheme="minorBidi"/>
        </w:rPr>
      </w:pPr>
      <w:r w:rsidRPr="00841F54">
        <w:rPr>
          <w:rFonts w:cstheme="minorBidi"/>
        </w:rPr>
        <w:t xml:space="preserve">    PXVRETRN  - returned information is stored in ^TMP("PXVLST",$J))</w:t>
      </w:r>
    </w:p>
    <w:p w14:paraId="596AA9B8" w14:textId="77777777" w:rsidR="009C0EB4" w:rsidRPr="00841F54" w:rsidRDefault="009C0EB4" w:rsidP="00E22A9D">
      <w:pPr>
        <w:pStyle w:val="screen"/>
        <w:rPr>
          <w:rFonts w:cstheme="minorBidi"/>
        </w:rPr>
      </w:pPr>
      <w:r w:rsidRPr="00841F54">
        <w:rPr>
          <w:rFonts w:cstheme="minorBidi"/>
        </w:rPr>
        <w:t xml:space="preserve">  </w:t>
      </w:r>
    </w:p>
    <w:p w14:paraId="6BFDD175" w14:textId="77777777" w:rsidR="009C0EB4" w:rsidRPr="00841F54" w:rsidRDefault="009C0EB4" w:rsidP="00E22A9D">
      <w:pPr>
        <w:pStyle w:val="screen"/>
        <w:rPr>
          <w:rFonts w:cstheme="minorBidi"/>
        </w:rPr>
      </w:pPr>
      <w:r w:rsidRPr="00841F54">
        <w:rPr>
          <w:rFonts w:cstheme="minorBidi"/>
        </w:rPr>
        <w:t xml:space="preserve">    Each record is a caret-delimited list of values. Within the </w:t>
      </w:r>
    </w:p>
    <w:p w14:paraId="3B4DFB48" w14:textId="77777777" w:rsidR="009C0EB4" w:rsidRPr="00841F54" w:rsidRDefault="009C0EB4" w:rsidP="00E22A9D">
      <w:pPr>
        <w:pStyle w:val="screen"/>
        <w:rPr>
          <w:rFonts w:cstheme="minorBidi"/>
        </w:rPr>
      </w:pPr>
      <w:r w:rsidRPr="00841F54">
        <w:rPr>
          <w:rFonts w:cstheme="minorBidi"/>
        </w:rPr>
        <w:t xml:space="preserve">    caret-delimited list, for fields with different internal and external</w:t>
      </w:r>
    </w:p>
    <w:p w14:paraId="39ADCB5A" w14:textId="77777777" w:rsidR="009C0EB4" w:rsidRPr="00841F54" w:rsidRDefault="009C0EB4" w:rsidP="00E22A9D">
      <w:pPr>
        <w:pStyle w:val="screen"/>
        <w:rPr>
          <w:rFonts w:cstheme="minorBidi"/>
        </w:rPr>
      </w:pPr>
      <w:r w:rsidRPr="00841F54">
        <w:rPr>
          <w:rFonts w:cstheme="minorBidi"/>
        </w:rPr>
        <w:t xml:space="preserve">    values, both the internal and external values are included, delimited</w:t>
      </w:r>
    </w:p>
    <w:p w14:paraId="5B5F1F80" w14:textId="77777777" w:rsidR="009C0EB4" w:rsidRPr="00841F54" w:rsidRDefault="009C0EB4" w:rsidP="00E22A9D">
      <w:pPr>
        <w:pStyle w:val="screen"/>
        <w:rPr>
          <w:rFonts w:cstheme="minorBidi"/>
        </w:rPr>
      </w:pPr>
      <w:r w:rsidRPr="00841F54">
        <w:rPr>
          <w:rFonts w:cstheme="minorBidi"/>
        </w:rPr>
        <w:t xml:space="preserve">    by a tilde (~) as indicated below:</w:t>
      </w:r>
    </w:p>
    <w:p w14:paraId="6B48493D" w14:textId="77777777" w:rsidR="009C0EB4" w:rsidRPr="00841F54" w:rsidRDefault="009C0EB4" w:rsidP="00E22A9D">
      <w:pPr>
        <w:pStyle w:val="screen"/>
        <w:rPr>
          <w:rFonts w:cstheme="minorBidi"/>
        </w:rPr>
      </w:pPr>
      <w:r w:rsidRPr="00841F54">
        <w:rPr>
          <w:rFonts w:cstheme="minorBidi"/>
        </w:rPr>
        <w:t xml:space="preserve">     Piece# Field# Field Name</w:t>
      </w:r>
    </w:p>
    <w:p w14:paraId="4F2E9DE6" w14:textId="77777777" w:rsidR="009C0EB4" w:rsidRPr="00841F54" w:rsidRDefault="009C0EB4" w:rsidP="00E22A9D">
      <w:pPr>
        <w:pStyle w:val="screen"/>
        <w:rPr>
          <w:rFonts w:cstheme="minorBidi"/>
        </w:rPr>
      </w:pPr>
      <w:r w:rsidRPr="00841F54">
        <w:rPr>
          <w:rFonts w:cstheme="minorBidi"/>
        </w:rPr>
        <w:t xml:space="preserve">     ------ ------ ----------</w:t>
      </w:r>
    </w:p>
    <w:p w14:paraId="4A6C5A65" w14:textId="77777777" w:rsidR="009C0EB4" w:rsidRPr="00841F54" w:rsidRDefault="009C0EB4" w:rsidP="00E22A9D">
      <w:pPr>
        <w:pStyle w:val="screen"/>
        <w:rPr>
          <w:rFonts w:cstheme="minorBidi"/>
        </w:rPr>
      </w:pPr>
      <w:r w:rsidRPr="00841F54">
        <w:rPr>
          <w:rFonts w:cstheme="minorBidi"/>
        </w:rPr>
        <w:t xml:space="preserve">     1             IEN             </w:t>
      </w:r>
    </w:p>
    <w:p w14:paraId="39D4A65D" w14:textId="77777777" w:rsidR="009C0EB4" w:rsidRPr="00841F54" w:rsidRDefault="009C0EB4" w:rsidP="00E22A9D">
      <w:pPr>
        <w:pStyle w:val="screen"/>
        <w:rPr>
          <w:rFonts w:cstheme="minorBidi"/>
        </w:rPr>
      </w:pPr>
      <w:r w:rsidRPr="00841F54">
        <w:rPr>
          <w:rFonts w:cstheme="minorBidi"/>
        </w:rPr>
        <w:t xml:space="preserve">     2      .01    LOT NUMBER</w:t>
      </w:r>
    </w:p>
    <w:p w14:paraId="2DFF172D" w14:textId="77777777" w:rsidR="009C0EB4" w:rsidRPr="00841F54" w:rsidRDefault="009C0EB4" w:rsidP="00E22A9D">
      <w:pPr>
        <w:pStyle w:val="screen"/>
        <w:rPr>
          <w:rFonts w:cstheme="minorBidi"/>
        </w:rPr>
      </w:pPr>
      <w:r w:rsidRPr="00841F54">
        <w:rPr>
          <w:rFonts w:cstheme="minorBidi"/>
        </w:rPr>
        <w:t xml:space="preserve">     3      .02    MANUFACTURER  (Internal~External)</w:t>
      </w:r>
    </w:p>
    <w:p w14:paraId="2E28E793" w14:textId="77777777" w:rsidR="009C0EB4" w:rsidRPr="00841F54" w:rsidRDefault="009C0EB4" w:rsidP="00E22A9D">
      <w:pPr>
        <w:pStyle w:val="screen"/>
        <w:rPr>
          <w:rFonts w:cstheme="minorBidi"/>
        </w:rPr>
      </w:pPr>
      <w:r w:rsidRPr="00841F54">
        <w:rPr>
          <w:rFonts w:cstheme="minorBidi"/>
        </w:rPr>
        <w:t xml:space="preserve">     4      .03    STATUS (Internal~External)</w:t>
      </w:r>
    </w:p>
    <w:p w14:paraId="7248BE27" w14:textId="77777777" w:rsidR="009C0EB4" w:rsidRPr="00841F54" w:rsidRDefault="009C0EB4" w:rsidP="00E22A9D">
      <w:pPr>
        <w:pStyle w:val="screen"/>
        <w:rPr>
          <w:rFonts w:cstheme="minorBidi"/>
        </w:rPr>
      </w:pPr>
      <w:r w:rsidRPr="00841F54">
        <w:rPr>
          <w:rFonts w:cstheme="minorBidi"/>
        </w:rPr>
        <w:t xml:space="preserve">     5      .04    VACCINE (Internal~External)</w:t>
      </w:r>
    </w:p>
    <w:p w14:paraId="6BB3D082" w14:textId="77777777" w:rsidR="009C0EB4" w:rsidRPr="00841F54" w:rsidRDefault="009C0EB4" w:rsidP="00E22A9D">
      <w:pPr>
        <w:pStyle w:val="screen"/>
        <w:rPr>
          <w:rFonts w:cstheme="minorBidi"/>
        </w:rPr>
      </w:pPr>
      <w:r w:rsidRPr="00841F54">
        <w:rPr>
          <w:rFonts w:cstheme="minorBidi"/>
        </w:rPr>
        <w:t xml:space="preserve">     6      .09    EXPIRATION DATE (Internal~External)</w:t>
      </w:r>
    </w:p>
    <w:p w14:paraId="6C52EC42" w14:textId="77777777" w:rsidR="009C0EB4" w:rsidRPr="00841F54" w:rsidRDefault="009C0EB4" w:rsidP="00E22A9D">
      <w:pPr>
        <w:pStyle w:val="screen"/>
        <w:rPr>
          <w:rFonts w:cstheme="minorBidi"/>
        </w:rPr>
      </w:pPr>
      <w:r w:rsidRPr="00841F54">
        <w:rPr>
          <w:rFonts w:cstheme="minorBidi"/>
        </w:rPr>
        <w:t xml:space="preserve">     7      .12    DOSES UNUSED</w:t>
      </w:r>
    </w:p>
    <w:p w14:paraId="443E8282" w14:textId="77777777" w:rsidR="009C0EB4" w:rsidRPr="00841F54" w:rsidRDefault="009C0EB4" w:rsidP="00E22A9D">
      <w:pPr>
        <w:pStyle w:val="screen"/>
        <w:rPr>
          <w:rFonts w:cstheme="minorBidi"/>
        </w:rPr>
      </w:pPr>
      <w:r w:rsidRPr="00841F54">
        <w:rPr>
          <w:rFonts w:cstheme="minorBidi"/>
        </w:rPr>
        <w:t xml:space="preserve">     8      .15    LOW SUPPLY ALERT</w:t>
      </w:r>
    </w:p>
    <w:p w14:paraId="2D2189AC" w14:textId="77777777" w:rsidR="009C0EB4" w:rsidRPr="00841F54" w:rsidRDefault="009C0EB4" w:rsidP="00E22A9D">
      <w:pPr>
        <w:pStyle w:val="screen"/>
        <w:rPr>
          <w:rFonts w:cstheme="minorBidi"/>
        </w:rPr>
      </w:pPr>
      <w:r w:rsidRPr="00841F54">
        <w:rPr>
          <w:rFonts w:cstheme="minorBidi"/>
        </w:rPr>
        <w:t xml:space="preserve">     9      .18    NDC CODE (VA) (Internal~External)</w:t>
      </w:r>
    </w:p>
    <w:p w14:paraId="66D578EC" w14:textId="07343BD7" w:rsidR="0006295D" w:rsidRPr="00841F54" w:rsidRDefault="0006295D" w:rsidP="00E22A9D">
      <w:pPr>
        <w:pStyle w:val="screen"/>
        <w:rPr>
          <w:rFonts w:cstheme="minorBidi"/>
        </w:rPr>
      </w:pPr>
      <w:r w:rsidRPr="00841F54">
        <w:rPr>
          <w:rFonts w:cstheme="minorBidi"/>
        </w:rPr>
        <w:t xml:space="preserve">    10      .1     ASSOCIATED VA FACILITY (Internal~External)</w:t>
      </w:r>
    </w:p>
    <w:p w14:paraId="7AAB5A28" w14:textId="77777777" w:rsidR="009C0EB4" w:rsidRPr="00841F54" w:rsidRDefault="009C0EB4" w:rsidP="00E22A9D">
      <w:pPr>
        <w:pStyle w:val="screen"/>
        <w:rPr>
          <w:rFonts w:cstheme="minorBidi"/>
        </w:rPr>
      </w:pPr>
      <w:r w:rsidRPr="00841F54">
        <w:rPr>
          <w:rFonts w:cstheme="minorBidi"/>
        </w:rPr>
        <w:t xml:space="preserve">   </w:t>
      </w:r>
    </w:p>
    <w:p w14:paraId="1AAEA619" w14:textId="77777777" w:rsidR="009C0EB4" w:rsidRPr="00841F54" w:rsidRDefault="009C0EB4" w:rsidP="00E22A9D">
      <w:pPr>
        <w:pStyle w:val="screen"/>
        <w:rPr>
          <w:rFonts w:cstheme="minorBidi"/>
        </w:rPr>
      </w:pPr>
      <w:r w:rsidRPr="00841F54">
        <w:rPr>
          <w:rFonts w:cstheme="minorBidi"/>
        </w:rPr>
        <w:t xml:space="preserve">   Example Alternate Global Array:</w:t>
      </w:r>
    </w:p>
    <w:p w14:paraId="3926C069" w14:textId="77777777" w:rsidR="009C0EB4" w:rsidRPr="00841F54" w:rsidRDefault="009C0EB4" w:rsidP="00E22A9D">
      <w:pPr>
        <w:pStyle w:val="screen"/>
        <w:rPr>
          <w:rFonts w:cstheme="minorBidi"/>
        </w:rPr>
      </w:pPr>
      <w:r w:rsidRPr="00841F54">
        <w:rPr>
          <w:rFonts w:cstheme="minorBidi"/>
        </w:rPr>
        <w:t xml:space="preserve">    ^TMP("PXVLST",$J,0)=1 RECORD </w:t>
      </w:r>
    </w:p>
    <w:p w14:paraId="1EB03FE2" w14:textId="77777777" w:rsidR="009C0EB4" w:rsidRPr="00841F54" w:rsidRDefault="009C0EB4" w:rsidP="00E22A9D">
      <w:pPr>
        <w:pStyle w:val="screen"/>
        <w:rPr>
          <w:rFonts w:cstheme="minorBidi"/>
        </w:rPr>
      </w:pPr>
      <w:r w:rsidRPr="00841F54">
        <w:rPr>
          <w:rFonts w:cstheme="minorBidi"/>
        </w:rPr>
        <w:t xml:space="preserve">                      6)="6^P92A8769LN^49~SCLAVO, INC.^0~ACTIVE^41~ANTHRAX^</w:t>
      </w:r>
    </w:p>
    <w:p w14:paraId="6A8F7C5E" w14:textId="0DD72F0F" w:rsidR="009C0EB4" w:rsidRPr="00841F54" w:rsidRDefault="009C0EB4" w:rsidP="00E22A9D">
      <w:pPr>
        <w:pStyle w:val="screen"/>
        <w:rPr>
          <w:rFonts w:cstheme="minorBidi"/>
        </w:rPr>
      </w:pPr>
      <w:r w:rsidRPr="00841F54">
        <w:rPr>
          <w:rFonts w:cstheme="minorBidi"/>
        </w:rPr>
        <w:t xml:space="preserve">                           3161231~DEC 31, 2016^93^10^~</w:t>
      </w:r>
      <w:r w:rsidR="0006295D" w:rsidRPr="00841F54">
        <w:rPr>
          <w:rFonts w:eastAsiaTheme="minorHAnsi" w:cstheme="minorBidi"/>
        </w:rPr>
        <w:t>^500~ALBANY</w:t>
      </w:r>
      <w:r w:rsidRPr="00841F54">
        <w:rPr>
          <w:rFonts w:cstheme="minorBidi"/>
        </w:rPr>
        <w:t>"</w:t>
      </w:r>
    </w:p>
    <w:p w14:paraId="1772DF27" w14:textId="1557802A" w:rsidR="00880CC9" w:rsidRPr="00841F54" w:rsidRDefault="00B504FE" w:rsidP="00783A0D">
      <w:pPr>
        <w:pStyle w:val="Heading2"/>
      </w:pPr>
      <w:bookmarkStart w:id="128" w:name="_Toc498005980"/>
      <w:r w:rsidRPr="00841F54">
        <w:lastRenderedPageBreak/>
        <w:t>PXVIMM IMM MAN</w:t>
      </w:r>
      <w:bookmarkEnd w:id="128"/>
    </w:p>
    <w:p w14:paraId="5197C3E6" w14:textId="77777777" w:rsidR="00825141" w:rsidRPr="00841F54" w:rsidRDefault="00825141" w:rsidP="00E22A9D">
      <w:pPr>
        <w:pStyle w:val="screen"/>
        <w:rPr>
          <w:rFonts w:cstheme="minorBidi"/>
        </w:rPr>
      </w:pPr>
      <w:r w:rsidRPr="00841F54">
        <w:rPr>
          <w:rFonts w:cstheme="minorBidi"/>
        </w:rPr>
        <w:t>NAME: PXVIMM IMM MAN                    TAG: IMAN</w:t>
      </w:r>
    </w:p>
    <w:p w14:paraId="4643331C" w14:textId="77777777" w:rsidR="00825141" w:rsidRPr="00841F54" w:rsidRDefault="00825141" w:rsidP="00E22A9D">
      <w:pPr>
        <w:pStyle w:val="screen"/>
        <w:rPr>
          <w:rFonts w:cstheme="minorBidi"/>
        </w:rPr>
      </w:pPr>
      <w:r w:rsidRPr="00841F54">
        <w:rPr>
          <w:rFonts w:cstheme="minorBidi"/>
        </w:rPr>
        <w:t xml:space="preserve">  ROUTINE: PXVRPC1                      RETURN VALUE TYPE: GLOBAL ARRAY</w:t>
      </w:r>
    </w:p>
    <w:p w14:paraId="1B0C89DF" w14:textId="77777777" w:rsidR="00825141" w:rsidRPr="00841F54" w:rsidRDefault="00825141" w:rsidP="00E22A9D">
      <w:pPr>
        <w:pStyle w:val="screen"/>
        <w:rPr>
          <w:rFonts w:cstheme="minorBidi"/>
        </w:rPr>
      </w:pPr>
      <w:r w:rsidRPr="00841F54">
        <w:rPr>
          <w:rFonts w:cstheme="minorBidi"/>
        </w:rPr>
        <w:t xml:space="preserve">  WORD WRAP ON: TRUE</w:t>
      </w:r>
    </w:p>
    <w:p w14:paraId="4B11FB8A" w14:textId="77777777" w:rsidR="00825141" w:rsidRPr="00841F54" w:rsidRDefault="00825141" w:rsidP="00E22A9D">
      <w:pPr>
        <w:pStyle w:val="screen"/>
        <w:rPr>
          <w:rFonts w:cstheme="minorBidi"/>
        </w:rPr>
      </w:pPr>
      <w:r w:rsidRPr="00841F54">
        <w:rPr>
          <w:rFonts w:cstheme="minorBidi"/>
        </w:rPr>
        <w:t xml:space="preserve"> DESCRIPTION:   </w:t>
      </w:r>
    </w:p>
    <w:p w14:paraId="0BEBBA92" w14:textId="77777777" w:rsidR="00825141" w:rsidRPr="00841F54" w:rsidRDefault="00825141" w:rsidP="00E22A9D">
      <w:pPr>
        <w:pStyle w:val="screen"/>
        <w:rPr>
          <w:rFonts w:cstheme="minorBidi"/>
        </w:rPr>
      </w:pPr>
      <w:r w:rsidRPr="00841F54">
        <w:rPr>
          <w:rFonts w:cstheme="minorBidi"/>
        </w:rPr>
        <w:t xml:space="preserve"> This RPC returns information from the IMM MANUFACTURER file </w:t>
      </w:r>
    </w:p>
    <w:p w14:paraId="6D6139EB" w14:textId="77777777" w:rsidR="00825141" w:rsidRPr="00841F54" w:rsidRDefault="00825141" w:rsidP="00E22A9D">
      <w:pPr>
        <w:pStyle w:val="screen"/>
        <w:rPr>
          <w:rFonts w:cstheme="minorBidi"/>
        </w:rPr>
      </w:pPr>
      <w:r w:rsidRPr="00841F54">
        <w:rPr>
          <w:rFonts w:cstheme="minorBidi"/>
        </w:rPr>
        <w:t xml:space="preserve"> (#9999999.04).</w:t>
      </w:r>
    </w:p>
    <w:p w14:paraId="45F7E621" w14:textId="77777777" w:rsidR="00825141" w:rsidRPr="00841F54" w:rsidRDefault="00825141" w:rsidP="00E22A9D">
      <w:pPr>
        <w:pStyle w:val="screen"/>
        <w:rPr>
          <w:rFonts w:cstheme="minorBidi"/>
        </w:rPr>
      </w:pPr>
      <w:r w:rsidRPr="00841F54">
        <w:rPr>
          <w:rFonts w:cstheme="minorBidi"/>
        </w:rPr>
        <w:t>INPUT PARAMETER: FILTER                 PARAMETER TYPE: LITERAL</w:t>
      </w:r>
    </w:p>
    <w:p w14:paraId="52446045" w14:textId="77777777" w:rsidR="00825141" w:rsidRPr="00841F54" w:rsidRDefault="00825141" w:rsidP="00E22A9D">
      <w:pPr>
        <w:pStyle w:val="screen"/>
        <w:rPr>
          <w:rFonts w:cstheme="minorBidi"/>
        </w:rPr>
      </w:pPr>
      <w:r w:rsidRPr="00841F54">
        <w:rPr>
          <w:rFonts w:cstheme="minorBidi"/>
        </w:rPr>
        <w:t xml:space="preserve">  MAXIMUM DATA LENGTH: 80               REQUIRED: NO</w:t>
      </w:r>
    </w:p>
    <w:p w14:paraId="242E2091" w14:textId="77777777" w:rsidR="00825141" w:rsidRPr="00841F54" w:rsidRDefault="00825141" w:rsidP="00E22A9D">
      <w:pPr>
        <w:pStyle w:val="screen"/>
        <w:rPr>
          <w:rFonts w:cstheme="minorBidi"/>
        </w:rPr>
      </w:pPr>
      <w:r w:rsidRPr="00841F54">
        <w:rPr>
          <w:rFonts w:cstheme="minorBidi"/>
        </w:rPr>
        <w:t xml:space="preserve">  SEQUENCE NUMBER: 1</w:t>
      </w:r>
    </w:p>
    <w:p w14:paraId="18A42AED" w14:textId="77777777" w:rsidR="00825141" w:rsidRPr="00841F54" w:rsidRDefault="00825141" w:rsidP="00E22A9D">
      <w:pPr>
        <w:pStyle w:val="screen"/>
        <w:rPr>
          <w:rFonts w:cstheme="minorBidi"/>
        </w:rPr>
      </w:pPr>
      <w:r w:rsidRPr="00841F54">
        <w:rPr>
          <w:rFonts w:cstheme="minorBidi"/>
        </w:rPr>
        <w:t xml:space="preserve"> DESCRIPTION:   </w:t>
      </w:r>
    </w:p>
    <w:p w14:paraId="6D0F8E2D" w14:textId="77777777" w:rsidR="00825141" w:rsidRPr="00841F54" w:rsidRDefault="00825141" w:rsidP="00E22A9D">
      <w:pPr>
        <w:pStyle w:val="screen"/>
        <w:rPr>
          <w:rFonts w:cstheme="minorBidi"/>
        </w:rPr>
      </w:pPr>
      <w:r w:rsidRPr="00841F54">
        <w:rPr>
          <w:rFonts w:cstheme="minorBidi"/>
        </w:rPr>
        <w:t xml:space="preserve"> This input parameter is used to specify the IMMUNIZATION LOT file </w:t>
      </w:r>
    </w:p>
    <w:p w14:paraId="08CE4A83" w14:textId="77777777" w:rsidR="00825141" w:rsidRPr="00841F54" w:rsidRDefault="00825141" w:rsidP="00E22A9D">
      <w:pPr>
        <w:pStyle w:val="screen"/>
        <w:rPr>
          <w:rFonts w:cstheme="minorBidi"/>
        </w:rPr>
      </w:pPr>
      <w:r w:rsidRPr="00841F54">
        <w:rPr>
          <w:rFonts w:cstheme="minorBidi"/>
        </w:rPr>
        <w:t xml:space="preserve"> records to be returned. Possible values:</w:t>
      </w:r>
    </w:p>
    <w:p w14:paraId="6D0D484C" w14:textId="77777777" w:rsidR="00825141" w:rsidRPr="00841F54" w:rsidRDefault="00825141" w:rsidP="00E22A9D">
      <w:pPr>
        <w:pStyle w:val="screen"/>
        <w:rPr>
          <w:rFonts w:cstheme="minorBidi"/>
        </w:rPr>
      </w:pPr>
      <w:r w:rsidRPr="00841F54">
        <w:rPr>
          <w:rFonts w:cstheme="minorBidi"/>
        </w:rPr>
        <w:t xml:space="preserve">    R:XXX - return entry with ien XXX</w:t>
      </w:r>
    </w:p>
    <w:p w14:paraId="319B7B1B" w14:textId="77777777" w:rsidR="00825141" w:rsidRPr="00841F54" w:rsidRDefault="00825141" w:rsidP="00E22A9D">
      <w:pPr>
        <w:pStyle w:val="screen"/>
        <w:rPr>
          <w:rFonts w:cstheme="minorBidi"/>
        </w:rPr>
      </w:pPr>
      <w:r w:rsidRPr="00841F54">
        <w:rPr>
          <w:rFonts w:cstheme="minorBidi"/>
        </w:rPr>
        <w:t xml:space="preserve">    M:XXX - return entry with MVX code XXX</w:t>
      </w:r>
    </w:p>
    <w:p w14:paraId="34CE7913" w14:textId="77777777" w:rsidR="00825141" w:rsidRPr="00841F54" w:rsidRDefault="00825141" w:rsidP="00E22A9D">
      <w:pPr>
        <w:pStyle w:val="screen"/>
        <w:rPr>
          <w:rFonts w:cstheme="minorBidi"/>
        </w:rPr>
      </w:pPr>
      <w:r w:rsidRPr="00841F54">
        <w:rPr>
          <w:rFonts w:cstheme="minorBidi"/>
        </w:rPr>
        <w:t xml:space="preserve">    N:XXX - return entry with imm manufacturer name XXX   </w:t>
      </w:r>
    </w:p>
    <w:p w14:paraId="7007A591" w14:textId="77777777" w:rsidR="00825141" w:rsidRPr="00841F54" w:rsidRDefault="00825141" w:rsidP="00E22A9D">
      <w:pPr>
        <w:pStyle w:val="screen"/>
        <w:rPr>
          <w:rFonts w:cstheme="minorBidi"/>
        </w:rPr>
      </w:pPr>
      <w:r w:rsidRPr="00841F54">
        <w:rPr>
          <w:rFonts w:cstheme="minorBidi"/>
        </w:rPr>
        <w:t xml:space="preserve">    S:A   - return list of all active manufacturers</w:t>
      </w:r>
    </w:p>
    <w:p w14:paraId="70679971" w14:textId="77777777" w:rsidR="00825141" w:rsidRPr="00841F54" w:rsidRDefault="00825141" w:rsidP="00E22A9D">
      <w:pPr>
        <w:pStyle w:val="screen"/>
        <w:rPr>
          <w:rFonts w:cstheme="minorBidi"/>
        </w:rPr>
      </w:pPr>
      <w:r w:rsidRPr="00841F54">
        <w:rPr>
          <w:rFonts w:cstheme="minorBidi"/>
        </w:rPr>
        <w:t xml:space="preserve">    S:I   - return list of all inactive manufacturers</w:t>
      </w:r>
    </w:p>
    <w:p w14:paraId="5176884C" w14:textId="77777777" w:rsidR="00825141" w:rsidRPr="00841F54" w:rsidRDefault="00825141" w:rsidP="00E22A9D">
      <w:pPr>
        <w:pStyle w:val="screen"/>
        <w:rPr>
          <w:rFonts w:cstheme="minorBidi"/>
        </w:rPr>
      </w:pPr>
      <w:r w:rsidRPr="00841F54">
        <w:rPr>
          <w:rFonts w:cstheme="minorBidi"/>
        </w:rPr>
        <w:t xml:space="preserve">    S:B   - return list of all manufacturers, active and inactive</w:t>
      </w:r>
    </w:p>
    <w:p w14:paraId="4B57BC60" w14:textId="77777777" w:rsidR="00825141" w:rsidRPr="00841F54" w:rsidRDefault="00825141" w:rsidP="00E22A9D">
      <w:pPr>
        <w:pStyle w:val="screen"/>
        <w:rPr>
          <w:rFonts w:cstheme="minorBidi"/>
        </w:rPr>
      </w:pPr>
      <w:r w:rsidRPr="00841F54">
        <w:rPr>
          <w:rFonts w:cstheme="minorBidi"/>
        </w:rPr>
        <w:t xml:space="preserve">   </w:t>
      </w:r>
    </w:p>
    <w:p w14:paraId="7FE296DF" w14:textId="77777777" w:rsidR="00825141" w:rsidRPr="00841F54" w:rsidRDefault="00825141" w:rsidP="00E22A9D">
      <w:pPr>
        <w:pStyle w:val="screen"/>
        <w:rPr>
          <w:rFonts w:cstheme="minorBidi"/>
        </w:rPr>
      </w:pPr>
      <w:r w:rsidRPr="00841F54">
        <w:rPr>
          <w:rFonts w:cstheme="minorBidi"/>
        </w:rPr>
        <w:t xml:space="preserve"> If this parameter is null, it defaults to "S:B".</w:t>
      </w:r>
    </w:p>
    <w:p w14:paraId="32C2EDB6" w14:textId="77777777" w:rsidR="00825141" w:rsidRPr="00841F54" w:rsidRDefault="00825141" w:rsidP="00E22A9D">
      <w:pPr>
        <w:pStyle w:val="screen"/>
        <w:rPr>
          <w:rFonts w:cstheme="minorBidi"/>
        </w:rPr>
      </w:pPr>
      <w:r w:rsidRPr="00841F54">
        <w:rPr>
          <w:rFonts w:cstheme="minorBidi"/>
        </w:rPr>
        <w:t>INPUT PARAMETER: PXVDATE                PARAMETER TYPE: LITERAL</w:t>
      </w:r>
    </w:p>
    <w:p w14:paraId="1AACF7E2" w14:textId="77777777" w:rsidR="00825141" w:rsidRPr="00841F54" w:rsidRDefault="00825141" w:rsidP="00E22A9D">
      <w:pPr>
        <w:pStyle w:val="screen"/>
        <w:rPr>
          <w:rFonts w:cstheme="minorBidi"/>
        </w:rPr>
      </w:pPr>
      <w:r w:rsidRPr="00841F54">
        <w:rPr>
          <w:rFonts w:cstheme="minorBidi"/>
        </w:rPr>
        <w:t xml:space="preserve">  MAXIMUM DATA LENGTH: 7                REQUIRED: NO</w:t>
      </w:r>
    </w:p>
    <w:p w14:paraId="78AE5FAF" w14:textId="77777777" w:rsidR="00825141" w:rsidRPr="00841F54" w:rsidRDefault="00825141" w:rsidP="00E22A9D">
      <w:pPr>
        <w:pStyle w:val="screen"/>
        <w:rPr>
          <w:rFonts w:cstheme="minorBidi"/>
        </w:rPr>
      </w:pPr>
      <w:r w:rsidRPr="00841F54">
        <w:rPr>
          <w:rFonts w:cstheme="minorBidi"/>
        </w:rPr>
        <w:t xml:space="preserve">  SEQUENCE NUMBER: 2</w:t>
      </w:r>
    </w:p>
    <w:p w14:paraId="5499B176" w14:textId="77777777" w:rsidR="00825141" w:rsidRPr="00841F54" w:rsidRDefault="00825141" w:rsidP="00E22A9D">
      <w:pPr>
        <w:pStyle w:val="screen"/>
        <w:rPr>
          <w:rFonts w:cstheme="minorBidi"/>
        </w:rPr>
      </w:pPr>
      <w:r w:rsidRPr="00841F54">
        <w:rPr>
          <w:rFonts w:cstheme="minorBidi"/>
        </w:rPr>
        <w:t xml:space="preserve"> DESCRIPTION:   </w:t>
      </w:r>
    </w:p>
    <w:p w14:paraId="2739E37F" w14:textId="77777777" w:rsidR="00825141" w:rsidRPr="00841F54" w:rsidRDefault="00825141" w:rsidP="00E22A9D">
      <w:pPr>
        <w:pStyle w:val="screen"/>
        <w:rPr>
          <w:rFonts w:cstheme="minorBidi"/>
        </w:rPr>
      </w:pPr>
      <w:r w:rsidRPr="00841F54">
        <w:rPr>
          <w:rFonts w:cstheme="minorBidi"/>
        </w:rPr>
        <w:t xml:space="preserve"> This optional input parameter is used in determining status. Input </w:t>
      </w:r>
    </w:p>
    <w:p w14:paraId="72D93AA1" w14:textId="77777777" w:rsidR="00825141" w:rsidRPr="00841F54" w:rsidRDefault="00825141" w:rsidP="00E22A9D">
      <w:pPr>
        <w:pStyle w:val="screen"/>
        <w:rPr>
          <w:rFonts w:cstheme="minorBidi"/>
        </w:rPr>
      </w:pPr>
      <w:r w:rsidRPr="00841F54">
        <w:rPr>
          <w:rFonts w:cstheme="minorBidi"/>
        </w:rPr>
        <w:t xml:space="preserve"> should be in VA FileMan date format. The default value is the current </w:t>
      </w:r>
    </w:p>
    <w:p w14:paraId="12AB14DF" w14:textId="77777777" w:rsidR="00825141" w:rsidRPr="00841F54" w:rsidRDefault="00825141" w:rsidP="00E22A9D">
      <w:pPr>
        <w:pStyle w:val="screen"/>
        <w:rPr>
          <w:rFonts w:cstheme="minorBidi"/>
        </w:rPr>
      </w:pPr>
      <w:r w:rsidRPr="00841F54">
        <w:rPr>
          <w:rFonts w:cstheme="minorBidi"/>
        </w:rPr>
        <w:t xml:space="preserve"> date.</w:t>
      </w:r>
    </w:p>
    <w:p w14:paraId="484C7585" w14:textId="77777777" w:rsidR="00825141" w:rsidRPr="00841F54" w:rsidRDefault="00825141" w:rsidP="00E22A9D">
      <w:pPr>
        <w:pStyle w:val="screen"/>
        <w:rPr>
          <w:rFonts w:cstheme="minorBidi"/>
        </w:rPr>
      </w:pPr>
      <w:r w:rsidRPr="00841F54">
        <w:rPr>
          <w:rFonts w:cstheme="minorBidi"/>
        </w:rPr>
        <w:t>INPUT PARAMETER: PXVI                   PARAMETER TYPE: LITERAL</w:t>
      </w:r>
    </w:p>
    <w:p w14:paraId="3845463C" w14:textId="77777777" w:rsidR="00825141" w:rsidRPr="00841F54" w:rsidRDefault="00825141" w:rsidP="00E22A9D">
      <w:pPr>
        <w:pStyle w:val="screen"/>
        <w:rPr>
          <w:rFonts w:cstheme="minorBidi"/>
        </w:rPr>
      </w:pPr>
      <w:r w:rsidRPr="00841F54">
        <w:rPr>
          <w:rFonts w:cstheme="minorBidi"/>
        </w:rPr>
        <w:t xml:space="preserve">  MAXIMUM DATA LENGTH: 1                REQUIRED: NO</w:t>
      </w:r>
    </w:p>
    <w:p w14:paraId="54A43A3F" w14:textId="77777777" w:rsidR="00825141" w:rsidRPr="00841F54" w:rsidRDefault="00825141" w:rsidP="00E22A9D">
      <w:pPr>
        <w:pStyle w:val="screen"/>
        <w:rPr>
          <w:rFonts w:cstheme="minorBidi"/>
        </w:rPr>
      </w:pPr>
      <w:r w:rsidRPr="00841F54">
        <w:rPr>
          <w:rFonts w:cstheme="minorBidi"/>
        </w:rPr>
        <w:t xml:space="preserve">  SEQUENCE NUMBER: 3</w:t>
      </w:r>
    </w:p>
    <w:p w14:paraId="3B5B638B" w14:textId="77777777" w:rsidR="00825141" w:rsidRPr="00841F54" w:rsidRDefault="00825141" w:rsidP="00E22A9D">
      <w:pPr>
        <w:pStyle w:val="screen"/>
        <w:rPr>
          <w:rFonts w:cstheme="minorBidi"/>
        </w:rPr>
      </w:pPr>
      <w:r w:rsidRPr="00841F54">
        <w:rPr>
          <w:rFonts w:cstheme="minorBidi"/>
        </w:rPr>
        <w:t xml:space="preserve"> DESCRIPTION:   </w:t>
      </w:r>
    </w:p>
    <w:p w14:paraId="3C06B179" w14:textId="77777777" w:rsidR="00825141" w:rsidRPr="00841F54" w:rsidRDefault="00825141" w:rsidP="00E22A9D">
      <w:pPr>
        <w:pStyle w:val="screen"/>
        <w:rPr>
          <w:rFonts w:cstheme="minorBidi"/>
        </w:rPr>
      </w:pPr>
      <w:r w:rsidRPr="00841F54">
        <w:rPr>
          <w:rFonts w:cstheme="minorBidi"/>
        </w:rPr>
        <w:t xml:space="preserve"> This optional input parameter is used to return an alternate array with </w:t>
      </w:r>
    </w:p>
    <w:p w14:paraId="67D350F6" w14:textId="77777777" w:rsidR="00825141" w:rsidRPr="00841F54" w:rsidRDefault="00825141" w:rsidP="00E22A9D">
      <w:pPr>
        <w:pStyle w:val="screen"/>
        <w:rPr>
          <w:rFonts w:cstheme="minorBidi"/>
        </w:rPr>
      </w:pPr>
      <w:r w:rsidRPr="00841F54">
        <w:rPr>
          <w:rFonts w:cstheme="minorBidi"/>
        </w:rPr>
        <w:t xml:space="preserve"> record data in a caret delimited string. If this parameter is null or 0, </w:t>
      </w:r>
    </w:p>
    <w:p w14:paraId="30D5DDB0" w14:textId="77777777" w:rsidR="00825141" w:rsidRPr="00841F54" w:rsidRDefault="00825141" w:rsidP="00E22A9D">
      <w:pPr>
        <w:pStyle w:val="screen"/>
        <w:rPr>
          <w:rFonts w:cstheme="minorBidi"/>
        </w:rPr>
      </w:pPr>
      <w:r w:rsidRPr="00841F54">
        <w:rPr>
          <w:rFonts w:cstheme="minorBidi"/>
        </w:rPr>
        <w:t xml:space="preserve"> the return defaults to the other array.</w:t>
      </w:r>
    </w:p>
    <w:p w14:paraId="17A66721" w14:textId="77777777" w:rsidR="00825141" w:rsidRPr="00841F54" w:rsidRDefault="00825141" w:rsidP="00E22A9D">
      <w:pPr>
        <w:pStyle w:val="screen"/>
        <w:rPr>
          <w:rFonts w:cstheme="minorBidi"/>
        </w:rPr>
      </w:pPr>
      <w:r w:rsidRPr="00841F54">
        <w:rPr>
          <w:rFonts w:cstheme="minorBidi"/>
        </w:rPr>
        <w:t xml:space="preserve">    1 - return alternate array with internal values in delimited string</w:t>
      </w:r>
    </w:p>
    <w:p w14:paraId="65CF2DAF" w14:textId="77777777" w:rsidR="00825141" w:rsidRPr="00841F54" w:rsidRDefault="00825141" w:rsidP="00E22A9D">
      <w:pPr>
        <w:pStyle w:val="screen"/>
        <w:rPr>
          <w:rFonts w:cstheme="minorBidi"/>
        </w:rPr>
      </w:pPr>
      <w:r w:rsidRPr="00841F54">
        <w:rPr>
          <w:rFonts w:cstheme="minorBidi"/>
        </w:rPr>
        <w:t xml:space="preserve"> RETURN PARAMETER DESCRIPTION:   </w:t>
      </w:r>
    </w:p>
    <w:p w14:paraId="58188477" w14:textId="77777777" w:rsidR="00825141" w:rsidRPr="00841F54" w:rsidRDefault="00825141" w:rsidP="00E22A9D">
      <w:pPr>
        <w:pStyle w:val="screen"/>
        <w:rPr>
          <w:rFonts w:cstheme="minorBidi"/>
        </w:rPr>
      </w:pPr>
      <w:r w:rsidRPr="00841F54">
        <w:rPr>
          <w:rFonts w:cstheme="minorBidi"/>
        </w:rPr>
        <w:t xml:space="preserve"> Returns with PXVI not equal to 1:</w:t>
      </w:r>
    </w:p>
    <w:p w14:paraId="3F9EA6AB" w14:textId="77777777" w:rsidR="00825141" w:rsidRPr="00841F54" w:rsidRDefault="00825141" w:rsidP="00E22A9D">
      <w:pPr>
        <w:pStyle w:val="screen"/>
        <w:rPr>
          <w:rFonts w:cstheme="minorBidi"/>
        </w:rPr>
      </w:pPr>
      <w:r w:rsidRPr="00841F54">
        <w:rPr>
          <w:rFonts w:cstheme="minorBidi"/>
        </w:rPr>
        <w:t xml:space="preserve">    PXVRETRN  - returned information is stored in ^TMP("PXVLST",$J))</w:t>
      </w:r>
    </w:p>
    <w:p w14:paraId="446CB501" w14:textId="77777777" w:rsidR="00825141" w:rsidRPr="00841F54" w:rsidRDefault="00825141" w:rsidP="00E22A9D">
      <w:pPr>
        <w:pStyle w:val="screen"/>
        <w:rPr>
          <w:rFonts w:cstheme="minorBidi"/>
        </w:rPr>
      </w:pPr>
      <w:r w:rsidRPr="00841F54">
        <w:rPr>
          <w:rFonts w:cstheme="minorBidi"/>
        </w:rPr>
        <w:t xml:space="preserve">              - return info format: Data Element Name^Data Element Value</w:t>
      </w:r>
    </w:p>
    <w:p w14:paraId="1968BAC3" w14:textId="77777777" w:rsidR="00825141" w:rsidRPr="00841F54" w:rsidRDefault="00825141" w:rsidP="00E22A9D">
      <w:pPr>
        <w:pStyle w:val="screen"/>
        <w:rPr>
          <w:rFonts w:cstheme="minorBidi"/>
        </w:rPr>
      </w:pPr>
      <w:r w:rsidRPr="00841F54">
        <w:rPr>
          <w:rFonts w:cstheme="minorBidi"/>
        </w:rPr>
        <w:t xml:space="preserve">              -       error format: -1^error message</w:t>
      </w:r>
    </w:p>
    <w:p w14:paraId="61D184AF" w14:textId="77777777" w:rsidR="00825141" w:rsidRPr="00841F54" w:rsidRDefault="00825141" w:rsidP="00E22A9D">
      <w:pPr>
        <w:pStyle w:val="screen"/>
        <w:rPr>
          <w:rFonts w:cstheme="minorBidi"/>
        </w:rPr>
      </w:pPr>
      <w:r w:rsidRPr="00841F54">
        <w:rPr>
          <w:rFonts w:cstheme="minorBidi"/>
        </w:rPr>
        <w:t xml:space="preserve">  </w:t>
      </w:r>
    </w:p>
    <w:p w14:paraId="3DDC101B" w14:textId="77777777" w:rsidR="00825141" w:rsidRPr="00841F54" w:rsidRDefault="00825141" w:rsidP="00E22A9D">
      <w:pPr>
        <w:pStyle w:val="screen"/>
        <w:rPr>
          <w:rFonts w:cstheme="minorBidi"/>
        </w:rPr>
      </w:pPr>
      <w:r w:rsidRPr="00841F54">
        <w:rPr>
          <w:rFonts w:cstheme="minorBidi"/>
        </w:rPr>
        <w:t xml:space="preserve"> For each record returned in the global array, the top value returned will</w:t>
      </w:r>
    </w:p>
    <w:p w14:paraId="04368832" w14:textId="5E34F7AE" w:rsidR="00825141" w:rsidRPr="00841F54" w:rsidRDefault="00825141" w:rsidP="00E22A9D">
      <w:pPr>
        <w:pStyle w:val="screen"/>
        <w:rPr>
          <w:rFonts w:cstheme="minorBidi"/>
        </w:rPr>
      </w:pPr>
      <w:r w:rsidRPr="00841F54">
        <w:rPr>
          <w:rFonts w:cstheme="minorBidi"/>
        </w:rPr>
        <w:t xml:space="preserve">indicate the record number in the array and the total number of records </w:t>
      </w:r>
    </w:p>
    <w:p w14:paraId="3B13990A" w14:textId="77777777" w:rsidR="00825141" w:rsidRPr="00841F54" w:rsidRDefault="00825141" w:rsidP="00E22A9D">
      <w:pPr>
        <w:pStyle w:val="screen"/>
        <w:rPr>
          <w:rFonts w:cstheme="minorBidi"/>
        </w:rPr>
      </w:pPr>
      <w:r w:rsidRPr="00841F54">
        <w:rPr>
          <w:rFonts w:cstheme="minorBidi"/>
        </w:rPr>
        <w:t xml:space="preserve"> returned, e.g., "RECORD^1 OF 3".</w:t>
      </w:r>
    </w:p>
    <w:p w14:paraId="79E2FB48" w14:textId="77777777" w:rsidR="00825141" w:rsidRPr="00841F54" w:rsidRDefault="00825141" w:rsidP="00E22A9D">
      <w:pPr>
        <w:pStyle w:val="screen"/>
        <w:rPr>
          <w:rFonts w:cstheme="minorBidi"/>
        </w:rPr>
      </w:pPr>
      <w:r w:rsidRPr="00841F54">
        <w:rPr>
          <w:rFonts w:cstheme="minorBidi"/>
        </w:rPr>
        <w:t xml:space="preserve">  </w:t>
      </w:r>
    </w:p>
    <w:p w14:paraId="13CEF384" w14:textId="77777777" w:rsidR="00825141" w:rsidRPr="00841F54" w:rsidRDefault="00825141" w:rsidP="00E22A9D">
      <w:pPr>
        <w:pStyle w:val="screen"/>
        <w:rPr>
          <w:rFonts w:cstheme="minorBidi"/>
        </w:rPr>
      </w:pPr>
      <w:r w:rsidRPr="00841F54">
        <w:rPr>
          <w:rFonts w:cstheme="minorBidi"/>
        </w:rPr>
        <w:t xml:space="preserve"> This RPC returns the internal entry number (IEN) of the record and data</w:t>
      </w:r>
    </w:p>
    <w:p w14:paraId="0560DA43" w14:textId="77777777" w:rsidR="00825141" w:rsidRPr="00841F54" w:rsidRDefault="00825141" w:rsidP="00E22A9D">
      <w:pPr>
        <w:pStyle w:val="screen"/>
        <w:rPr>
          <w:rFonts w:cstheme="minorBidi"/>
        </w:rPr>
      </w:pPr>
      <w:r w:rsidRPr="00841F54">
        <w:rPr>
          <w:rFonts w:cstheme="minorBidi"/>
        </w:rPr>
        <w:t xml:space="preserve"> in external format from the following data fields in the IMM</w:t>
      </w:r>
    </w:p>
    <w:p w14:paraId="6FA1DE81" w14:textId="77777777" w:rsidR="00825141" w:rsidRPr="00841F54" w:rsidRDefault="00825141" w:rsidP="00E22A9D">
      <w:pPr>
        <w:pStyle w:val="screen"/>
        <w:rPr>
          <w:rFonts w:cstheme="minorBidi"/>
        </w:rPr>
      </w:pPr>
      <w:r w:rsidRPr="00841F54">
        <w:rPr>
          <w:rFonts w:cstheme="minorBidi"/>
        </w:rPr>
        <w:t xml:space="preserve"> MANUFACTURER file:</w:t>
      </w:r>
    </w:p>
    <w:p w14:paraId="2FE1F479" w14:textId="77777777" w:rsidR="00825141" w:rsidRPr="00841F54" w:rsidRDefault="00825141" w:rsidP="00E22A9D">
      <w:pPr>
        <w:pStyle w:val="screen"/>
        <w:rPr>
          <w:rFonts w:cstheme="minorBidi"/>
        </w:rPr>
      </w:pPr>
      <w:r w:rsidRPr="00841F54">
        <w:rPr>
          <w:rFonts w:cstheme="minorBidi"/>
        </w:rPr>
        <w:t xml:space="preserve">   - NAME (#.01)</w:t>
      </w:r>
    </w:p>
    <w:p w14:paraId="0A6C984F" w14:textId="77777777" w:rsidR="00825141" w:rsidRPr="00841F54" w:rsidRDefault="00825141" w:rsidP="00E22A9D">
      <w:pPr>
        <w:pStyle w:val="screen"/>
        <w:rPr>
          <w:rFonts w:cstheme="minorBidi"/>
        </w:rPr>
      </w:pPr>
      <w:r w:rsidRPr="00841F54">
        <w:rPr>
          <w:rFonts w:cstheme="minorBidi"/>
        </w:rPr>
        <w:t xml:space="preserve">   - MVX (#.02)</w:t>
      </w:r>
    </w:p>
    <w:p w14:paraId="031BB3B8" w14:textId="77777777" w:rsidR="00825141" w:rsidRPr="00841F54" w:rsidRDefault="00825141" w:rsidP="00E22A9D">
      <w:pPr>
        <w:pStyle w:val="screen"/>
        <w:rPr>
          <w:rFonts w:cstheme="minorBidi"/>
        </w:rPr>
      </w:pPr>
      <w:r w:rsidRPr="00841F54">
        <w:rPr>
          <w:rFonts w:cstheme="minorBidi"/>
        </w:rPr>
        <w:t xml:space="preserve">   - INACTIVE FLAG (#.03)</w:t>
      </w:r>
    </w:p>
    <w:p w14:paraId="58CA42FA" w14:textId="77777777" w:rsidR="00825141" w:rsidRPr="00841F54" w:rsidRDefault="00825141" w:rsidP="00E22A9D">
      <w:pPr>
        <w:pStyle w:val="screen"/>
        <w:rPr>
          <w:rFonts w:cstheme="minorBidi"/>
        </w:rPr>
      </w:pPr>
      <w:r w:rsidRPr="00841F54">
        <w:rPr>
          <w:rFonts w:cstheme="minorBidi"/>
        </w:rPr>
        <w:t xml:space="preserve">   - CDC NOTES (#201)</w:t>
      </w:r>
    </w:p>
    <w:p w14:paraId="6278664F" w14:textId="77777777" w:rsidR="00825141" w:rsidRPr="00841F54" w:rsidRDefault="00825141" w:rsidP="00E22A9D">
      <w:pPr>
        <w:pStyle w:val="screen"/>
        <w:rPr>
          <w:rFonts w:cstheme="minorBidi"/>
        </w:rPr>
      </w:pPr>
      <w:r w:rsidRPr="00841F54">
        <w:rPr>
          <w:rFonts w:cstheme="minorBidi"/>
        </w:rPr>
        <w:t xml:space="preserve">   - STATUS (computed by Data Standardization utility)</w:t>
      </w:r>
    </w:p>
    <w:p w14:paraId="3FF9CE59" w14:textId="77777777" w:rsidR="00825141" w:rsidRPr="00841F54" w:rsidRDefault="00825141" w:rsidP="00E22A9D">
      <w:pPr>
        <w:pStyle w:val="screen"/>
        <w:rPr>
          <w:rFonts w:cstheme="minorBidi"/>
        </w:rPr>
      </w:pPr>
      <w:r w:rsidRPr="00841F54">
        <w:rPr>
          <w:rFonts w:cstheme="minorBidi"/>
        </w:rPr>
        <w:t xml:space="preserve">  </w:t>
      </w:r>
    </w:p>
    <w:p w14:paraId="6D6E0A84" w14:textId="77777777" w:rsidR="00825141" w:rsidRPr="00841F54" w:rsidRDefault="00825141" w:rsidP="00E22A9D">
      <w:pPr>
        <w:pStyle w:val="screen"/>
        <w:rPr>
          <w:rFonts w:cstheme="minorBidi"/>
        </w:rPr>
      </w:pPr>
      <w:r w:rsidRPr="00841F54">
        <w:rPr>
          <w:rFonts w:cstheme="minorBidi"/>
        </w:rPr>
        <w:lastRenderedPageBreak/>
        <w:t xml:space="preserve">   Example Global Array Returned:</w:t>
      </w:r>
    </w:p>
    <w:p w14:paraId="31965028" w14:textId="77777777" w:rsidR="00825141" w:rsidRPr="00841F54" w:rsidRDefault="00825141" w:rsidP="00E22A9D">
      <w:pPr>
        <w:pStyle w:val="screen"/>
        <w:rPr>
          <w:rFonts w:cstheme="minorBidi"/>
        </w:rPr>
      </w:pPr>
      <w:r w:rsidRPr="00841F54">
        <w:rPr>
          <w:rFonts w:cstheme="minorBidi"/>
        </w:rPr>
        <w:t xml:space="preserve">   ^TMP("PXVLST",$J,"WYETH-AYERST 1",0)="RECORD^1 OF 1"</w:t>
      </w:r>
    </w:p>
    <w:p w14:paraId="6E8DDF14" w14:textId="77777777" w:rsidR="00825141" w:rsidRPr="00841F54" w:rsidRDefault="00825141" w:rsidP="00E22A9D">
      <w:pPr>
        <w:pStyle w:val="screen"/>
        <w:rPr>
          <w:rFonts w:cstheme="minorBidi"/>
        </w:rPr>
      </w:pPr>
      <w:r w:rsidRPr="00841F54">
        <w:rPr>
          <w:rFonts w:cstheme="minorBidi"/>
        </w:rPr>
        <w:t xml:space="preserve">                                  .001)="IEN^55"</w:t>
      </w:r>
    </w:p>
    <w:p w14:paraId="53B3E638" w14:textId="77777777" w:rsidR="00825141" w:rsidRPr="00841F54" w:rsidRDefault="00825141" w:rsidP="00E22A9D">
      <w:pPr>
        <w:pStyle w:val="screen"/>
        <w:rPr>
          <w:rFonts w:cstheme="minorBidi"/>
        </w:rPr>
      </w:pPr>
      <w:r w:rsidRPr="00841F54">
        <w:rPr>
          <w:rFonts w:cstheme="minorBidi"/>
        </w:rPr>
        <w:t xml:space="preserve">                                   .01)="NAME^WYETH-AYERST"</w:t>
      </w:r>
    </w:p>
    <w:p w14:paraId="3793D82C" w14:textId="77777777" w:rsidR="00825141" w:rsidRPr="00841F54" w:rsidRDefault="00825141" w:rsidP="00E22A9D">
      <w:pPr>
        <w:pStyle w:val="screen"/>
        <w:rPr>
          <w:rFonts w:cstheme="minorBidi"/>
        </w:rPr>
      </w:pPr>
      <w:r w:rsidRPr="00841F54">
        <w:rPr>
          <w:rFonts w:cstheme="minorBidi"/>
        </w:rPr>
        <w:t xml:space="preserve">                                   .02)="MVX CODE^WA"</w:t>
      </w:r>
    </w:p>
    <w:p w14:paraId="3DD8E40E" w14:textId="77777777" w:rsidR="00825141" w:rsidRPr="00841F54" w:rsidRDefault="00825141" w:rsidP="00E22A9D">
      <w:pPr>
        <w:pStyle w:val="screen"/>
        <w:rPr>
          <w:rFonts w:cstheme="minorBidi"/>
        </w:rPr>
      </w:pPr>
      <w:r w:rsidRPr="00841F54">
        <w:rPr>
          <w:rFonts w:cstheme="minorBidi"/>
        </w:rPr>
        <w:t xml:space="preserve">                                   .03)="INACTIVE FLAG^INACTIVE"</w:t>
      </w:r>
    </w:p>
    <w:p w14:paraId="44B1BF48" w14:textId="77777777" w:rsidR="00825141" w:rsidRPr="00841F54" w:rsidRDefault="00825141" w:rsidP="00E22A9D">
      <w:pPr>
        <w:pStyle w:val="screen"/>
        <w:rPr>
          <w:rFonts w:cstheme="minorBidi"/>
        </w:rPr>
      </w:pPr>
      <w:r w:rsidRPr="00841F54">
        <w:rPr>
          <w:rFonts w:cstheme="minorBidi"/>
        </w:rPr>
        <w:t xml:space="preserve">                                   201)="CDC NOTES^became WAL, now owned by</w:t>
      </w:r>
    </w:p>
    <w:p w14:paraId="720410F5" w14:textId="77777777" w:rsidR="00825141" w:rsidRPr="00841F54" w:rsidRDefault="00825141" w:rsidP="00E22A9D">
      <w:pPr>
        <w:pStyle w:val="screen"/>
        <w:rPr>
          <w:rFonts w:cstheme="minorBidi"/>
        </w:rPr>
      </w:pPr>
      <w:r w:rsidRPr="00841F54">
        <w:rPr>
          <w:rFonts w:cstheme="minorBidi"/>
        </w:rPr>
        <w:t xml:space="preserve">                                         Pfizer"</w:t>
      </w:r>
    </w:p>
    <w:p w14:paraId="210B851C" w14:textId="77777777" w:rsidR="00825141" w:rsidRPr="00841F54" w:rsidRDefault="00825141" w:rsidP="00E22A9D">
      <w:pPr>
        <w:pStyle w:val="screen"/>
        <w:rPr>
          <w:rFonts w:cstheme="minorBidi"/>
        </w:rPr>
      </w:pPr>
      <w:r w:rsidRPr="00841F54">
        <w:rPr>
          <w:rFonts w:cstheme="minorBidi"/>
        </w:rPr>
        <w:t xml:space="preserve">                              "STATUS")="STATUS^INACTIVE"</w:t>
      </w:r>
    </w:p>
    <w:p w14:paraId="7BA4EBD8" w14:textId="77777777" w:rsidR="00825141" w:rsidRPr="00841F54" w:rsidRDefault="00825141" w:rsidP="00E22A9D">
      <w:pPr>
        <w:pStyle w:val="screen"/>
        <w:rPr>
          <w:rFonts w:cstheme="minorBidi"/>
        </w:rPr>
      </w:pPr>
      <w:r w:rsidRPr="00841F54">
        <w:rPr>
          <w:rFonts w:cstheme="minorBidi"/>
        </w:rPr>
        <w:t xml:space="preserve">  </w:t>
      </w:r>
    </w:p>
    <w:p w14:paraId="00F8C5D8" w14:textId="77777777" w:rsidR="00825141" w:rsidRPr="00841F54" w:rsidRDefault="00825141" w:rsidP="00E22A9D">
      <w:pPr>
        <w:pStyle w:val="screen"/>
        <w:rPr>
          <w:rFonts w:cstheme="minorBidi"/>
        </w:rPr>
      </w:pPr>
      <w:r w:rsidRPr="00841F54">
        <w:rPr>
          <w:rFonts w:cstheme="minorBidi"/>
        </w:rPr>
        <w:t xml:space="preserve">   Example Global Array Returned if No Records Found:</w:t>
      </w:r>
    </w:p>
    <w:p w14:paraId="62CA930F" w14:textId="77777777" w:rsidR="00825141" w:rsidRPr="00841F54" w:rsidRDefault="00825141" w:rsidP="00E22A9D">
      <w:pPr>
        <w:pStyle w:val="screen"/>
        <w:rPr>
          <w:rFonts w:cstheme="minorBidi"/>
        </w:rPr>
      </w:pPr>
      <w:r w:rsidRPr="00841F54">
        <w:rPr>
          <w:rFonts w:cstheme="minorBidi"/>
        </w:rPr>
        <w:t xml:space="preserve">   ^TMP("PXVLST",$J,0)="0 RECORDS"</w:t>
      </w:r>
    </w:p>
    <w:p w14:paraId="10788B02" w14:textId="77777777" w:rsidR="00825141" w:rsidRPr="00841F54" w:rsidRDefault="00825141" w:rsidP="00E22A9D">
      <w:pPr>
        <w:pStyle w:val="screen"/>
        <w:rPr>
          <w:rFonts w:cstheme="minorBidi"/>
        </w:rPr>
      </w:pPr>
      <w:r w:rsidRPr="00841F54">
        <w:rPr>
          <w:rFonts w:cstheme="minorBidi"/>
        </w:rPr>
        <w:t xml:space="preserve">  </w:t>
      </w:r>
    </w:p>
    <w:p w14:paraId="7B798186" w14:textId="77777777" w:rsidR="00825141" w:rsidRPr="00841F54" w:rsidRDefault="00825141" w:rsidP="00E22A9D">
      <w:pPr>
        <w:pStyle w:val="screen"/>
        <w:rPr>
          <w:rFonts w:cstheme="minorBidi"/>
        </w:rPr>
      </w:pPr>
      <w:r w:rsidRPr="00841F54">
        <w:rPr>
          <w:rFonts w:cstheme="minorBidi"/>
        </w:rPr>
        <w:t xml:space="preserve">   Example error messages:</w:t>
      </w:r>
    </w:p>
    <w:p w14:paraId="7F6ADB8D" w14:textId="77777777" w:rsidR="00825141" w:rsidRPr="00841F54" w:rsidRDefault="00825141" w:rsidP="00E22A9D">
      <w:pPr>
        <w:pStyle w:val="screen"/>
        <w:rPr>
          <w:rFonts w:cstheme="minorBidi"/>
        </w:rPr>
      </w:pPr>
      <w:r w:rsidRPr="00841F54">
        <w:rPr>
          <w:rFonts w:cstheme="minorBidi"/>
        </w:rPr>
        <w:t xml:space="preserve">   ^TMP("PXVLST",$J,0)="-1^Invalid input value"</w:t>
      </w:r>
    </w:p>
    <w:p w14:paraId="4175A363" w14:textId="77777777" w:rsidR="00825141" w:rsidRPr="00841F54" w:rsidRDefault="00825141" w:rsidP="00E22A9D">
      <w:pPr>
        <w:pStyle w:val="screen"/>
        <w:rPr>
          <w:rFonts w:cstheme="minorBidi"/>
        </w:rPr>
      </w:pPr>
      <w:r w:rsidRPr="00841F54">
        <w:rPr>
          <w:rFonts w:cstheme="minorBidi"/>
        </w:rPr>
        <w:t xml:space="preserve">   ^TMP("PXVLST",$J,0)="-1^Invalid input for manufacturer IEN"</w:t>
      </w:r>
    </w:p>
    <w:p w14:paraId="5909EDD9" w14:textId="77777777" w:rsidR="00825141" w:rsidRPr="00841F54" w:rsidRDefault="00825141" w:rsidP="00E22A9D">
      <w:pPr>
        <w:pStyle w:val="screen"/>
        <w:rPr>
          <w:rFonts w:cstheme="minorBidi"/>
        </w:rPr>
      </w:pPr>
      <w:r w:rsidRPr="00841F54">
        <w:rPr>
          <w:rFonts w:cstheme="minorBidi"/>
        </w:rPr>
        <w:t xml:space="preserve">   ^TMP("PXVLST",$J,0)="-1^Invalid input for MVX code"</w:t>
      </w:r>
    </w:p>
    <w:p w14:paraId="6CF67259" w14:textId="77777777" w:rsidR="00825141" w:rsidRPr="00841F54" w:rsidRDefault="00825141" w:rsidP="00E22A9D">
      <w:pPr>
        <w:pStyle w:val="screen"/>
        <w:rPr>
          <w:rFonts w:cstheme="minorBidi"/>
        </w:rPr>
      </w:pPr>
      <w:r w:rsidRPr="00841F54">
        <w:rPr>
          <w:rFonts w:cstheme="minorBidi"/>
        </w:rPr>
        <w:t xml:space="preserve">   ^TMP("PXVLST",$J,0)="-1^Invalid input for manufacturer name"</w:t>
      </w:r>
    </w:p>
    <w:p w14:paraId="458DBC57" w14:textId="77777777" w:rsidR="00825141" w:rsidRPr="00841F54" w:rsidRDefault="00825141" w:rsidP="00E22A9D">
      <w:pPr>
        <w:pStyle w:val="screen"/>
        <w:rPr>
          <w:rFonts w:cstheme="minorBidi"/>
        </w:rPr>
      </w:pPr>
      <w:r w:rsidRPr="00841F54">
        <w:rPr>
          <w:rFonts w:cstheme="minorBidi"/>
        </w:rPr>
        <w:t xml:space="preserve">  </w:t>
      </w:r>
    </w:p>
    <w:p w14:paraId="697F20C2" w14:textId="77777777" w:rsidR="00825141" w:rsidRPr="00841F54" w:rsidRDefault="00825141" w:rsidP="00E22A9D">
      <w:pPr>
        <w:pStyle w:val="screen"/>
        <w:rPr>
          <w:rFonts w:cstheme="minorBidi"/>
        </w:rPr>
      </w:pPr>
      <w:r w:rsidRPr="00841F54">
        <w:rPr>
          <w:rFonts w:cstheme="minorBidi"/>
        </w:rPr>
        <w:t xml:space="preserve"> Returns with PXVI equal to 1:</w:t>
      </w:r>
    </w:p>
    <w:p w14:paraId="4D18936F" w14:textId="77777777" w:rsidR="00825141" w:rsidRPr="00841F54" w:rsidRDefault="00825141" w:rsidP="00E22A9D">
      <w:pPr>
        <w:pStyle w:val="screen"/>
        <w:rPr>
          <w:rFonts w:cstheme="minorBidi"/>
        </w:rPr>
      </w:pPr>
      <w:r w:rsidRPr="00841F54">
        <w:rPr>
          <w:rFonts w:cstheme="minorBidi"/>
        </w:rPr>
        <w:t xml:space="preserve">    PXVRETRN  - returned information is stored in ^TMP("PXVLST",$J))</w:t>
      </w:r>
    </w:p>
    <w:p w14:paraId="42DCE4D0" w14:textId="77777777" w:rsidR="00825141" w:rsidRPr="00841F54" w:rsidRDefault="00825141" w:rsidP="00E22A9D">
      <w:pPr>
        <w:pStyle w:val="screen"/>
        <w:rPr>
          <w:rFonts w:cstheme="minorBidi"/>
        </w:rPr>
      </w:pPr>
      <w:r w:rsidRPr="00841F54">
        <w:rPr>
          <w:rFonts w:cstheme="minorBidi"/>
        </w:rPr>
        <w:t xml:space="preserve">  </w:t>
      </w:r>
    </w:p>
    <w:p w14:paraId="2F42D116" w14:textId="77777777" w:rsidR="00825141" w:rsidRPr="00841F54" w:rsidRDefault="00825141" w:rsidP="00E22A9D">
      <w:pPr>
        <w:pStyle w:val="screen"/>
        <w:rPr>
          <w:rFonts w:cstheme="minorBidi"/>
        </w:rPr>
      </w:pPr>
      <w:r w:rsidRPr="00841F54">
        <w:rPr>
          <w:rFonts w:cstheme="minorBidi"/>
        </w:rPr>
        <w:t xml:space="preserve">    Each record is a caret-delimited list of values. Within the </w:t>
      </w:r>
    </w:p>
    <w:p w14:paraId="315C0472" w14:textId="77777777" w:rsidR="00825141" w:rsidRPr="00841F54" w:rsidRDefault="00825141" w:rsidP="00E22A9D">
      <w:pPr>
        <w:pStyle w:val="screen"/>
        <w:rPr>
          <w:rFonts w:cstheme="minorBidi"/>
        </w:rPr>
      </w:pPr>
      <w:r w:rsidRPr="00841F54">
        <w:rPr>
          <w:rFonts w:cstheme="minorBidi"/>
        </w:rPr>
        <w:t xml:space="preserve">    caret-delimited list, for fields with different internal and external</w:t>
      </w:r>
    </w:p>
    <w:p w14:paraId="32235FE2" w14:textId="77777777" w:rsidR="00825141" w:rsidRPr="00841F54" w:rsidRDefault="00825141" w:rsidP="00E22A9D">
      <w:pPr>
        <w:pStyle w:val="screen"/>
        <w:rPr>
          <w:rFonts w:cstheme="minorBidi"/>
        </w:rPr>
      </w:pPr>
      <w:r w:rsidRPr="00841F54">
        <w:rPr>
          <w:rFonts w:cstheme="minorBidi"/>
        </w:rPr>
        <w:t xml:space="preserve">    values, both the internal and external values are included, delimited</w:t>
      </w:r>
    </w:p>
    <w:p w14:paraId="12222C1C" w14:textId="77777777" w:rsidR="00825141" w:rsidRPr="00841F54" w:rsidRDefault="00825141" w:rsidP="00E22A9D">
      <w:pPr>
        <w:pStyle w:val="screen"/>
        <w:rPr>
          <w:rFonts w:cstheme="minorBidi"/>
        </w:rPr>
      </w:pPr>
      <w:r w:rsidRPr="00841F54">
        <w:rPr>
          <w:rFonts w:cstheme="minorBidi"/>
        </w:rPr>
        <w:t xml:space="preserve">    by a tilde (~) as indicated below:</w:t>
      </w:r>
    </w:p>
    <w:p w14:paraId="4402DAD4" w14:textId="77777777" w:rsidR="00825141" w:rsidRPr="00841F54" w:rsidRDefault="00825141" w:rsidP="00E22A9D">
      <w:pPr>
        <w:pStyle w:val="screen"/>
        <w:rPr>
          <w:rFonts w:cstheme="minorBidi"/>
        </w:rPr>
      </w:pPr>
      <w:r w:rsidRPr="00841F54">
        <w:rPr>
          <w:rFonts w:cstheme="minorBidi"/>
        </w:rPr>
        <w:t xml:space="preserve">     Piece# Field# Field Name</w:t>
      </w:r>
    </w:p>
    <w:p w14:paraId="3C91DABF" w14:textId="77777777" w:rsidR="00825141" w:rsidRPr="00841F54" w:rsidRDefault="00825141" w:rsidP="00E22A9D">
      <w:pPr>
        <w:pStyle w:val="screen"/>
        <w:rPr>
          <w:rFonts w:cstheme="minorBidi"/>
        </w:rPr>
      </w:pPr>
      <w:r w:rsidRPr="00841F54">
        <w:rPr>
          <w:rFonts w:cstheme="minorBidi"/>
        </w:rPr>
        <w:t xml:space="preserve">     ------ ------ ----------</w:t>
      </w:r>
    </w:p>
    <w:p w14:paraId="4281A229" w14:textId="77777777" w:rsidR="00825141" w:rsidRPr="00841F54" w:rsidRDefault="00825141" w:rsidP="00E22A9D">
      <w:pPr>
        <w:pStyle w:val="screen"/>
        <w:rPr>
          <w:rFonts w:cstheme="minorBidi"/>
        </w:rPr>
      </w:pPr>
      <w:r w:rsidRPr="00841F54">
        <w:rPr>
          <w:rFonts w:cstheme="minorBidi"/>
        </w:rPr>
        <w:t xml:space="preserve">     1             IEN             </w:t>
      </w:r>
    </w:p>
    <w:p w14:paraId="0236D165" w14:textId="77777777" w:rsidR="00825141" w:rsidRPr="00841F54" w:rsidRDefault="00825141" w:rsidP="00E22A9D">
      <w:pPr>
        <w:pStyle w:val="screen"/>
        <w:rPr>
          <w:rFonts w:cstheme="minorBidi"/>
        </w:rPr>
      </w:pPr>
      <w:r w:rsidRPr="00841F54">
        <w:rPr>
          <w:rFonts w:cstheme="minorBidi"/>
        </w:rPr>
        <w:t xml:space="preserve">     2      .01    NAME</w:t>
      </w:r>
    </w:p>
    <w:p w14:paraId="6A4FBA64" w14:textId="77777777" w:rsidR="00825141" w:rsidRPr="00841F54" w:rsidRDefault="00825141" w:rsidP="00E22A9D">
      <w:pPr>
        <w:pStyle w:val="screen"/>
        <w:rPr>
          <w:rFonts w:cstheme="minorBidi"/>
        </w:rPr>
      </w:pPr>
      <w:r w:rsidRPr="00841F54">
        <w:rPr>
          <w:rFonts w:cstheme="minorBidi"/>
        </w:rPr>
        <w:t xml:space="preserve">     3      .02    MVX CODE</w:t>
      </w:r>
    </w:p>
    <w:p w14:paraId="0FAE8E4F" w14:textId="77777777" w:rsidR="00825141" w:rsidRPr="00841F54" w:rsidRDefault="00825141" w:rsidP="00E22A9D">
      <w:pPr>
        <w:pStyle w:val="screen"/>
        <w:rPr>
          <w:rFonts w:cstheme="minorBidi"/>
        </w:rPr>
      </w:pPr>
      <w:r w:rsidRPr="00841F54">
        <w:rPr>
          <w:rFonts w:cstheme="minorBidi"/>
        </w:rPr>
        <w:t xml:space="preserve">     4      .03    INACTIVE FLAG (Internal~External)</w:t>
      </w:r>
    </w:p>
    <w:p w14:paraId="36962978" w14:textId="77777777" w:rsidR="00825141" w:rsidRPr="00841F54" w:rsidRDefault="00825141" w:rsidP="00E22A9D">
      <w:pPr>
        <w:pStyle w:val="screen"/>
        <w:rPr>
          <w:rFonts w:cstheme="minorBidi"/>
        </w:rPr>
      </w:pPr>
      <w:r w:rsidRPr="00841F54">
        <w:rPr>
          <w:rFonts w:cstheme="minorBidi"/>
        </w:rPr>
        <w:t xml:space="preserve">     5      201    CDC NOTES</w:t>
      </w:r>
    </w:p>
    <w:p w14:paraId="7265D853" w14:textId="6A4CDD9F" w:rsidR="00825141" w:rsidRPr="00841F54" w:rsidRDefault="00825141" w:rsidP="00E22A9D">
      <w:pPr>
        <w:pStyle w:val="screen"/>
        <w:rPr>
          <w:rFonts w:cstheme="minorBidi"/>
        </w:rPr>
      </w:pPr>
      <w:r w:rsidRPr="00841F54">
        <w:rPr>
          <w:rFonts w:cstheme="minorBidi"/>
        </w:rPr>
        <w:t xml:space="preserve">     6             STATUS (computed by Data Standardization utility)</w:t>
      </w:r>
    </w:p>
    <w:p w14:paraId="2CE79FBB" w14:textId="32ACDCF0" w:rsidR="00880CC9" w:rsidRPr="00841F54" w:rsidRDefault="00B504FE" w:rsidP="00783A0D">
      <w:pPr>
        <w:pStyle w:val="Heading2"/>
      </w:pPr>
      <w:bookmarkStart w:id="129" w:name="_Toc498005981"/>
      <w:r w:rsidRPr="00841F54">
        <w:t>PXVIMM IMM SHORT LIST</w:t>
      </w:r>
      <w:bookmarkEnd w:id="129"/>
    </w:p>
    <w:p w14:paraId="70643EF2" w14:textId="77777777" w:rsidR="00FF6C6F" w:rsidRPr="00841F54" w:rsidRDefault="00FF6C6F" w:rsidP="00E22A9D">
      <w:pPr>
        <w:pStyle w:val="screen"/>
        <w:rPr>
          <w:rFonts w:cstheme="minorBidi"/>
        </w:rPr>
      </w:pPr>
      <w:r w:rsidRPr="00841F54">
        <w:rPr>
          <w:rFonts w:cstheme="minorBidi"/>
        </w:rPr>
        <w:t>NAME: PXVIMM IMM SHORT LIST             TAG: IMMSHORT</w:t>
      </w:r>
    </w:p>
    <w:p w14:paraId="50CFC6F8" w14:textId="77777777" w:rsidR="00FF6C6F" w:rsidRPr="00841F54" w:rsidRDefault="00FF6C6F" w:rsidP="00E22A9D">
      <w:pPr>
        <w:pStyle w:val="screen"/>
        <w:rPr>
          <w:rFonts w:cstheme="minorBidi"/>
        </w:rPr>
      </w:pPr>
      <w:r w:rsidRPr="00841F54">
        <w:rPr>
          <w:rFonts w:cstheme="minorBidi"/>
        </w:rPr>
        <w:t xml:space="preserve">  ROUTINE: PXVRPC4                      RETURN VALUE TYPE: ARRAY</w:t>
      </w:r>
    </w:p>
    <w:p w14:paraId="4E10F814" w14:textId="77777777" w:rsidR="00FF6C6F" w:rsidRPr="00841F54" w:rsidRDefault="00FF6C6F" w:rsidP="00E22A9D">
      <w:pPr>
        <w:pStyle w:val="screen"/>
        <w:rPr>
          <w:rFonts w:cstheme="minorBidi"/>
        </w:rPr>
      </w:pPr>
      <w:r w:rsidRPr="00841F54">
        <w:rPr>
          <w:rFonts w:cstheme="minorBidi"/>
        </w:rPr>
        <w:t xml:space="preserve"> DESCRIPTION:   </w:t>
      </w:r>
    </w:p>
    <w:p w14:paraId="7C09E4E3" w14:textId="77777777" w:rsidR="00FF6C6F" w:rsidRPr="00841F54" w:rsidRDefault="00FF6C6F" w:rsidP="00E22A9D">
      <w:pPr>
        <w:pStyle w:val="screen"/>
        <w:rPr>
          <w:rFonts w:cstheme="minorBidi"/>
        </w:rPr>
      </w:pPr>
      <w:r w:rsidRPr="00841F54">
        <w:rPr>
          <w:rFonts w:cstheme="minorBidi"/>
        </w:rPr>
        <w:t xml:space="preserve"> Returns a short list of immunizations.</w:t>
      </w:r>
    </w:p>
    <w:p w14:paraId="229EDF90" w14:textId="77777777" w:rsidR="00FF6C6F" w:rsidRPr="00841F54" w:rsidRDefault="00FF6C6F" w:rsidP="00E22A9D">
      <w:pPr>
        <w:pStyle w:val="screen"/>
        <w:rPr>
          <w:rFonts w:cstheme="minorBidi"/>
        </w:rPr>
      </w:pPr>
      <w:r w:rsidRPr="00841F54">
        <w:rPr>
          <w:rFonts w:cstheme="minorBidi"/>
        </w:rPr>
        <w:t>INPUT PARAMETER: FILTER                 PARAMETER TYPE: LITERAL</w:t>
      </w:r>
    </w:p>
    <w:p w14:paraId="43F35DF8" w14:textId="77777777" w:rsidR="00FF6C6F" w:rsidRPr="00841F54" w:rsidRDefault="00FF6C6F" w:rsidP="00E22A9D">
      <w:pPr>
        <w:pStyle w:val="screen"/>
        <w:rPr>
          <w:rFonts w:cstheme="minorBidi"/>
        </w:rPr>
      </w:pPr>
      <w:r w:rsidRPr="00841F54">
        <w:rPr>
          <w:rFonts w:cstheme="minorBidi"/>
        </w:rPr>
        <w:t xml:space="preserve">  REQUIRED: NO                          SEQUENCE NUMBER: 1</w:t>
      </w:r>
    </w:p>
    <w:p w14:paraId="6A68D7F2" w14:textId="77777777" w:rsidR="00FF6C6F" w:rsidRPr="00841F54" w:rsidRDefault="00FF6C6F" w:rsidP="00E22A9D">
      <w:pPr>
        <w:pStyle w:val="screen"/>
        <w:rPr>
          <w:rFonts w:cstheme="minorBidi"/>
        </w:rPr>
      </w:pPr>
      <w:r w:rsidRPr="00841F54">
        <w:rPr>
          <w:rFonts w:cstheme="minorBidi"/>
        </w:rPr>
        <w:t xml:space="preserve"> DESCRIPTION:   </w:t>
      </w:r>
    </w:p>
    <w:p w14:paraId="53314B7C" w14:textId="77777777" w:rsidR="00FF6C6F" w:rsidRPr="00841F54" w:rsidRDefault="00FF6C6F" w:rsidP="00E22A9D">
      <w:pPr>
        <w:pStyle w:val="screen"/>
        <w:rPr>
          <w:rFonts w:cstheme="minorBidi"/>
        </w:rPr>
      </w:pPr>
      <w:r w:rsidRPr="00841F54">
        <w:rPr>
          <w:rFonts w:cstheme="minorBidi"/>
        </w:rPr>
        <w:t xml:space="preserve"> Filter (Optional; Defaults to "B")</w:t>
      </w:r>
    </w:p>
    <w:p w14:paraId="2529B575" w14:textId="77777777" w:rsidR="00FF6C6F" w:rsidRPr="00841F54" w:rsidRDefault="00FF6C6F" w:rsidP="00E22A9D">
      <w:pPr>
        <w:pStyle w:val="screen"/>
        <w:rPr>
          <w:rFonts w:cstheme="minorBidi"/>
        </w:rPr>
      </w:pPr>
      <w:r w:rsidRPr="00841F54">
        <w:rPr>
          <w:rFonts w:cstheme="minorBidi"/>
        </w:rPr>
        <w:t xml:space="preserve"> Possible values are: ;               </w:t>
      </w:r>
    </w:p>
    <w:p w14:paraId="4C230213" w14:textId="77777777" w:rsidR="00FF6C6F" w:rsidRPr="00841F54" w:rsidRDefault="00FF6C6F" w:rsidP="00E22A9D">
      <w:pPr>
        <w:pStyle w:val="screen"/>
        <w:rPr>
          <w:rFonts w:cstheme="minorBidi"/>
        </w:rPr>
      </w:pPr>
      <w:r w:rsidRPr="00841F54">
        <w:rPr>
          <w:rFonts w:cstheme="minorBidi"/>
        </w:rPr>
        <w:t xml:space="preserve">    "A": Only return active entries</w:t>
      </w:r>
    </w:p>
    <w:p w14:paraId="7613720F" w14:textId="77777777" w:rsidR="00FF6C6F" w:rsidRPr="00841F54" w:rsidRDefault="00FF6C6F" w:rsidP="00E22A9D">
      <w:pPr>
        <w:pStyle w:val="screen"/>
        <w:rPr>
          <w:rFonts w:cstheme="minorBidi"/>
        </w:rPr>
      </w:pPr>
      <w:r w:rsidRPr="00841F54">
        <w:rPr>
          <w:rFonts w:cstheme="minorBidi"/>
        </w:rPr>
        <w:t xml:space="preserve">    "H": Only return entries marked as Selectable for Historic</w:t>
      </w:r>
    </w:p>
    <w:p w14:paraId="630B9D83" w14:textId="77777777" w:rsidR="00FF6C6F" w:rsidRPr="00841F54" w:rsidRDefault="00FF6C6F" w:rsidP="00E22A9D">
      <w:pPr>
        <w:pStyle w:val="screen"/>
        <w:rPr>
          <w:rFonts w:cstheme="minorBidi"/>
        </w:rPr>
      </w:pPr>
      <w:r w:rsidRPr="00841F54">
        <w:rPr>
          <w:rFonts w:cstheme="minorBidi"/>
        </w:rPr>
        <w:t xml:space="preserve">    "B": Return both active entries and those marked as Selectable for</w:t>
      </w:r>
    </w:p>
    <w:p w14:paraId="4FA6925D" w14:textId="77777777" w:rsidR="00FF6C6F" w:rsidRPr="00841F54" w:rsidRDefault="00FF6C6F" w:rsidP="00E22A9D">
      <w:pPr>
        <w:pStyle w:val="screen"/>
        <w:rPr>
          <w:rFonts w:cstheme="minorBidi"/>
        </w:rPr>
      </w:pPr>
      <w:r w:rsidRPr="00841F54">
        <w:rPr>
          <w:rFonts w:cstheme="minorBidi"/>
        </w:rPr>
        <w:t xml:space="preserve">         Historic</w:t>
      </w:r>
    </w:p>
    <w:p w14:paraId="4449E994" w14:textId="77777777" w:rsidR="00FF6C6F" w:rsidRPr="00841F54" w:rsidRDefault="00FF6C6F" w:rsidP="00E22A9D">
      <w:pPr>
        <w:pStyle w:val="screen"/>
        <w:rPr>
          <w:rFonts w:cstheme="minorBidi"/>
        </w:rPr>
      </w:pPr>
      <w:r w:rsidRPr="00841F54">
        <w:rPr>
          <w:rFonts w:cstheme="minorBidi"/>
        </w:rPr>
        <w:t>INPUT PARAMETER: PXDATE                 PARAMETER TYPE: LITERAL</w:t>
      </w:r>
    </w:p>
    <w:p w14:paraId="6292ACE7" w14:textId="77777777" w:rsidR="00FF6C6F" w:rsidRPr="00841F54" w:rsidRDefault="00FF6C6F" w:rsidP="00E22A9D">
      <w:pPr>
        <w:pStyle w:val="screen"/>
        <w:rPr>
          <w:rFonts w:cstheme="minorBidi"/>
        </w:rPr>
      </w:pPr>
      <w:r w:rsidRPr="00841F54">
        <w:rPr>
          <w:rFonts w:cstheme="minorBidi"/>
        </w:rPr>
        <w:t xml:space="preserve">  REQUIRED: NO                          SEQUENCE NUMBER: 2</w:t>
      </w:r>
    </w:p>
    <w:p w14:paraId="6ED5F370" w14:textId="384E95C3" w:rsidR="00FF6C6F" w:rsidRPr="00841F54" w:rsidRDefault="00FF6C6F" w:rsidP="00E22A9D">
      <w:pPr>
        <w:pStyle w:val="screen"/>
        <w:rPr>
          <w:rFonts w:cstheme="minorBidi"/>
        </w:rPr>
      </w:pPr>
      <w:r w:rsidRPr="00841F54">
        <w:rPr>
          <w:rFonts w:cstheme="minorBidi"/>
        </w:rPr>
        <w:t xml:space="preserve">DESCRIPTION:   </w:t>
      </w:r>
    </w:p>
    <w:p w14:paraId="20E8F3B8" w14:textId="77777777" w:rsidR="00FF6C6F" w:rsidRPr="00841F54" w:rsidRDefault="00FF6C6F" w:rsidP="00E22A9D">
      <w:pPr>
        <w:pStyle w:val="screen"/>
        <w:rPr>
          <w:rFonts w:cstheme="minorBidi"/>
        </w:rPr>
      </w:pPr>
      <w:r w:rsidRPr="00841F54">
        <w:rPr>
          <w:rFonts w:cstheme="minorBidi"/>
        </w:rPr>
        <w:t xml:space="preserve"> Date (optional; defaults to TODAY)</w:t>
      </w:r>
    </w:p>
    <w:p w14:paraId="23DAA034" w14:textId="77777777" w:rsidR="00FF6C6F" w:rsidRPr="00841F54" w:rsidRDefault="00FF6C6F" w:rsidP="00E22A9D">
      <w:pPr>
        <w:pStyle w:val="screen"/>
        <w:rPr>
          <w:rFonts w:cstheme="minorBidi"/>
        </w:rPr>
      </w:pPr>
      <w:r w:rsidRPr="00841F54">
        <w:rPr>
          <w:rFonts w:cstheme="minorBidi"/>
        </w:rPr>
        <w:t xml:space="preserve"> Used for determining immunization status (both for filtering and for</w:t>
      </w:r>
    </w:p>
    <w:p w14:paraId="1540B3E0" w14:textId="77777777" w:rsidR="00FF6C6F" w:rsidRPr="00841F54" w:rsidRDefault="00FF6C6F" w:rsidP="00E22A9D">
      <w:pPr>
        <w:pStyle w:val="screen"/>
        <w:rPr>
          <w:rFonts w:cstheme="minorBidi"/>
        </w:rPr>
      </w:pPr>
      <w:r w:rsidRPr="00841F54">
        <w:rPr>
          <w:rFonts w:cstheme="minorBidi"/>
        </w:rPr>
        <w:t xml:space="preserve"> return value)</w:t>
      </w:r>
    </w:p>
    <w:p w14:paraId="6E4148B4" w14:textId="77777777" w:rsidR="00FF6C6F" w:rsidRPr="00841F54" w:rsidRDefault="00FF6C6F" w:rsidP="00E22A9D">
      <w:pPr>
        <w:pStyle w:val="screen"/>
        <w:rPr>
          <w:rFonts w:cstheme="minorBidi"/>
        </w:rPr>
      </w:pPr>
      <w:r w:rsidRPr="00841F54">
        <w:rPr>
          <w:rFonts w:cstheme="minorBidi"/>
        </w:rPr>
        <w:t xml:space="preserve"> RETURN PARAMETER DESCRIPTION:   </w:t>
      </w:r>
    </w:p>
    <w:p w14:paraId="598F014C" w14:textId="77777777" w:rsidR="00FF6C6F" w:rsidRPr="00841F54" w:rsidRDefault="00FF6C6F" w:rsidP="00E22A9D">
      <w:pPr>
        <w:pStyle w:val="screen"/>
        <w:rPr>
          <w:rFonts w:cstheme="minorBidi"/>
        </w:rPr>
      </w:pPr>
      <w:r w:rsidRPr="00841F54">
        <w:rPr>
          <w:rFonts w:cstheme="minorBidi"/>
        </w:rPr>
        <w:lastRenderedPageBreak/>
        <w:t xml:space="preserve"> PXRTRN(x)</w:t>
      </w:r>
    </w:p>
    <w:p w14:paraId="5E31ADA1" w14:textId="77777777" w:rsidR="00FF6C6F" w:rsidRPr="00841F54" w:rsidRDefault="00FF6C6F" w:rsidP="00E22A9D">
      <w:pPr>
        <w:pStyle w:val="screen"/>
        <w:rPr>
          <w:rFonts w:cstheme="minorBidi"/>
        </w:rPr>
      </w:pPr>
      <w:r w:rsidRPr="00841F54">
        <w:rPr>
          <w:rFonts w:cstheme="minorBidi"/>
        </w:rPr>
        <w:t xml:space="preserve">    Note: Status (in the 5th piece) is determined as follows:</w:t>
      </w:r>
    </w:p>
    <w:p w14:paraId="32DEDE58" w14:textId="77777777" w:rsidR="00FF6C6F" w:rsidRPr="00841F54" w:rsidRDefault="00FF6C6F" w:rsidP="00E22A9D">
      <w:pPr>
        <w:pStyle w:val="screen"/>
        <w:rPr>
          <w:rFonts w:cstheme="minorBidi"/>
        </w:rPr>
      </w:pPr>
      <w:r w:rsidRPr="00841F54">
        <w:rPr>
          <w:rFonts w:cstheme="minorBidi"/>
        </w:rPr>
        <w:t xml:space="preserve">      - If PXDATE is today, the status is based off the Inactive Flag</w:t>
      </w:r>
    </w:p>
    <w:p w14:paraId="2B049C2E" w14:textId="77777777" w:rsidR="00FF6C6F" w:rsidRPr="00841F54" w:rsidRDefault="00FF6C6F" w:rsidP="00E22A9D">
      <w:pPr>
        <w:pStyle w:val="screen"/>
        <w:rPr>
          <w:rFonts w:cstheme="minorBidi"/>
        </w:rPr>
      </w:pPr>
      <w:r w:rsidRPr="00841F54">
        <w:rPr>
          <w:rFonts w:cstheme="minorBidi"/>
        </w:rPr>
        <w:t xml:space="preserve">        (#.07)</w:t>
      </w:r>
    </w:p>
    <w:p w14:paraId="6AE84BC1" w14:textId="77777777" w:rsidR="00FF6C6F" w:rsidRPr="00841F54" w:rsidRDefault="00FF6C6F" w:rsidP="00E22A9D">
      <w:pPr>
        <w:pStyle w:val="screen"/>
        <w:rPr>
          <w:rFonts w:cstheme="minorBidi"/>
        </w:rPr>
      </w:pPr>
      <w:r w:rsidRPr="00841F54">
        <w:rPr>
          <w:rFonts w:cstheme="minorBidi"/>
        </w:rPr>
        <w:t xml:space="preserve">      - If PXDATE is different than today, we will look when an update was</w:t>
      </w:r>
    </w:p>
    <w:p w14:paraId="6CAF0A0C" w14:textId="77777777" w:rsidR="00FF6C6F" w:rsidRPr="00841F54" w:rsidRDefault="00FF6C6F" w:rsidP="00E22A9D">
      <w:pPr>
        <w:pStyle w:val="screen"/>
        <w:rPr>
          <w:rFonts w:cstheme="minorBidi"/>
        </w:rPr>
      </w:pPr>
      <w:r w:rsidRPr="00841F54">
        <w:rPr>
          <w:rFonts w:cstheme="minorBidi"/>
        </w:rPr>
        <w:t xml:space="preserve">        last made to the Immunization file (based off the Audits). If there</w:t>
      </w:r>
    </w:p>
    <w:p w14:paraId="12214D99" w14:textId="77777777" w:rsidR="00FF6C6F" w:rsidRPr="00841F54" w:rsidRDefault="00FF6C6F" w:rsidP="00E22A9D">
      <w:pPr>
        <w:pStyle w:val="screen"/>
        <w:rPr>
          <w:rFonts w:cstheme="minorBidi"/>
        </w:rPr>
      </w:pPr>
      <w:r w:rsidRPr="00841F54">
        <w:rPr>
          <w:rFonts w:cstheme="minorBidi"/>
        </w:rPr>
        <w:t xml:space="preserve">        have not been any changes since PXDATE, we will get the status</w:t>
      </w:r>
    </w:p>
    <w:p w14:paraId="22AA94F7" w14:textId="77777777" w:rsidR="00FF6C6F" w:rsidRPr="00841F54" w:rsidRDefault="00FF6C6F" w:rsidP="00E22A9D">
      <w:pPr>
        <w:pStyle w:val="screen"/>
        <w:rPr>
          <w:rFonts w:cstheme="minorBidi"/>
        </w:rPr>
      </w:pPr>
      <w:r w:rsidRPr="00841F54">
        <w:rPr>
          <w:rFonts w:cstheme="minorBidi"/>
        </w:rPr>
        <w:t xml:space="preserve">        based off the Inactive Flag, otherwise, we will get the status for</w:t>
      </w:r>
    </w:p>
    <w:p w14:paraId="05218BEB" w14:textId="77777777" w:rsidR="00FF6C6F" w:rsidRPr="00841F54" w:rsidRDefault="00FF6C6F" w:rsidP="00E22A9D">
      <w:pPr>
        <w:pStyle w:val="screen"/>
        <w:rPr>
          <w:rFonts w:cstheme="minorBidi"/>
        </w:rPr>
      </w:pPr>
      <w:r w:rsidRPr="00841F54">
        <w:rPr>
          <w:rFonts w:cstheme="minorBidi"/>
        </w:rPr>
        <w:t xml:space="preserve">        that date by calling GETSTAT^XTID.</w:t>
      </w:r>
    </w:p>
    <w:p w14:paraId="73017515" w14:textId="77777777" w:rsidR="00FF6C6F" w:rsidRPr="00841F54" w:rsidRDefault="00FF6C6F" w:rsidP="00E22A9D">
      <w:pPr>
        <w:pStyle w:val="screen"/>
        <w:rPr>
          <w:rFonts w:cstheme="minorBidi"/>
        </w:rPr>
      </w:pPr>
      <w:r w:rsidRPr="00841F54">
        <w:rPr>
          <w:rFonts w:cstheme="minorBidi"/>
        </w:rPr>
        <w:t xml:space="preserve">    1: "IMM"</w:t>
      </w:r>
    </w:p>
    <w:p w14:paraId="19F5A81C" w14:textId="77777777" w:rsidR="00FF6C6F" w:rsidRPr="00841F54" w:rsidRDefault="00FF6C6F" w:rsidP="00E22A9D">
      <w:pPr>
        <w:pStyle w:val="screen"/>
        <w:rPr>
          <w:rFonts w:cstheme="minorBidi"/>
        </w:rPr>
      </w:pPr>
      <w:r w:rsidRPr="00841F54">
        <w:rPr>
          <w:rFonts w:cstheme="minorBidi"/>
        </w:rPr>
        <w:t xml:space="preserve">    2: #9999999.14 IEN</w:t>
      </w:r>
    </w:p>
    <w:p w14:paraId="003EE8DB" w14:textId="77777777" w:rsidR="00FF6C6F" w:rsidRPr="00841F54" w:rsidRDefault="00FF6C6F" w:rsidP="00E22A9D">
      <w:pPr>
        <w:pStyle w:val="screen"/>
        <w:rPr>
          <w:rFonts w:cstheme="minorBidi"/>
        </w:rPr>
      </w:pPr>
      <w:r w:rsidRPr="00841F54">
        <w:rPr>
          <w:rFonts w:cstheme="minorBidi"/>
        </w:rPr>
        <w:t xml:space="preserve">    3: Name (#.01)</w:t>
      </w:r>
    </w:p>
    <w:p w14:paraId="0877D342" w14:textId="77777777" w:rsidR="00FF6C6F" w:rsidRPr="00841F54" w:rsidRDefault="00FF6C6F" w:rsidP="00E22A9D">
      <w:pPr>
        <w:pStyle w:val="screen"/>
        <w:rPr>
          <w:rFonts w:cstheme="minorBidi"/>
        </w:rPr>
      </w:pPr>
      <w:r w:rsidRPr="00841F54">
        <w:rPr>
          <w:rFonts w:cstheme="minorBidi"/>
        </w:rPr>
        <w:t xml:space="preserve">    4: CVX Code (#.03)</w:t>
      </w:r>
    </w:p>
    <w:p w14:paraId="77F03935" w14:textId="77777777" w:rsidR="00FF6C6F" w:rsidRPr="00841F54" w:rsidRDefault="00FF6C6F" w:rsidP="00E22A9D">
      <w:pPr>
        <w:pStyle w:val="screen"/>
        <w:rPr>
          <w:rFonts w:cstheme="minorBidi"/>
        </w:rPr>
      </w:pPr>
      <w:r w:rsidRPr="00841F54">
        <w:rPr>
          <w:rFonts w:cstheme="minorBidi"/>
        </w:rPr>
        <w:t xml:space="preserve">    5: Status (1: Active; 0: Inactive)</w:t>
      </w:r>
    </w:p>
    <w:p w14:paraId="55CF913E" w14:textId="77777777" w:rsidR="00FF6C6F" w:rsidRPr="00841F54" w:rsidRDefault="00FF6C6F" w:rsidP="00E22A9D">
      <w:pPr>
        <w:pStyle w:val="screen"/>
        <w:rPr>
          <w:rFonts w:cstheme="minorBidi"/>
        </w:rPr>
      </w:pPr>
      <w:r w:rsidRPr="00841F54">
        <w:rPr>
          <w:rFonts w:cstheme="minorBidi"/>
        </w:rPr>
        <w:t xml:space="preserve">    6: Selectable for Historic (#8803)</w:t>
      </w:r>
    </w:p>
    <w:p w14:paraId="1703D0EA" w14:textId="77777777" w:rsidR="00FF6C6F" w:rsidRPr="00841F54" w:rsidRDefault="00FF6C6F" w:rsidP="00E22A9D">
      <w:pPr>
        <w:pStyle w:val="screen"/>
        <w:rPr>
          <w:rFonts w:cstheme="minorBidi"/>
        </w:rPr>
      </w:pPr>
      <w:r w:rsidRPr="00841F54">
        <w:rPr>
          <w:rFonts w:cstheme="minorBidi"/>
        </w:rPr>
        <w:t xml:space="preserve">    7: Mnemonic (#8801)</w:t>
      </w:r>
    </w:p>
    <w:p w14:paraId="1CAE1934" w14:textId="77777777" w:rsidR="00FF6C6F" w:rsidRPr="00841F54" w:rsidRDefault="00FF6C6F" w:rsidP="00E22A9D">
      <w:pPr>
        <w:pStyle w:val="screen"/>
        <w:rPr>
          <w:rFonts w:cstheme="minorBidi"/>
        </w:rPr>
      </w:pPr>
      <w:r w:rsidRPr="00841F54">
        <w:rPr>
          <w:rFonts w:cstheme="minorBidi"/>
        </w:rPr>
        <w:t xml:space="preserve">    8: Acronym (#8802)</w:t>
      </w:r>
    </w:p>
    <w:p w14:paraId="5E099A68" w14:textId="77777777" w:rsidR="00FF6C6F" w:rsidRPr="00841F54" w:rsidRDefault="00FF6C6F" w:rsidP="00E22A9D">
      <w:pPr>
        <w:pStyle w:val="screen"/>
        <w:rPr>
          <w:rFonts w:cstheme="minorBidi"/>
        </w:rPr>
      </w:pPr>
      <w:r w:rsidRPr="00841F54">
        <w:rPr>
          <w:rFonts w:cstheme="minorBidi"/>
        </w:rPr>
        <w:t xml:space="preserve"> PXRTRN(x)</w:t>
      </w:r>
    </w:p>
    <w:p w14:paraId="317582AA" w14:textId="77777777" w:rsidR="00FF6C6F" w:rsidRPr="00841F54" w:rsidRDefault="00FF6C6F" w:rsidP="00E22A9D">
      <w:pPr>
        <w:pStyle w:val="screen"/>
        <w:rPr>
          <w:rFonts w:cstheme="minorBidi"/>
        </w:rPr>
      </w:pPr>
      <w:r w:rsidRPr="00841F54">
        <w:rPr>
          <w:rFonts w:cstheme="minorBidi"/>
        </w:rPr>
        <w:t xml:space="preserve">    1: "CDC"</w:t>
      </w:r>
    </w:p>
    <w:p w14:paraId="304A4AEF" w14:textId="04228968" w:rsidR="00FF6C6F" w:rsidRPr="00841F54" w:rsidRDefault="00FF6C6F" w:rsidP="00E22A9D">
      <w:pPr>
        <w:pStyle w:val="screen"/>
        <w:rPr>
          <w:rFonts w:cstheme="minorBidi"/>
        </w:rPr>
      </w:pPr>
      <w:r w:rsidRPr="00841F54">
        <w:rPr>
          <w:rFonts w:cstheme="minorBidi"/>
        </w:rPr>
        <w:t xml:space="preserve">    2: CDC Product Name (#9999999.145, #.01)</w:t>
      </w:r>
    </w:p>
    <w:p w14:paraId="4CE78420" w14:textId="593662E8" w:rsidR="00880CC9" w:rsidRPr="00841F54" w:rsidRDefault="00B504FE" w:rsidP="00783A0D">
      <w:pPr>
        <w:pStyle w:val="Heading2"/>
      </w:pPr>
      <w:bookmarkStart w:id="130" w:name="_Toc498005982"/>
      <w:r w:rsidRPr="00841F54">
        <w:t>PXVIMM IMMDATA</w:t>
      </w:r>
      <w:bookmarkEnd w:id="130"/>
    </w:p>
    <w:p w14:paraId="0612E4B9" w14:textId="77777777" w:rsidR="00FF6C6F" w:rsidRPr="00841F54" w:rsidRDefault="00FF6C6F" w:rsidP="00E22A9D">
      <w:pPr>
        <w:pStyle w:val="screen"/>
        <w:rPr>
          <w:rFonts w:cstheme="minorBidi"/>
        </w:rPr>
      </w:pPr>
      <w:r w:rsidRPr="00841F54">
        <w:rPr>
          <w:rFonts w:cstheme="minorBidi"/>
        </w:rPr>
        <w:t>NAME: PXVIMM IMMDATA                    TAG: IMMDATA</w:t>
      </w:r>
    </w:p>
    <w:p w14:paraId="1DDD3419" w14:textId="77777777" w:rsidR="00FF6C6F" w:rsidRPr="00841F54" w:rsidRDefault="00FF6C6F" w:rsidP="00E22A9D">
      <w:pPr>
        <w:pStyle w:val="screen"/>
        <w:rPr>
          <w:rFonts w:cstheme="minorBidi"/>
        </w:rPr>
      </w:pPr>
      <w:r w:rsidRPr="00841F54">
        <w:rPr>
          <w:rFonts w:cstheme="minorBidi"/>
        </w:rPr>
        <w:t xml:space="preserve">  ROUTINE: PXVRPC3                      RETURN VALUE TYPE: GLOBAL ARRAY</w:t>
      </w:r>
    </w:p>
    <w:p w14:paraId="4A2460F9" w14:textId="77777777" w:rsidR="00FF6C6F" w:rsidRPr="00841F54" w:rsidRDefault="00FF6C6F" w:rsidP="00E22A9D">
      <w:pPr>
        <w:pStyle w:val="screen"/>
        <w:rPr>
          <w:rFonts w:cstheme="minorBidi"/>
        </w:rPr>
      </w:pPr>
      <w:r w:rsidRPr="00841F54">
        <w:rPr>
          <w:rFonts w:cstheme="minorBidi"/>
        </w:rPr>
        <w:t xml:space="preserve">  WORD WRAP ON: TRUE</w:t>
      </w:r>
    </w:p>
    <w:p w14:paraId="70A90BA4" w14:textId="77777777" w:rsidR="00FF6C6F" w:rsidRPr="00841F54" w:rsidRDefault="00FF6C6F" w:rsidP="00E22A9D">
      <w:pPr>
        <w:pStyle w:val="screen"/>
        <w:rPr>
          <w:rFonts w:cstheme="minorBidi"/>
        </w:rPr>
      </w:pPr>
      <w:r w:rsidRPr="00841F54">
        <w:rPr>
          <w:rFonts w:cstheme="minorBidi"/>
        </w:rPr>
        <w:t xml:space="preserve"> DESCRIPTION:   </w:t>
      </w:r>
    </w:p>
    <w:p w14:paraId="203094F5" w14:textId="77777777" w:rsidR="00FF6C6F" w:rsidRPr="00841F54" w:rsidRDefault="00FF6C6F" w:rsidP="00E22A9D">
      <w:pPr>
        <w:pStyle w:val="screen"/>
        <w:rPr>
          <w:rFonts w:cstheme="minorBidi"/>
        </w:rPr>
      </w:pPr>
      <w:r w:rsidRPr="00841F54">
        <w:rPr>
          <w:rFonts w:cstheme="minorBidi"/>
        </w:rPr>
        <w:t xml:space="preserve"> Returns entries from the IMMUNIZATION file (9999999.14).</w:t>
      </w:r>
    </w:p>
    <w:p w14:paraId="02CF3095" w14:textId="77777777" w:rsidR="00FF6C6F" w:rsidRPr="00841F54" w:rsidRDefault="00FF6C6F" w:rsidP="00E22A9D">
      <w:pPr>
        <w:pStyle w:val="screen"/>
        <w:rPr>
          <w:rFonts w:cstheme="minorBidi"/>
        </w:rPr>
      </w:pPr>
      <w:r w:rsidRPr="00841F54">
        <w:rPr>
          <w:rFonts w:cstheme="minorBidi"/>
        </w:rPr>
        <w:t>INPUT PARAMETER: FILTER                 PARAMETER TYPE: LITERAL</w:t>
      </w:r>
    </w:p>
    <w:p w14:paraId="618772BC" w14:textId="77777777" w:rsidR="00FF6C6F" w:rsidRPr="00841F54" w:rsidRDefault="00FF6C6F" w:rsidP="00E22A9D">
      <w:pPr>
        <w:pStyle w:val="screen"/>
        <w:rPr>
          <w:rFonts w:cstheme="minorBidi"/>
        </w:rPr>
      </w:pPr>
      <w:r w:rsidRPr="00841F54">
        <w:rPr>
          <w:rFonts w:cstheme="minorBidi"/>
        </w:rPr>
        <w:t xml:space="preserve">  REQUIRED: NO                          SEQUENCE NUMBER: 1</w:t>
      </w:r>
    </w:p>
    <w:p w14:paraId="24496F64" w14:textId="77777777" w:rsidR="00FF6C6F" w:rsidRPr="00841F54" w:rsidRDefault="00FF6C6F" w:rsidP="00E22A9D">
      <w:pPr>
        <w:pStyle w:val="screen"/>
        <w:rPr>
          <w:rFonts w:cstheme="minorBidi"/>
        </w:rPr>
      </w:pPr>
      <w:r w:rsidRPr="00841F54">
        <w:rPr>
          <w:rFonts w:cstheme="minorBidi"/>
        </w:rPr>
        <w:t xml:space="preserve"> DESCRIPTION:   </w:t>
      </w:r>
    </w:p>
    <w:p w14:paraId="304318AF" w14:textId="77777777" w:rsidR="00FF6C6F" w:rsidRPr="00841F54" w:rsidRDefault="00FF6C6F" w:rsidP="00E22A9D">
      <w:pPr>
        <w:pStyle w:val="screen"/>
        <w:rPr>
          <w:rFonts w:cstheme="minorBidi"/>
        </w:rPr>
      </w:pPr>
      <w:r w:rsidRPr="00841F54">
        <w:rPr>
          <w:rFonts w:cstheme="minorBidi"/>
        </w:rPr>
        <w:t xml:space="preserve"> This parameter is used to specify the IMMUNIZATION file records to be </w:t>
      </w:r>
    </w:p>
    <w:p w14:paraId="1916C4BF" w14:textId="77777777" w:rsidR="00FF6C6F" w:rsidRPr="00841F54" w:rsidRDefault="00FF6C6F" w:rsidP="00E22A9D">
      <w:pPr>
        <w:pStyle w:val="screen"/>
        <w:rPr>
          <w:rFonts w:cstheme="minorBidi"/>
        </w:rPr>
      </w:pPr>
      <w:r w:rsidRPr="00841F54">
        <w:rPr>
          <w:rFonts w:cstheme="minorBidi"/>
        </w:rPr>
        <w:t xml:space="preserve"> returned. Possible values:</w:t>
      </w:r>
    </w:p>
    <w:p w14:paraId="19869EB1" w14:textId="77777777" w:rsidR="00FF6C6F" w:rsidRPr="00841F54" w:rsidRDefault="00FF6C6F" w:rsidP="00E22A9D">
      <w:pPr>
        <w:pStyle w:val="screen"/>
        <w:rPr>
          <w:rFonts w:cstheme="minorBidi"/>
        </w:rPr>
      </w:pPr>
      <w:r w:rsidRPr="00841F54">
        <w:rPr>
          <w:rFonts w:cstheme="minorBidi"/>
        </w:rPr>
        <w:t xml:space="preserve">    R:XXX - return entry with ien XXX</w:t>
      </w:r>
    </w:p>
    <w:p w14:paraId="5C82B4D4" w14:textId="77777777" w:rsidR="00FF6C6F" w:rsidRPr="00841F54" w:rsidRDefault="00FF6C6F" w:rsidP="00E22A9D">
      <w:pPr>
        <w:pStyle w:val="screen"/>
        <w:rPr>
          <w:rFonts w:cstheme="minorBidi"/>
        </w:rPr>
      </w:pPr>
      <w:r w:rsidRPr="00841F54">
        <w:rPr>
          <w:rFonts w:cstheme="minorBidi"/>
        </w:rPr>
        <w:t xml:space="preserve">    S:A   - return list of active immunizations</w:t>
      </w:r>
    </w:p>
    <w:p w14:paraId="1D6022A0" w14:textId="77777777" w:rsidR="00FF6C6F" w:rsidRPr="00841F54" w:rsidRDefault="00FF6C6F" w:rsidP="00E22A9D">
      <w:pPr>
        <w:pStyle w:val="screen"/>
        <w:rPr>
          <w:rFonts w:cstheme="minorBidi"/>
        </w:rPr>
      </w:pPr>
      <w:r w:rsidRPr="00841F54">
        <w:rPr>
          <w:rFonts w:cstheme="minorBidi"/>
        </w:rPr>
        <w:t xml:space="preserve">    S:H   - return list of [selectable for] historic immunizations</w:t>
      </w:r>
    </w:p>
    <w:p w14:paraId="0C1D2666" w14:textId="77777777" w:rsidR="00FF6C6F" w:rsidRPr="00841F54" w:rsidRDefault="00FF6C6F" w:rsidP="00E22A9D">
      <w:pPr>
        <w:pStyle w:val="screen"/>
        <w:rPr>
          <w:rFonts w:cstheme="minorBidi"/>
        </w:rPr>
      </w:pPr>
      <w:r w:rsidRPr="00841F54">
        <w:rPr>
          <w:rFonts w:cstheme="minorBidi"/>
        </w:rPr>
        <w:t xml:space="preserve">    S:*   - return all records regardless of their status</w:t>
      </w:r>
    </w:p>
    <w:p w14:paraId="5556DB77" w14:textId="77777777" w:rsidR="00FF6C6F" w:rsidRPr="00841F54" w:rsidRDefault="00FF6C6F" w:rsidP="00E22A9D">
      <w:pPr>
        <w:pStyle w:val="screen"/>
        <w:rPr>
          <w:rFonts w:cstheme="minorBidi"/>
        </w:rPr>
      </w:pPr>
      <w:r w:rsidRPr="00841F54">
        <w:rPr>
          <w:rFonts w:cstheme="minorBidi"/>
        </w:rPr>
        <w:t xml:space="preserve">  </w:t>
      </w:r>
    </w:p>
    <w:p w14:paraId="06903E16" w14:textId="76E023F1" w:rsidR="00FF6C6F" w:rsidRPr="00841F54" w:rsidRDefault="00FF6C6F" w:rsidP="00E22A9D">
      <w:pPr>
        <w:pStyle w:val="screen"/>
        <w:rPr>
          <w:rFonts w:cstheme="minorBidi"/>
        </w:rPr>
      </w:pPr>
      <w:r w:rsidRPr="00841F54">
        <w:rPr>
          <w:rFonts w:cstheme="minorBidi"/>
        </w:rPr>
        <w:t>If this parameter is null, it defaults to "S:A".</w:t>
      </w:r>
    </w:p>
    <w:p w14:paraId="66AA8F7F" w14:textId="77777777" w:rsidR="00FF6C6F" w:rsidRPr="00841F54" w:rsidRDefault="00FF6C6F" w:rsidP="00E22A9D">
      <w:pPr>
        <w:pStyle w:val="screen"/>
        <w:rPr>
          <w:rFonts w:cstheme="minorBidi"/>
        </w:rPr>
      </w:pPr>
      <w:r w:rsidRPr="00841F54">
        <w:rPr>
          <w:rFonts w:cstheme="minorBidi"/>
        </w:rPr>
        <w:t>INPUT PARAMETER: SUBFILES               PARAMETER TYPE: LITERAL</w:t>
      </w:r>
    </w:p>
    <w:p w14:paraId="384FF0F4" w14:textId="77777777" w:rsidR="00FF6C6F" w:rsidRPr="00841F54" w:rsidRDefault="00FF6C6F" w:rsidP="00E22A9D">
      <w:pPr>
        <w:pStyle w:val="screen"/>
        <w:rPr>
          <w:rFonts w:cstheme="minorBidi"/>
        </w:rPr>
      </w:pPr>
      <w:r w:rsidRPr="00841F54">
        <w:rPr>
          <w:rFonts w:cstheme="minorBidi"/>
        </w:rPr>
        <w:t xml:space="preserve">  MAXIMUM DATA LENGTH: 1                REQUIRED: NO</w:t>
      </w:r>
    </w:p>
    <w:p w14:paraId="6DDB9036" w14:textId="77777777" w:rsidR="00FF6C6F" w:rsidRPr="00841F54" w:rsidRDefault="00FF6C6F" w:rsidP="00E22A9D">
      <w:pPr>
        <w:pStyle w:val="screen"/>
        <w:rPr>
          <w:rFonts w:cstheme="minorBidi"/>
        </w:rPr>
      </w:pPr>
      <w:r w:rsidRPr="00841F54">
        <w:rPr>
          <w:rFonts w:cstheme="minorBidi"/>
        </w:rPr>
        <w:t xml:space="preserve">  SEQUENCE NUMBER: 2</w:t>
      </w:r>
    </w:p>
    <w:p w14:paraId="1B386413" w14:textId="77777777" w:rsidR="00FF6C6F" w:rsidRPr="00841F54" w:rsidRDefault="00FF6C6F" w:rsidP="00E22A9D">
      <w:pPr>
        <w:pStyle w:val="screen"/>
        <w:rPr>
          <w:rFonts w:cstheme="minorBidi"/>
        </w:rPr>
      </w:pPr>
      <w:r w:rsidRPr="00841F54">
        <w:rPr>
          <w:rFonts w:cstheme="minorBidi"/>
        </w:rPr>
        <w:t xml:space="preserve"> DESCRIPTION:   </w:t>
      </w:r>
    </w:p>
    <w:p w14:paraId="5D63FB80" w14:textId="77777777" w:rsidR="00FF6C6F" w:rsidRPr="00841F54" w:rsidRDefault="00FF6C6F" w:rsidP="00E22A9D">
      <w:pPr>
        <w:pStyle w:val="screen"/>
        <w:rPr>
          <w:rFonts w:cstheme="minorBidi"/>
        </w:rPr>
      </w:pPr>
      <w:r w:rsidRPr="00841F54">
        <w:rPr>
          <w:rFonts w:cstheme="minorBidi"/>
        </w:rPr>
        <w:t xml:space="preserve"> A value of 1 or Y indicates that all subfile multiples should be included.</w:t>
      </w:r>
    </w:p>
    <w:p w14:paraId="5FB44C18" w14:textId="77777777" w:rsidR="00FF6C6F" w:rsidRPr="00841F54" w:rsidRDefault="00FF6C6F" w:rsidP="00E22A9D">
      <w:pPr>
        <w:pStyle w:val="screen"/>
        <w:rPr>
          <w:rFonts w:cstheme="minorBidi"/>
        </w:rPr>
      </w:pPr>
      <w:r w:rsidRPr="00841F54">
        <w:rPr>
          <w:rFonts w:cstheme="minorBidi"/>
        </w:rPr>
        <w:t xml:space="preserve"> RETURN PARAMETER DESCRIPTION:   </w:t>
      </w:r>
    </w:p>
    <w:p w14:paraId="22D81275" w14:textId="77777777" w:rsidR="00FF6C6F" w:rsidRPr="00841F54" w:rsidRDefault="00FF6C6F" w:rsidP="00E22A9D">
      <w:pPr>
        <w:pStyle w:val="screen"/>
        <w:rPr>
          <w:rFonts w:cstheme="minorBidi"/>
        </w:rPr>
      </w:pPr>
      <w:r w:rsidRPr="00841F54">
        <w:rPr>
          <w:rFonts w:cstheme="minorBidi"/>
        </w:rPr>
        <w:t xml:space="preserve"> The first record of the returned array contains the count of records </w:t>
      </w:r>
    </w:p>
    <w:p w14:paraId="5648CEE5" w14:textId="77777777" w:rsidR="00FF6C6F" w:rsidRPr="00841F54" w:rsidRDefault="00FF6C6F" w:rsidP="00E22A9D">
      <w:pPr>
        <w:pStyle w:val="screen"/>
        <w:rPr>
          <w:rFonts w:cstheme="minorBidi"/>
        </w:rPr>
      </w:pPr>
      <w:r w:rsidRPr="00841F54">
        <w:rPr>
          <w:rFonts w:cstheme="minorBidi"/>
        </w:rPr>
        <w:t xml:space="preserve"> being returned.</w:t>
      </w:r>
    </w:p>
    <w:p w14:paraId="42361077" w14:textId="77777777" w:rsidR="00FF6C6F" w:rsidRPr="00841F54" w:rsidRDefault="00FF6C6F" w:rsidP="00E22A9D">
      <w:pPr>
        <w:pStyle w:val="screen"/>
        <w:rPr>
          <w:rFonts w:cstheme="minorBidi"/>
        </w:rPr>
      </w:pPr>
      <w:r w:rsidRPr="00841F54">
        <w:rPr>
          <w:rFonts w:cstheme="minorBidi"/>
        </w:rPr>
        <w:t xml:space="preserve"> Each record is a caret-delimited list of values.</w:t>
      </w:r>
    </w:p>
    <w:p w14:paraId="2F2286F0" w14:textId="77777777" w:rsidR="00FF6C6F" w:rsidRPr="00841F54" w:rsidRDefault="00FF6C6F" w:rsidP="00E22A9D">
      <w:pPr>
        <w:pStyle w:val="screen"/>
        <w:rPr>
          <w:rFonts w:cstheme="minorBidi"/>
        </w:rPr>
      </w:pPr>
      <w:r w:rsidRPr="00841F54">
        <w:rPr>
          <w:rFonts w:cstheme="minorBidi"/>
        </w:rPr>
        <w:t xml:space="preserve"> Piece# Field# Field Name</w:t>
      </w:r>
    </w:p>
    <w:p w14:paraId="5A9F79A1" w14:textId="77777777" w:rsidR="00FF6C6F" w:rsidRPr="00841F54" w:rsidRDefault="00FF6C6F" w:rsidP="00E22A9D">
      <w:pPr>
        <w:pStyle w:val="screen"/>
        <w:rPr>
          <w:rFonts w:cstheme="minorBidi"/>
        </w:rPr>
      </w:pPr>
      <w:r w:rsidRPr="00841F54">
        <w:rPr>
          <w:rFonts w:cstheme="minorBidi"/>
        </w:rPr>
        <w:t xml:space="preserve"> ------ ------ ----------</w:t>
      </w:r>
    </w:p>
    <w:p w14:paraId="330A0A87" w14:textId="77777777" w:rsidR="00FF6C6F" w:rsidRPr="00841F54" w:rsidRDefault="00FF6C6F" w:rsidP="00E22A9D">
      <w:pPr>
        <w:pStyle w:val="screen"/>
        <w:rPr>
          <w:rFonts w:cstheme="minorBidi"/>
        </w:rPr>
      </w:pPr>
      <w:r w:rsidRPr="00841F54">
        <w:rPr>
          <w:rFonts w:cstheme="minorBidi"/>
        </w:rPr>
        <w:t xml:space="preserve"> 1             IEN</w:t>
      </w:r>
    </w:p>
    <w:p w14:paraId="2342AC3F" w14:textId="77777777" w:rsidR="00FF6C6F" w:rsidRPr="00841F54" w:rsidRDefault="00FF6C6F" w:rsidP="00E22A9D">
      <w:pPr>
        <w:pStyle w:val="screen"/>
        <w:rPr>
          <w:rFonts w:cstheme="minorBidi"/>
        </w:rPr>
      </w:pPr>
      <w:r w:rsidRPr="00841F54">
        <w:rPr>
          <w:rFonts w:cstheme="minorBidi"/>
        </w:rPr>
        <w:t xml:space="preserve"> 2      .01    NAME</w:t>
      </w:r>
    </w:p>
    <w:p w14:paraId="4FD6A023" w14:textId="77777777" w:rsidR="00FF6C6F" w:rsidRPr="00841F54" w:rsidRDefault="00FF6C6F" w:rsidP="00E22A9D">
      <w:pPr>
        <w:pStyle w:val="screen"/>
        <w:rPr>
          <w:rFonts w:cstheme="minorBidi"/>
        </w:rPr>
      </w:pPr>
      <w:r w:rsidRPr="00841F54">
        <w:rPr>
          <w:rFonts w:cstheme="minorBidi"/>
        </w:rPr>
        <w:t xml:space="preserve"> 3      .02    SHORT NAME</w:t>
      </w:r>
    </w:p>
    <w:p w14:paraId="77CA41D8" w14:textId="77777777" w:rsidR="00FF6C6F" w:rsidRPr="00841F54" w:rsidRDefault="00FF6C6F" w:rsidP="00E22A9D">
      <w:pPr>
        <w:pStyle w:val="screen"/>
        <w:rPr>
          <w:rFonts w:cstheme="minorBidi"/>
        </w:rPr>
      </w:pPr>
      <w:r w:rsidRPr="00841F54">
        <w:rPr>
          <w:rFonts w:cstheme="minorBidi"/>
        </w:rPr>
        <w:t xml:space="preserve"> 4      .03    CVX CODE</w:t>
      </w:r>
    </w:p>
    <w:p w14:paraId="254CE139" w14:textId="77777777" w:rsidR="00FF6C6F" w:rsidRPr="00841F54" w:rsidRDefault="00FF6C6F" w:rsidP="00E22A9D">
      <w:pPr>
        <w:pStyle w:val="screen"/>
        <w:rPr>
          <w:rFonts w:cstheme="minorBidi"/>
        </w:rPr>
      </w:pPr>
      <w:r w:rsidRPr="00841F54">
        <w:rPr>
          <w:rFonts w:cstheme="minorBidi"/>
        </w:rPr>
        <w:t xml:space="preserve"> 5      .05    MAX # IN SERIES</w:t>
      </w:r>
    </w:p>
    <w:p w14:paraId="116914F6" w14:textId="77777777" w:rsidR="00FF6C6F" w:rsidRPr="00841F54" w:rsidRDefault="00FF6C6F" w:rsidP="00E22A9D">
      <w:pPr>
        <w:pStyle w:val="screen"/>
        <w:rPr>
          <w:rFonts w:cstheme="minorBidi"/>
        </w:rPr>
      </w:pPr>
      <w:r w:rsidRPr="00841F54">
        <w:rPr>
          <w:rFonts w:cstheme="minorBidi"/>
        </w:rPr>
        <w:t xml:space="preserve"> 6      .07    INACTIVE FLAG</w:t>
      </w:r>
    </w:p>
    <w:p w14:paraId="0755DF43" w14:textId="77777777" w:rsidR="00FF6C6F" w:rsidRPr="00841F54" w:rsidRDefault="00FF6C6F" w:rsidP="00E22A9D">
      <w:pPr>
        <w:pStyle w:val="screen"/>
        <w:rPr>
          <w:rFonts w:cstheme="minorBidi"/>
        </w:rPr>
      </w:pPr>
      <w:r w:rsidRPr="00841F54">
        <w:rPr>
          <w:rFonts w:cstheme="minorBidi"/>
        </w:rPr>
        <w:t xml:space="preserve"> 7      8801   MNEMONIC</w:t>
      </w:r>
    </w:p>
    <w:p w14:paraId="0462C22B" w14:textId="77777777" w:rsidR="00FF6C6F" w:rsidRPr="00841F54" w:rsidRDefault="00FF6C6F" w:rsidP="00E22A9D">
      <w:pPr>
        <w:pStyle w:val="screen"/>
        <w:rPr>
          <w:rFonts w:cstheme="minorBidi"/>
        </w:rPr>
      </w:pPr>
      <w:r w:rsidRPr="00841F54">
        <w:rPr>
          <w:rFonts w:cstheme="minorBidi"/>
        </w:rPr>
        <w:lastRenderedPageBreak/>
        <w:t xml:space="preserve"> 8      8802   ACRONYM</w:t>
      </w:r>
    </w:p>
    <w:p w14:paraId="5BBFA145" w14:textId="77777777" w:rsidR="00FF6C6F" w:rsidRPr="00841F54" w:rsidRDefault="00FF6C6F" w:rsidP="00E22A9D">
      <w:pPr>
        <w:pStyle w:val="screen"/>
        <w:rPr>
          <w:rFonts w:cstheme="minorBidi"/>
        </w:rPr>
      </w:pPr>
      <w:r w:rsidRPr="00841F54">
        <w:rPr>
          <w:rFonts w:cstheme="minorBidi"/>
        </w:rPr>
        <w:t xml:space="preserve"> 9      8803   SELECTABLE FOR HISTORIC</w:t>
      </w:r>
    </w:p>
    <w:p w14:paraId="0276F4F9" w14:textId="0FCFCD30" w:rsidR="00FF6C6F" w:rsidRPr="00841F54" w:rsidRDefault="00FF6C6F" w:rsidP="00E22A9D">
      <w:pPr>
        <w:pStyle w:val="screen"/>
        <w:rPr>
          <w:rFonts w:cstheme="minorBidi"/>
        </w:rPr>
      </w:pPr>
      <w:r w:rsidRPr="00841F54">
        <w:rPr>
          <w:rFonts w:cstheme="minorBidi"/>
        </w:rPr>
        <w:t>(These subfiles are included when the SUBFILES parameter is set to 1)</w:t>
      </w:r>
    </w:p>
    <w:p w14:paraId="28A0A6D0" w14:textId="77777777" w:rsidR="00FF6C6F" w:rsidRPr="00841F54" w:rsidRDefault="00FF6C6F" w:rsidP="00E22A9D">
      <w:pPr>
        <w:pStyle w:val="screen"/>
        <w:rPr>
          <w:rFonts w:cstheme="minorBidi"/>
        </w:rPr>
      </w:pPr>
      <w:r w:rsidRPr="00841F54">
        <w:rPr>
          <w:rFonts w:cstheme="minorBidi"/>
        </w:rPr>
        <w:t xml:space="preserve"> (Each multiple is separated by the pipe (|) character)</w:t>
      </w:r>
    </w:p>
    <w:p w14:paraId="362C2F70" w14:textId="77777777" w:rsidR="00FF6C6F" w:rsidRPr="00841F54" w:rsidRDefault="00FF6C6F" w:rsidP="00E22A9D">
      <w:pPr>
        <w:pStyle w:val="screen"/>
        <w:rPr>
          <w:rFonts w:cstheme="minorBidi"/>
        </w:rPr>
      </w:pPr>
      <w:r w:rsidRPr="00841F54">
        <w:rPr>
          <w:rFonts w:cstheme="minorBidi"/>
        </w:rPr>
        <w:t xml:space="preserve"> 10     2      CDC FULL VACCINE NAME</w:t>
      </w:r>
    </w:p>
    <w:p w14:paraId="5824BD2B" w14:textId="77777777" w:rsidR="00FF6C6F" w:rsidRPr="00841F54" w:rsidRDefault="00FF6C6F" w:rsidP="00E22A9D">
      <w:pPr>
        <w:pStyle w:val="screen"/>
        <w:rPr>
          <w:rFonts w:cstheme="minorBidi"/>
        </w:rPr>
      </w:pPr>
      <w:r w:rsidRPr="00841F54">
        <w:rPr>
          <w:rFonts w:cstheme="minorBidi"/>
        </w:rPr>
        <w:t xml:space="preserve"> 11     3      CODING SYSTEM</w:t>
      </w:r>
    </w:p>
    <w:p w14:paraId="147A0087" w14:textId="77777777" w:rsidR="00FF6C6F" w:rsidRPr="00841F54" w:rsidRDefault="00FF6C6F" w:rsidP="00E22A9D">
      <w:pPr>
        <w:pStyle w:val="screen"/>
        <w:rPr>
          <w:rFonts w:cstheme="minorBidi"/>
        </w:rPr>
      </w:pPr>
      <w:r w:rsidRPr="00841F54">
        <w:rPr>
          <w:rFonts w:cstheme="minorBidi"/>
        </w:rPr>
        <w:t xml:space="preserve">               (For each CODING SYSTEM, there are multiple CODE values.)</w:t>
      </w:r>
    </w:p>
    <w:p w14:paraId="2772EFB8" w14:textId="77777777" w:rsidR="00FF6C6F" w:rsidRPr="00841F54" w:rsidRDefault="00FF6C6F" w:rsidP="00E22A9D">
      <w:pPr>
        <w:pStyle w:val="screen"/>
        <w:rPr>
          <w:rFonts w:cstheme="minorBidi"/>
        </w:rPr>
      </w:pPr>
      <w:r w:rsidRPr="00841F54">
        <w:rPr>
          <w:rFonts w:cstheme="minorBidi"/>
        </w:rPr>
        <w:t xml:space="preserve">               (CODING SYSTEM1~CODE1;;CODE2|CODING SYSTEM2~CODE3;;CODE4)</w:t>
      </w:r>
    </w:p>
    <w:p w14:paraId="7F6333EA" w14:textId="77777777" w:rsidR="00FF6C6F" w:rsidRPr="00841F54" w:rsidRDefault="00FF6C6F" w:rsidP="00E22A9D">
      <w:pPr>
        <w:pStyle w:val="screen"/>
        <w:rPr>
          <w:rFonts w:cstheme="minorBidi"/>
        </w:rPr>
      </w:pPr>
      <w:r w:rsidRPr="00841F54">
        <w:rPr>
          <w:rFonts w:cstheme="minorBidi"/>
        </w:rPr>
        <w:t xml:space="preserve"> 12     4      VACCINE INFORMATION STATEMENT</w:t>
      </w:r>
    </w:p>
    <w:p w14:paraId="1BCBA28E" w14:textId="77777777" w:rsidR="00FF6C6F" w:rsidRPr="00841F54" w:rsidRDefault="00FF6C6F" w:rsidP="00E22A9D">
      <w:pPr>
        <w:pStyle w:val="screen"/>
        <w:rPr>
          <w:rFonts w:cstheme="minorBidi"/>
        </w:rPr>
      </w:pPr>
      <w:r w:rsidRPr="00841F54">
        <w:rPr>
          <w:rFonts w:cstheme="minorBidi"/>
        </w:rPr>
        <w:t xml:space="preserve">               (VIS1-IEN~VIS1-NAME|VIS2-IEN~VIS2-NAME)</w:t>
      </w:r>
    </w:p>
    <w:p w14:paraId="6E27CF84" w14:textId="77777777" w:rsidR="00FF6C6F" w:rsidRPr="00841F54" w:rsidRDefault="00FF6C6F" w:rsidP="00E22A9D">
      <w:pPr>
        <w:pStyle w:val="screen"/>
        <w:rPr>
          <w:rFonts w:cstheme="minorBidi"/>
        </w:rPr>
      </w:pPr>
      <w:r w:rsidRPr="00841F54">
        <w:rPr>
          <w:rFonts w:cstheme="minorBidi"/>
        </w:rPr>
        <w:t xml:space="preserve"> 13     5      CDC PRODUCT NAME</w:t>
      </w:r>
    </w:p>
    <w:p w14:paraId="0850E20F" w14:textId="77777777" w:rsidR="00FF6C6F" w:rsidRPr="00841F54" w:rsidRDefault="00FF6C6F" w:rsidP="00E22A9D">
      <w:pPr>
        <w:pStyle w:val="screen"/>
        <w:rPr>
          <w:rFonts w:cstheme="minorBidi"/>
        </w:rPr>
      </w:pPr>
      <w:r w:rsidRPr="00841F54">
        <w:rPr>
          <w:rFonts w:cstheme="minorBidi"/>
        </w:rPr>
        <w:t xml:space="preserve"> 14     7      VACCINE GROUP NAME</w:t>
      </w:r>
    </w:p>
    <w:p w14:paraId="21FD0A88" w14:textId="77777777" w:rsidR="00FF6C6F" w:rsidRPr="00841F54" w:rsidRDefault="00FF6C6F" w:rsidP="00E22A9D">
      <w:pPr>
        <w:pStyle w:val="screen"/>
        <w:rPr>
          <w:rFonts w:cstheme="minorBidi"/>
        </w:rPr>
      </w:pPr>
      <w:r w:rsidRPr="00841F54">
        <w:rPr>
          <w:rFonts w:cstheme="minorBidi"/>
        </w:rPr>
        <w:t xml:space="preserve"> 15     10     SYNONYM</w:t>
      </w:r>
    </w:p>
    <w:p w14:paraId="0389B5E9" w14:textId="77777777" w:rsidR="00FF6C6F" w:rsidRPr="00841F54" w:rsidRDefault="00FF6C6F" w:rsidP="00E22A9D">
      <w:pPr>
        <w:pStyle w:val="screen"/>
        <w:rPr>
          <w:rFonts w:cstheme="minorBidi"/>
        </w:rPr>
      </w:pPr>
      <w:r w:rsidRPr="00841F54">
        <w:rPr>
          <w:rFonts w:cstheme="minorBidi"/>
        </w:rPr>
        <w:t xml:space="preserve"> 16     99.991 EFFECTIVE DATE/TIME</w:t>
      </w:r>
    </w:p>
    <w:p w14:paraId="55146F74" w14:textId="77777777" w:rsidR="00FF6C6F" w:rsidRPr="00841F54" w:rsidRDefault="00FF6C6F" w:rsidP="00E22A9D">
      <w:pPr>
        <w:pStyle w:val="screen"/>
        <w:rPr>
          <w:rFonts w:cstheme="minorBidi"/>
        </w:rPr>
      </w:pPr>
      <w:r w:rsidRPr="00841F54">
        <w:rPr>
          <w:rFonts w:cstheme="minorBidi"/>
        </w:rPr>
        <w:t xml:space="preserve">               (There are date/time and status fields in each multiple.) </w:t>
      </w:r>
    </w:p>
    <w:p w14:paraId="39D4213F" w14:textId="0C049DBE" w:rsidR="00FF6C6F" w:rsidRPr="00841F54" w:rsidRDefault="00FF6C6F" w:rsidP="00E22A9D">
      <w:pPr>
        <w:pStyle w:val="screen"/>
        <w:rPr>
          <w:rFonts w:eastAsiaTheme="minorHAnsi" w:cstheme="minorBidi"/>
        </w:rPr>
      </w:pPr>
      <w:r w:rsidRPr="00841F54">
        <w:rPr>
          <w:rFonts w:cstheme="minorBidi"/>
        </w:rPr>
        <w:t xml:space="preserve">               (EFFECTIVE DATE/TIME1~STATUS1|EFFECTIVE DATE/TIME2~STATUS2)</w:t>
      </w:r>
    </w:p>
    <w:p w14:paraId="68C4AC7E" w14:textId="5359C059" w:rsidR="00880CC9" w:rsidRPr="00841F54" w:rsidRDefault="00B504FE" w:rsidP="00783A0D">
      <w:pPr>
        <w:pStyle w:val="Heading2"/>
      </w:pPr>
      <w:bookmarkStart w:id="131" w:name="_Toc498005983"/>
      <w:r w:rsidRPr="00841F54">
        <w:t>PXVIMM INFO SOURCE</w:t>
      </w:r>
      <w:bookmarkEnd w:id="131"/>
    </w:p>
    <w:p w14:paraId="3B68AF0B" w14:textId="77777777" w:rsidR="00A74B5B" w:rsidRPr="00841F54" w:rsidRDefault="00A74B5B" w:rsidP="00E22A9D">
      <w:pPr>
        <w:pStyle w:val="screen"/>
        <w:rPr>
          <w:rFonts w:cstheme="minorBidi"/>
        </w:rPr>
      </w:pPr>
      <w:r w:rsidRPr="00841F54">
        <w:rPr>
          <w:rFonts w:cstheme="minorBidi"/>
        </w:rPr>
        <w:t>NAME: PXVIMM INFO SOURCE                TAG: IMMSRC</w:t>
      </w:r>
    </w:p>
    <w:p w14:paraId="3A0FFA56" w14:textId="77777777" w:rsidR="00A74B5B" w:rsidRPr="00841F54" w:rsidRDefault="00A74B5B" w:rsidP="00E22A9D">
      <w:pPr>
        <w:pStyle w:val="screen"/>
        <w:rPr>
          <w:rFonts w:cstheme="minorBidi"/>
        </w:rPr>
      </w:pPr>
      <w:r w:rsidRPr="00841F54">
        <w:rPr>
          <w:rFonts w:cstheme="minorBidi"/>
        </w:rPr>
        <w:t xml:space="preserve">  ROUTINE: PXVRPC2                      RETURN VALUE TYPE: ARRAY</w:t>
      </w:r>
    </w:p>
    <w:p w14:paraId="120377B5" w14:textId="77777777" w:rsidR="00A74B5B" w:rsidRPr="00841F54" w:rsidRDefault="00A74B5B" w:rsidP="00E22A9D">
      <w:pPr>
        <w:pStyle w:val="screen"/>
        <w:rPr>
          <w:rFonts w:cstheme="minorBidi"/>
        </w:rPr>
      </w:pPr>
      <w:r w:rsidRPr="00841F54">
        <w:rPr>
          <w:rFonts w:cstheme="minorBidi"/>
        </w:rPr>
        <w:t xml:space="preserve"> DESCRIPTION:   </w:t>
      </w:r>
    </w:p>
    <w:p w14:paraId="2A1412A7" w14:textId="77777777" w:rsidR="00A74B5B" w:rsidRPr="00841F54" w:rsidRDefault="00A74B5B" w:rsidP="00E22A9D">
      <w:pPr>
        <w:pStyle w:val="screen"/>
        <w:rPr>
          <w:rFonts w:cstheme="minorBidi"/>
        </w:rPr>
      </w:pPr>
      <w:r w:rsidRPr="00841F54">
        <w:rPr>
          <w:rFonts w:cstheme="minorBidi"/>
        </w:rPr>
        <w:t xml:space="preserve"> Returns entries from the IMMUNIZATION INFO SOURCE file (920.1).</w:t>
      </w:r>
    </w:p>
    <w:p w14:paraId="5F1C5779" w14:textId="77777777" w:rsidR="00A74B5B" w:rsidRPr="00841F54" w:rsidRDefault="00A74B5B" w:rsidP="00E22A9D">
      <w:pPr>
        <w:pStyle w:val="screen"/>
        <w:rPr>
          <w:rFonts w:cstheme="minorBidi"/>
        </w:rPr>
      </w:pPr>
      <w:r w:rsidRPr="00841F54">
        <w:rPr>
          <w:rFonts w:cstheme="minorBidi"/>
        </w:rPr>
        <w:t>INPUT PARAMETER: FILTER                 PARAMETER TYPE: LITERAL</w:t>
      </w:r>
    </w:p>
    <w:p w14:paraId="005F4CA4" w14:textId="77777777" w:rsidR="00A74B5B" w:rsidRPr="00841F54" w:rsidRDefault="00A74B5B" w:rsidP="00E22A9D">
      <w:pPr>
        <w:pStyle w:val="screen"/>
        <w:rPr>
          <w:rFonts w:cstheme="minorBidi"/>
        </w:rPr>
      </w:pPr>
      <w:r w:rsidRPr="00841F54">
        <w:rPr>
          <w:rFonts w:cstheme="minorBidi"/>
        </w:rPr>
        <w:t xml:space="preserve">  REQUIRED: NO                          SEQUENCE NUMBER: 1</w:t>
      </w:r>
    </w:p>
    <w:p w14:paraId="630BE11B" w14:textId="77777777" w:rsidR="00A74B5B" w:rsidRPr="00841F54" w:rsidRDefault="00A74B5B" w:rsidP="00E22A9D">
      <w:pPr>
        <w:pStyle w:val="screen"/>
        <w:rPr>
          <w:rFonts w:cstheme="minorBidi"/>
        </w:rPr>
      </w:pPr>
      <w:r w:rsidRPr="00841F54">
        <w:rPr>
          <w:rFonts w:cstheme="minorBidi"/>
        </w:rPr>
        <w:t xml:space="preserve"> DESCRIPTION:   </w:t>
      </w:r>
    </w:p>
    <w:p w14:paraId="59C7A51F" w14:textId="77777777" w:rsidR="00A74B5B" w:rsidRPr="00841F54" w:rsidRDefault="00A74B5B" w:rsidP="00E22A9D">
      <w:pPr>
        <w:pStyle w:val="screen"/>
        <w:rPr>
          <w:rFonts w:cstheme="minorBidi"/>
        </w:rPr>
      </w:pPr>
      <w:r w:rsidRPr="00841F54">
        <w:rPr>
          <w:rFonts w:cstheme="minorBidi"/>
        </w:rPr>
        <w:t xml:space="preserve"> Filter. Possible values are:</w:t>
      </w:r>
    </w:p>
    <w:p w14:paraId="5B167618" w14:textId="77777777" w:rsidR="00A74B5B" w:rsidRPr="00841F54" w:rsidRDefault="00A74B5B" w:rsidP="00E22A9D">
      <w:pPr>
        <w:pStyle w:val="screen"/>
        <w:rPr>
          <w:rFonts w:cstheme="minorBidi"/>
        </w:rPr>
      </w:pPr>
      <w:r w:rsidRPr="00841F54">
        <w:rPr>
          <w:rFonts w:cstheme="minorBidi"/>
        </w:rPr>
        <w:t xml:space="preserve">    R:XXX - Return entry with IEN XXX.</w:t>
      </w:r>
    </w:p>
    <w:p w14:paraId="07BD5CC6" w14:textId="77777777" w:rsidR="00A74B5B" w:rsidRPr="00841F54" w:rsidRDefault="00A74B5B" w:rsidP="00E22A9D">
      <w:pPr>
        <w:pStyle w:val="screen"/>
        <w:rPr>
          <w:rFonts w:cstheme="minorBidi"/>
        </w:rPr>
      </w:pPr>
      <w:r w:rsidRPr="00841F54">
        <w:rPr>
          <w:rFonts w:cstheme="minorBidi"/>
        </w:rPr>
        <w:t xml:space="preserve">    H:XXX - Return entry with HL7 Code XXX.</w:t>
      </w:r>
    </w:p>
    <w:p w14:paraId="069CDA8B" w14:textId="77777777" w:rsidR="00A74B5B" w:rsidRPr="00841F54" w:rsidRDefault="00A74B5B" w:rsidP="00E22A9D">
      <w:pPr>
        <w:pStyle w:val="screen"/>
        <w:rPr>
          <w:rFonts w:cstheme="minorBidi"/>
        </w:rPr>
      </w:pPr>
      <w:r w:rsidRPr="00841F54">
        <w:rPr>
          <w:rFonts w:cstheme="minorBidi"/>
        </w:rPr>
        <w:t xml:space="preserve">    N:XXX - Return entry with #.01 field equal to XXX</w:t>
      </w:r>
    </w:p>
    <w:p w14:paraId="4A78CC54" w14:textId="77777777" w:rsidR="00A74B5B" w:rsidRPr="00841F54" w:rsidRDefault="00A74B5B" w:rsidP="00E22A9D">
      <w:pPr>
        <w:pStyle w:val="screen"/>
        <w:rPr>
          <w:rFonts w:cstheme="minorBidi"/>
        </w:rPr>
      </w:pPr>
      <w:r w:rsidRPr="00841F54">
        <w:rPr>
          <w:rFonts w:cstheme="minorBidi"/>
        </w:rPr>
        <w:t xml:space="preserve">    S:X   - Return all entries with a status of X.</w:t>
      </w:r>
    </w:p>
    <w:p w14:paraId="17439772" w14:textId="77777777" w:rsidR="00A74B5B" w:rsidRPr="00841F54" w:rsidRDefault="00A74B5B" w:rsidP="00E22A9D">
      <w:pPr>
        <w:pStyle w:val="screen"/>
        <w:rPr>
          <w:rFonts w:cstheme="minorBidi"/>
        </w:rPr>
      </w:pPr>
      <w:r w:rsidRPr="00841F54">
        <w:rPr>
          <w:rFonts w:cstheme="minorBidi"/>
        </w:rPr>
        <w:t xml:space="preserve">            Possible values of X:</w:t>
      </w:r>
    </w:p>
    <w:p w14:paraId="1715BD98" w14:textId="77777777" w:rsidR="00A74B5B" w:rsidRPr="00841F54" w:rsidRDefault="00A74B5B" w:rsidP="00E22A9D">
      <w:pPr>
        <w:pStyle w:val="screen"/>
        <w:rPr>
          <w:rFonts w:cstheme="minorBidi"/>
        </w:rPr>
      </w:pPr>
      <w:r w:rsidRPr="00841F54">
        <w:rPr>
          <w:rFonts w:cstheme="minorBidi"/>
        </w:rPr>
        <w:t xml:space="preserve">               A - Active Entries</w:t>
      </w:r>
    </w:p>
    <w:p w14:paraId="38172724" w14:textId="77777777" w:rsidR="00A74B5B" w:rsidRPr="00841F54" w:rsidRDefault="00A74B5B" w:rsidP="00E22A9D">
      <w:pPr>
        <w:pStyle w:val="screen"/>
        <w:rPr>
          <w:rFonts w:cstheme="minorBidi"/>
        </w:rPr>
      </w:pPr>
      <w:r w:rsidRPr="00841F54">
        <w:rPr>
          <w:rFonts w:cstheme="minorBidi"/>
        </w:rPr>
        <w:t xml:space="preserve">               I - Inactive Entries</w:t>
      </w:r>
    </w:p>
    <w:p w14:paraId="6B456F62" w14:textId="77777777" w:rsidR="00A74B5B" w:rsidRPr="00841F54" w:rsidRDefault="00A74B5B" w:rsidP="00E22A9D">
      <w:pPr>
        <w:pStyle w:val="screen"/>
        <w:rPr>
          <w:rFonts w:cstheme="minorBidi"/>
        </w:rPr>
      </w:pPr>
      <w:r w:rsidRPr="00841F54">
        <w:rPr>
          <w:rFonts w:cstheme="minorBidi"/>
        </w:rPr>
        <w:t xml:space="preserve">               B - Both active and inactive entries</w:t>
      </w:r>
    </w:p>
    <w:p w14:paraId="61CF049A" w14:textId="77777777" w:rsidR="00A74B5B" w:rsidRPr="00841F54" w:rsidRDefault="00A74B5B" w:rsidP="00E22A9D">
      <w:pPr>
        <w:pStyle w:val="screen"/>
        <w:rPr>
          <w:rFonts w:cstheme="minorBidi"/>
        </w:rPr>
      </w:pPr>
      <w:r w:rsidRPr="00841F54">
        <w:rPr>
          <w:rFonts w:cstheme="minorBidi"/>
        </w:rPr>
        <w:t xml:space="preserve">  </w:t>
      </w:r>
    </w:p>
    <w:p w14:paraId="5DF0677A" w14:textId="77777777" w:rsidR="00A74B5B" w:rsidRPr="00841F54" w:rsidRDefault="00A74B5B" w:rsidP="00E22A9D">
      <w:pPr>
        <w:pStyle w:val="screen"/>
        <w:rPr>
          <w:rFonts w:cstheme="minorBidi"/>
        </w:rPr>
      </w:pPr>
      <w:r w:rsidRPr="00841F54">
        <w:rPr>
          <w:rFonts w:cstheme="minorBidi"/>
        </w:rPr>
        <w:t xml:space="preserve"> Defaults to "S:B".</w:t>
      </w:r>
    </w:p>
    <w:p w14:paraId="6ABEA3DC" w14:textId="77777777" w:rsidR="00A74B5B" w:rsidRPr="00841F54" w:rsidRDefault="00A74B5B" w:rsidP="00E22A9D">
      <w:pPr>
        <w:pStyle w:val="screen"/>
        <w:rPr>
          <w:rFonts w:cstheme="minorBidi"/>
        </w:rPr>
      </w:pPr>
      <w:r w:rsidRPr="00841F54">
        <w:rPr>
          <w:rFonts w:cstheme="minorBidi"/>
        </w:rPr>
        <w:t xml:space="preserve"> RETURN PARAMETER DESCRIPTION:   </w:t>
      </w:r>
    </w:p>
    <w:p w14:paraId="2EA12862" w14:textId="77777777" w:rsidR="00A74B5B" w:rsidRPr="00841F54" w:rsidRDefault="00A74B5B" w:rsidP="00E22A9D">
      <w:pPr>
        <w:pStyle w:val="screen"/>
        <w:rPr>
          <w:rFonts w:cstheme="minorBidi"/>
        </w:rPr>
      </w:pPr>
      <w:r w:rsidRPr="00841F54">
        <w:rPr>
          <w:rFonts w:cstheme="minorBidi"/>
        </w:rPr>
        <w:t xml:space="preserve"> Returns:</w:t>
      </w:r>
    </w:p>
    <w:p w14:paraId="7796FBEF" w14:textId="77777777" w:rsidR="00A74B5B" w:rsidRPr="00841F54" w:rsidRDefault="00A74B5B" w:rsidP="00E22A9D">
      <w:pPr>
        <w:pStyle w:val="screen"/>
        <w:rPr>
          <w:rFonts w:cstheme="minorBidi"/>
        </w:rPr>
      </w:pPr>
      <w:r w:rsidRPr="00841F54">
        <w:rPr>
          <w:rFonts w:cstheme="minorBidi"/>
        </w:rPr>
        <w:t xml:space="preserve">    PXVRSLT(0)=Count of elements returned (0 if nothing found)</w:t>
      </w:r>
    </w:p>
    <w:p w14:paraId="764BF2D6" w14:textId="77777777" w:rsidR="00A74B5B" w:rsidRPr="00841F54" w:rsidRDefault="00A74B5B" w:rsidP="00E22A9D">
      <w:pPr>
        <w:pStyle w:val="screen"/>
        <w:rPr>
          <w:rFonts w:cstheme="minorBidi"/>
        </w:rPr>
      </w:pPr>
      <w:r w:rsidRPr="00841F54">
        <w:rPr>
          <w:rFonts w:cstheme="minorBidi"/>
        </w:rPr>
        <w:t xml:space="preserve">    PXVRSLT(n)=IEN^Name^HL7 Code^Status (1:Active, 0:Inactive)</w:t>
      </w:r>
    </w:p>
    <w:p w14:paraId="5AAFF50D" w14:textId="77777777" w:rsidR="00A74B5B" w:rsidRPr="00841F54" w:rsidRDefault="00A74B5B" w:rsidP="00E22A9D">
      <w:pPr>
        <w:pStyle w:val="screen"/>
        <w:rPr>
          <w:rFonts w:cstheme="minorBidi"/>
        </w:rPr>
      </w:pPr>
      <w:r w:rsidRPr="00841F54">
        <w:rPr>
          <w:rFonts w:cstheme="minorBidi"/>
        </w:rPr>
        <w:t xml:space="preserve">   </w:t>
      </w:r>
    </w:p>
    <w:p w14:paraId="2B58D08F" w14:textId="77777777" w:rsidR="00A74B5B" w:rsidRPr="00841F54" w:rsidRDefault="00A74B5B" w:rsidP="00E22A9D">
      <w:pPr>
        <w:pStyle w:val="screen"/>
        <w:rPr>
          <w:rFonts w:cstheme="minorBidi"/>
        </w:rPr>
      </w:pPr>
      <w:r w:rsidRPr="00841F54">
        <w:rPr>
          <w:rFonts w:cstheme="minorBidi"/>
        </w:rPr>
        <w:t xml:space="preserve"> When filtering based off IEN, HL7 Code, or #.01 field, only one entry will</w:t>
      </w:r>
    </w:p>
    <w:p w14:paraId="0945D9D1" w14:textId="77777777" w:rsidR="00A74B5B" w:rsidRPr="00841F54" w:rsidRDefault="00A74B5B" w:rsidP="00E22A9D">
      <w:pPr>
        <w:pStyle w:val="screen"/>
        <w:rPr>
          <w:rFonts w:cstheme="minorBidi"/>
        </w:rPr>
      </w:pPr>
      <w:r w:rsidRPr="00841F54">
        <w:rPr>
          <w:rFonts w:cstheme="minorBidi"/>
        </w:rPr>
        <w:t xml:space="preserve"> be returned in PXVRSLT(1).</w:t>
      </w:r>
    </w:p>
    <w:p w14:paraId="57C1CE90" w14:textId="77777777" w:rsidR="00A74B5B" w:rsidRPr="00841F54" w:rsidRDefault="00A74B5B" w:rsidP="00E22A9D">
      <w:pPr>
        <w:pStyle w:val="screen"/>
        <w:rPr>
          <w:rFonts w:cstheme="minorBidi"/>
        </w:rPr>
      </w:pPr>
      <w:r w:rsidRPr="00841F54">
        <w:rPr>
          <w:rFonts w:cstheme="minorBidi"/>
        </w:rPr>
        <w:t xml:space="preserve">  </w:t>
      </w:r>
    </w:p>
    <w:p w14:paraId="4D627793" w14:textId="41313358" w:rsidR="00A74B5B" w:rsidRPr="00841F54" w:rsidRDefault="00A74B5B" w:rsidP="00E22A9D">
      <w:pPr>
        <w:pStyle w:val="screen"/>
        <w:rPr>
          <w:rFonts w:cstheme="minorBidi"/>
        </w:rPr>
      </w:pPr>
      <w:r w:rsidRPr="00841F54">
        <w:rPr>
          <w:rFonts w:cstheme="minorBidi"/>
        </w:rPr>
        <w:t>When filtering based off status, multiple entries can be returned. The</w:t>
      </w:r>
    </w:p>
    <w:p w14:paraId="5592217C" w14:textId="77777777" w:rsidR="00A74B5B" w:rsidRPr="00841F54" w:rsidRDefault="00A74B5B" w:rsidP="00E22A9D">
      <w:pPr>
        <w:pStyle w:val="screen"/>
        <w:rPr>
          <w:rFonts w:cstheme="minorBidi"/>
        </w:rPr>
      </w:pPr>
      <w:r w:rsidRPr="00841F54">
        <w:rPr>
          <w:rFonts w:cstheme="minorBidi"/>
        </w:rPr>
        <w:t xml:space="preserve"> first entry will be returned in subscript 1, and subscripts will be</w:t>
      </w:r>
    </w:p>
    <w:p w14:paraId="621B7F24" w14:textId="77777777" w:rsidR="00A74B5B" w:rsidRPr="00841F54" w:rsidRDefault="00A74B5B" w:rsidP="00E22A9D">
      <w:pPr>
        <w:pStyle w:val="screen"/>
        <w:rPr>
          <w:rFonts w:cstheme="minorBidi"/>
        </w:rPr>
      </w:pPr>
      <w:r w:rsidRPr="00841F54">
        <w:rPr>
          <w:rFonts w:cstheme="minorBidi"/>
        </w:rPr>
        <w:t xml:space="preserve"> incremented by 1 for further entries. Entries will be sorted</w:t>
      </w:r>
    </w:p>
    <w:p w14:paraId="53E973E6" w14:textId="77777777" w:rsidR="00A74B5B" w:rsidRPr="00841F54" w:rsidRDefault="00A74B5B" w:rsidP="00E22A9D">
      <w:pPr>
        <w:pStyle w:val="screen"/>
        <w:rPr>
          <w:rFonts w:cstheme="minorBidi"/>
        </w:rPr>
      </w:pPr>
      <w:r w:rsidRPr="00841F54">
        <w:rPr>
          <w:rFonts w:cstheme="minorBidi"/>
        </w:rPr>
        <w:t xml:space="preserve"> alphabetically.</w:t>
      </w:r>
    </w:p>
    <w:p w14:paraId="3E102701" w14:textId="77777777" w:rsidR="00A74B5B" w:rsidRPr="00841F54" w:rsidRDefault="00A74B5B" w:rsidP="00E22A9D">
      <w:pPr>
        <w:pStyle w:val="screen"/>
        <w:rPr>
          <w:rFonts w:cstheme="minorBidi"/>
        </w:rPr>
      </w:pPr>
      <w:r w:rsidRPr="00841F54">
        <w:rPr>
          <w:rFonts w:cstheme="minorBidi"/>
        </w:rPr>
        <w:t xml:space="preserve">  </w:t>
      </w:r>
    </w:p>
    <w:p w14:paraId="0CB53326" w14:textId="77777777" w:rsidR="00A74B5B" w:rsidRPr="00841F54" w:rsidRDefault="00A74B5B" w:rsidP="00E22A9D">
      <w:pPr>
        <w:pStyle w:val="screen"/>
        <w:rPr>
          <w:rFonts w:cstheme="minorBidi"/>
        </w:rPr>
      </w:pPr>
      <w:r w:rsidRPr="00841F54">
        <w:rPr>
          <w:rFonts w:cstheme="minorBidi"/>
        </w:rPr>
        <w:t xml:space="preserve"> If no entries are found based off the filtering criteria, PXVRSLT(0) will</w:t>
      </w:r>
    </w:p>
    <w:p w14:paraId="1442A4A0" w14:textId="08ECE91D" w:rsidR="00A74B5B" w:rsidRPr="00841F54" w:rsidRDefault="00A74B5B" w:rsidP="00E22A9D">
      <w:pPr>
        <w:pStyle w:val="screen"/>
        <w:rPr>
          <w:rFonts w:cstheme="minorBidi"/>
        </w:rPr>
      </w:pPr>
      <w:r w:rsidRPr="00841F54">
        <w:rPr>
          <w:rFonts w:cstheme="minorBidi"/>
        </w:rPr>
        <w:t xml:space="preserve"> equal 0, and there will be no data returned in the subsequent subscripts.</w:t>
      </w:r>
    </w:p>
    <w:p w14:paraId="688A29B9" w14:textId="5C7C6F5C" w:rsidR="00880CC9" w:rsidRPr="00841F54" w:rsidRDefault="00B504FE" w:rsidP="00783A0D">
      <w:pPr>
        <w:pStyle w:val="Heading2"/>
      </w:pPr>
      <w:bookmarkStart w:id="132" w:name="_Toc498005984"/>
      <w:r w:rsidRPr="00841F54">
        <w:t>PXVIMM VICR EVENTS</w:t>
      </w:r>
      <w:bookmarkEnd w:id="132"/>
    </w:p>
    <w:p w14:paraId="4E59FD9B" w14:textId="77777777" w:rsidR="00A74B5B" w:rsidRPr="00841F54" w:rsidRDefault="00A74B5B" w:rsidP="00E22A9D">
      <w:pPr>
        <w:pStyle w:val="screen"/>
        <w:rPr>
          <w:rFonts w:cstheme="minorBidi"/>
        </w:rPr>
      </w:pPr>
      <w:r w:rsidRPr="00841F54">
        <w:rPr>
          <w:rFonts w:cstheme="minorBidi"/>
        </w:rPr>
        <w:t>NAME: PXVIMM VICR EVENTS                TAG: GETVICR</w:t>
      </w:r>
    </w:p>
    <w:p w14:paraId="6D62FDBF" w14:textId="77777777" w:rsidR="00A74B5B" w:rsidRPr="00841F54" w:rsidRDefault="00A74B5B" w:rsidP="00E22A9D">
      <w:pPr>
        <w:pStyle w:val="screen"/>
        <w:rPr>
          <w:rFonts w:cstheme="minorBidi"/>
        </w:rPr>
      </w:pPr>
      <w:r w:rsidRPr="00841F54">
        <w:rPr>
          <w:rFonts w:cstheme="minorBidi"/>
        </w:rPr>
        <w:t xml:space="preserve">  ROUTINE: PXVRPC5                      RETURN VALUE TYPE: ARRAY</w:t>
      </w:r>
    </w:p>
    <w:p w14:paraId="09AD6B72" w14:textId="77777777" w:rsidR="00A74B5B" w:rsidRPr="00841F54" w:rsidRDefault="00A74B5B" w:rsidP="00E22A9D">
      <w:pPr>
        <w:pStyle w:val="screen"/>
        <w:rPr>
          <w:rFonts w:cstheme="minorBidi"/>
        </w:rPr>
      </w:pPr>
      <w:r w:rsidRPr="00841F54">
        <w:rPr>
          <w:rFonts w:cstheme="minorBidi"/>
        </w:rPr>
        <w:lastRenderedPageBreak/>
        <w:t xml:space="preserve"> DESCRIPTION:   </w:t>
      </w:r>
    </w:p>
    <w:p w14:paraId="5CFFACFC" w14:textId="77777777" w:rsidR="00A74B5B" w:rsidRPr="00841F54" w:rsidRDefault="00A74B5B" w:rsidP="00E22A9D">
      <w:pPr>
        <w:pStyle w:val="screen"/>
        <w:rPr>
          <w:rFonts w:cstheme="minorBidi"/>
        </w:rPr>
      </w:pPr>
      <w:r w:rsidRPr="00841F54">
        <w:rPr>
          <w:rFonts w:cstheme="minorBidi"/>
        </w:rPr>
        <w:t xml:space="preserve"> Returns "active" entries from the V IMM CONTRA/REFUSAL EVENTS file </w:t>
      </w:r>
    </w:p>
    <w:p w14:paraId="579C1EB4" w14:textId="77777777" w:rsidR="00A74B5B" w:rsidRPr="00841F54" w:rsidRDefault="00A74B5B" w:rsidP="00E22A9D">
      <w:pPr>
        <w:pStyle w:val="screen"/>
        <w:rPr>
          <w:rFonts w:cstheme="minorBidi"/>
        </w:rPr>
      </w:pPr>
      <w:r w:rsidRPr="00841F54">
        <w:rPr>
          <w:rFonts w:cstheme="minorBidi"/>
        </w:rPr>
        <w:t xml:space="preserve"> (#9000010.707) that are related to the given patient and immunization.</w:t>
      </w:r>
    </w:p>
    <w:p w14:paraId="1B52D375" w14:textId="77777777" w:rsidR="00A74B5B" w:rsidRPr="00841F54" w:rsidRDefault="00A74B5B" w:rsidP="00E22A9D">
      <w:pPr>
        <w:pStyle w:val="screen"/>
        <w:rPr>
          <w:rFonts w:cstheme="minorBidi"/>
        </w:rPr>
      </w:pPr>
      <w:r w:rsidRPr="00841F54">
        <w:rPr>
          <w:rFonts w:cstheme="minorBidi"/>
        </w:rPr>
        <w:t xml:space="preserve"> "Active" is defined as entries where the Event Date and Time is &gt;= PXDATE </w:t>
      </w:r>
    </w:p>
    <w:p w14:paraId="5386F0D7" w14:textId="77777777" w:rsidR="00A74B5B" w:rsidRPr="00841F54" w:rsidRDefault="00A74B5B" w:rsidP="00E22A9D">
      <w:pPr>
        <w:pStyle w:val="screen"/>
        <w:rPr>
          <w:rFonts w:cstheme="minorBidi"/>
        </w:rPr>
      </w:pPr>
      <w:r w:rsidRPr="00841F54">
        <w:rPr>
          <w:rFonts w:cstheme="minorBidi"/>
        </w:rPr>
        <w:t xml:space="preserve"> and the Warn Until Date is null or greater than PXDATE.</w:t>
      </w:r>
    </w:p>
    <w:p w14:paraId="7AD250ED" w14:textId="77777777" w:rsidR="00A74B5B" w:rsidRPr="00841F54" w:rsidRDefault="00A74B5B" w:rsidP="00E22A9D">
      <w:pPr>
        <w:pStyle w:val="screen"/>
        <w:rPr>
          <w:rFonts w:cstheme="minorBidi"/>
        </w:rPr>
      </w:pPr>
      <w:r w:rsidRPr="00841F54">
        <w:rPr>
          <w:rFonts w:cstheme="minorBidi"/>
        </w:rPr>
        <w:t>INPUT PARAMETER: DFN                    PARAMETER TYPE: LITERAL</w:t>
      </w:r>
    </w:p>
    <w:p w14:paraId="717798B8" w14:textId="77777777" w:rsidR="00A74B5B" w:rsidRPr="00841F54" w:rsidRDefault="00A74B5B" w:rsidP="00E22A9D">
      <w:pPr>
        <w:pStyle w:val="screen"/>
        <w:rPr>
          <w:rFonts w:cstheme="minorBidi"/>
        </w:rPr>
      </w:pPr>
      <w:r w:rsidRPr="00841F54">
        <w:rPr>
          <w:rFonts w:cstheme="minorBidi"/>
        </w:rPr>
        <w:t xml:space="preserve">  REQUIRED: YES                         SEQUENCE NUMBER: 1</w:t>
      </w:r>
    </w:p>
    <w:p w14:paraId="142AB82B" w14:textId="77777777" w:rsidR="00A74B5B" w:rsidRPr="00841F54" w:rsidRDefault="00A74B5B" w:rsidP="00E22A9D">
      <w:pPr>
        <w:pStyle w:val="screen"/>
        <w:rPr>
          <w:rFonts w:cstheme="minorBidi"/>
        </w:rPr>
      </w:pPr>
      <w:r w:rsidRPr="00841F54">
        <w:rPr>
          <w:rFonts w:cstheme="minorBidi"/>
        </w:rPr>
        <w:t xml:space="preserve"> DESCRIPTION:   </w:t>
      </w:r>
    </w:p>
    <w:p w14:paraId="45E7FDB2" w14:textId="77777777" w:rsidR="00A74B5B" w:rsidRPr="00841F54" w:rsidRDefault="00A74B5B" w:rsidP="00E22A9D">
      <w:pPr>
        <w:pStyle w:val="screen"/>
        <w:rPr>
          <w:rFonts w:cstheme="minorBidi"/>
        </w:rPr>
      </w:pPr>
      <w:r w:rsidRPr="00841F54">
        <w:rPr>
          <w:rFonts w:cstheme="minorBidi"/>
        </w:rPr>
        <w:t xml:space="preserve"> Pointer to file #2.</w:t>
      </w:r>
    </w:p>
    <w:p w14:paraId="6FFC78B7" w14:textId="77777777" w:rsidR="00A74B5B" w:rsidRPr="00841F54" w:rsidRDefault="00A74B5B" w:rsidP="00E22A9D">
      <w:pPr>
        <w:pStyle w:val="screen"/>
        <w:rPr>
          <w:rFonts w:cstheme="minorBidi"/>
        </w:rPr>
      </w:pPr>
      <w:r w:rsidRPr="00841F54">
        <w:rPr>
          <w:rFonts w:cstheme="minorBidi"/>
        </w:rPr>
        <w:t>INPUT PARAMETER: PXVIMM                 PARAMETER TYPE: LITERAL</w:t>
      </w:r>
    </w:p>
    <w:p w14:paraId="463899EE" w14:textId="77777777" w:rsidR="00A74B5B" w:rsidRPr="00841F54" w:rsidRDefault="00A74B5B" w:rsidP="00E22A9D">
      <w:pPr>
        <w:pStyle w:val="screen"/>
        <w:rPr>
          <w:rFonts w:cstheme="minorBidi"/>
        </w:rPr>
      </w:pPr>
      <w:r w:rsidRPr="00841F54">
        <w:rPr>
          <w:rFonts w:cstheme="minorBidi"/>
        </w:rPr>
        <w:t xml:space="preserve">  REQUIRED: YES                         SEQUENCE NUMBER: 2</w:t>
      </w:r>
    </w:p>
    <w:p w14:paraId="0476224C" w14:textId="77777777" w:rsidR="00A74B5B" w:rsidRPr="00841F54" w:rsidRDefault="00A74B5B" w:rsidP="00E22A9D">
      <w:pPr>
        <w:pStyle w:val="screen"/>
        <w:rPr>
          <w:rFonts w:cstheme="minorBidi"/>
        </w:rPr>
      </w:pPr>
      <w:r w:rsidRPr="00841F54">
        <w:rPr>
          <w:rFonts w:cstheme="minorBidi"/>
        </w:rPr>
        <w:t xml:space="preserve"> DESCRIPTION:   </w:t>
      </w:r>
    </w:p>
    <w:p w14:paraId="430E6120" w14:textId="77777777" w:rsidR="00A74B5B" w:rsidRPr="00841F54" w:rsidRDefault="00A74B5B" w:rsidP="00E22A9D">
      <w:pPr>
        <w:pStyle w:val="screen"/>
        <w:rPr>
          <w:rFonts w:cstheme="minorBidi"/>
        </w:rPr>
      </w:pPr>
      <w:r w:rsidRPr="00841F54">
        <w:rPr>
          <w:rFonts w:cstheme="minorBidi"/>
        </w:rPr>
        <w:t xml:space="preserve"> Pointer to #9999999.14.</w:t>
      </w:r>
    </w:p>
    <w:p w14:paraId="19B0E637" w14:textId="77777777" w:rsidR="00A74B5B" w:rsidRPr="00841F54" w:rsidRDefault="00A74B5B" w:rsidP="00E22A9D">
      <w:pPr>
        <w:pStyle w:val="screen"/>
        <w:rPr>
          <w:rFonts w:cstheme="minorBidi"/>
        </w:rPr>
      </w:pPr>
      <w:r w:rsidRPr="00841F54">
        <w:rPr>
          <w:rFonts w:cstheme="minorBidi"/>
        </w:rPr>
        <w:t>INPUT PARAMETER: PXDATE                 PARAMETER TYPE: LITERAL</w:t>
      </w:r>
    </w:p>
    <w:p w14:paraId="327C7A70" w14:textId="77777777" w:rsidR="00A74B5B" w:rsidRPr="00841F54" w:rsidRDefault="00A74B5B" w:rsidP="00E22A9D">
      <w:pPr>
        <w:pStyle w:val="screen"/>
        <w:rPr>
          <w:rFonts w:cstheme="minorBidi"/>
        </w:rPr>
      </w:pPr>
      <w:r w:rsidRPr="00841F54">
        <w:rPr>
          <w:rFonts w:cstheme="minorBidi"/>
        </w:rPr>
        <w:t xml:space="preserve">  REQUIRED: NO                          SEQUENCE NUMBER: 3</w:t>
      </w:r>
    </w:p>
    <w:p w14:paraId="6C71E5D7" w14:textId="77777777" w:rsidR="00A74B5B" w:rsidRPr="00841F54" w:rsidRDefault="00A74B5B" w:rsidP="00E22A9D">
      <w:pPr>
        <w:pStyle w:val="screen"/>
        <w:rPr>
          <w:rFonts w:cstheme="minorBidi"/>
        </w:rPr>
      </w:pPr>
      <w:r w:rsidRPr="00841F54">
        <w:rPr>
          <w:rFonts w:cstheme="minorBidi"/>
        </w:rPr>
        <w:t xml:space="preserve"> DESCRIPTION:   </w:t>
      </w:r>
    </w:p>
    <w:p w14:paraId="688B4A0F" w14:textId="77777777" w:rsidR="00A74B5B" w:rsidRPr="00841F54" w:rsidRDefault="00A74B5B" w:rsidP="00E22A9D">
      <w:pPr>
        <w:pStyle w:val="screen"/>
        <w:rPr>
          <w:rFonts w:cstheme="minorBidi"/>
        </w:rPr>
      </w:pPr>
      <w:r w:rsidRPr="00841F54">
        <w:rPr>
          <w:rFonts w:cstheme="minorBidi"/>
        </w:rPr>
        <w:t xml:space="preserve"> Used to determine if entry is "active" (Optional; Defaults to TODAY)</w:t>
      </w:r>
    </w:p>
    <w:p w14:paraId="42A52373" w14:textId="77777777" w:rsidR="00A74B5B" w:rsidRPr="00841F54" w:rsidRDefault="00A74B5B" w:rsidP="00E22A9D">
      <w:pPr>
        <w:pStyle w:val="screen"/>
        <w:rPr>
          <w:rFonts w:cstheme="minorBidi"/>
        </w:rPr>
      </w:pPr>
      <w:r w:rsidRPr="00841F54">
        <w:rPr>
          <w:rFonts w:cstheme="minorBidi"/>
        </w:rPr>
        <w:t>INPUT PARAMETER: PXFORMAT               PARAMETER TYPE: LITERAL</w:t>
      </w:r>
    </w:p>
    <w:p w14:paraId="544DD23C" w14:textId="77777777" w:rsidR="00A74B5B" w:rsidRPr="00841F54" w:rsidRDefault="00A74B5B" w:rsidP="00E22A9D">
      <w:pPr>
        <w:pStyle w:val="screen"/>
        <w:rPr>
          <w:rFonts w:cstheme="minorBidi"/>
        </w:rPr>
      </w:pPr>
      <w:r w:rsidRPr="00841F54">
        <w:rPr>
          <w:rFonts w:cstheme="minorBidi"/>
        </w:rPr>
        <w:t xml:space="preserve">  REQUIRED: NO                          SEQUENCE NUMBER: 4</w:t>
      </w:r>
    </w:p>
    <w:p w14:paraId="4887315F" w14:textId="77777777" w:rsidR="00A74B5B" w:rsidRPr="00841F54" w:rsidRDefault="00A74B5B" w:rsidP="00E22A9D">
      <w:pPr>
        <w:pStyle w:val="screen"/>
        <w:rPr>
          <w:rFonts w:cstheme="minorBidi"/>
        </w:rPr>
      </w:pPr>
      <w:r w:rsidRPr="00841F54">
        <w:rPr>
          <w:rFonts w:cstheme="minorBidi"/>
        </w:rPr>
        <w:t xml:space="preserve"> DESCRIPTION:   </w:t>
      </w:r>
    </w:p>
    <w:p w14:paraId="057DE0BB" w14:textId="77777777" w:rsidR="00A74B5B" w:rsidRPr="00841F54" w:rsidRDefault="00A74B5B" w:rsidP="00E22A9D">
      <w:pPr>
        <w:pStyle w:val="screen"/>
        <w:rPr>
          <w:rFonts w:cstheme="minorBidi"/>
        </w:rPr>
      </w:pPr>
      <w:r w:rsidRPr="00841F54">
        <w:rPr>
          <w:rFonts w:cstheme="minorBidi"/>
        </w:rPr>
        <w:t xml:space="preserve"> Format that return array should be returned (Optional; Defaults to "L")</w:t>
      </w:r>
    </w:p>
    <w:p w14:paraId="492329E5" w14:textId="77777777" w:rsidR="00A74B5B" w:rsidRPr="00841F54" w:rsidRDefault="00A74B5B" w:rsidP="00E22A9D">
      <w:pPr>
        <w:pStyle w:val="screen"/>
        <w:rPr>
          <w:rFonts w:cstheme="minorBidi"/>
        </w:rPr>
      </w:pPr>
      <w:r w:rsidRPr="00841F54">
        <w:rPr>
          <w:rFonts w:cstheme="minorBidi"/>
        </w:rPr>
        <w:t xml:space="preserve"> Possible values are: </w:t>
      </w:r>
    </w:p>
    <w:p w14:paraId="650B065D" w14:textId="77777777" w:rsidR="00A74B5B" w:rsidRPr="00841F54" w:rsidRDefault="00A74B5B" w:rsidP="00E22A9D">
      <w:pPr>
        <w:pStyle w:val="screen"/>
        <w:rPr>
          <w:rFonts w:cstheme="minorBidi"/>
        </w:rPr>
      </w:pPr>
      <w:r w:rsidRPr="00841F54">
        <w:rPr>
          <w:rFonts w:cstheme="minorBidi"/>
        </w:rPr>
        <w:t xml:space="preserve">    "L": Return a caret-delimited list of entries.</w:t>
      </w:r>
    </w:p>
    <w:p w14:paraId="73000542" w14:textId="77777777" w:rsidR="00A74B5B" w:rsidRPr="00841F54" w:rsidRDefault="00A74B5B" w:rsidP="00E22A9D">
      <w:pPr>
        <w:pStyle w:val="screen"/>
        <w:rPr>
          <w:rFonts w:cstheme="minorBidi"/>
        </w:rPr>
      </w:pPr>
      <w:r w:rsidRPr="00841F54">
        <w:rPr>
          <w:rFonts w:cstheme="minorBidi"/>
        </w:rPr>
        <w:t xml:space="preserve">    "W": Returns a warning message.</w:t>
      </w:r>
    </w:p>
    <w:p w14:paraId="62D6AF42" w14:textId="77777777" w:rsidR="00A74B5B" w:rsidRPr="00841F54" w:rsidRDefault="00A74B5B" w:rsidP="00E22A9D">
      <w:pPr>
        <w:pStyle w:val="screen"/>
        <w:rPr>
          <w:rFonts w:cstheme="minorBidi"/>
        </w:rPr>
      </w:pPr>
      <w:r w:rsidRPr="00841F54">
        <w:rPr>
          <w:rFonts w:cstheme="minorBidi"/>
        </w:rPr>
        <w:t xml:space="preserve"> RETURN PARAMETER DESCRIPTION:   </w:t>
      </w:r>
    </w:p>
    <w:p w14:paraId="610E6199" w14:textId="77777777" w:rsidR="00A74B5B" w:rsidRPr="00841F54" w:rsidRDefault="00A74B5B" w:rsidP="00E22A9D">
      <w:pPr>
        <w:pStyle w:val="screen"/>
        <w:rPr>
          <w:rFonts w:cstheme="minorBidi"/>
        </w:rPr>
      </w:pPr>
      <w:r w:rsidRPr="00841F54">
        <w:rPr>
          <w:rFonts w:cstheme="minorBidi"/>
        </w:rPr>
        <w:t xml:space="preserve"> PXRSLT(0)=Count of elements returned (0 if nothing found)</w:t>
      </w:r>
    </w:p>
    <w:p w14:paraId="7FC316A0" w14:textId="77777777" w:rsidR="00A74B5B" w:rsidRPr="00841F54" w:rsidRDefault="00A74B5B" w:rsidP="00E22A9D">
      <w:pPr>
        <w:pStyle w:val="screen"/>
        <w:rPr>
          <w:rFonts w:cstheme="minorBidi"/>
        </w:rPr>
      </w:pPr>
      <w:r w:rsidRPr="00841F54">
        <w:rPr>
          <w:rFonts w:cstheme="minorBidi"/>
        </w:rPr>
        <w:t xml:space="preserve"> If PXFORMAT="L":</w:t>
      </w:r>
    </w:p>
    <w:p w14:paraId="7A47F57A" w14:textId="77777777" w:rsidR="00A74B5B" w:rsidRPr="00841F54" w:rsidRDefault="00A74B5B" w:rsidP="00E22A9D">
      <w:pPr>
        <w:pStyle w:val="screen"/>
        <w:rPr>
          <w:rFonts w:cstheme="minorBidi"/>
        </w:rPr>
      </w:pPr>
      <w:r w:rsidRPr="00841F54">
        <w:rPr>
          <w:rFonts w:cstheme="minorBidi"/>
        </w:rPr>
        <w:t xml:space="preserve">    PXRSLT(n)="VICR" ^ V IMM Contra/Refusal Events IEN ^ Visit IEN ^</w:t>
      </w:r>
    </w:p>
    <w:p w14:paraId="35A1452E" w14:textId="77777777" w:rsidR="00A74B5B" w:rsidRPr="00841F54" w:rsidRDefault="00A74B5B" w:rsidP="00E22A9D">
      <w:pPr>
        <w:pStyle w:val="screen"/>
        <w:rPr>
          <w:rFonts w:cstheme="minorBidi"/>
        </w:rPr>
      </w:pPr>
      <w:r w:rsidRPr="00841F54">
        <w:rPr>
          <w:rFonts w:cstheme="minorBidi"/>
        </w:rPr>
        <w:t xml:space="preserve">              Contra/Refusal variable pointer | Contra/Refusal Name ^</w:t>
      </w:r>
    </w:p>
    <w:p w14:paraId="06E7B2EE" w14:textId="77777777" w:rsidR="00A74B5B" w:rsidRPr="00841F54" w:rsidRDefault="00A74B5B" w:rsidP="00E22A9D">
      <w:pPr>
        <w:pStyle w:val="screen"/>
        <w:rPr>
          <w:rFonts w:cstheme="minorBidi"/>
        </w:rPr>
      </w:pPr>
      <w:r w:rsidRPr="00841F54">
        <w:rPr>
          <w:rFonts w:cstheme="minorBidi"/>
        </w:rPr>
        <w:t xml:space="preserve">              Immunization IEN | Name ^ Warn Until Date ^ D/T Recorded ^</w:t>
      </w:r>
    </w:p>
    <w:p w14:paraId="01C8174D" w14:textId="77777777" w:rsidR="00A74B5B" w:rsidRPr="00841F54" w:rsidRDefault="00A74B5B" w:rsidP="00E22A9D">
      <w:pPr>
        <w:pStyle w:val="screen"/>
        <w:rPr>
          <w:rFonts w:cstheme="minorBidi"/>
        </w:rPr>
      </w:pPr>
      <w:r w:rsidRPr="00841F54">
        <w:rPr>
          <w:rFonts w:cstheme="minorBidi"/>
        </w:rPr>
        <w:t xml:space="preserve">              Event D/T ^ Encounter Provider IEN | Name</w:t>
      </w:r>
    </w:p>
    <w:p w14:paraId="143533F0" w14:textId="77777777" w:rsidR="00A74B5B" w:rsidRPr="00841F54" w:rsidRDefault="00A74B5B" w:rsidP="00E22A9D">
      <w:pPr>
        <w:pStyle w:val="screen"/>
        <w:rPr>
          <w:rFonts w:cstheme="minorBidi"/>
        </w:rPr>
      </w:pPr>
      <w:r w:rsidRPr="00841F54">
        <w:rPr>
          <w:rFonts w:cstheme="minorBidi"/>
        </w:rPr>
        <w:t xml:space="preserve">    PXRSLT(n)="COM" ^ Comments</w:t>
      </w:r>
    </w:p>
    <w:p w14:paraId="58162872" w14:textId="77777777" w:rsidR="00A74B5B" w:rsidRPr="00841F54" w:rsidRDefault="00A74B5B" w:rsidP="00E22A9D">
      <w:pPr>
        <w:pStyle w:val="screen"/>
        <w:rPr>
          <w:rFonts w:cstheme="minorBidi"/>
        </w:rPr>
      </w:pPr>
      <w:r w:rsidRPr="00841F54">
        <w:rPr>
          <w:rFonts w:cstheme="minorBidi"/>
        </w:rPr>
        <w:t xml:space="preserve"> If PXFORMAT["W":</w:t>
      </w:r>
    </w:p>
    <w:p w14:paraId="651A8856" w14:textId="77777777" w:rsidR="00A74B5B" w:rsidRPr="00841F54" w:rsidRDefault="00A74B5B" w:rsidP="00E22A9D">
      <w:pPr>
        <w:pStyle w:val="screen"/>
        <w:rPr>
          <w:rFonts w:cstheme="minorBidi"/>
        </w:rPr>
      </w:pPr>
      <w:r w:rsidRPr="00841F54">
        <w:rPr>
          <w:rFonts w:cstheme="minorBidi"/>
        </w:rPr>
        <w:t xml:space="preserve">    PXRSLT(n)=Warning text</w:t>
      </w:r>
    </w:p>
    <w:p w14:paraId="4E1C8E38" w14:textId="1932EAB4" w:rsidR="00880CC9" w:rsidRPr="00841F54" w:rsidRDefault="00B504FE" w:rsidP="00783A0D">
      <w:pPr>
        <w:pStyle w:val="Heading2"/>
      </w:pPr>
      <w:bookmarkStart w:id="133" w:name="_PXVIMM_VIS"/>
      <w:bookmarkStart w:id="134" w:name="_Toc498005985"/>
      <w:bookmarkEnd w:id="133"/>
      <w:r w:rsidRPr="00841F54">
        <w:t>PXVIMM VIS</w:t>
      </w:r>
      <w:bookmarkEnd w:id="134"/>
    </w:p>
    <w:p w14:paraId="04B4C318" w14:textId="77777777" w:rsidR="00DB1342" w:rsidRPr="00841F54" w:rsidRDefault="00DB1342" w:rsidP="00E22A9D">
      <w:pPr>
        <w:pStyle w:val="screen"/>
        <w:rPr>
          <w:rFonts w:cstheme="minorBidi"/>
        </w:rPr>
      </w:pPr>
      <w:r w:rsidRPr="00841F54">
        <w:rPr>
          <w:rFonts w:cstheme="minorBidi"/>
        </w:rPr>
        <w:t>NAME: PXVIMM VIS                        TAG: IVIS</w:t>
      </w:r>
    </w:p>
    <w:p w14:paraId="25AD3567" w14:textId="77777777" w:rsidR="00DB1342" w:rsidRPr="00841F54" w:rsidRDefault="00DB1342" w:rsidP="00E22A9D">
      <w:pPr>
        <w:pStyle w:val="screen"/>
        <w:rPr>
          <w:rFonts w:cstheme="minorBidi"/>
        </w:rPr>
      </w:pPr>
      <w:r w:rsidRPr="00841F54">
        <w:rPr>
          <w:rFonts w:cstheme="minorBidi"/>
        </w:rPr>
        <w:t xml:space="preserve">  ROUTINE: PXVRPC1                      RETURN VALUE TYPE: GLOBAL ARRAY</w:t>
      </w:r>
    </w:p>
    <w:p w14:paraId="00E6876A" w14:textId="77777777" w:rsidR="00DB1342" w:rsidRPr="00841F54" w:rsidRDefault="00DB1342" w:rsidP="00E22A9D">
      <w:pPr>
        <w:pStyle w:val="screen"/>
        <w:rPr>
          <w:rFonts w:cstheme="minorBidi"/>
        </w:rPr>
      </w:pPr>
      <w:r w:rsidRPr="00841F54">
        <w:rPr>
          <w:rFonts w:cstheme="minorBidi"/>
        </w:rPr>
        <w:t xml:space="preserve">  WORD WRAP ON: TRUE</w:t>
      </w:r>
    </w:p>
    <w:p w14:paraId="26E59C91" w14:textId="77777777" w:rsidR="00DB1342" w:rsidRPr="00841F54" w:rsidRDefault="00DB1342" w:rsidP="00E22A9D">
      <w:pPr>
        <w:pStyle w:val="screen"/>
        <w:rPr>
          <w:rFonts w:cstheme="minorBidi"/>
        </w:rPr>
      </w:pPr>
      <w:r w:rsidRPr="00841F54">
        <w:rPr>
          <w:rFonts w:cstheme="minorBidi"/>
        </w:rPr>
        <w:t xml:space="preserve"> DESCRIPTION:   </w:t>
      </w:r>
    </w:p>
    <w:p w14:paraId="51B41CD9" w14:textId="77777777" w:rsidR="00DB1342" w:rsidRPr="00841F54" w:rsidRDefault="00DB1342" w:rsidP="00E22A9D">
      <w:pPr>
        <w:pStyle w:val="screen"/>
        <w:rPr>
          <w:rFonts w:cstheme="minorBidi"/>
        </w:rPr>
      </w:pPr>
      <w:r w:rsidRPr="00841F54">
        <w:rPr>
          <w:rFonts w:cstheme="minorBidi"/>
        </w:rPr>
        <w:t xml:space="preserve"> This RPC returns information from the VACCINE INFORMATION STATEMENT file </w:t>
      </w:r>
    </w:p>
    <w:p w14:paraId="05C3A2B0" w14:textId="77777777" w:rsidR="00DB1342" w:rsidRPr="00841F54" w:rsidRDefault="00DB1342" w:rsidP="00E22A9D">
      <w:pPr>
        <w:pStyle w:val="screen"/>
        <w:rPr>
          <w:rFonts w:cstheme="minorBidi"/>
        </w:rPr>
      </w:pPr>
      <w:r w:rsidRPr="00841F54">
        <w:rPr>
          <w:rFonts w:cstheme="minorBidi"/>
        </w:rPr>
        <w:t xml:space="preserve"> (#920).</w:t>
      </w:r>
    </w:p>
    <w:p w14:paraId="3D4500AC" w14:textId="77777777" w:rsidR="00DB1342" w:rsidRPr="00841F54" w:rsidRDefault="00DB1342" w:rsidP="00E22A9D">
      <w:pPr>
        <w:pStyle w:val="screen"/>
        <w:rPr>
          <w:rFonts w:cstheme="minorBidi"/>
        </w:rPr>
      </w:pPr>
      <w:r w:rsidRPr="00841F54">
        <w:rPr>
          <w:rFonts w:cstheme="minorBidi"/>
        </w:rPr>
        <w:t>INPUT PARAMETER: FILTER                 PARAMETER TYPE: LITERAL</w:t>
      </w:r>
    </w:p>
    <w:p w14:paraId="1B378BF2" w14:textId="77777777" w:rsidR="00DB1342" w:rsidRPr="00841F54" w:rsidRDefault="00DB1342" w:rsidP="00E22A9D">
      <w:pPr>
        <w:pStyle w:val="screen"/>
        <w:rPr>
          <w:rFonts w:cstheme="minorBidi"/>
        </w:rPr>
      </w:pPr>
      <w:r w:rsidRPr="00841F54">
        <w:rPr>
          <w:rFonts w:cstheme="minorBidi"/>
        </w:rPr>
        <w:t xml:space="preserve">  MAXIMUM DATA LENGTH: 55               REQUIRED: NO</w:t>
      </w:r>
    </w:p>
    <w:p w14:paraId="3D008500" w14:textId="77777777" w:rsidR="00DB1342" w:rsidRPr="00841F54" w:rsidRDefault="00DB1342" w:rsidP="00E22A9D">
      <w:pPr>
        <w:pStyle w:val="screen"/>
        <w:rPr>
          <w:rFonts w:cstheme="minorBidi"/>
        </w:rPr>
      </w:pPr>
      <w:r w:rsidRPr="00841F54">
        <w:rPr>
          <w:rFonts w:cstheme="minorBidi"/>
        </w:rPr>
        <w:t xml:space="preserve">  SEQUENCE NUMBER: 1</w:t>
      </w:r>
    </w:p>
    <w:p w14:paraId="57FB32C8" w14:textId="77777777" w:rsidR="00DB1342" w:rsidRPr="00841F54" w:rsidRDefault="00DB1342" w:rsidP="00E22A9D">
      <w:pPr>
        <w:pStyle w:val="screen"/>
        <w:rPr>
          <w:rFonts w:cstheme="minorBidi"/>
        </w:rPr>
      </w:pPr>
      <w:r w:rsidRPr="00841F54">
        <w:rPr>
          <w:rFonts w:cstheme="minorBidi"/>
        </w:rPr>
        <w:t xml:space="preserve"> DESCRIPTION:   </w:t>
      </w:r>
    </w:p>
    <w:p w14:paraId="5AD7FE11" w14:textId="77777777" w:rsidR="00DB1342" w:rsidRPr="00841F54" w:rsidRDefault="00DB1342" w:rsidP="00E22A9D">
      <w:pPr>
        <w:pStyle w:val="screen"/>
        <w:rPr>
          <w:rFonts w:cstheme="minorBidi"/>
        </w:rPr>
      </w:pPr>
      <w:r w:rsidRPr="00841F54">
        <w:rPr>
          <w:rFonts w:cstheme="minorBidi"/>
        </w:rPr>
        <w:t xml:space="preserve"> This input parameter is used to specify the VACCINE INFORMATION </w:t>
      </w:r>
    </w:p>
    <w:p w14:paraId="2B3AC318" w14:textId="77777777" w:rsidR="00DB1342" w:rsidRPr="00841F54" w:rsidRDefault="00DB1342" w:rsidP="00E22A9D">
      <w:pPr>
        <w:pStyle w:val="screen"/>
        <w:rPr>
          <w:rFonts w:cstheme="minorBidi"/>
        </w:rPr>
      </w:pPr>
      <w:r w:rsidRPr="00841F54">
        <w:rPr>
          <w:rFonts w:cstheme="minorBidi"/>
        </w:rPr>
        <w:t xml:space="preserve"> STATEMENT file records to be returned.</w:t>
      </w:r>
    </w:p>
    <w:p w14:paraId="085B3F4C" w14:textId="77777777" w:rsidR="00DB1342" w:rsidRPr="00841F54" w:rsidRDefault="00DB1342" w:rsidP="00E22A9D">
      <w:pPr>
        <w:pStyle w:val="screen"/>
        <w:rPr>
          <w:rFonts w:cstheme="minorBidi"/>
        </w:rPr>
      </w:pPr>
      <w:r w:rsidRPr="00841F54">
        <w:rPr>
          <w:rFonts w:cstheme="minorBidi"/>
        </w:rPr>
        <w:t xml:space="preserve">    R:XXX - return entry with ien XXX</w:t>
      </w:r>
    </w:p>
    <w:p w14:paraId="2F97F657" w14:textId="77777777" w:rsidR="00DB1342" w:rsidRPr="00841F54" w:rsidRDefault="00DB1342" w:rsidP="00E22A9D">
      <w:pPr>
        <w:pStyle w:val="screen"/>
        <w:rPr>
          <w:rFonts w:cstheme="minorBidi"/>
        </w:rPr>
      </w:pPr>
      <w:r w:rsidRPr="00841F54">
        <w:rPr>
          <w:rFonts w:cstheme="minorBidi"/>
        </w:rPr>
        <w:t xml:space="preserve">    N:XXX - return entry with VIS name XXX   </w:t>
      </w:r>
    </w:p>
    <w:p w14:paraId="73D23621" w14:textId="77777777" w:rsidR="00DB1342" w:rsidRPr="00841F54" w:rsidRDefault="00DB1342" w:rsidP="00E22A9D">
      <w:pPr>
        <w:pStyle w:val="screen"/>
        <w:rPr>
          <w:rFonts w:cstheme="minorBidi"/>
        </w:rPr>
      </w:pPr>
      <w:r w:rsidRPr="00841F54">
        <w:rPr>
          <w:rFonts w:cstheme="minorBidi"/>
        </w:rPr>
        <w:t xml:space="preserve">    S:A   - return list of all active VISs</w:t>
      </w:r>
    </w:p>
    <w:p w14:paraId="6273779D" w14:textId="77777777" w:rsidR="00DB1342" w:rsidRPr="00841F54" w:rsidRDefault="00DB1342" w:rsidP="00E22A9D">
      <w:pPr>
        <w:pStyle w:val="screen"/>
        <w:rPr>
          <w:rFonts w:cstheme="minorBidi"/>
        </w:rPr>
      </w:pPr>
      <w:r w:rsidRPr="00841F54">
        <w:rPr>
          <w:rFonts w:cstheme="minorBidi"/>
        </w:rPr>
        <w:t xml:space="preserve">    S:I   - return list of all inactive VISs</w:t>
      </w:r>
    </w:p>
    <w:p w14:paraId="63F7FBF1" w14:textId="77777777" w:rsidR="00DB1342" w:rsidRPr="00841F54" w:rsidRDefault="00DB1342" w:rsidP="00E22A9D">
      <w:pPr>
        <w:pStyle w:val="screen"/>
        <w:rPr>
          <w:rFonts w:cstheme="minorBidi"/>
        </w:rPr>
      </w:pPr>
      <w:r w:rsidRPr="00841F54">
        <w:rPr>
          <w:rFonts w:cstheme="minorBidi"/>
        </w:rPr>
        <w:t xml:space="preserve">    S:B   - return list of all VISs, active and inactive</w:t>
      </w:r>
    </w:p>
    <w:p w14:paraId="3B8933E1" w14:textId="77777777" w:rsidR="00DB1342" w:rsidRPr="00841F54" w:rsidRDefault="00DB1342" w:rsidP="00E22A9D">
      <w:pPr>
        <w:pStyle w:val="screen"/>
        <w:rPr>
          <w:rFonts w:cstheme="minorBidi"/>
        </w:rPr>
      </w:pPr>
      <w:r w:rsidRPr="00841F54">
        <w:rPr>
          <w:rFonts w:cstheme="minorBidi"/>
        </w:rPr>
        <w:t xml:space="preserve">  </w:t>
      </w:r>
    </w:p>
    <w:p w14:paraId="199804B9" w14:textId="77777777" w:rsidR="00DB1342" w:rsidRPr="00841F54" w:rsidRDefault="00DB1342" w:rsidP="00E22A9D">
      <w:pPr>
        <w:pStyle w:val="screen"/>
        <w:rPr>
          <w:rFonts w:cstheme="minorBidi"/>
        </w:rPr>
      </w:pPr>
      <w:r w:rsidRPr="00841F54">
        <w:rPr>
          <w:rFonts w:cstheme="minorBidi"/>
        </w:rPr>
        <w:t xml:space="preserve"> If this parameter is null, it defaults to "S:B".</w:t>
      </w:r>
    </w:p>
    <w:p w14:paraId="77F9F9B5" w14:textId="77777777" w:rsidR="00DB1342" w:rsidRPr="00841F54" w:rsidRDefault="00DB1342" w:rsidP="00E22A9D">
      <w:pPr>
        <w:pStyle w:val="screen"/>
        <w:rPr>
          <w:rFonts w:cstheme="minorBidi"/>
        </w:rPr>
      </w:pPr>
      <w:r w:rsidRPr="00841F54">
        <w:rPr>
          <w:rFonts w:cstheme="minorBidi"/>
        </w:rPr>
        <w:t>INPUT PARAMETER: PXVDATE                PARAMETER TYPE: LITERAL</w:t>
      </w:r>
    </w:p>
    <w:p w14:paraId="4BED800D" w14:textId="77777777" w:rsidR="00DB1342" w:rsidRPr="00841F54" w:rsidRDefault="00DB1342" w:rsidP="00E22A9D">
      <w:pPr>
        <w:pStyle w:val="screen"/>
        <w:rPr>
          <w:rFonts w:cstheme="minorBidi"/>
        </w:rPr>
      </w:pPr>
      <w:r w:rsidRPr="00841F54">
        <w:rPr>
          <w:rFonts w:cstheme="minorBidi"/>
        </w:rPr>
        <w:lastRenderedPageBreak/>
        <w:t xml:space="preserve">  MAXIMUM DATA LENGTH: 7                REQUIRED: NO</w:t>
      </w:r>
    </w:p>
    <w:p w14:paraId="715650C1" w14:textId="77777777" w:rsidR="00DB1342" w:rsidRPr="00841F54" w:rsidRDefault="00DB1342" w:rsidP="00E22A9D">
      <w:pPr>
        <w:pStyle w:val="screen"/>
        <w:rPr>
          <w:rFonts w:cstheme="minorBidi"/>
        </w:rPr>
      </w:pPr>
      <w:r w:rsidRPr="00841F54">
        <w:rPr>
          <w:rFonts w:cstheme="minorBidi"/>
        </w:rPr>
        <w:t xml:space="preserve">  SEQUENCE NUMBER: 2</w:t>
      </w:r>
    </w:p>
    <w:p w14:paraId="1764FABF" w14:textId="77777777" w:rsidR="00DB1342" w:rsidRPr="00841F54" w:rsidRDefault="00DB1342" w:rsidP="00E22A9D">
      <w:pPr>
        <w:pStyle w:val="screen"/>
        <w:rPr>
          <w:rFonts w:cstheme="minorBidi"/>
        </w:rPr>
      </w:pPr>
      <w:r w:rsidRPr="00841F54">
        <w:rPr>
          <w:rFonts w:cstheme="minorBidi"/>
        </w:rPr>
        <w:t xml:space="preserve"> DESCRIPTION:   </w:t>
      </w:r>
    </w:p>
    <w:p w14:paraId="17F423F7" w14:textId="77777777" w:rsidR="00DB1342" w:rsidRPr="00841F54" w:rsidRDefault="00DB1342" w:rsidP="00E22A9D">
      <w:pPr>
        <w:pStyle w:val="screen"/>
        <w:rPr>
          <w:rFonts w:cstheme="minorBidi"/>
        </w:rPr>
      </w:pPr>
      <w:r w:rsidRPr="00841F54">
        <w:rPr>
          <w:rFonts w:cstheme="minorBidi"/>
        </w:rPr>
        <w:t xml:space="preserve"> This optional input parameter is used in determining status. Input </w:t>
      </w:r>
    </w:p>
    <w:p w14:paraId="0C148583" w14:textId="77777777" w:rsidR="00DB1342" w:rsidRPr="00841F54" w:rsidRDefault="00DB1342" w:rsidP="00E22A9D">
      <w:pPr>
        <w:pStyle w:val="screen"/>
        <w:rPr>
          <w:rFonts w:cstheme="minorBidi"/>
        </w:rPr>
      </w:pPr>
      <w:r w:rsidRPr="00841F54">
        <w:rPr>
          <w:rFonts w:cstheme="minorBidi"/>
        </w:rPr>
        <w:t xml:space="preserve"> should be in VA FileMan date format. The default value is the current </w:t>
      </w:r>
    </w:p>
    <w:p w14:paraId="0A52B0B6" w14:textId="77777777" w:rsidR="00DB1342" w:rsidRPr="00841F54" w:rsidRDefault="00DB1342" w:rsidP="00E22A9D">
      <w:pPr>
        <w:pStyle w:val="screen"/>
        <w:rPr>
          <w:rFonts w:cstheme="minorBidi"/>
        </w:rPr>
      </w:pPr>
      <w:r w:rsidRPr="00841F54">
        <w:rPr>
          <w:rFonts w:cstheme="minorBidi"/>
        </w:rPr>
        <w:t xml:space="preserve"> date.</w:t>
      </w:r>
    </w:p>
    <w:p w14:paraId="2151D97C" w14:textId="77777777" w:rsidR="00DB1342" w:rsidRPr="00841F54" w:rsidRDefault="00DB1342" w:rsidP="00E22A9D">
      <w:pPr>
        <w:pStyle w:val="screen"/>
        <w:rPr>
          <w:rFonts w:cstheme="minorBidi"/>
        </w:rPr>
      </w:pPr>
      <w:r w:rsidRPr="00841F54">
        <w:rPr>
          <w:rFonts w:cstheme="minorBidi"/>
        </w:rPr>
        <w:t xml:space="preserve"> RETURN PARAMETER DESCRIPTION:   </w:t>
      </w:r>
    </w:p>
    <w:p w14:paraId="5C1139B2" w14:textId="77777777" w:rsidR="00DB1342" w:rsidRPr="00841F54" w:rsidRDefault="00DB1342" w:rsidP="00E22A9D">
      <w:pPr>
        <w:pStyle w:val="screen"/>
        <w:rPr>
          <w:rFonts w:cstheme="minorBidi"/>
        </w:rPr>
      </w:pPr>
      <w:r w:rsidRPr="00841F54">
        <w:rPr>
          <w:rFonts w:cstheme="minorBidi"/>
        </w:rPr>
        <w:t xml:space="preserve"> Returns:</w:t>
      </w:r>
    </w:p>
    <w:p w14:paraId="1BDF3EBA" w14:textId="77777777" w:rsidR="00DB1342" w:rsidRPr="00841F54" w:rsidRDefault="00DB1342" w:rsidP="00E22A9D">
      <w:pPr>
        <w:pStyle w:val="screen"/>
        <w:rPr>
          <w:rFonts w:cstheme="minorBidi"/>
        </w:rPr>
      </w:pPr>
      <w:r w:rsidRPr="00841F54">
        <w:rPr>
          <w:rFonts w:cstheme="minorBidi"/>
        </w:rPr>
        <w:t xml:space="preserve">   PXVRETRN  - returned information is stored in ^TMP("PXVLST",$J))</w:t>
      </w:r>
    </w:p>
    <w:p w14:paraId="5E762FF9" w14:textId="77777777" w:rsidR="00DB1342" w:rsidRPr="00841F54" w:rsidRDefault="00DB1342" w:rsidP="00E22A9D">
      <w:pPr>
        <w:pStyle w:val="screen"/>
        <w:rPr>
          <w:rFonts w:cstheme="minorBidi"/>
        </w:rPr>
      </w:pPr>
      <w:r w:rsidRPr="00841F54">
        <w:rPr>
          <w:rFonts w:cstheme="minorBidi"/>
        </w:rPr>
        <w:t xml:space="preserve">             - return info format: Data Element Name^Data Element Value</w:t>
      </w:r>
    </w:p>
    <w:p w14:paraId="771B4B74" w14:textId="77777777" w:rsidR="00DB1342" w:rsidRPr="00841F54" w:rsidRDefault="00DB1342" w:rsidP="00E22A9D">
      <w:pPr>
        <w:pStyle w:val="screen"/>
        <w:rPr>
          <w:rFonts w:cstheme="minorBidi"/>
        </w:rPr>
      </w:pPr>
      <w:r w:rsidRPr="00841F54">
        <w:rPr>
          <w:rFonts w:cstheme="minorBidi"/>
        </w:rPr>
        <w:t xml:space="preserve">             -       error format: -1^error message</w:t>
      </w:r>
    </w:p>
    <w:p w14:paraId="6D2AA5D6" w14:textId="77777777" w:rsidR="00DB1342" w:rsidRPr="00841F54" w:rsidRDefault="00DB1342" w:rsidP="00E22A9D">
      <w:pPr>
        <w:pStyle w:val="screen"/>
        <w:rPr>
          <w:rFonts w:cstheme="minorBidi"/>
        </w:rPr>
      </w:pPr>
      <w:r w:rsidRPr="00841F54">
        <w:rPr>
          <w:rFonts w:cstheme="minorBidi"/>
        </w:rPr>
        <w:t xml:space="preserve">  </w:t>
      </w:r>
    </w:p>
    <w:p w14:paraId="1828F6F5" w14:textId="77777777" w:rsidR="00DB1342" w:rsidRPr="00841F54" w:rsidRDefault="00DB1342" w:rsidP="00E22A9D">
      <w:pPr>
        <w:pStyle w:val="screen"/>
        <w:rPr>
          <w:rFonts w:cstheme="minorBidi"/>
        </w:rPr>
      </w:pPr>
      <w:r w:rsidRPr="00841F54">
        <w:rPr>
          <w:rFonts w:cstheme="minorBidi"/>
        </w:rPr>
        <w:t xml:space="preserve"> For each record returned in the global array, the top value returned will </w:t>
      </w:r>
    </w:p>
    <w:p w14:paraId="7696E45A" w14:textId="77777777" w:rsidR="00DB1342" w:rsidRPr="00841F54" w:rsidRDefault="00DB1342" w:rsidP="00E22A9D">
      <w:pPr>
        <w:pStyle w:val="screen"/>
        <w:rPr>
          <w:rFonts w:cstheme="minorBidi"/>
        </w:rPr>
      </w:pPr>
      <w:r w:rsidRPr="00841F54">
        <w:rPr>
          <w:rFonts w:cstheme="minorBidi"/>
        </w:rPr>
        <w:t xml:space="preserve"> indicate the record number in the array and the total number of records </w:t>
      </w:r>
    </w:p>
    <w:p w14:paraId="15C33840" w14:textId="77777777" w:rsidR="00DB1342" w:rsidRPr="00841F54" w:rsidRDefault="00DB1342" w:rsidP="00E22A9D">
      <w:pPr>
        <w:pStyle w:val="screen"/>
        <w:rPr>
          <w:rFonts w:cstheme="minorBidi"/>
        </w:rPr>
      </w:pPr>
      <w:r w:rsidRPr="00841F54">
        <w:rPr>
          <w:rFonts w:cstheme="minorBidi"/>
        </w:rPr>
        <w:t xml:space="preserve"> returned, e.g., "RECORD^1 OF 3".</w:t>
      </w:r>
    </w:p>
    <w:p w14:paraId="7D51A3EC" w14:textId="77777777" w:rsidR="00DB1342" w:rsidRPr="00841F54" w:rsidRDefault="00DB1342" w:rsidP="00E22A9D">
      <w:pPr>
        <w:pStyle w:val="screen"/>
        <w:rPr>
          <w:rFonts w:cstheme="minorBidi"/>
        </w:rPr>
      </w:pPr>
      <w:r w:rsidRPr="00841F54">
        <w:rPr>
          <w:rFonts w:cstheme="minorBidi"/>
        </w:rPr>
        <w:t xml:space="preserve">  </w:t>
      </w:r>
    </w:p>
    <w:p w14:paraId="400A892C" w14:textId="77777777" w:rsidR="00DB1342" w:rsidRPr="00841F54" w:rsidRDefault="00DB1342" w:rsidP="00E22A9D">
      <w:pPr>
        <w:pStyle w:val="screen"/>
        <w:rPr>
          <w:rFonts w:cstheme="minorBidi"/>
        </w:rPr>
      </w:pPr>
      <w:r w:rsidRPr="00841F54">
        <w:rPr>
          <w:rFonts w:cstheme="minorBidi"/>
        </w:rPr>
        <w:t xml:space="preserve"> This RPC returns the internal entry number (IEN) of the record and data</w:t>
      </w:r>
    </w:p>
    <w:p w14:paraId="334D4863" w14:textId="3E605D1E" w:rsidR="00DB1342" w:rsidRPr="00841F54" w:rsidRDefault="00DB1342" w:rsidP="00E22A9D">
      <w:pPr>
        <w:pStyle w:val="screen"/>
        <w:rPr>
          <w:rFonts w:cstheme="minorBidi"/>
        </w:rPr>
      </w:pPr>
      <w:r w:rsidRPr="00841F54">
        <w:rPr>
          <w:rFonts w:cstheme="minorBidi"/>
        </w:rPr>
        <w:t>in external format from the following data fields in the VACCINE</w:t>
      </w:r>
    </w:p>
    <w:p w14:paraId="36DEC1DA" w14:textId="77777777" w:rsidR="00DB1342" w:rsidRPr="00841F54" w:rsidRDefault="00DB1342" w:rsidP="00E22A9D">
      <w:pPr>
        <w:pStyle w:val="screen"/>
        <w:rPr>
          <w:rFonts w:cstheme="minorBidi"/>
        </w:rPr>
      </w:pPr>
      <w:r w:rsidRPr="00841F54">
        <w:rPr>
          <w:rFonts w:cstheme="minorBidi"/>
        </w:rPr>
        <w:t xml:space="preserve"> INFORMATION STATEMENT file:</w:t>
      </w:r>
    </w:p>
    <w:p w14:paraId="1ABF9167" w14:textId="77777777" w:rsidR="00DB1342" w:rsidRPr="00841F54" w:rsidRDefault="00DB1342" w:rsidP="00E22A9D">
      <w:pPr>
        <w:pStyle w:val="screen"/>
        <w:rPr>
          <w:rFonts w:cstheme="minorBidi"/>
        </w:rPr>
      </w:pPr>
      <w:r w:rsidRPr="00841F54">
        <w:rPr>
          <w:rFonts w:cstheme="minorBidi"/>
        </w:rPr>
        <w:t xml:space="preserve">   - NAME (#.01)</w:t>
      </w:r>
    </w:p>
    <w:p w14:paraId="4239E1A7" w14:textId="77777777" w:rsidR="00DB1342" w:rsidRPr="00841F54" w:rsidRDefault="00DB1342" w:rsidP="00E22A9D">
      <w:pPr>
        <w:pStyle w:val="screen"/>
        <w:rPr>
          <w:rFonts w:cstheme="minorBidi"/>
        </w:rPr>
      </w:pPr>
      <w:r w:rsidRPr="00841F54">
        <w:rPr>
          <w:rFonts w:cstheme="minorBidi"/>
        </w:rPr>
        <w:t xml:space="preserve">   - EDITION DATE (#.02)</w:t>
      </w:r>
    </w:p>
    <w:p w14:paraId="41929737" w14:textId="77777777" w:rsidR="00DB1342" w:rsidRPr="00841F54" w:rsidRDefault="00DB1342" w:rsidP="00E22A9D">
      <w:pPr>
        <w:pStyle w:val="screen"/>
        <w:rPr>
          <w:rFonts w:cstheme="minorBidi"/>
        </w:rPr>
      </w:pPr>
      <w:r w:rsidRPr="00841F54">
        <w:rPr>
          <w:rFonts w:cstheme="minorBidi"/>
        </w:rPr>
        <w:t xml:space="preserve">   - EDITION STATUS (#.03)</w:t>
      </w:r>
    </w:p>
    <w:p w14:paraId="2FBFE0C3" w14:textId="77777777" w:rsidR="00DB1342" w:rsidRPr="00841F54" w:rsidRDefault="00DB1342" w:rsidP="00E22A9D">
      <w:pPr>
        <w:pStyle w:val="screen"/>
        <w:rPr>
          <w:rFonts w:cstheme="minorBidi"/>
        </w:rPr>
      </w:pPr>
      <w:r w:rsidRPr="00841F54">
        <w:rPr>
          <w:rFonts w:cstheme="minorBidi"/>
        </w:rPr>
        <w:t xml:space="preserve">   - LANGUAGE (#.04)</w:t>
      </w:r>
    </w:p>
    <w:p w14:paraId="6F1E7320" w14:textId="77777777" w:rsidR="00DB1342" w:rsidRPr="00841F54" w:rsidRDefault="00DB1342" w:rsidP="00E22A9D">
      <w:pPr>
        <w:pStyle w:val="screen"/>
        <w:rPr>
          <w:rFonts w:cstheme="minorBidi"/>
        </w:rPr>
      </w:pPr>
      <w:r w:rsidRPr="00841F54">
        <w:rPr>
          <w:rFonts w:cstheme="minorBidi"/>
        </w:rPr>
        <w:t xml:space="preserve">   - VIS TEXT (#2) (word-processing)</w:t>
      </w:r>
    </w:p>
    <w:p w14:paraId="7E338E1A" w14:textId="77777777" w:rsidR="00DB1342" w:rsidRPr="00841F54" w:rsidRDefault="00DB1342" w:rsidP="00E22A9D">
      <w:pPr>
        <w:pStyle w:val="screen"/>
        <w:rPr>
          <w:rFonts w:cstheme="minorBidi"/>
        </w:rPr>
      </w:pPr>
      <w:r w:rsidRPr="00841F54">
        <w:rPr>
          <w:rFonts w:cstheme="minorBidi"/>
        </w:rPr>
        <w:t xml:space="preserve">   - 2D BAR CODE (#100)</w:t>
      </w:r>
    </w:p>
    <w:p w14:paraId="1ADF88D6" w14:textId="77777777" w:rsidR="00DB1342" w:rsidRPr="00841F54" w:rsidRDefault="00DB1342" w:rsidP="00E22A9D">
      <w:pPr>
        <w:pStyle w:val="screen"/>
        <w:rPr>
          <w:rFonts w:cstheme="minorBidi"/>
        </w:rPr>
      </w:pPr>
      <w:r w:rsidRPr="00841F54">
        <w:rPr>
          <w:rFonts w:cstheme="minorBidi"/>
        </w:rPr>
        <w:t xml:space="preserve">   - VIS URL (#101)</w:t>
      </w:r>
    </w:p>
    <w:p w14:paraId="0C914A4B" w14:textId="77777777" w:rsidR="00DB1342" w:rsidRPr="00841F54" w:rsidRDefault="00DB1342" w:rsidP="00E22A9D">
      <w:pPr>
        <w:pStyle w:val="screen"/>
        <w:rPr>
          <w:rFonts w:cstheme="minorBidi"/>
        </w:rPr>
      </w:pPr>
      <w:r w:rsidRPr="00841F54">
        <w:rPr>
          <w:rFonts w:cstheme="minorBidi"/>
        </w:rPr>
        <w:t xml:space="preserve">   - STATUS (computed by Data Standardization utility)</w:t>
      </w:r>
    </w:p>
    <w:p w14:paraId="3CDBDCD6" w14:textId="77777777" w:rsidR="00DB1342" w:rsidRPr="00841F54" w:rsidRDefault="00DB1342" w:rsidP="00E22A9D">
      <w:pPr>
        <w:pStyle w:val="screen"/>
        <w:rPr>
          <w:rFonts w:cstheme="minorBidi"/>
        </w:rPr>
      </w:pPr>
      <w:r w:rsidRPr="00841F54">
        <w:rPr>
          <w:rFonts w:cstheme="minorBidi"/>
        </w:rPr>
        <w:t xml:space="preserve">  </w:t>
      </w:r>
    </w:p>
    <w:p w14:paraId="59B3E36B" w14:textId="77777777" w:rsidR="00DB1342" w:rsidRPr="00841F54" w:rsidRDefault="00DB1342" w:rsidP="00E22A9D">
      <w:pPr>
        <w:pStyle w:val="screen"/>
        <w:rPr>
          <w:rFonts w:cstheme="minorBidi"/>
        </w:rPr>
      </w:pPr>
      <w:r w:rsidRPr="00841F54">
        <w:rPr>
          <w:rFonts w:cstheme="minorBidi"/>
        </w:rPr>
        <w:t xml:space="preserve"> Example Global Array Returned:</w:t>
      </w:r>
    </w:p>
    <w:p w14:paraId="65286C5E" w14:textId="77777777" w:rsidR="00DB1342" w:rsidRPr="00841F54" w:rsidRDefault="00DB1342" w:rsidP="00E22A9D">
      <w:pPr>
        <w:pStyle w:val="screen"/>
        <w:rPr>
          <w:rFonts w:cstheme="minorBidi"/>
        </w:rPr>
      </w:pPr>
      <w:r w:rsidRPr="00841F54">
        <w:rPr>
          <w:rFonts w:cstheme="minorBidi"/>
        </w:rPr>
        <w:t xml:space="preserve"> (Stored in ^TMP("PXVLST",$J,"SHINGLES VIS 1",)</w:t>
      </w:r>
    </w:p>
    <w:p w14:paraId="5AD22C96" w14:textId="77777777" w:rsidR="00DB1342" w:rsidRPr="00841F54" w:rsidRDefault="00DB1342" w:rsidP="00E22A9D">
      <w:pPr>
        <w:pStyle w:val="screen"/>
        <w:rPr>
          <w:rFonts w:cstheme="minorBidi"/>
        </w:rPr>
      </w:pPr>
      <w:r w:rsidRPr="00841F54">
        <w:rPr>
          <w:rFonts w:cstheme="minorBidi"/>
        </w:rPr>
        <w:t xml:space="preserve">    0)="RECORD^1 OF 1"</w:t>
      </w:r>
    </w:p>
    <w:p w14:paraId="4C05598C" w14:textId="77777777" w:rsidR="00DB1342" w:rsidRPr="00841F54" w:rsidRDefault="00DB1342" w:rsidP="00E22A9D">
      <w:pPr>
        <w:pStyle w:val="screen"/>
        <w:rPr>
          <w:rFonts w:cstheme="minorBidi"/>
        </w:rPr>
      </w:pPr>
      <w:r w:rsidRPr="00841F54">
        <w:rPr>
          <w:rFonts w:cstheme="minorBidi"/>
        </w:rPr>
        <w:t xml:space="preserve">  .001)="IEN^27"</w:t>
      </w:r>
    </w:p>
    <w:p w14:paraId="04492EA6" w14:textId="77777777" w:rsidR="00DB1342" w:rsidRPr="00841F54" w:rsidRDefault="00DB1342" w:rsidP="00E22A9D">
      <w:pPr>
        <w:pStyle w:val="screen"/>
        <w:rPr>
          <w:rFonts w:cstheme="minorBidi"/>
        </w:rPr>
      </w:pPr>
      <w:r w:rsidRPr="00841F54">
        <w:rPr>
          <w:rFonts w:cstheme="minorBidi"/>
        </w:rPr>
        <w:t xml:space="preserve">  .01)="NAME^SHINGLES VIS"</w:t>
      </w:r>
    </w:p>
    <w:p w14:paraId="068F412B" w14:textId="77777777" w:rsidR="00DB1342" w:rsidRPr="00841F54" w:rsidRDefault="00DB1342" w:rsidP="00E22A9D">
      <w:pPr>
        <w:pStyle w:val="screen"/>
        <w:rPr>
          <w:rFonts w:cstheme="minorBidi"/>
        </w:rPr>
      </w:pPr>
      <w:r w:rsidRPr="00841F54">
        <w:rPr>
          <w:rFonts w:cstheme="minorBidi"/>
        </w:rPr>
        <w:t xml:space="preserve">  .02)="EDITION DATE^OCT 06, 2009"</w:t>
      </w:r>
    </w:p>
    <w:p w14:paraId="40C3BE33" w14:textId="77777777" w:rsidR="00DB1342" w:rsidRPr="00841F54" w:rsidRDefault="00DB1342" w:rsidP="00E22A9D">
      <w:pPr>
        <w:pStyle w:val="screen"/>
        <w:rPr>
          <w:rFonts w:cstheme="minorBidi"/>
        </w:rPr>
      </w:pPr>
      <w:r w:rsidRPr="00841F54">
        <w:rPr>
          <w:rFonts w:cstheme="minorBidi"/>
        </w:rPr>
        <w:t xml:space="preserve">  .03)="EDITION STATUS^CURRENT"</w:t>
      </w:r>
    </w:p>
    <w:p w14:paraId="3064917B" w14:textId="77777777" w:rsidR="00DB1342" w:rsidRPr="00841F54" w:rsidRDefault="00DB1342" w:rsidP="00E22A9D">
      <w:pPr>
        <w:pStyle w:val="screen"/>
        <w:rPr>
          <w:rFonts w:cstheme="minorBidi"/>
        </w:rPr>
      </w:pPr>
      <w:r w:rsidRPr="00841F54">
        <w:rPr>
          <w:rFonts w:cstheme="minorBidi"/>
        </w:rPr>
        <w:t xml:space="preserve">  .04)="LANGUAGE^ENGLISH"</w:t>
      </w:r>
    </w:p>
    <w:p w14:paraId="1D2DE531" w14:textId="77777777" w:rsidR="00DB1342" w:rsidRPr="00841F54" w:rsidRDefault="00DB1342" w:rsidP="00E22A9D">
      <w:pPr>
        <w:pStyle w:val="screen"/>
        <w:rPr>
          <w:rFonts w:cstheme="minorBidi"/>
        </w:rPr>
      </w:pPr>
      <w:r w:rsidRPr="00841F54">
        <w:rPr>
          <w:rFonts w:cstheme="minorBidi"/>
        </w:rPr>
        <w:t xml:space="preserve">  2,1)="VIS TEXT 1^Shingles  Vaccine: What you need to know "</w:t>
      </w:r>
    </w:p>
    <w:p w14:paraId="04BE438C" w14:textId="77777777" w:rsidR="00DB1342" w:rsidRPr="00841F54" w:rsidRDefault="00DB1342" w:rsidP="00E22A9D">
      <w:pPr>
        <w:pStyle w:val="screen"/>
        <w:rPr>
          <w:rFonts w:cstheme="minorBidi"/>
        </w:rPr>
      </w:pPr>
      <w:r w:rsidRPr="00841F54">
        <w:rPr>
          <w:rFonts w:cstheme="minorBidi"/>
        </w:rPr>
        <w:t xml:space="preserve">    2)="VIS TEXT 2^ "</w:t>
      </w:r>
    </w:p>
    <w:p w14:paraId="4F6B44A8" w14:textId="77777777" w:rsidR="00DB1342" w:rsidRPr="00841F54" w:rsidRDefault="00DB1342" w:rsidP="00E22A9D">
      <w:pPr>
        <w:pStyle w:val="screen"/>
        <w:rPr>
          <w:rFonts w:cstheme="minorBidi"/>
        </w:rPr>
      </w:pPr>
      <w:r w:rsidRPr="00841F54">
        <w:rPr>
          <w:rFonts w:cstheme="minorBidi"/>
        </w:rPr>
        <w:t xml:space="preserve">    3)="VIS TEXT 3^1. What is shingles?"</w:t>
      </w:r>
    </w:p>
    <w:p w14:paraId="6135B074" w14:textId="77777777" w:rsidR="00DB1342" w:rsidRPr="00841F54" w:rsidRDefault="00DB1342" w:rsidP="00E22A9D">
      <w:pPr>
        <w:pStyle w:val="screen"/>
        <w:rPr>
          <w:rFonts w:cstheme="minorBidi"/>
        </w:rPr>
      </w:pPr>
      <w:r w:rsidRPr="00841F54">
        <w:rPr>
          <w:rFonts w:cstheme="minorBidi"/>
        </w:rPr>
        <w:t xml:space="preserve">    4)="VIS TEXT 4^ "</w:t>
      </w:r>
    </w:p>
    <w:p w14:paraId="63BF40A8" w14:textId="77777777" w:rsidR="00DB1342" w:rsidRPr="00841F54" w:rsidRDefault="00DB1342" w:rsidP="00E22A9D">
      <w:pPr>
        <w:pStyle w:val="screen"/>
        <w:rPr>
          <w:rFonts w:cstheme="minorBidi"/>
        </w:rPr>
      </w:pPr>
      <w:r w:rsidRPr="00841F54">
        <w:rPr>
          <w:rFonts w:cstheme="minorBidi"/>
        </w:rPr>
        <w:t xml:space="preserve">    5)="VIS TEXT 5^Shingles is a painful skin rash, often with blisters. It</w:t>
      </w:r>
    </w:p>
    <w:p w14:paraId="3B206A2A" w14:textId="77777777" w:rsidR="00DB1342" w:rsidRPr="00841F54" w:rsidRDefault="00DB1342" w:rsidP="00E22A9D">
      <w:pPr>
        <w:pStyle w:val="screen"/>
        <w:rPr>
          <w:rFonts w:cstheme="minorBidi"/>
        </w:rPr>
      </w:pPr>
      <w:r w:rsidRPr="00841F54">
        <w:rPr>
          <w:rFonts w:cstheme="minorBidi"/>
        </w:rPr>
        <w:t xml:space="preserve">        is also called "</w:t>
      </w:r>
    </w:p>
    <w:p w14:paraId="65958DC5" w14:textId="77777777" w:rsidR="00DB1342" w:rsidRPr="00841F54" w:rsidRDefault="00DB1342" w:rsidP="00E22A9D">
      <w:pPr>
        <w:pStyle w:val="screen"/>
        <w:rPr>
          <w:rFonts w:cstheme="minorBidi"/>
        </w:rPr>
      </w:pPr>
      <w:r w:rsidRPr="00841F54">
        <w:rPr>
          <w:rFonts w:cstheme="minorBidi"/>
        </w:rPr>
        <w:t xml:space="preserve">    .</w:t>
      </w:r>
    </w:p>
    <w:p w14:paraId="356CA778" w14:textId="77777777" w:rsidR="00DB1342" w:rsidRPr="00841F54" w:rsidRDefault="00DB1342" w:rsidP="00E22A9D">
      <w:pPr>
        <w:pStyle w:val="screen"/>
        <w:rPr>
          <w:rFonts w:cstheme="minorBidi"/>
        </w:rPr>
      </w:pPr>
      <w:r w:rsidRPr="00841F54">
        <w:rPr>
          <w:rFonts w:cstheme="minorBidi"/>
        </w:rPr>
        <w:t xml:space="preserve">    .</w:t>
      </w:r>
    </w:p>
    <w:p w14:paraId="24616576" w14:textId="77777777" w:rsidR="00DB1342" w:rsidRPr="00841F54" w:rsidRDefault="00DB1342" w:rsidP="00E22A9D">
      <w:pPr>
        <w:pStyle w:val="screen"/>
        <w:rPr>
          <w:rFonts w:cstheme="minorBidi"/>
        </w:rPr>
      </w:pPr>
      <w:r w:rsidRPr="00841F54">
        <w:rPr>
          <w:rFonts w:cstheme="minorBidi"/>
        </w:rPr>
        <w:t xml:space="preserve">    .</w:t>
      </w:r>
    </w:p>
    <w:p w14:paraId="477E228E" w14:textId="77777777" w:rsidR="00DB1342" w:rsidRPr="00841F54" w:rsidRDefault="00DB1342" w:rsidP="00E22A9D">
      <w:pPr>
        <w:pStyle w:val="screen"/>
        <w:rPr>
          <w:rFonts w:cstheme="minorBidi"/>
        </w:rPr>
      </w:pPr>
      <w:r w:rsidRPr="00841F54">
        <w:rPr>
          <w:rFonts w:cstheme="minorBidi"/>
        </w:rPr>
        <w:t xml:space="preserve">    117)="VIS TEXT 117^ "</w:t>
      </w:r>
    </w:p>
    <w:p w14:paraId="4D006E63" w14:textId="77777777" w:rsidR="00DB1342" w:rsidRPr="00841F54" w:rsidRDefault="00DB1342" w:rsidP="00E22A9D">
      <w:pPr>
        <w:pStyle w:val="screen"/>
        <w:rPr>
          <w:rFonts w:cstheme="minorBidi"/>
        </w:rPr>
      </w:pPr>
      <w:r w:rsidRPr="00841F54">
        <w:rPr>
          <w:rFonts w:cstheme="minorBidi"/>
        </w:rPr>
        <w:t xml:space="preserve">    118)="VIS TEXT 118^Department of Health and Human Services"</w:t>
      </w:r>
    </w:p>
    <w:p w14:paraId="2497ACC6" w14:textId="77777777" w:rsidR="00DB1342" w:rsidRPr="00841F54" w:rsidRDefault="00DB1342" w:rsidP="00E22A9D">
      <w:pPr>
        <w:pStyle w:val="screen"/>
        <w:rPr>
          <w:rFonts w:cstheme="minorBidi"/>
        </w:rPr>
      </w:pPr>
      <w:r w:rsidRPr="00841F54">
        <w:rPr>
          <w:rFonts w:cstheme="minorBidi"/>
        </w:rPr>
        <w:t xml:space="preserve">    119)="VIS TEXT 119^Centers for Disease Control and Prevention"</w:t>
      </w:r>
    </w:p>
    <w:p w14:paraId="69CBF57A" w14:textId="77777777" w:rsidR="00DB1342" w:rsidRPr="00841F54" w:rsidRDefault="00DB1342" w:rsidP="00E22A9D">
      <w:pPr>
        <w:pStyle w:val="screen"/>
        <w:rPr>
          <w:rFonts w:cstheme="minorBidi"/>
        </w:rPr>
      </w:pPr>
      <w:r w:rsidRPr="00841F54">
        <w:rPr>
          <w:rFonts w:cstheme="minorBidi"/>
        </w:rPr>
        <w:t xml:space="preserve">  100)="2D BAR CODE^253088698300020211091006"</w:t>
      </w:r>
    </w:p>
    <w:p w14:paraId="50954972" w14:textId="77777777" w:rsidR="00DB1342" w:rsidRPr="00841F54" w:rsidRDefault="00DB1342" w:rsidP="00E22A9D">
      <w:pPr>
        <w:pStyle w:val="screen"/>
        <w:rPr>
          <w:rFonts w:cstheme="minorBidi"/>
        </w:rPr>
      </w:pPr>
      <w:r w:rsidRPr="00841F54">
        <w:rPr>
          <w:rFonts w:cstheme="minorBidi"/>
        </w:rPr>
        <w:t xml:space="preserve">  101)="VIS URL^http://www.immunize.org/vis/shingles.pdf"</w:t>
      </w:r>
    </w:p>
    <w:p w14:paraId="0A2F8B7C" w14:textId="77777777" w:rsidR="00DB1342" w:rsidRPr="00841F54" w:rsidRDefault="00DB1342" w:rsidP="00E22A9D">
      <w:pPr>
        <w:pStyle w:val="screen"/>
        <w:rPr>
          <w:rFonts w:cstheme="minorBidi"/>
        </w:rPr>
      </w:pPr>
      <w:r w:rsidRPr="00841F54">
        <w:rPr>
          <w:rFonts w:cstheme="minorBidi"/>
        </w:rPr>
        <w:t xml:space="preserve">  "STATUS")="STATUS^ACTIVE"</w:t>
      </w:r>
    </w:p>
    <w:p w14:paraId="5D06CB31" w14:textId="77777777" w:rsidR="00DB1342" w:rsidRPr="00841F54" w:rsidRDefault="00DB1342" w:rsidP="00E22A9D">
      <w:pPr>
        <w:pStyle w:val="screen"/>
        <w:rPr>
          <w:rFonts w:cstheme="minorBidi"/>
        </w:rPr>
      </w:pPr>
      <w:r w:rsidRPr="00841F54">
        <w:rPr>
          <w:rFonts w:cstheme="minorBidi"/>
        </w:rPr>
        <w:t xml:space="preserve">  </w:t>
      </w:r>
    </w:p>
    <w:p w14:paraId="68AE0B03" w14:textId="77777777" w:rsidR="00DB1342" w:rsidRPr="00841F54" w:rsidRDefault="00DB1342" w:rsidP="00E22A9D">
      <w:pPr>
        <w:pStyle w:val="screen"/>
        <w:rPr>
          <w:rFonts w:cstheme="minorBidi"/>
        </w:rPr>
      </w:pPr>
      <w:r w:rsidRPr="00841F54">
        <w:rPr>
          <w:rFonts w:cstheme="minorBidi"/>
        </w:rPr>
        <w:t xml:space="preserve"> Example Global Array Returned if No Records Found:</w:t>
      </w:r>
    </w:p>
    <w:p w14:paraId="77E967B9" w14:textId="77777777" w:rsidR="00DB1342" w:rsidRPr="00841F54" w:rsidRDefault="00DB1342" w:rsidP="00E22A9D">
      <w:pPr>
        <w:pStyle w:val="screen"/>
        <w:rPr>
          <w:rFonts w:cstheme="minorBidi"/>
        </w:rPr>
      </w:pPr>
      <w:r w:rsidRPr="00841F54">
        <w:rPr>
          <w:rFonts w:cstheme="minorBidi"/>
        </w:rPr>
        <w:t xml:space="preserve">  ^TMP("PXVLST",$J,0)="0 RECORDS"</w:t>
      </w:r>
    </w:p>
    <w:p w14:paraId="503D2B27" w14:textId="77777777" w:rsidR="00DB1342" w:rsidRPr="00841F54" w:rsidRDefault="00DB1342" w:rsidP="00E22A9D">
      <w:pPr>
        <w:pStyle w:val="screen"/>
        <w:rPr>
          <w:rFonts w:cstheme="minorBidi"/>
        </w:rPr>
      </w:pPr>
      <w:r w:rsidRPr="00841F54">
        <w:rPr>
          <w:rFonts w:cstheme="minorBidi"/>
        </w:rPr>
        <w:t xml:space="preserve">  </w:t>
      </w:r>
    </w:p>
    <w:p w14:paraId="55AD5640" w14:textId="77777777" w:rsidR="00DB1342" w:rsidRPr="00841F54" w:rsidRDefault="00DB1342" w:rsidP="00E22A9D">
      <w:pPr>
        <w:pStyle w:val="screen"/>
        <w:rPr>
          <w:rFonts w:cstheme="minorBidi"/>
        </w:rPr>
      </w:pPr>
      <w:r w:rsidRPr="00841F54">
        <w:rPr>
          <w:rFonts w:cstheme="minorBidi"/>
        </w:rPr>
        <w:t xml:space="preserve"> Example error messages:</w:t>
      </w:r>
    </w:p>
    <w:p w14:paraId="75D2C258" w14:textId="77777777" w:rsidR="00DB1342" w:rsidRPr="00841F54" w:rsidRDefault="00DB1342" w:rsidP="00E22A9D">
      <w:pPr>
        <w:pStyle w:val="screen"/>
        <w:rPr>
          <w:rFonts w:cstheme="minorBidi"/>
        </w:rPr>
      </w:pPr>
      <w:r w:rsidRPr="00841F54">
        <w:rPr>
          <w:rFonts w:cstheme="minorBidi"/>
        </w:rPr>
        <w:t xml:space="preserve">  ^TMP("PXVLST",$J,0)="-1^Invalid input value"</w:t>
      </w:r>
    </w:p>
    <w:p w14:paraId="317695CB" w14:textId="77777777" w:rsidR="00DB1342" w:rsidRPr="00841F54" w:rsidRDefault="00DB1342" w:rsidP="00E22A9D">
      <w:pPr>
        <w:pStyle w:val="screen"/>
        <w:rPr>
          <w:rFonts w:cstheme="minorBidi"/>
        </w:rPr>
      </w:pPr>
      <w:r w:rsidRPr="00841F54">
        <w:rPr>
          <w:rFonts w:cstheme="minorBidi"/>
        </w:rPr>
        <w:lastRenderedPageBreak/>
        <w:t xml:space="preserve">  ^TMP("PXVLST",$J,0)="-1^Invalid input for VIS IEN"</w:t>
      </w:r>
    </w:p>
    <w:p w14:paraId="2D5D4EE9" w14:textId="77777777" w:rsidR="00DB1342" w:rsidRPr="00841F54" w:rsidRDefault="00DB1342" w:rsidP="00E22A9D">
      <w:pPr>
        <w:pStyle w:val="screen"/>
        <w:rPr>
          <w:rFonts w:cstheme="minorBidi"/>
        </w:rPr>
      </w:pPr>
      <w:r w:rsidRPr="00841F54">
        <w:rPr>
          <w:rFonts w:cstheme="minorBidi"/>
        </w:rPr>
        <w:t xml:space="preserve">  ^TMP("PXVLST",$J,0)="-1^Invalid input for VIS name"</w:t>
      </w:r>
    </w:p>
    <w:p w14:paraId="5452FCA1" w14:textId="631B700F" w:rsidR="00345631" w:rsidRPr="00841F54" w:rsidRDefault="00345631" w:rsidP="00345631">
      <w:pPr>
        <w:pStyle w:val="Heading2"/>
      </w:pPr>
      <w:bookmarkStart w:id="135" w:name="_PXVIMM_IMM_DISCLOSURE"/>
      <w:bookmarkStart w:id="136" w:name="_Toc498005986"/>
      <w:bookmarkEnd w:id="135"/>
      <w:r w:rsidRPr="00841F54">
        <w:t>PXVIMM IMM DISCLOSURE</w:t>
      </w:r>
      <w:bookmarkEnd w:id="136"/>
    </w:p>
    <w:p w14:paraId="6552D522" w14:textId="77777777" w:rsidR="00345631" w:rsidRPr="00841F54" w:rsidRDefault="00345631" w:rsidP="00E22A9D">
      <w:pPr>
        <w:pStyle w:val="screen"/>
        <w:rPr>
          <w:rFonts w:cstheme="minorBidi"/>
        </w:rPr>
      </w:pPr>
      <w:r w:rsidRPr="00841F54">
        <w:rPr>
          <w:rFonts w:cstheme="minorBidi"/>
        </w:rPr>
        <w:t>NAME: PXVIMM IMM DISCLOSURE             TAG: SETDIS</w:t>
      </w:r>
    </w:p>
    <w:p w14:paraId="35C7573D" w14:textId="77777777" w:rsidR="00345631" w:rsidRPr="00841F54" w:rsidRDefault="00345631" w:rsidP="00E22A9D">
      <w:pPr>
        <w:pStyle w:val="screen"/>
        <w:rPr>
          <w:rFonts w:cstheme="minorBidi"/>
        </w:rPr>
      </w:pPr>
      <w:r w:rsidRPr="00841F54">
        <w:rPr>
          <w:rFonts w:cstheme="minorBidi"/>
        </w:rPr>
        <w:t xml:space="preserve">  ROUTINE: PXVRPC9                      RETURN VALUE TYPE: SINGLE VALUE</w:t>
      </w:r>
    </w:p>
    <w:p w14:paraId="3B6A897D" w14:textId="77777777" w:rsidR="00345631" w:rsidRPr="00841F54" w:rsidRDefault="00345631" w:rsidP="00E22A9D">
      <w:pPr>
        <w:pStyle w:val="screen"/>
        <w:rPr>
          <w:rFonts w:cstheme="minorBidi"/>
        </w:rPr>
      </w:pPr>
      <w:r w:rsidRPr="00841F54">
        <w:rPr>
          <w:rFonts w:cstheme="minorBidi"/>
        </w:rPr>
        <w:t xml:space="preserve">DESCRIPTION:   </w:t>
      </w:r>
    </w:p>
    <w:p w14:paraId="01296172" w14:textId="77777777" w:rsidR="00345631" w:rsidRPr="00841F54" w:rsidRDefault="00345631" w:rsidP="00E22A9D">
      <w:pPr>
        <w:pStyle w:val="screen"/>
        <w:rPr>
          <w:rFonts w:cstheme="minorBidi"/>
        </w:rPr>
      </w:pPr>
      <w:r w:rsidRPr="00841F54">
        <w:rPr>
          <w:rFonts w:cstheme="minorBidi"/>
        </w:rPr>
        <w:t xml:space="preserve"> Save immunization disclosure information.</w:t>
      </w:r>
    </w:p>
    <w:p w14:paraId="2B8C0E82" w14:textId="77777777" w:rsidR="00345631" w:rsidRPr="00841F54" w:rsidRDefault="00345631" w:rsidP="00E22A9D">
      <w:pPr>
        <w:pStyle w:val="screen"/>
        <w:rPr>
          <w:rFonts w:cstheme="minorBidi"/>
        </w:rPr>
      </w:pPr>
      <w:r w:rsidRPr="00841F54">
        <w:rPr>
          <w:rFonts w:cstheme="minorBidi"/>
        </w:rPr>
        <w:t>INPUT PARAMETER: VIMM                   PARAMETER TYPE: LITERAL</w:t>
      </w:r>
    </w:p>
    <w:p w14:paraId="37155EA1" w14:textId="77777777" w:rsidR="00345631" w:rsidRPr="00841F54" w:rsidRDefault="00345631" w:rsidP="00E22A9D">
      <w:pPr>
        <w:pStyle w:val="screen"/>
        <w:rPr>
          <w:rFonts w:cstheme="minorBidi"/>
        </w:rPr>
      </w:pPr>
      <w:r w:rsidRPr="00841F54">
        <w:rPr>
          <w:rFonts w:cstheme="minorBidi"/>
        </w:rPr>
        <w:t xml:space="preserve">  REQUIRED: YES                         SEQUENCE NUMBER: 1</w:t>
      </w:r>
    </w:p>
    <w:p w14:paraId="49DC1DD1" w14:textId="77777777" w:rsidR="00345631" w:rsidRPr="00841F54" w:rsidRDefault="00345631" w:rsidP="00E22A9D">
      <w:pPr>
        <w:pStyle w:val="screen"/>
        <w:rPr>
          <w:rFonts w:cstheme="minorBidi"/>
        </w:rPr>
      </w:pPr>
      <w:r w:rsidRPr="00841F54">
        <w:rPr>
          <w:rFonts w:cstheme="minorBidi"/>
        </w:rPr>
        <w:t xml:space="preserve">DESCRIPTION:   </w:t>
      </w:r>
    </w:p>
    <w:p w14:paraId="1C70BC7C" w14:textId="77777777" w:rsidR="00345631" w:rsidRPr="00841F54" w:rsidRDefault="00345631" w:rsidP="00E22A9D">
      <w:pPr>
        <w:pStyle w:val="screen"/>
        <w:rPr>
          <w:rFonts w:cstheme="minorBidi"/>
        </w:rPr>
      </w:pPr>
      <w:r w:rsidRPr="00841F54">
        <w:rPr>
          <w:rFonts w:cstheme="minorBidi"/>
        </w:rPr>
        <w:t xml:space="preserve"> V Immunization IEN.</w:t>
      </w:r>
    </w:p>
    <w:p w14:paraId="2BFBA78E" w14:textId="77777777" w:rsidR="00345631" w:rsidRPr="00841F54" w:rsidRDefault="00345631" w:rsidP="00E22A9D">
      <w:pPr>
        <w:pStyle w:val="screen"/>
        <w:rPr>
          <w:rFonts w:cstheme="minorBidi"/>
        </w:rPr>
      </w:pPr>
      <w:r w:rsidRPr="00841F54">
        <w:rPr>
          <w:rFonts w:cstheme="minorBidi"/>
        </w:rPr>
        <w:t>INPUT PARAMETER: AGENCY                 PARAMETER TYPE: LITERAL</w:t>
      </w:r>
    </w:p>
    <w:p w14:paraId="7057C980" w14:textId="77777777" w:rsidR="00345631" w:rsidRPr="00841F54" w:rsidRDefault="00345631" w:rsidP="00E22A9D">
      <w:pPr>
        <w:pStyle w:val="screen"/>
        <w:rPr>
          <w:rFonts w:cstheme="minorBidi"/>
        </w:rPr>
      </w:pPr>
      <w:r w:rsidRPr="00841F54">
        <w:rPr>
          <w:rFonts w:cstheme="minorBidi"/>
        </w:rPr>
        <w:t xml:space="preserve">  REQUIRED: YES                         SEQUENCE NUMBER: 2</w:t>
      </w:r>
    </w:p>
    <w:p w14:paraId="72DA284F" w14:textId="77777777" w:rsidR="00345631" w:rsidRPr="00841F54" w:rsidRDefault="00345631" w:rsidP="00E22A9D">
      <w:pPr>
        <w:pStyle w:val="screen"/>
        <w:rPr>
          <w:rFonts w:cstheme="minorBidi"/>
        </w:rPr>
      </w:pPr>
      <w:r w:rsidRPr="00841F54">
        <w:rPr>
          <w:rFonts w:cstheme="minorBidi"/>
        </w:rPr>
        <w:t xml:space="preserve">DESCRIPTION:   </w:t>
      </w:r>
    </w:p>
    <w:p w14:paraId="364965CC" w14:textId="77777777" w:rsidR="00345631" w:rsidRPr="00841F54" w:rsidRDefault="00345631" w:rsidP="00E22A9D">
      <w:pPr>
        <w:pStyle w:val="screen"/>
        <w:rPr>
          <w:rFonts w:cstheme="minorBidi"/>
        </w:rPr>
      </w:pPr>
      <w:r w:rsidRPr="00841F54">
        <w:rPr>
          <w:rFonts w:cstheme="minorBidi"/>
        </w:rPr>
        <w:t xml:space="preserve"> Agency Name this record was disclosed to.</w:t>
      </w:r>
    </w:p>
    <w:p w14:paraId="38D309C4" w14:textId="77777777" w:rsidR="00345631" w:rsidRPr="00841F54" w:rsidRDefault="00345631" w:rsidP="00E22A9D">
      <w:pPr>
        <w:pStyle w:val="screen"/>
        <w:rPr>
          <w:rFonts w:cstheme="minorBidi"/>
        </w:rPr>
      </w:pPr>
      <w:r w:rsidRPr="00841F54">
        <w:rPr>
          <w:rFonts w:cstheme="minorBidi"/>
        </w:rPr>
        <w:t>INPUT PARAMETER: DATE                   PARAMETER TYPE: LITERAL</w:t>
      </w:r>
    </w:p>
    <w:p w14:paraId="132A890F" w14:textId="77777777" w:rsidR="00345631" w:rsidRPr="00841F54" w:rsidRDefault="00345631" w:rsidP="00E22A9D">
      <w:pPr>
        <w:pStyle w:val="screen"/>
        <w:rPr>
          <w:rFonts w:cstheme="minorBidi"/>
        </w:rPr>
      </w:pPr>
      <w:r w:rsidRPr="00841F54">
        <w:rPr>
          <w:rFonts w:cstheme="minorBidi"/>
        </w:rPr>
        <w:t xml:space="preserve">  REQUIRED: YES                         SEQUENCE NUMBER: 3</w:t>
      </w:r>
    </w:p>
    <w:p w14:paraId="61D8CAA8" w14:textId="77777777" w:rsidR="00345631" w:rsidRPr="00841F54" w:rsidRDefault="00345631" w:rsidP="00E22A9D">
      <w:pPr>
        <w:pStyle w:val="screen"/>
        <w:rPr>
          <w:rFonts w:cstheme="minorBidi"/>
        </w:rPr>
      </w:pPr>
      <w:r w:rsidRPr="00841F54">
        <w:rPr>
          <w:rFonts w:cstheme="minorBidi"/>
        </w:rPr>
        <w:t xml:space="preserve">DESCRIPTION:   </w:t>
      </w:r>
    </w:p>
    <w:p w14:paraId="54E37070" w14:textId="77777777" w:rsidR="00345631" w:rsidRPr="00841F54" w:rsidRDefault="00345631" w:rsidP="00E22A9D">
      <w:pPr>
        <w:pStyle w:val="screen"/>
        <w:rPr>
          <w:rFonts w:cstheme="minorBidi"/>
        </w:rPr>
      </w:pPr>
      <w:r w:rsidRPr="00841F54">
        <w:rPr>
          <w:rFonts w:cstheme="minorBidi"/>
        </w:rPr>
        <w:t xml:space="preserve"> Date/Time this record was disclosed.</w:t>
      </w:r>
    </w:p>
    <w:p w14:paraId="345D579F" w14:textId="77777777" w:rsidR="00345631" w:rsidRPr="00841F54" w:rsidRDefault="00345631" w:rsidP="00E22A9D">
      <w:pPr>
        <w:pStyle w:val="screen"/>
        <w:rPr>
          <w:rFonts w:cstheme="minorBidi"/>
        </w:rPr>
      </w:pPr>
      <w:r w:rsidRPr="00841F54">
        <w:rPr>
          <w:rFonts w:cstheme="minorBidi"/>
        </w:rPr>
        <w:t>INPUT PARAMETER: TIMEZONE               PARAMETER TYPE: LITERAL</w:t>
      </w:r>
    </w:p>
    <w:p w14:paraId="7BF74DEB" w14:textId="77777777" w:rsidR="00345631" w:rsidRPr="00841F54" w:rsidRDefault="00345631" w:rsidP="00E22A9D">
      <w:pPr>
        <w:pStyle w:val="screen"/>
        <w:rPr>
          <w:rFonts w:cstheme="minorBidi"/>
        </w:rPr>
      </w:pPr>
      <w:r w:rsidRPr="00841F54">
        <w:rPr>
          <w:rFonts w:cstheme="minorBidi"/>
        </w:rPr>
        <w:t xml:space="preserve">  REQUIRED: YES                         SEQUENCE NUMBER: 4</w:t>
      </w:r>
    </w:p>
    <w:p w14:paraId="5975246F" w14:textId="77777777" w:rsidR="00345631" w:rsidRPr="00841F54" w:rsidRDefault="00345631" w:rsidP="00E22A9D">
      <w:pPr>
        <w:pStyle w:val="screen"/>
        <w:rPr>
          <w:rFonts w:cstheme="minorBidi"/>
        </w:rPr>
      </w:pPr>
      <w:r w:rsidRPr="00841F54">
        <w:rPr>
          <w:rFonts w:cstheme="minorBidi"/>
        </w:rPr>
        <w:t xml:space="preserve">DESCRIPTION:   </w:t>
      </w:r>
    </w:p>
    <w:p w14:paraId="7E039E19" w14:textId="77777777" w:rsidR="00345631" w:rsidRPr="00841F54" w:rsidRDefault="00345631" w:rsidP="00E22A9D">
      <w:pPr>
        <w:pStyle w:val="screen"/>
        <w:rPr>
          <w:rFonts w:cstheme="minorBidi"/>
        </w:rPr>
      </w:pPr>
      <w:r w:rsidRPr="00841F54">
        <w:rPr>
          <w:rFonts w:cstheme="minorBidi"/>
        </w:rPr>
        <w:t xml:space="preserve"> Time zone of the Date/Time (either as the 3-character time zone </w:t>
      </w:r>
    </w:p>
    <w:p w14:paraId="6BD514DF" w14:textId="77777777" w:rsidR="00345631" w:rsidRPr="00841F54" w:rsidRDefault="00345631" w:rsidP="00E22A9D">
      <w:pPr>
        <w:pStyle w:val="screen"/>
        <w:rPr>
          <w:rFonts w:cstheme="minorBidi"/>
        </w:rPr>
      </w:pPr>
      <w:r w:rsidRPr="00841F54">
        <w:rPr>
          <w:rFonts w:cstheme="minorBidi"/>
        </w:rPr>
        <w:t xml:space="preserve"> designation or the UTC time offset, in the format -/+HHMM).</w:t>
      </w:r>
    </w:p>
    <w:p w14:paraId="688EAF83" w14:textId="77777777" w:rsidR="00345631" w:rsidRPr="00841F54" w:rsidRDefault="00345631" w:rsidP="00E22A9D">
      <w:pPr>
        <w:pStyle w:val="screen"/>
        <w:rPr>
          <w:rFonts w:cstheme="minorBidi"/>
        </w:rPr>
      </w:pPr>
      <w:r w:rsidRPr="00841F54">
        <w:rPr>
          <w:rFonts w:cstheme="minorBidi"/>
        </w:rPr>
        <w:t xml:space="preserve">RETURN PARAMETER DESCRIPTION:   </w:t>
      </w:r>
    </w:p>
    <w:p w14:paraId="44F02236" w14:textId="77777777" w:rsidR="00345631" w:rsidRPr="00841F54" w:rsidRDefault="00345631" w:rsidP="00E22A9D">
      <w:pPr>
        <w:pStyle w:val="screen"/>
        <w:rPr>
          <w:rFonts w:cstheme="minorBidi"/>
        </w:rPr>
      </w:pPr>
      <w:r w:rsidRPr="00841F54">
        <w:rPr>
          <w:rFonts w:cstheme="minorBidi"/>
        </w:rPr>
        <w:t xml:space="preserve"> 0^error message - If we could not save the disclosure information (either </w:t>
      </w:r>
    </w:p>
    <w:p w14:paraId="4B5D417E" w14:textId="77777777" w:rsidR="00345631" w:rsidRPr="00841F54" w:rsidRDefault="00345631" w:rsidP="00E22A9D">
      <w:pPr>
        <w:pStyle w:val="screen"/>
        <w:rPr>
          <w:rFonts w:cstheme="minorBidi"/>
        </w:rPr>
      </w:pPr>
      <w:r w:rsidRPr="00841F54">
        <w:rPr>
          <w:rFonts w:cstheme="minorBidi"/>
        </w:rPr>
        <w:t xml:space="preserve">                   the RPC was called incorrectly, or the V Immunization</w:t>
      </w:r>
    </w:p>
    <w:p w14:paraId="53A64A60" w14:textId="77777777" w:rsidR="00345631" w:rsidRPr="00841F54" w:rsidRDefault="00345631" w:rsidP="00E22A9D">
      <w:pPr>
        <w:pStyle w:val="screen"/>
        <w:rPr>
          <w:rFonts w:cstheme="minorBidi"/>
        </w:rPr>
      </w:pPr>
      <w:r w:rsidRPr="00841F54">
        <w:rPr>
          <w:rFonts w:cstheme="minorBidi"/>
        </w:rPr>
        <w:t xml:space="preserve">                   IEN did not exist).</w:t>
      </w:r>
    </w:p>
    <w:p w14:paraId="2D802948" w14:textId="77777777" w:rsidR="00345631" w:rsidRPr="00841F54" w:rsidRDefault="00345631" w:rsidP="00E22A9D">
      <w:pPr>
        <w:pStyle w:val="screen"/>
        <w:rPr>
          <w:rFonts w:cstheme="minorBidi"/>
        </w:rPr>
      </w:pPr>
      <w:r w:rsidRPr="00841F54">
        <w:rPr>
          <w:rFonts w:cstheme="minorBidi"/>
        </w:rPr>
        <w:t>1               - Successfully saved the disclosure information.</w:t>
      </w:r>
    </w:p>
    <w:p w14:paraId="28BC71EB" w14:textId="77777777" w:rsidR="00345631" w:rsidRPr="00841F54" w:rsidRDefault="00345631" w:rsidP="00E22A9D">
      <w:pPr>
        <w:pStyle w:val="screen"/>
        <w:rPr>
          <w:rFonts w:cstheme="minorBidi"/>
        </w:rPr>
      </w:pPr>
      <w:r w:rsidRPr="00841F54">
        <w:rPr>
          <w:rFonts w:cstheme="minorBidi"/>
        </w:rPr>
        <w:t>2^error message - We attempted to save the disclosure information, but</w:t>
      </w:r>
    </w:p>
    <w:p w14:paraId="606B1824" w14:textId="77777777" w:rsidR="00345631" w:rsidRPr="00841F54" w:rsidRDefault="00345631" w:rsidP="00E22A9D">
      <w:pPr>
        <w:pStyle w:val="screen"/>
        <w:rPr>
          <w:rFonts w:cstheme="minorBidi"/>
        </w:rPr>
      </w:pPr>
      <w:r w:rsidRPr="00841F54">
        <w:rPr>
          <w:rFonts w:cstheme="minorBidi"/>
        </w:rPr>
        <w:t xml:space="preserve">                   encountered an error when filing the data to the</w:t>
      </w:r>
    </w:p>
    <w:p w14:paraId="1E08FFF5" w14:textId="0789F9C5" w:rsidR="00345631" w:rsidRPr="00841F54" w:rsidRDefault="00345631" w:rsidP="00E22A9D">
      <w:pPr>
        <w:pStyle w:val="screen"/>
        <w:rPr>
          <w:rFonts w:eastAsiaTheme="minorHAnsi" w:cstheme="minorBidi"/>
        </w:rPr>
      </w:pPr>
      <w:r w:rsidRPr="00841F54">
        <w:rPr>
          <w:rFonts w:cstheme="minorBidi"/>
        </w:rPr>
        <w:t xml:space="preserve">                   database.</w:t>
      </w:r>
    </w:p>
    <w:p w14:paraId="52F88258" w14:textId="3DA74943" w:rsidR="00345631" w:rsidRPr="00841F54" w:rsidRDefault="00345631" w:rsidP="00B504FE">
      <w:pPr>
        <w:pStyle w:val="Heading2"/>
      </w:pPr>
      <w:bookmarkStart w:id="137" w:name="_Toc498005987"/>
      <w:r w:rsidRPr="00841F54">
        <w:t>PXVIMM VIMM DATA</w:t>
      </w:r>
      <w:bookmarkEnd w:id="137"/>
    </w:p>
    <w:p w14:paraId="5006CEDD" w14:textId="77777777" w:rsidR="00345631" w:rsidRPr="00841F54" w:rsidRDefault="00345631" w:rsidP="00E22A9D">
      <w:pPr>
        <w:pStyle w:val="screen"/>
        <w:rPr>
          <w:rFonts w:cstheme="minorBidi"/>
        </w:rPr>
      </w:pPr>
      <w:r w:rsidRPr="00841F54">
        <w:rPr>
          <w:rFonts w:cstheme="minorBidi"/>
        </w:rPr>
        <w:t>NAME: PXVIMM VIMM DATA                  TAG: RPC</w:t>
      </w:r>
    </w:p>
    <w:p w14:paraId="303ACD4D" w14:textId="77777777" w:rsidR="00345631" w:rsidRPr="00841F54" w:rsidRDefault="00345631" w:rsidP="00E22A9D">
      <w:pPr>
        <w:pStyle w:val="screen"/>
        <w:rPr>
          <w:rFonts w:cstheme="minorBidi"/>
        </w:rPr>
      </w:pPr>
      <w:r w:rsidRPr="00841F54">
        <w:rPr>
          <w:rFonts w:cstheme="minorBidi"/>
        </w:rPr>
        <w:t xml:space="preserve">  ROUTINE: PXVRPC7                      RETURN VALUE TYPE: GLOBAL ARRAY</w:t>
      </w:r>
    </w:p>
    <w:p w14:paraId="5AE2D4B8" w14:textId="77777777" w:rsidR="00345631" w:rsidRPr="00841F54" w:rsidRDefault="00345631" w:rsidP="00E22A9D">
      <w:pPr>
        <w:pStyle w:val="screen"/>
        <w:rPr>
          <w:rFonts w:cstheme="minorBidi"/>
        </w:rPr>
      </w:pPr>
      <w:r w:rsidRPr="00841F54">
        <w:rPr>
          <w:rFonts w:cstheme="minorBidi"/>
        </w:rPr>
        <w:t xml:space="preserve">  AVAILABILITY: SUBSCRIPTION            WORD WRAP ON: FALSE</w:t>
      </w:r>
    </w:p>
    <w:p w14:paraId="4B077734" w14:textId="77777777" w:rsidR="00345631" w:rsidRPr="00841F54" w:rsidRDefault="00345631" w:rsidP="00E22A9D">
      <w:pPr>
        <w:pStyle w:val="screen"/>
        <w:rPr>
          <w:rFonts w:cstheme="minorBidi"/>
        </w:rPr>
      </w:pPr>
      <w:r w:rsidRPr="00841F54">
        <w:rPr>
          <w:rFonts w:cstheme="minorBidi"/>
        </w:rPr>
        <w:t xml:space="preserve">DESCRIPTION:   </w:t>
      </w:r>
    </w:p>
    <w:p w14:paraId="7874CFFE" w14:textId="77777777" w:rsidR="00345631" w:rsidRPr="00841F54" w:rsidRDefault="00345631" w:rsidP="00E22A9D">
      <w:pPr>
        <w:pStyle w:val="screen"/>
        <w:rPr>
          <w:rFonts w:cstheme="minorBidi"/>
        </w:rPr>
      </w:pPr>
      <w:r w:rsidRPr="00841F54">
        <w:rPr>
          <w:rFonts w:cstheme="minorBidi"/>
        </w:rPr>
        <w:t xml:space="preserve"> Returns immunization records from the V Immunization and V Immunization </w:t>
      </w:r>
    </w:p>
    <w:p w14:paraId="345C35C4" w14:textId="77777777" w:rsidR="00345631" w:rsidRPr="00841F54" w:rsidRDefault="00345631" w:rsidP="00E22A9D">
      <w:pPr>
        <w:pStyle w:val="screen"/>
        <w:rPr>
          <w:rFonts w:cstheme="minorBidi"/>
        </w:rPr>
      </w:pPr>
      <w:r w:rsidRPr="00841F54">
        <w:rPr>
          <w:rFonts w:cstheme="minorBidi"/>
        </w:rPr>
        <w:t xml:space="preserve"> Deleted file. There are two methods for defining the criteria to determine</w:t>
      </w:r>
    </w:p>
    <w:p w14:paraId="508768A8" w14:textId="77777777" w:rsidR="00345631" w:rsidRPr="00841F54" w:rsidRDefault="00345631" w:rsidP="00E22A9D">
      <w:pPr>
        <w:pStyle w:val="screen"/>
        <w:rPr>
          <w:rFonts w:cstheme="minorBidi"/>
        </w:rPr>
      </w:pPr>
      <w:r w:rsidRPr="00841F54">
        <w:rPr>
          <w:rFonts w:cstheme="minorBidi"/>
        </w:rPr>
        <w:t>which records to return.</w:t>
      </w:r>
    </w:p>
    <w:p w14:paraId="75C6E7AB" w14:textId="77777777" w:rsidR="00345631" w:rsidRPr="00841F54" w:rsidRDefault="00345631" w:rsidP="00E22A9D">
      <w:pPr>
        <w:pStyle w:val="screen"/>
        <w:rPr>
          <w:rFonts w:cstheme="minorBidi"/>
        </w:rPr>
      </w:pPr>
      <w:r w:rsidRPr="00841F54">
        <w:rPr>
          <w:rFonts w:cstheme="minorBidi"/>
        </w:rPr>
        <w:t xml:space="preserve">  </w:t>
      </w:r>
    </w:p>
    <w:p w14:paraId="6AB287E0" w14:textId="77777777" w:rsidR="00345631" w:rsidRPr="00841F54" w:rsidRDefault="00345631" w:rsidP="00E22A9D">
      <w:pPr>
        <w:pStyle w:val="screen"/>
        <w:rPr>
          <w:rFonts w:cstheme="minorBidi"/>
        </w:rPr>
      </w:pPr>
      <w:r w:rsidRPr="00841F54">
        <w:rPr>
          <w:rFonts w:cstheme="minorBidi"/>
        </w:rPr>
        <w:t xml:space="preserve">   1. A specific list of record IDs can be passed in, and only those</w:t>
      </w:r>
    </w:p>
    <w:p w14:paraId="5E1386D9" w14:textId="77777777" w:rsidR="00345631" w:rsidRPr="00841F54" w:rsidRDefault="00345631" w:rsidP="00E22A9D">
      <w:pPr>
        <w:pStyle w:val="screen"/>
        <w:rPr>
          <w:rFonts w:cstheme="minorBidi"/>
        </w:rPr>
      </w:pPr>
      <w:r w:rsidRPr="00841F54">
        <w:rPr>
          <w:rFonts w:cstheme="minorBidi"/>
        </w:rPr>
        <w:t xml:space="preserve">      records will be returned (if they exist on the system). When called</w:t>
      </w:r>
    </w:p>
    <w:p w14:paraId="2E2910F2" w14:textId="77777777" w:rsidR="00345631" w:rsidRPr="00841F54" w:rsidRDefault="00345631" w:rsidP="00E22A9D">
      <w:pPr>
        <w:pStyle w:val="screen"/>
        <w:rPr>
          <w:rFonts w:cstheme="minorBidi"/>
        </w:rPr>
      </w:pPr>
      <w:r w:rsidRPr="00841F54">
        <w:rPr>
          <w:rFonts w:cstheme="minorBidi"/>
        </w:rPr>
        <w:t xml:space="preserve">      in this way, the list of records should be passed in LIST, and FILTER</w:t>
      </w:r>
    </w:p>
    <w:p w14:paraId="787BCCC8" w14:textId="77777777" w:rsidR="00345631" w:rsidRPr="00841F54" w:rsidRDefault="00345631" w:rsidP="00E22A9D">
      <w:pPr>
        <w:pStyle w:val="screen"/>
        <w:rPr>
          <w:rFonts w:cstheme="minorBidi"/>
        </w:rPr>
      </w:pPr>
      <w:r w:rsidRPr="00841F54">
        <w:rPr>
          <w:rFonts w:cstheme="minorBidi"/>
        </w:rPr>
        <w:t xml:space="preserve">      should not be defined (if both LIST and FILTER are defined, only the</w:t>
      </w:r>
    </w:p>
    <w:p w14:paraId="406C0FB0" w14:textId="77777777" w:rsidR="00345631" w:rsidRPr="00841F54" w:rsidRDefault="00345631" w:rsidP="00E22A9D">
      <w:pPr>
        <w:pStyle w:val="screen"/>
        <w:rPr>
          <w:rFonts w:cstheme="minorBidi"/>
        </w:rPr>
      </w:pPr>
      <w:r w:rsidRPr="00841F54">
        <w:rPr>
          <w:rFonts w:cstheme="minorBidi"/>
        </w:rPr>
        <w:t xml:space="preserve">      records listed in LIST will be returned, and the search criteria in</w:t>
      </w:r>
    </w:p>
    <w:p w14:paraId="0CA2B6AC" w14:textId="77777777" w:rsidR="00345631" w:rsidRPr="00841F54" w:rsidRDefault="00345631" w:rsidP="00E22A9D">
      <w:pPr>
        <w:pStyle w:val="screen"/>
        <w:rPr>
          <w:rFonts w:cstheme="minorBidi"/>
        </w:rPr>
      </w:pPr>
      <w:r w:rsidRPr="00841F54">
        <w:rPr>
          <w:rFonts w:cstheme="minorBidi"/>
        </w:rPr>
        <w:t xml:space="preserve">      FILTER will be ignored).</w:t>
      </w:r>
    </w:p>
    <w:p w14:paraId="59468EE4" w14:textId="77777777" w:rsidR="00345631" w:rsidRPr="00841F54" w:rsidRDefault="00345631" w:rsidP="00E22A9D">
      <w:pPr>
        <w:pStyle w:val="screen"/>
        <w:rPr>
          <w:rFonts w:cstheme="minorBidi"/>
        </w:rPr>
      </w:pPr>
      <w:r w:rsidRPr="00841F54">
        <w:rPr>
          <w:rFonts w:cstheme="minorBidi"/>
        </w:rPr>
        <w:t xml:space="preserve">  </w:t>
      </w:r>
    </w:p>
    <w:p w14:paraId="02E4B9B1" w14:textId="77777777" w:rsidR="00345631" w:rsidRPr="00841F54" w:rsidRDefault="00345631" w:rsidP="00E22A9D">
      <w:pPr>
        <w:pStyle w:val="screen"/>
        <w:rPr>
          <w:rFonts w:cstheme="minorBidi"/>
        </w:rPr>
      </w:pPr>
      <w:r w:rsidRPr="00841F54">
        <w:rPr>
          <w:rFonts w:cstheme="minorBidi"/>
        </w:rPr>
        <w:t xml:space="preserve">      If an invalid IEN was passed in, the following error will be</w:t>
      </w:r>
    </w:p>
    <w:p w14:paraId="1BB46E41" w14:textId="77777777" w:rsidR="00345631" w:rsidRPr="00841F54" w:rsidRDefault="00345631" w:rsidP="00E22A9D">
      <w:pPr>
        <w:pStyle w:val="screen"/>
        <w:rPr>
          <w:rFonts w:cstheme="minorBidi"/>
        </w:rPr>
      </w:pPr>
      <w:r w:rsidRPr="00841F54">
        <w:rPr>
          <w:rFonts w:cstheme="minorBidi"/>
        </w:rPr>
        <w:t xml:space="preserve">      returned: "Record with IEN #xxx does not exist."</w:t>
      </w:r>
    </w:p>
    <w:p w14:paraId="73F67ADF" w14:textId="77777777" w:rsidR="00345631" w:rsidRPr="00841F54" w:rsidRDefault="00345631" w:rsidP="00E22A9D">
      <w:pPr>
        <w:pStyle w:val="screen"/>
        <w:rPr>
          <w:rFonts w:cstheme="minorBidi"/>
        </w:rPr>
      </w:pPr>
      <w:r w:rsidRPr="00841F54">
        <w:rPr>
          <w:rFonts w:cstheme="minorBidi"/>
        </w:rPr>
        <w:t xml:space="preserve">             </w:t>
      </w:r>
    </w:p>
    <w:p w14:paraId="51D4A3E3" w14:textId="77777777" w:rsidR="00345631" w:rsidRPr="00841F54" w:rsidRDefault="00345631" w:rsidP="00E22A9D">
      <w:pPr>
        <w:pStyle w:val="screen"/>
        <w:rPr>
          <w:rFonts w:cstheme="minorBidi"/>
        </w:rPr>
      </w:pPr>
      <w:r w:rsidRPr="00841F54">
        <w:rPr>
          <w:rFonts w:cstheme="minorBidi"/>
        </w:rPr>
        <w:t xml:space="preserve">      If the record could not be returned for some other reason, the</w:t>
      </w:r>
    </w:p>
    <w:p w14:paraId="65A02470" w14:textId="77777777" w:rsidR="00345631" w:rsidRPr="00841F54" w:rsidRDefault="00345631" w:rsidP="00E22A9D">
      <w:pPr>
        <w:pStyle w:val="screen"/>
        <w:rPr>
          <w:rFonts w:cstheme="minorBidi"/>
        </w:rPr>
      </w:pPr>
      <w:r w:rsidRPr="00841F54">
        <w:rPr>
          <w:rFonts w:cstheme="minorBidi"/>
        </w:rPr>
        <w:t xml:space="preserve">      following error will be returned: "Unable to return record with IEN</w:t>
      </w:r>
    </w:p>
    <w:p w14:paraId="4BA2C8E2" w14:textId="77777777" w:rsidR="00345631" w:rsidRPr="00841F54" w:rsidRDefault="00345631" w:rsidP="00E22A9D">
      <w:pPr>
        <w:pStyle w:val="screen"/>
        <w:rPr>
          <w:rFonts w:cstheme="minorBidi"/>
        </w:rPr>
      </w:pPr>
      <w:r w:rsidRPr="00841F54">
        <w:rPr>
          <w:rFonts w:cstheme="minorBidi"/>
        </w:rPr>
        <w:lastRenderedPageBreak/>
        <w:t xml:space="preserve">      #xxx."</w:t>
      </w:r>
    </w:p>
    <w:p w14:paraId="3F016B08" w14:textId="77777777" w:rsidR="00345631" w:rsidRPr="00841F54" w:rsidRDefault="00345631" w:rsidP="00E22A9D">
      <w:pPr>
        <w:pStyle w:val="screen"/>
        <w:rPr>
          <w:rFonts w:cstheme="minorBidi"/>
        </w:rPr>
      </w:pPr>
      <w:r w:rsidRPr="00841F54">
        <w:rPr>
          <w:rFonts w:cstheme="minorBidi"/>
        </w:rPr>
        <w:t xml:space="preserve">  </w:t>
      </w:r>
    </w:p>
    <w:p w14:paraId="3473DF15" w14:textId="77777777" w:rsidR="00345631" w:rsidRPr="00841F54" w:rsidRDefault="00345631" w:rsidP="00E22A9D">
      <w:pPr>
        <w:pStyle w:val="screen"/>
        <w:rPr>
          <w:rFonts w:cstheme="minorBidi"/>
        </w:rPr>
      </w:pPr>
      <w:r w:rsidRPr="00841F54">
        <w:rPr>
          <w:rFonts w:cstheme="minorBidi"/>
        </w:rPr>
        <w:t xml:space="preserve">   2. A time range (and other filter criteria) can be passed in FILTER, and</w:t>
      </w:r>
    </w:p>
    <w:p w14:paraId="5C4205EA" w14:textId="77777777" w:rsidR="00345631" w:rsidRPr="00841F54" w:rsidRDefault="00345631" w:rsidP="00E22A9D">
      <w:pPr>
        <w:pStyle w:val="screen"/>
        <w:rPr>
          <w:rFonts w:cstheme="minorBidi"/>
        </w:rPr>
      </w:pPr>
      <w:r w:rsidRPr="00841F54">
        <w:rPr>
          <w:rFonts w:cstheme="minorBidi"/>
        </w:rPr>
        <w:t xml:space="preserve">      a list of records that meet that criteria will be returned. Any</w:t>
      </w:r>
    </w:p>
    <w:p w14:paraId="6BE9C150" w14:textId="397E3CE9" w:rsidR="00345631" w:rsidRPr="00841F54" w:rsidRDefault="00345631" w:rsidP="00E22A9D">
      <w:pPr>
        <w:pStyle w:val="screen"/>
        <w:rPr>
          <w:rFonts w:cstheme="minorBidi"/>
        </w:rPr>
      </w:pPr>
      <w:r w:rsidRPr="00841F54">
        <w:rPr>
          <w:rFonts w:cstheme="minorBidi"/>
        </w:rPr>
        <w:t xml:space="preserve">      record </w:t>
      </w:r>
      <w:r w:rsidR="009B6906" w:rsidRPr="00841F54">
        <w:rPr>
          <w:rFonts w:cstheme="minorBidi"/>
        </w:rPr>
        <w:t>last modified</w:t>
      </w:r>
      <w:r w:rsidRPr="00841F54">
        <w:rPr>
          <w:rFonts w:cstheme="minorBidi"/>
        </w:rPr>
        <w:t xml:space="preserve"> or deleted (if FILTER("INC DELETE")=1) within</w:t>
      </w:r>
    </w:p>
    <w:p w14:paraId="01AA1C11" w14:textId="77777777" w:rsidR="00345631" w:rsidRPr="00841F54" w:rsidRDefault="00345631" w:rsidP="00E22A9D">
      <w:pPr>
        <w:pStyle w:val="screen"/>
        <w:rPr>
          <w:rFonts w:cstheme="minorBidi"/>
        </w:rPr>
      </w:pPr>
      <w:r w:rsidRPr="00841F54">
        <w:rPr>
          <w:rFonts w:cstheme="minorBidi"/>
        </w:rPr>
        <w:t xml:space="preserve">      that time range will be returned.</w:t>
      </w:r>
    </w:p>
    <w:p w14:paraId="76037158" w14:textId="77777777" w:rsidR="00345631" w:rsidRPr="00841F54" w:rsidRDefault="00345631" w:rsidP="00E22A9D">
      <w:pPr>
        <w:pStyle w:val="screen"/>
        <w:rPr>
          <w:rFonts w:cstheme="minorBidi"/>
        </w:rPr>
      </w:pPr>
      <w:r w:rsidRPr="00841F54">
        <w:rPr>
          <w:rFonts w:cstheme="minorBidi"/>
        </w:rPr>
        <w:t xml:space="preserve">  </w:t>
      </w:r>
    </w:p>
    <w:p w14:paraId="7D202D82" w14:textId="77777777" w:rsidR="00345631" w:rsidRPr="00841F54" w:rsidRDefault="00345631" w:rsidP="00E22A9D">
      <w:pPr>
        <w:pStyle w:val="screen"/>
        <w:rPr>
          <w:rFonts w:cstheme="minorBidi"/>
        </w:rPr>
      </w:pPr>
      <w:r w:rsidRPr="00841F54">
        <w:rPr>
          <w:rFonts w:cstheme="minorBidi"/>
        </w:rPr>
        <w:t xml:space="preserve">      To limit the number of records returned, FILTER("MAX") can be set to</w:t>
      </w:r>
    </w:p>
    <w:p w14:paraId="567ED939" w14:textId="77777777" w:rsidR="00345631" w:rsidRPr="00841F54" w:rsidRDefault="00345631" w:rsidP="00E22A9D">
      <w:pPr>
        <w:pStyle w:val="screen"/>
        <w:rPr>
          <w:rFonts w:cstheme="minorBidi"/>
        </w:rPr>
      </w:pPr>
      <w:r w:rsidRPr="00841F54">
        <w:rPr>
          <w:rFonts w:cstheme="minorBidi"/>
        </w:rPr>
        <w:t xml:space="preserve">      the maximum number of records to be returned. The RPC will return a</w:t>
      </w:r>
    </w:p>
    <w:p w14:paraId="5B60496E" w14:textId="77777777" w:rsidR="00345631" w:rsidRPr="00841F54" w:rsidRDefault="00345631" w:rsidP="00E22A9D">
      <w:pPr>
        <w:pStyle w:val="screen"/>
        <w:rPr>
          <w:rFonts w:cstheme="minorBidi"/>
        </w:rPr>
      </w:pPr>
      <w:r w:rsidRPr="00841F54">
        <w:rPr>
          <w:rFonts w:cstheme="minorBidi"/>
        </w:rPr>
        <w:t xml:space="preserve">      value called "BOOKMARK". That value can be used to call the RPC</w:t>
      </w:r>
    </w:p>
    <w:p w14:paraId="17EDE61E" w14:textId="77777777" w:rsidR="00345631" w:rsidRPr="00841F54" w:rsidRDefault="00345631" w:rsidP="00E22A9D">
      <w:pPr>
        <w:pStyle w:val="screen"/>
        <w:rPr>
          <w:rFonts w:cstheme="minorBidi"/>
        </w:rPr>
      </w:pPr>
      <w:r w:rsidRPr="00841F54">
        <w:rPr>
          <w:rFonts w:cstheme="minorBidi"/>
        </w:rPr>
        <w:t xml:space="preserve">      again, this time passing in the "BOOKMARK" value in</w:t>
      </w:r>
    </w:p>
    <w:p w14:paraId="1CA1C89E" w14:textId="77777777" w:rsidR="00345631" w:rsidRPr="00841F54" w:rsidRDefault="00345631" w:rsidP="00E22A9D">
      <w:pPr>
        <w:pStyle w:val="screen"/>
        <w:rPr>
          <w:rFonts w:cstheme="minorBidi"/>
        </w:rPr>
      </w:pPr>
      <w:r w:rsidRPr="00841F54">
        <w:rPr>
          <w:rFonts w:cstheme="minorBidi"/>
        </w:rPr>
        <w:t xml:space="preserve">      FILTER("BOOKMARK") (all other parameters should be defined exactly as</w:t>
      </w:r>
    </w:p>
    <w:p w14:paraId="059A2653" w14:textId="77777777" w:rsidR="00345631" w:rsidRPr="00841F54" w:rsidRDefault="00345631" w:rsidP="00E22A9D">
      <w:pPr>
        <w:pStyle w:val="screen"/>
        <w:rPr>
          <w:rFonts w:cstheme="minorBidi"/>
        </w:rPr>
      </w:pPr>
      <w:r w:rsidRPr="00841F54">
        <w:rPr>
          <w:rFonts w:cstheme="minorBidi"/>
        </w:rPr>
        <w:t xml:space="preserve">      when previously called), and the RPC will return the next n number of</w:t>
      </w:r>
    </w:p>
    <w:p w14:paraId="05BCF83A" w14:textId="77777777" w:rsidR="00345631" w:rsidRPr="00841F54" w:rsidRDefault="00345631" w:rsidP="00E22A9D">
      <w:pPr>
        <w:pStyle w:val="screen"/>
        <w:rPr>
          <w:rFonts w:cstheme="minorBidi"/>
        </w:rPr>
      </w:pPr>
      <w:r w:rsidRPr="00841F54">
        <w:rPr>
          <w:rFonts w:cstheme="minorBidi"/>
        </w:rPr>
        <w:t xml:space="preserve">      records that meet the search criteria, and starting where the</w:t>
      </w:r>
    </w:p>
    <w:p w14:paraId="3D8B73C8" w14:textId="77777777" w:rsidR="00345631" w:rsidRPr="00841F54" w:rsidRDefault="00345631" w:rsidP="00E22A9D">
      <w:pPr>
        <w:pStyle w:val="screen"/>
        <w:rPr>
          <w:rFonts w:cstheme="minorBidi"/>
        </w:rPr>
      </w:pPr>
      <w:r w:rsidRPr="00841F54">
        <w:rPr>
          <w:rFonts w:cstheme="minorBidi"/>
        </w:rPr>
        <w:t xml:space="preserve">      previous call left off. So for example, if there are 1,000 records</w:t>
      </w:r>
    </w:p>
    <w:p w14:paraId="29E587AA" w14:textId="77777777" w:rsidR="00345631" w:rsidRPr="00841F54" w:rsidRDefault="00345631" w:rsidP="00E22A9D">
      <w:pPr>
        <w:pStyle w:val="screen"/>
        <w:rPr>
          <w:rFonts w:cstheme="minorBidi"/>
        </w:rPr>
      </w:pPr>
      <w:r w:rsidRPr="00841F54">
        <w:rPr>
          <w:rFonts w:cstheme="minorBidi"/>
        </w:rPr>
        <w:t xml:space="preserve">      that meet the search criteria, and FILTER("MAX") is set to return a</w:t>
      </w:r>
    </w:p>
    <w:p w14:paraId="65924D96" w14:textId="77777777" w:rsidR="00345631" w:rsidRPr="00841F54" w:rsidRDefault="00345631" w:rsidP="00E22A9D">
      <w:pPr>
        <w:pStyle w:val="screen"/>
        <w:rPr>
          <w:rFonts w:cstheme="minorBidi"/>
        </w:rPr>
      </w:pPr>
      <w:r w:rsidRPr="00841F54">
        <w:rPr>
          <w:rFonts w:cstheme="minorBidi"/>
        </w:rPr>
        <w:t xml:space="preserve">      maximum of 100 records, the RPC will need to be called 10 times in</w:t>
      </w:r>
    </w:p>
    <w:p w14:paraId="38B7629D" w14:textId="77777777" w:rsidR="00345631" w:rsidRPr="00841F54" w:rsidRDefault="00345631" w:rsidP="00E22A9D">
      <w:pPr>
        <w:pStyle w:val="screen"/>
        <w:rPr>
          <w:rFonts w:cstheme="minorBidi"/>
        </w:rPr>
      </w:pPr>
      <w:r w:rsidRPr="00841F54">
        <w:rPr>
          <w:rFonts w:cstheme="minorBidi"/>
        </w:rPr>
        <w:t xml:space="preserve">      order to return all 1,000 records. Each subsequent time the RPC is</w:t>
      </w:r>
    </w:p>
    <w:p w14:paraId="6E4EE2D2" w14:textId="77777777" w:rsidR="00345631" w:rsidRPr="00841F54" w:rsidRDefault="00345631" w:rsidP="00E22A9D">
      <w:pPr>
        <w:pStyle w:val="screen"/>
        <w:rPr>
          <w:rFonts w:cstheme="minorBidi"/>
        </w:rPr>
      </w:pPr>
      <w:r w:rsidRPr="00841F54">
        <w:rPr>
          <w:rFonts w:cstheme="minorBidi"/>
        </w:rPr>
        <w:t xml:space="preserve">      called, the caller would set FILTER("BOOKMARK") to the bookmark value</w:t>
      </w:r>
    </w:p>
    <w:p w14:paraId="63607E8F" w14:textId="77777777" w:rsidR="00345631" w:rsidRPr="00841F54" w:rsidRDefault="00345631" w:rsidP="00E22A9D">
      <w:pPr>
        <w:pStyle w:val="screen"/>
        <w:rPr>
          <w:rFonts w:cstheme="minorBidi"/>
        </w:rPr>
      </w:pPr>
      <w:r w:rsidRPr="00841F54">
        <w:rPr>
          <w:rFonts w:cstheme="minorBidi"/>
        </w:rPr>
        <w:t xml:space="preserve">      returned in the previous call. The caller would know when they reach</w:t>
      </w:r>
    </w:p>
    <w:p w14:paraId="07E41FED" w14:textId="77777777" w:rsidR="00345631" w:rsidRPr="00841F54" w:rsidRDefault="00345631" w:rsidP="00E22A9D">
      <w:pPr>
        <w:pStyle w:val="screen"/>
        <w:rPr>
          <w:rFonts w:cstheme="minorBidi"/>
        </w:rPr>
      </w:pPr>
      <w:r w:rsidRPr="00841F54">
        <w:rPr>
          <w:rFonts w:cstheme="minorBidi"/>
        </w:rPr>
        <w:t xml:space="preserve">      the end and that there are no more records to be returned, when the</w:t>
      </w:r>
    </w:p>
    <w:p w14:paraId="55A970C2" w14:textId="77777777" w:rsidR="00345631" w:rsidRPr="00841F54" w:rsidRDefault="00345631" w:rsidP="00E22A9D">
      <w:pPr>
        <w:pStyle w:val="screen"/>
        <w:rPr>
          <w:rFonts w:cstheme="minorBidi"/>
        </w:rPr>
      </w:pPr>
      <w:r w:rsidRPr="00841F54">
        <w:rPr>
          <w:rFonts w:cstheme="minorBidi"/>
        </w:rPr>
        <w:t xml:space="preserve">      RPC returns TOTAL ITEMS=0.</w:t>
      </w:r>
    </w:p>
    <w:p w14:paraId="60579C04" w14:textId="77777777" w:rsidR="00345631" w:rsidRPr="00841F54" w:rsidRDefault="00345631" w:rsidP="00E22A9D">
      <w:pPr>
        <w:pStyle w:val="screen"/>
        <w:rPr>
          <w:rFonts w:cstheme="minorBidi"/>
        </w:rPr>
      </w:pPr>
      <w:r w:rsidRPr="00841F54">
        <w:rPr>
          <w:rFonts w:cstheme="minorBidi"/>
        </w:rPr>
        <w:t xml:space="preserve">  </w:t>
      </w:r>
    </w:p>
    <w:p w14:paraId="1C09219E" w14:textId="77777777" w:rsidR="00345631" w:rsidRPr="00841F54" w:rsidRDefault="00345631" w:rsidP="00E22A9D">
      <w:pPr>
        <w:pStyle w:val="screen"/>
        <w:rPr>
          <w:rFonts w:cstheme="minorBidi"/>
        </w:rPr>
      </w:pPr>
      <w:r w:rsidRPr="00841F54">
        <w:rPr>
          <w:rFonts w:cstheme="minorBidi"/>
        </w:rPr>
        <w:t xml:space="preserve"> Note: All date/time references are to be in FileMan format.</w:t>
      </w:r>
    </w:p>
    <w:p w14:paraId="255B6DE9" w14:textId="77777777" w:rsidR="00345631" w:rsidRPr="00841F54" w:rsidRDefault="00345631" w:rsidP="00E22A9D">
      <w:pPr>
        <w:pStyle w:val="screen"/>
        <w:rPr>
          <w:rFonts w:cstheme="minorBidi"/>
        </w:rPr>
      </w:pPr>
      <w:r w:rsidRPr="00841F54">
        <w:rPr>
          <w:rFonts w:cstheme="minorBidi"/>
        </w:rPr>
        <w:t>INPUT PARAMETER: FILTER                 PARAMETER TYPE: LIST</w:t>
      </w:r>
    </w:p>
    <w:p w14:paraId="3F94505F" w14:textId="77777777" w:rsidR="00345631" w:rsidRPr="00841F54" w:rsidRDefault="00345631" w:rsidP="00E22A9D">
      <w:pPr>
        <w:pStyle w:val="screen"/>
        <w:rPr>
          <w:rFonts w:cstheme="minorBidi"/>
        </w:rPr>
      </w:pPr>
      <w:r w:rsidRPr="00841F54">
        <w:rPr>
          <w:rFonts w:cstheme="minorBidi"/>
        </w:rPr>
        <w:t xml:space="preserve">  REQUIRED: NO                          SEQUENCE NUMBER: 1</w:t>
      </w:r>
    </w:p>
    <w:p w14:paraId="37DC265A" w14:textId="77777777" w:rsidR="00345631" w:rsidRPr="00841F54" w:rsidRDefault="00345631" w:rsidP="00E22A9D">
      <w:pPr>
        <w:pStyle w:val="screen"/>
        <w:rPr>
          <w:rFonts w:cstheme="minorBidi"/>
        </w:rPr>
      </w:pPr>
      <w:r w:rsidRPr="00841F54">
        <w:rPr>
          <w:rFonts w:cstheme="minorBidi"/>
        </w:rPr>
        <w:t xml:space="preserve">DESCRIPTION:   </w:t>
      </w:r>
    </w:p>
    <w:p w14:paraId="13B81C5F" w14:textId="77777777" w:rsidR="00345631" w:rsidRPr="00841F54" w:rsidRDefault="00345631" w:rsidP="00E22A9D">
      <w:pPr>
        <w:pStyle w:val="screen"/>
        <w:rPr>
          <w:rFonts w:cstheme="minorBidi"/>
        </w:rPr>
      </w:pPr>
      <w:r w:rsidRPr="00841F54">
        <w:rPr>
          <w:rFonts w:cstheme="minorBidi"/>
        </w:rPr>
        <w:t xml:space="preserve"> Search criteria (Optional).</w:t>
      </w:r>
    </w:p>
    <w:p w14:paraId="19251B8A" w14:textId="77777777" w:rsidR="00345631" w:rsidRPr="00841F54" w:rsidRDefault="00345631" w:rsidP="00E22A9D">
      <w:pPr>
        <w:pStyle w:val="screen"/>
        <w:rPr>
          <w:rFonts w:cstheme="minorBidi"/>
        </w:rPr>
      </w:pPr>
      <w:r w:rsidRPr="00841F54">
        <w:rPr>
          <w:rFonts w:cstheme="minorBidi"/>
        </w:rPr>
        <w:t xml:space="preserve">         ("START") - Start date/time to begin search from (Defaults to T-1)</w:t>
      </w:r>
    </w:p>
    <w:p w14:paraId="3F9E4B5C" w14:textId="77777777" w:rsidR="00345631" w:rsidRPr="00841F54" w:rsidRDefault="00345631" w:rsidP="00E22A9D">
      <w:pPr>
        <w:pStyle w:val="screen"/>
        <w:rPr>
          <w:rFonts w:cstheme="minorBidi"/>
        </w:rPr>
      </w:pPr>
      <w:r w:rsidRPr="00841F54">
        <w:rPr>
          <w:rFonts w:cstheme="minorBidi"/>
        </w:rPr>
        <w:t xml:space="preserve">          ("STOP") - Stop date/time to end search (if time is not</w:t>
      </w:r>
    </w:p>
    <w:p w14:paraId="36BDD42D" w14:textId="77777777" w:rsidR="00345631" w:rsidRPr="00841F54" w:rsidRDefault="00345631" w:rsidP="00E22A9D">
      <w:pPr>
        <w:pStyle w:val="screen"/>
        <w:rPr>
          <w:rFonts w:cstheme="minorBidi"/>
        </w:rPr>
      </w:pPr>
      <w:r w:rsidRPr="00841F54">
        <w:rPr>
          <w:rFonts w:cstheme="minorBidi"/>
        </w:rPr>
        <w:t xml:space="preserve">                     specified, midnight is assumed). (Defaults to T-1)</w:t>
      </w:r>
    </w:p>
    <w:p w14:paraId="2B818E54" w14:textId="77777777" w:rsidR="00345631" w:rsidRPr="00841F54" w:rsidRDefault="00345631" w:rsidP="00E22A9D">
      <w:pPr>
        <w:pStyle w:val="screen"/>
        <w:rPr>
          <w:rFonts w:cstheme="minorBidi"/>
        </w:rPr>
      </w:pPr>
      <w:r w:rsidRPr="00841F54">
        <w:rPr>
          <w:rFonts w:cstheme="minorBidi"/>
        </w:rPr>
        <w:t xml:space="preserve">  ("DATA SRC EXC") - A semi-colon delimited list of Data Source names (in</w:t>
      </w:r>
    </w:p>
    <w:p w14:paraId="243DE709" w14:textId="77777777" w:rsidR="00345631" w:rsidRPr="00841F54" w:rsidRDefault="00345631" w:rsidP="00E22A9D">
      <w:pPr>
        <w:pStyle w:val="screen"/>
        <w:rPr>
          <w:rFonts w:cstheme="minorBidi"/>
        </w:rPr>
      </w:pPr>
      <w:r w:rsidRPr="00841F54">
        <w:rPr>
          <w:rFonts w:cstheme="minorBidi"/>
        </w:rPr>
        <w:t xml:space="preserve">                     external format) (e.g., SRC1;SRC2;SRCn). (Optional)</w:t>
      </w:r>
    </w:p>
    <w:p w14:paraId="75D518C9" w14:textId="77777777" w:rsidR="00345631" w:rsidRPr="00841F54" w:rsidRDefault="00345631" w:rsidP="00E22A9D">
      <w:pPr>
        <w:pStyle w:val="screen"/>
        <w:rPr>
          <w:rFonts w:cstheme="minorBidi"/>
        </w:rPr>
      </w:pPr>
      <w:r w:rsidRPr="00841F54">
        <w:rPr>
          <w:rFonts w:cstheme="minorBidi"/>
        </w:rPr>
        <w:t xml:space="preserve">                     Any immunization record whose DATA SOURCE matches one</w:t>
      </w:r>
    </w:p>
    <w:p w14:paraId="0B24D308" w14:textId="77777777" w:rsidR="00345631" w:rsidRPr="00841F54" w:rsidRDefault="00345631" w:rsidP="00E22A9D">
      <w:pPr>
        <w:pStyle w:val="screen"/>
        <w:rPr>
          <w:rFonts w:cstheme="minorBidi"/>
        </w:rPr>
      </w:pPr>
      <w:r w:rsidRPr="00841F54">
        <w:rPr>
          <w:rFonts w:cstheme="minorBidi"/>
        </w:rPr>
        <w:t xml:space="preserve">                     of the data names in this list will be filtered out,</w:t>
      </w:r>
    </w:p>
    <w:p w14:paraId="1EC07EB3" w14:textId="77777777" w:rsidR="00345631" w:rsidRPr="00841F54" w:rsidRDefault="00345631" w:rsidP="00E22A9D">
      <w:pPr>
        <w:pStyle w:val="screen"/>
        <w:rPr>
          <w:rFonts w:cstheme="minorBidi"/>
        </w:rPr>
      </w:pPr>
      <w:r w:rsidRPr="00841F54">
        <w:rPr>
          <w:rFonts w:cstheme="minorBidi"/>
        </w:rPr>
        <w:t xml:space="preserve">                     and will not be returned.</w:t>
      </w:r>
    </w:p>
    <w:p w14:paraId="59C9539F" w14:textId="77777777" w:rsidR="00345631" w:rsidRPr="00841F54" w:rsidRDefault="00345631" w:rsidP="00E22A9D">
      <w:pPr>
        <w:pStyle w:val="screen"/>
        <w:rPr>
          <w:rFonts w:cstheme="minorBidi"/>
        </w:rPr>
      </w:pPr>
      <w:r w:rsidRPr="00841F54">
        <w:rPr>
          <w:rFonts w:cstheme="minorBidi"/>
        </w:rPr>
        <w:t xml:space="preserve">           ("MAX") - The maximum number of records to return (defaults to</w:t>
      </w:r>
    </w:p>
    <w:p w14:paraId="1B99D640" w14:textId="77777777" w:rsidR="00345631" w:rsidRPr="00841F54" w:rsidRDefault="00345631" w:rsidP="00E22A9D">
      <w:pPr>
        <w:pStyle w:val="screen"/>
        <w:rPr>
          <w:rFonts w:cstheme="minorBidi"/>
        </w:rPr>
      </w:pPr>
      <w:r w:rsidRPr="00841F54">
        <w:rPr>
          <w:rFonts w:cstheme="minorBidi"/>
        </w:rPr>
        <w:t xml:space="preserve">                     99)</w:t>
      </w:r>
    </w:p>
    <w:p w14:paraId="77BD26C5" w14:textId="77777777" w:rsidR="00345631" w:rsidRPr="00841F54" w:rsidRDefault="00345631" w:rsidP="00E22A9D">
      <w:pPr>
        <w:pStyle w:val="screen"/>
        <w:rPr>
          <w:rFonts w:cstheme="minorBidi"/>
        </w:rPr>
      </w:pPr>
      <w:r w:rsidRPr="00841F54">
        <w:rPr>
          <w:rFonts w:cstheme="minorBidi"/>
        </w:rPr>
        <w:t xml:space="preserve">      ("BOOKMARK") - If wanting to get the next n number of records, the</w:t>
      </w:r>
    </w:p>
    <w:p w14:paraId="2E854562" w14:textId="77777777" w:rsidR="00345631" w:rsidRPr="00841F54" w:rsidRDefault="00345631" w:rsidP="00E22A9D">
      <w:pPr>
        <w:pStyle w:val="screen"/>
        <w:rPr>
          <w:rFonts w:cstheme="minorBidi"/>
        </w:rPr>
      </w:pPr>
      <w:r w:rsidRPr="00841F54">
        <w:rPr>
          <w:rFonts w:cstheme="minorBidi"/>
        </w:rPr>
        <w:t xml:space="preserve">                     bookmark value returned in the previous call should be</w:t>
      </w:r>
    </w:p>
    <w:p w14:paraId="49C39725" w14:textId="77777777" w:rsidR="00345631" w:rsidRPr="00841F54" w:rsidRDefault="00345631" w:rsidP="00E22A9D">
      <w:pPr>
        <w:pStyle w:val="screen"/>
        <w:rPr>
          <w:rFonts w:cstheme="minorBidi"/>
        </w:rPr>
      </w:pPr>
      <w:r w:rsidRPr="00841F54">
        <w:rPr>
          <w:rFonts w:cstheme="minorBidi"/>
        </w:rPr>
        <w:t xml:space="preserve">                     passed here. (Optional)</w:t>
      </w:r>
    </w:p>
    <w:p w14:paraId="6F8A3869" w14:textId="77777777" w:rsidR="00345631" w:rsidRPr="00841F54" w:rsidRDefault="00345631" w:rsidP="00E22A9D">
      <w:pPr>
        <w:pStyle w:val="screen"/>
        <w:rPr>
          <w:rFonts w:cstheme="minorBidi"/>
        </w:rPr>
      </w:pPr>
      <w:r w:rsidRPr="00841F54">
        <w:rPr>
          <w:rFonts w:cstheme="minorBidi"/>
        </w:rPr>
        <w:t xml:space="preserve">    ("INC DELETE") - Flag to control if records should also be returned</w:t>
      </w:r>
    </w:p>
    <w:p w14:paraId="24A30969" w14:textId="77777777" w:rsidR="00345631" w:rsidRPr="00841F54" w:rsidRDefault="00345631" w:rsidP="00E22A9D">
      <w:pPr>
        <w:pStyle w:val="screen"/>
        <w:rPr>
          <w:rFonts w:cstheme="minorBidi"/>
        </w:rPr>
      </w:pPr>
      <w:r w:rsidRPr="00841F54">
        <w:rPr>
          <w:rFonts w:cstheme="minorBidi"/>
        </w:rPr>
        <w:t xml:space="preserve">                     from the V IMMUNIZATION DELETED file. (defaults to</w:t>
      </w:r>
    </w:p>
    <w:p w14:paraId="1DACBEF6" w14:textId="77777777" w:rsidR="00345631" w:rsidRPr="00841F54" w:rsidRDefault="00345631" w:rsidP="00E22A9D">
      <w:pPr>
        <w:pStyle w:val="screen"/>
        <w:rPr>
          <w:rFonts w:cstheme="minorBidi"/>
        </w:rPr>
      </w:pPr>
      <w:r w:rsidRPr="00841F54">
        <w:rPr>
          <w:rFonts w:cstheme="minorBidi"/>
        </w:rPr>
        <w:t xml:space="preserve">                     "1").</w:t>
      </w:r>
    </w:p>
    <w:p w14:paraId="0726B797" w14:textId="77777777" w:rsidR="00345631" w:rsidRPr="00841F54" w:rsidRDefault="00345631" w:rsidP="00E22A9D">
      <w:pPr>
        <w:pStyle w:val="screen"/>
        <w:rPr>
          <w:rFonts w:cstheme="minorBidi"/>
        </w:rPr>
      </w:pPr>
      <w:r w:rsidRPr="00841F54">
        <w:rPr>
          <w:rFonts w:cstheme="minorBidi"/>
        </w:rPr>
        <w:t xml:space="preserve">                     1 - Include records from both the V IMMUNIZATION and V</w:t>
      </w:r>
    </w:p>
    <w:p w14:paraId="735DD59F" w14:textId="77777777" w:rsidR="00345631" w:rsidRPr="00841F54" w:rsidRDefault="00345631" w:rsidP="00E22A9D">
      <w:pPr>
        <w:pStyle w:val="screen"/>
        <w:rPr>
          <w:rFonts w:cstheme="minorBidi"/>
        </w:rPr>
      </w:pPr>
      <w:r w:rsidRPr="00841F54">
        <w:rPr>
          <w:rFonts w:cstheme="minorBidi"/>
        </w:rPr>
        <w:t xml:space="preserve">                         IMMUNIZATION DELETED files </w:t>
      </w:r>
    </w:p>
    <w:p w14:paraId="71D936AF" w14:textId="77777777" w:rsidR="00345631" w:rsidRPr="00841F54" w:rsidRDefault="00345631" w:rsidP="00E22A9D">
      <w:pPr>
        <w:pStyle w:val="screen"/>
        <w:rPr>
          <w:rFonts w:cstheme="minorBidi"/>
        </w:rPr>
      </w:pPr>
      <w:r w:rsidRPr="00841F54">
        <w:rPr>
          <w:rFonts w:cstheme="minorBidi"/>
        </w:rPr>
        <w:t xml:space="preserve">                     0 - Only include records from the V IMMUNIZATION file.</w:t>
      </w:r>
    </w:p>
    <w:p w14:paraId="3513D694" w14:textId="77777777" w:rsidR="00345631" w:rsidRPr="00841F54" w:rsidRDefault="00345631" w:rsidP="00E22A9D">
      <w:pPr>
        <w:pStyle w:val="screen"/>
        <w:rPr>
          <w:rFonts w:cstheme="minorBidi"/>
        </w:rPr>
      </w:pPr>
      <w:r w:rsidRPr="00841F54">
        <w:rPr>
          <w:rFonts w:cstheme="minorBidi"/>
        </w:rPr>
        <w:t>INPUT PARAMETER: LIST                   PARAMETER TYPE: LIST</w:t>
      </w:r>
    </w:p>
    <w:p w14:paraId="551BC11C" w14:textId="77777777" w:rsidR="00345631" w:rsidRPr="00841F54" w:rsidRDefault="00345631" w:rsidP="00E22A9D">
      <w:pPr>
        <w:pStyle w:val="screen"/>
        <w:rPr>
          <w:rFonts w:cstheme="minorBidi"/>
        </w:rPr>
      </w:pPr>
      <w:r w:rsidRPr="00841F54">
        <w:rPr>
          <w:rFonts w:cstheme="minorBidi"/>
        </w:rPr>
        <w:t xml:space="preserve">  REQUIRED: NO                          SEQUENCE NUMBER: 2</w:t>
      </w:r>
    </w:p>
    <w:p w14:paraId="24CC24BE" w14:textId="77777777" w:rsidR="00345631" w:rsidRPr="00841F54" w:rsidRDefault="00345631" w:rsidP="00E22A9D">
      <w:pPr>
        <w:pStyle w:val="screen"/>
        <w:rPr>
          <w:rFonts w:cstheme="minorBidi"/>
        </w:rPr>
      </w:pPr>
      <w:r w:rsidRPr="00841F54">
        <w:rPr>
          <w:rFonts w:cstheme="minorBidi"/>
        </w:rPr>
        <w:t xml:space="preserve">DESCRIPTION:   </w:t>
      </w:r>
    </w:p>
    <w:p w14:paraId="46AA5122" w14:textId="77777777" w:rsidR="00345631" w:rsidRPr="00841F54" w:rsidRDefault="00345631" w:rsidP="00E22A9D">
      <w:pPr>
        <w:pStyle w:val="screen"/>
        <w:rPr>
          <w:rFonts w:cstheme="minorBidi"/>
        </w:rPr>
      </w:pPr>
      <w:r w:rsidRPr="00841F54">
        <w:rPr>
          <w:rFonts w:cstheme="minorBidi"/>
        </w:rPr>
        <w:t xml:space="preserve"> A list of record numbers (IENs) to return. (Optional)</w:t>
      </w:r>
    </w:p>
    <w:p w14:paraId="0EF76377" w14:textId="77777777" w:rsidR="00345631" w:rsidRPr="00841F54" w:rsidRDefault="00345631" w:rsidP="00E22A9D">
      <w:pPr>
        <w:pStyle w:val="screen"/>
        <w:rPr>
          <w:rFonts w:cstheme="minorBidi"/>
        </w:rPr>
      </w:pPr>
      <w:r w:rsidRPr="00841F54">
        <w:rPr>
          <w:rFonts w:cstheme="minorBidi"/>
        </w:rPr>
        <w:t>To specify an IEN from the V IMMUNIZATION file, set LIST(IEN)="".</w:t>
      </w:r>
    </w:p>
    <w:p w14:paraId="43AF851A" w14:textId="77777777" w:rsidR="00345631" w:rsidRPr="00841F54" w:rsidRDefault="00345631" w:rsidP="00E22A9D">
      <w:pPr>
        <w:pStyle w:val="screen"/>
        <w:rPr>
          <w:rFonts w:cstheme="minorBidi"/>
        </w:rPr>
      </w:pPr>
      <w:r w:rsidRPr="00841F54">
        <w:rPr>
          <w:rFonts w:cstheme="minorBidi"/>
        </w:rPr>
        <w:t>To specify an IEN from the V IMMUNIZATION DELETED file, set</w:t>
      </w:r>
    </w:p>
    <w:p w14:paraId="3F920B1D" w14:textId="77777777" w:rsidR="00345631" w:rsidRPr="00841F54" w:rsidRDefault="00345631" w:rsidP="00E22A9D">
      <w:pPr>
        <w:pStyle w:val="screen"/>
        <w:rPr>
          <w:rFonts w:cstheme="minorBidi"/>
        </w:rPr>
      </w:pPr>
      <w:r w:rsidRPr="00841F54">
        <w:rPr>
          <w:rFonts w:cstheme="minorBidi"/>
        </w:rPr>
        <w:t>LIST(IEN_"D")=""  (e.g., PXLIST("123D")="").</w:t>
      </w:r>
    </w:p>
    <w:p w14:paraId="60C13B1D" w14:textId="77777777" w:rsidR="00345631" w:rsidRPr="00841F54" w:rsidRDefault="00345631" w:rsidP="00E22A9D">
      <w:pPr>
        <w:pStyle w:val="screen"/>
        <w:rPr>
          <w:rFonts w:cstheme="minorBidi"/>
        </w:rPr>
      </w:pPr>
      <w:r w:rsidRPr="00841F54">
        <w:rPr>
          <w:rFonts w:cstheme="minorBidi"/>
        </w:rPr>
        <w:t>INPUT PARAMETER: DATE                   PARAMETER TYPE: LITERAL</w:t>
      </w:r>
    </w:p>
    <w:p w14:paraId="7005B0BB" w14:textId="77777777" w:rsidR="00345631" w:rsidRPr="00841F54" w:rsidRDefault="00345631" w:rsidP="00E22A9D">
      <w:pPr>
        <w:pStyle w:val="screen"/>
        <w:rPr>
          <w:rFonts w:cstheme="minorBidi"/>
        </w:rPr>
      </w:pPr>
      <w:r w:rsidRPr="00841F54">
        <w:rPr>
          <w:rFonts w:cstheme="minorBidi"/>
        </w:rPr>
        <w:t xml:space="preserve">  REQUIRED: NO                          SEQUENCE NUMBER: 3</w:t>
      </w:r>
    </w:p>
    <w:p w14:paraId="2559F709" w14:textId="77777777" w:rsidR="00345631" w:rsidRPr="00841F54" w:rsidRDefault="00345631" w:rsidP="00E22A9D">
      <w:pPr>
        <w:pStyle w:val="screen"/>
        <w:rPr>
          <w:rFonts w:cstheme="minorBidi"/>
        </w:rPr>
      </w:pPr>
      <w:r w:rsidRPr="00841F54">
        <w:rPr>
          <w:rFonts w:cstheme="minorBidi"/>
        </w:rPr>
        <w:t xml:space="preserve">DESCRIPTION:   </w:t>
      </w:r>
    </w:p>
    <w:p w14:paraId="0766ECEA" w14:textId="77777777" w:rsidR="00345631" w:rsidRPr="00841F54" w:rsidRDefault="00345631" w:rsidP="00E22A9D">
      <w:pPr>
        <w:pStyle w:val="screen"/>
        <w:rPr>
          <w:rFonts w:cstheme="minorBidi"/>
        </w:rPr>
      </w:pPr>
      <w:r w:rsidRPr="00841F54">
        <w:rPr>
          <w:rFonts w:cstheme="minorBidi"/>
        </w:rPr>
        <w:lastRenderedPageBreak/>
        <w:t xml:space="preserve"> A date in FileMan format. (Optional)</w:t>
      </w:r>
    </w:p>
    <w:p w14:paraId="129B7BEB" w14:textId="77777777" w:rsidR="00345631" w:rsidRPr="00841F54" w:rsidRDefault="00345631" w:rsidP="00E22A9D">
      <w:pPr>
        <w:pStyle w:val="screen"/>
        <w:rPr>
          <w:rFonts w:cstheme="minorBidi"/>
        </w:rPr>
      </w:pPr>
      <w:r w:rsidRPr="00841F54">
        <w:rPr>
          <w:rFonts w:cstheme="minorBidi"/>
        </w:rPr>
        <w:t>It is used when the caller wants to see how the records being returned</w:t>
      </w:r>
    </w:p>
    <w:p w14:paraId="71ED8E9B" w14:textId="77777777" w:rsidR="00345631" w:rsidRPr="00841F54" w:rsidRDefault="00345631" w:rsidP="00E22A9D">
      <w:pPr>
        <w:pStyle w:val="screen"/>
        <w:rPr>
          <w:rFonts w:cstheme="minorBidi"/>
        </w:rPr>
      </w:pPr>
      <w:r w:rsidRPr="00841F54">
        <w:rPr>
          <w:rFonts w:cstheme="minorBidi"/>
        </w:rPr>
        <w:t>changed since that date. When populated, it is used in a number of ways:</w:t>
      </w:r>
    </w:p>
    <w:p w14:paraId="4184BEE7" w14:textId="77777777" w:rsidR="00345631" w:rsidRPr="00841F54" w:rsidRDefault="00345631" w:rsidP="00E22A9D">
      <w:pPr>
        <w:pStyle w:val="screen"/>
        <w:rPr>
          <w:rFonts w:cstheme="minorBidi"/>
        </w:rPr>
      </w:pPr>
      <w:r w:rsidRPr="00841F54">
        <w:rPr>
          <w:rFonts w:cstheme="minorBidi"/>
        </w:rPr>
        <w:t xml:space="preserve">   1. Additions: If a record was added after that date, and later edited,</w:t>
      </w:r>
    </w:p>
    <w:p w14:paraId="1C9C81A8" w14:textId="77777777" w:rsidR="00345631" w:rsidRPr="00841F54" w:rsidRDefault="00345631" w:rsidP="00E22A9D">
      <w:pPr>
        <w:pStyle w:val="screen"/>
        <w:rPr>
          <w:rFonts w:cstheme="minorBidi"/>
        </w:rPr>
      </w:pPr>
      <w:r w:rsidRPr="00841F54">
        <w:rPr>
          <w:rFonts w:cstheme="minorBidi"/>
        </w:rPr>
        <w:t xml:space="preserve">      we will return the record as if it's a new record (i.e., TYPE="ADD")</w:t>
      </w:r>
    </w:p>
    <w:p w14:paraId="3B26C66D" w14:textId="77777777" w:rsidR="00345631" w:rsidRPr="00841F54" w:rsidRDefault="00345631" w:rsidP="00E22A9D">
      <w:pPr>
        <w:pStyle w:val="screen"/>
        <w:rPr>
          <w:rFonts w:cstheme="minorBidi"/>
        </w:rPr>
      </w:pPr>
      <w:r w:rsidRPr="00841F54">
        <w:rPr>
          <w:rFonts w:cstheme="minorBidi"/>
        </w:rPr>
        <w:t xml:space="preserve">      (even though it's truly an edited record), as from that date's</w:t>
      </w:r>
    </w:p>
    <w:p w14:paraId="59970682" w14:textId="77777777" w:rsidR="00345631" w:rsidRPr="00841F54" w:rsidRDefault="00345631" w:rsidP="00E22A9D">
      <w:pPr>
        <w:pStyle w:val="screen"/>
        <w:rPr>
          <w:rFonts w:cstheme="minorBidi"/>
        </w:rPr>
      </w:pPr>
      <w:r w:rsidRPr="00841F54">
        <w:rPr>
          <w:rFonts w:cstheme="minorBidi"/>
        </w:rPr>
        <w:t xml:space="preserve">      perspective this is a new record.</w:t>
      </w:r>
    </w:p>
    <w:p w14:paraId="11E18AF0" w14:textId="77777777" w:rsidR="00345631" w:rsidRPr="00841F54" w:rsidRDefault="00345631" w:rsidP="00E22A9D">
      <w:pPr>
        <w:pStyle w:val="screen"/>
        <w:rPr>
          <w:rFonts w:cstheme="minorBidi"/>
        </w:rPr>
      </w:pPr>
      <w:r w:rsidRPr="00841F54">
        <w:rPr>
          <w:rFonts w:cstheme="minorBidi"/>
        </w:rPr>
        <w:t xml:space="preserve">   2. Edits: a) We will return two versions of an edited record. One, will</w:t>
      </w:r>
    </w:p>
    <w:p w14:paraId="149BC745" w14:textId="77777777" w:rsidR="00345631" w:rsidRPr="00841F54" w:rsidRDefault="00345631" w:rsidP="00E22A9D">
      <w:pPr>
        <w:pStyle w:val="screen"/>
        <w:rPr>
          <w:rFonts w:cstheme="minorBidi"/>
        </w:rPr>
      </w:pPr>
      <w:r w:rsidRPr="00841F54">
        <w:rPr>
          <w:rFonts w:cstheme="minorBidi"/>
        </w:rPr>
        <w:t xml:space="preserve">      be the way the record existed on that date (i.e.,</w:t>
      </w:r>
    </w:p>
    <w:p w14:paraId="373870BE" w14:textId="77777777" w:rsidR="00345631" w:rsidRPr="00841F54" w:rsidRDefault="00345631" w:rsidP="00E22A9D">
      <w:pPr>
        <w:pStyle w:val="screen"/>
        <w:rPr>
          <w:rFonts w:cstheme="minorBidi"/>
        </w:rPr>
      </w:pPr>
      <w:r w:rsidRPr="00841F54">
        <w:rPr>
          <w:rFonts w:cstheme="minorBidi"/>
        </w:rPr>
        <w:t xml:space="preserve">      TYPE="UPDATE-BEFORE"). Two, will be the current state of the record</w:t>
      </w:r>
    </w:p>
    <w:p w14:paraId="0B49F83A" w14:textId="77777777" w:rsidR="00345631" w:rsidRPr="00841F54" w:rsidRDefault="00345631" w:rsidP="00E22A9D">
      <w:pPr>
        <w:pStyle w:val="screen"/>
        <w:rPr>
          <w:rFonts w:cstheme="minorBidi"/>
        </w:rPr>
      </w:pPr>
      <w:r w:rsidRPr="00841F54">
        <w:rPr>
          <w:rFonts w:cstheme="minorBidi"/>
        </w:rPr>
        <w:t xml:space="preserve">      (i.e., TYPE="UPDATE-AFTER"). b) if no significant changes have been</w:t>
      </w:r>
    </w:p>
    <w:p w14:paraId="2FC47C53" w14:textId="77777777" w:rsidR="00345631" w:rsidRPr="00841F54" w:rsidRDefault="00345631" w:rsidP="00E22A9D">
      <w:pPr>
        <w:pStyle w:val="screen"/>
        <w:rPr>
          <w:rFonts w:cstheme="minorBidi"/>
        </w:rPr>
      </w:pPr>
      <w:r w:rsidRPr="00841F54">
        <w:rPr>
          <w:rFonts w:cstheme="minorBidi"/>
        </w:rPr>
        <w:t xml:space="preserve">      made to this record since that date (i.e., the record was edited</w:t>
      </w:r>
    </w:p>
    <w:p w14:paraId="1FE238EC" w14:textId="77777777" w:rsidR="00345631" w:rsidRPr="00841F54" w:rsidRDefault="00345631" w:rsidP="00E22A9D">
      <w:pPr>
        <w:pStyle w:val="screen"/>
        <w:rPr>
          <w:rFonts w:cstheme="minorBidi"/>
        </w:rPr>
      </w:pPr>
      <w:r w:rsidRPr="00841F54">
        <w:rPr>
          <w:rFonts w:cstheme="minorBidi"/>
        </w:rPr>
        <w:t xml:space="preserve">      after that date, but none of the fields that are returned in this</w:t>
      </w:r>
    </w:p>
    <w:p w14:paraId="44AE7520" w14:textId="77777777" w:rsidR="00345631" w:rsidRPr="00841F54" w:rsidRDefault="00345631" w:rsidP="00E22A9D">
      <w:pPr>
        <w:pStyle w:val="screen"/>
        <w:rPr>
          <w:rFonts w:cstheme="minorBidi"/>
        </w:rPr>
      </w:pPr>
      <w:r w:rsidRPr="00841F54">
        <w:rPr>
          <w:rFonts w:cstheme="minorBidi"/>
        </w:rPr>
        <w:t xml:space="preserve">      call were modified with that edit), then we will not return this</w:t>
      </w:r>
    </w:p>
    <w:p w14:paraId="73D019B9" w14:textId="77777777" w:rsidR="00345631" w:rsidRPr="00841F54" w:rsidRDefault="00345631" w:rsidP="00E22A9D">
      <w:pPr>
        <w:pStyle w:val="screen"/>
        <w:rPr>
          <w:rFonts w:cstheme="minorBidi"/>
        </w:rPr>
      </w:pPr>
      <w:r w:rsidRPr="00841F54">
        <w:rPr>
          <w:rFonts w:cstheme="minorBidi"/>
        </w:rPr>
        <w:t xml:space="preserve">      record, as nothing significant changed since that date.</w:t>
      </w:r>
    </w:p>
    <w:p w14:paraId="1177CAE4" w14:textId="77777777" w:rsidR="00345631" w:rsidRPr="00841F54" w:rsidRDefault="00345631" w:rsidP="00E22A9D">
      <w:pPr>
        <w:pStyle w:val="screen"/>
        <w:rPr>
          <w:rFonts w:cstheme="minorBidi"/>
        </w:rPr>
      </w:pPr>
      <w:r w:rsidRPr="00841F54">
        <w:rPr>
          <w:rFonts w:cstheme="minorBidi"/>
        </w:rPr>
        <w:t xml:space="preserve">   3. Deletes: a) If a record was added after that date and later deleted,</w:t>
      </w:r>
    </w:p>
    <w:p w14:paraId="3BAF49E5" w14:textId="77777777" w:rsidR="00345631" w:rsidRPr="00841F54" w:rsidRDefault="00345631" w:rsidP="00E22A9D">
      <w:pPr>
        <w:pStyle w:val="screen"/>
        <w:rPr>
          <w:rFonts w:cstheme="minorBidi"/>
        </w:rPr>
      </w:pPr>
      <w:r w:rsidRPr="00841F54">
        <w:rPr>
          <w:rFonts w:cstheme="minorBidi"/>
        </w:rPr>
        <w:t xml:space="preserve">      we won't return the record, as on that date the record did not exist,</w:t>
      </w:r>
    </w:p>
    <w:p w14:paraId="4EB2B174" w14:textId="77777777" w:rsidR="00345631" w:rsidRPr="00841F54" w:rsidRDefault="00345631" w:rsidP="00E22A9D">
      <w:pPr>
        <w:pStyle w:val="screen"/>
        <w:rPr>
          <w:rFonts w:cstheme="minorBidi"/>
        </w:rPr>
      </w:pPr>
      <w:r w:rsidRPr="00841F54">
        <w:rPr>
          <w:rFonts w:cstheme="minorBidi"/>
        </w:rPr>
        <w:t xml:space="preserve">      and the current record is deleted, so nothing really changed since</w:t>
      </w:r>
    </w:p>
    <w:p w14:paraId="384E921F" w14:textId="77777777" w:rsidR="00345631" w:rsidRPr="00841F54" w:rsidRDefault="00345631" w:rsidP="00E22A9D">
      <w:pPr>
        <w:pStyle w:val="screen"/>
        <w:rPr>
          <w:rFonts w:cstheme="minorBidi"/>
        </w:rPr>
      </w:pPr>
      <w:r w:rsidRPr="00841F54">
        <w:rPr>
          <w:rFonts w:cstheme="minorBidi"/>
        </w:rPr>
        <w:t xml:space="preserve">      that date. b) If a record was edited after that date and then</w:t>
      </w:r>
    </w:p>
    <w:p w14:paraId="39488714" w14:textId="77777777" w:rsidR="00345631" w:rsidRPr="00841F54" w:rsidRDefault="00345631" w:rsidP="00E22A9D">
      <w:pPr>
        <w:pStyle w:val="screen"/>
        <w:rPr>
          <w:rFonts w:cstheme="minorBidi"/>
        </w:rPr>
      </w:pPr>
      <w:r w:rsidRPr="00841F54">
        <w:rPr>
          <w:rFonts w:cstheme="minorBidi"/>
        </w:rPr>
        <w:t xml:space="preserve">      deleted, the deleted record will be returned the way it existed on</w:t>
      </w:r>
    </w:p>
    <w:p w14:paraId="2E72DF9C" w14:textId="77777777" w:rsidR="00345631" w:rsidRPr="00841F54" w:rsidRDefault="00345631" w:rsidP="00E22A9D">
      <w:pPr>
        <w:pStyle w:val="screen"/>
        <w:rPr>
          <w:rFonts w:cstheme="minorBidi"/>
        </w:rPr>
      </w:pPr>
      <w:r w:rsidRPr="00841F54">
        <w:rPr>
          <w:rFonts w:cstheme="minorBidi"/>
        </w:rPr>
        <w:t xml:space="preserve">      that date, as from that date's perspective that is what the deleted</w:t>
      </w:r>
    </w:p>
    <w:p w14:paraId="07F9393E" w14:textId="77777777" w:rsidR="00345631" w:rsidRPr="00841F54" w:rsidRDefault="00345631" w:rsidP="00E22A9D">
      <w:pPr>
        <w:pStyle w:val="screen"/>
        <w:rPr>
          <w:rFonts w:cstheme="minorBidi"/>
        </w:rPr>
      </w:pPr>
      <w:r w:rsidRPr="00841F54">
        <w:rPr>
          <w:rFonts w:cstheme="minorBidi"/>
        </w:rPr>
        <w:t xml:space="preserve">      record looked like.</w:t>
      </w:r>
    </w:p>
    <w:p w14:paraId="7F15C3A1" w14:textId="77777777" w:rsidR="00345631" w:rsidRPr="00841F54" w:rsidRDefault="00345631" w:rsidP="00E22A9D">
      <w:pPr>
        <w:pStyle w:val="screen"/>
        <w:rPr>
          <w:rFonts w:cstheme="minorBidi"/>
        </w:rPr>
      </w:pPr>
      <w:r w:rsidRPr="00841F54">
        <w:rPr>
          <w:rFonts w:cstheme="minorBidi"/>
        </w:rPr>
        <w:t>INPUT PARAMETER: DEMOGRAPHICS           PARAMETER TYPE: LITERAL</w:t>
      </w:r>
    </w:p>
    <w:p w14:paraId="00FEFBF7" w14:textId="77777777" w:rsidR="00345631" w:rsidRPr="00841F54" w:rsidRDefault="00345631" w:rsidP="00E22A9D">
      <w:pPr>
        <w:pStyle w:val="screen"/>
        <w:rPr>
          <w:rFonts w:cstheme="minorBidi"/>
        </w:rPr>
      </w:pPr>
      <w:r w:rsidRPr="00841F54">
        <w:rPr>
          <w:rFonts w:cstheme="minorBidi"/>
        </w:rPr>
        <w:t xml:space="preserve">  REQUIRED: NO                          SEQUENCE NUMBER: 4</w:t>
      </w:r>
    </w:p>
    <w:p w14:paraId="5114EB9A" w14:textId="77777777" w:rsidR="00345631" w:rsidRPr="00841F54" w:rsidRDefault="00345631" w:rsidP="00E22A9D">
      <w:pPr>
        <w:pStyle w:val="screen"/>
        <w:rPr>
          <w:rFonts w:cstheme="minorBidi"/>
        </w:rPr>
      </w:pPr>
      <w:r w:rsidRPr="00841F54">
        <w:rPr>
          <w:rFonts w:cstheme="minorBidi"/>
        </w:rPr>
        <w:t xml:space="preserve">DESCRIPTION:   </w:t>
      </w:r>
    </w:p>
    <w:p w14:paraId="2A9F479E" w14:textId="77777777" w:rsidR="00345631" w:rsidRPr="00841F54" w:rsidRDefault="00345631" w:rsidP="00E22A9D">
      <w:pPr>
        <w:pStyle w:val="screen"/>
        <w:rPr>
          <w:rFonts w:cstheme="minorBidi"/>
        </w:rPr>
      </w:pPr>
      <w:r w:rsidRPr="00841F54">
        <w:rPr>
          <w:rFonts w:cstheme="minorBidi"/>
        </w:rPr>
        <w:t xml:space="preserve"> Return patient demographics? (1=Yes/0=No). (Defaults to "1").</w:t>
      </w:r>
    </w:p>
    <w:p w14:paraId="3B8B4114" w14:textId="77777777" w:rsidR="00345631" w:rsidRPr="00841F54" w:rsidRDefault="00345631" w:rsidP="00E22A9D">
      <w:pPr>
        <w:pStyle w:val="screen"/>
        <w:rPr>
          <w:rFonts w:cstheme="minorBidi"/>
        </w:rPr>
      </w:pPr>
      <w:r w:rsidRPr="00841F54">
        <w:rPr>
          <w:rFonts w:cstheme="minorBidi"/>
        </w:rPr>
        <w:t xml:space="preserve">RETURN PARAMETER DESCRIPTION:   </w:t>
      </w:r>
    </w:p>
    <w:p w14:paraId="684C7D72" w14:textId="77777777" w:rsidR="00345631" w:rsidRPr="00841F54" w:rsidRDefault="00345631" w:rsidP="00E22A9D">
      <w:pPr>
        <w:pStyle w:val="screen"/>
        <w:rPr>
          <w:rFonts w:cstheme="minorBidi"/>
        </w:rPr>
      </w:pPr>
      <w:r w:rsidRPr="00841F54">
        <w:rPr>
          <w:rFonts w:cstheme="minorBidi"/>
        </w:rPr>
        <w:t xml:space="preserve"> A list of records that meet the search criteria.</w:t>
      </w:r>
    </w:p>
    <w:p w14:paraId="59756ECE" w14:textId="77777777" w:rsidR="00345631" w:rsidRPr="00841F54" w:rsidRDefault="00345631" w:rsidP="00E22A9D">
      <w:pPr>
        <w:pStyle w:val="screen"/>
        <w:rPr>
          <w:rFonts w:cstheme="minorBidi"/>
        </w:rPr>
      </w:pPr>
      <w:r w:rsidRPr="00841F54">
        <w:rPr>
          <w:rFonts w:cstheme="minorBidi"/>
        </w:rPr>
        <w:t xml:space="preserve">  </w:t>
      </w:r>
    </w:p>
    <w:p w14:paraId="0928C05D" w14:textId="77777777" w:rsidR="00345631" w:rsidRPr="00841F54" w:rsidRDefault="00345631" w:rsidP="00E22A9D">
      <w:pPr>
        <w:pStyle w:val="screen"/>
        <w:rPr>
          <w:rFonts w:cstheme="minorBidi"/>
        </w:rPr>
      </w:pPr>
      <w:r w:rsidRPr="00841F54">
        <w:rPr>
          <w:rFonts w:cstheme="minorBidi"/>
        </w:rPr>
        <w:t xml:space="preserve"> Each item returned will contain an immunization object, and if </w:t>
      </w:r>
    </w:p>
    <w:p w14:paraId="7B6855FF" w14:textId="77777777" w:rsidR="00345631" w:rsidRPr="00841F54" w:rsidRDefault="00345631" w:rsidP="00E22A9D">
      <w:pPr>
        <w:pStyle w:val="screen"/>
        <w:rPr>
          <w:rFonts w:cstheme="minorBidi"/>
        </w:rPr>
      </w:pPr>
      <w:r w:rsidRPr="00841F54">
        <w:rPr>
          <w:rFonts w:cstheme="minorBidi"/>
        </w:rPr>
        <w:t xml:space="preserve"> demographics are requested, a patient object.</w:t>
      </w:r>
    </w:p>
    <w:p w14:paraId="6CB809E6" w14:textId="77777777" w:rsidR="00345631" w:rsidRPr="00841F54" w:rsidRDefault="00345631" w:rsidP="00E22A9D">
      <w:pPr>
        <w:pStyle w:val="screen"/>
        <w:rPr>
          <w:rFonts w:cstheme="minorBidi"/>
        </w:rPr>
      </w:pPr>
      <w:r w:rsidRPr="00841F54">
        <w:rPr>
          <w:rFonts w:cstheme="minorBidi"/>
        </w:rPr>
        <w:t xml:space="preserve">         </w:t>
      </w:r>
    </w:p>
    <w:p w14:paraId="6B60BCE8" w14:textId="77777777" w:rsidR="00345631" w:rsidRPr="00841F54" w:rsidRDefault="00345631" w:rsidP="00E22A9D">
      <w:pPr>
        <w:pStyle w:val="screen"/>
        <w:rPr>
          <w:rFonts w:cstheme="minorBidi"/>
        </w:rPr>
      </w:pPr>
      <w:r w:rsidRPr="00841F54">
        <w:rPr>
          <w:rFonts w:cstheme="minorBidi"/>
        </w:rPr>
        <w:t xml:space="preserve"> The immunization object can be called: IMM-ADD, IMM-DELETE, IMM-UPDATE,</w:t>
      </w:r>
    </w:p>
    <w:p w14:paraId="793BEFF6" w14:textId="77777777" w:rsidR="00345631" w:rsidRPr="00841F54" w:rsidRDefault="00345631" w:rsidP="00E22A9D">
      <w:pPr>
        <w:pStyle w:val="screen"/>
        <w:rPr>
          <w:rFonts w:cstheme="minorBidi"/>
        </w:rPr>
      </w:pPr>
      <w:r w:rsidRPr="00841F54">
        <w:rPr>
          <w:rFonts w:cstheme="minorBidi"/>
        </w:rPr>
        <w:t>IMM-UPDATE-BEFORE, or IMM-UPDATE-AFTER.</w:t>
      </w:r>
    </w:p>
    <w:p w14:paraId="0B71AEED" w14:textId="77777777" w:rsidR="00345631" w:rsidRPr="00841F54" w:rsidRDefault="00345631" w:rsidP="00E22A9D">
      <w:pPr>
        <w:pStyle w:val="screen"/>
        <w:rPr>
          <w:rFonts w:cstheme="minorBidi"/>
        </w:rPr>
      </w:pPr>
      <w:r w:rsidRPr="00841F54">
        <w:rPr>
          <w:rFonts w:cstheme="minorBidi"/>
        </w:rPr>
        <w:t xml:space="preserve">   o IMM-ADD - Used when the immunization record is a "new" record.</w:t>
      </w:r>
    </w:p>
    <w:p w14:paraId="235065A2" w14:textId="77777777" w:rsidR="00345631" w:rsidRPr="00841F54" w:rsidRDefault="00345631" w:rsidP="00E22A9D">
      <w:pPr>
        <w:pStyle w:val="screen"/>
        <w:rPr>
          <w:rFonts w:cstheme="minorBidi"/>
        </w:rPr>
      </w:pPr>
      <w:r w:rsidRPr="00841F54">
        <w:rPr>
          <w:rFonts w:cstheme="minorBidi"/>
        </w:rPr>
        <w:t xml:space="preserve">   o IMM-DELETE - Used when the immunizatin record is a deleted record.</w:t>
      </w:r>
    </w:p>
    <w:p w14:paraId="5E57BFC8" w14:textId="77777777" w:rsidR="00345631" w:rsidRPr="00841F54" w:rsidRDefault="00345631" w:rsidP="00E22A9D">
      <w:pPr>
        <w:pStyle w:val="screen"/>
        <w:rPr>
          <w:rFonts w:cstheme="minorBidi"/>
        </w:rPr>
      </w:pPr>
      <w:r w:rsidRPr="00841F54">
        <w:rPr>
          <w:rFonts w:cstheme="minorBidi"/>
        </w:rPr>
        <w:t xml:space="preserve">  o IMM-UPDATE - Used wehn the immunizatin record was edited (and the</w:t>
      </w:r>
    </w:p>
    <w:p w14:paraId="676543E1" w14:textId="77777777" w:rsidR="00345631" w:rsidRPr="00841F54" w:rsidRDefault="00345631" w:rsidP="00E22A9D">
      <w:pPr>
        <w:pStyle w:val="screen"/>
        <w:rPr>
          <w:rFonts w:cstheme="minorBidi"/>
        </w:rPr>
      </w:pPr>
      <w:r w:rsidRPr="00841F54">
        <w:rPr>
          <w:rFonts w:cstheme="minorBidi"/>
        </w:rPr>
        <w:t xml:space="preserve">     caller did not pass in DATE).</w:t>
      </w:r>
    </w:p>
    <w:p w14:paraId="32EA01FB" w14:textId="77777777" w:rsidR="00345631" w:rsidRPr="00841F54" w:rsidRDefault="00345631" w:rsidP="00E22A9D">
      <w:pPr>
        <w:pStyle w:val="screen"/>
        <w:rPr>
          <w:rFonts w:cstheme="minorBidi"/>
        </w:rPr>
      </w:pPr>
      <w:r w:rsidRPr="00841F54">
        <w:rPr>
          <w:rFonts w:cstheme="minorBidi"/>
        </w:rPr>
        <w:t xml:space="preserve">   o IMM-UPDATE-BEFORE/IMM-UPDATE-AFTER - Used when the immunizatin record</w:t>
      </w:r>
    </w:p>
    <w:p w14:paraId="565ABB98" w14:textId="77777777" w:rsidR="00345631" w:rsidRPr="00841F54" w:rsidRDefault="00345631" w:rsidP="00E22A9D">
      <w:pPr>
        <w:pStyle w:val="screen"/>
        <w:rPr>
          <w:rFonts w:cstheme="minorBidi"/>
        </w:rPr>
      </w:pPr>
      <w:r w:rsidRPr="00841F54">
        <w:rPr>
          <w:rFonts w:cstheme="minorBidi"/>
        </w:rPr>
        <w:t xml:space="preserve">     was edited and the called passed in DATE. Two objects will be</w:t>
      </w:r>
    </w:p>
    <w:p w14:paraId="71DBA602" w14:textId="77777777" w:rsidR="00345631" w:rsidRPr="00841F54" w:rsidRDefault="00345631" w:rsidP="00E22A9D">
      <w:pPr>
        <w:pStyle w:val="screen"/>
        <w:rPr>
          <w:rFonts w:cstheme="minorBidi"/>
        </w:rPr>
      </w:pPr>
      <w:r w:rsidRPr="00841F54">
        <w:rPr>
          <w:rFonts w:cstheme="minorBidi"/>
        </w:rPr>
        <w:t xml:space="preserve">     returned. The IMM-UPDATE-BEFORE object will be the way the record</w:t>
      </w:r>
    </w:p>
    <w:p w14:paraId="127C9B3B" w14:textId="77777777" w:rsidR="00345631" w:rsidRPr="00841F54" w:rsidRDefault="00345631" w:rsidP="00E22A9D">
      <w:pPr>
        <w:pStyle w:val="screen"/>
        <w:rPr>
          <w:rFonts w:cstheme="minorBidi"/>
        </w:rPr>
      </w:pPr>
      <w:r w:rsidRPr="00841F54">
        <w:rPr>
          <w:rFonts w:cstheme="minorBidi"/>
        </w:rPr>
        <w:t xml:space="preserve">     existed before that date, and the IMM-UPDATE-AFTER will be the current</w:t>
      </w:r>
    </w:p>
    <w:p w14:paraId="515BEDB1" w14:textId="77777777" w:rsidR="00345631" w:rsidRPr="00841F54" w:rsidRDefault="00345631" w:rsidP="00E22A9D">
      <w:pPr>
        <w:pStyle w:val="screen"/>
        <w:rPr>
          <w:rFonts w:cstheme="minorBidi"/>
        </w:rPr>
      </w:pPr>
      <w:r w:rsidRPr="00841F54">
        <w:rPr>
          <w:rFonts w:cstheme="minorBidi"/>
        </w:rPr>
        <w:t xml:space="preserve">     state of the record.</w:t>
      </w:r>
    </w:p>
    <w:p w14:paraId="4EBA6F2C" w14:textId="77777777" w:rsidR="00345631" w:rsidRPr="00841F54" w:rsidRDefault="00345631" w:rsidP="00E22A9D">
      <w:pPr>
        <w:pStyle w:val="screen"/>
        <w:rPr>
          <w:rFonts w:cstheme="minorBidi"/>
        </w:rPr>
      </w:pPr>
      <w:r w:rsidRPr="00841F54">
        <w:rPr>
          <w:rFonts w:cstheme="minorBidi"/>
        </w:rPr>
        <w:t xml:space="preserve">         </w:t>
      </w:r>
    </w:p>
    <w:p w14:paraId="6147DCF3" w14:textId="77777777" w:rsidR="00345631" w:rsidRPr="00841F54" w:rsidRDefault="00345631" w:rsidP="00E22A9D">
      <w:pPr>
        <w:pStyle w:val="screen"/>
        <w:rPr>
          <w:rFonts w:cstheme="minorBidi"/>
        </w:rPr>
      </w:pPr>
      <w:r w:rsidRPr="00841F54">
        <w:rPr>
          <w:rFonts w:cstheme="minorBidi"/>
        </w:rPr>
        <w:t xml:space="preserve"> For more details on the fields and attributes of the immunization and</w:t>
      </w:r>
    </w:p>
    <w:p w14:paraId="7C6A78E3" w14:textId="1CF43AAF" w:rsidR="00345631" w:rsidRPr="00841F54" w:rsidRDefault="00345631" w:rsidP="00E22A9D">
      <w:pPr>
        <w:pStyle w:val="screen"/>
        <w:rPr>
          <w:rFonts w:eastAsiaTheme="minorHAnsi" w:cstheme="minorBidi"/>
        </w:rPr>
      </w:pPr>
      <w:r w:rsidRPr="00841F54">
        <w:rPr>
          <w:rFonts w:cstheme="minorBidi"/>
        </w:rPr>
        <w:t>patient objects, please see the documentation.</w:t>
      </w:r>
    </w:p>
    <w:p w14:paraId="0C86728F" w14:textId="4997378F" w:rsidR="009D5D0F" w:rsidRPr="00841F54" w:rsidRDefault="00B504FE" w:rsidP="00E22A9D">
      <w:pPr>
        <w:rPr>
          <w:rFonts w:eastAsiaTheme="minorHAnsi" w:cstheme="minorBidi"/>
        </w:rPr>
      </w:pPr>
      <w:r w:rsidRPr="00841F54">
        <w:rPr>
          <w:rFonts w:eastAsiaTheme="minorHAnsi" w:cstheme="minorBidi"/>
        </w:rPr>
        <w:t>The f</w:t>
      </w:r>
      <w:r w:rsidR="000354AE" w:rsidRPr="00841F54">
        <w:rPr>
          <w:rFonts w:eastAsiaTheme="minorHAnsi" w:cstheme="minorBidi"/>
        </w:rPr>
        <w:t xml:space="preserve">ollowing is </w:t>
      </w:r>
      <w:proofErr w:type="gramStart"/>
      <w:r w:rsidR="000354AE" w:rsidRPr="00841F54">
        <w:rPr>
          <w:rFonts w:eastAsiaTheme="minorHAnsi" w:cstheme="minorBidi"/>
        </w:rPr>
        <w:t>a table that list</w:t>
      </w:r>
      <w:proofErr w:type="gramEnd"/>
      <w:r w:rsidR="000354AE" w:rsidRPr="00841F54">
        <w:rPr>
          <w:rFonts w:eastAsiaTheme="minorHAnsi" w:cstheme="minorBidi"/>
        </w:rPr>
        <w:t xml:space="preserve"> the data </w:t>
      </w:r>
      <w:r w:rsidRPr="00841F54">
        <w:rPr>
          <w:rFonts w:eastAsiaTheme="minorHAnsi" w:cstheme="minorBidi"/>
        </w:rPr>
        <w:t>elements</w:t>
      </w:r>
      <w:r w:rsidR="000354AE" w:rsidRPr="00841F54">
        <w:rPr>
          <w:rFonts w:eastAsiaTheme="minorHAnsi" w:cstheme="minorBidi"/>
        </w:rPr>
        <w:t xml:space="preserve"> returned by the RPC.</w:t>
      </w:r>
    </w:p>
    <w:tbl>
      <w:tblPr>
        <w:tblStyle w:val="LightShading-Accent2"/>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RPC"/>
        <w:tblDescription w:val="The following is a table that list the data elements returned by the RPC."/>
      </w:tblPr>
      <w:tblGrid>
        <w:gridCol w:w="2232"/>
        <w:gridCol w:w="1800"/>
        <w:gridCol w:w="5418"/>
      </w:tblGrid>
      <w:tr w:rsidR="000354AE" w:rsidRPr="00841F54" w14:paraId="00DC5B51" w14:textId="77777777" w:rsidTr="00D2412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32" w:type="dxa"/>
            <w:tcBorders>
              <w:top w:val="none" w:sz="0" w:space="0" w:color="auto"/>
              <w:left w:val="none" w:sz="0" w:space="0" w:color="auto"/>
              <w:bottom w:val="none" w:sz="0" w:space="0" w:color="auto"/>
              <w:right w:val="none" w:sz="0" w:space="0" w:color="auto"/>
            </w:tcBorders>
          </w:tcPr>
          <w:p w14:paraId="69D458C9" w14:textId="4F770EAF" w:rsidR="000354AE" w:rsidRPr="00841F54" w:rsidRDefault="004B7371" w:rsidP="00E22A9D">
            <w:pPr>
              <w:pStyle w:val="TableText"/>
              <w:rPr>
                <w:rFonts w:eastAsiaTheme="minorHAnsi" w:cstheme="minorBidi"/>
              </w:rPr>
            </w:pPr>
            <w:r w:rsidRPr="00841F54">
              <w:rPr>
                <w:rFonts w:eastAsiaTheme="minorHAnsi" w:cstheme="minorBidi"/>
              </w:rPr>
              <w:t>ELEMENTS</w:t>
            </w:r>
          </w:p>
        </w:tc>
        <w:tc>
          <w:tcPr>
            <w:tcW w:w="1800" w:type="dxa"/>
            <w:tcBorders>
              <w:top w:val="none" w:sz="0" w:space="0" w:color="auto"/>
              <w:left w:val="none" w:sz="0" w:space="0" w:color="auto"/>
              <w:bottom w:val="none" w:sz="0" w:space="0" w:color="auto"/>
              <w:right w:val="none" w:sz="0" w:space="0" w:color="auto"/>
            </w:tcBorders>
          </w:tcPr>
          <w:p w14:paraId="125F1354" w14:textId="7FB18788" w:rsidR="000354AE" w:rsidRPr="00841F54" w:rsidRDefault="004B7371"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ATTRIBUTES</w:t>
            </w:r>
          </w:p>
        </w:tc>
        <w:tc>
          <w:tcPr>
            <w:tcW w:w="5418" w:type="dxa"/>
            <w:tcBorders>
              <w:top w:val="none" w:sz="0" w:space="0" w:color="auto"/>
              <w:left w:val="none" w:sz="0" w:space="0" w:color="auto"/>
              <w:bottom w:val="none" w:sz="0" w:space="0" w:color="auto"/>
              <w:right w:val="none" w:sz="0" w:space="0" w:color="auto"/>
            </w:tcBorders>
          </w:tcPr>
          <w:p w14:paraId="64753E1A" w14:textId="76371429" w:rsidR="000354AE" w:rsidRPr="00841F54" w:rsidRDefault="004B7371" w:rsidP="00E22A9D">
            <w:pPr>
              <w:pStyle w:val="TableText"/>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CONTENT</w:t>
            </w:r>
          </w:p>
        </w:tc>
      </w:tr>
      <w:tr w:rsidR="000354AE" w:rsidRPr="00841F54" w:rsidDel="009C2551" w14:paraId="3819D0E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A7ED2C" w14:textId="77777777" w:rsidR="000354AE" w:rsidRPr="00841F54" w:rsidRDefault="000354AE" w:rsidP="00E22A9D">
            <w:pPr>
              <w:pStyle w:val="TableText"/>
              <w:rPr>
                <w:rFonts w:eastAsiaTheme="minorHAnsi" w:cstheme="minorBidi"/>
              </w:rPr>
            </w:pPr>
            <w:r w:rsidRPr="00841F54">
              <w:rPr>
                <w:rFonts w:eastAsiaTheme="minorHAnsi" w:cstheme="minorBidi"/>
              </w:rPr>
              <w:t>TOTAL ITEMS</w:t>
            </w:r>
          </w:p>
        </w:tc>
        <w:tc>
          <w:tcPr>
            <w:tcW w:w="1800" w:type="dxa"/>
            <w:tcBorders>
              <w:left w:val="none" w:sz="0" w:space="0" w:color="auto"/>
              <w:right w:val="none" w:sz="0" w:space="0" w:color="auto"/>
            </w:tcBorders>
          </w:tcPr>
          <w:p w14:paraId="6542740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16AC52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Number of immunization records being returned.</w:t>
            </w:r>
          </w:p>
        </w:tc>
      </w:tr>
      <w:tr w:rsidR="000354AE" w:rsidRPr="00841F54" w14:paraId="286C0834"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16F9A5C" w14:textId="77777777" w:rsidR="000354AE" w:rsidRPr="00841F54" w:rsidRDefault="000354AE" w:rsidP="00E22A9D">
            <w:pPr>
              <w:pStyle w:val="TableText"/>
              <w:rPr>
                <w:rFonts w:eastAsiaTheme="minorHAnsi" w:cstheme="minorBidi"/>
              </w:rPr>
            </w:pPr>
            <w:r w:rsidRPr="00841F54">
              <w:rPr>
                <w:rFonts w:eastAsiaTheme="minorHAnsi" w:cstheme="minorBidi"/>
              </w:rPr>
              <w:t>FACILITY ID</w:t>
            </w:r>
          </w:p>
        </w:tc>
        <w:tc>
          <w:tcPr>
            <w:tcW w:w="1800" w:type="dxa"/>
          </w:tcPr>
          <w:p w14:paraId="4181ABF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6AEF5D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p w14:paraId="21198A5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6BDD6B5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(The system’s default Institution.)</w:t>
            </w:r>
          </w:p>
        </w:tc>
      </w:tr>
      <w:tr w:rsidR="000354AE" w:rsidRPr="00841F54" w:rsidDel="009C2551" w14:paraId="251964E2"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38388D5" w14:textId="77777777" w:rsidR="000354AE" w:rsidRPr="00841F54" w:rsidRDefault="000354AE" w:rsidP="00E22A9D">
            <w:pPr>
              <w:pStyle w:val="TableText"/>
              <w:rPr>
                <w:rFonts w:eastAsiaTheme="minorHAnsi" w:cstheme="minorBidi"/>
              </w:rPr>
            </w:pPr>
            <w:r w:rsidRPr="00841F54">
              <w:rPr>
                <w:rFonts w:eastAsiaTheme="minorHAnsi" w:cstheme="minorBidi"/>
              </w:rPr>
              <w:lastRenderedPageBreak/>
              <w:t>BOOKMARK</w:t>
            </w:r>
          </w:p>
        </w:tc>
        <w:tc>
          <w:tcPr>
            <w:tcW w:w="1800" w:type="dxa"/>
            <w:tcBorders>
              <w:left w:val="none" w:sz="0" w:space="0" w:color="auto"/>
              <w:right w:val="none" w:sz="0" w:space="0" w:color="auto"/>
            </w:tcBorders>
          </w:tcPr>
          <w:p w14:paraId="78253A5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73B986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p w14:paraId="5451C8C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6090910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(To return next n number of records after bookmark.)</w:t>
            </w:r>
          </w:p>
        </w:tc>
      </w:tr>
      <w:tr w:rsidR="000354AE" w:rsidRPr="00841F54" w:rsidDel="009C2551" w14:paraId="641A251D" w14:textId="77777777" w:rsidTr="007832FD">
        <w:tc>
          <w:tcPr>
            <w:cnfStyle w:val="001000000000" w:firstRow="0" w:lastRow="0" w:firstColumn="1" w:lastColumn="0" w:oddVBand="0" w:evenVBand="0" w:oddHBand="0" w:evenHBand="0" w:firstRowFirstColumn="0" w:firstRowLastColumn="0" w:lastRowFirstColumn="0" w:lastRowLastColumn="0"/>
            <w:tcW w:w="9450" w:type="dxa"/>
            <w:gridSpan w:val="3"/>
          </w:tcPr>
          <w:p w14:paraId="5A3FFEAD" w14:textId="2E802186" w:rsidR="000354AE" w:rsidRPr="00841F54" w:rsidRDefault="004B7371" w:rsidP="00E22A9D">
            <w:pPr>
              <w:pStyle w:val="TableText"/>
              <w:rPr>
                <w:rFonts w:eastAsiaTheme="minorHAnsi" w:cstheme="minorBidi"/>
              </w:rPr>
            </w:pPr>
            <w:r w:rsidRPr="00841F54">
              <w:rPr>
                <w:rFonts w:eastAsiaTheme="minorHAnsi" w:cstheme="minorBidi"/>
              </w:rPr>
              <w:t>PATIENT</w:t>
            </w:r>
          </w:p>
        </w:tc>
      </w:tr>
      <w:tr w:rsidR="000354AE" w:rsidRPr="00841F54" w14:paraId="00A1EF6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A0EA373" w14:textId="77777777" w:rsidR="000354AE" w:rsidRPr="00841F54" w:rsidRDefault="000354AE" w:rsidP="00E22A9D">
            <w:pPr>
              <w:pStyle w:val="TableText"/>
              <w:rPr>
                <w:rFonts w:eastAsiaTheme="minorHAnsi" w:cstheme="minorBidi"/>
              </w:rPr>
            </w:pPr>
            <w:r w:rsidRPr="00841F54">
              <w:rPr>
                <w:rFonts w:eastAsiaTheme="minorHAnsi" w:cstheme="minorBidi"/>
              </w:rPr>
              <w:t>FACILITY[n]</w:t>
            </w:r>
          </w:p>
        </w:tc>
        <w:tc>
          <w:tcPr>
            <w:tcW w:w="1800" w:type="dxa"/>
            <w:tcBorders>
              <w:left w:val="none" w:sz="0" w:space="0" w:color="auto"/>
              <w:right w:val="none" w:sz="0" w:space="0" w:color="auto"/>
            </w:tcBorders>
          </w:tcPr>
          <w:p w14:paraId="7EA14B6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CD71D2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Institution #4 Name</w:t>
            </w:r>
          </w:p>
          <w:p w14:paraId="3385BCD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29DF8FF2" w14:textId="4FB4659A"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(All known VA facilities where a patient visited in the</w:t>
            </w:r>
            <w:r w:rsidR="009D5D0F" w:rsidRPr="00841F54">
              <w:rPr>
                <w:rFonts w:eastAsiaTheme="minorHAnsi" w:cstheme="minorBidi"/>
              </w:rPr>
              <w:t xml:space="preserve"> last 12 months; p</w:t>
            </w:r>
            <w:r w:rsidRPr="00841F54">
              <w:rPr>
                <w:rFonts w:eastAsiaTheme="minorHAnsi" w:cstheme="minorBidi"/>
              </w:rPr>
              <w:t>ulled from the Treating Facility File (#391.91)).</w:t>
            </w:r>
          </w:p>
        </w:tc>
      </w:tr>
      <w:tr w:rsidR="000354AE" w:rsidRPr="00841F54" w14:paraId="662310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F6A6755" w14:textId="77777777" w:rsidR="000354AE" w:rsidRPr="00841F54" w:rsidDel="003F3242" w:rsidRDefault="000354AE" w:rsidP="00E22A9D">
            <w:pPr>
              <w:pStyle w:val="TableText"/>
              <w:rPr>
                <w:rFonts w:eastAsiaTheme="minorHAnsi" w:cstheme="minorBidi"/>
              </w:rPr>
            </w:pPr>
          </w:p>
        </w:tc>
        <w:tc>
          <w:tcPr>
            <w:tcW w:w="1800" w:type="dxa"/>
          </w:tcPr>
          <w:p w14:paraId="100B201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STATION NUMBER</w:t>
            </w:r>
          </w:p>
        </w:tc>
        <w:tc>
          <w:tcPr>
            <w:tcW w:w="5418" w:type="dxa"/>
          </w:tcPr>
          <w:p w14:paraId="15D9F89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tc>
      </w:tr>
      <w:tr w:rsidR="000354AE" w:rsidRPr="00841F54" w14:paraId="2FD5AE7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A342F95" w14:textId="77777777" w:rsidR="000354AE" w:rsidRPr="00841F54" w:rsidRDefault="000354AE" w:rsidP="00E22A9D">
            <w:pPr>
              <w:pStyle w:val="TableText"/>
              <w:rPr>
                <w:rFonts w:eastAsiaTheme="minorHAnsi" w:cstheme="minorBidi"/>
              </w:rPr>
            </w:pPr>
            <w:r w:rsidRPr="00841F54">
              <w:rPr>
                <w:rFonts w:eastAsiaTheme="minorHAnsi" w:cstheme="minorBidi"/>
              </w:rPr>
              <w:t>NAME (Last, First M)</w:t>
            </w:r>
          </w:p>
        </w:tc>
        <w:tc>
          <w:tcPr>
            <w:tcW w:w="1800" w:type="dxa"/>
            <w:tcBorders>
              <w:left w:val="none" w:sz="0" w:space="0" w:color="auto"/>
              <w:right w:val="none" w:sz="0" w:space="0" w:color="auto"/>
            </w:tcBorders>
          </w:tcPr>
          <w:p w14:paraId="6F12656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FC83CE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Name</w:t>
            </w:r>
          </w:p>
        </w:tc>
      </w:tr>
      <w:tr w:rsidR="000354AE" w:rsidRPr="00841F54" w14:paraId="63A1AB8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39282FD"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ADDRESS</w:t>
            </w:r>
          </w:p>
        </w:tc>
        <w:tc>
          <w:tcPr>
            <w:tcW w:w="1800" w:type="dxa"/>
          </w:tcPr>
          <w:p w14:paraId="16B7FE8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1</w:t>
            </w:r>
          </w:p>
        </w:tc>
        <w:tc>
          <w:tcPr>
            <w:tcW w:w="5418" w:type="dxa"/>
          </w:tcPr>
          <w:p w14:paraId="2BAB3F2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Street Address 1</w:t>
            </w:r>
          </w:p>
        </w:tc>
      </w:tr>
      <w:tr w:rsidR="000354AE" w:rsidRPr="00841F54" w14:paraId="0586518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C3E5261"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DEB222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2</w:t>
            </w:r>
          </w:p>
        </w:tc>
        <w:tc>
          <w:tcPr>
            <w:tcW w:w="5418" w:type="dxa"/>
            <w:tcBorders>
              <w:left w:val="none" w:sz="0" w:space="0" w:color="auto"/>
              <w:right w:val="none" w:sz="0" w:space="0" w:color="auto"/>
            </w:tcBorders>
          </w:tcPr>
          <w:p w14:paraId="10897CD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Street Address 2</w:t>
            </w:r>
          </w:p>
        </w:tc>
      </w:tr>
      <w:tr w:rsidR="000354AE" w:rsidRPr="00841F54" w14:paraId="45F918A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CF2FF64" w14:textId="77777777" w:rsidR="000354AE" w:rsidRPr="00841F54" w:rsidRDefault="000354AE" w:rsidP="00E22A9D">
            <w:pPr>
              <w:pStyle w:val="TableText"/>
              <w:rPr>
                <w:rFonts w:eastAsiaTheme="minorHAnsi" w:cstheme="minorBidi"/>
              </w:rPr>
            </w:pPr>
          </w:p>
        </w:tc>
        <w:tc>
          <w:tcPr>
            <w:tcW w:w="1800" w:type="dxa"/>
          </w:tcPr>
          <w:p w14:paraId="613C542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3</w:t>
            </w:r>
          </w:p>
        </w:tc>
        <w:tc>
          <w:tcPr>
            <w:tcW w:w="5418" w:type="dxa"/>
          </w:tcPr>
          <w:p w14:paraId="6275382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Street Address 3</w:t>
            </w:r>
          </w:p>
        </w:tc>
      </w:tr>
      <w:tr w:rsidR="000354AE" w:rsidRPr="00841F54" w14:paraId="027A0F89"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0336D4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FF3EF8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Borders>
              <w:left w:val="none" w:sz="0" w:space="0" w:color="auto"/>
              <w:right w:val="none" w:sz="0" w:space="0" w:color="auto"/>
            </w:tcBorders>
          </w:tcPr>
          <w:p w14:paraId="5C389A0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City</w:t>
            </w:r>
          </w:p>
        </w:tc>
      </w:tr>
      <w:tr w:rsidR="000354AE" w:rsidRPr="00841F54" w14:paraId="2AFB0C9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FB29A18" w14:textId="77777777" w:rsidR="000354AE" w:rsidRPr="00841F54" w:rsidRDefault="000354AE" w:rsidP="00E22A9D">
            <w:pPr>
              <w:pStyle w:val="TableText"/>
              <w:rPr>
                <w:rFonts w:eastAsiaTheme="minorHAnsi" w:cstheme="minorBidi"/>
              </w:rPr>
            </w:pPr>
          </w:p>
        </w:tc>
        <w:tc>
          <w:tcPr>
            <w:tcW w:w="1800" w:type="dxa"/>
          </w:tcPr>
          <w:p w14:paraId="21CE3B5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Pr>
          <w:p w14:paraId="7FC7B1C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State</w:t>
            </w:r>
          </w:p>
        </w:tc>
      </w:tr>
      <w:tr w:rsidR="000354AE" w:rsidRPr="00841F54" w14:paraId="47A5D1AF"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C1E9774"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CA5297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ZIP</w:t>
            </w:r>
          </w:p>
        </w:tc>
        <w:tc>
          <w:tcPr>
            <w:tcW w:w="5418" w:type="dxa"/>
            <w:tcBorders>
              <w:left w:val="none" w:sz="0" w:space="0" w:color="auto"/>
              <w:right w:val="none" w:sz="0" w:space="0" w:color="auto"/>
            </w:tcBorders>
          </w:tcPr>
          <w:p w14:paraId="27356D1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Zip</w:t>
            </w:r>
          </w:p>
        </w:tc>
      </w:tr>
      <w:tr w:rsidR="000354AE" w:rsidRPr="00841F54" w14:paraId="00D722B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F69FC5E"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PHONE</w:t>
            </w:r>
          </w:p>
        </w:tc>
        <w:tc>
          <w:tcPr>
            <w:tcW w:w="1800" w:type="dxa"/>
          </w:tcPr>
          <w:p w14:paraId="60037B2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0098CC0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Phone Residence</w:t>
            </w:r>
          </w:p>
        </w:tc>
      </w:tr>
      <w:tr w:rsidR="000354AE" w:rsidRPr="00841F54" w14:paraId="393BE81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85BDD50" w14:textId="77777777" w:rsidR="000354AE" w:rsidRPr="00841F54" w:rsidRDefault="000354AE" w:rsidP="00E22A9D">
            <w:pPr>
              <w:pStyle w:val="TableText"/>
              <w:rPr>
                <w:rFonts w:eastAsiaTheme="minorHAnsi" w:cstheme="minorBidi"/>
              </w:rPr>
            </w:pPr>
            <w:r w:rsidRPr="00841F54">
              <w:rPr>
                <w:rFonts w:eastAsiaTheme="minorHAnsi" w:cstheme="minorBidi"/>
              </w:rPr>
              <w:t>ICN</w:t>
            </w:r>
          </w:p>
        </w:tc>
        <w:tc>
          <w:tcPr>
            <w:tcW w:w="1800" w:type="dxa"/>
            <w:tcBorders>
              <w:left w:val="none" w:sz="0" w:space="0" w:color="auto"/>
              <w:right w:val="none" w:sz="0" w:space="0" w:color="auto"/>
            </w:tcBorders>
          </w:tcPr>
          <w:p w14:paraId="57461DB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7EDCF7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Integration Control Number (with checksum)</w:t>
            </w:r>
          </w:p>
        </w:tc>
      </w:tr>
      <w:tr w:rsidR="000354AE" w:rsidRPr="00841F54" w14:paraId="7547966C"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A444DA4" w14:textId="77777777" w:rsidR="000354AE" w:rsidRPr="00841F54" w:rsidDel="00155543" w:rsidRDefault="000354AE" w:rsidP="00E22A9D">
            <w:pPr>
              <w:pStyle w:val="TableText"/>
              <w:rPr>
                <w:rFonts w:eastAsiaTheme="minorHAnsi" w:cstheme="minorBidi"/>
              </w:rPr>
            </w:pPr>
            <w:r w:rsidRPr="00841F54">
              <w:rPr>
                <w:rFonts w:eastAsiaTheme="minorHAnsi" w:cstheme="minorBidi"/>
              </w:rPr>
              <w:t xml:space="preserve">DFN </w:t>
            </w:r>
          </w:p>
        </w:tc>
        <w:tc>
          <w:tcPr>
            <w:tcW w:w="1800" w:type="dxa"/>
          </w:tcPr>
          <w:p w14:paraId="396373C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375C918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IEN</w:t>
            </w:r>
          </w:p>
        </w:tc>
      </w:tr>
      <w:tr w:rsidR="000354AE" w:rsidRPr="00841F54" w14:paraId="745067F7" w14:textId="77777777" w:rsidTr="007832FD">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66297C8" w14:textId="77777777" w:rsidR="000354AE" w:rsidRPr="00841F54" w:rsidRDefault="000354AE" w:rsidP="00E22A9D">
            <w:pPr>
              <w:pStyle w:val="TableText"/>
              <w:rPr>
                <w:rFonts w:eastAsiaTheme="minorHAnsi" w:cstheme="minorBidi"/>
              </w:rPr>
            </w:pPr>
            <w:r w:rsidRPr="00841F54">
              <w:rPr>
                <w:rFonts w:eastAsiaTheme="minorHAnsi" w:cstheme="minorBidi"/>
              </w:rPr>
              <w:t>DOB</w:t>
            </w:r>
          </w:p>
        </w:tc>
        <w:tc>
          <w:tcPr>
            <w:tcW w:w="1800" w:type="dxa"/>
            <w:tcBorders>
              <w:left w:val="none" w:sz="0" w:space="0" w:color="auto"/>
              <w:right w:val="none" w:sz="0" w:space="0" w:color="auto"/>
            </w:tcBorders>
          </w:tcPr>
          <w:p w14:paraId="1F65B8E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C729F2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Date of Birth</w:t>
            </w:r>
          </w:p>
        </w:tc>
      </w:tr>
      <w:tr w:rsidR="000354AE" w:rsidRPr="00841F54" w14:paraId="450541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BB175E7" w14:textId="77777777" w:rsidR="000354AE" w:rsidRPr="00841F54" w:rsidRDefault="000354AE" w:rsidP="00E22A9D">
            <w:pPr>
              <w:pStyle w:val="TableText"/>
              <w:rPr>
                <w:rFonts w:eastAsiaTheme="minorHAnsi" w:cstheme="minorBidi"/>
              </w:rPr>
            </w:pPr>
            <w:r w:rsidRPr="00841F54">
              <w:rPr>
                <w:rFonts w:eastAsiaTheme="minorHAnsi" w:cstheme="minorBidi"/>
              </w:rPr>
              <w:t>SEX</w:t>
            </w:r>
          </w:p>
        </w:tc>
        <w:tc>
          <w:tcPr>
            <w:tcW w:w="1800" w:type="dxa"/>
          </w:tcPr>
          <w:p w14:paraId="7204EC7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41F0915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Patient #2 Sex </w:t>
            </w:r>
          </w:p>
        </w:tc>
      </w:tr>
      <w:tr w:rsidR="000354AE" w:rsidRPr="00841F54" w14:paraId="6130688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5A605E0" w14:textId="77777777" w:rsidR="000354AE" w:rsidRPr="00841F54" w:rsidRDefault="000354AE" w:rsidP="00E22A9D">
            <w:pPr>
              <w:pStyle w:val="TableText"/>
              <w:rPr>
                <w:rFonts w:eastAsiaTheme="minorHAnsi" w:cstheme="minorBidi"/>
              </w:rPr>
            </w:pPr>
            <w:r w:rsidRPr="00841F54">
              <w:rPr>
                <w:rFonts w:eastAsiaTheme="minorHAnsi" w:cstheme="minorBidi"/>
              </w:rPr>
              <w:t>RACE[n]</w:t>
            </w:r>
          </w:p>
        </w:tc>
        <w:tc>
          <w:tcPr>
            <w:tcW w:w="1800" w:type="dxa"/>
            <w:tcBorders>
              <w:left w:val="none" w:sz="0" w:space="0" w:color="auto"/>
              <w:right w:val="none" w:sz="0" w:space="0" w:color="auto"/>
            </w:tcBorders>
          </w:tcPr>
          <w:p w14:paraId="7D3C4E5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D967C6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Race Information</w:t>
            </w:r>
          </w:p>
        </w:tc>
      </w:tr>
      <w:tr w:rsidR="000354AE" w:rsidRPr="00841F54" w14:paraId="1CD9594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9277B82" w14:textId="77777777" w:rsidR="000354AE" w:rsidRPr="00841F54" w:rsidRDefault="000354AE" w:rsidP="00E22A9D">
            <w:pPr>
              <w:pStyle w:val="TableText"/>
              <w:rPr>
                <w:rFonts w:eastAsiaTheme="minorHAnsi" w:cstheme="minorBidi"/>
              </w:rPr>
            </w:pPr>
          </w:p>
        </w:tc>
        <w:tc>
          <w:tcPr>
            <w:tcW w:w="1800" w:type="dxa"/>
          </w:tcPr>
          <w:p w14:paraId="1AB9E9F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69527ED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Race #10 HL7 Value</w:t>
            </w:r>
          </w:p>
        </w:tc>
      </w:tr>
      <w:tr w:rsidR="000354AE" w:rsidRPr="00841F54" w14:paraId="43EB082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942915E" w14:textId="77777777" w:rsidR="000354AE" w:rsidRPr="00841F54" w:rsidRDefault="000354AE" w:rsidP="00E22A9D">
            <w:pPr>
              <w:pStyle w:val="TableText"/>
              <w:rPr>
                <w:rFonts w:eastAsiaTheme="minorHAnsi" w:cstheme="minorBidi"/>
              </w:rPr>
            </w:pPr>
            <w:r w:rsidRPr="00841F54">
              <w:rPr>
                <w:rFonts w:eastAsiaTheme="minorHAnsi" w:cstheme="minorBidi"/>
              </w:rPr>
              <w:t>ETHNICITY[n]</w:t>
            </w:r>
          </w:p>
        </w:tc>
        <w:tc>
          <w:tcPr>
            <w:tcW w:w="1800" w:type="dxa"/>
            <w:tcBorders>
              <w:left w:val="none" w:sz="0" w:space="0" w:color="auto"/>
              <w:right w:val="none" w:sz="0" w:space="0" w:color="auto"/>
            </w:tcBorders>
          </w:tcPr>
          <w:p w14:paraId="69CFB32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6019414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Ethnicity Information</w:t>
            </w:r>
          </w:p>
        </w:tc>
      </w:tr>
      <w:tr w:rsidR="000354AE" w:rsidRPr="00841F54" w14:paraId="2C161AAC"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A4B090" w14:textId="77777777" w:rsidR="000354AE" w:rsidRPr="00841F54" w:rsidRDefault="000354AE" w:rsidP="00E22A9D">
            <w:pPr>
              <w:pStyle w:val="TableText"/>
              <w:rPr>
                <w:rFonts w:eastAsiaTheme="minorHAnsi" w:cstheme="minorBidi"/>
              </w:rPr>
            </w:pPr>
          </w:p>
        </w:tc>
        <w:tc>
          <w:tcPr>
            <w:tcW w:w="1800" w:type="dxa"/>
          </w:tcPr>
          <w:p w14:paraId="0B16497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710D738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Ethnicity #10.2 HL7 Value</w:t>
            </w:r>
          </w:p>
        </w:tc>
      </w:tr>
      <w:tr w:rsidR="000354AE" w:rsidRPr="00841F54" w14:paraId="3CB20FA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70A1279" w14:textId="77777777" w:rsidR="000354AE" w:rsidRPr="00841F54" w:rsidRDefault="000354AE" w:rsidP="00E22A9D">
            <w:pPr>
              <w:pStyle w:val="TableText"/>
              <w:rPr>
                <w:rFonts w:eastAsiaTheme="minorHAnsi" w:cstheme="minorBidi"/>
              </w:rPr>
            </w:pPr>
            <w:r w:rsidRPr="00841F54">
              <w:rPr>
                <w:rFonts w:eastAsiaTheme="minorHAnsi" w:cstheme="minorBidi"/>
              </w:rPr>
              <w:t>PLACE OF BIRTH</w:t>
            </w:r>
          </w:p>
        </w:tc>
        <w:tc>
          <w:tcPr>
            <w:tcW w:w="1800" w:type="dxa"/>
            <w:tcBorders>
              <w:left w:val="none" w:sz="0" w:space="0" w:color="auto"/>
              <w:right w:val="none" w:sz="0" w:space="0" w:color="auto"/>
            </w:tcBorders>
          </w:tcPr>
          <w:p w14:paraId="08738B9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Borders>
              <w:left w:val="none" w:sz="0" w:space="0" w:color="auto"/>
              <w:right w:val="none" w:sz="0" w:space="0" w:color="auto"/>
            </w:tcBorders>
          </w:tcPr>
          <w:p w14:paraId="53BE0AD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Place of Birth[City]</w:t>
            </w:r>
          </w:p>
        </w:tc>
      </w:tr>
      <w:tr w:rsidR="000354AE" w:rsidRPr="00841F54" w14:paraId="740AA50F"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60E5833" w14:textId="77777777" w:rsidR="000354AE" w:rsidRPr="00841F54" w:rsidRDefault="000354AE" w:rsidP="00E22A9D">
            <w:pPr>
              <w:pStyle w:val="TableText"/>
              <w:rPr>
                <w:rFonts w:eastAsiaTheme="minorHAnsi" w:cstheme="minorBidi"/>
              </w:rPr>
            </w:pPr>
          </w:p>
        </w:tc>
        <w:tc>
          <w:tcPr>
            <w:tcW w:w="1800" w:type="dxa"/>
          </w:tcPr>
          <w:p w14:paraId="3F5A65A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Pr>
          <w:p w14:paraId="09FAC2A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Place of Birth[State]</w:t>
            </w:r>
          </w:p>
        </w:tc>
      </w:tr>
      <w:tr w:rsidR="000354AE" w:rsidRPr="00841F54" w14:paraId="79DDFED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76B1E38" w14:textId="77777777" w:rsidR="000354AE" w:rsidRPr="00841F54" w:rsidRDefault="000354AE" w:rsidP="00E22A9D">
            <w:pPr>
              <w:pStyle w:val="TableText"/>
              <w:rPr>
                <w:rFonts w:eastAsiaTheme="minorHAnsi" w:cstheme="minorBidi"/>
              </w:rPr>
            </w:pPr>
            <w:r w:rsidRPr="00841F54">
              <w:rPr>
                <w:rFonts w:eastAsiaTheme="minorHAnsi" w:cstheme="minorBidi"/>
              </w:rPr>
              <w:t>MOTHER MAIDEN NAME</w:t>
            </w:r>
          </w:p>
        </w:tc>
        <w:tc>
          <w:tcPr>
            <w:tcW w:w="1800" w:type="dxa"/>
            <w:tcBorders>
              <w:left w:val="none" w:sz="0" w:space="0" w:color="auto"/>
              <w:right w:val="none" w:sz="0" w:space="0" w:color="auto"/>
            </w:tcBorders>
          </w:tcPr>
          <w:p w14:paraId="4373283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3DB29C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Mother's Maiden Name</w:t>
            </w:r>
          </w:p>
        </w:tc>
      </w:tr>
      <w:tr w:rsidR="000354AE" w:rsidRPr="00841F54" w14:paraId="62D01D1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4879377" w14:textId="77777777" w:rsidR="000354AE" w:rsidRPr="00841F54" w:rsidRDefault="000354AE" w:rsidP="00E22A9D">
            <w:pPr>
              <w:pStyle w:val="TableText"/>
              <w:rPr>
                <w:rFonts w:eastAsiaTheme="minorHAnsi" w:cstheme="minorBidi"/>
                <w:highlight w:val="yellow"/>
              </w:rPr>
            </w:pPr>
            <w:r w:rsidRPr="00841F54">
              <w:rPr>
                <w:rFonts w:eastAsiaTheme="minorHAnsi" w:cstheme="minorBidi"/>
              </w:rPr>
              <w:t>DATE OF DEATH</w:t>
            </w:r>
          </w:p>
        </w:tc>
        <w:tc>
          <w:tcPr>
            <w:tcW w:w="1800" w:type="dxa"/>
          </w:tcPr>
          <w:p w14:paraId="7031302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A10D53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Patient #2 Date of Death </w:t>
            </w:r>
          </w:p>
        </w:tc>
      </w:tr>
      <w:tr w:rsidR="000354AE" w:rsidRPr="00841F54" w14:paraId="38E221F0"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4F98041" w14:textId="77777777" w:rsidR="000354AE" w:rsidRPr="00841F54" w:rsidRDefault="000354AE" w:rsidP="00E22A9D">
            <w:pPr>
              <w:pStyle w:val="TableText"/>
              <w:rPr>
                <w:rFonts w:eastAsiaTheme="minorHAnsi" w:cstheme="minorBidi"/>
              </w:rPr>
            </w:pPr>
            <w:r w:rsidRPr="00841F54">
              <w:rPr>
                <w:rFonts w:eastAsiaTheme="minorHAnsi" w:cstheme="minorBidi"/>
              </w:rPr>
              <w:t>SUPPORT[n]</w:t>
            </w:r>
          </w:p>
        </w:tc>
        <w:tc>
          <w:tcPr>
            <w:tcW w:w="1800" w:type="dxa"/>
            <w:tcBorders>
              <w:left w:val="none" w:sz="0" w:space="0" w:color="auto"/>
              <w:right w:val="none" w:sz="0" w:space="0" w:color="auto"/>
            </w:tcBorders>
          </w:tcPr>
          <w:p w14:paraId="52BA299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TYPE</w:t>
            </w:r>
          </w:p>
        </w:tc>
        <w:tc>
          <w:tcPr>
            <w:tcW w:w="5418" w:type="dxa"/>
            <w:tcBorders>
              <w:left w:val="none" w:sz="0" w:space="0" w:color="auto"/>
              <w:right w:val="none" w:sz="0" w:space="0" w:color="auto"/>
            </w:tcBorders>
          </w:tcPr>
          <w:p w14:paraId="4ADA2F8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NOK = Next of Kin</w:t>
            </w:r>
          </w:p>
          <w:p w14:paraId="2F5DB47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ECON = Emergency Contact</w:t>
            </w:r>
          </w:p>
        </w:tc>
      </w:tr>
      <w:tr w:rsidR="000354AE" w:rsidRPr="00841F54" w14:paraId="53425D63" w14:textId="77777777" w:rsidTr="007832FD">
        <w:trPr>
          <w:trHeight w:val="259"/>
        </w:trPr>
        <w:tc>
          <w:tcPr>
            <w:cnfStyle w:val="001000000000" w:firstRow="0" w:lastRow="0" w:firstColumn="1" w:lastColumn="0" w:oddVBand="0" w:evenVBand="0" w:oddHBand="0" w:evenHBand="0" w:firstRowFirstColumn="0" w:firstRowLastColumn="0" w:lastRowFirstColumn="0" w:lastRowLastColumn="0"/>
            <w:tcW w:w="2232" w:type="dxa"/>
          </w:tcPr>
          <w:p w14:paraId="563CB7B2" w14:textId="77777777" w:rsidR="000354AE" w:rsidRPr="00841F54" w:rsidRDefault="000354AE" w:rsidP="00E22A9D">
            <w:pPr>
              <w:pStyle w:val="TableText"/>
              <w:rPr>
                <w:rFonts w:eastAsiaTheme="minorHAnsi" w:cstheme="minorBidi"/>
              </w:rPr>
            </w:pPr>
          </w:p>
        </w:tc>
        <w:tc>
          <w:tcPr>
            <w:tcW w:w="1800" w:type="dxa"/>
          </w:tcPr>
          <w:p w14:paraId="72601AC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6BEF37F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7CAF1977" w14:textId="77777777" w:rsidTr="007832F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4057F66"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1F53D2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RELATIONSHIP</w:t>
            </w:r>
          </w:p>
        </w:tc>
        <w:tc>
          <w:tcPr>
            <w:tcW w:w="5418" w:type="dxa"/>
            <w:tcBorders>
              <w:left w:val="none" w:sz="0" w:space="0" w:color="auto"/>
              <w:right w:val="none" w:sz="0" w:space="0" w:color="auto"/>
            </w:tcBorders>
          </w:tcPr>
          <w:p w14:paraId="4836E2F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6F54836D" w14:textId="77777777" w:rsidTr="007832FD">
        <w:trPr>
          <w:trHeight w:val="259"/>
        </w:trPr>
        <w:tc>
          <w:tcPr>
            <w:cnfStyle w:val="001000000000" w:firstRow="0" w:lastRow="0" w:firstColumn="1" w:lastColumn="0" w:oddVBand="0" w:evenVBand="0" w:oddHBand="0" w:evenHBand="0" w:firstRowFirstColumn="0" w:firstRowLastColumn="0" w:lastRowFirstColumn="0" w:lastRowLastColumn="0"/>
            <w:tcW w:w="2232" w:type="dxa"/>
          </w:tcPr>
          <w:p w14:paraId="6470D959" w14:textId="77777777" w:rsidR="000354AE" w:rsidRPr="00841F54" w:rsidRDefault="000354AE" w:rsidP="00E22A9D">
            <w:pPr>
              <w:pStyle w:val="TableText"/>
              <w:rPr>
                <w:rFonts w:eastAsiaTheme="minorHAnsi" w:cstheme="minorBidi"/>
              </w:rPr>
            </w:pPr>
          </w:p>
        </w:tc>
        <w:tc>
          <w:tcPr>
            <w:tcW w:w="1800" w:type="dxa"/>
          </w:tcPr>
          <w:p w14:paraId="584F138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PHONE</w:t>
            </w:r>
          </w:p>
        </w:tc>
        <w:tc>
          <w:tcPr>
            <w:tcW w:w="5418" w:type="dxa"/>
          </w:tcPr>
          <w:p w14:paraId="6CAE21D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00BD214C" w14:textId="77777777" w:rsidTr="007832F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842DC7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810A26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1</w:t>
            </w:r>
          </w:p>
        </w:tc>
        <w:tc>
          <w:tcPr>
            <w:tcW w:w="5418" w:type="dxa"/>
            <w:tcBorders>
              <w:left w:val="none" w:sz="0" w:space="0" w:color="auto"/>
              <w:right w:val="none" w:sz="0" w:space="0" w:color="auto"/>
            </w:tcBorders>
          </w:tcPr>
          <w:p w14:paraId="1133868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string</w:t>
            </w:r>
          </w:p>
        </w:tc>
      </w:tr>
      <w:tr w:rsidR="000354AE" w:rsidRPr="00841F54" w14:paraId="4B79E81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2B306D2" w14:textId="77777777" w:rsidR="000354AE" w:rsidRPr="00841F54" w:rsidRDefault="000354AE" w:rsidP="00E22A9D">
            <w:pPr>
              <w:pStyle w:val="TableText"/>
              <w:rPr>
                <w:rFonts w:eastAsiaTheme="minorHAnsi" w:cstheme="minorBidi"/>
              </w:rPr>
            </w:pPr>
          </w:p>
        </w:tc>
        <w:tc>
          <w:tcPr>
            <w:tcW w:w="1800" w:type="dxa"/>
          </w:tcPr>
          <w:p w14:paraId="5919988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STREET 2</w:t>
            </w:r>
          </w:p>
        </w:tc>
        <w:tc>
          <w:tcPr>
            <w:tcW w:w="5418" w:type="dxa"/>
          </w:tcPr>
          <w:p w14:paraId="45FE651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06E7905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EC9C36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D5A025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STREET 3</w:t>
            </w:r>
          </w:p>
        </w:tc>
        <w:tc>
          <w:tcPr>
            <w:tcW w:w="5418" w:type="dxa"/>
            <w:tcBorders>
              <w:left w:val="none" w:sz="0" w:space="0" w:color="auto"/>
              <w:right w:val="none" w:sz="0" w:space="0" w:color="auto"/>
            </w:tcBorders>
          </w:tcPr>
          <w:p w14:paraId="4119694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68C85123"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C986BFB" w14:textId="77777777" w:rsidR="000354AE" w:rsidRPr="00841F54" w:rsidRDefault="000354AE" w:rsidP="00E22A9D">
            <w:pPr>
              <w:pStyle w:val="TableText"/>
              <w:rPr>
                <w:rFonts w:eastAsiaTheme="minorHAnsi" w:cstheme="minorBidi"/>
              </w:rPr>
            </w:pPr>
          </w:p>
        </w:tc>
        <w:tc>
          <w:tcPr>
            <w:tcW w:w="1800" w:type="dxa"/>
          </w:tcPr>
          <w:p w14:paraId="7E73865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CITY</w:t>
            </w:r>
          </w:p>
        </w:tc>
        <w:tc>
          <w:tcPr>
            <w:tcW w:w="5418" w:type="dxa"/>
          </w:tcPr>
          <w:p w14:paraId="30F6027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560249D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7DD8C5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395EFE7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STATE</w:t>
            </w:r>
          </w:p>
        </w:tc>
        <w:tc>
          <w:tcPr>
            <w:tcW w:w="5418" w:type="dxa"/>
            <w:tcBorders>
              <w:left w:val="none" w:sz="0" w:space="0" w:color="auto"/>
              <w:right w:val="none" w:sz="0" w:space="0" w:color="auto"/>
            </w:tcBorders>
          </w:tcPr>
          <w:p w14:paraId="0C55E36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color w:val="000000"/>
              </w:rPr>
            </w:pPr>
            <w:r w:rsidRPr="00841F54">
              <w:rPr>
                <w:rFonts w:eastAsiaTheme="minorHAnsi" w:cstheme="minorBidi"/>
              </w:rPr>
              <w:t>State #5 Name</w:t>
            </w:r>
          </w:p>
        </w:tc>
      </w:tr>
      <w:tr w:rsidR="000354AE" w:rsidRPr="00841F54" w14:paraId="6EE56C0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0D70835" w14:textId="77777777" w:rsidR="000354AE" w:rsidRPr="00841F54" w:rsidRDefault="000354AE" w:rsidP="00E22A9D">
            <w:pPr>
              <w:pStyle w:val="TableText"/>
              <w:rPr>
                <w:rFonts w:eastAsiaTheme="minorHAnsi" w:cstheme="minorBidi"/>
              </w:rPr>
            </w:pPr>
          </w:p>
        </w:tc>
        <w:tc>
          <w:tcPr>
            <w:tcW w:w="1800" w:type="dxa"/>
          </w:tcPr>
          <w:p w14:paraId="4462A9F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ZIP</w:t>
            </w:r>
          </w:p>
        </w:tc>
        <w:tc>
          <w:tcPr>
            <w:tcW w:w="5418" w:type="dxa"/>
          </w:tcPr>
          <w:p w14:paraId="181EC12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color w:val="000000"/>
              </w:rPr>
            </w:pPr>
            <w:r w:rsidRPr="00841F54">
              <w:rPr>
                <w:rFonts w:eastAsiaTheme="minorHAnsi" w:cstheme="minorBidi"/>
              </w:rPr>
              <w:t>string</w:t>
            </w:r>
          </w:p>
        </w:tc>
      </w:tr>
      <w:tr w:rsidR="000354AE" w:rsidRPr="00841F54" w14:paraId="31508A6D"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0" w:type="dxa"/>
            <w:gridSpan w:val="3"/>
            <w:tcBorders>
              <w:left w:val="none" w:sz="0" w:space="0" w:color="auto"/>
              <w:right w:val="none" w:sz="0" w:space="0" w:color="auto"/>
            </w:tcBorders>
          </w:tcPr>
          <w:p w14:paraId="726F4254" w14:textId="12064EA4" w:rsidR="000354AE" w:rsidRPr="00841F54" w:rsidRDefault="004B7371" w:rsidP="00E22A9D">
            <w:pPr>
              <w:pStyle w:val="TableText"/>
              <w:rPr>
                <w:rFonts w:eastAsiaTheme="minorHAnsi" w:cstheme="minorBidi"/>
              </w:rPr>
            </w:pPr>
            <w:r w:rsidRPr="00841F54">
              <w:rPr>
                <w:rFonts w:eastAsiaTheme="minorHAnsi" w:cstheme="minorBidi"/>
              </w:rPr>
              <w:t>IMMUNIZATION</w:t>
            </w:r>
          </w:p>
        </w:tc>
      </w:tr>
      <w:tr w:rsidR="000354AE" w:rsidRPr="00841F54" w14:paraId="56DFE1F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9DB3F73" w14:textId="77777777" w:rsidR="000354AE" w:rsidRPr="00841F54" w:rsidRDefault="000354AE" w:rsidP="00E22A9D">
            <w:pPr>
              <w:pStyle w:val="TableText"/>
              <w:rPr>
                <w:rFonts w:eastAsiaTheme="minorHAnsi" w:cstheme="minorBidi"/>
              </w:rPr>
            </w:pPr>
            <w:r w:rsidRPr="00841F54">
              <w:rPr>
                <w:rFonts w:eastAsiaTheme="minorHAnsi" w:cstheme="minorBidi"/>
              </w:rPr>
              <w:t xml:space="preserve"> ID </w:t>
            </w:r>
          </w:p>
        </w:tc>
        <w:tc>
          <w:tcPr>
            <w:tcW w:w="1800" w:type="dxa"/>
          </w:tcPr>
          <w:p w14:paraId="6B1E266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7EB3E83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IEN</w:t>
            </w:r>
          </w:p>
        </w:tc>
      </w:tr>
      <w:tr w:rsidR="000354AE" w:rsidRPr="00841F54" w14:paraId="6B16FB6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5EBA64D" w14:textId="77777777" w:rsidR="000354AE" w:rsidRPr="00841F54" w:rsidRDefault="000354AE" w:rsidP="00E22A9D">
            <w:pPr>
              <w:pStyle w:val="TableText"/>
              <w:rPr>
                <w:rFonts w:eastAsiaTheme="minorHAnsi" w:cstheme="minorBidi"/>
              </w:rPr>
            </w:pPr>
            <w:r w:rsidRPr="00841F54">
              <w:rPr>
                <w:rFonts w:eastAsiaTheme="minorHAnsi" w:cstheme="minorBidi"/>
              </w:rPr>
              <w:t>IMMUNIZATION</w:t>
            </w:r>
          </w:p>
        </w:tc>
        <w:tc>
          <w:tcPr>
            <w:tcW w:w="1800" w:type="dxa"/>
            <w:tcBorders>
              <w:left w:val="none" w:sz="0" w:space="0" w:color="auto"/>
              <w:right w:val="none" w:sz="0" w:space="0" w:color="auto"/>
            </w:tcBorders>
          </w:tcPr>
          <w:p w14:paraId="1C57CA5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6EF93FF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#9999999.14 IEN</w:t>
            </w:r>
          </w:p>
        </w:tc>
      </w:tr>
      <w:tr w:rsidR="000354AE" w:rsidRPr="00841F54" w14:paraId="77B721D3"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6BB8A6F7" w14:textId="77777777" w:rsidR="000354AE" w:rsidRPr="00841F54" w:rsidRDefault="000354AE" w:rsidP="00E22A9D">
            <w:pPr>
              <w:pStyle w:val="TableText"/>
              <w:rPr>
                <w:rFonts w:eastAsiaTheme="minorHAnsi" w:cstheme="minorBidi"/>
              </w:rPr>
            </w:pPr>
          </w:p>
        </w:tc>
        <w:tc>
          <w:tcPr>
            <w:tcW w:w="1800" w:type="dxa"/>
          </w:tcPr>
          <w:p w14:paraId="25EA434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2722A8E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Immunization #9999999.14 Name </w:t>
            </w:r>
          </w:p>
        </w:tc>
      </w:tr>
      <w:tr w:rsidR="000354AE" w:rsidRPr="00841F54" w14:paraId="423BC71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7998F6B" w14:textId="77777777" w:rsidR="000354AE" w:rsidRPr="00841F54" w:rsidRDefault="000354AE" w:rsidP="00E22A9D">
            <w:pPr>
              <w:pStyle w:val="TableText"/>
              <w:rPr>
                <w:rFonts w:eastAsiaTheme="minorHAnsi" w:cstheme="minorBidi"/>
              </w:rPr>
            </w:pPr>
            <w:r w:rsidRPr="00841F54">
              <w:rPr>
                <w:rFonts w:eastAsiaTheme="minorHAnsi" w:cstheme="minorBidi"/>
              </w:rPr>
              <w:t>CVX</w:t>
            </w:r>
          </w:p>
        </w:tc>
        <w:tc>
          <w:tcPr>
            <w:tcW w:w="1800" w:type="dxa"/>
            <w:tcBorders>
              <w:left w:val="none" w:sz="0" w:space="0" w:color="auto"/>
              <w:right w:val="none" w:sz="0" w:space="0" w:color="auto"/>
            </w:tcBorders>
          </w:tcPr>
          <w:p w14:paraId="691FC7C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033FD0D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File #9999999.14 CVX Code</w:t>
            </w:r>
          </w:p>
        </w:tc>
      </w:tr>
      <w:tr w:rsidR="000354AE" w:rsidRPr="00841F54" w14:paraId="7D10CB8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A525272" w14:textId="77777777" w:rsidR="000354AE" w:rsidRPr="00841F54" w:rsidRDefault="000354AE" w:rsidP="00E22A9D">
            <w:pPr>
              <w:pStyle w:val="TableText"/>
              <w:rPr>
                <w:rFonts w:eastAsiaTheme="minorHAnsi" w:cstheme="minorBidi"/>
              </w:rPr>
            </w:pPr>
            <w:r w:rsidRPr="00841F54">
              <w:rPr>
                <w:rFonts w:eastAsiaTheme="minorHAnsi" w:cstheme="minorBidi"/>
              </w:rPr>
              <w:t>FACILITY</w:t>
            </w:r>
          </w:p>
        </w:tc>
        <w:tc>
          <w:tcPr>
            <w:tcW w:w="1800" w:type="dxa"/>
          </w:tcPr>
          <w:p w14:paraId="13319EA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71A0523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Institution #4 Name</w:t>
            </w:r>
          </w:p>
          <w:p w14:paraId="2E7E26B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38A06A0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(Administering facility)</w:t>
            </w:r>
          </w:p>
        </w:tc>
      </w:tr>
      <w:tr w:rsidR="000354AE" w:rsidRPr="00841F54" w14:paraId="717863C6"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85C3E2E"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5CA193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STATION NUMBER</w:t>
            </w:r>
          </w:p>
        </w:tc>
        <w:tc>
          <w:tcPr>
            <w:tcW w:w="5418" w:type="dxa"/>
            <w:tcBorders>
              <w:left w:val="none" w:sz="0" w:space="0" w:color="auto"/>
              <w:right w:val="none" w:sz="0" w:space="0" w:color="auto"/>
            </w:tcBorders>
          </w:tcPr>
          <w:p w14:paraId="453731A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Institution #4 Station Number</w:t>
            </w:r>
          </w:p>
        </w:tc>
      </w:tr>
      <w:tr w:rsidR="000354AE" w:rsidRPr="00841F54" w14:paraId="553A448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98A528" w14:textId="77777777" w:rsidR="000354AE" w:rsidRPr="00841F54" w:rsidRDefault="000354AE" w:rsidP="00E22A9D">
            <w:pPr>
              <w:pStyle w:val="TableText"/>
              <w:rPr>
                <w:rFonts w:eastAsiaTheme="minorHAnsi" w:cstheme="minorBidi"/>
              </w:rPr>
            </w:pPr>
            <w:r w:rsidRPr="00841F54">
              <w:rPr>
                <w:rFonts w:eastAsiaTheme="minorHAnsi" w:cstheme="minorBidi"/>
              </w:rPr>
              <w:t>INFO SOURCE</w:t>
            </w:r>
          </w:p>
        </w:tc>
        <w:tc>
          <w:tcPr>
            <w:tcW w:w="1800" w:type="dxa"/>
          </w:tcPr>
          <w:p w14:paraId="2504BDA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41EDA75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 #920 IEN</w:t>
            </w:r>
          </w:p>
        </w:tc>
      </w:tr>
      <w:tr w:rsidR="000354AE" w:rsidRPr="00841F54" w14:paraId="7E9DCA9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76382D3"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7F9EB0B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05ED608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Info Source #920 Name</w:t>
            </w:r>
          </w:p>
        </w:tc>
      </w:tr>
      <w:tr w:rsidR="000354AE" w:rsidRPr="00841F54" w14:paraId="16AB555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67162F1" w14:textId="77777777" w:rsidR="000354AE" w:rsidRPr="00841F54" w:rsidRDefault="000354AE" w:rsidP="00E22A9D">
            <w:pPr>
              <w:pStyle w:val="TableText"/>
              <w:rPr>
                <w:rFonts w:eastAsiaTheme="minorHAnsi" w:cstheme="minorBidi"/>
              </w:rPr>
            </w:pPr>
          </w:p>
        </w:tc>
        <w:tc>
          <w:tcPr>
            <w:tcW w:w="1800" w:type="dxa"/>
          </w:tcPr>
          <w:p w14:paraId="46ED5CA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1B07D60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 #920 HL7 Code</w:t>
            </w:r>
          </w:p>
        </w:tc>
      </w:tr>
      <w:tr w:rsidR="000354AE" w:rsidRPr="00841F54" w14:paraId="246BA2A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5F6A3CE" w14:textId="77777777" w:rsidR="000354AE" w:rsidRPr="00841F54" w:rsidRDefault="000354AE" w:rsidP="00E22A9D">
            <w:pPr>
              <w:pStyle w:val="TableText"/>
              <w:rPr>
                <w:rFonts w:eastAsiaTheme="minorHAnsi" w:cstheme="minorBidi"/>
              </w:rPr>
            </w:pPr>
            <w:r w:rsidRPr="00841F54">
              <w:rPr>
                <w:rFonts w:eastAsiaTheme="minorHAnsi" w:cstheme="minorBidi"/>
              </w:rPr>
              <w:t>COMPLETION STATUS</w:t>
            </w:r>
          </w:p>
        </w:tc>
        <w:tc>
          <w:tcPr>
            <w:tcW w:w="1800" w:type="dxa"/>
            <w:tcBorders>
              <w:left w:val="none" w:sz="0" w:space="0" w:color="auto"/>
              <w:right w:val="none" w:sz="0" w:space="0" w:color="auto"/>
            </w:tcBorders>
          </w:tcPr>
          <w:p w14:paraId="21F6F99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AD1007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"COMPLETE"</w:t>
            </w:r>
          </w:p>
          <w:p w14:paraId="5F0B0E4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462F6CB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(Currently stuffing all records with "COMPLETE".)</w:t>
            </w:r>
          </w:p>
        </w:tc>
      </w:tr>
      <w:tr w:rsidR="000354AE" w:rsidRPr="00841F54" w14:paraId="609EB4C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04B63D0" w14:textId="77777777" w:rsidR="000354AE" w:rsidRPr="00841F54" w:rsidRDefault="000354AE" w:rsidP="00E22A9D">
            <w:pPr>
              <w:pStyle w:val="TableText"/>
              <w:rPr>
                <w:rFonts w:eastAsiaTheme="minorHAnsi" w:cstheme="minorBidi"/>
              </w:rPr>
            </w:pPr>
            <w:r w:rsidRPr="00841F54">
              <w:rPr>
                <w:rFonts w:eastAsiaTheme="minorHAnsi" w:cstheme="minorBidi"/>
              </w:rPr>
              <w:t>MANUFACTURER</w:t>
            </w:r>
          </w:p>
        </w:tc>
        <w:tc>
          <w:tcPr>
            <w:tcW w:w="1800" w:type="dxa"/>
          </w:tcPr>
          <w:p w14:paraId="7741148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16BD637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Manufacturer #9999999.04 IEN</w:t>
            </w:r>
          </w:p>
          <w:p w14:paraId="7A9CF58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p w14:paraId="728482E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0354AE" w:rsidRPr="00841F54" w14:paraId="3116730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43892C0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06BC3B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413F366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Manufacturer #9999999.04 Name </w:t>
            </w:r>
          </w:p>
        </w:tc>
      </w:tr>
      <w:tr w:rsidR="000354AE" w:rsidRPr="00841F54" w14:paraId="7475C34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54854B2" w14:textId="77777777" w:rsidR="000354AE" w:rsidRPr="00841F54" w:rsidRDefault="000354AE" w:rsidP="00E22A9D">
            <w:pPr>
              <w:pStyle w:val="TableText"/>
              <w:rPr>
                <w:rFonts w:eastAsiaTheme="minorHAnsi" w:cstheme="minorBidi"/>
              </w:rPr>
            </w:pPr>
          </w:p>
        </w:tc>
        <w:tc>
          <w:tcPr>
            <w:tcW w:w="1800" w:type="dxa"/>
          </w:tcPr>
          <w:p w14:paraId="02E6197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MVX CODE</w:t>
            </w:r>
          </w:p>
        </w:tc>
        <w:tc>
          <w:tcPr>
            <w:tcW w:w="5418" w:type="dxa"/>
          </w:tcPr>
          <w:p w14:paraId="506CAEA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Manufacturer #9999999.04 MVX Code</w:t>
            </w:r>
          </w:p>
        </w:tc>
      </w:tr>
      <w:tr w:rsidR="000354AE" w:rsidRPr="00841F54" w14:paraId="0143D2C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4D1F7AD" w14:textId="77777777" w:rsidR="000354AE" w:rsidRPr="00841F54" w:rsidRDefault="000354AE" w:rsidP="00E22A9D">
            <w:pPr>
              <w:pStyle w:val="TableText"/>
              <w:rPr>
                <w:rFonts w:eastAsiaTheme="minorHAnsi" w:cstheme="minorBidi"/>
              </w:rPr>
            </w:pPr>
            <w:r w:rsidRPr="00841F54">
              <w:rPr>
                <w:rFonts w:eastAsiaTheme="minorHAnsi" w:cstheme="minorBidi"/>
              </w:rPr>
              <w:t>ADMINISTERED DATE TIME</w:t>
            </w:r>
          </w:p>
        </w:tc>
        <w:tc>
          <w:tcPr>
            <w:tcW w:w="1800" w:type="dxa"/>
            <w:tcBorders>
              <w:left w:val="none" w:sz="0" w:space="0" w:color="auto"/>
              <w:right w:val="none" w:sz="0" w:space="0" w:color="auto"/>
            </w:tcBorders>
          </w:tcPr>
          <w:p w14:paraId="6617832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F108C0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Event Date and Time</w:t>
            </w:r>
          </w:p>
          <w:p w14:paraId="28D895E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p w14:paraId="17FA881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If Event Date and Time is null then default to Visit Date/Time.</w:t>
            </w:r>
          </w:p>
        </w:tc>
      </w:tr>
      <w:tr w:rsidR="000354AE" w:rsidRPr="00841F54" w14:paraId="6F8F0F4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1F97F13" w14:textId="77777777" w:rsidR="000354AE" w:rsidRPr="00841F54" w:rsidRDefault="000354AE" w:rsidP="00E22A9D">
            <w:pPr>
              <w:pStyle w:val="TableText"/>
              <w:rPr>
                <w:rFonts w:eastAsiaTheme="minorHAnsi" w:cstheme="minorBidi"/>
              </w:rPr>
            </w:pPr>
            <w:r w:rsidRPr="00841F54">
              <w:rPr>
                <w:rFonts w:eastAsiaTheme="minorHAnsi" w:cstheme="minorBidi"/>
              </w:rPr>
              <w:t>LOT NUMBER</w:t>
            </w:r>
          </w:p>
        </w:tc>
        <w:tc>
          <w:tcPr>
            <w:tcW w:w="1800" w:type="dxa"/>
          </w:tcPr>
          <w:p w14:paraId="7B8CB58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601CAEC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Lot #9999999.41 IEN</w:t>
            </w:r>
          </w:p>
          <w:p w14:paraId="476B044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r>
      <w:tr w:rsidR="000354AE" w:rsidRPr="00841F54" w14:paraId="0A89A61D"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E49CC3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02C477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4DBDEF1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Lot #9999999.41 Lot Number</w:t>
            </w:r>
          </w:p>
        </w:tc>
      </w:tr>
      <w:tr w:rsidR="000354AE" w:rsidRPr="00841F54" w14:paraId="25956039"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DB663D3" w14:textId="77777777" w:rsidR="000354AE" w:rsidRPr="00841F54" w:rsidRDefault="000354AE" w:rsidP="00E22A9D">
            <w:pPr>
              <w:pStyle w:val="TableText"/>
              <w:rPr>
                <w:rFonts w:eastAsiaTheme="minorHAnsi" w:cstheme="minorBidi"/>
              </w:rPr>
            </w:pPr>
            <w:r w:rsidRPr="00841F54">
              <w:rPr>
                <w:rFonts w:eastAsiaTheme="minorHAnsi" w:cstheme="minorBidi"/>
              </w:rPr>
              <w:t>SERIES</w:t>
            </w:r>
          </w:p>
        </w:tc>
        <w:tc>
          <w:tcPr>
            <w:tcW w:w="1800" w:type="dxa"/>
          </w:tcPr>
          <w:p w14:paraId="392085D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2FBA9FE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PARTIALLY COMPLETE, COMPLETE, BOOSTER, SERIES 1-8</w:t>
            </w:r>
          </w:p>
        </w:tc>
      </w:tr>
      <w:tr w:rsidR="000354AE" w:rsidRPr="00841F54" w14:paraId="3534D97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E99357C" w14:textId="77777777" w:rsidR="000354AE" w:rsidRPr="00841F54" w:rsidRDefault="000354AE" w:rsidP="00E22A9D">
            <w:pPr>
              <w:pStyle w:val="TableText"/>
              <w:rPr>
                <w:rFonts w:eastAsiaTheme="minorHAnsi" w:cstheme="minorBidi"/>
              </w:rPr>
            </w:pPr>
            <w:r w:rsidRPr="00841F54">
              <w:rPr>
                <w:rFonts w:eastAsiaTheme="minorHAnsi" w:cstheme="minorBidi"/>
              </w:rPr>
              <w:t>DOSE</w:t>
            </w:r>
          </w:p>
        </w:tc>
        <w:tc>
          <w:tcPr>
            <w:tcW w:w="1800" w:type="dxa"/>
            <w:tcBorders>
              <w:left w:val="none" w:sz="0" w:space="0" w:color="auto"/>
              <w:right w:val="none" w:sz="0" w:space="0" w:color="auto"/>
            </w:tcBorders>
          </w:tcPr>
          <w:p w14:paraId="06A5BA8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EF196D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Dose</w:t>
            </w:r>
          </w:p>
        </w:tc>
      </w:tr>
      <w:tr w:rsidR="000354AE" w:rsidRPr="00841F54" w14:paraId="43C17E4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786E9B8" w14:textId="77777777" w:rsidR="000354AE" w:rsidRPr="00841F54" w:rsidRDefault="000354AE" w:rsidP="00E22A9D">
            <w:pPr>
              <w:pStyle w:val="TableText"/>
              <w:rPr>
                <w:rFonts w:eastAsiaTheme="minorHAnsi" w:cstheme="minorBidi"/>
              </w:rPr>
            </w:pPr>
            <w:r w:rsidRPr="00841F54">
              <w:rPr>
                <w:rFonts w:eastAsiaTheme="minorHAnsi" w:cstheme="minorBidi"/>
              </w:rPr>
              <w:lastRenderedPageBreak/>
              <w:t>DOSE UNITS</w:t>
            </w:r>
          </w:p>
        </w:tc>
        <w:tc>
          <w:tcPr>
            <w:tcW w:w="1800" w:type="dxa"/>
          </w:tcPr>
          <w:p w14:paraId="1DC102A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108E723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Dose Units</w:t>
            </w:r>
          </w:p>
        </w:tc>
      </w:tr>
      <w:tr w:rsidR="000354AE" w:rsidRPr="00841F54" w14:paraId="72B1D307"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1155342" w14:textId="77777777" w:rsidR="000354AE" w:rsidRPr="00841F54" w:rsidRDefault="000354AE" w:rsidP="00E22A9D">
            <w:pPr>
              <w:pStyle w:val="TableText"/>
              <w:rPr>
                <w:rFonts w:eastAsiaTheme="minorHAnsi" w:cstheme="minorBidi"/>
              </w:rPr>
            </w:pPr>
            <w:r w:rsidRPr="00841F54">
              <w:rPr>
                <w:rFonts w:eastAsiaTheme="minorHAnsi" w:cstheme="minorBidi"/>
              </w:rPr>
              <w:t>EXPIRATION DATE</w:t>
            </w:r>
          </w:p>
        </w:tc>
        <w:tc>
          <w:tcPr>
            <w:tcW w:w="1800" w:type="dxa"/>
            <w:tcBorders>
              <w:left w:val="none" w:sz="0" w:space="0" w:color="auto"/>
              <w:right w:val="none" w:sz="0" w:space="0" w:color="auto"/>
            </w:tcBorders>
          </w:tcPr>
          <w:p w14:paraId="5A280E6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4DBD4FF9"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 xml:space="preserve">Immunization Lot #9999999.41 Expiration Date </w:t>
            </w:r>
          </w:p>
        </w:tc>
      </w:tr>
      <w:tr w:rsidR="000354AE" w:rsidRPr="00841F54" w14:paraId="2546B616"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F9B000" w14:textId="77777777" w:rsidR="000354AE" w:rsidRPr="00841F54" w:rsidRDefault="000354AE" w:rsidP="00E22A9D">
            <w:pPr>
              <w:pStyle w:val="TableText"/>
              <w:rPr>
                <w:rFonts w:eastAsiaTheme="minorHAnsi" w:cstheme="minorBidi"/>
              </w:rPr>
            </w:pPr>
            <w:r w:rsidRPr="00841F54">
              <w:rPr>
                <w:rFonts w:eastAsiaTheme="minorHAnsi" w:cstheme="minorBidi"/>
              </w:rPr>
              <w:t>ADMIN ROUTE</w:t>
            </w:r>
          </w:p>
        </w:tc>
        <w:tc>
          <w:tcPr>
            <w:tcW w:w="1800" w:type="dxa"/>
          </w:tcPr>
          <w:p w14:paraId="47E1BE9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3A59E22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Route #920.2 IEN</w:t>
            </w:r>
          </w:p>
        </w:tc>
      </w:tr>
      <w:tr w:rsidR="000354AE" w:rsidRPr="00841F54" w14:paraId="3768D713"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4C42663"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40166E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14D4811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Route #920.2 Route</w:t>
            </w:r>
          </w:p>
        </w:tc>
      </w:tr>
      <w:tr w:rsidR="000354AE" w:rsidRPr="00841F54" w14:paraId="3B680219"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C0FC294" w14:textId="77777777" w:rsidR="000354AE" w:rsidRPr="00841F54" w:rsidRDefault="000354AE" w:rsidP="00E22A9D">
            <w:pPr>
              <w:pStyle w:val="TableText"/>
              <w:rPr>
                <w:rFonts w:eastAsiaTheme="minorHAnsi" w:cstheme="minorBidi"/>
              </w:rPr>
            </w:pPr>
          </w:p>
        </w:tc>
        <w:tc>
          <w:tcPr>
            <w:tcW w:w="1800" w:type="dxa"/>
          </w:tcPr>
          <w:p w14:paraId="13A876F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Pr>
          <w:p w14:paraId="40E8BB5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Route #920.2 HL7 Code</w:t>
            </w:r>
          </w:p>
        </w:tc>
      </w:tr>
      <w:tr w:rsidR="000354AE" w:rsidRPr="00841F54" w14:paraId="149A0A7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255ED6" w14:textId="77777777" w:rsidR="000354AE" w:rsidRPr="00841F54" w:rsidRDefault="000354AE" w:rsidP="00E22A9D">
            <w:pPr>
              <w:pStyle w:val="TableText"/>
              <w:rPr>
                <w:rFonts w:eastAsiaTheme="minorHAnsi" w:cstheme="minorBidi"/>
              </w:rPr>
            </w:pPr>
            <w:r w:rsidRPr="00841F54">
              <w:rPr>
                <w:rFonts w:eastAsiaTheme="minorHAnsi" w:cstheme="minorBidi"/>
              </w:rPr>
              <w:t>ADMIN SITE</w:t>
            </w:r>
          </w:p>
        </w:tc>
        <w:tc>
          <w:tcPr>
            <w:tcW w:w="1800" w:type="dxa"/>
            <w:tcBorders>
              <w:left w:val="none" w:sz="0" w:space="0" w:color="auto"/>
              <w:right w:val="none" w:sz="0" w:space="0" w:color="auto"/>
            </w:tcBorders>
          </w:tcPr>
          <w:p w14:paraId="54B404D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192AA8C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Site (Body) # 920.3 IEN</w:t>
            </w:r>
          </w:p>
        </w:tc>
      </w:tr>
      <w:tr w:rsidR="000354AE" w:rsidRPr="00841F54" w14:paraId="6256156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48FB90A" w14:textId="77777777" w:rsidR="000354AE" w:rsidRPr="00841F54" w:rsidRDefault="000354AE" w:rsidP="00E22A9D">
            <w:pPr>
              <w:pStyle w:val="TableText"/>
              <w:rPr>
                <w:rFonts w:eastAsiaTheme="minorHAnsi" w:cstheme="minorBidi"/>
              </w:rPr>
            </w:pPr>
          </w:p>
        </w:tc>
        <w:tc>
          <w:tcPr>
            <w:tcW w:w="1800" w:type="dxa"/>
          </w:tcPr>
          <w:p w14:paraId="48BA979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395739E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Site (Body) # 920.3 Site</w:t>
            </w:r>
          </w:p>
        </w:tc>
      </w:tr>
      <w:tr w:rsidR="000354AE" w:rsidRPr="00841F54" w14:paraId="3AF417D0"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B802E9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F8841B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HL7 CODE</w:t>
            </w:r>
          </w:p>
        </w:tc>
        <w:tc>
          <w:tcPr>
            <w:tcW w:w="5418" w:type="dxa"/>
            <w:tcBorders>
              <w:left w:val="none" w:sz="0" w:space="0" w:color="auto"/>
              <w:right w:val="none" w:sz="0" w:space="0" w:color="auto"/>
            </w:tcBorders>
          </w:tcPr>
          <w:p w14:paraId="494D70F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Site (Body) # 920.3 HL7 Code</w:t>
            </w:r>
          </w:p>
        </w:tc>
      </w:tr>
      <w:tr w:rsidR="000354AE" w:rsidRPr="00841F54" w14:paraId="2F90CCB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1425D1B" w14:textId="77777777" w:rsidR="000354AE" w:rsidRPr="00841F54" w:rsidRDefault="000354AE" w:rsidP="00E22A9D">
            <w:pPr>
              <w:pStyle w:val="TableText"/>
              <w:rPr>
                <w:rFonts w:eastAsiaTheme="minorHAnsi" w:cstheme="minorBidi"/>
              </w:rPr>
            </w:pPr>
            <w:r w:rsidRPr="00841F54">
              <w:rPr>
                <w:rFonts w:eastAsiaTheme="minorHAnsi" w:cstheme="minorBidi"/>
              </w:rPr>
              <w:t>ENCOUNTER PROVIDER</w:t>
            </w:r>
          </w:p>
        </w:tc>
        <w:tc>
          <w:tcPr>
            <w:tcW w:w="1800" w:type="dxa"/>
          </w:tcPr>
          <w:p w14:paraId="29FAA6C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0FDD158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7BF0263C"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1096F8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209587A"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7B941B8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3F03672B"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46F7CE19" w14:textId="77777777" w:rsidR="000354AE" w:rsidRPr="00841F54" w:rsidRDefault="000354AE" w:rsidP="00E22A9D">
            <w:pPr>
              <w:pStyle w:val="TableText"/>
              <w:rPr>
                <w:rFonts w:eastAsiaTheme="minorHAnsi" w:cstheme="minorBidi"/>
              </w:rPr>
            </w:pPr>
          </w:p>
        </w:tc>
        <w:tc>
          <w:tcPr>
            <w:tcW w:w="1800" w:type="dxa"/>
          </w:tcPr>
          <w:p w14:paraId="2BAA6A2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43B62DA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55039EE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099B93D"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2463F9C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2A713B7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126C7B7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6F41BD7" w14:textId="77777777" w:rsidR="000354AE" w:rsidRPr="00841F54" w:rsidRDefault="000354AE" w:rsidP="00E22A9D">
            <w:pPr>
              <w:pStyle w:val="TableText"/>
              <w:rPr>
                <w:rFonts w:eastAsiaTheme="minorHAnsi" w:cstheme="minorBidi"/>
              </w:rPr>
            </w:pPr>
            <w:r w:rsidRPr="00841F54">
              <w:rPr>
                <w:rFonts w:eastAsiaTheme="minorHAnsi" w:cstheme="minorBidi"/>
              </w:rPr>
              <w:t>DOCUMENTER</w:t>
            </w:r>
          </w:p>
        </w:tc>
        <w:tc>
          <w:tcPr>
            <w:tcW w:w="1800" w:type="dxa"/>
          </w:tcPr>
          <w:p w14:paraId="5DDCB1F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76A426AC"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15A99F7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6C84157"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2B7F95A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589CE27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26CD9F1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7567736" w14:textId="77777777" w:rsidR="000354AE" w:rsidRPr="00841F54" w:rsidRDefault="000354AE" w:rsidP="00E22A9D">
            <w:pPr>
              <w:pStyle w:val="TableText"/>
              <w:rPr>
                <w:rFonts w:eastAsiaTheme="minorHAnsi" w:cstheme="minorBidi"/>
              </w:rPr>
            </w:pPr>
          </w:p>
        </w:tc>
        <w:tc>
          <w:tcPr>
            <w:tcW w:w="1800" w:type="dxa"/>
          </w:tcPr>
          <w:p w14:paraId="3B281F3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0D418D12"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524E945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95D0DF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1EEC4E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0004C6E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612A918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B9D5E9E" w14:textId="77777777" w:rsidR="000354AE" w:rsidRPr="00841F54" w:rsidRDefault="000354AE" w:rsidP="00E22A9D">
            <w:pPr>
              <w:pStyle w:val="TableText"/>
              <w:rPr>
                <w:rFonts w:eastAsiaTheme="minorHAnsi" w:cstheme="minorBidi"/>
              </w:rPr>
            </w:pPr>
            <w:r w:rsidRPr="00841F54">
              <w:rPr>
                <w:rFonts w:eastAsiaTheme="minorHAnsi" w:cstheme="minorBidi"/>
              </w:rPr>
              <w:t>DATE RECORDED</w:t>
            </w:r>
          </w:p>
        </w:tc>
        <w:tc>
          <w:tcPr>
            <w:tcW w:w="1800" w:type="dxa"/>
          </w:tcPr>
          <w:p w14:paraId="4F439DA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7003E9B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V Immunization #9000010.11, Date and Time Recorded </w:t>
            </w:r>
          </w:p>
        </w:tc>
      </w:tr>
      <w:tr w:rsidR="000354AE" w:rsidRPr="00841F54" w14:paraId="0551B348"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391D1BB1" w14:textId="77777777" w:rsidR="000354AE" w:rsidRPr="00841F54" w:rsidRDefault="000354AE" w:rsidP="00E22A9D">
            <w:pPr>
              <w:pStyle w:val="TableText"/>
              <w:rPr>
                <w:rFonts w:eastAsiaTheme="minorHAnsi" w:cstheme="minorBidi"/>
              </w:rPr>
            </w:pPr>
            <w:r w:rsidRPr="00841F54">
              <w:rPr>
                <w:rFonts w:eastAsiaTheme="minorHAnsi" w:cstheme="minorBidi"/>
              </w:rPr>
              <w:t>DATA SOURCE</w:t>
            </w:r>
          </w:p>
        </w:tc>
        <w:tc>
          <w:tcPr>
            <w:tcW w:w="1800" w:type="dxa"/>
            <w:tcBorders>
              <w:left w:val="none" w:sz="0" w:space="0" w:color="auto"/>
              <w:right w:val="none" w:sz="0" w:space="0" w:color="auto"/>
            </w:tcBorders>
          </w:tcPr>
          <w:p w14:paraId="2CBC2B9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49E22FD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PCE Data Source #839.7 IEN</w:t>
            </w:r>
          </w:p>
        </w:tc>
      </w:tr>
      <w:tr w:rsidR="000354AE" w:rsidRPr="00841F54" w14:paraId="05659B9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2A578DC6" w14:textId="77777777" w:rsidR="000354AE" w:rsidRPr="00841F54" w:rsidRDefault="000354AE" w:rsidP="00E22A9D">
            <w:pPr>
              <w:pStyle w:val="TableText"/>
              <w:rPr>
                <w:rFonts w:eastAsiaTheme="minorHAnsi" w:cstheme="minorBidi"/>
              </w:rPr>
            </w:pPr>
          </w:p>
        </w:tc>
        <w:tc>
          <w:tcPr>
            <w:tcW w:w="1800" w:type="dxa"/>
          </w:tcPr>
          <w:p w14:paraId="7BE6BCB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5DE3C0B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 #839.7 Source Name</w:t>
            </w:r>
          </w:p>
        </w:tc>
      </w:tr>
      <w:tr w:rsidR="000354AE" w:rsidRPr="00841F54" w14:paraId="64254CAE"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60E47D8" w14:textId="77777777" w:rsidR="000354AE" w:rsidRPr="00841F54" w:rsidRDefault="000354AE" w:rsidP="00E22A9D">
            <w:pPr>
              <w:pStyle w:val="TableText"/>
              <w:rPr>
                <w:rFonts w:eastAsiaTheme="minorHAnsi" w:cstheme="minorBidi"/>
              </w:rPr>
            </w:pPr>
            <w:r w:rsidRPr="00841F54">
              <w:rPr>
                <w:rFonts w:eastAsiaTheme="minorHAnsi" w:cstheme="minorBidi"/>
              </w:rPr>
              <w:t>VACCINE GROUPS[n]</w:t>
            </w:r>
          </w:p>
        </w:tc>
        <w:tc>
          <w:tcPr>
            <w:tcW w:w="1800" w:type="dxa"/>
            <w:tcBorders>
              <w:left w:val="none" w:sz="0" w:space="0" w:color="auto"/>
              <w:right w:val="none" w:sz="0" w:space="0" w:color="auto"/>
            </w:tcBorders>
          </w:tcPr>
          <w:p w14:paraId="0CE70376"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57C7F1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Immunization #9999999.14 Vaccine Group Name</w:t>
            </w:r>
          </w:p>
        </w:tc>
      </w:tr>
      <w:tr w:rsidR="000354AE" w:rsidRPr="00841F54" w14:paraId="43470B4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5FBA48D" w14:textId="77777777" w:rsidR="000354AE" w:rsidRPr="00841F54" w:rsidRDefault="000354AE" w:rsidP="00E22A9D">
            <w:pPr>
              <w:pStyle w:val="TableText"/>
              <w:rPr>
                <w:rFonts w:eastAsiaTheme="minorHAnsi" w:cstheme="minorBidi"/>
              </w:rPr>
            </w:pPr>
            <w:r w:rsidRPr="00841F54">
              <w:rPr>
                <w:rFonts w:eastAsiaTheme="minorHAnsi" w:cstheme="minorBidi"/>
              </w:rPr>
              <w:t>WARNING ACK</w:t>
            </w:r>
          </w:p>
        </w:tc>
        <w:tc>
          <w:tcPr>
            <w:tcW w:w="1800" w:type="dxa"/>
          </w:tcPr>
          <w:p w14:paraId="21E479E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55268EF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Warning Acknowledged</w:t>
            </w:r>
          </w:p>
        </w:tc>
      </w:tr>
      <w:tr w:rsidR="000354AE" w:rsidRPr="00841F54" w14:paraId="2DD65541"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17882DBC" w14:textId="77777777" w:rsidR="000354AE" w:rsidRPr="00841F54" w:rsidRDefault="000354AE" w:rsidP="00E22A9D">
            <w:pPr>
              <w:pStyle w:val="TableText"/>
              <w:rPr>
                <w:rFonts w:eastAsiaTheme="minorHAnsi" w:cstheme="minorBidi"/>
              </w:rPr>
            </w:pPr>
            <w:r w:rsidRPr="00841F54">
              <w:rPr>
                <w:rFonts w:eastAsiaTheme="minorHAnsi" w:cstheme="minorBidi"/>
              </w:rPr>
              <w:t>OVERRIDE REASON</w:t>
            </w:r>
          </w:p>
        </w:tc>
        <w:tc>
          <w:tcPr>
            <w:tcW w:w="1800" w:type="dxa"/>
            <w:tcBorders>
              <w:left w:val="none" w:sz="0" w:space="0" w:color="auto"/>
              <w:right w:val="none" w:sz="0" w:space="0" w:color="auto"/>
            </w:tcBorders>
          </w:tcPr>
          <w:p w14:paraId="5E4F4CB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233E733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Warning Override Reason</w:t>
            </w:r>
          </w:p>
        </w:tc>
      </w:tr>
      <w:tr w:rsidR="000354AE" w:rsidRPr="00841F54" w14:paraId="6A1E1CA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12915D68" w14:textId="77777777" w:rsidR="000354AE" w:rsidRPr="00841F54" w:rsidRDefault="000354AE" w:rsidP="00E22A9D">
            <w:pPr>
              <w:pStyle w:val="TableText"/>
              <w:rPr>
                <w:rFonts w:eastAsiaTheme="minorHAnsi" w:cstheme="minorBidi"/>
              </w:rPr>
            </w:pPr>
            <w:r w:rsidRPr="00841F54">
              <w:rPr>
                <w:rFonts w:eastAsiaTheme="minorHAnsi" w:cstheme="minorBidi"/>
              </w:rPr>
              <w:t>CODING SYSTEM[n]</w:t>
            </w:r>
          </w:p>
        </w:tc>
        <w:tc>
          <w:tcPr>
            <w:tcW w:w="1800" w:type="dxa"/>
          </w:tcPr>
          <w:p w14:paraId="6DB91A7F"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 of coding system (e.g. CPT)</w:t>
            </w:r>
          </w:p>
        </w:tc>
        <w:tc>
          <w:tcPr>
            <w:tcW w:w="5418" w:type="dxa"/>
          </w:tcPr>
          <w:p w14:paraId="713A716B"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#9999999.14 Coding System</w:t>
            </w:r>
          </w:p>
        </w:tc>
      </w:tr>
      <w:tr w:rsidR="000354AE" w:rsidRPr="00841F54" w14:paraId="3C3C51E2"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203E9D45" w14:textId="77777777" w:rsidR="000354AE" w:rsidRPr="00841F54" w:rsidRDefault="000354AE" w:rsidP="00E22A9D">
            <w:pPr>
              <w:pStyle w:val="TableText"/>
              <w:rPr>
                <w:rFonts w:eastAsiaTheme="minorHAnsi" w:cstheme="minorBidi"/>
              </w:rPr>
            </w:pPr>
            <w:r w:rsidRPr="00841F54">
              <w:rPr>
                <w:rFonts w:eastAsiaTheme="minorHAnsi" w:cstheme="minorBidi"/>
              </w:rPr>
              <w:t>COMMENTS</w:t>
            </w:r>
          </w:p>
        </w:tc>
        <w:tc>
          <w:tcPr>
            <w:tcW w:w="1800" w:type="dxa"/>
            <w:tcBorders>
              <w:left w:val="none" w:sz="0" w:space="0" w:color="auto"/>
              <w:right w:val="none" w:sz="0" w:space="0" w:color="auto"/>
            </w:tcBorders>
          </w:tcPr>
          <w:p w14:paraId="1D242F0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102D7DB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Comments</w:t>
            </w:r>
          </w:p>
        </w:tc>
      </w:tr>
      <w:tr w:rsidR="000354AE" w:rsidRPr="00841F54" w14:paraId="32361940"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11E2FBA" w14:textId="77777777" w:rsidR="000354AE" w:rsidRPr="00841F54" w:rsidRDefault="000354AE" w:rsidP="00E22A9D">
            <w:pPr>
              <w:pStyle w:val="TableText"/>
              <w:rPr>
                <w:rFonts w:eastAsiaTheme="minorHAnsi" w:cstheme="minorBidi"/>
              </w:rPr>
            </w:pPr>
            <w:r w:rsidRPr="00841F54">
              <w:rPr>
                <w:rFonts w:eastAsiaTheme="minorHAnsi" w:cstheme="minorBidi"/>
              </w:rPr>
              <w:t>CONTRAINDICATED</w:t>
            </w:r>
          </w:p>
        </w:tc>
        <w:tc>
          <w:tcPr>
            <w:tcW w:w="1800" w:type="dxa"/>
          </w:tcPr>
          <w:p w14:paraId="2E19F09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34300B8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#9000010.11 Contraindicated</w:t>
            </w:r>
          </w:p>
        </w:tc>
      </w:tr>
      <w:tr w:rsidR="000354AE" w:rsidRPr="00841F54" w14:paraId="49ED5EE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6073675E" w14:textId="77777777" w:rsidR="000354AE" w:rsidRPr="00841F54" w:rsidRDefault="000354AE" w:rsidP="00E22A9D">
            <w:pPr>
              <w:pStyle w:val="TableText"/>
              <w:rPr>
                <w:rFonts w:eastAsiaTheme="minorHAnsi" w:cstheme="minorBidi"/>
              </w:rPr>
            </w:pPr>
            <w:r w:rsidRPr="00841F54">
              <w:rPr>
                <w:rFonts w:eastAsiaTheme="minorHAnsi" w:cstheme="minorBidi"/>
              </w:rPr>
              <w:t>LOCATION</w:t>
            </w:r>
          </w:p>
        </w:tc>
        <w:tc>
          <w:tcPr>
            <w:tcW w:w="1800" w:type="dxa"/>
            <w:tcBorders>
              <w:left w:val="none" w:sz="0" w:space="0" w:color="auto"/>
              <w:right w:val="none" w:sz="0" w:space="0" w:color="auto"/>
            </w:tcBorders>
          </w:tcPr>
          <w:p w14:paraId="4651670D"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3BEB38C3"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Hospital Location #44 IEN</w:t>
            </w:r>
          </w:p>
        </w:tc>
      </w:tr>
      <w:tr w:rsidR="000354AE" w:rsidRPr="00841F54" w14:paraId="6D3053D1"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5F1B30" w14:textId="77777777" w:rsidR="000354AE" w:rsidRPr="00841F54" w:rsidRDefault="000354AE" w:rsidP="00E22A9D">
            <w:pPr>
              <w:pStyle w:val="TableText"/>
              <w:rPr>
                <w:rFonts w:eastAsiaTheme="minorHAnsi" w:cstheme="minorBidi"/>
              </w:rPr>
            </w:pPr>
          </w:p>
        </w:tc>
        <w:tc>
          <w:tcPr>
            <w:tcW w:w="1800" w:type="dxa"/>
          </w:tcPr>
          <w:p w14:paraId="05A2D4A9"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52C5112A"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Hospital Location #44 Name</w:t>
            </w:r>
          </w:p>
        </w:tc>
      </w:tr>
      <w:tr w:rsidR="000354AE" w:rsidRPr="00841F54" w14:paraId="642C075B"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20C77C7" w14:textId="77777777" w:rsidR="000354AE" w:rsidRPr="00841F54" w:rsidRDefault="000354AE" w:rsidP="00E22A9D">
            <w:pPr>
              <w:pStyle w:val="TableText"/>
              <w:rPr>
                <w:rFonts w:eastAsiaTheme="minorHAnsi" w:cstheme="minorBidi"/>
              </w:rPr>
            </w:pPr>
            <w:r w:rsidRPr="00841F54">
              <w:rPr>
                <w:rFonts w:eastAsiaTheme="minorHAnsi" w:cstheme="minorBidi"/>
              </w:rPr>
              <w:t>REACTION</w:t>
            </w:r>
          </w:p>
        </w:tc>
        <w:tc>
          <w:tcPr>
            <w:tcW w:w="1800" w:type="dxa"/>
            <w:tcBorders>
              <w:left w:val="none" w:sz="0" w:space="0" w:color="auto"/>
              <w:right w:val="none" w:sz="0" w:space="0" w:color="auto"/>
            </w:tcBorders>
          </w:tcPr>
          <w:p w14:paraId="635BFB10"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5ABB72B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 Immunization #9000010.11 Reaction</w:t>
            </w:r>
          </w:p>
        </w:tc>
      </w:tr>
      <w:tr w:rsidR="000354AE" w:rsidRPr="00841F54" w14:paraId="6438268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8230F18" w14:textId="77777777" w:rsidR="000354AE" w:rsidRPr="00841F54" w:rsidRDefault="000354AE" w:rsidP="00E22A9D">
            <w:pPr>
              <w:pStyle w:val="TableText"/>
              <w:rPr>
                <w:rFonts w:eastAsiaTheme="minorHAnsi" w:cstheme="minorBidi"/>
              </w:rPr>
            </w:pPr>
            <w:r w:rsidRPr="00841F54">
              <w:rPr>
                <w:rFonts w:eastAsiaTheme="minorHAnsi" w:cstheme="minorBidi"/>
              </w:rPr>
              <w:t>ORDERING PROVIDER</w:t>
            </w:r>
          </w:p>
        </w:tc>
        <w:tc>
          <w:tcPr>
            <w:tcW w:w="1800" w:type="dxa"/>
          </w:tcPr>
          <w:p w14:paraId="4406C7D0"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Pr>
          <w:p w14:paraId="532C43F6"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IEN</w:t>
            </w:r>
          </w:p>
        </w:tc>
      </w:tr>
      <w:tr w:rsidR="000354AE" w:rsidRPr="00841F54" w14:paraId="4320A5E4"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92C0EE5"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0A4443F5"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Borders>
              <w:left w:val="none" w:sz="0" w:space="0" w:color="auto"/>
              <w:right w:val="none" w:sz="0" w:space="0" w:color="auto"/>
            </w:tcBorders>
          </w:tcPr>
          <w:p w14:paraId="77EFBC88"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Name</w:t>
            </w:r>
          </w:p>
        </w:tc>
      </w:tr>
      <w:tr w:rsidR="000354AE" w:rsidRPr="00841F54" w14:paraId="0AA5280E"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5688F8AA" w14:textId="77777777" w:rsidR="000354AE" w:rsidRPr="00841F54" w:rsidRDefault="000354AE" w:rsidP="00E22A9D">
            <w:pPr>
              <w:pStyle w:val="TableText"/>
              <w:rPr>
                <w:rFonts w:eastAsiaTheme="minorHAnsi" w:cstheme="minorBidi"/>
              </w:rPr>
            </w:pPr>
          </w:p>
        </w:tc>
        <w:tc>
          <w:tcPr>
            <w:tcW w:w="1800" w:type="dxa"/>
          </w:tcPr>
          <w:p w14:paraId="5FB86D9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NPI</w:t>
            </w:r>
          </w:p>
        </w:tc>
        <w:tc>
          <w:tcPr>
            <w:tcW w:w="5418" w:type="dxa"/>
          </w:tcPr>
          <w:p w14:paraId="41523AC3"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New Person #200 NPI</w:t>
            </w:r>
          </w:p>
        </w:tc>
      </w:tr>
      <w:tr w:rsidR="000354AE" w:rsidRPr="00841F54" w14:paraId="29F4DE1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CFE530F"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43C56C9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VPID</w:t>
            </w:r>
          </w:p>
        </w:tc>
        <w:tc>
          <w:tcPr>
            <w:tcW w:w="5418" w:type="dxa"/>
            <w:tcBorders>
              <w:left w:val="none" w:sz="0" w:space="0" w:color="auto"/>
              <w:right w:val="none" w:sz="0" w:space="0" w:color="auto"/>
            </w:tcBorders>
          </w:tcPr>
          <w:p w14:paraId="07E2FC4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New Person #200 VPID</w:t>
            </w:r>
          </w:p>
        </w:tc>
      </w:tr>
      <w:tr w:rsidR="000354AE" w:rsidRPr="00841F54" w14:paraId="22789092"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1F948AA" w14:textId="77777777" w:rsidR="000354AE" w:rsidRPr="00841F54" w:rsidRDefault="000354AE" w:rsidP="00E22A9D">
            <w:pPr>
              <w:pStyle w:val="TableText"/>
              <w:rPr>
                <w:rFonts w:eastAsiaTheme="minorHAnsi" w:cstheme="minorBidi"/>
              </w:rPr>
            </w:pPr>
            <w:r w:rsidRPr="00841F54">
              <w:rPr>
                <w:rFonts w:eastAsiaTheme="minorHAnsi" w:cstheme="minorBidi"/>
              </w:rPr>
              <w:t>VIS OFFERED[n]</w:t>
            </w:r>
          </w:p>
        </w:tc>
        <w:tc>
          <w:tcPr>
            <w:tcW w:w="1800" w:type="dxa"/>
          </w:tcPr>
          <w:p w14:paraId="43656498"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DATE OFFERED</w:t>
            </w:r>
          </w:p>
        </w:tc>
        <w:tc>
          <w:tcPr>
            <w:tcW w:w="5418" w:type="dxa"/>
          </w:tcPr>
          <w:p w14:paraId="23D0F5F5"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File #9000010.11, Sub-file 9000010.112 Date VIS Offered/Given</w:t>
            </w:r>
          </w:p>
        </w:tc>
      </w:tr>
      <w:tr w:rsidR="000354AE" w:rsidRPr="00841F54" w14:paraId="3DC2FAC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64EFF58"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1FA67F54"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IEN</w:t>
            </w:r>
          </w:p>
        </w:tc>
        <w:tc>
          <w:tcPr>
            <w:tcW w:w="5418" w:type="dxa"/>
            <w:tcBorders>
              <w:left w:val="none" w:sz="0" w:space="0" w:color="auto"/>
              <w:right w:val="none" w:sz="0" w:space="0" w:color="auto"/>
            </w:tcBorders>
          </w:tcPr>
          <w:p w14:paraId="516F815F"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IEN</w:t>
            </w:r>
          </w:p>
        </w:tc>
      </w:tr>
      <w:tr w:rsidR="000354AE" w:rsidRPr="00841F54" w14:paraId="14D97AB5"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7C1B2890" w14:textId="77777777" w:rsidR="000354AE" w:rsidRPr="00841F54" w:rsidRDefault="000354AE" w:rsidP="00E22A9D">
            <w:pPr>
              <w:pStyle w:val="TableText"/>
              <w:rPr>
                <w:rFonts w:eastAsiaTheme="minorHAnsi" w:cstheme="minorBidi"/>
              </w:rPr>
            </w:pPr>
          </w:p>
        </w:tc>
        <w:tc>
          <w:tcPr>
            <w:tcW w:w="1800" w:type="dxa"/>
          </w:tcPr>
          <w:p w14:paraId="38F003B7"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6ACB506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Name</w:t>
            </w:r>
          </w:p>
        </w:tc>
      </w:tr>
      <w:tr w:rsidR="000354AE" w:rsidRPr="00841F54" w14:paraId="35CEFE29"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76453736" w14:textId="77777777" w:rsidR="000354AE" w:rsidRPr="00841F54" w:rsidRDefault="000354AE" w:rsidP="00E22A9D">
            <w:pPr>
              <w:pStyle w:val="TableText"/>
              <w:rPr>
                <w:rFonts w:eastAsiaTheme="minorHAnsi" w:cstheme="minorBidi"/>
              </w:rPr>
            </w:pPr>
          </w:p>
        </w:tc>
        <w:tc>
          <w:tcPr>
            <w:tcW w:w="1800" w:type="dxa"/>
            <w:tcBorders>
              <w:left w:val="none" w:sz="0" w:space="0" w:color="auto"/>
              <w:right w:val="none" w:sz="0" w:space="0" w:color="auto"/>
            </w:tcBorders>
          </w:tcPr>
          <w:p w14:paraId="5863FB11"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EDITION DATE</w:t>
            </w:r>
          </w:p>
        </w:tc>
        <w:tc>
          <w:tcPr>
            <w:tcW w:w="5418" w:type="dxa"/>
            <w:tcBorders>
              <w:left w:val="none" w:sz="0" w:space="0" w:color="auto"/>
              <w:right w:val="none" w:sz="0" w:space="0" w:color="auto"/>
            </w:tcBorders>
          </w:tcPr>
          <w:p w14:paraId="0EA39D1C"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Vaccine Information Statement #920 Edition Date</w:t>
            </w:r>
          </w:p>
        </w:tc>
      </w:tr>
      <w:tr w:rsidR="000354AE" w:rsidRPr="00841F54" w14:paraId="6418139A"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60F92D34" w14:textId="77777777" w:rsidR="000354AE" w:rsidRPr="00841F54" w:rsidRDefault="000354AE" w:rsidP="00E22A9D">
            <w:pPr>
              <w:pStyle w:val="TableText"/>
              <w:rPr>
                <w:rFonts w:eastAsiaTheme="minorHAnsi" w:cstheme="minorBidi"/>
              </w:rPr>
            </w:pPr>
          </w:p>
        </w:tc>
        <w:tc>
          <w:tcPr>
            <w:tcW w:w="1800" w:type="dxa"/>
          </w:tcPr>
          <w:p w14:paraId="52481A9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LANGUAGE</w:t>
            </w:r>
          </w:p>
        </w:tc>
        <w:tc>
          <w:tcPr>
            <w:tcW w:w="5418" w:type="dxa"/>
          </w:tcPr>
          <w:p w14:paraId="33306ED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Language #.85 Name</w:t>
            </w:r>
          </w:p>
        </w:tc>
      </w:tr>
      <w:tr w:rsidR="000354AE" w:rsidRPr="00841F54" w14:paraId="235EBAFA"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0AB4E652" w14:textId="77777777" w:rsidR="000354AE" w:rsidRPr="00841F54" w:rsidRDefault="000354AE" w:rsidP="00E22A9D">
            <w:pPr>
              <w:pStyle w:val="TableText"/>
              <w:rPr>
                <w:rFonts w:eastAsiaTheme="minorHAnsi" w:cstheme="minorBidi"/>
              </w:rPr>
            </w:pPr>
            <w:r w:rsidRPr="00841F54">
              <w:rPr>
                <w:rFonts w:eastAsiaTheme="minorHAnsi" w:cstheme="minorBidi"/>
              </w:rPr>
              <w:t>VISIT</w:t>
            </w:r>
          </w:p>
        </w:tc>
        <w:tc>
          <w:tcPr>
            <w:tcW w:w="1800" w:type="dxa"/>
            <w:tcBorders>
              <w:left w:val="none" w:sz="0" w:space="0" w:color="auto"/>
              <w:right w:val="none" w:sz="0" w:space="0" w:color="auto"/>
            </w:tcBorders>
          </w:tcPr>
          <w:p w14:paraId="58F4966E"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p>
        </w:tc>
        <w:tc>
          <w:tcPr>
            <w:tcW w:w="5418" w:type="dxa"/>
            <w:tcBorders>
              <w:left w:val="none" w:sz="0" w:space="0" w:color="auto"/>
              <w:right w:val="none" w:sz="0" w:space="0" w:color="auto"/>
            </w:tcBorders>
          </w:tcPr>
          <w:p w14:paraId="3A3BCE1B"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Visit #9000010 IEN</w:t>
            </w:r>
          </w:p>
        </w:tc>
      </w:tr>
      <w:tr w:rsidR="000354AE" w:rsidRPr="00841F54" w14:paraId="3A43B8E7"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0437C225" w14:textId="77777777" w:rsidR="000354AE" w:rsidRPr="00841F54" w:rsidRDefault="000354AE" w:rsidP="00E22A9D">
            <w:pPr>
              <w:pStyle w:val="TableText"/>
              <w:rPr>
                <w:rFonts w:eastAsiaTheme="minorHAnsi" w:cstheme="minorBidi"/>
              </w:rPr>
            </w:pPr>
            <w:r w:rsidRPr="00841F54">
              <w:rPr>
                <w:rFonts w:eastAsiaTheme="minorHAnsi" w:cstheme="minorBidi"/>
              </w:rPr>
              <w:t>VISIT DATE TIME</w:t>
            </w:r>
          </w:p>
        </w:tc>
        <w:tc>
          <w:tcPr>
            <w:tcW w:w="1800" w:type="dxa"/>
          </w:tcPr>
          <w:p w14:paraId="6A1FB731"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tcW w:w="5418" w:type="dxa"/>
          </w:tcPr>
          <w:p w14:paraId="5DC3C404"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Visit #9000010 IEN Visit/Admit </w:t>
            </w:r>
            <w:proofErr w:type="spellStart"/>
            <w:r w:rsidRPr="00841F54">
              <w:rPr>
                <w:rFonts w:eastAsiaTheme="minorHAnsi" w:cstheme="minorBidi"/>
              </w:rPr>
              <w:t>Date&amp;Time</w:t>
            </w:r>
            <w:proofErr w:type="spellEnd"/>
          </w:p>
        </w:tc>
      </w:tr>
      <w:tr w:rsidR="000354AE" w:rsidRPr="00841F54" w14:paraId="1664C3A5" w14:textId="77777777" w:rsidTr="00783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2" w:type="dxa"/>
            <w:tcBorders>
              <w:left w:val="none" w:sz="0" w:space="0" w:color="auto"/>
              <w:right w:val="none" w:sz="0" w:space="0" w:color="auto"/>
            </w:tcBorders>
          </w:tcPr>
          <w:p w14:paraId="53193B87" w14:textId="77777777" w:rsidR="000354AE" w:rsidRPr="00841F54" w:rsidRDefault="000354AE" w:rsidP="00E22A9D">
            <w:pPr>
              <w:pStyle w:val="TableText"/>
              <w:rPr>
                <w:rFonts w:eastAsiaTheme="minorHAnsi" w:cstheme="minorBidi"/>
              </w:rPr>
            </w:pPr>
            <w:r w:rsidRPr="00841F54">
              <w:rPr>
                <w:rFonts w:eastAsiaTheme="minorHAnsi" w:cstheme="minorBidi"/>
              </w:rPr>
              <w:t>PATIENT</w:t>
            </w:r>
          </w:p>
        </w:tc>
        <w:tc>
          <w:tcPr>
            <w:tcW w:w="1800" w:type="dxa"/>
            <w:tcBorders>
              <w:left w:val="none" w:sz="0" w:space="0" w:color="auto"/>
              <w:right w:val="none" w:sz="0" w:space="0" w:color="auto"/>
            </w:tcBorders>
          </w:tcPr>
          <w:p w14:paraId="0A0D7A12"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DFN</w:t>
            </w:r>
          </w:p>
        </w:tc>
        <w:tc>
          <w:tcPr>
            <w:tcW w:w="5418" w:type="dxa"/>
            <w:tcBorders>
              <w:left w:val="none" w:sz="0" w:space="0" w:color="auto"/>
              <w:right w:val="none" w:sz="0" w:space="0" w:color="auto"/>
            </w:tcBorders>
          </w:tcPr>
          <w:p w14:paraId="4210B7B7" w14:textId="77777777" w:rsidR="000354AE" w:rsidRPr="00841F54" w:rsidRDefault="000354AE" w:rsidP="00E22A9D">
            <w:pPr>
              <w:pStyle w:val="TableText"/>
              <w:cnfStyle w:val="000000100000" w:firstRow="0" w:lastRow="0" w:firstColumn="0" w:lastColumn="0" w:oddVBand="0" w:evenVBand="0" w:oddHBand="1" w:evenHBand="0" w:firstRowFirstColumn="0" w:firstRowLastColumn="0" w:lastRowFirstColumn="0" w:lastRowLastColumn="0"/>
              <w:rPr>
                <w:rFonts w:eastAsiaTheme="minorHAnsi" w:cstheme="minorBidi"/>
              </w:rPr>
            </w:pPr>
            <w:r w:rsidRPr="00841F54">
              <w:rPr>
                <w:rFonts w:eastAsiaTheme="minorHAnsi" w:cstheme="minorBidi"/>
              </w:rPr>
              <w:t>Patient #2 IEN</w:t>
            </w:r>
          </w:p>
        </w:tc>
      </w:tr>
      <w:tr w:rsidR="000354AE" w:rsidRPr="00841F54" w14:paraId="43183528" w14:textId="77777777" w:rsidTr="007832FD">
        <w:tc>
          <w:tcPr>
            <w:cnfStyle w:val="001000000000" w:firstRow="0" w:lastRow="0" w:firstColumn="1" w:lastColumn="0" w:oddVBand="0" w:evenVBand="0" w:oddHBand="0" w:evenHBand="0" w:firstRowFirstColumn="0" w:firstRowLastColumn="0" w:lastRowFirstColumn="0" w:lastRowLastColumn="0"/>
            <w:tcW w:w="2232" w:type="dxa"/>
          </w:tcPr>
          <w:p w14:paraId="32B25474" w14:textId="77777777" w:rsidR="000354AE" w:rsidRPr="00841F54" w:rsidRDefault="000354AE" w:rsidP="00E22A9D">
            <w:pPr>
              <w:pStyle w:val="TableText"/>
              <w:rPr>
                <w:rFonts w:eastAsiaTheme="minorHAnsi" w:cstheme="minorBidi"/>
              </w:rPr>
            </w:pPr>
          </w:p>
        </w:tc>
        <w:tc>
          <w:tcPr>
            <w:tcW w:w="1800" w:type="dxa"/>
          </w:tcPr>
          <w:p w14:paraId="7E5EB2DD"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tcW w:w="5418" w:type="dxa"/>
          </w:tcPr>
          <w:p w14:paraId="1200C87E" w14:textId="77777777" w:rsidR="000354AE" w:rsidRPr="00841F54" w:rsidRDefault="000354AE"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 #2 Name</w:t>
            </w:r>
          </w:p>
        </w:tc>
      </w:tr>
    </w:tbl>
    <w:p w14:paraId="15EACF32" w14:textId="77777777" w:rsidR="000354AE" w:rsidRPr="00841F54" w:rsidRDefault="000354AE" w:rsidP="00E22A9D">
      <w:pPr>
        <w:rPr>
          <w:rFonts w:eastAsiaTheme="minorHAnsi" w:cstheme="minorBidi"/>
        </w:rPr>
      </w:pPr>
    </w:p>
    <w:p w14:paraId="17039C88" w14:textId="77777777" w:rsidR="004B7371" w:rsidRPr="00841F54" w:rsidRDefault="004B7371" w:rsidP="00E22A9D">
      <w:pPr>
        <w:rPr>
          <w:rFonts w:eastAsiaTheme="minorHAnsi" w:cstheme="minorBidi"/>
        </w:rPr>
      </w:pPr>
    </w:p>
    <w:p w14:paraId="0098D4AB" w14:textId="77777777" w:rsidR="004B7371" w:rsidRPr="00841F54" w:rsidRDefault="004B7371" w:rsidP="00E22A9D">
      <w:pPr>
        <w:rPr>
          <w:rFonts w:eastAsiaTheme="minorHAnsi" w:cstheme="minorBidi"/>
        </w:rPr>
      </w:pPr>
    </w:p>
    <w:p w14:paraId="632CEEA6" w14:textId="2BA2BAA9" w:rsidR="00345631" w:rsidRPr="00841F54" w:rsidRDefault="00345631" w:rsidP="00345631">
      <w:pPr>
        <w:pStyle w:val="Heading2"/>
      </w:pPr>
      <w:bookmarkStart w:id="138" w:name="_Toc498005988"/>
      <w:r w:rsidRPr="00841F54">
        <w:t>PXVSK DEF SITES</w:t>
      </w:r>
      <w:bookmarkEnd w:id="138"/>
      <w:r w:rsidRPr="00841F54">
        <w:t xml:space="preserve">  </w:t>
      </w:r>
    </w:p>
    <w:p w14:paraId="7E753C6C" w14:textId="77777777" w:rsidR="00345631" w:rsidRPr="00841F54" w:rsidRDefault="00345631" w:rsidP="00E22A9D">
      <w:pPr>
        <w:pStyle w:val="screen"/>
        <w:rPr>
          <w:rFonts w:cstheme="minorBidi"/>
        </w:rPr>
      </w:pPr>
      <w:r w:rsidRPr="00841F54">
        <w:rPr>
          <w:rFonts w:cstheme="minorBidi"/>
        </w:rPr>
        <w:t>NAME: PXVSK DEF SITES                   TAG: SKSITES</w:t>
      </w:r>
    </w:p>
    <w:p w14:paraId="729BEC4C"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62C5238E" w14:textId="77777777" w:rsidR="00345631" w:rsidRPr="00841F54" w:rsidRDefault="00345631" w:rsidP="00E22A9D">
      <w:pPr>
        <w:pStyle w:val="screen"/>
        <w:rPr>
          <w:rFonts w:cstheme="minorBidi"/>
        </w:rPr>
      </w:pPr>
      <w:r w:rsidRPr="00841F54">
        <w:rPr>
          <w:rFonts w:cstheme="minorBidi"/>
        </w:rPr>
        <w:t xml:space="preserve">  AVAILABILITY: SUBSCRIPTION</w:t>
      </w:r>
    </w:p>
    <w:p w14:paraId="3FF1F9D8" w14:textId="77777777" w:rsidR="00345631" w:rsidRPr="00841F54" w:rsidRDefault="00345631" w:rsidP="00E22A9D">
      <w:pPr>
        <w:pStyle w:val="screen"/>
        <w:rPr>
          <w:rFonts w:cstheme="minorBidi"/>
        </w:rPr>
      </w:pPr>
      <w:r w:rsidRPr="00841F54">
        <w:rPr>
          <w:rFonts w:cstheme="minorBidi"/>
        </w:rPr>
        <w:t xml:space="preserve">DESCRIPTION:   </w:t>
      </w:r>
    </w:p>
    <w:p w14:paraId="410AA597" w14:textId="77777777" w:rsidR="00345631" w:rsidRPr="00841F54" w:rsidRDefault="00345631" w:rsidP="00E22A9D">
      <w:pPr>
        <w:pStyle w:val="screen"/>
        <w:rPr>
          <w:rFonts w:cstheme="minorBidi"/>
        </w:rPr>
      </w:pPr>
      <w:r w:rsidRPr="00841F54">
        <w:rPr>
          <w:rFonts w:cstheme="minorBidi"/>
        </w:rPr>
        <w:t xml:space="preserve"> Returns a list of default administration sites for skin tests.</w:t>
      </w:r>
    </w:p>
    <w:p w14:paraId="54BBF9F9" w14:textId="77777777" w:rsidR="00EE2FFE" w:rsidRPr="00841F54" w:rsidRDefault="00345631" w:rsidP="00E22A9D">
      <w:pPr>
        <w:pStyle w:val="screen"/>
        <w:rPr>
          <w:rFonts w:cstheme="minorBidi"/>
        </w:rPr>
      </w:pPr>
      <w:r w:rsidRPr="00841F54">
        <w:rPr>
          <w:rFonts w:cstheme="minorBidi"/>
        </w:rPr>
        <w:t xml:space="preserve">RETURN PARAMETER DESCRIPTION: </w:t>
      </w:r>
    </w:p>
    <w:p w14:paraId="507F6EB1" w14:textId="6AB52D44" w:rsidR="00345631" w:rsidRPr="00841F54" w:rsidRDefault="00EE2FFE" w:rsidP="00E22A9D">
      <w:pPr>
        <w:pStyle w:val="screen"/>
        <w:rPr>
          <w:rFonts w:cstheme="minorBidi"/>
        </w:rPr>
      </w:pPr>
      <w:r w:rsidRPr="00841F54">
        <w:rPr>
          <w:rFonts w:cstheme="minorBidi"/>
        </w:rPr>
        <w:t xml:space="preserve"> (0)=Count of elements returned (0 if nothing found)</w:t>
      </w:r>
      <w:r w:rsidR="00345631" w:rsidRPr="00841F54">
        <w:rPr>
          <w:rFonts w:cstheme="minorBidi"/>
        </w:rPr>
        <w:t xml:space="preserve">  </w:t>
      </w:r>
    </w:p>
    <w:p w14:paraId="2B7B98C3" w14:textId="43C6582A" w:rsidR="00345631" w:rsidRPr="00841F54" w:rsidRDefault="00345631" w:rsidP="00E22A9D">
      <w:pPr>
        <w:pStyle w:val="screen"/>
        <w:rPr>
          <w:rFonts w:eastAsiaTheme="minorHAnsi" w:cstheme="minorBidi"/>
        </w:rPr>
      </w:pPr>
      <w:r w:rsidRPr="00841F54">
        <w:rPr>
          <w:rFonts w:cstheme="minorBidi"/>
        </w:rPr>
        <w:t xml:space="preserve"> (n)=IEN^NAME</w:t>
      </w:r>
    </w:p>
    <w:p w14:paraId="65DF4AE3" w14:textId="424DDAB9" w:rsidR="00345631" w:rsidRPr="00841F54" w:rsidRDefault="00345631" w:rsidP="00345631">
      <w:pPr>
        <w:pStyle w:val="Heading2"/>
      </w:pPr>
      <w:bookmarkStart w:id="139" w:name="_Toc498005989"/>
      <w:r w:rsidRPr="00841F54">
        <w:t>PXVSK SKIN SHORT LIST</w:t>
      </w:r>
      <w:bookmarkEnd w:id="139"/>
    </w:p>
    <w:p w14:paraId="141E6636" w14:textId="77777777" w:rsidR="00345631" w:rsidRPr="00841F54" w:rsidRDefault="00345631" w:rsidP="00E22A9D">
      <w:pPr>
        <w:pStyle w:val="screen"/>
        <w:rPr>
          <w:rFonts w:cstheme="minorBidi"/>
        </w:rPr>
      </w:pPr>
      <w:r w:rsidRPr="00841F54">
        <w:rPr>
          <w:rFonts w:cstheme="minorBidi"/>
        </w:rPr>
        <w:t>NAME: PXVSK SKIN SHORT LIST             TAG: SKSHORT</w:t>
      </w:r>
    </w:p>
    <w:p w14:paraId="6D43DD49"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5F8D3826" w14:textId="77777777" w:rsidR="00345631" w:rsidRPr="00841F54" w:rsidRDefault="00345631" w:rsidP="00E22A9D">
      <w:pPr>
        <w:pStyle w:val="screen"/>
        <w:rPr>
          <w:rFonts w:cstheme="minorBidi"/>
        </w:rPr>
      </w:pPr>
      <w:r w:rsidRPr="00841F54">
        <w:rPr>
          <w:rFonts w:cstheme="minorBidi"/>
        </w:rPr>
        <w:t xml:space="preserve">  AVAILABILITY: SUBSCRIPTION</w:t>
      </w:r>
    </w:p>
    <w:p w14:paraId="47AFE2BF" w14:textId="77777777" w:rsidR="00345631" w:rsidRPr="00841F54" w:rsidRDefault="00345631" w:rsidP="00E22A9D">
      <w:pPr>
        <w:pStyle w:val="screen"/>
        <w:rPr>
          <w:rFonts w:cstheme="minorBidi"/>
        </w:rPr>
      </w:pPr>
      <w:r w:rsidRPr="00841F54">
        <w:rPr>
          <w:rFonts w:cstheme="minorBidi"/>
        </w:rPr>
        <w:t xml:space="preserve">DESCRIPTION:   </w:t>
      </w:r>
    </w:p>
    <w:p w14:paraId="419A842A" w14:textId="77777777" w:rsidR="00345631" w:rsidRPr="00841F54" w:rsidRDefault="00345631" w:rsidP="00E22A9D">
      <w:pPr>
        <w:pStyle w:val="screen"/>
        <w:rPr>
          <w:rFonts w:cstheme="minorBidi"/>
        </w:rPr>
      </w:pPr>
      <w:r w:rsidRPr="00841F54">
        <w:rPr>
          <w:rFonts w:cstheme="minorBidi"/>
        </w:rPr>
        <w:t xml:space="preserve"> Returns active list of skin tests.</w:t>
      </w:r>
    </w:p>
    <w:p w14:paraId="5FCD23BC" w14:textId="77777777" w:rsidR="00345631" w:rsidRPr="00841F54" w:rsidRDefault="00345631" w:rsidP="00E22A9D">
      <w:pPr>
        <w:pStyle w:val="screen"/>
        <w:rPr>
          <w:rFonts w:cstheme="minorBidi"/>
        </w:rPr>
      </w:pPr>
      <w:r w:rsidRPr="00841F54">
        <w:rPr>
          <w:rFonts w:cstheme="minorBidi"/>
        </w:rPr>
        <w:t>INPUT PARAMETER: DATE                   PARAMETER TYPE: LITERAL</w:t>
      </w:r>
    </w:p>
    <w:p w14:paraId="5BE0D363" w14:textId="77777777" w:rsidR="00345631" w:rsidRPr="00841F54" w:rsidRDefault="00345631" w:rsidP="00E22A9D">
      <w:pPr>
        <w:pStyle w:val="screen"/>
        <w:rPr>
          <w:rFonts w:cstheme="minorBidi"/>
        </w:rPr>
      </w:pPr>
      <w:r w:rsidRPr="00841F54">
        <w:rPr>
          <w:rFonts w:cstheme="minorBidi"/>
        </w:rPr>
        <w:t xml:space="preserve">  REQUIRED: NO                          SEQUENCE NUMBER: 1</w:t>
      </w:r>
    </w:p>
    <w:p w14:paraId="5B1A72FA" w14:textId="77777777" w:rsidR="00345631" w:rsidRPr="00841F54" w:rsidRDefault="00345631" w:rsidP="00E22A9D">
      <w:pPr>
        <w:pStyle w:val="screen"/>
        <w:rPr>
          <w:rFonts w:cstheme="minorBidi"/>
        </w:rPr>
      </w:pPr>
      <w:r w:rsidRPr="00841F54">
        <w:rPr>
          <w:rFonts w:cstheme="minorBidi"/>
        </w:rPr>
        <w:t xml:space="preserve">DESCRIPTION:   </w:t>
      </w:r>
    </w:p>
    <w:p w14:paraId="20B9BDE2" w14:textId="77777777" w:rsidR="00345631" w:rsidRPr="00841F54" w:rsidRDefault="00345631" w:rsidP="00E22A9D">
      <w:pPr>
        <w:pStyle w:val="screen"/>
        <w:rPr>
          <w:rFonts w:cstheme="minorBidi"/>
        </w:rPr>
      </w:pPr>
      <w:r w:rsidRPr="00841F54">
        <w:rPr>
          <w:rFonts w:cstheme="minorBidi"/>
        </w:rPr>
        <w:t xml:space="preserve"> Used for determining skin test status. (Defaults to TODAY).</w:t>
      </w:r>
    </w:p>
    <w:p w14:paraId="10B65182" w14:textId="77777777" w:rsidR="00345631" w:rsidRPr="00841F54" w:rsidRDefault="00345631" w:rsidP="00E22A9D">
      <w:pPr>
        <w:pStyle w:val="screen"/>
        <w:rPr>
          <w:rFonts w:cstheme="minorBidi"/>
        </w:rPr>
      </w:pPr>
      <w:r w:rsidRPr="00841F54">
        <w:rPr>
          <w:rFonts w:cstheme="minorBidi"/>
        </w:rPr>
        <w:t xml:space="preserve">RETURN PARAMETER DESCRIPTION:   </w:t>
      </w:r>
    </w:p>
    <w:p w14:paraId="6B783873" w14:textId="57FD2BEF" w:rsidR="00EE2FFE" w:rsidRPr="00841F54" w:rsidRDefault="00EE2FFE" w:rsidP="00E22A9D">
      <w:pPr>
        <w:pStyle w:val="screen"/>
        <w:rPr>
          <w:rFonts w:cstheme="minorBidi"/>
        </w:rPr>
      </w:pPr>
      <w:r w:rsidRPr="00841F54">
        <w:rPr>
          <w:rFonts w:cstheme="minorBidi"/>
        </w:rPr>
        <w:t xml:space="preserve"> (0)=Count of elements returned (0 if nothing found)</w:t>
      </w:r>
    </w:p>
    <w:p w14:paraId="3D61A9DD" w14:textId="77777777" w:rsidR="00345631" w:rsidRPr="00841F54" w:rsidRDefault="00345631" w:rsidP="00E22A9D">
      <w:pPr>
        <w:pStyle w:val="screen"/>
        <w:rPr>
          <w:rFonts w:cstheme="minorBidi"/>
        </w:rPr>
      </w:pPr>
      <w:r w:rsidRPr="00841F54">
        <w:rPr>
          <w:rFonts w:cstheme="minorBidi"/>
        </w:rPr>
        <w:t xml:space="preserve"> (n)=SK^IEN^NAME^PRINT NAME</w:t>
      </w:r>
    </w:p>
    <w:p w14:paraId="5D4BDA6E" w14:textId="67F635BB" w:rsidR="00345631" w:rsidRPr="00841F54" w:rsidRDefault="00EE2FFE" w:rsidP="00E22A9D">
      <w:pPr>
        <w:pStyle w:val="screen"/>
        <w:rPr>
          <w:rFonts w:eastAsiaTheme="minorHAnsi" w:cstheme="minorBidi"/>
        </w:rPr>
      </w:pPr>
      <w:r w:rsidRPr="00841F54">
        <w:rPr>
          <w:rFonts w:cstheme="minorBidi"/>
        </w:rPr>
        <w:t xml:space="preserve"> </w:t>
      </w:r>
      <w:r w:rsidR="00345631" w:rsidRPr="00841F54">
        <w:rPr>
          <w:rFonts w:cstheme="minorBidi"/>
        </w:rPr>
        <w:t>(n)=CS^Coding System^Code^Variable pointer^Short Description</w:t>
      </w:r>
    </w:p>
    <w:p w14:paraId="3DEF7074" w14:textId="50E6D34B" w:rsidR="00345631" w:rsidRPr="00841F54" w:rsidRDefault="00345631" w:rsidP="0083110A">
      <w:pPr>
        <w:pStyle w:val="Heading2"/>
      </w:pPr>
      <w:bookmarkStart w:id="140" w:name="_PXVSK_V_SKIN"/>
      <w:bookmarkStart w:id="141" w:name="_Toc498005990"/>
      <w:bookmarkEnd w:id="140"/>
      <w:r w:rsidRPr="00841F54">
        <w:t>PXVSK V SKIN TEST LIST</w:t>
      </w:r>
      <w:bookmarkEnd w:id="141"/>
    </w:p>
    <w:p w14:paraId="0C9E5EF7" w14:textId="77777777" w:rsidR="00345631" w:rsidRPr="00841F54" w:rsidRDefault="00345631" w:rsidP="00E22A9D">
      <w:pPr>
        <w:pStyle w:val="screen"/>
        <w:rPr>
          <w:rFonts w:cstheme="minorBidi"/>
        </w:rPr>
      </w:pPr>
      <w:r w:rsidRPr="00841F54">
        <w:rPr>
          <w:rFonts w:cstheme="minorBidi"/>
        </w:rPr>
        <w:t>NAME: PXVSK V SKIN TEST LIST            TAG: SKLIST</w:t>
      </w:r>
    </w:p>
    <w:p w14:paraId="32ADD80A" w14:textId="77777777" w:rsidR="00345631" w:rsidRPr="00841F54" w:rsidRDefault="00345631" w:rsidP="00E22A9D">
      <w:pPr>
        <w:pStyle w:val="screen"/>
        <w:rPr>
          <w:rFonts w:cstheme="minorBidi"/>
        </w:rPr>
      </w:pPr>
      <w:r w:rsidRPr="00841F54">
        <w:rPr>
          <w:rFonts w:cstheme="minorBidi"/>
        </w:rPr>
        <w:t xml:space="preserve">  ROUTINE: PXVRPC8                      RETURN VALUE TYPE: ARRAY</w:t>
      </w:r>
    </w:p>
    <w:p w14:paraId="5245B4D9" w14:textId="77777777" w:rsidR="00345631" w:rsidRPr="00841F54" w:rsidRDefault="00345631" w:rsidP="00E22A9D">
      <w:pPr>
        <w:pStyle w:val="screen"/>
        <w:rPr>
          <w:rFonts w:cstheme="minorBidi"/>
        </w:rPr>
      </w:pPr>
      <w:r w:rsidRPr="00841F54">
        <w:rPr>
          <w:rFonts w:cstheme="minorBidi"/>
        </w:rPr>
        <w:t xml:space="preserve">  AVAILABILITY: SUBSCRIPTION</w:t>
      </w:r>
    </w:p>
    <w:p w14:paraId="5737D208" w14:textId="77777777" w:rsidR="00345631" w:rsidRPr="00841F54" w:rsidRDefault="00345631" w:rsidP="00E22A9D">
      <w:pPr>
        <w:pStyle w:val="screen"/>
        <w:rPr>
          <w:rFonts w:cstheme="minorBidi"/>
        </w:rPr>
      </w:pPr>
      <w:r w:rsidRPr="00841F54">
        <w:rPr>
          <w:rFonts w:cstheme="minorBidi"/>
        </w:rPr>
        <w:t xml:space="preserve">DESCRIPTION:   </w:t>
      </w:r>
    </w:p>
    <w:p w14:paraId="138157A6" w14:textId="77777777" w:rsidR="00345631" w:rsidRPr="00841F54" w:rsidRDefault="00345631" w:rsidP="00E22A9D">
      <w:pPr>
        <w:pStyle w:val="screen"/>
        <w:rPr>
          <w:rFonts w:cstheme="minorBidi"/>
        </w:rPr>
      </w:pPr>
      <w:r w:rsidRPr="00841F54">
        <w:rPr>
          <w:rFonts w:cstheme="minorBidi"/>
        </w:rPr>
        <w:lastRenderedPageBreak/>
        <w:t xml:space="preserve"> Returns a list of V Skin Test entries that have been placed within the </w:t>
      </w:r>
    </w:p>
    <w:p w14:paraId="640C2D81" w14:textId="77777777" w:rsidR="00345631" w:rsidRPr="00841F54" w:rsidRDefault="00345631" w:rsidP="00E22A9D">
      <w:pPr>
        <w:pStyle w:val="screen"/>
        <w:rPr>
          <w:rFonts w:cstheme="minorBidi"/>
        </w:rPr>
      </w:pPr>
      <w:r w:rsidRPr="00841F54">
        <w:rPr>
          <w:rFonts w:cstheme="minorBidi"/>
        </w:rPr>
        <w:t xml:space="preserve"> last x days. The number of days to look back is defined in the PXV SK DAYS</w:t>
      </w:r>
    </w:p>
    <w:p w14:paraId="423AA287" w14:textId="77777777" w:rsidR="00345631" w:rsidRPr="00841F54" w:rsidRDefault="00345631" w:rsidP="00E22A9D">
      <w:pPr>
        <w:pStyle w:val="screen"/>
        <w:rPr>
          <w:rFonts w:cstheme="minorBidi"/>
        </w:rPr>
      </w:pPr>
      <w:r w:rsidRPr="00841F54">
        <w:rPr>
          <w:rFonts w:cstheme="minorBidi"/>
        </w:rPr>
        <w:t>BACK parameter.</w:t>
      </w:r>
    </w:p>
    <w:p w14:paraId="5E79E7C3" w14:textId="77777777" w:rsidR="00345631" w:rsidRPr="00841F54" w:rsidRDefault="00345631" w:rsidP="00E22A9D">
      <w:pPr>
        <w:pStyle w:val="screen"/>
        <w:rPr>
          <w:rFonts w:cstheme="minorBidi"/>
        </w:rPr>
      </w:pPr>
      <w:r w:rsidRPr="00841F54">
        <w:rPr>
          <w:rFonts w:cstheme="minorBidi"/>
        </w:rPr>
        <w:t>INPUT PARAMETER: DFN                    PARAMETER TYPE: LITERAL</w:t>
      </w:r>
    </w:p>
    <w:p w14:paraId="05BD1210" w14:textId="77777777" w:rsidR="00345631" w:rsidRPr="00841F54" w:rsidRDefault="00345631" w:rsidP="00E22A9D">
      <w:pPr>
        <w:pStyle w:val="screen"/>
        <w:rPr>
          <w:rFonts w:cstheme="minorBidi"/>
        </w:rPr>
      </w:pPr>
      <w:r w:rsidRPr="00841F54">
        <w:rPr>
          <w:rFonts w:cstheme="minorBidi"/>
        </w:rPr>
        <w:t xml:space="preserve">  REQUIRED: YES                         SEQUENCE NUMBER: 1</w:t>
      </w:r>
    </w:p>
    <w:p w14:paraId="416AAAB5" w14:textId="77777777" w:rsidR="00345631" w:rsidRPr="00841F54" w:rsidRDefault="00345631" w:rsidP="00E22A9D">
      <w:pPr>
        <w:pStyle w:val="screen"/>
        <w:rPr>
          <w:rFonts w:cstheme="minorBidi"/>
        </w:rPr>
      </w:pPr>
      <w:r w:rsidRPr="00841F54">
        <w:rPr>
          <w:rFonts w:cstheme="minorBidi"/>
        </w:rPr>
        <w:t xml:space="preserve">DESCRIPTION:   </w:t>
      </w:r>
    </w:p>
    <w:p w14:paraId="3423B2C1" w14:textId="77777777" w:rsidR="00345631" w:rsidRPr="00841F54" w:rsidRDefault="00345631" w:rsidP="00E22A9D">
      <w:pPr>
        <w:pStyle w:val="screen"/>
        <w:rPr>
          <w:rFonts w:cstheme="minorBidi"/>
        </w:rPr>
      </w:pPr>
      <w:r w:rsidRPr="00841F54">
        <w:rPr>
          <w:rFonts w:cstheme="minorBidi"/>
        </w:rPr>
        <w:t xml:space="preserve"> Only V Skin Test entries for this patient will be returned.</w:t>
      </w:r>
    </w:p>
    <w:p w14:paraId="588D5726" w14:textId="77777777" w:rsidR="00345631" w:rsidRPr="00841F54" w:rsidRDefault="00345631" w:rsidP="00E22A9D">
      <w:pPr>
        <w:pStyle w:val="screen"/>
        <w:rPr>
          <w:rFonts w:cstheme="minorBidi"/>
        </w:rPr>
      </w:pPr>
      <w:r w:rsidRPr="00841F54">
        <w:rPr>
          <w:rFonts w:cstheme="minorBidi"/>
        </w:rPr>
        <w:t>INPUT PARAMETER: SKINTEST               PARAMETER TYPE: LITERAL</w:t>
      </w:r>
    </w:p>
    <w:p w14:paraId="4155401F" w14:textId="77777777" w:rsidR="00345631" w:rsidRPr="00841F54" w:rsidRDefault="00345631" w:rsidP="00E22A9D">
      <w:pPr>
        <w:pStyle w:val="screen"/>
        <w:rPr>
          <w:rFonts w:cstheme="minorBidi"/>
        </w:rPr>
      </w:pPr>
      <w:r w:rsidRPr="00841F54">
        <w:rPr>
          <w:rFonts w:cstheme="minorBidi"/>
        </w:rPr>
        <w:t xml:space="preserve">  REQUIRED: YES                         SEQUENCE NUMBER: 2</w:t>
      </w:r>
    </w:p>
    <w:p w14:paraId="7E89ADA4" w14:textId="77777777" w:rsidR="00345631" w:rsidRPr="00841F54" w:rsidRDefault="00345631" w:rsidP="00E22A9D">
      <w:pPr>
        <w:pStyle w:val="screen"/>
        <w:rPr>
          <w:rFonts w:cstheme="minorBidi"/>
        </w:rPr>
      </w:pPr>
      <w:r w:rsidRPr="00841F54">
        <w:rPr>
          <w:rFonts w:cstheme="minorBidi"/>
        </w:rPr>
        <w:t xml:space="preserve">DESCRIPTION:   </w:t>
      </w:r>
    </w:p>
    <w:p w14:paraId="02D75841" w14:textId="77777777" w:rsidR="00345631" w:rsidRPr="00841F54" w:rsidRDefault="00345631" w:rsidP="00E22A9D">
      <w:pPr>
        <w:pStyle w:val="screen"/>
        <w:rPr>
          <w:rFonts w:cstheme="minorBidi"/>
        </w:rPr>
      </w:pPr>
      <w:r w:rsidRPr="00841F54">
        <w:rPr>
          <w:rFonts w:cstheme="minorBidi"/>
        </w:rPr>
        <w:t xml:space="preserve"> Skin Test IEN. Only V Skin Test entries for this Skin Test will be</w:t>
      </w:r>
    </w:p>
    <w:p w14:paraId="1A6169D7" w14:textId="77777777" w:rsidR="00345631" w:rsidRPr="00841F54" w:rsidRDefault="00345631" w:rsidP="00E22A9D">
      <w:pPr>
        <w:pStyle w:val="screen"/>
        <w:rPr>
          <w:rFonts w:cstheme="minorBidi"/>
        </w:rPr>
      </w:pPr>
      <w:r w:rsidRPr="00841F54">
        <w:rPr>
          <w:rFonts w:cstheme="minorBidi"/>
        </w:rPr>
        <w:t>returned.</w:t>
      </w:r>
    </w:p>
    <w:p w14:paraId="262627BD" w14:textId="77777777" w:rsidR="00345631" w:rsidRPr="00841F54" w:rsidRDefault="00345631" w:rsidP="00E22A9D">
      <w:pPr>
        <w:pStyle w:val="screen"/>
        <w:rPr>
          <w:rFonts w:cstheme="minorBidi"/>
        </w:rPr>
      </w:pPr>
      <w:r w:rsidRPr="00841F54">
        <w:rPr>
          <w:rFonts w:cstheme="minorBidi"/>
        </w:rPr>
        <w:t>INPUT PARAMETER: DATE                   PARAMETER TYPE: LITERAL</w:t>
      </w:r>
    </w:p>
    <w:p w14:paraId="20CF44D8" w14:textId="77777777" w:rsidR="00345631" w:rsidRPr="00841F54" w:rsidRDefault="00345631" w:rsidP="00E22A9D">
      <w:pPr>
        <w:pStyle w:val="screen"/>
        <w:rPr>
          <w:rFonts w:cstheme="minorBidi"/>
        </w:rPr>
      </w:pPr>
      <w:r w:rsidRPr="00841F54">
        <w:rPr>
          <w:rFonts w:cstheme="minorBidi"/>
        </w:rPr>
        <w:t xml:space="preserve">  REQUIRED: NO                          SEQUENCE NUMBER: 3</w:t>
      </w:r>
    </w:p>
    <w:p w14:paraId="4A90DB60" w14:textId="77777777" w:rsidR="00345631" w:rsidRPr="00841F54" w:rsidRDefault="00345631" w:rsidP="00E22A9D">
      <w:pPr>
        <w:pStyle w:val="screen"/>
        <w:rPr>
          <w:rFonts w:cstheme="minorBidi"/>
        </w:rPr>
      </w:pPr>
      <w:r w:rsidRPr="00841F54">
        <w:rPr>
          <w:rFonts w:cstheme="minorBidi"/>
        </w:rPr>
        <w:t xml:space="preserve">DESCRIPTION:   </w:t>
      </w:r>
    </w:p>
    <w:p w14:paraId="323CC19A" w14:textId="77777777" w:rsidR="00345631" w:rsidRPr="00841F54" w:rsidRDefault="00345631" w:rsidP="00E22A9D">
      <w:pPr>
        <w:pStyle w:val="screen"/>
        <w:rPr>
          <w:rFonts w:cstheme="minorBidi"/>
        </w:rPr>
      </w:pPr>
      <w:r w:rsidRPr="00841F54">
        <w:rPr>
          <w:rFonts w:cstheme="minorBidi"/>
        </w:rPr>
        <w:t xml:space="preserve"> The system will search back x number of days from this date. Defaults to </w:t>
      </w:r>
    </w:p>
    <w:p w14:paraId="5FDBEE9C" w14:textId="77777777" w:rsidR="00345631" w:rsidRPr="00841F54" w:rsidRDefault="00345631" w:rsidP="00E22A9D">
      <w:pPr>
        <w:pStyle w:val="screen"/>
        <w:rPr>
          <w:rFonts w:cstheme="minorBidi"/>
        </w:rPr>
      </w:pPr>
      <w:r w:rsidRPr="00841F54">
        <w:rPr>
          <w:rFonts w:cstheme="minorBidi"/>
        </w:rPr>
        <w:t xml:space="preserve"> TODAY.</w:t>
      </w:r>
    </w:p>
    <w:p w14:paraId="135DC352" w14:textId="77777777" w:rsidR="00345631" w:rsidRPr="00841F54" w:rsidRDefault="00345631" w:rsidP="00E22A9D">
      <w:pPr>
        <w:pStyle w:val="screen"/>
        <w:rPr>
          <w:rFonts w:cstheme="minorBidi"/>
        </w:rPr>
      </w:pPr>
      <w:r w:rsidRPr="00841F54">
        <w:rPr>
          <w:rFonts w:cstheme="minorBidi"/>
        </w:rPr>
        <w:t xml:space="preserve">RETURN PARAMETER DESCRIPTION:   </w:t>
      </w:r>
    </w:p>
    <w:p w14:paraId="4970469A" w14:textId="12384B55" w:rsidR="00EE2FFE" w:rsidRPr="00841F54" w:rsidRDefault="00EE2FFE" w:rsidP="00E22A9D">
      <w:pPr>
        <w:pStyle w:val="screen"/>
        <w:rPr>
          <w:rFonts w:cstheme="minorBidi"/>
        </w:rPr>
      </w:pPr>
      <w:r w:rsidRPr="00841F54">
        <w:rPr>
          <w:rFonts w:cstheme="minorBidi"/>
        </w:rPr>
        <w:t xml:space="preserve"> (0)=Count of elements returned (0 if nothing found)</w:t>
      </w:r>
    </w:p>
    <w:p w14:paraId="0F1AE2CE" w14:textId="77777777" w:rsidR="00345631" w:rsidRPr="00841F54" w:rsidRDefault="00345631" w:rsidP="00E22A9D">
      <w:pPr>
        <w:pStyle w:val="screen"/>
        <w:rPr>
          <w:rFonts w:cstheme="minorBidi"/>
        </w:rPr>
      </w:pPr>
      <w:r w:rsidRPr="00841F54">
        <w:rPr>
          <w:rFonts w:cstheme="minorBidi"/>
        </w:rPr>
        <w:t xml:space="preserve"> (n)=DATERANGE^Start Date^Stop Date</w:t>
      </w:r>
    </w:p>
    <w:p w14:paraId="1CAACC30" w14:textId="268B4F5C" w:rsidR="00345631" w:rsidRPr="00841F54" w:rsidRDefault="00EE2FFE" w:rsidP="00E22A9D">
      <w:pPr>
        <w:pStyle w:val="screen"/>
        <w:rPr>
          <w:rFonts w:eastAsiaTheme="minorHAnsi" w:cstheme="minorBidi"/>
        </w:rPr>
      </w:pPr>
      <w:r w:rsidRPr="00841F54">
        <w:rPr>
          <w:rFonts w:cstheme="minorBidi"/>
        </w:rPr>
        <w:t xml:space="preserve"> </w:t>
      </w:r>
      <w:r w:rsidR="00345631" w:rsidRPr="00841F54">
        <w:rPr>
          <w:rFonts w:cstheme="minorBidi"/>
        </w:rPr>
        <w:t>(n)=PLACEMENT^IEN^Skin Test Name^Date/Time of Placement</w:t>
      </w:r>
    </w:p>
    <w:p w14:paraId="078C881D" w14:textId="0F0A4A88" w:rsidR="008D4E8F" w:rsidRDefault="009E7850" w:rsidP="0090069A">
      <w:pPr>
        <w:pStyle w:val="Heading1"/>
      </w:pPr>
      <w:bookmarkStart w:id="142" w:name="_PX_ICE_WEB"/>
      <w:bookmarkStart w:id="143" w:name="_Toc498005991"/>
      <w:bookmarkEnd w:id="142"/>
      <w:r>
        <w:t>Generating Online Documentation</w:t>
      </w:r>
      <w:bookmarkEnd w:id="112"/>
      <w:bookmarkEnd w:id="143"/>
    </w:p>
    <w:p w14:paraId="078C881E" w14:textId="1EE049EF" w:rsidR="008D4E8F" w:rsidRPr="00841F54" w:rsidRDefault="00EC39F7" w:rsidP="00EC39F7">
      <w:pPr>
        <w:pStyle w:val="Heading2"/>
      </w:pPr>
      <w:bookmarkStart w:id="144" w:name="_Toc414852655"/>
      <w:bookmarkStart w:id="145" w:name="_Toc498005992"/>
      <w:r w:rsidRPr="00841F54">
        <w:t>Routines</w:t>
      </w:r>
      <w:bookmarkEnd w:id="144"/>
      <w:bookmarkEnd w:id="145"/>
    </w:p>
    <w:p w14:paraId="078C881F" w14:textId="77777777" w:rsidR="00EC39F7" w:rsidRPr="00841F54" w:rsidRDefault="00EC39F7" w:rsidP="00E22A9D">
      <w:pPr>
        <w:rPr>
          <w:rFonts w:eastAsiaTheme="minorHAnsi" w:cstheme="minorBidi"/>
        </w:rPr>
      </w:pPr>
      <w:r w:rsidRPr="00841F54">
        <w:rPr>
          <w:rFonts w:eastAsiaTheme="minorHAnsi" w:cstheme="minorBidi"/>
        </w:rPr>
        <w:t xml:space="preserve">The namespace for the PCE package is PX. Some AU* routines are distributed by PCE. Use the Kernel option, List Routines [XUPRROU], to print a list of any or all of the PCE routines. This option is found on the Routine Tools [XUPR-ROUTINE-TOOLS] menu on the Programmer Options [XUPROG] menu, which is a sub-menu of the Systems Manager Menu [EVE] option. </w:t>
      </w:r>
    </w:p>
    <w:p w14:paraId="078C8820" w14:textId="77777777" w:rsidR="00EC39F7" w:rsidRPr="00841F54" w:rsidRDefault="00EC39F7" w:rsidP="00E22A9D">
      <w:pPr>
        <w:rPr>
          <w:rFonts w:eastAsiaTheme="minorHAnsi" w:cstheme="minorBidi"/>
        </w:rPr>
      </w:pPr>
      <w:r w:rsidRPr="00841F54">
        <w:rPr>
          <w:rFonts w:eastAsiaTheme="minorHAnsi" w:cstheme="minorBidi"/>
        </w:rPr>
        <w:t>Select Systems Manager Menu Option: programmer Options</w:t>
      </w:r>
    </w:p>
    <w:p w14:paraId="078C8821"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Select Programmer Options Option: routine Tools</w:t>
      </w:r>
    </w:p>
    <w:p w14:paraId="078C8822"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Select Routine Tools Option: list Routines</w:t>
      </w:r>
    </w:p>
    <w:p w14:paraId="078C8823" w14:textId="77777777" w:rsidR="00EC39F7" w:rsidRPr="00841F54" w:rsidRDefault="00EC39F7" w:rsidP="00AD347F">
      <w:pPr>
        <w:numPr>
          <w:ilvl w:val="0"/>
          <w:numId w:val="36"/>
        </w:numPr>
        <w:rPr>
          <w:rFonts w:eastAsiaTheme="minorHAnsi" w:cstheme="minorBidi"/>
        </w:rPr>
      </w:pPr>
      <w:r w:rsidRPr="00841F54">
        <w:rPr>
          <w:rFonts w:eastAsiaTheme="minorHAnsi" w:cstheme="minorBidi"/>
        </w:rPr>
        <w:t>Routine Print</w:t>
      </w:r>
    </w:p>
    <w:p w14:paraId="078C8824" w14:textId="77777777" w:rsidR="00EC39F7" w:rsidRPr="00841F54" w:rsidRDefault="00EC39F7" w:rsidP="00E22A9D">
      <w:pPr>
        <w:rPr>
          <w:rFonts w:eastAsiaTheme="minorHAnsi" w:cstheme="minorBidi"/>
        </w:rPr>
      </w:pPr>
      <w:r w:rsidRPr="00841F54">
        <w:rPr>
          <w:rFonts w:eastAsiaTheme="minorHAnsi" w:cstheme="minorBidi"/>
        </w:rPr>
        <w:t>Want to start each routine on a new page: No// [ENTER]</w:t>
      </w:r>
    </w:p>
    <w:p w14:paraId="078C8825" w14:textId="77777777" w:rsidR="00EC39F7" w:rsidRPr="00841F54" w:rsidRDefault="00EC39F7" w:rsidP="00E22A9D">
      <w:pPr>
        <w:rPr>
          <w:rFonts w:eastAsiaTheme="minorHAnsi" w:cstheme="minorBidi"/>
        </w:rPr>
      </w:pPr>
      <w:r w:rsidRPr="00841F54">
        <w:rPr>
          <w:rFonts w:eastAsiaTheme="minorHAnsi" w:cstheme="minorBidi"/>
        </w:rPr>
        <w:t>routine(s</w:t>
      </w:r>
      <w:proofErr w:type="gramStart"/>
      <w:r w:rsidRPr="00841F54">
        <w:rPr>
          <w:rFonts w:eastAsiaTheme="minorHAnsi" w:cstheme="minorBidi"/>
        </w:rPr>
        <w:t>) ?</w:t>
      </w:r>
      <w:proofErr w:type="gramEnd"/>
      <w:r w:rsidRPr="00841F54">
        <w:rPr>
          <w:rFonts w:eastAsiaTheme="minorHAnsi" w:cstheme="minorBidi"/>
        </w:rPr>
        <w:t xml:space="preserve">   &gt; PX*</w:t>
      </w:r>
    </w:p>
    <w:p w14:paraId="078C8826" w14:textId="77777777" w:rsidR="00EC39F7" w:rsidRPr="00841F54" w:rsidRDefault="00EC39F7" w:rsidP="00E22A9D">
      <w:pPr>
        <w:rPr>
          <w:rFonts w:eastAsiaTheme="minorHAnsi" w:cstheme="minorBidi"/>
        </w:rPr>
      </w:pPr>
      <w:r w:rsidRPr="00841F54">
        <w:rPr>
          <w:rFonts w:eastAsiaTheme="minorHAnsi" w:cstheme="minorBidi"/>
        </w:rPr>
        <w:t xml:space="preserve">The first line of each routine contains a brief description of the general function of the routine. Use the Kernel option, First Line Routine Print [XU FIRST LINE PRINT] to print a list of just the first line of each Health Summary subset routine. </w:t>
      </w:r>
    </w:p>
    <w:p w14:paraId="078C8827"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Systems Manager Menu Option: programmer Options</w:t>
      </w:r>
    </w:p>
    <w:p w14:paraId="078C8828"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Programmer Options Option: routine Tools</w:t>
      </w:r>
    </w:p>
    <w:p w14:paraId="078C8829" w14:textId="77777777" w:rsidR="00EC39F7" w:rsidRPr="00841F54" w:rsidRDefault="00EC39F7" w:rsidP="00AD347F">
      <w:pPr>
        <w:numPr>
          <w:ilvl w:val="0"/>
          <w:numId w:val="37"/>
        </w:numPr>
        <w:rPr>
          <w:rFonts w:eastAsiaTheme="minorHAnsi" w:cstheme="minorBidi"/>
        </w:rPr>
      </w:pPr>
      <w:r w:rsidRPr="00841F54">
        <w:rPr>
          <w:rFonts w:eastAsiaTheme="minorHAnsi" w:cstheme="minorBidi"/>
        </w:rPr>
        <w:t>Select Routine Tools Option: First Line Routine Print</w:t>
      </w:r>
    </w:p>
    <w:p w14:paraId="078C882A" w14:textId="77777777" w:rsidR="00EC39F7" w:rsidRPr="00841F54" w:rsidRDefault="00EC39F7" w:rsidP="00E22A9D">
      <w:pPr>
        <w:rPr>
          <w:rFonts w:eastAsiaTheme="minorHAnsi" w:cstheme="minorBidi"/>
        </w:rPr>
      </w:pPr>
      <w:r w:rsidRPr="00841F54">
        <w:rPr>
          <w:rFonts w:eastAsiaTheme="minorHAnsi" w:cstheme="minorBidi"/>
        </w:rPr>
        <w:t>PRINTS FIRST LINES</w:t>
      </w:r>
    </w:p>
    <w:p w14:paraId="078C882B"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routine(s</w:t>
      </w:r>
      <w:proofErr w:type="gramStart"/>
      <w:r w:rsidRPr="00841F54">
        <w:rPr>
          <w:rFonts w:eastAsiaTheme="minorHAnsi" w:cstheme="minorBidi"/>
        </w:rPr>
        <w:t>) ?</w:t>
      </w:r>
      <w:proofErr w:type="gramEnd"/>
      <w:r w:rsidRPr="00841F54">
        <w:rPr>
          <w:rFonts w:eastAsiaTheme="minorHAnsi" w:cstheme="minorBidi"/>
        </w:rPr>
        <w:t xml:space="preserve">   &gt;PX*</w:t>
      </w:r>
    </w:p>
    <w:p w14:paraId="078C882C" w14:textId="02CB612D" w:rsidR="00EC39F7" w:rsidRPr="00841F54" w:rsidRDefault="00EC39F7" w:rsidP="00EC39F7">
      <w:pPr>
        <w:pStyle w:val="Heading2"/>
      </w:pPr>
      <w:bookmarkStart w:id="146" w:name="_Toc414852656"/>
      <w:bookmarkStart w:id="147" w:name="_Toc498005993"/>
      <w:r w:rsidRPr="00841F54">
        <w:lastRenderedPageBreak/>
        <w:t>Globals</w:t>
      </w:r>
      <w:bookmarkEnd w:id="146"/>
      <w:bookmarkEnd w:id="147"/>
    </w:p>
    <w:p w14:paraId="078C882D" w14:textId="77777777" w:rsidR="00EC39F7" w:rsidRPr="00841F54" w:rsidRDefault="00EC39F7" w:rsidP="00E22A9D">
      <w:pPr>
        <w:rPr>
          <w:rFonts w:eastAsiaTheme="minorHAnsi" w:cstheme="minorBidi"/>
        </w:rPr>
      </w:pPr>
      <w:proofErr w:type="spellStart"/>
      <w:r w:rsidRPr="00841F54">
        <w:rPr>
          <w:rFonts w:eastAsiaTheme="minorHAnsi" w:cstheme="minorBidi"/>
        </w:rPr>
        <w:t>Globals</w:t>
      </w:r>
      <w:proofErr w:type="spellEnd"/>
      <w:r w:rsidRPr="00841F54">
        <w:rPr>
          <w:rFonts w:eastAsiaTheme="minorHAnsi" w:cstheme="minorBidi"/>
        </w:rPr>
        <w:t xml:space="preserve"> exported by PCE include ^PX, ^PXD, and ^AU*. Use the Kernel option, List Global [XUPRGL], to print a list of any of these </w:t>
      </w:r>
      <w:proofErr w:type="spellStart"/>
      <w:r w:rsidRPr="00841F54">
        <w:rPr>
          <w:rFonts w:eastAsiaTheme="minorHAnsi" w:cstheme="minorBidi"/>
        </w:rPr>
        <w:t>globals</w:t>
      </w:r>
      <w:proofErr w:type="spellEnd"/>
      <w:r w:rsidRPr="00841F54">
        <w:rPr>
          <w:rFonts w:eastAsiaTheme="minorHAnsi" w:cstheme="minorBidi"/>
        </w:rPr>
        <w:t>. This option is found on the Programmer Options menu [XUPROG], which is a sub-menu of the Systems Manager Menu [EVE] option.</w:t>
      </w:r>
    </w:p>
    <w:p w14:paraId="078C882E"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Select Systems Manager Menu Option: programmer Options</w:t>
      </w:r>
    </w:p>
    <w:p w14:paraId="078C882F"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Select Programmer Options Option: LIST Global</w:t>
      </w:r>
    </w:p>
    <w:p w14:paraId="078C8830" w14:textId="77777777" w:rsidR="00EC39F7" w:rsidRPr="00841F54" w:rsidRDefault="00EC39F7" w:rsidP="00AD347F">
      <w:pPr>
        <w:numPr>
          <w:ilvl w:val="0"/>
          <w:numId w:val="38"/>
        </w:numPr>
        <w:rPr>
          <w:rFonts w:eastAsiaTheme="minorHAnsi" w:cstheme="minorBidi"/>
        </w:rPr>
      </w:pPr>
      <w:r w:rsidRPr="00841F54">
        <w:rPr>
          <w:rFonts w:eastAsiaTheme="minorHAnsi" w:cstheme="minorBidi"/>
        </w:rPr>
        <w:t>Global ^^PX*</w:t>
      </w:r>
    </w:p>
    <w:p w14:paraId="078C8831" w14:textId="27E53EFB" w:rsidR="008D4E8F" w:rsidRPr="00841F54" w:rsidRDefault="00EC39F7" w:rsidP="00EC39F7">
      <w:pPr>
        <w:pStyle w:val="Heading2"/>
      </w:pPr>
      <w:bookmarkStart w:id="148" w:name="_Toc414852657"/>
      <w:bookmarkStart w:id="149" w:name="_Toc498005994"/>
      <w:r w:rsidRPr="00841F54">
        <w:t>Files</w:t>
      </w:r>
      <w:bookmarkEnd w:id="148"/>
      <w:bookmarkEnd w:id="149"/>
    </w:p>
    <w:p w14:paraId="078C8832" w14:textId="30879699" w:rsidR="00EC39F7" w:rsidRPr="00841F54" w:rsidRDefault="00EC39F7" w:rsidP="00E22A9D">
      <w:pPr>
        <w:rPr>
          <w:rFonts w:eastAsiaTheme="minorHAnsi" w:cstheme="minorBidi"/>
        </w:rPr>
      </w:pPr>
      <w:r w:rsidRPr="00841F54">
        <w:rPr>
          <w:rFonts w:eastAsiaTheme="minorHAnsi" w:cstheme="minorBidi"/>
        </w:rPr>
        <w:t>The number-spaces assigned to PCE include 800-839.99</w:t>
      </w:r>
      <w:r w:rsidR="0040140B" w:rsidRPr="00841F54">
        <w:rPr>
          <w:rFonts w:eastAsiaTheme="minorHAnsi" w:cstheme="minorBidi"/>
        </w:rPr>
        <w:t>, 920.xx</w:t>
      </w:r>
      <w:r w:rsidRPr="00841F54">
        <w:rPr>
          <w:rFonts w:eastAsiaTheme="minorHAnsi" w:cstheme="minorBidi"/>
        </w:rPr>
        <w:t xml:space="preserve">, and 9000001, 900010.xx, and 9999999.xx. Use the VA </w:t>
      </w:r>
      <w:proofErr w:type="spellStart"/>
      <w:r w:rsidRPr="00841F54">
        <w:rPr>
          <w:rFonts w:eastAsiaTheme="minorHAnsi" w:cstheme="minorBidi"/>
        </w:rPr>
        <w:t>FileMan</w:t>
      </w:r>
      <w:proofErr w:type="spellEnd"/>
      <w:r w:rsidRPr="00841F54">
        <w:rPr>
          <w:rFonts w:eastAsiaTheme="minorHAnsi" w:cstheme="minorBidi"/>
        </w:rPr>
        <w:t xml:space="preserve"> option, List File Attributes [DILIST] to print a list of these files. </w:t>
      </w:r>
    </w:p>
    <w:p w14:paraId="078C8833" w14:textId="5BE5E02A" w:rsidR="00EC39F7" w:rsidRPr="00841F54" w:rsidRDefault="00EC39F7" w:rsidP="00EC39F7">
      <w:pPr>
        <w:pStyle w:val="Heading2"/>
      </w:pPr>
      <w:bookmarkStart w:id="150" w:name="_Toc414852658"/>
      <w:bookmarkStart w:id="151" w:name="_Toc498005995"/>
      <w:r w:rsidRPr="00841F54">
        <w:t>XINDEX</w:t>
      </w:r>
      <w:bookmarkEnd w:id="150"/>
      <w:bookmarkEnd w:id="151"/>
    </w:p>
    <w:p w14:paraId="078C8834" w14:textId="77777777" w:rsidR="00EC39F7" w:rsidRPr="00841F54" w:rsidRDefault="00EC39F7" w:rsidP="00E22A9D">
      <w:pPr>
        <w:rPr>
          <w:rFonts w:eastAsiaTheme="minorHAnsi" w:cstheme="minorBidi"/>
        </w:rPr>
      </w:pPr>
      <w:r w:rsidRPr="00841F54">
        <w:rPr>
          <w:rFonts w:eastAsiaTheme="minorHAnsi" w:cstheme="minorBidi"/>
        </w:rPr>
        <w:t>XINDEX is a routine that produces a report called the VA Cross-</w:t>
      </w:r>
      <w:proofErr w:type="spellStart"/>
      <w:r w:rsidRPr="00841F54">
        <w:rPr>
          <w:rFonts w:eastAsiaTheme="minorHAnsi" w:cstheme="minorBidi"/>
        </w:rPr>
        <w:t>Referencer</w:t>
      </w:r>
      <w:proofErr w:type="spellEnd"/>
      <w:r w:rsidRPr="00841F54">
        <w:rPr>
          <w:rFonts w:eastAsiaTheme="minorHAnsi" w:cstheme="minorBidi"/>
        </w:rPr>
        <w:t xml:space="preserve">. This report is a technical and cross-reference listing of one routine or a group of routines. XINDEX provides a summary of errors and warnings for routines that do not comply with VA programming standards and conventions, a list of local and global variables and what routines they are referenced in, and a list of internal and external routine calls. XINDEX is invoked from programmer mode:  D ^XINDEX. When prompted to select routines, enter PX*. </w:t>
      </w:r>
    </w:p>
    <w:p w14:paraId="078C8835" w14:textId="0B347E01" w:rsidR="00EC39F7" w:rsidRPr="00841F54" w:rsidRDefault="00EC39F7" w:rsidP="00EC39F7">
      <w:pPr>
        <w:pStyle w:val="Heading2"/>
      </w:pPr>
      <w:bookmarkStart w:id="152" w:name="_Toc414852659"/>
      <w:bookmarkStart w:id="153" w:name="_Toc498005996"/>
      <w:r w:rsidRPr="00841F54">
        <w:t>Data Dictionaries</w:t>
      </w:r>
      <w:bookmarkEnd w:id="152"/>
      <w:bookmarkEnd w:id="153"/>
    </w:p>
    <w:p w14:paraId="078C8836" w14:textId="77777777" w:rsidR="00EC39F7" w:rsidRPr="00841F54" w:rsidRDefault="00EC39F7" w:rsidP="00E22A9D">
      <w:pPr>
        <w:rPr>
          <w:rFonts w:eastAsiaTheme="minorHAnsi" w:cstheme="minorBidi"/>
        </w:rPr>
      </w:pPr>
      <w:r w:rsidRPr="00841F54">
        <w:rPr>
          <w:rFonts w:eastAsiaTheme="minorHAnsi" w:cstheme="minorBidi"/>
        </w:rPr>
        <w:t xml:space="preserve">The Data Dictionaries (DDs) are considered part of the online documentation. Use VA </w:t>
      </w:r>
      <w:proofErr w:type="spellStart"/>
      <w:r w:rsidRPr="00841F54">
        <w:rPr>
          <w:rFonts w:eastAsiaTheme="minorHAnsi" w:cstheme="minorBidi"/>
        </w:rPr>
        <w:t>FileMan</w:t>
      </w:r>
      <w:proofErr w:type="spellEnd"/>
      <w:r w:rsidRPr="00841F54">
        <w:rPr>
          <w:rFonts w:eastAsiaTheme="minorHAnsi" w:cstheme="minorBidi"/>
        </w:rPr>
        <w:t xml:space="preserve"> option #8 (DATA DICTIONARY UTILITIES) to print DDs.</w:t>
      </w:r>
    </w:p>
    <w:p w14:paraId="078C8837" w14:textId="77777777" w:rsidR="00EC39F7" w:rsidRPr="00841F54" w:rsidRDefault="00EC39F7" w:rsidP="00E22A9D">
      <w:pPr>
        <w:rPr>
          <w:rFonts w:eastAsiaTheme="minorHAnsi" w:cstheme="minorBidi"/>
        </w:rPr>
      </w:pPr>
      <w:r w:rsidRPr="00841F54">
        <w:rPr>
          <w:rFonts w:eastAsiaTheme="minorHAnsi" w:cstheme="minorBidi"/>
        </w:rPr>
        <w:t>&gt;D P^DI</w:t>
      </w:r>
    </w:p>
    <w:p w14:paraId="078C8838" w14:textId="77777777" w:rsidR="00EC39F7" w:rsidRPr="00841F54" w:rsidRDefault="00EC39F7" w:rsidP="00E22A9D">
      <w:pPr>
        <w:rPr>
          <w:rFonts w:eastAsiaTheme="minorHAnsi" w:cstheme="minorBidi"/>
        </w:rPr>
      </w:pPr>
      <w:r w:rsidRPr="00841F54">
        <w:rPr>
          <w:rFonts w:eastAsiaTheme="minorHAnsi" w:cstheme="minorBidi"/>
        </w:rPr>
        <w:t xml:space="preserve">VA </w:t>
      </w:r>
      <w:proofErr w:type="spellStart"/>
      <w:r w:rsidRPr="00841F54">
        <w:rPr>
          <w:rFonts w:eastAsiaTheme="minorHAnsi" w:cstheme="minorBidi"/>
        </w:rPr>
        <w:t>FileMan</w:t>
      </w:r>
      <w:proofErr w:type="spellEnd"/>
      <w:r w:rsidRPr="00841F54">
        <w:rPr>
          <w:rFonts w:eastAsiaTheme="minorHAnsi" w:cstheme="minorBidi"/>
        </w:rPr>
        <w:t xml:space="preserve"> 21.0</w:t>
      </w:r>
    </w:p>
    <w:p w14:paraId="078C8839" w14:textId="77777777" w:rsidR="00EC39F7" w:rsidRPr="00841F54" w:rsidRDefault="00EC39F7" w:rsidP="00E22A9D">
      <w:pPr>
        <w:rPr>
          <w:rFonts w:eastAsiaTheme="minorHAnsi" w:cstheme="minorBidi"/>
        </w:rPr>
      </w:pPr>
      <w:r w:rsidRPr="00841F54">
        <w:rPr>
          <w:rFonts w:eastAsiaTheme="minorHAnsi" w:cstheme="minorBidi"/>
        </w:rPr>
        <w:t xml:space="preserve">Select OPTION: DATA DICTIONARY UTILITIES  </w:t>
      </w:r>
    </w:p>
    <w:p w14:paraId="078C883A" w14:textId="77777777" w:rsidR="00EC39F7" w:rsidRPr="00841F54" w:rsidRDefault="00EC39F7" w:rsidP="00E22A9D">
      <w:pPr>
        <w:rPr>
          <w:rFonts w:eastAsiaTheme="minorHAnsi" w:cstheme="minorBidi"/>
        </w:rPr>
      </w:pPr>
      <w:r w:rsidRPr="00841F54">
        <w:rPr>
          <w:rFonts w:eastAsiaTheme="minorHAnsi" w:cstheme="minorBidi"/>
        </w:rPr>
        <w:t xml:space="preserve">Select DATA DICTIONARY UTILITY OPTION: LIST FILE ATTRIBUTES  </w:t>
      </w:r>
    </w:p>
    <w:p w14:paraId="078C883B" w14:textId="77777777" w:rsidR="00EC39F7" w:rsidRPr="00841F54" w:rsidRDefault="00EC39F7" w:rsidP="00E22A9D">
      <w:pPr>
        <w:rPr>
          <w:rFonts w:eastAsiaTheme="minorHAnsi" w:cstheme="minorBidi"/>
        </w:rPr>
      </w:pPr>
      <w:r w:rsidRPr="00841F54">
        <w:rPr>
          <w:rFonts w:eastAsiaTheme="minorHAnsi" w:cstheme="minorBidi"/>
        </w:rPr>
        <w:t xml:space="preserve"> START WITH WHAT FILE: V MEASUREMENT// </w:t>
      </w:r>
      <w:proofErr w:type="gramStart"/>
      <w:r w:rsidRPr="00841F54">
        <w:rPr>
          <w:rFonts w:eastAsiaTheme="minorHAnsi" w:cstheme="minorBidi"/>
        </w:rPr>
        <w:t>9000010  VISIT</w:t>
      </w:r>
      <w:proofErr w:type="gramEnd"/>
      <w:r w:rsidRPr="00841F54">
        <w:rPr>
          <w:rFonts w:eastAsiaTheme="minorHAnsi" w:cstheme="minorBidi"/>
        </w:rPr>
        <w:t xml:space="preserve">  </w:t>
      </w:r>
    </w:p>
    <w:p w14:paraId="078C883C" w14:textId="77777777" w:rsidR="00EC39F7" w:rsidRPr="00841F54" w:rsidRDefault="00EC39F7" w:rsidP="00E22A9D">
      <w:pPr>
        <w:rPr>
          <w:rFonts w:eastAsiaTheme="minorHAnsi" w:cstheme="minorBidi"/>
        </w:rPr>
      </w:pPr>
      <w:r w:rsidRPr="00841F54">
        <w:rPr>
          <w:rFonts w:eastAsiaTheme="minorHAnsi" w:cstheme="minorBidi"/>
        </w:rPr>
        <w:t xml:space="preserve">                                          (1 entry)</w:t>
      </w:r>
    </w:p>
    <w:p w14:paraId="078C883D" w14:textId="77777777" w:rsidR="00EC39F7" w:rsidRPr="00841F54" w:rsidRDefault="00EC39F7" w:rsidP="00E22A9D">
      <w:pPr>
        <w:rPr>
          <w:rFonts w:eastAsiaTheme="minorHAnsi" w:cstheme="minorBidi"/>
        </w:rPr>
      </w:pPr>
      <w:r w:rsidRPr="00841F54">
        <w:rPr>
          <w:rFonts w:eastAsiaTheme="minorHAnsi" w:cstheme="minorBidi"/>
        </w:rPr>
        <w:t xml:space="preserve">      GO TO WHAT FILE: VISIT// &lt;RET&gt;</w:t>
      </w:r>
    </w:p>
    <w:p w14:paraId="078C883E" w14:textId="77777777" w:rsidR="00EC39F7" w:rsidRPr="00841F54" w:rsidRDefault="00EC39F7" w:rsidP="00E22A9D">
      <w:pPr>
        <w:rPr>
          <w:rFonts w:eastAsiaTheme="minorHAnsi" w:cstheme="minorBidi"/>
        </w:rPr>
      </w:pPr>
      <w:r w:rsidRPr="00841F54">
        <w:rPr>
          <w:rFonts w:eastAsiaTheme="minorHAnsi" w:cstheme="minorBidi"/>
        </w:rPr>
        <w:t xml:space="preserve">Select LISTING FORMAT: STANDARD// &lt;RET&gt; </w:t>
      </w:r>
    </w:p>
    <w:p w14:paraId="078C883F" w14:textId="77777777" w:rsidR="00EC39F7" w:rsidRPr="00841F54" w:rsidRDefault="00EC39F7" w:rsidP="00E22A9D">
      <w:pPr>
        <w:rPr>
          <w:rFonts w:eastAsiaTheme="minorHAnsi" w:cstheme="minorBidi"/>
        </w:rPr>
      </w:pPr>
      <w:r w:rsidRPr="00841F54">
        <w:rPr>
          <w:rFonts w:eastAsiaTheme="minorHAnsi" w:cstheme="minorBidi"/>
        </w:rPr>
        <w:t>DEVICE: PRINTER</w:t>
      </w:r>
    </w:p>
    <w:p w14:paraId="078C8840" w14:textId="1D9AA330" w:rsidR="00EC39F7" w:rsidRDefault="00EC39F7" w:rsidP="0090069A">
      <w:pPr>
        <w:pStyle w:val="Heading1"/>
      </w:pPr>
      <w:bookmarkStart w:id="154" w:name="_Toc414852660"/>
      <w:bookmarkStart w:id="155" w:name="_Toc498005997"/>
      <w:r>
        <w:t>Troubleshooting and Helpful Hints</w:t>
      </w:r>
      <w:bookmarkEnd w:id="154"/>
      <w:bookmarkEnd w:id="155"/>
    </w:p>
    <w:p w14:paraId="078C8841"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 xml:space="preserve">The Automated Information Collection System (AICS) package includes a Print Manager that allows sites to define reports that should print along with the </w:t>
      </w:r>
      <w:r w:rsidRPr="00841F54">
        <w:rPr>
          <w:rFonts w:eastAsiaTheme="minorHAnsi" w:cstheme="minorBidi"/>
        </w:rPr>
        <w:lastRenderedPageBreak/>
        <w:t>encounter forms. This can save considerable time preparing and collating reports for appointments. See the Automated Information Collection System User Manual for instructions.</w:t>
      </w:r>
    </w:p>
    <w:p w14:paraId="078C8842"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You can add Health Summary, Problem List, and Progress Notes as actions to PCE, to allow quick access to these programs. When you press the [RETURN] key at the quit prompts (or up-arrow out), you are automatically returned to PCE.</w:t>
      </w:r>
    </w:p>
    <w:p w14:paraId="078C8843"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Since problems can occur if you delete patients (the internal entry number of the file can be reassigned, causing discrepancies in the data), we recommend that you NOT delete any patients.</w:t>
      </w:r>
    </w:p>
    <w:p w14:paraId="078C8844" w14:textId="3646AB99" w:rsidR="00EC39F7" w:rsidRPr="00841F54" w:rsidRDefault="00EC39F7" w:rsidP="00E22A9D">
      <w:pPr>
        <w:numPr>
          <w:ilvl w:val="0"/>
          <w:numId w:val="18"/>
        </w:numPr>
        <w:rPr>
          <w:rFonts w:eastAsiaTheme="minorHAnsi" w:cstheme="minorBidi"/>
        </w:rPr>
      </w:pPr>
      <w:r w:rsidRPr="00841F54">
        <w:rPr>
          <w:rFonts w:eastAsiaTheme="minorHAnsi" w:cstheme="minorBidi"/>
        </w:rPr>
        <w:t>If clinical reminders are not showing up correctly on Health Summaries</w:t>
      </w:r>
      <w:r w:rsidR="00451A47" w:rsidRPr="00841F54">
        <w:rPr>
          <w:rFonts w:eastAsiaTheme="minorHAnsi" w:cstheme="minorBidi"/>
        </w:rPr>
        <w:t xml:space="preserve">, </w:t>
      </w:r>
      <w:r w:rsidRPr="00841F54">
        <w:rPr>
          <w:rFonts w:eastAsiaTheme="minorHAnsi" w:cstheme="minorBidi"/>
        </w:rPr>
        <w:t xml:space="preserve">see the </w:t>
      </w:r>
      <w:r w:rsidRPr="00841F54">
        <w:rPr>
          <w:rFonts w:eastAsiaTheme="minorHAnsi" w:cstheme="minorBidi"/>
          <w:i/>
        </w:rPr>
        <w:t>PCE User Manual Appendices</w:t>
      </w:r>
      <w:r w:rsidRPr="00841F54">
        <w:rPr>
          <w:rFonts w:eastAsiaTheme="minorHAnsi" w:cstheme="minorBidi"/>
        </w:rPr>
        <w:t xml:space="preserve"> document, </w:t>
      </w:r>
      <w:r w:rsidRPr="00841F54">
        <w:rPr>
          <w:rFonts w:eastAsiaTheme="minorHAnsi" w:cstheme="minorBidi"/>
          <w:i/>
        </w:rPr>
        <w:t>Appendix A-7</w:t>
      </w:r>
      <w:r w:rsidRPr="00841F54">
        <w:rPr>
          <w:rFonts w:eastAsiaTheme="minorHAnsi" w:cstheme="minorBidi"/>
        </w:rPr>
        <w:t>, for troubleshooting information</w:t>
      </w:r>
      <w:r w:rsidR="00451A47" w:rsidRPr="00841F54">
        <w:rPr>
          <w:rFonts w:eastAsiaTheme="minorHAnsi" w:cstheme="minorBidi"/>
        </w:rPr>
        <w:t xml:space="preserve"> regarding</w:t>
      </w:r>
      <w:r w:rsidRPr="00841F54">
        <w:rPr>
          <w:rFonts w:eastAsiaTheme="minorHAnsi" w:cstheme="minorBidi"/>
        </w:rPr>
        <w:t xml:space="preserve"> which IRM staff with programmer access can access.</w:t>
      </w:r>
    </w:p>
    <w:p w14:paraId="078C8845" w14:textId="77777777" w:rsidR="00EC39F7" w:rsidRPr="00841F54" w:rsidRDefault="00EC39F7" w:rsidP="00E22A9D">
      <w:pPr>
        <w:numPr>
          <w:ilvl w:val="0"/>
          <w:numId w:val="18"/>
        </w:numPr>
        <w:rPr>
          <w:rFonts w:eastAsiaTheme="minorHAnsi" w:cstheme="minorBidi"/>
        </w:rPr>
      </w:pPr>
      <w:r w:rsidRPr="00841F54">
        <w:rPr>
          <w:rFonts w:eastAsiaTheme="minorHAnsi" w:cstheme="minorBidi"/>
        </w:rPr>
        <w:t>If you see zeroes instead of numbers on encounter dates (e.g., 00/00/95 or 01/00/96) – on reports or encounter displays – they are for Historical Encounters where the exact date is not known.</w:t>
      </w:r>
    </w:p>
    <w:p w14:paraId="078C8846" w14:textId="2A9E4EF1" w:rsidR="00EC39F7" w:rsidRPr="00841F54" w:rsidRDefault="00EC39F7" w:rsidP="00EC39F7">
      <w:pPr>
        <w:pStyle w:val="Heading2"/>
      </w:pPr>
      <w:bookmarkStart w:id="156" w:name="_Toc414852661"/>
      <w:bookmarkStart w:id="157" w:name="_Toc498005998"/>
      <w:r w:rsidRPr="00841F54">
        <w:t>Shortcuts</w:t>
      </w:r>
      <w:bookmarkEnd w:id="156"/>
      <w:bookmarkEnd w:id="157"/>
    </w:p>
    <w:p w14:paraId="078C8847"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 xml:space="preserve">After entering a diagnosis, a prompt for Provider Narrative appears. If you don't want to enter additional descriptive information, press the [ENTER] key, and the </w:t>
      </w:r>
      <w:bookmarkStart w:id="158" w:name="icdp63"/>
      <w:bookmarkEnd w:id="158"/>
      <w:r w:rsidRPr="00841F54">
        <w:rPr>
          <w:rFonts w:eastAsiaTheme="minorHAnsi" w:cstheme="minorBidi"/>
        </w:rPr>
        <w:t>ICD9 or ICD10 short description for the diagnosis will be stored in the Provider Narrative field. (This only works if you're entering directly into the PCE user interface.)</w:t>
      </w:r>
    </w:p>
    <w:p w14:paraId="078C8848" w14:textId="77777777" w:rsidR="00EC39F7" w:rsidRPr="00841F54" w:rsidRDefault="00EC39F7" w:rsidP="00E22A9D">
      <w:pPr>
        <w:rPr>
          <w:rFonts w:eastAsiaTheme="minorHAnsi" w:cstheme="minorBidi"/>
        </w:rPr>
      </w:pPr>
      <w:r w:rsidRPr="00841F54">
        <w:rPr>
          <w:rFonts w:eastAsiaTheme="minorHAnsi" w:cstheme="minorBidi"/>
        </w:rPr>
        <w:t xml:space="preserve">More Shortcuts </w:t>
      </w:r>
    </w:p>
    <w:p w14:paraId="078C8849"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After Diagnosis has been entered, if the Provider Narrative is an exact match, you can enter = and the diagnosis will be duplicated here.</w:t>
      </w:r>
    </w:p>
    <w:p w14:paraId="078C884A"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The equals sign (=) can also be used as a shortcut when selecting an action plus encounters or appointments from a list in a single response (e.g., Select Action: ED=2).</w:t>
      </w:r>
    </w:p>
    <w:p w14:paraId="078C884B" w14:textId="77777777" w:rsidR="00EC39F7" w:rsidRPr="00841F54" w:rsidRDefault="00EC39F7" w:rsidP="00E22A9D">
      <w:pPr>
        <w:numPr>
          <w:ilvl w:val="0"/>
          <w:numId w:val="19"/>
        </w:numPr>
        <w:rPr>
          <w:rFonts w:eastAsiaTheme="minorHAnsi" w:cstheme="minorBidi"/>
        </w:rPr>
      </w:pPr>
      <w:r w:rsidRPr="00841F54">
        <w:rPr>
          <w:rFonts w:eastAsiaTheme="minorHAnsi" w:cstheme="minorBidi"/>
        </w:rPr>
        <w:t>To quickly add or edit encounter information, select an appointment number at the first appointment screen.</w:t>
      </w:r>
    </w:p>
    <w:p w14:paraId="078C884C" w14:textId="394A83C1" w:rsidR="00EC39F7" w:rsidRPr="00841F54" w:rsidRDefault="00EC39F7" w:rsidP="00EC39F7">
      <w:pPr>
        <w:pStyle w:val="Heading2"/>
      </w:pPr>
      <w:bookmarkStart w:id="159" w:name="_Toc414852662"/>
      <w:bookmarkStart w:id="160" w:name="_Toc498005999"/>
      <w:r w:rsidRPr="00841F54">
        <w:t>Device Interface Error Report</w:t>
      </w:r>
      <w:bookmarkEnd w:id="159"/>
      <w:bookmarkEnd w:id="160"/>
    </w:p>
    <w:p w14:paraId="078C884D" w14:textId="77777777" w:rsidR="00EC39F7" w:rsidRPr="00841F54" w:rsidRDefault="00EC39F7" w:rsidP="00E22A9D">
      <w:pPr>
        <w:rPr>
          <w:rFonts w:eastAsiaTheme="minorHAnsi" w:cstheme="minorBidi"/>
        </w:rPr>
      </w:pPr>
      <w:r w:rsidRPr="00841F54">
        <w:rPr>
          <w:rFonts w:eastAsiaTheme="minorHAnsi" w:cstheme="minorBidi"/>
        </w:rPr>
        <w:t>The PCE Device Interface Error Report lets you look up PCE device interface errors by Error Number, Error Date and Time, Encounter Date and Time, or by Patient Name.</w:t>
      </w:r>
    </w:p>
    <w:p w14:paraId="078C884E" w14:textId="77777777" w:rsidR="00EC39F7" w:rsidRPr="00841F54" w:rsidRDefault="00EC39F7" w:rsidP="00E22A9D">
      <w:pPr>
        <w:rPr>
          <w:rFonts w:eastAsiaTheme="minorHAnsi" w:cstheme="minorBidi"/>
        </w:rPr>
      </w:pPr>
      <w:r w:rsidRPr="00841F54">
        <w:rPr>
          <w:rFonts w:eastAsiaTheme="minorHAnsi" w:cstheme="minorBidi"/>
        </w:rPr>
        <w:t xml:space="preserve">Select PCE Coordinator Menu Option: </w:t>
      </w:r>
      <w:proofErr w:type="gramStart"/>
      <w:r w:rsidRPr="00841F54">
        <w:rPr>
          <w:rFonts w:eastAsiaTheme="minorHAnsi" w:cstheme="minorBidi"/>
        </w:rPr>
        <w:t>die  PCE</w:t>
      </w:r>
      <w:proofErr w:type="gramEnd"/>
      <w:r w:rsidRPr="00841F54">
        <w:rPr>
          <w:rFonts w:eastAsiaTheme="minorHAnsi" w:cstheme="minorBidi"/>
        </w:rPr>
        <w:t xml:space="preserve"> Device Interface Error Report</w:t>
      </w:r>
    </w:p>
    <w:p w14:paraId="078C8850" w14:textId="77777777" w:rsidR="00EC39F7" w:rsidRPr="00841F54" w:rsidRDefault="00EC39F7" w:rsidP="00E22A9D">
      <w:pPr>
        <w:rPr>
          <w:rFonts w:eastAsiaTheme="minorHAnsi" w:cstheme="minorBidi"/>
        </w:rPr>
      </w:pPr>
      <w:r w:rsidRPr="00841F54">
        <w:rPr>
          <w:rFonts w:eastAsiaTheme="minorHAnsi" w:cstheme="minorBidi"/>
        </w:rPr>
        <w:t xml:space="preserve">     Select one of the following:</w:t>
      </w:r>
    </w:p>
    <w:p w14:paraId="078C8852" w14:textId="5690821C" w:rsidR="00EC39F7" w:rsidRPr="00841F54" w:rsidRDefault="00EC39F7" w:rsidP="00E22A9D">
      <w:pPr>
        <w:numPr>
          <w:ilvl w:val="0"/>
          <w:numId w:val="34"/>
        </w:numPr>
        <w:rPr>
          <w:rFonts w:eastAsiaTheme="minorHAnsi" w:cstheme="minorBidi"/>
        </w:rPr>
      </w:pPr>
      <w:r w:rsidRPr="00841F54">
        <w:rPr>
          <w:rFonts w:eastAsiaTheme="minorHAnsi" w:cstheme="minorBidi"/>
        </w:rPr>
        <w:t>ERN       Error Number</w:t>
      </w:r>
    </w:p>
    <w:p w14:paraId="078C8853" w14:textId="00DC5E38" w:rsidR="00EC39F7" w:rsidRPr="00841F54" w:rsidRDefault="00EC39F7" w:rsidP="00E22A9D">
      <w:pPr>
        <w:numPr>
          <w:ilvl w:val="0"/>
          <w:numId w:val="34"/>
        </w:numPr>
        <w:rPr>
          <w:rFonts w:eastAsiaTheme="minorHAnsi" w:cstheme="minorBidi"/>
        </w:rPr>
      </w:pPr>
      <w:r w:rsidRPr="00841F54">
        <w:rPr>
          <w:rFonts w:eastAsiaTheme="minorHAnsi" w:cstheme="minorBidi"/>
        </w:rPr>
        <w:t>PDT       Processing Date and Time</w:t>
      </w:r>
    </w:p>
    <w:p w14:paraId="078C8854" w14:textId="211728FE" w:rsidR="00EC39F7" w:rsidRPr="00841F54" w:rsidRDefault="00EC39F7" w:rsidP="00E22A9D">
      <w:pPr>
        <w:numPr>
          <w:ilvl w:val="0"/>
          <w:numId w:val="34"/>
        </w:numPr>
        <w:rPr>
          <w:rFonts w:eastAsiaTheme="minorHAnsi" w:cstheme="minorBidi"/>
        </w:rPr>
      </w:pPr>
      <w:r w:rsidRPr="00841F54">
        <w:rPr>
          <w:rFonts w:eastAsiaTheme="minorHAnsi" w:cstheme="minorBidi"/>
        </w:rPr>
        <w:t>EDT       Encounter Date and Time</w:t>
      </w:r>
    </w:p>
    <w:p w14:paraId="078C8855" w14:textId="108C56EB" w:rsidR="00EC39F7" w:rsidRPr="00841F54" w:rsidRDefault="00EC39F7" w:rsidP="00E22A9D">
      <w:pPr>
        <w:numPr>
          <w:ilvl w:val="0"/>
          <w:numId w:val="34"/>
        </w:numPr>
        <w:rPr>
          <w:rFonts w:eastAsiaTheme="minorHAnsi" w:cstheme="minorBidi"/>
        </w:rPr>
      </w:pPr>
      <w:r w:rsidRPr="00841F54">
        <w:rPr>
          <w:rFonts w:eastAsiaTheme="minorHAnsi" w:cstheme="minorBidi"/>
        </w:rPr>
        <w:lastRenderedPageBreak/>
        <w:t>PAT       Patient Name</w:t>
      </w:r>
    </w:p>
    <w:p w14:paraId="078C8857" w14:textId="77777777" w:rsidR="00EC39F7" w:rsidRPr="00841F54" w:rsidRDefault="00EC39F7" w:rsidP="00E22A9D">
      <w:pPr>
        <w:rPr>
          <w:rFonts w:eastAsiaTheme="minorHAnsi" w:cstheme="minorBidi"/>
        </w:rPr>
      </w:pPr>
      <w:r w:rsidRPr="00841F54">
        <w:rPr>
          <w:rFonts w:eastAsiaTheme="minorHAnsi" w:cstheme="minorBidi"/>
        </w:rPr>
        <w:t>Look up PCE device interface errors based on: ERN//   Error Number</w:t>
      </w:r>
    </w:p>
    <w:p w14:paraId="078C8859" w14:textId="77777777" w:rsidR="00EC39F7" w:rsidRPr="00841F54" w:rsidRDefault="00EC39F7" w:rsidP="00E22A9D">
      <w:pPr>
        <w:rPr>
          <w:rFonts w:eastAsiaTheme="minorHAnsi" w:cstheme="minorBidi"/>
        </w:rPr>
      </w:pPr>
      <w:r w:rsidRPr="00841F54">
        <w:rPr>
          <w:rFonts w:eastAsiaTheme="minorHAnsi" w:cstheme="minorBidi"/>
        </w:rPr>
        <w:t>Enter the beginning error number:  (1-4): 1// [ENTER]</w:t>
      </w:r>
    </w:p>
    <w:p w14:paraId="078C885B" w14:textId="77777777" w:rsidR="00EC39F7" w:rsidRPr="00841F54" w:rsidRDefault="00EC39F7" w:rsidP="00E22A9D">
      <w:pPr>
        <w:rPr>
          <w:rFonts w:eastAsiaTheme="minorHAnsi" w:cstheme="minorBidi"/>
        </w:rPr>
      </w:pPr>
      <w:r w:rsidRPr="00841F54">
        <w:rPr>
          <w:rFonts w:eastAsiaTheme="minorHAnsi" w:cstheme="minorBidi"/>
        </w:rPr>
        <w:t>Enter the ending error number:  (1-4): 4/</w:t>
      </w:r>
      <w:proofErr w:type="gramStart"/>
      <w:r w:rsidRPr="00841F54">
        <w:rPr>
          <w:rFonts w:eastAsiaTheme="minorHAnsi" w:cstheme="minorBidi"/>
        </w:rPr>
        <w:t>/  [</w:t>
      </w:r>
      <w:proofErr w:type="gramEnd"/>
      <w:r w:rsidRPr="00841F54">
        <w:rPr>
          <w:rFonts w:eastAsiaTheme="minorHAnsi" w:cstheme="minorBidi"/>
        </w:rPr>
        <w:t>ENTER]</w:t>
      </w:r>
    </w:p>
    <w:p w14:paraId="078C885D" w14:textId="77777777" w:rsidR="00EC39F7" w:rsidRPr="00841F54" w:rsidRDefault="00EC39F7" w:rsidP="00E22A9D">
      <w:pPr>
        <w:rPr>
          <w:rFonts w:eastAsiaTheme="minorHAnsi" w:cstheme="minorBidi"/>
        </w:rPr>
      </w:pPr>
      <w:r w:rsidRPr="00841F54">
        <w:rPr>
          <w:rFonts w:eastAsiaTheme="minorHAnsi" w:cstheme="minorBidi"/>
        </w:rPr>
        <w:t>DEVICE: HOME//   [ENTER] VAX    RIGHT MARGIN: 80/</w:t>
      </w:r>
      <w:proofErr w:type="gramStart"/>
      <w:r w:rsidRPr="00841F54">
        <w:rPr>
          <w:rFonts w:eastAsiaTheme="minorHAnsi" w:cstheme="minorBidi"/>
        </w:rPr>
        <w:t>/  [</w:t>
      </w:r>
      <w:proofErr w:type="gramEnd"/>
      <w:r w:rsidRPr="00841F54">
        <w:rPr>
          <w:rFonts w:eastAsiaTheme="minorHAnsi" w:cstheme="minorBidi"/>
        </w:rPr>
        <w:t>ENTER]</w:t>
      </w:r>
    </w:p>
    <w:p w14:paraId="078C885F" w14:textId="77777777" w:rsidR="00EC39F7" w:rsidRPr="00841F54" w:rsidRDefault="00EC39F7" w:rsidP="00E22A9D">
      <w:pPr>
        <w:rPr>
          <w:rFonts w:eastAsiaTheme="minorHAnsi" w:cstheme="minorBidi"/>
        </w:rPr>
      </w:pPr>
      <w:r w:rsidRPr="00841F54">
        <w:rPr>
          <w:rFonts w:eastAsiaTheme="minorHAnsi" w:cstheme="minorBidi"/>
        </w:rPr>
        <w:t xml:space="preserve">                                        Aug 08, 1996 4:05:09 </w:t>
      </w:r>
      <w:proofErr w:type="gramStart"/>
      <w:r w:rsidRPr="00841F54">
        <w:rPr>
          <w:rFonts w:eastAsiaTheme="minorHAnsi" w:cstheme="minorBidi"/>
        </w:rPr>
        <w:t>pm  Page</w:t>
      </w:r>
      <w:proofErr w:type="gramEnd"/>
      <w:r w:rsidRPr="00841F54">
        <w:rPr>
          <w:rFonts w:eastAsiaTheme="minorHAnsi" w:cstheme="minorBidi"/>
        </w:rPr>
        <w:t xml:space="preserve"> 1</w:t>
      </w:r>
    </w:p>
    <w:p w14:paraId="078C8861" w14:textId="77777777" w:rsidR="00EC39F7" w:rsidRPr="00841F54" w:rsidRDefault="00EC39F7" w:rsidP="00E22A9D">
      <w:pPr>
        <w:rPr>
          <w:rFonts w:eastAsiaTheme="minorHAnsi" w:cstheme="minorBidi"/>
        </w:rPr>
      </w:pPr>
      <w:r w:rsidRPr="00841F54">
        <w:rPr>
          <w:rFonts w:eastAsiaTheme="minorHAnsi" w:cstheme="minorBidi"/>
        </w:rPr>
        <w:t xml:space="preserve">                       PCE Device Interface Error Report</w:t>
      </w:r>
    </w:p>
    <w:p w14:paraId="078C8863" w14:textId="77777777" w:rsidR="00EC39F7" w:rsidRPr="00841F54" w:rsidRDefault="00EC39F7" w:rsidP="00E22A9D">
      <w:pPr>
        <w:rPr>
          <w:rFonts w:eastAsiaTheme="minorHAnsi" w:cstheme="minorBidi"/>
        </w:rPr>
      </w:pPr>
      <w:r w:rsidRPr="00841F54">
        <w:rPr>
          <w:rFonts w:eastAsiaTheme="minorHAnsi" w:cstheme="minorBidi"/>
        </w:rPr>
        <w:t>Report based on Error Numbers 1 through 26.</w:t>
      </w:r>
    </w:p>
    <w:p w14:paraId="078C8864" w14:textId="77777777" w:rsidR="00EC39F7" w:rsidRPr="00841F54" w:rsidRDefault="00EC39F7" w:rsidP="00E22A9D">
      <w:pPr>
        <w:rPr>
          <w:rFonts w:eastAsiaTheme="minorHAnsi" w:cstheme="minorBidi"/>
        </w:rPr>
      </w:pPr>
      <w:r w:rsidRPr="00841F54">
        <w:rPr>
          <w:rFonts w:eastAsiaTheme="minorHAnsi" w:cstheme="minorBidi"/>
        </w:rPr>
        <w:t>------------------------------------------------------</w:t>
      </w:r>
    </w:p>
    <w:p w14:paraId="078C8865" w14:textId="77777777" w:rsidR="00EC39F7" w:rsidRPr="00841F54" w:rsidRDefault="00EC39F7" w:rsidP="00E22A9D">
      <w:pPr>
        <w:rPr>
          <w:rFonts w:eastAsiaTheme="minorHAnsi" w:cstheme="minorBidi"/>
        </w:rPr>
      </w:pPr>
      <w:r w:rsidRPr="00841F54">
        <w:rPr>
          <w:rFonts w:eastAsiaTheme="minorHAnsi" w:cstheme="minorBidi"/>
        </w:rPr>
        <w:t>Error Number: 1</w:t>
      </w:r>
    </w:p>
    <w:p w14:paraId="078C8866" w14:textId="77777777" w:rsidR="00EC39F7" w:rsidRPr="00841F54" w:rsidRDefault="00EC39F7" w:rsidP="00E22A9D">
      <w:pPr>
        <w:rPr>
          <w:rFonts w:eastAsiaTheme="minorHAnsi" w:cstheme="minorBidi"/>
        </w:rPr>
      </w:pPr>
      <w:r w:rsidRPr="00841F54">
        <w:rPr>
          <w:rFonts w:eastAsiaTheme="minorHAnsi" w:cstheme="minorBidi"/>
        </w:rPr>
        <w:t xml:space="preserve">   Patient:  PCEPATIENT</w:t>
      </w:r>
      <w:proofErr w:type="gramStart"/>
      <w:r w:rsidRPr="00841F54">
        <w:rPr>
          <w:rFonts w:eastAsiaTheme="minorHAnsi" w:cstheme="minorBidi"/>
        </w:rPr>
        <w:t>,ONE</w:t>
      </w:r>
      <w:proofErr w:type="gramEnd"/>
      <w:r w:rsidRPr="00841F54">
        <w:rPr>
          <w:rFonts w:eastAsiaTheme="minorHAnsi" w:cstheme="minorBidi"/>
        </w:rPr>
        <w:t xml:space="preserve"> 000-45-6789</w:t>
      </w:r>
    </w:p>
    <w:p w14:paraId="078C8867" w14:textId="77777777" w:rsidR="00EC39F7" w:rsidRPr="00841F54" w:rsidRDefault="00EC39F7" w:rsidP="00E22A9D">
      <w:pPr>
        <w:rPr>
          <w:rFonts w:eastAsiaTheme="minorHAnsi" w:cstheme="minorBidi"/>
        </w:rPr>
      </w:pPr>
      <w:r w:rsidRPr="00841F54">
        <w:rPr>
          <w:rFonts w:eastAsiaTheme="minorHAnsi" w:cstheme="minorBidi"/>
        </w:rPr>
        <w:t xml:space="preserve">   Hospital Location:  DIABETES CLINIC</w:t>
      </w:r>
    </w:p>
    <w:p w14:paraId="078C8868" w14:textId="77777777" w:rsidR="00EC39F7" w:rsidRPr="00841F54" w:rsidRDefault="00EC39F7" w:rsidP="00E22A9D">
      <w:pPr>
        <w:rPr>
          <w:rFonts w:eastAsiaTheme="minorHAnsi" w:cstheme="minorBidi"/>
        </w:rPr>
      </w:pPr>
      <w:r w:rsidRPr="00841F54">
        <w:rPr>
          <w:rFonts w:eastAsiaTheme="minorHAnsi" w:cstheme="minorBidi"/>
        </w:rPr>
        <w:t xml:space="preserve">   Encounter date:  May 06, 1996@14:53:17</w:t>
      </w:r>
    </w:p>
    <w:p w14:paraId="078C8869" w14:textId="77777777" w:rsidR="00EC39F7" w:rsidRPr="00841F54" w:rsidRDefault="00EC39F7" w:rsidP="00E22A9D">
      <w:pPr>
        <w:rPr>
          <w:rFonts w:eastAsiaTheme="minorHAnsi" w:cstheme="minorBidi"/>
        </w:rPr>
      </w:pPr>
      <w:r w:rsidRPr="00841F54">
        <w:rPr>
          <w:rFonts w:eastAsiaTheme="minorHAnsi" w:cstheme="minorBidi"/>
        </w:rPr>
        <w:t xml:space="preserve">   Processing date: May 06, 1996@16:18:53</w:t>
      </w:r>
    </w:p>
    <w:p w14:paraId="078C886A" w14:textId="77777777" w:rsidR="00EC39F7" w:rsidRPr="00841F54" w:rsidRDefault="00EC39F7" w:rsidP="00E22A9D">
      <w:pPr>
        <w:rPr>
          <w:rFonts w:eastAsiaTheme="minorHAnsi" w:cstheme="minorBidi"/>
        </w:rPr>
      </w:pPr>
    </w:p>
    <w:p w14:paraId="078C886B" w14:textId="77777777" w:rsidR="00EC39F7" w:rsidRPr="00841F54" w:rsidRDefault="00EC39F7" w:rsidP="00E22A9D">
      <w:pPr>
        <w:rPr>
          <w:rFonts w:eastAsiaTheme="minorHAnsi" w:cstheme="minorBidi"/>
        </w:rPr>
      </w:pPr>
      <w:r w:rsidRPr="00841F54">
        <w:rPr>
          <w:rFonts w:eastAsiaTheme="minorHAnsi" w:cstheme="minorBidi"/>
        </w:rPr>
        <w:t xml:space="preserve">   File: 9000010.07 (V POV</w:t>
      </w:r>
      <w:proofErr w:type="gramStart"/>
      <w:r w:rsidRPr="00841F54">
        <w:rPr>
          <w:rFonts w:eastAsiaTheme="minorHAnsi" w:cstheme="minorBidi"/>
        </w:rPr>
        <w:t>)  IEN</w:t>
      </w:r>
      <w:proofErr w:type="gramEnd"/>
      <w:r w:rsidRPr="00841F54">
        <w:rPr>
          <w:rFonts w:eastAsiaTheme="minorHAnsi" w:cstheme="minorBidi"/>
        </w:rPr>
        <w:t>: 0  Field .04 (PROVIDER NARRATIVE)</w:t>
      </w:r>
    </w:p>
    <w:p w14:paraId="078C886C" w14:textId="77777777" w:rsidR="00EC39F7" w:rsidRPr="00841F54" w:rsidRDefault="00EC39F7" w:rsidP="00E22A9D">
      <w:pPr>
        <w:rPr>
          <w:rFonts w:eastAsiaTheme="minorHAnsi" w:cstheme="minorBidi"/>
        </w:rPr>
      </w:pPr>
      <w:r w:rsidRPr="00841F54">
        <w:rPr>
          <w:rFonts w:eastAsiaTheme="minorHAnsi" w:cstheme="minorBidi"/>
        </w:rPr>
        <w:t xml:space="preserve">   Error message: Missing Required Fields</w:t>
      </w:r>
    </w:p>
    <w:p w14:paraId="078C886D" w14:textId="77777777" w:rsidR="00EC39F7" w:rsidRPr="00841F54" w:rsidRDefault="00EC39F7" w:rsidP="00E22A9D">
      <w:pPr>
        <w:rPr>
          <w:rFonts w:eastAsiaTheme="minorHAnsi" w:cstheme="minorBidi"/>
        </w:rPr>
      </w:pPr>
      <w:r w:rsidRPr="00841F54">
        <w:rPr>
          <w:rFonts w:eastAsiaTheme="minorHAnsi" w:cstheme="minorBidi"/>
        </w:rPr>
        <w:t xml:space="preserve">   Node: Missing</w:t>
      </w:r>
    </w:p>
    <w:p w14:paraId="078C886E" w14:textId="77777777" w:rsidR="00EC39F7" w:rsidRPr="00841F54" w:rsidRDefault="00EC39F7" w:rsidP="00E22A9D">
      <w:pPr>
        <w:rPr>
          <w:rFonts w:eastAsiaTheme="minorHAnsi" w:cstheme="minorBidi"/>
        </w:rPr>
      </w:pPr>
      <w:r w:rsidRPr="00841F54">
        <w:rPr>
          <w:rFonts w:eastAsiaTheme="minorHAnsi" w:cstheme="minorBidi"/>
        </w:rPr>
        <w:t xml:space="preserve">      Original: Missing</w:t>
      </w:r>
    </w:p>
    <w:p w14:paraId="078C886F" w14:textId="77777777" w:rsidR="00EC39F7" w:rsidRPr="00841F54" w:rsidRDefault="00EC39F7" w:rsidP="00E22A9D">
      <w:pPr>
        <w:rPr>
          <w:rFonts w:eastAsiaTheme="minorHAnsi" w:cstheme="minorBidi"/>
        </w:rPr>
      </w:pPr>
      <w:r w:rsidRPr="00841F54">
        <w:rPr>
          <w:rFonts w:eastAsiaTheme="minorHAnsi" w:cstheme="minorBidi"/>
        </w:rPr>
        <w:t xml:space="preserve">       Updated: Missing</w:t>
      </w:r>
    </w:p>
    <w:p w14:paraId="078C8871" w14:textId="77777777" w:rsidR="00EC39F7" w:rsidRPr="00841F54" w:rsidRDefault="00EC39F7" w:rsidP="00E22A9D">
      <w:pPr>
        <w:rPr>
          <w:rFonts w:eastAsiaTheme="minorHAnsi" w:cstheme="minorBidi"/>
        </w:rPr>
      </w:pPr>
      <w:r w:rsidRPr="00841F54">
        <w:rPr>
          <w:rFonts w:eastAsiaTheme="minorHAnsi" w:cstheme="minorBidi"/>
        </w:rPr>
        <w:t xml:space="preserve">   File: 9000010.07 (V POV</w:t>
      </w:r>
      <w:proofErr w:type="gramStart"/>
      <w:r w:rsidRPr="00841F54">
        <w:rPr>
          <w:rFonts w:eastAsiaTheme="minorHAnsi" w:cstheme="minorBidi"/>
        </w:rPr>
        <w:t>)  IEN</w:t>
      </w:r>
      <w:proofErr w:type="gramEnd"/>
      <w:r w:rsidRPr="00841F54">
        <w:rPr>
          <w:rFonts w:eastAsiaTheme="minorHAnsi" w:cstheme="minorBidi"/>
        </w:rPr>
        <w:t>: 0  Field .04 (PROVIDER NARRATIVE)</w:t>
      </w:r>
    </w:p>
    <w:p w14:paraId="078C8872" w14:textId="77777777" w:rsidR="00EC39F7" w:rsidRPr="00841F54" w:rsidRDefault="00EC39F7" w:rsidP="00E22A9D">
      <w:pPr>
        <w:rPr>
          <w:rFonts w:eastAsiaTheme="minorHAnsi" w:cstheme="minorBidi"/>
        </w:rPr>
      </w:pPr>
      <w:r w:rsidRPr="00841F54">
        <w:rPr>
          <w:rFonts w:eastAsiaTheme="minorHAnsi" w:cstheme="minorBidi"/>
        </w:rPr>
        <w:t xml:space="preserve">   Error message: Missing Required Fields</w:t>
      </w:r>
    </w:p>
    <w:p w14:paraId="078C8873" w14:textId="77777777" w:rsidR="00EC39F7" w:rsidRPr="00841F54" w:rsidRDefault="00EC39F7" w:rsidP="00E22A9D">
      <w:pPr>
        <w:rPr>
          <w:rFonts w:eastAsiaTheme="minorHAnsi" w:cstheme="minorBidi"/>
        </w:rPr>
      </w:pPr>
      <w:r w:rsidRPr="00841F54">
        <w:rPr>
          <w:rFonts w:eastAsiaTheme="minorHAnsi" w:cstheme="minorBidi"/>
        </w:rPr>
        <w:t xml:space="preserve">   Node: Missing</w:t>
      </w:r>
    </w:p>
    <w:p w14:paraId="078C8874" w14:textId="77777777" w:rsidR="00EC39F7" w:rsidRPr="00841F54" w:rsidRDefault="00EC39F7" w:rsidP="00E22A9D">
      <w:pPr>
        <w:rPr>
          <w:rFonts w:eastAsiaTheme="minorHAnsi" w:cstheme="minorBidi"/>
        </w:rPr>
      </w:pPr>
      <w:r w:rsidRPr="00841F54">
        <w:rPr>
          <w:rFonts w:eastAsiaTheme="minorHAnsi" w:cstheme="minorBidi"/>
        </w:rPr>
        <w:t xml:space="preserve">      Original: Missing</w:t>
      </w:r>
    </w:p>
    <w:p w14:paraId="078C8875" w14:textId="77777777" w:rsidR="00EC39F7" w:rsidRPr="00841F54" w:rsidRDefault="00EC39F7" w:rsidP="00E22A9D">
      <w:pPr>
        <w:rPr>
          <w:rFonts w:eastAsiaTheme="minorHAnsi" w:cs="Arial"/>
        </w:rPr>
      </w:pPr>
      <w:r w:rsidRPr="00841F54">
        <w:rPr>
          <w:rFonts w:eastAsiaTheme="minorHAnsi" w:cstheme="minorBidi"/>
        </w:rPr>
        <w:t xml:space="preserve">       </w:t>
      </w:r>
      <w:proofErr w:type="gramStart"/>
      <w:r w:rsidRPr="00841F54">
        <w:rPr>
          <w:rFonts w:eastAsiaTheme="minorHAnsi" w:cstheme="minorBidi"/>
        </w:rPr>
        <w:t>Updated: Missing     ETC.</w:t>
      </w:r>
      <w:proofErr w:type="gramEnd"/>
    </w:p>
    <w:p w14:paraId="401DEABA" w14:textId="77777777" w:rsidR="008E589C" w:rsidRPr="00841F54" w:rsidRDefault="008E589C" w:rsidP="00E22A9D">
      <w:pPr>
        <w:rPr>
          <w:rFonts w:eastAsiaTheme="minorHAnsi" w:cs="Arial"/>
          <w:kern w:val="32"/>
          <w:sz w:val="36"/>
          <w:szCs w:val="32"/>
        </w:rPr>
      </w:pPr>
      <w:bookmarkStart w:id="161" w:name="_Toc414852663"/>
      <w:r w:rsidRPr="00841F54">
        <w:rPr>
          <w:rFonts w:eastAsiaTheme="minorHAnsi" w:cstheme="minorBidi"/>
        </w:rPr>
        <w:br w:type="page"/>
      </w:r>
    </w:p>
    <w:p w14:paraId="078C8876" w14:textId="173AA6CE" w:rsidR="00EC39F7" w:rsidRDefault="00EC39F7" w:rsidP="0090069A">
      <w:pPr>
        <w:pStyle w:val="Heading1"/>
      </w:pPr>
      <w:bookmarkStart w:id="162" w:name="_Toc498006000"/>
      <w:r>
        <w:lastRenderedPageBreak/>
        <w:t>Glossary</w:t>
      </w:r>
      <w:bookmarkEnd w:id="161"/>
      <w:bookmarkEnd w:id="162"/>
    </w:p>
    <w:p w14:paraId="078C8877" w14:textId="77777777" w:rsidR="00EC39F7" w:rsidRPr="00841F54" w:rsidRDefault="00EC39F7" w:rsidP="00E22A9D">
      <w:pPr>
        <w:rPr>
          <w:rFonts w:eastAsiaTheme="minorHAnsi" w:cstheme="minorBidi"/>
        </w:rPr>
      </w:pPr>
      <w:r w:rsidRPr="00841F54">
        <w:rPr>
          <w:rFonts w:eastAsiaTheme="minorHAnsi" w:cstheme="minorBidi"/>
          <w:b/>
        </w:rPr>
        <w:t>AICS: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Automated Information Collection System, formerly Integrated Billing, </w:t>
      </w:r>
      <w:proofErr w:type="gramStart"/>
      <w:r w:rsidRPr="00841F54">
        <w:rPr>
          <w:rFonts w:eastAsiaTheme="minorHAnsi" w:cstheme="minorBidi"/>
        </w:rPr>
        <w:t>the</w:t>
      </w:r>
      <w:proofErr w:type="gramEnd"/>
      <w:r w:rsidRPr="00841F54">
        <w:rPr>
          <w:rFonts w:eastAsiaTheme="minorHAnsi" w:cstheme="minorBidi"/>
        </w:rPr>
        <w:t xml:space="preserve"> program that manages the definition, scanning, and tracking of Encounter Forms. </w:t>
      </w:r>
    </w:p>
    <w:p w14:paraId="078C8878" w14:textId="77777777" w:rsidR="00EC39F7" w:rsidRPr="00841F54" w:rsidRDefault="00EC39F7" w:rsidP="00E22A9D">
      <w:pPr>
        <w:rPr>
          <w:rFonts w:eastAsiaTheme="minorHAnsi" w:cstheme="minorBidi"/>
        </w:rPr>
      </w:pPr>
      <w:r w:rsidRPr="00841F54">
        <w:rPr>
          <w:rFonts w:eastAsiaTheme="minorHAnsi" w:cstheme="minorBidi"/>
          <w:b/>
        </w:rPr>
        <w:t xml:space="preserve">Action: </w:t>
      </w:r>
      <w:r w:rsidR="0060258E" w:rsidRPr="00841F54">
        <w:rPr>
          <w:rFonts w:eastAsiaTheme="minorHAnsi" w:cstheme="minorBidi"/>
          <w:b/>
        </w:rPr>
        <w:t xml:space="preserve"> </w:t>
      </w:r>
      <w:r w:rsidRPr="00841F54">
        <w:rPr>
          <w:rFonts w:eastAsiaTheme="minorHAnsi" w:cstheme="minorBidi"/>
        </w:rPr>
        <w:t xml:space="preserve">A functional process that a clinician or clerk uses in the PCE computer program. For example, “Update Encounter” is an action that allows the user to pick an encounter and edit information that was previously entered (either through PCE or the PIMS Checkout process), or add new information (such as an immunization or patient education). </w:t>
      </w:r>
    </w:p>
    <w:p w14:paraId="078C8879" w14:textId="77777777" w:rsidR="00EC39F7" w:rsidRPr="00841F54" w:rsidRDefault="00EC39F7" w:rsidP="00E22A9D">
      <w:pPr>
        <w:rPr>
          <w:rFonts w:eastAsiaTheme="minorHAnsi" w:cstheme="minorBidi"/>
        </w:rPr>
      </w:pPr>
      <w:r w:rsidRPr="00841F54">
        <w:rPr>
          <w:rFonts w:eastAsiaTheme="minorHAnsi" w:cstheme="minorBidi"/>
          <w:b/>
        </w:rPr>
        <w:t>Ambulatory Care Data Capture project:</w:t>
      </w:r>
      <w:r w:rsidR="0060258E" w:rsidRPr="00841F54">
        <w:rPr>
          <w:rFonts w:eastAsiaTheme="minorHAnsi" w:cstheme="minorBidi"/>
          <w:b/>
        </w:rPr>
        <w:t xml:space="preserve"> </w:t>
      </w:r>
      <w:r w:rsidRPr="00841F54">
        <w:rPr>
          <w:rFonts w:eastAsiaTheme="minorHAnsi" w:cstheme="minorBidi"/>
        </w:rPr>
        <w:t xml:space="preserve"> A project assigned to coordinate the efforts of various VISTA (DHCP) software packages to meet the 10/1/96 outpatient minimum data set mandate from the Under Secretary for Health. </w:t>
      </w:r>
    </w:p>
    <w:p w14:paraId="078C887A" w14:textId="721E9807" w:rsidR="00EC39F7" w:rsidRPr="00841F54" w:rsidRDefault="00EC39F7" w:rsidP="00E22A9D">
      <w:pPr>
        <w:rPr>
          <w:rFonts w:eastAsiaTheme="minorHAnsi" w:cstheme="minorBidi"/>
        </w:rPr>
      </w:pPr>
      <w:r w:rsidRPr="00841F54">
        <w:rPr>
          <w:rFonts w:eastAsiaTheme="minorHAnsi" w:cstheme="minorBidi"/>
          <w:b/>
        </w:rPr>
        <w:t>Ancillary Service:</w:t>
      </w:r>
      <w:r w:rsidR="0060258E" w:rsidRPr="00841F54">
        <w:rPr>
          <w:rFonts w:eastAsiaTheme="minorHAnsi" w:cstheme="minorBidi"/>
          <w:b/>
        </w:rPr>
        <w:t xml:space="preserve"> </w:t>
      </w:r>
      <w:r w:rsidRPr="00841F54">
        <w:rPr>
          <w:rFonts w:eastAsiaTheme="minorHAnsi" w:cstheme="minorBidi"/>
          <w:b/>
        </w:rPr>
        <w:t xml:space="preserve"> </w:t>
      </w:r>
      <w:r w:rsidRPr="00841F54">
        <w:rPr>
          <w:rFonts w:eastAsiaTheme="minorHAnsi" w:cstheme="minorBidi"/>
        </w:rPr>
        <w:t xml:space="preserve">(Occasion of Service) </w:t>
      </w:r>
      <w:proofErr w:type="gramStart"/>
      <w:r w:rsidRPr="00841F54">
        <w:rPr>
          <w:rFonts w:eastAsiaTheme="minorHAnsi" w:cstheme="minorBidi"/>
        </w:rPr>
        <w:t>A</w:t>
      </w:r>
      <w:proofErr w:type="gramEnd"/>
      <w:r w:rsidRPr="00841F54">
        <w:rPr>
          <w:rFonts w:eastAsiaTheme="minorHAnsi" w:cstheme="minorBidi"/>
        </w:rPr>
        <w:t xml:space="preserve"> specified instance of an act of service involved in the care of the patient or consumer </w:t>
      </w:r>
      <w:r w:rsidR="00451A47" w:rsidRPr="00841F54">
        <w:rPr>
          <w:rFonts w:eastAsiaTheme="minorHAnsi" w:cstheme="minorBidi"/>
        </w:rPr>
        <w:t>that</w:t>
      </w:r>
      <w:r w:rsidRPr="00841F54">
        <w:rPr>
          <w:rFonts w:eastAsiaTheme="minorHAnsi" w:cstheme="minorBidi"/>
        </w:rPr>
        <w:t xml:space="preserve"> is not an encounter.</w:t>
      </w:r>
    </w:p>
    <w:p w14:paraId="078C887B" w14:textId="77777777" w:rsidR="00EC39F7" w:rsidRPr="00841F54" w:rsidRDefault="00EC39F7" w:rsidP="00E22A9D">
      <w:pPr>
        <w:rPr>
          <w:rFonts w:eastAsiaTheme="minorHAnsi" w:cstheme="minorBidi"/>
        </w:rPr>
      </w:pPr>
      <w:r w:rsidRPr="00841F54">
        <w:rPr>
          <w:rFonts w:eastAsiaTheme="minorHAnsi" w:cstheme="minorBidi"/>
          <w:b/>
        </w:rPr>
        <w:t>Appointment: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scheduled meeting with a provider at a clinic; an appointment can include several encounters involving other providers, tests, procedures, etc.</w:t>
      </w:r>
    </w:p>
    <w:p w14:paraId="078C887C" w14:textId="77777777" w:rsidR="00EC39F7" w:rsidRPr="00841F54" w:rsidRDefault="00EC39F7" w:rsidP="00E22A9D">
      <w:pPr>
        <w:rPr>
          <w:rFonts w:eastAsiaTheme="minorHAnsi" w:cstheme="minorBidi"/>
        </w:rPr>
      </w:pPr>
      <w:r w:rsidRPr="00841F54">
        <w:rPr>
          <w:rFonts w:eastAsiaTheme="minorHAnsi" w:cstheme="minorBidi"/>
          <w:b/>
        </w:rPr>
        <w:t>Checkout Process: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Part of Medical Administration (PIMS) appointment processing. The checkout process documents administrative and clinical data related to the appointment.</w:t>
      </w:r>
    </w:p>
    <w:p w14:paraId="078C887D" w14:textId="77777777" w:rsidR="00EC39F7" w:rsidRPr="00841F54" w:rsidRDefault="00EC39F7" w:rsidP="00E22A9D">
      <w:pPr>
        <w:rPr>
          <w:rFonts w:eastAsiaTheme="minorHAnsi" w:cstheme="minorBidi"/>
        </w:rPr>
      </w:pPr>
      <w:r w:rsidRPr="00841F54">
        <w:rPr>
          <w:rFonts w:eastAsiaTheme="minorHAnsi" w:cstheme="minorBidi"/>
          <w:b/>
        </w:rPr>
        <w:t>Clinician:</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doctor or other provider in the medical center who is authorized to provide patient care.</w:t>
      </w:r>
    </w:p>
    <w:p w14:paraId="078C887E" w14:textId="77777777" w:rsidR="00EC39F7" w:rsidRPr="00841F54" w:rsidRDefault="00EC39F7" w:rsidP="00E22A9D">
      <w:pPr>
        <w:rPr>
          <w:rFonts w:eastAsiaTheme="minorHAnsi" w:cstheme="minorBidi"/>
        </w:rPr>
      </w:pPr>
      <w:r w:rsidRPr="00841F54">
        <w:rPr>
          <w:rFonts w:eastAsiaTheme="minorHAnsi" w:cstheme="minorBidi"/>
          <w:b/>
        </w:rPr>
        <w:t>Encounter: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contact between a patient and a provider who has responsibility for assessing and treating the patient at a given contact, exercising independent judgment. A patient can have multiple encounters per visit.</w:t>
      </w:r>
    </w:p>
    <w:p w14:paraId="078C887F" w14:textId="77777777" w:rsidR="00EC39F7" w:rsidRPr="00841F54" w:rsidRDefault="00EC39F7" w:rsidP="00E22A9D">
      <w:pPr>
        <w:rPr>
          <w:rFonts w:eastAsiaTheme="minorHAnsi" w:cstheme="minorBidi"/>
        </w:rPr>
      </w:pPr>
      <w:r w:rsidRPr="00841F54">
        <w:rPr>
          <w:rFonts w:eastAsiaTheme="minorHAnsi" w:cstheme="minorBidi"/>
          <w:b/>
        </w:rPr>
        <w:t xml:space="preserve">Encounter Form: </w:t>
      </w:r>
      <w:r w:rsidR="0060258E" w:rsidRPr="00841F54">
        <w:rPr>
          <w:rFonts w:eastAsiaTheme="minorHAnsi" w:cstheme="minorBidi"/>
          <w:b/>
        </w:rPr>
        <w:t xml:space="preserve"> </w:t>
      </w:r>
      <w:r w:rsidRPr="00841F54">
        <w:rPr>
          <w:rFonts w:eastAsiaTheme="minorHAnsi" w:cstheme="minorBidi"/>
        </w:rPr>
        <w:t>A paper form used to display and collect data pertaining to an outpatient encounter, developed by the AICS package.</w:t>
      </w:r>
    </w:p>
    <w:p w14:paraId="078C8880" w14:textId="77777777" w:rsidR="00EC39F7" w:rsidRPr="00841F54" w:rsidRDefault="00EC39F7" w:rsidP="00E22A9D">
      <w:pPr>
        <w:rPr>
          <w:rFonts w:eastAsiaTheme="minorHAnsi" w:cstheme="minorBidi"/>
        </w:rPr>
      </w:pPr>
      <w:r w:rsidRPr="00841F54">
        <w:rPr>
          <w:rFonts w:eastAsiaTheme="minorHAnsi" w:cstheme="minorBidi"/>
          <w:b/>
        </w:rPr>
        <w:t>Episode of Care:</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Many encounters for the same problem can constitute an episode of care. An outpatient episode of care may be a single encounter or can encompass multiple encounters over a long period of time. The definition of an episode of care may be interpreted differently by different professional services even for the same problem. Therefore, the duration of an episode of care is dependent on the viewpoints of individuals delivering or reviewing the care provided.</w:t>
      </w:r>
    </w:p>
    <w:p w14:paraId="078C8881" w14:textId="77777777" w:rsidR="00EC39F7" w:rsidRPr="00841F54" w:rsidRDefault="00EC39F7" w:rsidP="00E22A9D">
      <w:pPr>
        <w:rPr>
          <w:rFonts w:eastAsiaTheme="minorHAnsi" w:cstheme="minorBidi"/>
        </w:rPr>
      </w:pPr>
      <w:r w:rsidRPr="00841F54">
        <w:rPr>
          <w:rFonts w:eastAsiaTheme="minorHAnsi" w:cstheme="minorBidi"/>
          <w:b/>
        </w:rPr>
        <w:t>Health Summary:</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 Health Summary is a clinically oriented, structured report that extracts many kinds of data from VISTA and displays it in a standard format. The individual patient is the focus of health summaries, but health summaries can also be printed or displayed for groups of patients. The data displayed covers a wide range of health-related information such as demographic data, allergies, current active medical problems, laboratory results, etc.</w:t>
      </w:r>
    </w:p>
    <w:p w14:paraId="078C8882" w14:textId="793486A5" w:rsidR="00EC39F7" w:rsidRPr="00841F54" w:rsidRDefault="00EC39F7" w:rsidP="00E22A9D">
      <w:pPr>
        <w:rPr>
          <w:rFonts w:eastAsiaTheme="minorHAnsi" w:cstheme="minorBidi"/>
        </w:rPr>
      </w:pPr>
      <w:r w:rsidRPr="00841F54">
        <w:rPr>
          <w:rFonts w:eastAsiaTheme="minorHAnsi" w:cstheme="minorBidi"/>
          <w:b/>
        </w:rPr>
        <w:t xml:space="preserve">Indian Health Service (IHS): </w:t>
      </w:r>
      <w:r w:rsidR="0060258E" w:rsidRPr="00841F54">
        <w:rPr>
          <w:rFonts w:eastAsiaTheme="minorHAnsi" w:cstheme="minorBidi"/>
          <w:b/>
        </w:rPr>
        <w:t xml:space="preserve"> </w:t>
      </w:r>
      <w:r w:rsidRPr="00841F54">
        <w:rPr>
          <w:rFonts w:eastAsiaTheme="minorHAnsi" w:cstheme="minorBidi"/>
        </w:rPr>
        <w:t>IHS developed a computer program similar to VA’s VISTA</w:t>
      </w:r>
      <w:r w:rsidR="00451A47" w:rsidRPr="00841F54">
        <w:rPr>
          <w:rFonts w:eastAsiaTheme="minorHAnsi" w:cstheme="minorBidi"/>
        </w:rPr>
        <w:t xml:space="preserve"> containing the</w:t>
      </w:r>
      <w:r w:rsidRPr="00841F54">
        <w:rPr>
          <w:rFonts w:eastAsiaTheme="minorHAnsi" w:cstheme="minorBidi"/>
        </w:rPr>
        <w:t xml:space="preserve"> Patient Care Component (PCC) from which PCE and many of its components were derived.</w:t>
      </w:r>
    </w:p>
    <w:p w14:paraId="078C8883" w14:textId="77777777" w:rsidR="00EC39F7" w:rsidRPr="00841F54" w:rsidRDefault="00EC39F7" w:rsidP="00E22A9D">
      <w:pPr>
        <w:rPr>
          <w:rFonts w:eastAsiaTheme="minorHAnsi" w:cstheme="minorBidi"/>
        </w:rPr>
      </w:pPr>
      <w:r w:rsidRPr="00841F54">
        <w:rPr>
          <w:rFonts w:eastAsiaTheme="minorHAnsi" w:cstheme="minorBidi"/>
          <w:b/>
        </w:rPr>
        <w:lastRenderedPageBreak/>
        <w:t>Inpatient 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Inpatient encounters include the admission of a patient to a VAMC and any clinically significant change related to treatment of that patient. For example, a treating specialty change is clinically significant, whereas a bed switch is not. The clinically significant visits created throughout the inpatient stay would be related to the inpatient admission visit. If the patient is seen in an outpatient clinic while an Inpatient, this is treated as a separate encounter.</w:t>
      </w:r>
    </w:p>
    <w:p w14:paraId="078C8884" w14:textId="77777777" w:rsidR="00EC39F7" w:rsidRPr="00841F54" w:rsidRDefault="00EC39F7" w:rsidP="00E22A9D">
      <w:pPr>
        <w:rPr>
          <w:rFonts w:eastAsiaTheme="minorHAnsi" w:cstheme="minorBidi"/>
        </w:rPr>
      </w:pPr>
      <w:r w:rsidRPr="00841F54">
        <w:rPr>
          <w:rFonts w:eastAsiaTheme="minorHAnsi" w:cstheme="minorBidi"/>
          <w:b/>
        </w:rPr>
        <w:t>Integrated Billing (IB):</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 VISTA package responsible for identifying billable episodes of care, creating bills, and tracking the whole billing process through to the passing of charges to Accounts Receivable (AR). </w:t>
      </w:r>
      <w:proofErr w:type="gramStart"/>
      <w:r w:rsidRPr="00841F54">
        <w:rPr>
          <w:rFonts w:eastAsiaTheme="minorHAnsi" w:cstheme="minorBidi"/>
        </w:rPr>
        <w:t>Includes the Encounter Form utility.</w:t>
      </w:r>
      <w:proofErr w:type="gramEnd"/>
    </w:p>
    <w:p w14:paraId="078C8885" w14:textId="11CE13D4" w:rsidR="00EC39F7" w:rsidRPr="00841F54" w:rsidRDefault="00EC39F7" w:rsidP="00E22A9D">
      <w:pPr>
        <w:rPr>
          <w:rFonts w:eastAsiaTheme="minorHAnsi" w:cstheme="minorBidi"/>
        </w:rPr>
      </w:pPr>
      <w:r w:rsidRPr="00841F54">
        <w:rPr>
          <w:rFonts w:eastAsiaTheme="minorHAnsi" w:cstheme="minorBidi"/>
          <w:b/>
        </w:rPr>
        <w:t>MCCR: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Medical Care Cost Recovery, a VISTA entity </w:t>
      </w:r>
      <w:r w:rsidR="00451A47" w:rsidRPr="00841F54">
        <w:rPr>
          <w:rFonts w:eastAsiaTheme="minorHAnsi" w:cstheme="minorBidi"/>
        </w:rPr>
        <w:t>that</w:t>
      </w:r>
      <w:r w:rsidRPr="00841F54">
        <w:rPr>
          <w:rFonts w:eastAsiaTheme="minorHAnsi" w:cstheme="minorBidi"/>
        </w:rPr>
        <w:t xml:space="preserve"> supports Integrated Billing and many data capture pilot projects related to PCE.</w:t>
      </w:r>
    </w:p>
    <w:p w14:paraId="078C8886" w14:textId="77777777" w:rsidR="00EC39F7" w:rsidRPr="00841F54" w:rsidRDefault="00EC39F7" w:rsidP="00E22A9D">
      <w:pPr>
        <w:rPr>
          <w:rFonts w:eastAsiaTheme="minorHAnsi" w:cstheme="minorBidi"/>
        </w:rPr>
      </w:pPr>
      <w:r w:rsidRPr="00841F54">
        <w:rPr>
          <w:rFonts w:eastAsiaTheme="minorHAnsi" w:cstheme="minorBidi"/>
          <w:b/>
        </w:rPr>
        <w:t>Minimum Data Set: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Each ambulatory encounter and/or ancillary service with associated provider, procedure, and diagnosis information must be reported to the National Patient Care Data Base (NPCDB), as of 10/1/96.</w:t>
      </w:r>
    </w:p>
    <w:p w14:paraId="078C8887" w14:textId="77777777" w:rsidR="00EC39F7" w:rsidRPr="00841F54" w:rsidRDefault="00EC39F7" w:rsidP="00E22A9D">
      <w:pPr>
        <w:rPr>
          <w:rFonts w:eastAsiaTheme="minorHAnsi" w:cstheme="minorBidi"/>
        </w:rPr>
      </w:pPr>
      <w:r w:rsidRPr="00841F54">
        <w:rPr>
          <w:rFonts w:eastAsiaTheme="minorHAnsi" w:cstheme="minorBidi"/>
          <w:b/>
        </w:rPr>
        <w:t>NPCDB:</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National Patient Care Data Base, a database located in the Austin Accounting Center.</w:t>
      </w:r>
    </w:p>
    <w:p w14:paraId="078C8888" w14:textId="6A287F2B" w:rsidR="00EC39F7" w:rsidRPr="00841F54" w:rsidRDefault="00EC39F7" w:rsidP="00E22A9D">
      <w:pPr>
        <w:rPr>
          <w:rFonts w:eastAsiaTheme="minorHAnsi" w:cstheme="minorBidi"/>
        </w:rPr>
      </w:pPr>
      <w:r w:rsidRPr="00841F54">
        <w:rPr>
          <w:rFonts w:eastAsiaTheme="minorHAnsi" w:cstheme="minorBidi"/>
          <w:b/>
        </w:rPr>
        <w:t>Occasion of Service:</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 specified instance of an act of service involved in the care of a patient or consumer </w:t>
      </w:r>
      <w:r w:rsidR="00451A47" w:rsidRPr="00841F54">
        <w:rPr>
          <w:rFonts w:eastAsiaTheme="minorHAnsi" w:cstheme="minorBidi"/>
        </w:rPr>
        <w:t>that</w:t>
      </w:r>
      <w:r w:rsidRPr="00841F54">
        <w:rPr>
          <w:rFonts w:eastAsiaTheme="minorHAnsi" w:cstheme="minorBidi"/>
        </w:rPr>
        <w:t xml:space="preserve"> is not an encounter. These occasions of service may be the result of an encounter; for example, tests or procedures ordered as part of an encounter. A patient may have multiple occasions of service per encounter or per visit.</w:t>
      </w:r>
    </w:p>
    <w:p w14:paraId="078C8889" w14:textId="77777777" w:rsidR="00EC39F7" w:rsidRPr="00841F54" w:rsidRDefault="00EC39F7" w:rsidP="00E22A9D">
      <w:pPr>
        <w:rPr>
          <w:rFonts w:eastAsiaTheme="minorHAnsi" w:cstheme="minorBidi"/>
        </w:rPr>
      </w:pPr>
      <w:r w:rsidRPr="00841F54">
        <w:rPr>
          <w:rFonts w:eastAsiaTheme="minorHAnsi" w:cstheme="minorBidi"/>
          <w:b/>
        </w:rPr>
        <w:t xml:space="preserve">Outpatient Encounter: </w:t>
      </w:r>
      <w:r w:rsidR="0060258E" w:rsidRPr="00841F54">
        <w:rPr>
          <w:rFonts w:eastAsiaTheme="minorHAnsi" w:cstheme="minorBidi"/>
          <w:b/>
        </w:rPr>
        <w:t xml:space="preserve"> </w:t>
      </w:r>
      <w:r w:rsidRPr="00841F54">
        <w:rPr>
          <w:rFonts w:eastAsiaTheme="minorHAnsi" w:cstheme="minorBidi"/>
        </w:rPr>
        <w:t>Outpatient encounters include scheduled appointments and walk-in unscheduled visits. A clinician’s telephone communications with a patient may be represented by a separate visit entry.</w:t>
      </w:r>
    </w:p>
    <w:p w14:paraId="078C888A" w14:textId="77777777" w:rsidR="00EC39F7" w:rsidRPr="00841F54" w:rsidRDefault="00EC39F7" w:rsidP="00E22A9D">
      <w:pPr>
        <w:rPr>
          <w:rFonts w:eastAsiaTheme="minorHAnsi" w:cstheme="minorBidi"/>
        </w:rPr>
      </w:pPr>
      <w:r w:rsidRPr="00841F54">
        <w:rPr>
          <w:rFonts w:eastAsiaTheme="minorHAnsi" w:cstheme="minorBidi"/>
          <w:b/>
        </w:rPr>
        <w:t>Outpatient 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The visit of an outpatient to one or more units or facilities located in or directed by the provider maintaining the outpatient health care services (clinic, physician’s office, hospital/medical center) within one calendar day.</w:t>
      </w:r>
    </w:p>
    <w:p w14:paraId="078C888B" w14:textId="77777777" w:rsidR="00EC39F7" w:rsidRPr="00841F54" w:rsidRDefault="00EC39F7" w:rsidP="00E22A9D">
      <w:pPr>
        <w:rPr>
          <w:rFonts w:eastAsiaTheme="minorHAnsi" w:cstheme="minorBidi"/>
        </w:rPr>
      </w:pPr>
      <w:r w:rsidRPr="00841F54">
        <w:rPr>
          <w:rFonts w:eastAsiaTheme="minorHAnsi" w:cstheme="minorBidi"/>
          <w:b/>
        </w:rPr>
        <w:t>Person Class:</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As part of the October 1, 1996 mandate, VAMCs must collect provider information. The provider information reported is the "Person Class" defined for all providers associated with ambulatory care delivery. All VAMC providers must be assigned a Profession/ Occupation code (Person Class) so that a Person Class can be associated with each ambulatory patient encounter.</w:t>
      </w:r>
    </w:p>
    <w:p w14:paraId="078C888C" w14:textId="760477E3" w:rsidR="00EC39F7" w:rsidRPr="00841F54" w:rsidRDefault="00EC39F7" w:rsidP="00E22A9D">
      <w:pPr>
        <w:rPr>
          <w:rFonts w:eastAsiaTheme="minorHAnsi" w:cstheme="minorBidi"/>
        </w:rPr>
      </w:pPr>
      <w:r w:rsidRPr="00841F54">
        <w:rPr>
          <w:rFonts w:eastAsiaTheme="minorHAnsi" w:cstheme="minorBidi"/>
          <w:b/>
        </w:rPr>
        <w:t>Provider:</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The entity </w:t>
      </w:r>
      <w:r w:rsidR="00451A47" w:rsidRPr="00841F54">
        <w:rPr>
          <w:rFonts w:eastAsiaTheme="minorHAnsi" w:cstheme="minorBidi"/>
        </w:rPr>
        <w:t>that</w:t>
      </w:r>
      <w:r w:rsidRPr="00841F54">
        <w:rPr>
          <w:rFonts w:eastAsiaTheme="minorHAnsi" w:cstheme="minorBidi"/>
        </w:rPr>
        <w:t xml:space="preserve"> furnishes health care to a consumer. It includes a professionally licensed practitioner who is authorized to operate a health care delivery facility</w:t>
      </w:r>
      <w:r w:rsidRPr="00841F54">
        <w:rPr>
          <w:rFonts w:eastAsiaTheme="minorHAnsi" w:cstheme="minorBidi"/>
        </w:rPr>
        <w:sym w:font="Symbol" w:char="F0BE"/>
      </w:r>
      <w:r w:rsidRPr="00841F54">
        <w:rPr>
          <w:rFonts w:eastAsiaTheme="minorHAnsi" w:cstheme="minorBidi"/>
        </w:rPr>
        <w:t xml:space="preserve">an individual or defined group of individuals who provides a defined unit of health care services (defined = </w:t>
      </w:r>
      <w:proofErr w:type="spellStart"/>
      <w:r w:rsidRPr="00841F54">
        <w:rPr>
          <w:rFonts w:eastAsiaTheme="minorHAnsi" w:cstheme="minorBidi"/>
        </w:rPr>
        <w:t>codable</w:t>
      </w:r>
      <w:proofErr w:type="spellEnd"/>
      <w:r w:rsidRPr="00841F54">
        <w:rPr>
          <w:rFonts w:eastAsiaTheme="minorHAnsi" w:cstheme="minorBidi"/>
        </w:rPr>
        <w:t>) to one or more individuals at a single session.</w:t>
      </w:r>
    </w:p>
    <w:p w14:paraId="078C888D" w14:textId="77777777" w:rsidR="00EC39F7" w:rsidRPr="00841F54" w:rsidRDefault="00EC39F7" w:rsidP="00E22A9D">
      <w:pPr>
        <w:rPr>
          <w:rFonts w:eastAsiaTheme="minorHAnsi" w:cstheme="minorBidi"/>
        </w:rPr>
      </w:pPr>
      <w:r w:rsidRPr="00841F54">
        <w:rPr>
          <w:rFonts w:eastAsiaTheme="minorHAnsi" w:cstheme="minorBidi"/>
          <w:b/>
        </w:rPr>
        <w:t xml:space="preserve">Stop Code: </w:t>
      </w:r>
      <w:r w:rsidR="0060258E" w:rsidRPr="00841F54">
        <w:rPr>
          <w:rFonts w:eastAsiaTheme="minorHAnsi" w:cstheme="minorBidi"/>
          <w:b/>
        </w:rPr>
        <w:t xml:space="preserve"> </w:t>
      </w:r>
      <w:r w:rsidRPr="00841F54">
        <w:rPr>
          <w:rFonts w:eastAsiaTheme="minorHAnsi" w:cstheme="minorBidi"/>
        </w:rPr>
        <w:t>A three-digit number corresponding to an additional stop/service a patient received in conjunction with a clinic visit. Stop code entries are used so that medical facilities may receive credit for the services rendered during a patient visit. After 10/1/96, stop codes will become DSS Identifiers.</w:t>
      </w:r>
    </w:p>
    <w:p w14:paraId="078C888E" w14:textId="77777777" w:rsidR="00EC39F7" w:rsidRPr="00841F54" w:rsidRDefault="00EC39F7" w:rsidP="00E22A9D">
      <w:pPr>
        <w:rPr>
          <w:rFonts w:eastAsiaTheme="minorHAnsi" w:cstheme="minorBidi"/>
        </w:rPr>
      </w:pPr>
      <w:r w:rsidRPr="00841F54">
        <w:rPr>
          <w:rFonts w:eastAsiaTheme="minorHAnsi" w:cstheme="minorBidi"/>
          <w:b/>
        </w:rPr>
        <w:t>Visit:</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The visit of a patient to one or more units of a facility within one calendar day.</w:t>
      </w:r>
    </w:p>
    <w:p w14:paraId="078C888F" w14:textId="47CA334C" w:rsidR="00EC39F7" w:rsidRPr="00841F54" w:rsidRDefault="00EC39F7" w:rsidP="00E22A9D">
      <w:pPr>
        <w:rPr>
          <w:rFonts w:eastAsiaTheme="minorHAnsi" w:cstheme="minorBidi"/>
        </w:rPr>
      </w:pPr>
      <w:r w:rsidRPr="00841F54">
        <w:rPr>
          <w:rFonts w:eastAsiaTheme="minorHAnsi" w:cstheme="minorBidi"/>
          <w:b/>
        </w:rPr>
        <w:lastRenderedPageBreak/>
        <w:t>Visit Tracking:</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 xml:space="preserve">A VISTA utility that creates and manages entries in the Visit file </w:t>
      </w:r>
      <w:r w:rsidR="00451A47" w:rsidRPr="00841F54">
        <w:rPr>
          <w:rFonts w:eastAsiaTheme="minorHAnsi" w:cstheme="minorBidi"/>
        </w:rPr>
        <w:t>that</w:t>
      </w:r>
      <w:r w:rsidRPr="00841F54">
        <w:rPr>
          <w:rFonts w:eastAsiaTheme="minorHAnsi" w:cstheme="minorBidi"/>
        </w:rPr>
        <w:t xml:space="preserve"> links patient-related information for patient encounters.</w:t>
      </w:r>
    </w:p>
    <w:p w14:paraId="078C8890" w14:textId="77777777" w:rsidR="00EC39F7" w:rsidRPr="00841F54" w:rsidRDefault="00EC39F7" w:rsidP="00E22A9D">
      <w:pPr>
        <w:rPr>
          <w:rFonts w:eastAsiaTheme="minorHAnsi" w:cstheme="minorBidi"/>
        </w:rPr>
      </w:pPr>
      <w:r w:rsidRPr="00841F54">
        <w:rPr>
          <w:rFonts w:eastAsiaTheme="minorHAnsi" w:cstheme="minorBidi"/>
          <w:b/>
        </w:rPr>
        <w:t>VISTA:</w:t>
      </w:r>
      <w:r w:rsidRPr="00841F54">
        <w:rPr>
          <w:rFonts w:eastAsiaTheme="minorHAnsi" w:cstheme="minorBidi"/>
        </w:rPr>
        <w:t xml:space="preserve"> </w:t>
      </w:r>
      <w:r w:rsidR="0060258E" w:rsidRPr="00841F54">
        <w:rPr>
          <w:rFonts w:eastAsiaTheme="minorHAnsi" w:cstheme="minorBidi"/>
        </w:rPr>
        <w:t xml:space="preserve"> </w:t>
      </w:r>
      <w:r w:rsidRPr="00841F54">
        <w:rPr>
          <w:rFonts w:eastAsiaTheme="minorHAnsi" w:cstheme="minorBidi"/>
        </w:rPr>
        <w:t>Veterans Information System Technology Architecture, the new name for DHCP.</w:t>
      </w:r>
    </w:p>
    <w:p w14:paraId="078C8891" w14:textId="56C2BCC2" w:rsidR="00EC39F7" w:rsidRDefault="0015646A" w:rsidP="0090069A">
      <w:pPr>
        <w:pStyle w:val="Heading1"/>
      </w:pPr>
      <w:bookmarkStart w:id="163" w:name="_Toc414852664"/>
      <w:bookmarkStart w:id="164" w:name="_Toc498006001"/>
      <w:r>
        <w:t>Appendix A – Developer Guide – PCE Device Interface Module</w:t>
      </w:r>
      <w:bookmarkEnd w:id="163"/>
      <w:bookmarkEnd w:id="164"/>
    </w:p>
    <w:p w14:paraId="078C8892" w14:textId="77777777" w:rsidR="0015646A" w:rsidRPr="00841F54" w:rsidRDefault="0015646A" w:rsidP="00E22A9D">
      <w:pPr>
        <w:rPr>
          <w:rFonts w:eastAsiaTheme="minorHAnsi" w:cstheme="minorBidi"/>
        </w:rPr>
      </w:pPr>
      <w:r w:rsidRPr="00841F54">
        <w:rPr>
          <w:rFonts w:eastAsiaTheme="minorHAnsi" w:cstheme="minorBidi"/>
        </w:rPr>
        <w:t xml:space="preserve">  PCE Device Interface module local array structures exported with PCE.  </w:t>
      </w:r>
    </w:p>
    <w:p w14:paraId="078C8894" w14:textId="5A60A959" w:rsidR="0015646A" w:rsidRPr="00841F54" w:rsidRDefault="0015646A" w:rsidP="00D46CE5">
      <w:pPr>
        <w:pStyle w:val="Heading2"/>
      </w:pPr>
      <w:r w:rsidRPr="00841F54">
        <w:t xml:space="preserve">      </w:t>
      </w:r>
      <w:bookmarkStart w:id="165" w:name="_Toc498006002"/>
      <w:r w:rsidRPr="00841F54">
        <w:t>Conventions</w:t>
      </w:r>
      <w:bookmarkEnd w:id="165"/>
      <w:r w:rsidRPr="00841F54">
        <w:t xml:space="preserve"> </w:t>
      </w:r>
    </w:p>
    <w:p w14:paraId="078C8896" w14:textId="2424A490" w:rsidR="0015646A" w:rsidRPr="00841F54" w:rsidRDefault="008E589C"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An Error Suspension file records data that fails the verification process</w:t>
      </w:r>
    </w:p>
    <w:p w14:paraId="078C889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or</w:t>
      </w:r>
      <w:proofErr w:type="gramEnd"/>
      <w:r w:rsidRPr="00841F54">
        <w:rPr>
          <w:rFonts w:eastAsiaTheme="minorHAnsi" w:cstheme="minorBidi"/>
        </w:rPr>
        <w:t xml:space="preserve"> if there are errors in storing.  </w:t>
      </w:r>
    </w:p>
    <w:p w14:paraId="078C8899" w14:textId="099110CA" w:rsidR="0015646A" w:rsidRPr="00841F54" w:rsidRDefault="00446B33" w:rsidP="00E22A9D">
      <w:pPr>
        <w:rPr>
          <w:rFonts w:eastAsiaTheme="minorHAnsi" w:cstheme="minorBidi"/>
        </w:rPr>
      </w:pPr>
      <w:r>
        <w:rPr>
          <w:rFonts w:eastAsiaTheme="minorHAnsi" w:cstheme="minorBidi"/>
        </w:rPr>
        <w:t xml:space="preserve">          </w:t>
      </w:r>
      <w:r w:rsidR="0015646A" w:rsidRPr="00841F54">
        <w:rPr>
          <w:rFonts w:eastAsiaTheme="minorHAnsi" w:cstheme="minorBidi"/>
        </w:rPr>
        <w:t xml:space="preserve">1. In listings of valid values [1 | 0 | null] </w:t>
      </w:r>
    </w:p>
    <w:p w14:paraId="078C889A" w14:textId="77777777" w:rsidR="0015646A" w:rsidRPr="00841F54" w:rsidRDefault="0015646A" w:rsidP="00E22A9D">
      <w:pPr>
        <w:rPr>
          <w:rFonts w:eastAsiaTheme="minorHAnsi" w:cstheme="minorBidi"/>
        </w:rPr>
      </w:pPr>
      <w:r w:rsidRPr="00841F54">
        <w:rPr>
          <w:rFonts w:eastAsiaTheme="minorHAnsi" w:cstheme="minorBidi"/>
        </w:rPr>
        <w:t xml:space="preserve">          1 denotes TRUE or YES </w:t>
      </w:r>
    </w:p>
    <w:p w14:paraId="078C889B" w14:textId="77777777" w:rsidR="0015646A" w:rsidRPr="00841F54" w:rsidRDefault="0015646A" w:rsidP="00E22A9D">
      <w:pPr>
        <w:rPr>
          <w:rFonts w:eastAsiaTheme="minorHAnsi" w:cstheme="minorBidi"/>
        </w:rPr>
      </w:pPr>
      <w:r w:rsidRPr="00841F54">
        <w:rPr>
          <w:rFonts w:eastAsiaTheme="minorHAnsi" w:cstheme="minorBidi"/>
        </w:rPr>
        <w:t xml:space="preserve">          0 denotes FALSE or NO </w:t>
      </w:r>
    </w:p>
    <w:p w14:paraId="078C889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null</w:t>
      </w:r>
      <w:proofErr w:type="gramEnd"/>
      <w:r w:rsidRPr="00841F54">
        <w:rPr>
          <w:rFonts w:eastAsiaTheme="minorHAnsi" w:cstheme="minorBidi"/>
        </w:rPr>
        <w:t xml:space="preserve"> denotes VALUE NOT SUPPLIED BY DATA CAPTURE APPLICATION </w:t>
      </w:r>
    </w:p>
    <w:p w14:paraId="078C889E" w14:textId="2CC9E0F6" w:rsidR="0015646A" w:rsidRPr="00841F54" w:rsidRDefault="0015646A" w:rsidP="00E22A9D">
      <w:pPr>
        <w:rPr>
          <w:rFonts w:eastAsiaTheme="minorHAnsi" w:cstheme="minorBidi"/>
        </w:rPr>
      </w:pPr>
      <w:r w:rsidRPr="00841F54">
        <w:rPr>
          <w:rFonts w:eastAsiaTheme="minorHAnsi" w:cstheme="minorBidi"/>
        </w:rPr>
        <w:t xml:space="preserve">           2. The PCE Device Interface uses a locally name-spaced array (called </w:t>
      </w:r>
    </w:p>
    <w:p w14:paraId="078C889F" w14:textId="77777777" w:rsidR="0015646A" w:rsidRPr="00841F54" w:rsidRDefault="0015646A" w:rsidP="00E22A9D">
      <w:pPr>
        <w:rPr>
          <w:rFonts w:eastAsiaTheme="minorHAnsi" w:cstheme="minorBidi"/>
        </w:rPr>
      </w:pPr>
      <w:r w:rsidRPr="00841F54">
        <w:rPr>
          <w:rFonts w:eastAsiaTheme="minorHAnsi" w:cstheme="minorBidi"/>
        </w:rPr>
        <w:t xml:space="preserve">          LOCAL in this document) with the following gross structure to </w:t>
      </w:r>
    </w:p>
    <w:p w14:paraId="078C88A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receive</w:t>
      </w:r>
      <w:proofErr w:type="gramEnd"/>
      <w:r w:rsidRPr="00841F54">
        <w:rPr>
          <w:rFonts w:eastAsiaTheme="minorHAnsi" w:cstheme="minorBidi"/>
        </w:rPr>
        <w:t xml:space="preserve"> data from an external device. Developers should use an </w:t>
      </w:r>
    </w:p>
    <w:p w14:paraId="078C88A1"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array</w:t>
      </w:r>
      <w:proofErr w:type="gramEnd"/>
      <w:r w:rsidRPr="00841F54">
        <w:rPr>
          <w:rFonts w:eastAsiaTheme="minorHAnsi" w:cstheme="minorBidi"/>
        </w:rPr>
        <w:t xml:space="preserve"> in their namespace to represent the LOCAL array. It is </w:t>
      </w:r>
    </w:p>
    <w:p w14:paraId="078C88A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possible</w:t>
      </w:r>
      <w:proofErr w:type="gramEnd"/>
      <w:r w:rsidRPr="00841F54">
        <w:rPr>
          <w:rFonts w:eastAsiaTheme="minorHAnsi" w:cstheme="minorBidi"/>
        </w:rPr>
        <w:t xml:space="preserve"> that data from multiple providers was captured for the </w:t>
      </w:r>
    </w:p>
    <w:p w14:paraId="078C88A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encounter</w:t>
      </w:r>
      <w:proofErr w:type="gramEnd"/>
      <w:r w:rsidRPr="00841F54">
        <w:rPr>
          <w:rFonts w:eastAsiaTheme="minorHAnsi" w:cstheme="minorBidi"/>
        </w:rPr>
        <w:t xml:space="preserve">. The ENCOUNTER node records information about the </w:t>
      </w:r>
    </w:p>
    <w:p w14:paraId="078C88A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main</w:t>
      </w:r>
      <w:proofErr w:type="gramEnd"/>
      <w:r w:rsidRPr="00841F54">
        <w:rPr>
          <w:rFonts w:eastAsiaTheme="minorHAnsi" w:cstheme="minorBidi"/>
        </w:rPr>
        <w:t xml:space="preserve">" provider. It is mandatory that this person be identified </w:t>
      </w:r>
    </w:p>
    <w:p w14:paraId="078C88A5"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in</w:t>
      </w:r>
      <w:proofErr w:type="gramEnd"/>
      <w:r w:rsidRPr="00841F54">
        <w:rPr>
          <w:rFonts w:eastAsiaTheme="minorHAnsi" w:cstheme="minorBidi"/>
        </w:rPr>
        <w:t xml:space="preserve"> the ENCOUNTER node. Data will NOT be moved to VISTA if such a </w:t>
      </w:r>
    </w:p>
    <w:p w14:paraId="078C88A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w:t>
      </w:r>
      <w:proofErr w:type="gramEnd"/>
      <w:r w:rsidRPr="00841F54">
        <w:rPr>
          <w:rFonts w:eastAsiaTheme="minorHAnsi" w:cstheme="minorBidi"/>
        </w:rPr>
        <w:t xml:space="preserve"> is not identified on the ENCOUNTER node. The remaining </w:t>
      </w:r>
    </w:p>
    <w:p w14:paraId="078C88A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nodes</w:t>
      </w:r>
      <w:proofErr w:type="gramEnd"/>
      <w:r w:rsidRPr="00841F54">
        <w:rPr>
          <w:rFonts w:eastAsiaTheme="minorHAnsi" w:cstheme="minorBidi"/>
        </w:rPr>
        <w:t xml:space="preserve"> in the LOCAL( array [VITALS, DIAGNOSIS, PROCEDURE, </w:t>
      </w:r>
    </w:p>
    <w:p w14:paraId="078C88A8" w14:textId="77777777" w:rsidR="0015646A" w:rsidRPr="00841F54" w:rsidRDefault="0015646A" w:rsidP="00E22A9D">
      <w:pPr>
        <w:rPr>
          <w:rFonts w:eastAsiaTheme="minorHAnsi" w:cstheme="minorBidi"/>
        </w:rPr>
      </w:pPr>
      <w:r w:rsidRPr="00841F54">
        <w:rPr>
          <w:rFonts w:eastAsiaTheme="minorHAnsi" w:cstheme="minorBidi"/>
        </w:rPr>
        <w:t xml:space="preserve">          PROBLEM</w:t>
      </w:r>
      <w:proofErr w:type="gramStart"/>
      <w:r w:rsidRPr="00841F54">
        <w:rPr>
          <w:rFonts w:eastAsiaTheme="minorHAnsi" w:cstheme="minorBidi"/>
        </w:rPr>
        <w:t>... ]</w:t>
      </w:r>
      <w:proofErr w:type="gramEnd"/>
      <w:r w:rsidRPr="00841F54">
        <w:rPr>
          <w:rFonts w:eastAsiaTheme="minorHAnsi" w:cstheme="minorBidi"/>
        </w:rPr>
        <w:t xml:space="preserve"> </w:t>
      </w:r>
      <w:proofErr w:type="gramStart"/>
      <w:r w:rsidRPr="00841F54">
        <w:rPr>
          <w:rFonts w:eastAsiaTheme="minorHAnsi" w:cstheme="minorBidi"/>
        </w:rPr>
        <w:t>are</w:t>
      </w:r>
      <w:proofErr w:type="gramEnd"/>
      <w:r w:rsidRPr="00841F54">
        <w:rPr>
          <w:rFonts w:eastAsiaTheme="minorHAnsi" w:cstheme="minorBidi"/>
        </w:rPr>
        <w:t xml:space="preserve"> specific to the particular PROVIDER associated </w:t>
      </w:r>
    </w:p>
    <w:p w14:paraId="078C88A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with</w:t>
      </w:r>
      <w:proofErr w:type="gramEnd"/>
      <w:r w:rsidRPr="00841F54">
        <w:rPr>
          <w:rFonts w:eastAsiaTheme="minorHAnsi" w:cstheme="minorBidi"/>
        </w:rPr>
        <w:t xml:space="preserve"> the data on that node. If the provider is unknown, (for </w:t>
      </w:r>
    </w:p>
    <w:p w14:paraId="078C88A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example</w:t>
      </w:r>
      <w:proofErr w:type="gramEnd"/>
      <w:r w:rsidRPr="00841F54">
        <w:rPr>
          <w:rFonts w:eastAsiaTheme="minorHAnsi" w:cstheme="minorBidi"/>
        </w:rPr>
        <w:t xml:space="preserve">, the identity of the nurse who took the vitals was not </w:t>
      </w:r>
    </w:p>
    <w:p w14:paraId="078C88A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captured</w:t>
      </w:r>
      <w:proofErr w:type="gramEnd"/>
      <w:r w:rsidRPr="00841F54">
        <w:rPr>
          <w:rFonts w:eastAsiaTheme="minorHAnsi" w:cstheme="minorBidi"/>
        </w:rPr>
        <w:t xml:space="preserve"> on a scanned encounter form) the provider subscript </w:t>
      </w:r>
    </w:p>
    <w:p w14:paraId="078C88AC" w14:textId="77777777" w:rsidR="0015646A" w:rsidRPr="00841F54" w:rsidRDefault="0015646A" w:rsidP="00E22A9D">
      <w:pPr>
        <w:rPr>
          <w:rFonts w:eastAsiaTheme="minorHAnsi" w:cstheme="minorBidi"/>
        </w:rPr>
      </w:pPr>
      <w:r w:rsidRPr="00841F54">
        <w:rPr>
          <w:rFonts w:eastAsiaTheme="minorHAnsi" w:cstheme="minorBidi"/>
        </w:rPr>
        <w:t xml:space="preserve">          &lt;PROVIDER IEN&gt; may be set to zero except provider is required for </w:t>
      </w:r>
    </w:p>
    <w:p w14:paraId="078C88A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PROBLEM.</w:t>
      </w:r>
      <w:proofErr w:type="gramEnd"/>
      <w:r w:rsidRPr="00841F54">
        <w:rPr>
          <w:rFonts w:eastAsiaTheme="minorHAnsi" w:cstheme="minorBidi"/>
        </w:rPr>
        <w:t xml:space="preserve"> This is a concession to reality, and should not be </w:t>
      </w:r>
    </w:p>
    <w:p w14:paraId="078C88A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encouraged</w:t>
      </w:r>
      <w:proofErr w:type="gramEnd"/>
      <w:r w:rsidRPr="00841F54">
        <w:rPr>
          <w:rFonts w:eastAsiaTheme="minorHAnsi" w:cstheme="minorBidi"/>
        </w:rPr>
        <w:t xml:space="preserve">. If a provider CAN be identified, they SHOULD be </w:t>
      </w:r>
    </w:p>
    <w:p w14:paraId="078C88A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identified</w:t>
      </w:r>
      <w:proofErr w:type="gramEnd"/>
      <w:r w:rsidRPr="00841F54">
        <w:rPr>
          <w:rFonts w:eastAsiaTheme="minorHAnsi" w:cstheme="minorBidi"/>
        </w:rPr>
        <w:t>.</w:t>
      </w:r>
    </w:p>
    <w:p w14:paraId="078C88B1" w14:textId="62A769A1" w:rsidR="0015646A" w:rsidRPr="00841F54" w:rsidRDefault="0015646A" w:rsidP="00E22A9D">
      <w:pPr>
        <w:rPr>
          <w:rFonts w:eastAsiaTheme="minorHAnsi" w:cstheme="minorBidi"/>
        </w:rPr>
      </w:pPr>
      <w:r w:rsidRPr="00841F54">
        <w:rPr>
          <w:rFonts w:eastAsiaTheme="minorHAnsi" w:cstheme="minorBidi"/>
        </w:rPr>
        <w:lastRenderedPageBreak/>
        <w:t xml:space="preserve">         Locally name-spaced array:</w:t>
      </w:r>
    </w:p>
    <w:p w14:paraId="078C88B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"DIAGNOSIS/PROBLEM",&lt;PROVIDER IEN&gt;) </w:t>
      </w:r>
    </w:p>
    <w:p w14:paraId="078C88B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"PROBLEM",&lt;PROVIDER IEN&gt;) </w:t>
      </w:r>
    </w:p>
    <w:p w14:paraId="078C88B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"SOURCE") </w:t>
      </w:r>
    </w:p>
    <w:p w14:paraId="078C88B5"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"ENCOUNTER") </w:t>
      </w:r>
    </w:p>
    <w:p w14:paraId="078C88B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"DIAGNOSIS",&lt;PROVIDER IEN&gt;) </w:t>
      </w:r>
    </w:p>
    <w:p w14:paraId="078C88B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"PROCEDURE",&lt;PROVIDER IEN&gt;) </w:t>
      </w:r>
    </w:p>
    <w:p w14:paraId="078C88B8"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"PROVIDER",&lt;PROVIDER IEN&gt;) </w:t>
      </w:r>
    </w:p>
    <w:p w14:paraId="078C88B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"IMMUNIZATION",&lt;PROVIDER IEN&gt;) </w:t>
      </w:r>
    </w:p>
    <w:p w14:paraId="078C88B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"SKIN TEST",&lt;PROVIDER IEN&gt;) </w:t>
      </w:r>
    </w:p>
    <w:p w14:paraId="078C88B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"EXAM",&lt;PROVIDER IEN&gt;) </w:t>
      </w:r>
    </w:p>
    <w:p w14:paraId="078C88B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"PATIENT ED",&lt;PROVIDER IEN&gt;) </w:t>
      </w:r>
    </w:p>
    <w:p w14:paraId="078C88B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"HEALTH FACTORS",&lt;PROVIDER IEN&gt;) </w:t>
      </w:r>
    </w:p>
    <w:p w14:paraId="078C88B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"VITALS",&lt;PROVIDER IEN&gt;) </w:t>
      </w:r>
    </w:p>
    <w:p w14:paraId="078C88BF" w14:textId="593A42C3"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Vitals are not processed by PCE but are passed to the Vitals/Measurement package.  </w:t>
      </w:r>
    </w:p>
    <w:p w14:paraId="078C88C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"LOCAL", </w:t>
      </w:r>
    </w:p>
    <w:p w14:paraId="078C88C1" w14:textId="77777777" w:rsidR="0015646A" w:rsidRPr="00841F54" w:rsidRDefault="0015646A" w:rsidP="00E22A9D">
      <w:pPr>
        <w:rPr>
          <w:rFonts w:eastAsiaTheme="minorHAnsi" w:cstheme="minorBidi"/>
        </w:rPr>
      </w:pPr>
      <w:r w:rsidRPr="00841F54">
        <w:rPr>
          <w:rFonts w:eastAsiaTheme="minorHAnsi" w:cstheme="minorBidi"/>
        </w:rPr>
        <w:t xml:space="preserve">                    This data </w:t>
      </w:r>
      <w:proofErr w:type="spellStart"/>
      <w:r w:rsidRPr="00841F54">
        <w:rPr>
          <w:rFonts w:eastAsiaTheme="minorHAnsi" w:cstheme="minorBidi"/>
        </w:rPr>
        <w:t>doesn</w:t>
      </w:r>
      <w:proofErr w:type="spellEnd"/>
      <w:r w:rsidRPr="00841F54">
        <w:rPr>
          <w:rFonts w:eastAsiaTheme="minorHAnsi" w:cstheme="minorBidi"/>
        </w:rPr>
        <w:t xml:space="preserve"> PCE and will not be </w:t>
      </w:r>
    </w:p>
    <w:p w14:paraId="078C88C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processed</w:t>
      </w:r>
      <w:proofErr w:type="gramEnd"/>
      <w:r w:rsidRPr="00841F54">
        <w:rPr>
          <w:rFonts w:eastAsiaTheme="minorHAnsi" w:cstheme="minorBidi"/>
        </w:rPr>
        <w:t xml:space="preserve"> by PCE, but it may be used to pass local data </w:t>
      </w:r>
    </w:p>
    <w:p w14:paraId="078C88C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to</w:t>
      </w:r>
      <w:proofErr w:type="gramEnd"/>
      <w:r w:rsidRPr="00841F54">
        <w:rPr>
          <w:rFonts w:eastAsiaTheme="minorHAnsi" w:cstheme="minorBidi"/>
        </w:rPr>
        <w:t xml:space="preserve"> a local process (see protocol for local data </w:t>
      </w:r>
    </w:p>
    <w:p w14:paraId="078C88C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processing</w:t>
      </w:r>
      <w:proofErr w:type="gramEnd"/>
      <w:r w:rsidRPr="00841F54">
        <w:rPr>
          <w:rFonts w:eastAsiaTheme="minorHAnsi" w:cstheme="minorBidi"/>
        </w:rPr>
        <w:t>).</w:t>
      </w:r>
    </w:p>
    <w:p w14:paraId="078C88C6" w14:textId="4B8C350E" w:rsidR="0015646A" w:rsidRPr="00841F54" w:rsidRDefault="0015646A" w:rsidP="00E22A9D">
      <w:pPr>
        <w:rPr>
          <w:rFonts w:eastAsiaTheme="minorHAnsi" w:cstheme="minorBidi"/>
        </w:rPr>
      </w:pPr>
      <w:r w:rsidRPr="00841F54">
        <w:rPr>
          <w:rFonts w:eastAsiaTheme="minorHAnsi" w:cstheme="minorBidi"/>
        </w:rPr>
        <w:t xml:space="preserve">           3. The Encounter and Source nodes are required; the rest are </w:t>
      </w:r>
    </w:p>
    <w:p w14:paraId="078C88C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optional</w:t>
      </w:r>
      <w:proofErr w:type="gramEnd"/>
      <w:r w:rsidRPr="00841F54">
        <w:rPr>
          <w:rFonts w:eastAsiaTheme="minorHAnsi" w:cstheme="minorBidi"/>
        </w:rPr>
        <w:t>.</w:t>
      </w:r>
    </w:p>
    <w:p w14:paraId="078C88C9" w14:textId="6C1CA935" w:rsidR="0015646A" w:rsidRPr="00841F54" w:rsidRDefault="0015646A" w:rsidP="00E22A9D">
      <w:pPr>
        <w:rPr>
          <w:rFonts w:eastAsiaTheme="minorHAnsi" w:cstheme="minorBidi"/>
        </w:rPr>
      </w:pPr>
      <w:r w:rsidRPr="00841F54">
        <w:rPr>
          <w:rFonts w:eastAsiaTheme="minorHAnsi" w:cstheme="minorBidi"/>
        </w:rPr>
        <w:t xml:space="preserve">           4. All entries in the local array are resolved to internal values as </w:t>
      </w:r>
    </w:p>
    <w:p w14:paraId="078C88C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defined</w:t>
      </w:r>
      <w:proofErr w:type="gramEnd"/>
      <w:r w:rsidRPr="00841F54">
        <w:rPr>
          <w:rFonts w:eastAsiaTheme="minorHAnsi" w:cstheme="minorBidi"/>
        </w:rPr>
        <w:t xml:space="preserve"> below.</w:t>
      </w:r>
    </w:p>
    <w:p w14:paraId="078C88CC" w14:textId="2294479F" w:rsidR="0015646A" w:rsidRPr="00841F54" w:rsidRDefault="0015646A" w:rsidP="00E22A9D">
      <w:pPr>
        <w:rPr>
          <w:rFonts w:eastAsiaTheme="minorHAnsi" w:cstheme="minorBidi"/>
        </w:rPr>
      </w:pPr>
      <w:r w:rsidRPr="00841F54">
        <w:rPr>
          <w:rFonts w:eastAsiaTheme="minorHAnsi" w:cstheme="minorBidi"/>
        </w:rPr>
        <w:t xml:space="preserve">           5. By convention; use a DUZ = .5 (the POSTMASTER) as a default when </w:t>
      </w:r>
    </w:p>
    <w:p w14:paraId="078C88C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one</w:t>
      </w:r>
      <w:proofErr w:type="gramEnd"/>
      <w:r w:rsidRPr="00841F54">
        <w:rPr>
          <w:rFonts w:eastAsiaTheme="minorHAnsi" w:cstheme="minorBidi"/>
        </w:rPr>
        <w:t xml:space="preserve"> cannot be determined. This is only for tasked jobs on some </w:t>
      </w:r>
    </w:p>
    <w:p w14:paraId="078C88C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systems</w:t>
      </w:r>
      <w:proofErr w:type="gramEnd"/>
      <w:r w:rsidRPr="00841F54">
        <w:rPr>
          <w:rFonts w:eastAsiaTheme="minorHAnsi" w:cstheme="minorBidi"/>
        </w:rPr>
        <w:t>.</w:t>
      </w:r>
    </w:p>
    <w:p w14:paraId="078C88D0" w14:textId="2D8C71DC" w:rsidR="0015646A" w:rsidRPr="00841F54" w:rsidRDefault="0015646A" w:rsidP="00E22A9D">
      <w:pPr>
        <w:rPr>
          <w:rFonts w:eastAsiaTheme="minorHAnsi" w:cstheme="minorBidi"/>
        </w:rPr>
      </w:pPr>
      <w:r w:rsidRPr="00841F54">
        <w:rPr>
          <w:rFonts w:eastAsiaTheme="minorHAnsi" w:cstheme="minorBidi"/>
        </w:rPr>
        <w:t xml:space="preserve">           6. The data in the ENCOUNTER, PROCEDURE, and DIAGNOSIS/ </w:t>
      </w:r>
    </w:p>
    <w:p w14:paraId="078C88D1" w14:textId="77777777" w:rsidR="0015646A" w:rsidRPr="00841F54" w:rsidRDefault="0015646A" w:rsidP="00E22A9D">
      <w:pPr>
        <w:rPr>
          <w:rFonts w:eastAsiaTheme="minorHAnsi" w:cstheme="minorBidi"/>
        </w:rPr>
      </w:pPr>
      <w:r w:rsidRPr="00841F54">
        <w:rPr>
          <w:rFonts w:eastAsiaTheme="minorHAnsi" w:cstheme="minorBidi"/>
        </w:rPr>
        <w:t xml:space="preserve">          PROBLEM or DIAGNOSIS nodes are the minimal set for capturing </w:t>
      </w:r>
    </w:p>
    <w:p w14:paraId="078C88D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Workload starting 10/1/96.</w:t>
      </w:r>
      <w:proofErr w:type="gramEnd"/>
      <w:r w:rsidRPr="00841F54">
        <w:rPr>
          <w:rFonts w:eastAsiaTheme="minorHAnsi" w:cstheme="minorBidi"/>
        </w:rPr>
        <w:t xml:space="preserve"> The data in the rest of the nodes with the </w:t>
      </w:r>
    </w:p>
    <w:p w14:paraId="078C88D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associated</w:t>
      </w:r>
      <w:proofErr w:type="gramEnd"/>
      <w:r w:rsidRPr="00841F54">
        <w:rPr>
          <w:rFonts w:eastAsiaTheme="minorHAnsi" w:cstheme="minorBidi"/>
        </w:rPr>
        <w:t xml:space="preserve"> providers build on the clinically relevant data set and are </w:t>
      </w:r>
    </w:p>
    <w:p w14:paraId="078C88D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not</w:t>
      </w:r>
      <w:proofErr w:type="gramEnd"/>
      <w:r w:rsidRPr="00841F54">
        <w:rPr>
          <w:rFonts w:eastAsiaTheme="minorHAnsi" w:cstheme="minorBidi"/>
        </w:rPr>
        <w:t xml:space="preserve"> used for workload.</w:t>
      </w:r>
    </w:p>
    <w:p w14:paraId="078C88D5" w14:textId="77777777" w:rsidR="0015646A" w:rsidRPr="00841F54" w:rsidRDefault="0015646A" w:rsidP="00E22A9D">
      <w:pPr>
        <w:rPr>
          <w:rFonts w:eastAsiaTheme="minorHAnsi" w:cstheme="minorBidi"/>
        </w:rPr>
      </w:pPr>
      <w:r w:rsidRPr="00841F54">
        <w:rPr>
          <w:rFonts w:eastAsiaTheme="minorHAnsi" w:cstheme="minorBidi"/>
        </w:rPr>
        <w:t xml:space="preserve">       7. While ENCOUNTER, PROCEDURE, and DIAGNOSIS/PROBLEM or </w:t>
      </w:r>
    </w:p>
    <w:p w14:paraId="078C88D6" w14:textId="6D0BD9E6" w:rsidR="0015646A" w:rsidRPr="00841F54" w:rsidRDefault="00D46CE5" w:rsidP="00E22A9D">
      <w:pPr>
        <w:rPr>
          <w:rFonts w:eastAsiaTheme="minorHAnsi" w:cstheme="minorBidi"/>
        </w:rPr>
      </w:pPr>
      <w:r w:rsidRPr="00841F54">
        <w:rPr>
          <w:rFonts w:eastAsiaTheme="minorHAnsi" w:cstheme="minorBidi"/>
        </w:rPr>
        <w:lastRenderedPageBreak/>
        <w:t xml:space="preserve">           </w:t>
      </w:r>
      <w:r w:rsidR="0015646A" w:rsidRPr="00841F54">
        <w:rPr>
          <w:rFonts w:eastAsiaTheme="minorHAnsi" w:cstheme="minorBidi"/>
        </w:rPr>
        <w:t>DIAGNOSIS values are required to capture workload and generate a \</w:t>
      </w:r>
    </w:p>
    <w:p w14:paraId="078C88D7" w14:textId="08F29E52"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          </w:t>
      </w:r>
      <w:proofErr w:type="gramStart"/>
      <w:r w:rsidR="0015646A" w:rsidRPr="00841F54">
        <w:rPr>
          <w:rFonts w:eastAsiaTheme="minorHAnsi" w:cstheme="minorBidi"/>
        </w:rPr>
        <w:t>bill</w:t>
      </w:r>
      <w:proofErr w:type="gramEnd"/>
      <w:r w:rsidR="0015646A" w:rsidRPr="00841F54">
        <w:rPr>
          <w:rFonts w:eastAsiaTheme="minorHAnsi" w:cstheme="minorBidi"/>
        </w:rPr>
        <w:t xml:space="preserve">, they may not be present in every data set passed through this </w:t>
      </w:r>
    </w:p>
    <w:p w14:paraId="078C88D8" w14:textId="505C815C" w:rsidR="0015646A" w:rsidRPr="00841F54" w:rsidRDefault="00D46CE5" w:rsidP="00E22A9D">
      <w:pPr>
        <w:rPr>
          <w:rFonts w:eastAsiaTheme="minorHAnsi" w:cstheme="minorBidi"/>
        </w:rPr>
      </w:pPr>
      <w:r w:rsidRPr="00841F54">
        <w:rPr>
          <w:rFonts w:eastAsiaTheme="minorHAnsi" w:cstheme="minorBidi"/>
        </w:rPr>
        <w:t xml:space="preserve">  </w:t>
      </w:r>
      <w:r w:rsidR="0015646A" w:rsidRPr="00841F54">
        <w:rPr>
          <w:rFonts w:eastAsiaTheme="minorHAnsi" w:cstheme="minorBidi"/>
        </w:rPr>
        <w:t xml:space="preserve">        </w:t>
      </w:r>
      <w:proofErr w:type="gramStart"/>
      <w:r w:rsidR="0015646A" w:rsidRPr="00841F54">
        <w:rPr>
          <w:rFonts w:eastAsiaTheme="minorHAnsi" w:cstheme="minorBidi"/>
        </w:rPr>
        <w:t>event</w:t>
      </w:r>
      <w:proofErr w:type="gramEnd"/>
      <w:r w:rsidR="0015646A" w:rsidRPr="00841F54">
        <w:rPr>
          <w:rFonts w:eastAsiaTheme="minorHAnsi" w:cstheme="minorBidi"/>
        </w:rPr>
        <w:t xml:space="preserve"> point. For example, data on Vitals may be collected by a Nurse </w:t>
      </w:r>
    </w:p>
    <w:p w14:paraId="078C88D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and</w:t>
      </w:r>
      <w:proofErr w:type="gramEnd"/>
      <w:r w:rsidRPr="00841F54">
        <w:rPr>
          <w:rFonts w:eastAsiaTheme="minorHAnsi" w:cstheme="minorBidi"/>
        </w:rPr>
        <w:t xml:space="preserve"> passed through the event point for storage independent of </w:t>
      </w:r>
    </w:p>
    <w:p w14:paraId="078C88D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other</w:t>
      </w:r>
      <w:proofErr w:type="gramEnd"/>
      <w:r w:rsidRPr="00841F54">
        <w:rPr>
          <w:rFonts w:eastAsiaTheme="minorHAnsi" w:cstheme="minorBidi"/>
        </w:rPr>
        <w:t xml:space="preserve"> data associated with the encounter. Because of this, these </w:t>
      </w:r>
    </w:p>
    <w:p w14:paraId="078C88D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are</w:t>
      </w:r>
      <w:proofErr w:type="gramEnd"/>
      <w:r w:rsidRPr="00841F54">
        <w:rPr>
          <w:rFonts w:eastAsiaTheme="minorHAnsi" w:cstheme="minorBidi"/>
        </w:rPr>
        <w:t xml:space="preserve"> NOT required values in this version.  </w:t>
      </w:r>
    </w:p>
    <w:p w14:paraId="078C88DD" w14:textId="07DB7939" w:rsidR="0015646A" w:rsidRPr="00841F54" w:rsidRDefault="0015646A" w:rsidP="00E22A9D">
      <w:pPr>
        <w:rPr>
          <w:rFonts w:eastAsiaTheme="minorHAnsi" w:cstheme="minorBidi"/>
        </w:rPr>
      </w:pPr>
      <w:r w:rsidRPr="00841F54">
        <w:rPr>
          <w:rFonts w:eastAsiaTheme="minorHAnsi" w:cstheme="minorBidi"/>
        </w:rPr>
        <w:t xml:space="preserve">           8. If there is a different (ancillary) hospital location for this </w:t>
      </w:r>
    </w:p>
    <w:p w14:paraId="078C88D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patient</w:t>
      </w:r>
      <w:proofErr w:type="gramEnd"/>
      <w:r w:rsidRPr="00841F54">
        <w:rPr>
          <w:rFonts w:eastAsiaTheme="minorHAnsi" w:cstheme="minorBidi"/>
        </w:rPr>
        <w:t xml:space="preserve"> encounter, you have to do a separate encounter. Separate </w:t>
      </w:r>
    </w:p>
    <w:p w14:paraId="078C88D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calls</w:t>
      </w:r>
      <w:proofErr w:type="gramEnd"/>
      <w:r w:rsidRPr="00841F54">
        <w:rPr>
          <w:rFonts w:eastAsiaTheme="minorHAnsi" w:cstheme="minorBidi"/>
        </w:rPr>
        <w:t xml:space="preserve"> for each hospital location are required.  </w:t>
      </w:r>
    </w:p>
    <w:p w14:paraId="078C88E2" w14:textId="77777777" w:rsidR="0015646A" w:rsidRPr="00841F54" w:rsidRDefault="0015646A" w:rsidP="00D46CE5">
      <w:pPr>
        <w:pStyle w:val="Heading2"/>
      </w:pPr>
      <w:r w:rsidRPr="00841F54">
        <w:t xml:space="preserve">   </w:t>
      </w:r>
      <w:bookmarkStart w:id="166" w:name="_Toc498006003"/>
      <w:r w:rsidRPr="00841F54">
        <w:t>Required Input</w:t>
      </w:r>
      <w:bookmarkEnd w:id="166"/>
      <w:r w:rsidRPr="00841F54">
        <w:t xml:space="preserve"> </w:t>
      </w:r>
    </w:p>
    <w:p w14:paraId="078C88E4" w14:textId="09C6282C"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        LOCAL( is a local array as defined in the remainder </w:t>
      </w:r>
    </w:p>
    <w:p w14:paraId="078C88E5"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of</w:t>
      </w:r>
      <w:proofErr w:type="gramEnd"/>
      <w:r w:rsidRPr="00841F54">
        <w:rPr>
          <w:rFonts w:eastAsiaTheme="minorHAnsi" w:cstheme="minorBidi"/>
        </w:rPr>
        <w:t xml:space="preserve"> this document. Developers should use an array in </w:t>
      </w:r>
    </w:p>
    <w:p w14:paraId="078C88E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their</w:t>
      </w:r>
      <w:proofErr w:type="gramEnd"/>
      <w:r w:rsidRPr="00841F54">
        <w:rPr>
          <w:rFonts w:eastAsiaTheme="minorHAnsi" w:cstheme="minorBidi"/>
        </w:rPr>
        <w:t xml:space="preserve"> namespace to represent the LOCAL array; e.g., </w:t>
      </w:r>
    </w:p>
    <w:p w14:paraId="078C88E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IBDFPCE.</w:t>
      </w:r>
      <w:proofErr w:type="gramEnd"/>
      <w:r w:rsidRPr="00841F54">
        <w:rPr>
          <w:rFonts w:eastAsiaTheme="minorHAnsi" w:cstheme="minorBidi"/>
        </w:rPr>
        <w:t xml:space="preserve">  </w:t>
      </w:r>
    </w:p>
    <w:p w14:paraId="078C88E9" w14:textId="11FFD6C3" w:rsidR="0015646A" w:rsidRPr="00841F54" w:rsidRDefault="0015646A" w:rsidP="00D46CE5">
      <w:pPr>
        <w:pStyle w:val="Heading2"/>
      </w:pPr>
      <w:r w:rsidRPr="00841F54">
        <w:t xml:space="preserve">       </w:t>
      </w:r>
      <w:bookmarkStart w:id="167" w:name="_Toc498006004"/>
      <w:r w:rsidRPr="00841F54">
        <w:t>Result returned</w:t>
      </w:r>
      <w:bookmarkEnd w:id="167"/>
      <w:r w:rsidRPr="00841F54">
        <w:t xml:space="preserve"> </w:t>
      </w:r>
    </w:p>
    <w:p w14:paraId="078C88EB" w14:textId="1EDEA1DA" w:rsidR="0015646A" w:rsidRPr="00841F54" w:rsidRDefault="0015646A" w:rsidP="00E22A9D">
      <w:pPr>
        <w:rPr>
          <w:rFonts w:eastAsiaTheme="minorHAnsi" w:cstheme="minorBidi"/>
        </w:rPr>
      </w:pPr>
      <w:r w:rsidRPr="00841F54">
        <w:rPr>
          <w:rFonts w:eastAsiaTheme="minorHAnsi" w:cstheme="minorBidi"/>
        </w:rPr>
        <w:t xml:space="preserve">             PXCASTAT      1 = event processing occurred and the data was </w:t>
      </w:r>
    </w:p>
    <w:p w14:paraId="078C88E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passed</w:t>
      </w:r>
      <w:proofErr w:type="gramEnd"/>
      <w:r w:rsidRPr="00841F54">
        <w:rPr>
          <w:rFonts w:eastAsiaTheme="minorHAnsi" w:cstheme="minorBidi"/>
        </w:rPr>
        <w:t xml:space="preserve"> to DHCP.  </w:t>
      </w:r>
    </w:p>
    <w:p w14:paraId="078C88ED" w14:textId="77777777" w:rsidR="0015646A" w:rsidRPr="00841F54" w:rsidRDefault="0015646A" w:rsidP="00E22A9D">
      <w:pPr>
        <w:rPr>
          <w:rFonts w:eastAsiaTheme="minorHAnsi" w:cstheme="minorBidi"/>
        </w:rPr>
      </w:pPr>
      <w:r w:rsidRPr="00841F54">
        <w:rPr>
          <w:rFonts w:eastAsiaTheme="minorHAnsi" w:cstheme="minorBidi"/>
        </w:rPr>
        <w:t xml:space="preserve">                       0 = event processing could not occur. There is data </w:t>
      </w:r>
    </w:p>
    <w:p w14:paraId="078C88E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in</w:t>
      </w:r>
      <w:proofErr w:type="gramEnd"/>
      <w:r w:rsidRPr="00841F54">
        <w:rPr>
          <w:rFonts w:eastAsiaTheme="minorHAnsi" w:cstheme="minorBidi"/>
        </w:rPr>
        <w:t xml:space="preserve"> LOCAL("ERROR" explaining why.  </w:t>
      </w:r>
    </w:p>
    <w:p w14:paraId="078C88F0" w14:textId="5DF3E5B6"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"ERROR" as described below. </w:t>
      </w:r>
      <w:proofErr w:type="gramStart"/>
      <w:r w:rsidRPr="00841F54">
        <w:rPr>
          <w:rFonts w:eastAsiaTheme="minorHAnsi" w:cstheme="minorBidi"/>
        </w:rPr>
        <w:t>Denotes Errors.</w:t>
      </w:r>
      <w:proofErr w:type="gramEnd"/>
      <w:r w:rsidRPr="00841F54">
        <w:rPr>
          <w:rFonts w:eastAsiaTheme="minorHAnsi" w:cstheme="minorBidi"/>
        </w:rPr>
        <w:t xml:space="preserve"> Data associated </w:t>
      </w:r>
    </w:p>
    <w:p w14:paraId="078C88F1"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with</w:t>
      </w:r>
      <w:proofErr w:type="gramEnd"/>
      <w:r w:rsidRPr="00841F54">
        <w:rPr>
          <w:rFonts w:eastAsiaTheme="minorHAnsi" w:cstheme="minorBidi"/>
        </w:rPr>
        <w:t xml:space="preserve"> the error was not filed. The node does not </w:t>
      </w:r>
    </w:p>
    <w:p w14:paraId="078C88F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exist</w:t>
      </w:r>
      <w:proofErr w:type="gramEnd"/>
      <w:r w:rsidRPr="00841F54">
        <w:rPr>
          <w:rFonts w:eastAsiaTheme="minorHAnsi" w:cstheme="minorBidi"/>
        </w:rPr>
        <w:t xml:space="preserve"> if errors do not occur.  </w:t>
      </w:r>
    </w:p>
    <w:p w14:paraId="078C88F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"ERROR",&lt;NODE&gt;,&lt;PROVIDER </w:t>
      </w:r>
    </w:p>
    <w:p w14:paraId="078C88F4" w14:textId="77777777" w:rsidR="0015646A" w:rsidRPr="00841F54" w:rsidRDefault="0015646A" w:rsidP="00E22A9D">
      <w:pPr>
        <w:rPr>
          <w:rFonts w:eastAsiaTheme="minorHAnsi" w:cstheme="minorBidi"/>
        </w:rPr>
      </w:pPr>
      <w:r w:rsidRPr="00841F54">
        <w:rPr>
          <w:rFonts w:eastAsiaTheme="minorHAnsi" w:cstheme="minorBidi"/>
        </w:rPr>
        <w:t xml:space="preserve">                       IEN&gt;</w:t>
      </w:r>
      <w:proofErr w:type="gramStart"/>
      <w:r w:rsidRPr="00841F54">
        <w:rPr>
          <w:rFonts w:eastAsiaTheme="minorHAnsi" w:cstheme="minorBidi"/>
        </w:rPr>
        <w:t>,&lt;</w:t>
      </w:r>
      <w:proofErr w:type="spellStart"/>
      <w:proofErr w:type="gramEnd"/>
      <w:r w:rsidRPr="00841F54">
        <w:rPr>
          <w:rFonts w:eastAsiaTheme="minorHAnsi" w:cstheme="minorBidi"/>
        </w:rPr>
        <w:t>i</w:t>
      </w:r>
      <w:proofErr w:type="spellEnd"/>
      <w:r w:rsidRPr="00841F54">
        <w:rPr>
          <w:rFonts w:eastAsiaTheme="minorHAnsi" w:cstheme="minorBidi"/>
        </w:rPr>
        <w:t xml:space="preserve">&gt;,&lt;PIECE&gt;)="Free text </w:t>
      </w:r>
      <w:proofErr w:type="spellStart"/>
      <w:r w:rsidRPr="00841F54">
        <w:rPr>
          <w:rFonts w:eastAsiaTheme="minorHAnsi" w:cstheme="minorBidi"/>
        </w:rPr>
        <w:t>message^REJECTED</w:t>
      </w:r>
      <w:proofErr w:type="spellEnd"/>
      <w:r w:rsidRPr="00841F54">
        <w:rPr>
          <w:rFonts w:eastAsiaTheme="minorHAnsi" w:cstheme="minorBidi"/>
        </w:rPr>
        <w:t xml:space="preserve"> VALUE" </w:t>
      </w:r>
    </w:p>
    <w:p w14:paraId="078C88F5" w14:textId="77777777" w:rsidR="0015646A" w:rsidRPr="00841F54" w:rsidRDefault="0015646A" w:rsidP="00E22A9D">
      <w:pPr>
        <w:rPr>
          <w:rFonts w:eastAsiaTheme="minorHAnsi" w:cstheme="minorBidi"/>
        </w:rPr>
      </w:pPr>
      <w:r w:rsidRPr="00841F54">
        <w:rPr>
          <w:rFonts w:eastAsiaTheme="minorHAnsi" w:cstheme="minorBidi"/>
        </w:rPr>
        <w:t xml:space="preserve">             Where     &lt;NODE</w:t>
      </w:r>
      <w:proofErr w:type="gramStart"/>
      <w:r w:rsidRPr="00841F54">
        <w:rPr>
          <w:rFonts w:eastAsiaTheme="minorHAnsi" w:cstheme="minorBidi"/>
        </w:rPr>
        <w:t>&gt;      ::</w:t>
      </w:r>
      <w:proofErr w:type="gramEnd"/>
      <w:r w:rsidRPr="00841F54">
        <w:rPr>
          <w:rFonts w:eastAsiaTheme="minorHAnsi" w:cstheme="minorBidi"/>
        </w:rPr>
        <w:t xml:space="preserve">=  "ENCOUNTER" | "VITALS" | </w:t>
      </w:r>
    </w:p>
    <w:p w14:paraId="078C88F6" w14:textId="77777777" w:rsidR="0015646A" w:rsidRPr="00841F54" w:rsidRDefault="0015646A" w:rsidP="00E22A9D">
      <w:pPr>
        <w:rPr>
          <w:rFonts w:eastAsiaTheme="minorHAnsi" w:cstheme="minorBidi"/>
        </w:rPr>
      </w:pPr>
      <w:r w:rsidRPr="00841F54">
        <w:rPr>
          <w:rFonts w:eastAsiaTheme="minorHAnsi" w:cstheme="minorBidi"/>
        </w:rPr>
        <w:t xml:space="preserve">                                        "DIAGNOSIS" | "PROCEDURE" | </w:t>
      </w:r>
    </w:p>
    <w:p w14:paraId="078C88F7" w14:textId="77777777" w:rsidR="0015646A" w:rsidRPr="00841F54" w:rsidRDefault="0015646A" w:rsidP="00E22A9D">
      <w:pPr>
        <w:rPr>
          <w:rFonts w:eastAsiaTheme="minorHAnsi" w:cstheme="minorBidi"/>
        </w:rPr>
      </w:pPr>
      <w:r w:rsidRPr="00841F54">
        <w:rPr>
          <w:rFonts w:eastAsiaTheme="minorHAnsi" w:cstheme="minorBidi"/>
        </w:rPr>
        <w:t xml:space="preserve">                                        "PROBLEM" | rest of list| </w:t>
      </w:r>
    </w:p>
    <w:p w14:paraId="078C88F8" w14:textId="77777777" w:rsidR="0015646A" w:rsidRPr="00841F54" w:rsidRDefault="0015646A" w:rsidP="00E22A9D">
      <w:pPr>
        <w:rPr>
          <w:rFonts w:eastAsiaTheme="minorHAnsi" w:cstheme="minorBidi"/>
        </w:rPr>
      </w:pPr>
      <w:r w:rsidRPr="00841F54">
        <w:rPr>
          <w:rFonts w:eastAsiaTheme="minorHAnsi" w:cstheme="minorBidi"/>
        </w:rPr>
        <w:t xml:space="preserve">                       &lt;PROVIDER IEN</w:t>
      </w:r>
      <w:proofErr w:type="gramStart"/>
      <w:r w:rsidRPr="00841F54">
        <w:rPr>
          <w:rFonts w:eastAsiaTheme="minorHAnsi" w:cstheme="minorBidi"/>
        </w:rPr>
        <w:t>&gt;   ::</w:t>
      </w:r>
      <w:proofErr w:type="gramEnd"/>
      <w:r w:rsidRPr="00841F54">
        <w:rPr>
          <w:rFonts w:eastAsiaTheme="minorHAnsi" w:cstheme="minorBidi"/>
        </w:rPr>
        <w:t xml:space="preserve">=    internal entry number of </w:t>
      </w:r>
    </w:p>
    <w:p w14:paraId="078C88F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w:t>
      </w:r>
      <w:proofErr w:type="gramEnd"/>
      <w:r w:rsidRPr="00841F54">
        <w:rPr>
          <w:rFonts w:eastAsiaTheme="minorHAnsi" w:cstheme="minorBidi"/>
        </w:rPr>
        <w:t xml:space="preserve">. Is 0 (ZERO) for ENCOUNTER </w:t>
      </w:r>
    </w:p>
    <w:p w14:paraId="078C88F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and</w:t>
      </w:r>
      <w:proofErr w:type="gramEnd"/>
      <w:r w:rsidRPr="00841F54">
        <w:rPr>
          <w:rFonts w:eastAsiaTheme="minorHAnsi" w:cstheme="minorBidi"/>
        </w:rPr>
        <w:t xml:space="preserve"> SOURCE </w:t>
      </w:r>
    </w:p>
    <w:p w14:paraId="078C88FB" w14:textId="77777777" w:rsidR="0015646A" w:rsidRPr="00841F54" w:rsidRDefault="0015646A" w:rsidP="00E22A9D">
      <w:pPr>
        <w:rPr>
          <w:rFonts w:eastAsiaTheme="minorHAnsi" w:cstheme="minorBidi"/>
        </w:rPr>
      </w:pPr>
      <w:r w:rsidRPr="00841F54">
        <w:rPr>
          <w:rFonts w:eastAsiaTheme="minorHAnsi" w:cstheme="minorBidi"/>
        </w:rPr>
        <w:t xml:space="preserve">                             &lt;</w:t>
      </w:r>
      <w:proofErr w:type="spellStart"/>
      <w:r w:rsidRPr="00841F54">
        <w:rPr>
          <w:rFonts w:eastAsiaTheme="minorHAnsi" w:cstheme="minorBidi"/>
        </w:rPr>
        <w:t>i</w:t>
      </w:r>
      <w:proofErr w:type="spellEnd"/>
      <w:proofErr w:type="gramStart"/>
      <w:r w:rsidRPr="00841F54">
        <w:rPr>
          <w:rFonts w:eastAsiaTheme="minorHAnsi" w:cstheme="minorBidi"/>
        </w:rPr>
        <w:t>&gt;   ::</w:t>
      </w:r>
      <w:proofErr w:type="gramEnd"/>
      <w:r w:rsidRPr="00841F54">
        <w:rPr>
          <w:rFonts w:eastAsiaTheme="minorHAnsi" w:cstheme="minorBidi"/>
        </w:rPr>
        <w:t>=  sub-entry '</w:t>
      </w:r>
      <w:proofErr w:type="spellStart"/>
      <w:r w:rsidRPr="00841F54">
        <w:rPr>
          <w:rFonts w:eastAsiaTheme="minorHAnsi" w:cstheme="minorBidi"/>
        </w:rPr>
        <w:t>i</w:t>
      </w:r>
      <w:proofErr w:type="spellEnd"/>
      <w:r w:rsidRPr="00841F54">
        <w:rPr>
          <w:rFonts w:eastAsiaTheme="minorHAnsi" w:cstheme="minorBidi"/>
        </w:rPr>
        <w:t xml:space="preserve">' for that provider </w:t>
      </w:r>
    </w:p>
    <w:p w14:paraId="078C88FC" w14:textId="77777777" w:rsidR="0015646A" w:rsidRPr="00841F54" w:rsidRDefault="0015646A" w:rsidP="00E22A9D">
      <w:pPr>
        <w:rPr>
          <w:rFonts w:eastAsiaTheme="minorHAnsi" w:cstheme="minorBidi"/>
        </w:rPr>
      </w:pPr>
      <w:r w:rsidRPr="00841F54">
        <w:rPr>
          <w:rFonts w:eastAsiaTheme="minorHAnsi" w:cstheme="minorBidi"/>
        </w:rPr>
        <w:t xml:space="preserve">                                        Is 0 (ZERO) for ENCOUNTER, SOURCE </w:t>
      </w:r>
    </w:p>
    <w:p w14:paraId="078C88F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and</w:t>
      </w:r>
      <w:proofErr w:type="gramEnd"/>
      <w:r w:rsidRPr="00841F54">
        <w:rPr>
          <w:rFonts w:eastAsiaTheme="minorHAnsi" w:cstheme="minorBidi"/>
        </w:rPr>
        <w:t xml:space="preserve"> PROVIDER </w:t>
      </w:r>
    </w:p>
    <w:p w14:paraId="078C88FE" w14:textId="77777777" w:rsidR="0015646A" w:rsidRPr="00841F54" w:rsidRDefault="0015646A" w:rsidP="00E22A9D">
      <w:pPr>
        <w:rPr>
          <w:rFonts w:eastAsiaTheme="minorHAnsi" w:cstheme="minorBidi"/>
        </w:rPr>
      </w:pPr>
      <w:r w:rsidRPr="00841F54">
        <w:rPr>
          <w:rFonts w:eastAsiaTheme="minorHAnsi" w:cstheme="minorBidi"/>
        </w:rPr>
        <w:t xml:space="preserve">                             &lt;PIECE</w:t>
      </w:r>
      <w:proofErr w:type="gramStart"/>
      <w:r w:rsidRPr="00841F54">
        <w:rPr>
          <w:rFonts w:eastAsiaTheme="minorHAnsi" w:cstheme="minorBidi"/>
        </w:rPr>
        <w:t>&gt;    ::</w:t>
      </w:r>
      <w:proofErr w:type="gramEnd"/>
      <w:r w:rsidRPr="00841F54">
        <w:rPr>
          <w:rFonts w:eastAsiaTheme="minorHAnsi" w:cstheme="minorBidi"/>
        </w:rPr>
        <w:t xml:space="preserve">=    $P( selector in </w:t>
      </w:r>
    </w:p>
    <w:p w14:paraId="078C88F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&lt;NODE&gt;,&lt;PROVIDER IEN&gt;,&lt;</w:t>
      </w:r>
      <w:proofErr w:type="spellStart"/>
      <w:r w:rsidRPr="00841F54">
        <w:rPr>
          <w:rFonts w:eastAsiaTheme="minorHAnsi" w:cstheme="minorBidi"/>
        </w:rPr>
        <w:t>i</w:t>
      </w:r>
      <w:proofErr w:type="spellEnd"/>
      <w:r w:rsidRPr="00841F54">
        <w:rPr>
          <w:rFonts w:eastAsiaTheme="minorHAnsi" w:cstheme="minorBidi"/>
        </w:rPr>
        <w:t xml:space="preserve">&gt;) </w:t>
      </w:r>
    </w:p>
    <w:p w14:paraId="078C890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that</w:t>
      </w:r>
      <w:proofErr w:type="gramEnd"/>
      <w:r w:rsidRPr="00841F54">
        <w:rPr>
          <w:rFonts w:eastAsiaTheme="minorHAnsi" w:cstheme="minorBidi"/>
        </w:rPr>
        <w:t xml:space="preserve"> failed.  </w:t>
      </w:r>
    </w:p>
    <w:p w14:paraId="078C8901" w14:textId="77777777" w:rsidR="0015646A" w:rsidRPr="00841F54" w:rsidRDefault="0015646A" w:rsidP="00E22A9D">
      <w:pPr>
        <w:rPr>
          <w:rFonts w:eastAsiaTheme="minorHAnsi" w:cstheme="minorBidi"/>
        </w:rPr>
      </w:pPr>
      <w:r w:rsidRPr="00841F54">
        <w:rPr>
          <w:rFonts w:eastAsiaTheme="minorHAnsi" w:cstheme="minorBidi"/>
        </w:rPr>
        <w:t xml:space="preserve">                                          The value of &lt;PIECE&gt; may be 0 </w:t>
      </w:r>
    </w:p>
    <w:p w14:paraId="078C8902" w14:textId="77777777" w:rsidR="0015646A" w:rsidRPr="00841F54" w:rsidRDefault="0015646A" w:rsidP="00E22A9D">
      <w:pPr>
        <w:rPr>
          <w:rFonts w:eastAsiaTheme="minorHAnsi" w:cstheme="minorBidi"/>
        </w:rPr>
      </w:pPr>
      <w:r w:rsidRPr="00841F54">
        <w:rPr>
          <w:rFonts w:eastAsiaTheme="minorHAnsi" w:cstheme="minorBidi"/>
        </w:rPr>
        <w:t xml:space="preserve">                                        (ZERO) if </w:t>
      </w:r>
      <w:proofErr w:type="gramStart"/>
      <w:r w:rsidRPr="00841F54">
        <w:rPr>
          <w:rFonts w:eastAsiaTheme="minorHAnsi" w:cstheme="minorBidi"/>
        </w:rPr>
        <w:t>a  problem</w:t>
      </w:r>
      <w:proofErr w:type="gramEnd"/>
      <w:r w:rsidRPr="00841F54">
        <w:rPr>
          <w:rFonts w:eastAsiaTheme="minorHAnsi" w:cstheme="minorBidi"/>
        </w:rPr>
        <w:t xml:space="preserve"> is found that </w:t>
      </w:r>
    </w:p>
    <w:p w14:paraId="078C890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does</w:t>
      </w:r>
      <w:proofErr w:type="gramEnd"/>
      <w:r w:rsidRPr="00841F54">
        <w:rPr>
          <w:rFonts w:eastAsiaTheme="minorHAnsi" w:cstheme="minorBidi"/>
        </w:rPr>
        <w:t xml:space="preserve"> not relate to a single </w:t>
      </w:r>
    </w:p>
    <w:p w14:paraId="078C890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specific</w:t>
      </w:r>
      <w:proofErr w:type="gramEnd"/>
      <w:r w:rsidRPr="00841F54">
        <w:rPr>
          <w:rFonts w:eastAsiaTheme="minorHAnsi" w:cstheme="minorBidi"/>
        </w:rPr>
        <w:t xml:space="preserve"> piece.  </w:t>
      </w:r>
    </w:p>
    <w:p w14:paraId="078C8906" w14:textId="70C055D3"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"WARNING"   as described below. Denotes problems with the </w:t>
      </w:r>
    </w:p>
    <w:p w14:paraId="078C890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data</w:t>
      </w:r>
      <w:proofErr w:type="gramEnd"/>
      <w:r w:rsidRPr="00841F54">
        <w:rPr>
          <w:rFonts w:eastAsiaTheme="minorHAnsi" w:cstheme="minorBidi"/>
        </w:rPr>
        <w:t xml:space="preserve"> that did not prevent processing. Processing </w:t>
      </w:r>
    </w:p>
    <w:p w14:paraId="078C8908"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continued</w:t>
      </w:r>
      <w:proofErr w:type="gramEnd"/>
      <w:r w:rsidRPr="00841F54">
        <w:rPr>
          <w:rFonts w:eastAsiaTheme="minorHAnsi" w:cstheme="minorBidi"/>
        </w:rPr>
        <w:t xml:space="preserve"> after the </w:t>
      </w:r>
      <w:proofErr w:type="spellStart"/>
      <w:r w:rsidRPr="00841F54">
        <w:rPr>
          <w:rFonts w:eastAsiaTheme="minorHAnsi" w:cstheme="minorBidi"/>
        </w:rPr>
        <w:t>warnable</w:t>
      </w:r>
      <w:proofErr w:type="spellEnd"/>
      <w:r w:rsidRPr="00841F54">
        <w:rPr>
          <w:rFonts w:eastAsiaTheme="minorHAnsi" w:cstheme="minorBidi"/>
        </w:rPr>
        <w:t xml:space="preserve"> condition was detected.  </w:t>
      </w:r>
    </w:p>
    <w:p w14:paraId="078C8909" w14:textId="77777777" w:rsidR="0015646A" w:rsidRPr="00841F54" w:rsidRDefault="0015646A" w:rsidP="00E22A9D">
      <w:pPr>
        <w:rPr>
          <w:rFonts w:eastAsiaTheme="minorHAnsi" w:cstheme="minorBidi"/>
        </w:rPr>
      </w:pPr>
      <w:r w:rsidRPr="00841F54">
        <w:rPr>
          <w:rFonts w:eastAsiaTheme="minorHAnsi" w:cstheme="minorBidi"/>
        </w:rPr>
        <w:t xml:space="preserve">                       The node does not exist if warning, conditions do </w:t>
      </w:r>
    </w:p>
    <w:p w14:paraId="078C890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not</w:t>
      </w:r>
      <w:proofErr w:type="gramEnd"/>
      <w:r w:rsidRPr="00841F54">
        <w:rPr>
          <w:rFonts w:eastAsiaTheme="minorHAnsi" w:cstheme="minorBidi"/>
        </w:rPr>
        <w:t xml:space="preserve"> occur. Warnings do NOT affect the value of </w:t>
      </w:r>
    </w:p>
    <w:p w14:paraId="078C890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PXCASTAT.</w:t>
      </w:r>
      <w:proofErr w:type="gramEnd"/>
      <w:r w:rsidRPr="00841F54">
        <w:rPr>
          <w:rFonts w:eastAsiaTheme="minorHAnsi" w:cstheme="minorBidi"/>
        </w:rPr>
        <w:t xml:space="preserve">  </w:t>
      </w:r>
    </w:p>
    <w:p w14:paraId="078C890D" w14:textId="1DA97046"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"WARNING",&lt;NODE&gt;,&lt;PROVIDER IEN&gt;,&lt;</w:t>
      </w:r>
      <w:proofErr w:type="spellStart"/>
      <w:r w:rsidRPr="00841F54">
        <w:rPr>
          <w:rFonts w:eastAsiaTheme="minorHAnsi" w:cstheme="minorBidi"/>
        </w:rPr>
        <w:t>i</w:t>
      </w:r>
      <w:proofErr w:type="spellEnd"/>
      <w:r w:rsidRPr="00841F54">
        <w:rPr>
          <w:rFonts w:eastAsiaTheme="minorHAnsi" w:cstheme="minorBidi"/>
        </w:rPr>
        <w:t xml:space="preserve">&gt;,&lt;PIECE&gt;) </w:t>
      </w:r>
    </w:p>
    <w:p w14:paraId="078C890E" w14:textId="77777777" w:rsidR="0015646A" w:rsidRPr="00841F54" w:rsidRDefault="0015646A" w:rsidP="00E22A9D">
      <w:pPr>
        <w:rPr>
          <w:rFonts w:eastAsiaTheme="minorHAnsi" w:cstheme="minorBidi"/>
        </w:rPr>
      </w:pPr>
      <w:r w:rsidRPr="00841F54">
        <w:rPr>
          <w:rFonts w:eastAsiaTheme="minorHAnsi" w:cstheme="minorBidi"/>
        </w:rPr>
        <w:t xml:space="preserve">                       ="Free text </w:t>
      </w:r>
      <w:proofErr w:type="spellStart"/>
      <w:r w:rsidRPr="00841F54">
        <w:rPr>
          <w:rFonts w:eastAsiaTheme="minorHAnsi" w:cstheme="minorBidi"/>
        </w:rPr>
        <w:t>message^QUESTIONABLE</w:t>
      </w:r>
      <w:proofErr w:type="spellEnd"/>
      <w:r w:rsidRPr="00841F54">
        <w:rPr>
          <w:rFonts w:eastAsiaTheme="minorHAnsi" w:cstheme="minorBidi"/>
        </w:rPr>
        <w:t xml:space="preserve"> VALUE" </w:t>
      </w:r>
    </w:p>
    <w:p w14:paraId="078C890F" w14:textId="77777777" w:rsidR="0015646A" w:rsidRPr="00841F54" w:rsidRDefault="0015646A" w:rsidP="00E22A9D">
      <w:pPr>
        <w:rPr>
          <w:rFonts w:eastAsiaTheme="minorHAnsi" w:cstheme="minorBidi"/>
        </w:rPr>
      </w:pPr>
      <w:r w:rsidRPr="00841F54">
        <w:rPr>
          <w:rFonts w:eastAsiaTheme="minorHAnsi" w:cstheme="minorBidi"/>
        </w:rPr>
        <w:t xml:space="preserve">             Where     &lt;NODE</w:t>
      </w:r>
      <w:proofErr w:type="gramStart"/>
      <w:r w:rsidRPr="00841F54">
        <w:rPr>
          <w:rFonts w:eastAsiaTheme="minorHAnsi" w:cstheme="minorBidi"/>
        </w:rPr>
        <w:t>&gt;      ::</w:t>
      </w:r>
      <w:proofErr w:type="gramEnd"/>
      <w:r w:rsidRPr="00841F54">
        <w:rPr>
          <w:rFonts w:eastAsiaTheme="minorHAnsi" w:cstheme="minorBidi"/>
        </w:rPr>
        <w:t xml:space="preserve">=  "ENCOUNTER" | "VITALS" | </w:t>
      </w:r>
    </w:p>
    <w:p w14:paraId="078C8910" w14:textId="77777777" w:rsidR="0015646A" w:rsidRPr="00841F54" w:rsidRDefault="0015646A" w:rsidP="00E22A9D">
      <w:pPr>
        <w:rPr>
          <w:rFonts w:eastAsiaTheme="minorHAnsi" w:cstheme="minorBidi"/>
        </w:rPr>
      </w:pPr>
      <w:r w:rsidRPr="00841F54">
        <w:rPr>
          <w:rFonts w:eastAsiaTheme="minorHAnsi" w:cstheme="minorBidi"/>
        </w:rPr>
        <w:t xml:space="preserve">                                        "DIAGNOSIS" | "PROCEDURE" | </w:t>
      </w:r>
    </w:p>
    <w:p w14:paraId="078C8911" w14:textId="77777777" w:rsidR="0015646A" w:rsidRPr="00841F54" w:rsidRDefault="0015646A" w:rsidP="00E22A9D">
      <w:pPr>
        <w:rPr>
          <w:rFonts w:eastAsiaTheme="minorHAnsi" w:cstheme="minorBidi"/>
        </w:rPr>
      </w:pPr>
      <w:r w:rsidRPr="00841F54">
        <w:rPr>
          <w:rFonts w:eastAsiaTheme="minorHAnsi" w:cstheme="minorBidi"/>
        </w:rPr>
        <w:t xml:space="preserve">                                        "PROBLEM" </w:t>
      </w:r>
    </w:p>
    <w:p w14:paraId="078C8912" w14:textId="77777777" w:rsidR="0015646A" w:rsidRPr="00841F54" w:rsidRDefault="0015646A" w:rsidP="00E22A9D">
      <w:pPr>
        <w:rPr>
          <w:rFonts w:eastAsiaTheme="minorHAnsi" w:cstheme="minorBidi"/>
        </w:rPr>
      </w:pPr>
      <w:r w:rsidRPr="00841F54">
        <w:rPr>
          <w:rFonts w:eastAsiaTheme="minorHAnsi" w:cstheme="minorBidi"/>
        </w:rPr>
        <w:t xml:space="preserve">                       &lt;PROVIDER IEN</w:t>
      </w:r>
      <w:proofErr w:type="gramStart"/>
      <w:r w:rsidRPr="00841F54">
        <w:rPr>
          <w:rFonts w:eastAsiaTheme="minorHAnsi" w:cstheme="minorBidi"/>
        </w:rPr>
        <w:t>&gt;   ::</w:t>
      </w:r>
      <w:proofErr w:type="gramEnd"/>
      <w:r w:rsidRPr="00841F54">
        <w:rPr>
          <w:rFonts w:eastAsiaTheme="minorHAnsi" w:cstheme="minorBidi"/>
        </w:rPr>
        <w:t xml:space="preserve">=    internal entry number of </w:t>
      </w:r>
    </w:p>
    <w:p w14:paraId="078C891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w:t>
      </w:r>
      <w:proofErr w:type="gramEnd"/>
      <w:r w:rsidRPr="00841F54">
        <w:rPr>
          <w:rFonts w:eastAsiaTheme="minorHAnsi" w:cstheme="minorBidi"/>
        </w:rPr>
        <w:t xml:space="preserve">. Is 0 (ZERO) for ENCOUNTER </w:t>
      </w:r>
    </w:p>
    <w:p w14:paraId="078C891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and</w:t>
      </w:r>
      <w:proofErr w:type="gramEnd"/>
      <w:r w:rsidRPr="00841F54">
        <w:rPr>
          <w:rFonts w:eastAsiaTheme="minorHAnsi" w:cstheme="minorBidi"/>
        </w:rPr>
        <w:t xml:space="preserve"> SOURCE </w:t>
      </w:r>
    </w:p>
    <w:p w14:paraId="078C8915" w14:textId="77777777" w:rsidR="0015646A" w:rsidRPr="00841F54" w:rsidRDefault="0015646A" w:rsidP="00E22A9D">
      <w:pPr>
        <w:rPr>
          <w:rFonts w:eastAsiaTheme="minorHAnsi" w:cstheme="minorBidi"/>
        </w:rPr>
      </w:pPr>
      <w:r w:rsidRPr="00841F54">
        <w:rPr>
          <w:rFonts w:eastAsiaTheme="minorHAnsi" w:cstheme="minorBidi"/>
        </w:rPr>
        <w:t xml:space="preserve">                             &lt;</w:t>
      </w:r>
      <w:proofErr w:type="spellStart"/>
      <w:r w:rsidRPr="00841F54">
        <w:rPr>
          <w:rFonts w:eastAsiaTheme="minorHAnsi" w:cstheme="minorBidi"/>
        </w:rPr>
        <w:t>i</w:t>
      </w:r>
      <w:proofErr w:type="spellEnd"/>
      <w:proofErr w:type="gramStart"/>
      <w:r w:rsidRPr="00841F54">
        <w:rPr>
          <w:rFonts w:eastAsiaTheme="minorHAnsi" w:cstheme="minorBidi"/>
        </w:rPr>
        <w:t>&gt;   ::</w:t>
      </w:r>
      <w:proofErr w:type="gramEnd"/>
      <w:r w:rsidRPr="00841F54">
        <w:rPr>
          <w:rFonts w:eastAsiaTheme="minorHAnsi" w:cstheme="minorBidi"/>
        </w:rPr>
        <w:t>=  sub-entry '</w:t>
      </w:r>
      <w:proofErr w:type="spellStart"/>
      <w:r w:rsidRPr="00841F54">
        <w:rPr>
          <w:rFonts w:eastAsiaTheme="minorHAnsi" w:cstheme="minorBidi"/>
        </w:rPr>
        <w:t>i</w:t>
      </w:r>
      <w:proofErr w:type="spellEnd"/>
      <w:r w:rsidRPr="00841F54">
        <w:rPr>
          <w:rFonts w:eastAsiaTheme="minorHAnsi" w:cstheme="minorBidi"/>
        </w:rPr>
        <w:t xml:space="preserve">' for that provider </w:t>
      </w:r>
    </w:p>
    <w:p w14:paraId="078C8916" w14:textId="77777777" w:rsidR="0015646A" w:rsidRPr="00841F54" w:rsidRDefault="0015646A" w:rsidP="00E22A9D">
      <w:pPr>
        <w:rPr>
          <w:rFonts w:eastAsiaTheme="minorHAnsi" w:cstheme="minorBidi"/>
        </w:rPr>
      </w:pPr>
      <w:r w:rsidRPr="00841F54">
        <w:rPr>
          <w:rFonts w:eastAsiaTheme="minorHAnsi" w:cstheme="minorBidi"/>
        </w:rPr>
        <w:t xml:space="preserve">                                        Is 0 (ZERO) for ENCOUNTER, SOURCE, </w:t>
      </w:r>
    </w:p>
    <w:p w14:paraId="078C891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and</w:t>
      </w:r>
      <w:proofErr w:type="gramEnd"/>
      <w:r w:rsidRPr="00841F54">
        <w:rPr>
          <w:rFonts w:eastAsiaTheme="minorHAnsi" w:cstheme="minorBidi"/>
        </w:rPr>
        <w:t xml:space="preserve"> PROVIDER </w:t>
      </w:r>
    </w:p>
    <w:p w14:paraId="078C8918" w14:textId="77777777" w:rsidR="0015646A" w:rsidRPr="00841F54" w:rsidRDefault="0015646A" w:rsidP="00E22A9D">
      <w:pPr>
        <w:rPr>
          <w:rFonts w:eastAsiaTheme="minorHAnsi" w:cstheme="minorBidi"/>
        </w:rPr>
      </w:pPr>
      <w:r w:rsidRPr="00841F54">
        <w:rPr>
          <w:rFonts w:eastAsiaTheme="minorHAnsi" w:cstheme="minorBidi"/>
        </w:rPr>
        <w:t xml:space="preserve">                             &lt;PIECE</w:t>
      </w:r>
      <w:proofErr w:type="gramStart"/>
      <w:r w:rsidRPr="00841F54">
        <w:rPr>
          <w:rFonts w:eastAsiaTheme="minorHAnsi" w:cstheme="minorBidi"/>
        </w:rPr>
        <w:t>&gt;    ::</w:t>
      </w:r>
      <w:proofErr w:type="gramEnd"/>
      <w:r w:rsidRPr="00841F54">
        <w:rPr>
          <w:rFonts w:eastAsiaTheme="minorHAnsi" w:cstheme="minorBidi"/>
        </w:rPr>
        <w:t xml:space="preserve">=    $P( selector in </w:t>
      </w:r>
    </w:p>
    <w:p w14:paraId="078C891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&lt;NODE&gt;,&lt;PROVIDER IEN&gt;,&lt;</w:t>
      </w:r>
      <w:proofErr w:type="spellStart"/>
      <w:r w:rsidRPr="00841F54">
        <w:rPr>
          <w:rFonts w:eastAsiaTheme="minorHAnsi" w:cstheme="minorBidi"/>
        </w:rPr>
        <w:t>i</w:t>
      </w:r>
      <w:proofErr w:type="spellEnd"/>
      <w:r w:rsidRPr="00841F54">
        <w:rPr>
          <w:rFonts w:eastAsiaTheme="minorHAnsi" w:cstheme="minorBidi"/>
        </w:rPr>
        <w:t xml:space="preserve">&gt;) in </w:t>
      </w:r>
    </w:p>
    <w:p w14:paraId="078C891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question</w:t>
      </w:r>
      <w:proofErr w:type="gramEnd"/>
      <w:r w:rsidRPr="00841F54">
        <w:rPr>
          <w:rFonts w:eastAsiaTheme="minorHAnsi" w:cstheme="minorBidi"/>
        </w:rPr>
        <w:t xml:space="preserve">.  </w:t>
      </w:r>
    </w:p>
    <w:p w14:paraId="078C891B" w14:textId="77777777" w:rsidR="0015646A" w:rsidRPr="00841F54" w:rsidRDefault="0015646A" w:rsidP="00E22A9D">
      <w:pPr>
        <w:rPr>
          <w:rFonts w:eastAsiaTheme="minorHAnsi" w:cstheme="minorBidi"/>
        </w:rPr>
      </w:pPr>
      <w:r w:rsidRPr="00841F54">
        <w:rPr>
          <w:rFonts w:eastAsiaTheme="minorHAnsi" w:cstheme="minorBidi"/>
        </w:rPr>
        <w:t xml:space="preserve">                                          The value of &lt;PIECE&gt; may be 0 </w:t>
      </w:r>
    </w:p>
    <w:p w14:paraId="078C891C" w14:textId="77777777" w:rsidR="0015646A" w:rsidRPr="00841F54" w:rsidRDefault="0015646A" w:rsidP="00E22A9D">
      <w:pPr>
        <w:rPr>
          <w:rFonts w:eastAsiaTheme="minorHAnsi" w:cstheme="minorBidi"/>
        </w:rPr>
      </w:pPr>
      <w:r w:rsidRPr="00841F54">
        <w:rPr>
          <w:rFonts w:eastAsiaTheme="minorHAnsi" w:cstheme="minorBidi"/>
        </w:rPr>
        <w:t xml:space="preserve">                                        (ZERO) if </w:t>
      </w:r>
      <w:proofErr w:type="gramStart"/>
      <w:r w:rsidRPr="00841F54">
        <w:rPr>
          <w:rFonts w:eastAsiaTheme="minorHAnsi" w:cstheme="minorBidi"/>
        </w:rPr>
        <w:t>a  problem</w:t>
      </w:r>
      <w:proofErr w:type="gramEnd"/>
      <w:r w:rsidRPr="00841F54">
        <w:rPr>
          <w:rFonts w:eastAsiaTheme="minorHAnsi" w:cstheme="minorBidi"/>
        </w:rPr>
        <w:t xml:space="preserve"> is found that </w:t>
      </w:r>
    </w:p>
    <w:p w14:paraId="078C891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does</w:t>
      </w:r>
      <w:proofErr w:type="gramEnd"/>
      <w:r w:rsidRPr="00841F54">
        <w:rPr>
          <w:rFonts w:eastAsiaTheme="minorHAnsi" w:cstheme="minorBidi"/>
        </w:rPr>
        <w:t xml:space="preserve"> not relate to a single </w:t>
      </w:r>
    </w:p>
    <w:p w14:paraId="078C891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specific</w:t>
      </w:r>
      <w:proofErr w:type="gramEnd"/>
      <w:r w:rsidRPr="00841F54">
        <w:rPr>
          <w:rFonts w:eastAsiaTheme="minorHAnsi" w:cstheme="minorBidi"/>
        </w:rPr>
        <w:t xml:space="preserve"> piece.  </w:t>
      </w:r>
    </w:p>
    <w:p w14:paraId="078C8921" w14:textId="77777777" w:rsidR="0015646A" w:rsidRPr="00841F54" w:rsidRDefault="0015646A" w:rsidP="00E22A9D">
      <w:pPr>
        <w:rPr>
          <w:rFonts w:eastAsiaTheme="minorHAnsi" w:cstheme="minorBidi"/>
        </w:rPr>
      </w:pPr>
      <w:r w:rsidRPr="00841F54">
        <w:rPr>
          <w:rFonts w:eastAsiaTheme="minorHAnsi" w:cstheme="minorBidi"/>
        </w:rPr>
        <w:t xml:space="preserve">   Entry Point for processing the data in the foreground </w:t>
      </w:r>
    </w:p>
    <w:p w14:paraId="078C8923"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FOREGND^</w:t>
      </w:r>
      <w:proofErr w:type="gramStart"/>
      <w:r w:rsidRPr="00841F54">
        <w:rPr>
          <w:rFonts w:eastAsiaTheme="minorHAnsi" w:cstheme="minorBidi"/>
        </w:rPr>
        <w:t>PXCA(</w:t>
      </w:r>
      <w:proofErr w:type="gramEnd"/>
      <w:r w:rsidRPr="00841F54">
        <w:rPr>
          <w:rFonts w:eastAsiaTheme="minorHAnsi" w:cstheme="minorBidi"/>
        </w:rPr>
        <w:t xml:space="preserve">.LOCAL,.PXCASTAT)     All data for the event driver is </w:t>
      </w:r>
    </w:p>
    <w:p w14:paraId="078C8924" w14:textId="77777777" w:rsidR="0015646A" w:rsidRPr="00841F54" w:rsidRDefault="0015646A" w:rsidP="00E22A9D">
      <w:pPr>
        <w:rPr>
          <w:rFonts w:eastAsiaTheme="minorHAnsi" w:cstheme="minorBidi"/>
        </w:rPr>
      </w:pPr>
      <w:proofErr w:type="gramStart"/>
      <w:r w:rsidRPr="00841F54">
        <w:rPr>
          <w:rFonts w:eastAsiaTheme="minorHAnsi" w:cstheme="minorBidi"/>
        </w:rPr>
        <w:t>to</w:t>
      </w:r>
      <w:proofErr w:type="gramEnd"/>
      <w:r w:rsidRPr="00841F54">
        <w:rPr>
          <w:rFonts w:eastAsiaTheme="minorHAnsi" w:cstheme="minorBidi"/>
        </w:rPr>
        <w:t xml:space="preserve"> be stored in the local array, LOCAL(, in the proper format by the source prior to calling this entry point. This entry point validates and </w:t>
      </w:r>
    </w:p>
    <w:p w14:paraId="078C8925" w14:textId="77777777" w:rsidR="0015646A" w:rsidRPr="00841F54" w:rsidRDefault="0015646A" w:rsidP="00E22A9D">
      <w:pPr>
        <w:rPr>
          <w:rFonts w:eastAsiaTheme="minorHAnsi" w:cstheme="minorBidi"/>
        </w:rPr>
      </w:pPr>
      <w:proofErr w:type="gramStart"/>
      <w:r w:rsidRPr="00841F54">
        <w:rPr>
          <w:rFonts w:eastAsiaTheme="minorHAnsi" w:cstheme="minorBidi"/>
        </w:rPr>
        <w:t>verifies</w:t>
      </w:r>
      <w:proofErr w:type="gramEnd"/>
      <w:r w:rsidRPr="00841F54">
        <w:rPr>
          <w:rFonts w:eastAsiaTheme="minorHAnsi" w:cstheme="minorBidi"/>
        </w:rPr>
        <w:t xml:space="preserve"> the data and then if there are no validation errors, the data is processed in the foreground. Computation by the source will not continue until all processing is completed by any and all 'down-stream' protocol event points.  </w:t>
      </w:r>
    </w:p>
    <w:p w14:paraId="078C8927" w14:textId="77777777" w:rsidR="0015646A" w:rsidRPr="00841F54" w:rsidRDefault="0015646A" w:rsidP="00E22A9D">
      <w:pPr>
        <w:rPr>
          <w:rFonts w:eastAsiaTheme="minorHAnsi" w:cstheme="minorBidi"/>
        </w:rPr>
      </w:pPr>
      <w:r w:rsidRPr="00841F54">
        <w:rPr>
          <w:rFonts w:eastAsiaTheme="minorHAnsi" w:cstheme="minorBidi"/>
        </w:rPr>
        <w:t xml:space="preserve">   Entry Point for processing the data in the background on the Host </w:t>
      </w:r>
    </w:p>
    <w:p w14:paraId="078C8929" w14:textId="77777777" w:rsidR="0015646A" w:rsidRPr="00841F54" w:rsidRDefault="0015646A" w:rsidP="00E22A9D">
      <w:pPr>
        <w:rPr>
          <w:rFonts w:eastAsiaTheme="minorHAnsi" w:cstheme="minorBidi"/>
        </w:rPr>
      </w:pPr>
      <w:r w:rsidRPr="00841F54">
        <w:rPr>
          <w:rFonts w:eastAsiaTheme="minorHAnsi" w:cstheme="minorBidi"/>
        </w:rPr>
        <w:t xml:space="preserve">   BACKGND^</w:t>
      </w:r>
      <w:proofErr w:type="gramStart"/>
      <w:r w:rsidRPr="00841F54">
        <w:rPr>
          <w:rFonts w:eastAsiaTheme="minorHAnsi" w:cstheme="minorBidi"/>
        </w:rPr>
        <w:t>PXCA(</w:t>
      </w:r>
      <w:proofErr w:type="gramEnd"/>
      <w:r w:rsidRPr="00841F54">
        <w:rPr>
          <w:rFonts w:eastAsiaTheme="minorHAnsi" w:cstheme="minorBidi"/>
        </w:rPr>
        <w:t xml:space="preserve">.LOCAL,.PXCASTAT)     All data for the event driver is </w:t>
      </w:r>
    </w:p>
    <w:p w14:paraId="078C892A" w14:textId="77777777" w:rsidR="0015646A" w:rsidRPr="00841F54" w:rsidRDefault="0015646A" w:rsidP="00E22A9D">
      <w:pPr>
        <w:rPr>
          <w:rFonts w:eastAsiaTheme="minorHAnsi" w:cstheme="minorBidi"/>
        </w:rPr>
      </w:pPr>
      <w:proofErr w:type="gramStart"/>
      <w:r w:rsidRPr="00841F54">
        <w:rPr>
          <w:rFonts w:eastAsiaTheme="minorHAnsi" w:cstheme="minorBidi"/>
        </w:rPr>
        <w:t>to</w:t>
      </w:r>
      <w:proofErr w:type="gramEnd"/>
      <w:r w:rsidRPr="00841F54">
        <w:rPr>
          <w:rFonts w:eastAsiaTheme="minorHAnsi" w:cstheme="minorBidi"/>
        </w:rPr>
        <w:t xml:space="preserve"> be stored in the local array, LOCAL(, in the proper format by the source prior to calling this entry point. This entry point validates and verifies the data and then if there are no validation errors, the data is processed in the background via TASKMAN. Computation by the source may continue.  </w:t>
      </w:r>
    </w:p>
    <w:p w14:paraId="078C892C" w14:textId="77777777" w:rsidR="0015646A" w:rsidRPr="00841F54" w:rsidRDefault="0015646A" w:rsidP="00E22A9D">
      <w:pPr>
        <w:rPr>
          <w:rFonts w:eastAsiaTheme="minorHAnsi" w:cstheme="minorBidi"/>
        </w:rPr>
      </w:pPr>
      <w:r w:rsidRPr="00841F54">
        <w:rPr>
          <w:rFonts w:eastAsiaTheme="minorHAnsi" w:cstheme="minorBidi"/>
        </w:rPr>
        <w:t xml:space="preserve">   Entry Point for data validation </w:t>
      </w:r>
    </w:p>
    <w:p w14:paraId="078C892F" w14:textId="4FDADE90" w:rsidR="0015646A" w:rsidRPr="00841F54" w:rsidRDefault="0015646A" w:rsidP="00E22A9D">
      <w:pPr>
        <w:rPr>
          <w:rFonts w:eastAsiaTheme="minorHAnsi" w:cstheme="minorBidi"/>
        </w:rPr>
      </w:pPr>
      <w:r w:rsidRPr="00841F54">
        <w:rPr>
          <w:rFonts w:eastAsiaTheme="minorHAnsi" w:cstheme="minorBidi"/>
        </w:rPr>
        <w:t xml:space="preserve">  VALIDATE^</w:t>
      </w:r>
      <w:proofErr w:type="gramStart"/>
      <w:r w:rsidRPr="00841F54">
        <w:rPr>
          <w:rFonts w:eastAsiaTheme="minorHAnsi" w:cstheme="minorBidi"/>
        </w:rPr>
        <w:t>PXCA(</w:t>
      </w:r>
      <w:proofErr w:type="gramEnd"/>
      <w:r w:rsidRPr="00841F54">
        <w:rPr>
          <w:rFonts w:eastAsiaTheme="minorHAnsi" w:cstheme="minorBidi"/>
        </w:rPr>
        <w:t xml:space="preserve">.LOCAL)  The data in the local  array, LOCAL(, is validated and verified, but is not processed. Use of this entry point by your application will result in the data being validated twice, since it is validated prior to processing by the FOREGND^PXCAEP and BACKGND^PXCAEP entry points. If a piece of data cannot be validated, an entry is placed in the </w:t>
      </w:r>
      <w:proofErr w:type="gramStart"/>
      <w:r w:rsidRPr="00841F54">
        <w:rPr>
          <w:rFonts w:eastAsiaTheme="minorHAnsi" w:cstheme="minorBidi"/>
        </w:rPr>
        <w:t>LOCAL(</w:t>
      </w:r>
      <w:proofErr w:type="gramEnd"/>
      <w:r w:rsidRPr="00841F54">
        <w:rPr>
          <w:rFonts w:eastAsiaTheme="minorHAnsi" w:cstheme="minorBidi"/>
        </w:rPr>
        <w:t xml:space="preserve">"ERROR" node as described above </w:t>
      </w:r>
    </w:p>
    <w:p w14:paraId="078C8931" w14:textId="77777777" w:rsidR="0015646A" w:rsidRPr="00841F54" w:rsidRDefault="0015646A" w:rsidP="00E22A9D">
      <w:pPr>
        <w:rPr>
          <w:rFonts w:eastAsiaTheme="minorHAnsi" w:cstheme="minorBidi"/>
        </w:rPr>
      </w:pPr>
      <w:r w:rsidRPr="00841F54">
        <w:rPr>
          <w:rFonts w:eastAsiaTheme="minorHAnsi" w:cstheme="minorBidi"/>
        </w:rPr>
        <w:t xml:space="preserve">   Protocol for local data processing </w:t>
      </w:r>
    </w:p>
    <w:p w14:paraId="078C8934" w14:textId="7C156F82" w:rsidR="0015646A" w:rsidRPr="00841F54" w:rsidRDefault="0015646A" w:rsidP="00E22A9D">
      <w:pPr>
        <w:rPr>
          <w:rFonts w:eastAsiaTheme="minorHAnsi" w:cstheme="minorBidi"/>
        </w:rPr>
      </w:pPr>
      <w:r w:rsidRPr="00841F54">
        <w:rPr>
          <w:rFonts w:eastAsiaTheme="minorHAnsi" w:cstheme="minorBidi"/>
        </w:rPr>
        <w:t xml:space="preserve">   PXCA DATA EVENT </w:t>
      </w:r>
      <w:proofErr w:type="gramStart"/>
      <w:r w:rsidRPr="00841F54">
        <w:rPr>
          <w:rFonts w:eastAsiaTheme="minorHAnsi" w:cstheme="minorBidi"/>
        </w:rPr>
        <w:t>Other</w:t>
      </w:r>
      <w:proofErr w:type="gramEnd"/>
      <w:r w:rsidRPr="00841F54">
        <w:rPr>
          <w:rFonts w:eastAsiaTheme="minorHAnsi" w:cstheme="minorBidi"/>
        </w:rPr>
        <w:t xml:space="preserve"> developers who wish to use any of the data in the local array, including local additions, can attach a protocol that </w:t>
      </w:r>
    </w:p>
    <w:p w14:paraId="078C8935" w14:textId="2A78FBFC" w:rsidR="0015646A" w:rsidRPr="00841F54" w:rsidRDefault="0015646A" w:rsidP="00E22A9D">
      <w:pPr>
        <w:rPr>
          <w:rFonts w:eastAsiaTheme="minorHAnsi" w:cstheme="minorBidi"/>
        </w:rPr>
      </w:pPr>
      <w:proofErr w:type="gramStart"/>
      <w:r w:rsidRPr="00841F54">
        <w:rPr>
          <w:rFonts w:eastAsiaTheme="minorHAnsi" w:cstheme="minorBidi"/>
        </w:rPr>
        <w:t>calls</w:t>
      </w:r>
      <w:proofErr w:type="gramEnd"/>
      <w:r w:rsidRPr="00841F54">
        <w:rPr>
          <w:rFonts w:eastAsiaTheme="minorHAnsi" w:cstheme="minorBidi"/>
        </w:rPr>
        <w:t xml:space="preserve"> their routines to the item multiple of this protocol. This protocol is activated if there are no errors in the data validation and after PCE has processed the data.  </w:t>
      </w:r>
    </w:p>
    <w:p w14:paraId="078C8938" w14:textId="77777777" w:rsidR="0015646A" w:rsidRPr="00841F54" w:rsidRDefault="0015646A" w:rsidP="00E22A9D">
      <w:pPr>
        <w:rPr>
          <w:rFonts w:eastAsiaTheme="minorHAnsi" w:cstheme="minorBidi"/>
        </w:rPr>
      </w:pPr>
      <w:r w:rsidRPr="00841F54">
        <w:rPr>
          <w:rFonts w:eastAsiaTheme="minorHAnsi" w:cstheme="minorBidi"/>
        </w:rPr>
        <w:t xml:space="preserve">   For data unique to the encounter </w:t>
      </w:r>
    </w:p>
    <w:p w14:paraId="078C893A" w14:textId="77777777" w:rsidR="0015646A" w:rsidRPr="00841F54" w:rsidRDefault="0015646A" w:rsidP="00E22A9D">
      <w:pPr>
        <w:rPr>
          <w:rFonts w:eastAsiaTheme="minorHAnsi" w:cstheme="minorBidi"/>
        </w:rPr>
      </w:pPr>
      <w:r w:rsidRPr="00841F54">
        <w:rPr>
          <w:rFonts w:eastAsiaTheme="minorHAnsi" w:cstheme="minorBidi"/>
        </w:rPr>
        <w:t xml:space="preserve">   SOURCE data </w:t>
      </w:r>
      <w:proofErr w:type="gramStart"/>
      <w:r w:rsidRPr="00841F54">
        <w:rPr>
          <w:rFonts w:eastAsiaTheme="minorHAnsi" w:cstheme="minorBidi"/>
        </w:rPr>
        <w:t>LOCAL(</w:t>
      </w:r>
      <w:proofErr w:type="gramEnd"/>
      <w:r w:rsidRPr="00841F54">
        <w:rPr>
          <w:rFonts w:eastAsiaTheme="minorHAnsi" w:cstheme="minorBidi"/>
        </w:rPr>
        <w:t xml:space="preserve">"SOURCE") = 1^2^3^4^5, where: </w:t>
      </w:r>
    </w:p>
    <w:p w14:paraId="078C893C"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3D" w14:textId="77777777" w:rsidR="0015646A" w:rsidRPr="00841F54" w:rsidRDefault="0015646A" w:rsidP="00E22A9D">
      <w:pPr>
        <w:rPr>
          <w:rFonts w:eastAsiaTheme="minorHAnsi" w:cstheme="minorBidi"/>
        </w:rPr>
      </w:pPr>
      <w:r w:rsidRPr="00841F54">
        <w:rPr>
          <w:rFonts w:eastAsiaTheme="minorHAnsi" w:cstheme="minorBidi"/>
        </w:rPr>
        <w:t xml:space="preserve">        Data Source </w:t>
      </w:r>
    </w:p>
    <w:p w14:paraId="078C893E"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3F" w14:textId="77777777" w:rsidR="0015646A" w:rsidRPr="00841F54" w:rsidRDefault="0015646A" w:rsidP="00E22A9D">
      <w:pPr>
        <w:rPr>
          <w:rFonts w:eastAsiaTheme="minorHAnsi" w:cstheme="minorBidi"/>
        </w:rPr>
      </w:pPr>
      <w:r w:rsidRPr="00841F54">
        <w:rPr>
          <w:rFonts w:eastAsiaTheme="minorHAnsi" w:cstheme="minorBidi"/>
        </w:rPr>
        <w:t xml:space="preserve">        Required for SD </w:t>
      </w:r>
    </w:p>
    <w:p w14:paraId="078C8940" w14:textId="77777777" w:rsidR="0015646A" w:rsidRPr="00841F54" w:rsidRDefault="0015646A" w:rsidP="00E22A9D">
      <w:pPr>
        <w:rPr>
          <w:rFonts w:eastAsiaTheme="minorHAnsi" w:cstheme="minorBidi"/>
        </w:rPr>
      </w:pPr>
      <w:r w:rsidRPr="00841F54">
        <w:rPr>
          <w:rFonts w:eastAsiaTheme="minorHAnsi" w:cstheme="minorBidi"/>
        </w:rPr>
        <w:t xml:space="preserve">        Format:  DATA SOURCES file (#839.7)</w:t>
      </w:r>
    </w:p>
    <w:p w14:paraId="078C8941"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42" w14:textId="77777777" w:rsidR="0015646A" w:rsidRPr="00841F54" w:rsidRDefault="0015646A" w:rsidP="00E22A9D">
      <w:pPr>
        <w:rPr>
          <w:rFonts w:eastAsiaTheme="minorHAnsi" w:cstheme="minorBidi"/>
        </w:rPr>
      </w:pPr>
      <w:r w:rsidRPr="00841F54">
        <w:rPr>
          <w:rFonts w:eastAsiaTheme="minorHAnsi" w:cstheme="minorBidi"/>
        </w:rPr>
        <w:t xml:space="preserve">        DUZ </w:t>
      </w:r>
    </w:p>
    <w:p w14:paraId="078C8943"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44"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46"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47" w14:textId="77777777" w:rsidR="0015646A" w:rsidRPr="00841F54" w:rsidRDefault="0015646A" w:rsidP="00E22A9D">
      <w:pPr>
        <w:rPr>
          <w:rFonts w:eastAsiaTheme="minorHAnsi" w:cstheme="minorBidi"/>
        </w:rPr>
      </w:pPr>
      <w:r w:rsidRPr="00841F54">
        <w:rPr>
          <w:rFonts w:eastAsiaTheme="minorHAnsi" w:cstheme="minorBidi"/>
        </w:rPr>
        <w:t xml:space="preserve">        Form numbers </w:t>
      </w:r>
    </w:p>
    <w:p w14:paraId="078C8948"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Not stored by PCE Piece 4 </w:t>
      </w:r>
    </w:p>
    <w:p w14:paraId="078C8949" w14:textId="77777777" w:rsidR="0015646A" w:rsidRPr="00841F54" w:rsidRDefault="0015646A" w:rsidP="00E22A9D">
      <w:pPr>
        <w:rPr>
          <w:rFonts w:eastAsiaTheme="minorHAnsi" w:cstheme="minorBidi"/>
        </w:rPr>
      </w:pPr>
      <w:r w:rsidRPr="00841F54">
        <w:rPr>
          <w:rFonts w:eastAsiaTheme="minorHAnsi" w:cstheme="minorBidi"/>
        </w:rPr>
        <w:t xml:space="preserve">        Batch ID </w:t>
      </w:r>
    </w:p>
    <w:p w14:paraId="078C894A" w14:textId="77777777" w:rsidR="0015646A" w:rsidRPr="00841F54" w:rsidRDefault="0015646A" w:rsidP="00E22A9D">
      <w:pPr>
        <w:rPr>
          <w:rFonts w:eastAsiaTheme="minorHAnsi" w:cstheme="minorBidi"/>
        </w:rPr>
      </w:pPr>
      <w:r w:rsidRPr="00841F54">
        <w:rPr>
          <w:rFonts w:eastAsiaTheme="minorHAnsi" w:cstheme="minorBidi"/>
        </w:rPr>
        <w:t xml:space="preserve">        Not stored by PCE Piece 5 </w:t>
      </w:r>
    </w:p>
    <w:p w14:paraId="078C894B" w14:textId="77777777" w:rsidR="0015646A" w:rsidRPr="00841F54" w:rsidRDefault="0015646A" w:rsidP="00E22A9D">
      <w:pPr>
        <w:rPr>
          <w:rFonts w:eastAsiaTheme="minorHAnsi" w:cstheme="minorBidi"/>
        </w:rPr>
      </w:pPr>
      <w:r w:rsidRPr="00841F54">
        <w:rPr>
          <w:rFonts w:eastAsiaTheme="minorHAnsi" w:cstheme="minorBidi"/>
        </w:rPr>
        <w:t xml:space="preserve">        Record ID </w:t>
      </w:r>
    </w:p>
    <w:p w14:paraId="078C894C" w14:textId="77777777" w:rsidR="0015646A" w:rsidRPr="00841F54" w:rsidRDefault="0015646A" w:rsidP="00E22A9D">
      <w:pPr>
        <w:rPr>
          <w:rFonts w:eastAsiaTheme="minorHAnsi" w:cstheme="minorBidi"/>
        </w:rPr>
      </w:pPr>
      <w:r w:rsidRPr="00841F54">
        <w:rPr>
          <w:rFonts w:eastAsiaTheme="minorHAnsi" w:cstheme="minorBidi"/>
        </w:rPr>
        <w:t xml:space="preserve">        Not stored by PCE </w:t>
      </w:r>
    </w:p>
    <w:p w14:paraId="078C894E" w14:textId="77777777" w:rsidR="0015646A" w:rsidRPr="00841F54" w:rsidRDefault="0015646A" w:rsidP="00E22A9D">
      <w:pPr>
        <w:rPr>
          <w:rFonts w:eastAsiaTheme="minorHAnsi" w:cstheme="minorBidi"/>
        </w:rPr>
      </w:pPr>
      <w:r w:rsidRPr="00841F54">
        <w:rPr>
          <w:rFonts w:eastAsiaTheme="minorHAnsi" w:cstheme="minorBidi"/>
        </w:rPr>
        <w:t xml:space="preserve">   Encounter data </w:t>
      </w:r>
      <w:proofErr w:type="gramStart"/>
      <w:r w:rsidRPr="00841F54">
        <w:rPr>
          <w:rFonts w:eastAsiaTheme="minorHAnsi" w:cstheme="minorBidi"/>
        </w:rPr>
        <w:t>LOCAL(</w:t>
      </w:r>
      <w:proofErr w:type="gramEnd"/>
      <w:r w:rsidRPr="00841F54">
        <w:rPr>
          <w:rFonts w:eastAsiaTheme="minorHAnsi" w:cstheme="minorBidi"/>
        </w:rPr>
        <w:t>"ENCOUNTER") =</w:t>
      </w:r>
    </w:p>
    <w:p w14:paraId="078C894F" w14:textId="77777777" w:rsidR="0015646A" w:rsidRPr="00841F54" w:rsidRDefault="0015646A" w:rsidP="00E22A9D">
      <w:pPr>
        <w:rPr>
          <w:rFonts w:eastAsiaTheme="minorHAnsi" w:cstheme="minorBidi"/>
        </w:rPr>
      </w:pPr>
      <w:r w:rsidRPr="00841F54">
        <w:rPr>
          <w:rFonts w:eastAsiaTheme="minorHAnsi" w:cstheme="minorBidi"/>
        </w:rPr>
        <w:t xml:space="preserve">   1^2^3^4^5^6^7^8^9^10^11^12^13^14^15^16^17^18, where: </w:t>
      </w:r>
    </w:p>
    <w:p w14:paraId="078C895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w:t>
      </w:r>
      <w:proofErr w:type="spellStart"/>
      <w:r w:rsidRPr="00841F54">
        <w:rPr>
          <w:rFonts w:eastAsiaTheme="minorHAnsi" w:cstheme="minorBidi"/>
        </w:rPr>
        <w:t>ENCOUNTER",modifier</w:t>
      </w:r>
      <w:proofErr w:type="spellEnd"/>
      <w:r w:rsidRPr="00841F54">
        <w:rPr>
          <w:rFonts w:eastAsiaTheme="minorHAnsi" w:cstheme="minorBidi"/>
        </w:rPr>
        <w:t xml:space="preserve">[E;1/.01]) = "" </w:t>
      </w:r>
    </w:p>
    <w:p w14:paraId="078C8952"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53" w14:textId="77777777" w:rsidR="0015646A" w:rsidRPr="00841F54" w:rsidRDefault="0015646A" w:rsidP="00E22A9D">
      <w:pPr>
        <w:rPr>
          <w:rFonts w:eastAsiaTheme="minorHAnsi" w:cstheme="minorBidi"/>
        </w:rPr>
      </w:pPr>
      <w:r w:rsidRPr="00841F54">
        <w:rPr>
          <w:rFonts w:eastAsiaTheme="minorHAnsi" w:cstheme="minorBidi"/>
        </w:rPr>
        <w:t xml:space="preserve">        Appointment Date/Time </w:t>
      </w:r>
    </w:p>
    <w:p w14:paraId="078C895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55"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56"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95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58" w14:textId="77777777" w:rsidR="0015646A" w:rsidRPr="00841F54" w:rsidRDefault="0015646A" w:rsidP="00E22A9D">
      <w:pPr>
        <w:rPr>
          <w:rFonts w:eastAsiaTheme="minorHAnsi" w:cstheme="minorBidi"/>
        </w:rPr>
      </w:pPr>
      <w:r w:rsidRPr="00841F54">
        <w:rPr>
          <w:rFonts w:eastAsiaTheme="minorHAnsi" w:cstheme="minorBidi"/>
        </w:rPr>
        <w:t xml:space="preserve">        Patient DFN </w:t>
      </w:r>
    </w:p>
    <w:p w14:paraId="078C8959"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5A"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5B" w14:textId="77777777" w:rsidR="0015646A" w:rsidRPr="00841F54" w:rsidRDefault="0015646A" w:rsidP="00E22A9D">
      <w:pPr>
        <w:rPr>
          <w:rFonts w:eastAsiaTheme="minorHAnsi" w:cstheme="minorBidi"/>
        </w:rPr>
      </w:pPr>
      <w:r w:rsidRPr="00841F54">
        <w:rPr>
          <w:rFonts w:eastAsiaTheme="minorHAnsi" w:cstheme="minorBidi"/>
        </w:rPr>
        <w:t xml:space="preserve">        Format: Pointer to IHS PATIENT </w:t>
      </w:r>
      <w:proofErr w:type="gramStart"/>
      <w:r w:rsidRPr="00841F54">
        <w:rPr>
          <w:rFonts w:eastAsiaTheme="minorHAnsi" w:cstheme="minorBidi"/>
        </w:rPr>
        <w:t>file</w:t>
      </w:r>
      <w:proofErr w:type="gramEnd"/>
      <w:r w:rsidRPr="00841F54">
        <w:rPr>
          <w:rFonts w:eastAsiaTheme="minorHAnsi" w:cstheme="minorBidi"/>
        </w:rPr>
        <w:t xml:space="preserve"> (#9000001)</w:t>
      </w:r>
    </w:p>
    <w:p w14:paraId="078C895C"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5D" w14:textId="77777777" w:rsidR="0015646A" w:rsidRPr="00841F54" w:rsidRDefault="0015646A" w:rsidP="00E22A9D">
      <w:pPr>
        <w:rPr>
          <w:rFonts w:eastAsiaTheme="minorHAnsi" w:cstheme="minorBidi"/>
        </w:rPr>
      </w:pPr>
      <w:r w:rsidRPr="00841F54">
        <w:rPr>
          <w:rFonts w:eastAsiaTheme="minorHAnsi" w:cstheme="minorBidi"/>
        </w:rPr>
        <w:t xml:space="preserve">        Hospital Location IEN </w:t>
      </w:r>
    </w:p>
    <w:p w14:paraId="078C895E" w14:textId="77777777" w:rsidR="0015646A" w:rsidRPr="00841F54" w:rsidRDefault="0015646A" w:rsidP="00E22A9D">
      <w:pPr>
        <w:rPr>
          <w:rFonts w:eastAsiaTheme="minorHAnsi" w:cstheme="minorBidi"/>
        </w:rPr>
      </w:pPr>
      <w:r w:rsidRPr="00841F54">
        <w:rPr>
          <w:rFonts w:eastAsiaTheme="minorHAnsi" w:cstheme="minorBidi"/>
        </w:rPr>
        <w:t xml:space="preserve">        Each hospital location is a separate encounter P</w:t>
      </w:r>
      <w:proofErr w:type="gramStart"/>
      <w:r w:rsidRPr="00841F54">
        <w:rPr>
          <w:rFonts w:eastAsiaTheme="minorHAnsi" w:cstheme="minorBidi"/>
        </w:rPr>
        <w:t>,S</w:t>
      </w:r>
      <w:proofErr w:type="gramEnd"/>
      <w:r w:rsidRPr="00841F54">
        <w:rPr>
          <w:rFonts w:eastAsiaTheme="minorHAnsi" w:cstheme="minorBidi"/>
        </w:rPr>
        <w:t xml:space="preserve"> </w:t>
      </w:r>
    </w:p>
    <w:p w14:paraId="078C895F" w14:textId="77777777" w:rsidR="0015646A" w:rsidRPr="00841F54" w:rsidRDefault="0015646A" w:rsidP="00E22A9D">
      <w:pPr>
        <w:rPr>
          <w:rFonts w:eastAsiaTheme="minorHAnsi" w:cstheme="minorBidi"/>
        </w:rPr>
      </w:pPr>
      <w:r w:rsidRPr="00841F54">
        <w:rPr>
          <w:rFonts w:eastAsiaTheme="minorHAnsi" w:cstheme="minorBidi"/>
        </w:rPr>
        <w:t xml:space="preserve">        Format: Pointer to HOSPITAL LOCATION </w:t>
      </w:r>
      <w:proofErr w:type="gramStart"/>
      <w:r w:rsidRPr="00841F54">
        <w:rPr>
          <w:rFonts w:eastAsiaTheme="minorHAnsi" w:cstheme="minorBidi"/>
        </w:rPr>
        <w:t>file</w:t>
      </w:r>
      <w:proofErr w:type="gramEnd"/>
      <w:r w:rsidRPr="00841F54">
        <w:rPr>
          <w:rFonts w:eastAsiaTheme="minorHAnsi" w:cstheme="minorBidi"/>
        </w:rPr>
        <w:t xml:space="preserve"> (#44)</w:t>
      </w:r>
    </w:p>
    <w:p w14:paraId="078C896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961" w14:textId="77777777" w:rsidR="0015646A" w:rsidRPr="00841F54" w:rsidRDefault="0015646A" w:rsidP="00E22A9D">
      <w:pPr>
        <w:rPr>
          <w:rFonts w:eastAsiaTheme="minorHAnsi" w:cstheme="minorBidi"/>
        </w:rPr>
      </w:pPr>
      <w:r w:rsidRPr="00841F54">
        <w:rPr>
          <w:rFonts w:eastAsiaTheme="minorHAnsi" w:cstheme="minorBidi"/>
        </w:rPr>
        <w:t xml:space="preserve">        Provider IEN </w:t>
      </w:r>
    </w:p>
    <w:p w14:paraId="078C8962" w14:textId="77777777" w:rsidR="0015646A" w:rsidRPr="00841F54" w:rsidRDefault="0015646A" w:rsidP="00E22A9D">
      <w:pPr>
        <w:rPr>
          <w:rFonts w:eastAsiaTheme="minorHAnsi" w:cstheme="minorBidi"/>
        </w:rPr>
      </w:pPr>
      <w:r w:rsidRPr="00841F54">
        <w:rPr>
          <w:rFonts w:eastAsiaTheme="minorHAnsi" w:cstheme="minorBidi"/>
        </w:rPr>
        <w:t xml:space="preserve">        This is the person that saw the Patient at the scheduled date and </w:t>
      </w:r>
    </w:p>
    <w:p w14:paraId="078C896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time</w:t>
      </w:r>
      <w:proofErr w:type="gramEnd"/>
      <w:r w:rsidRPr="00841F54">
        <w:rPr>
          <w:rFonts w:eastAsiaTheme="minorHAnsi" w:cstheme="minorBidi"/>
        </w:rPr>
        <w:t xml:space="preserve">.  </w:t>
      </w:r>
    </w:p>
    <w:p w14:paraId="078C896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65" w14:textId="77777777" w:rsidR="0015646A" w:rsidRPr="00841F54" w:rsidRDefault="0015646A" w:rsidP="00E22A9D">
      <w:pPr>
        <w:rPr>
          <w:rFonts w:eastAsiaTheme="minorHAnsi" w:cstheme="minorBidi"/>
        </w:rPr>
      </w:pPr>
      <w:r w:rsidRPr="00841F54">
        <w:rPr>
          <w:rFonts w:eastAsiaTheme="minorHAnsi" w:cstheme="minorBidi"/>
        </w:rPr>
        <w:t xml:space="preserve">        Format: Pointer to NEW PERSON </w:t>
      </w:r>
      <w:proofErr w:type="gramStart"/>
      <w:r w:rsidRPr="00841F54">
        <w:rPr>
          <w:rFonts w:eastAsiaTheme="minorHAnsi" w:cstheme="minorBidi"/>
        </w:rPr>
        <w:t>file</w:t>
      </w:r>
      <w:proofErr w:type="gramEnd"/>
      <w:r w:rsidRPr="00841F54">
        <w:rPr>
          <w:rFonts w:eastAsiaTheme="minorHAnsi" w:cstheme="minorBidi"/>
        </w:rPr>
        <w:t xml:space="preserve"> (#200)</w:t>
      </w:r>
    </w:p>
    <w:p w14:paraId="078C8966"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967" w14:textId="77777777" w:rsidR="0015646A" w:rsidRPr="00841F54" w:rsidRDefault="0015646A" w:rsidP="00E22A9D">
      <w:pPr>
        <w:rPr>
          <w:rFonts w:eastAsiaTheme="minorHAnsi" w:cstheme="minorBidi"/>
        </w:rPr>
      </w:pPr>
      <w:r w:rsidRPr="00841F54">
        <w:rPr>
          <w:rFonts w:eastAsiaTheme="minorHAnsi" w:cstheme="minorBidi"/>
        </w:rPr>
        <w:t xml:space="preserve">        Visit CPT </w:t>
      </w:r>
      <w:proofErr w:type="gramStart"/>
      <w:r w:rsidRPr="00841F54">
        <w:rPr>
          <w:rFonts w:eastAsiaTheme="minorHAnsi" w:cstheme="minorBidi"/>
        </w:rPr>
        <w:t>code</w:t>
      </w:r>
      <w:proofErr w:type="gramEnd"/>
      <w:r w:rsidRPr="00841F54">
        <w:rPr>
          <w:rFonts w:eastAsiaTheme="minorHAnsi" w:cstheme="minorBidi"/>
        </w:rPr>
        <w:t xml:space="preserve"> IEN </w:t>
      </w:r>
    </w:p>
    <w:p w14:paraId="078C8968" w14:textId="77777777" w:rsidR="0015646A" w:rsidRPr="00841F54" w:rsidRDefault="0015646A" w:rsidP="00E22A9D">
      <w:pPr>
        <w:rPr>
          <w:rFonts w:eastAsiaTheme="minorHAnsi" w:cstheme="minorBidi"/>
        </w:rPr>
      </w:pPr>
      <w:r w:rsidRPr="00841F54">
        <w:rPr>
          <w:rFonts w:eastAsiaTheme="minorHAnsi" w:cstheme="minorBidi"/>
        </w:rPr>
        <w:t xml:space="preserve">        Format: Pointer to TYPE OF VISIT (#357.69)</w:t>
      </w:r>
    </w:p>
    <w:p w14:paraId="078C8969"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96A"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96B"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[1 | 0 | null]</w:t>
      </w:r>
    </w:p>
    <w:p w14:paraId="078C896D"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96E"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96F"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0"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971"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972"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3"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974"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975"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6"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977"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978"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79"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97A" w14:textId="77777777" w:rsidR="0015646A" w:rsidRPr="00841F54" w:rsidRDefault="0015646A" w:rsidP="00E22A9D">
      <w:pPr>
        <w:rPr>
          <w:rFonts w:eastAsiaTheme="minorHAnsi" w:cstheme="minorBidi"/>
        </w:rPr>
      </w:pPr>
      <w:r w:rsidRPr="00841F54">
        <w:rPr>
          <w:rFonts w:eastAsiaTheme="minorHAnsi" w:cstheme="minorBidi"/>
        </w:rPr>
        <w:t xml:space="preserve">        Eligibility Code IEN </w:t>
      </w:r>
    </w:p>
    <w:p w14:paraId="078C897B" w14:textId="77777777" w:rsidR="0015646A" w:rsidRPr="00841F54" w:rsidRDefault="0015646A" w:rsidP="00E22A9D">
      <w:pPr>
        <w:rPr>
          <w:rFonts w:eastAsiaTheme="minorHAnsi" w:cstheme="minorBidi"/>
        </w:rPr>
      </w:pPr>
      <w:r w:rsidRPr="00841F54">
        <w:rPr>
          <w:rFonts w:eastAsiaTheme="minorHAnsi" w:cstheme="minorBidi"/>
        </w:rPr>
        <w:t xml:space="preserve">        Format: Pointer to ELIGIBILITY CODE </w:t>
      </w:r>
      <w:proofErr w:type="gramStart"/>
      <w:r w:rsidRPr="00841F54">
        <w:rPr>
          <w:rFonts w:eastAsiaTheme="minorHAnsi" w:cstheme="minorBidi"/>
        </w:rPr>
        <w:t>file</w:t>
      </w:r>
      <w:proofErr w:type="gramEnd"/>
      <w:r w:rsidRPr="00841F54">
        <w:rPr>
          <w:rFonts w:eastAsiaTheme="minorHAnsi" w:cstheme="minorBidi"/>
        </w:rPr>
        <w:t xml:space="preserve"> (#8)</w:t>
      </w:r>
    </w:p>
    <w:p w14:paraId="078C897C"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97D" w14:textId="77777777" w:rsidR="0015646A" w:rsidRPr="00841F54" w:rsidRDefault="0015646A" w:rsidP="00E22A9D">
      <w:pPr>
        <w:rPr>
          <w:rFonts w:eastAsiaTheme="minorHAnsi" w:cstheme="minorBidi"/>
        </w:rPr>
      </w:pPr>
      <w:r w:rsidRPr="00841F54">
        <w:rPr>
          <w:rFonts w:eastAsiaTheme="minorHAnsi" w:cstheme="minorBidi"/>
        </w:rPr>
        <w:t xml:space="preserve">        Check-out date and time </w:t>
      </w:r>
    </w:p>
    <w:p w14:paraId="078C897E"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97F"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980" w14:textId="77777777" w:rsidR="0015646A" w:rsidRPr="00841F54" w:rsidRDefault="0015646A" w:rsidP="00E22A9D">
      <w:pPr>
        <w:rPr>
          <w:rFonts w:eastAsiaTheme="minorHAnsi" w:cstheme="minorBidi"/>
        </w:rPr>
      </w:pPr>
      <w:r w:rsidRPr="00841F54">
        <w:rPr>
          <w:rFonts w:eastAsiaTheme="minorHAnsi" w:cstheme="minorBidi"/>
        </w:rPr>
        <w:t xml:space="preserve">        Provider indicator (relates to 4) </w:t>
      </w:r>
    </w:p>
    <w:p w14:paraId="078C898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82"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8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 :</w:t>
      </w:r>
      <w:proofErr w:type="gramEnd"/>
      <w:r w:rsidRPr="00841F54">
        <w:rPr>
          <w:rFonts w:eastAsiaTheme="minorHAnsi" w:cstheme="minorBidi"/>
        </w:rPr>
        <w:t xml:space="preserve">:= Primary </w:t>
      </w:r>
    </w:p>
    <w:p w14:paraId="078C898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 :</w:t>
      </w:r>
      <w:proofErr w:type="gramEnd"/>
      <w:r w:rsidRPr="00841F54">
        <w:rPr>
          <w:rFonts w:eastAsiaTheme="minorHAnsi" w:cstheme="minorBidi"/>
        </w:rPr>
        <w:t>:= Secondary</w:t>
      </w:r>
    </w:p>
    <w:p w14:paraId="078C8985" w14:textId="77777777" w:rsidR="0015646A" w:rsidRPr="00841F54" w:rsidRDefault="0015646A" w:rsidP="00E22A9D">
      <w:pPr>
        <w:rPr>
          <w:rFonts w:eastAsiaTheme="minorHAnsi" w:cstheme="minorBidi"/>
        </w:rPr>
      </w:pPr>
      <w:r w:rsidRPr="00841F54">
        <w:rPr>
          <w:rFonts w:eastAsiaTheme="minorHAnsi" w:cstheme="minorBidi"/>
        </w:rPr>
        <w:t xml:space="preserve">   Piece 16 </w:t>
      </w:r>
    </w:p>
    <w:p w14:paraId="078C8986" w14:textId="77777777" w:rsidR="0015646A" w:rsidRPr="00841F54" w:rsidRDefault="0015646A" w:rsidP="00E22A9D">
      <w:pPr>
        <w:rPr>
          <w:rFonts w:eastAsiaTheme="minorHAnsi" w:cstheme="minorBidi"/>
        </w:rPr>
      </w:pPr>
      <w:r w:rsidRPr="00841F54">
        <w:rPr>
          <w:rFonts w:eastAsiaTheme="minorHAnsi" w:cstheme="minorBidi"/>
        </w:rPr>
        <w:t xml:space="preserve">        Attending Physician IEN </w:t>
      </w:r>
    </w:p>
    <w:p w14:paraId="078C8987" w14:textId="77777777" w:rsidR="0015646A" w:rsidRPr="00841F54" w:rsidRDefault="0015646A" w:rsidP="00E22A9D">
      <w:pPr>
        <w:rPr>
          <w:rFonts w:eastAsiaTheme="minorHAnsi" w:cstheme="minorBidi"/>
        </w:rPr>
      </w:pPr>
      <w:r w:rsidRPr="00841F54">
        <w:rPr>
          <w:rFonts w:eastAsiaTheme="minorHAnsi" w:cstheme="minorBidi"/>
        </w:rPr>
        <w:t xml:space="preserve">        (May or may not be the same as 4) </w:t>
      </w:r>
    </w:p>
    <w:p w14:paraId="078C8988" w14:textId="77777777" w:rsidR="0015646A" w:rsidRPr="00841F54" w:rsidRDefault="0015646A" w:rsidP="00E22A9D">
      <w:pPr>
        <w:rPr>
          <w:rFonts w:eastAsiaTheme="minorHAnsi" w:cstheme="minorBidi"/>
        </w:rPr>
      </w:pPr>
      <w:r w:rsidRPr="00841F54">
        <w:rPr>
          <w:rFonts w:eastAsiaTheme="minorHAnsi" w:cstheme="minorBidi"/>
        </w:rPr>
        <w:t xml:space="preserve">        Format: Pointer to NEW PERSON </w:t>
      </w:r>
      <w:proofErr w:type="gramStart"/>
      <w:r w:rsidRPr="00841F54">
        <w:rPr>
          <w:rFonts w:eastAsiaTheme="minorHAnsi" w:cstheme="minorBidi"/>
        </w:rPr>
        <w:t>file</w:t>
      </w:r>
      <w:proofErr w:type="gramEnd"/>
      <w:r w:rsidRPr="00841F54">
        <w:rPr>
          <w:rFonts w:eastAsiaTheme="minorHAnsi" w:cstheme="minorBidi"/>
        </w:rPr>
        <w:t xml:space="preserve"> (#200)</w:t>
      </w:r>
    </w:p>
    <w:p w14:paraId="078C8989" w14:textId="77777777" w:rsidR="0015646A" w:rsidRPr="00841F54" w:rsidRDefault="0015646A" w:rsidP="00E22A9D">
      <w:pPr>
        <w:rPr>
          <w:rFonts w:eastAsiaTheme="minorHAnsi" w:cstheme="minorBidi"/>
        </w:rPr>
      </w:pPr>
      <w:r w:rsidRPr="00841F54">
        <w:rPr>
          <w:rFonts w:eastAsiaTheme="minorHAnsi" w:cstheme="minorBidi"/>
        </w:rPr>
        <w:t xml:space="preserve">   Piece 17 </w:t>
      </w:r>
    </w:p>
    <w:p w14:paraId="078C898A"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98B"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98C" w14:textId="77777777" w:rsidR="0015646A" w:rsidRPr="00841F54" w:rsidRDefault="0015646A" w:rsidP="00E22A9D">
      <w:pPr>
        <w:rPr>
          <w:rFonts w:eastAsiaTheme="minorHAnsi" w:cstheme="minorBidi"/>
        </w:rPr>
      </w:pPr>
      <w:r w:rsidRPr="00841F54">
        <w:rPr>
          <w:rFonts w:eastAsiaTheme="minorHAnsi" w:cstheme="minorBidi"/>
        </w:rPr>
        <w:t xml:space="preserve">   Piece 18 </w:t>
      </w:r>
    </w:p>
    <w:p w14:paraId="078C898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CV Condition </w:t>
      </w:r>
    </w:p>
    <w:p w14:paraId="078C898E"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 </w:t>
      </w:r>
    </w:p>
    <w:p w14:paraId="078C8991" w14:textId="77777777" w:rsidR="0015646A" w:rsidRPr="00841F54" w:rsidRDefault="0015646A" w:rsidP="00E22A9D">
      <w:pPr>
        <w:rPr>
          <w:rFonts w:eastAsiaTheme="minorHAnsi" w:cstheme="minorBidi"/>
        </w:rPr>
      </w:pPr>
      <w:r w:rsidRPr="00841F54">
        <w:rPr>
          <w:rFonts w:eastAsiaTheme="minorHAnsi" w:cstheme="minorBidi"/>
        </w:rPr>
        <w:t xml:space="preserve">   All of the remaining entries in the </w:t>
      </w:r>
      <w:proofErr w:type="gramStart"/>
      <w:r w:rsidRPr="00841F54">
        <w:rPr>
          <w:rFonts w:eastAsiaTheme="minorHAnsi" w:cstheme="minorBidi"/>
        </w:rPr>
        <w:t>LOCAL(</w:t>
      </w:r>
      <w:proofErr w:type="gramEnd"/>
      <w:r w:rsidRPr="00841F54">
        <w:rPr>
          <w:rFonts w:eastAsiaTheme="minorHAnsi" w:cstheme="minorBidi"/>
        </w:rPr>
        <w:t xml:space="preserve"> array are specific to a </w:t>
      </w:r>
    </w:p>
    <w:p w14:paraId="078C899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particular</w:t>
      </w:r>
      <w:proofErr w:type="gramEnd"/>
      <w:r w:rsidRPr="00841F54">
        <w:rPr>
          <w:rFonts w:eastAsiaTheme="minorHAnsi" w:cstheme="minorBidi"/>
        </w:rPr>
        <w:t xml:space="preserve"> Provider associated with the data on that node. If the</w:t>
      </w:r>
    </w:p>
    <w:p w14:paraId="078C8993"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w:t>
      </w:r>
      <w:proofErr w:type="gramEnd"/>
      <w:r w:rsidRPr="00841F54">
        <w:rPr>
          <w:rFonts w:eastAsiaTheme="minorHAnsi" w:cstheme="minorBidi"/>
        </w:rPr>
        <w:t xml:space="preserve"> is unknown, (for example, the identity of the nurse who</w:t>
      </w:r>
    </w:p>
    <w:p w14:paraId="078C899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took</w:t>
      </w:r>
      <w:proofErr w:type="gramEnd"/>
      <w:r w:rsidRPr="00841F54">
        <w:rPr>
          <w:rFonts w:eastAsiaTheme="minorHAnsi" w:cstheme="minorBidi"/>
        </w:rPr>
        <w:t xml:space="preserve"> the vitals isn’t recorded on a scanned encounter form), the</w:t>
      </w:r>
    </w:p>
    <w:p w14:paraId="078C8995"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w:t>
      </w:r>
      <w:proofErr w:type="gramEnd"/>
      <w:r w:rsidRPr="00841F54">
        <w:rPr>
          <w:rFonts w:eastAsiaTheme="minorHAnsi" w:cstheme="minorBidi"/>
        </w:rPr>
        <w:t xml:space="preserve"> subscript &lt;PROVIDER IEN&gt; may be set to zero.  </w:t>
      </w:r>
    </w:p>
    <w:p w14:paraId="078C8998" w14:textId="77777777" w:rsidR="0015646A" w:rsidRPr="00841F54" w:rsidRDefault="0015646A" w:rsidP="00E22A9D">
      <w:pPr>
        <w:rPr>
          <w:rFonts w:eastAsiaTheme="minorHAnsi" w:cstheme="minorBidi"/>
        </w:rPr>
      </w:pPr>
      <w:r w:rsidRPr="00841F54">
        <w:rPr>
          <w:rFonts w:eastAsiaTheme="minorHAnsi" w:cstheme="minorBidi"/>
        </w:rPr>
        <w:t xml:space="preserve">   Diagnosis and/or Problems, specific to one provider </w:t>
      </w:r>
    </w:p>
    <w:p w14:paraId="078C899A" w14:textId="77777777" w:rsidR="0015646A" w:rsidRPr="00841F54" w:rsidRDefault="0015646A" w:rsidP="00E22A9D">
      <w:pPr>
        <w:rPr>
          <w:rFonts w:eastAsiaTheme="minorHAnsi" w:cstheme="minorBidi"/>
        </w:rPr>
      </w:pPr>
      <w:r w:rsidRPr="00841F54">
        <w:rPr>
          <w:rFonts w:eastAsiaTheme="minorHAnsi" w:cstheme="minorBidi"/>
        </w:rPr>
        <w:t xml:space="preserve">   We recommend that you use these nodes instead of the separate Diagnosis </w:t>
      </w:r>
    </w:p>
    <w:p w14:paraId="078C899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and</w:t>
      </w:r>
      <w:proofErr w:type="gramEnd"/>
      <w:r w:rsidRPr="00841F54">
        <w:rPr>
          <w:rFonts w:eastAsiaTheme="minorHAnsi" w:cstheme="minorBidi"/>
        </w:rPr>
        <w:t xml:space="preserve"> Problem nodes.  </w:t>
      </w:r>
    </w:p>
    <w:p w14:paraId="078C899D" w14:textId="77777777" w:rsidR="0015646A" w:rsidRPr="00841F54" w:rsidRDefault="0015646A" w:rsidP="00E22A9D">
      <w:pPr>
        <w:rPr>
          <w:rFonts w:eastAsiaTheme="minorHAnsi" w:cstheme="minorBidi"/>
        </w:rPr>
      </w:pPr>
      <w:r w:rsidRPr="00841F54">
        <w:rPr>
          <w:rFonts w:eastAsiaTheme="minorHAnsi" w:cstheme="minorBidi"/>
        </w:rPr>
        <w:t xml:space="preserve">   If no Diagnosis and/or Problems, $</w:t>
      </w:r>
      <w:proofErr w:type="gramStart"/>
      <w:r w:rsidRPr="00841F54">
        <w:rPr>
          <w:rFonts w:eastAsiaTheme="minorHAnsi" w:cstheme="minorBidi"/>
        </w:rPr>
        <w:t>D(</w:t>
      </w:r>
      <w:proofErr w:type="gramEnd"/>
      <w:r w:rsidRPr="00841F54">
        <w:rPr>
          <w:rFonts w:eastAsiaTheme="minorHAnsi" w:cstheme="minorBidi"/>
        </w:rPr>
        <w:t xml:space="preserve">LOCAL("DIAGNOSIS/PROBLEM")) is </w:t>
      </w:r>
    </w:p>
    <w:p w14:paraId="078C899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true</w:t>
      </w:r>
      <w:proofErr w:type="gramEnd"/>
      <w:r w:rsidRPr="00841F54">
        <w:rPr>
          <w:rFonts w:eastAsiaTheme="minorHAnsi" w:cstheme="minorBidi"/>
        </w:rPr>
        <w:t xml:space="preserve">.  </w:t>
      </w:r>
    </w:p>
    <w:p w14:paraId="078C899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"DIAGNOSIS/PROBLEM",&lt;PROVIDER IEN&gt;, </w:t>
      </w:r>
      <w:proofErr w:type="spellStart"/>
      <w:r w:rsidRPr="00841F54">
        <w:rPr>
          <w:rFonts w:eastAsiaTheme="minorHAnsi" w:cstheme="minorBidi"/>
        </w:rPr>
        <w:t>i</w:t>
      </w:r>
      <w:proofErr w:type="spellEnd"/>
      <w:r w:rsidRPr="00841F54">
        <w:rPr>
          <w:rFonts w:eastAsiaTheme="minorHAnsi" w:cstheme="minorBidi"/>
        </w:rPr>
        <w:t xml:space="preserve">) = </w:t>
      </w:r>
    </w:p>
    <w:p w14:paraId="078C89A0" w14:textId="77777777" w:rsidR="0015646A" w:rsidRPr="00841F54" w:rsidRDefault="0015646A" w:rsidP="00E22A9D">
      <w:pPr>
        <w:rPr>
          <w:rFonts w:eastAsiaTheme="minorHAnsi" w:cstheme="minorBidi"/>
        </w:rPr>
      </w:pPr>
      <w:r w:rsidRPr="00841F54">
        <w:rPr>
          <w:rFonts w:eastAsiaTheme="minorHAnsi" w:cstheme="minorBidi"/>
        </w:rPr>
        <w:t xml:space="preserve">   1^2^3^4</w:t>
      </w:r>
      <w:proofErr w:type="gramStart"/>
      <w:r w:rsidRPr="00841F54">
        <w:rPr>
          <w:rFonts w:eastAsiaTheme="minorHAnsi" w:cstheme="minorBidi"/>
        </w:rPr>
        <w:t>,...</w:t>
      </w:r>
      <w:proofErr w:type="gramEnd"/>
      <w:r w:rsidRPr="00841F54">
        <w:rPr>
          <w:rFonts w:eastAsiaTheme="minorHAnsi" w:cstheme="minorBidi"/>
        </w:rPr>
        <w:t xml:space="preserve">17^18 where: </w:t>
      </w:r>
    </w:p>
    <w:p w14:paraId="078C89A2"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A3" w14:textId="77777777" w:rsidR="0015646A" w:rsidRPr="00841F54" w:rsidRDefault="0015646A" w:rsidP="00E22A9D">
      <w:pPr>
        <w:rPr>
          <w:rFonts w:eastAsiaTheme="minorHAnsi" w:cstheme="minorBidi"/>
        </w:rPr>
      </w:pPr>
      <w:r w:rsidRPr="00841F54">
        <w:rPr>
          <w:rFonts w:eastAsiaTheme="minorHAnsi" w:cstheme="minorBidi"/>
        </w:rPr>
        <w:t xml:space="preserve">        Diagnosis Code IEN </w:t>
      </w:r>
    </w:p>
    <w:p w14:paraId="078C89A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A5"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9A6"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68" w:name="icdp77"/>
      <w:bookmarkEnd w:id="168"/>
      <w:r w:rsidRPr="00841F54">
        <w:rPr>
          <w:rFonts w:eastAsiaTheme="minorHAnsi" w:cstheme="minorBidi"/>
        </w:rPr>
        <w:t xml:space="preserve">Format: Pointer to ICD DIAGNOSIS </w:t>
      </w:r>
      <w:proofErr w:type="gramStart"/>
      <w:r w:rsidRPr="00841F54">
        <w:rPr>
          <w:rFonts w:eastAsiaTheme="minorHAnsi" w:cstheme="minorBidi"/>
        </w:rPr>
        <w:t>file</w:t>
      </w:r>
      <w:proofErr w:type="gramEnd"/>
      <w:r w:rsidRPr="00841F54">
        <w:rPr>
          <w:rFonts w:eastAsiaTheme="minorHAnsi" w:cstheme="minorBidi"/>
        </w:rPr>
        <w:t xml:space="preserve"> (#80)</w:t>
      </w:r>
    </w:p>
    <w:p w14:paraId="078C89A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9A8" w14:textId="77777777" w:rsidR="0015646A" w:rsidRPr="00841F54" w:rsidRDefault="0015646A" w:rsidP="00E22A9D">
      <w:pPr>
        <w:rPr>
          <w:rFonts w:eastAsiaTheme="minorHAnsi" w:cstheme="minorBidi"/>
        </w:rPr>
      </w:pPr>
      <w:r w:rsidRPr="00841F54">
        <w:rPr>
          <w:rFonts w:eastAsiaTheme="minorHAnsi" w:cstheme="minorBidi"/>
        </w:rPr>
        <w:t xml:space="preserve">        Diagnosis Specification Code </w:t>
      </w:r>
    </w:p>
    <w:p w14:paraId="078C89A9"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AA" w14:textId="77777777" w:rsidR="0015646A" w:rsidRPr="00841F54" w:rsidRDefault="0015646A" w:rsidP="00E22A9D">
      <w:pPr>
        <w:rPr>
          <w:rFonts w:eastAsiaTheme="minorHAnsi" w:cstheme="minorBidi"/>
        </w:rPr>
      </w:pPr>
      <w:r w:rsidRPr="00841F54">
        <w:rPr>
          <w:rFonts w:eastAsiaTheme="minorHAnsi" w:cstheme="minorBidi"/>
        </w:rPr>
        <w:t xml:space="preserve">        N/A for Problem List </w:t>
      </w:r>
    </w:p>
    <w:p w14:paraId="078C89AB"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A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  :</w:t>
      </w:r>
      <w:proofErr w:type="gramEnd"/>
      <w:r w:rsidRPr="00841F54">
        <w:rPr>
          <w:rFonts w:eastAsiaTheme="minorHAnsi" w:cstheme="minorBidi"/>
        </w:rPr>
        <w:t xml:space="preserve">:=  Primary </w:t>
      </w:r>
    </w:p>
    <w:p w14:paraId="078C89A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  :</w:t>
      </w:r>
      <w:proofErr w:type="gramEnd"/>
      <w:r w:rsidRPr="00841F54">
        <w:rPr>
          <w:rFonts w:eastAsiaTheme="minorHAnsi" w:cstheme="minorBidi"/>
        </w:rPr>
        <w:t>:=  Secondary</w:t>
      </w:r>
    </w:p>
    <w:p w14:paraId="078C89AE"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9AF" w14:textId="77777777" w:rsidR="0015646A" w:rsidRPr="00841F54" w:rsidRDefault="0015646A" w:rsidP="00E22A9D">
      <w:pPr>
        <w:rPr>
          <w:rFonts w:eastAsiaTheme="minorHAnsi" w:cstheme="minorBidi"/>
        </w:rPr>
      </w:pPr>
      <w:r w:rsidRPr="00841F54">
        <w:rPr>
          <w:rFonts w:eastAsiaTheme="minorHAnsi" w:cstheme="minorBidi"/>
        </w:rPr>
        <w:t xml:space="preserve">        Clinical Lexicon Term IEN </w:t>
      </w:r>
    </w:p>
    <w:p w14:paraId="078C89B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w:t>
      </w:r>
      <w:proofErr w:type="gramStart"/>
      <w:r w:rsidRPr="00841F54">
        <w:rPr>
          <w:rFonts w:eastAsiaTheme="minorHAnsi" w:cstheme="minorBidi"/>
        </w:rPr>
        <w:t>file</w:t>
      </w:r>
      <w:proofErr w:type="gramEnd"/>
      <w:r w:rsidRPr="00841F54">
        <w:rPr>
          <w:rFonts w:eastAsiaTheme="minorHAnsi" w:cstheme="minorBidi"/>
        </w:rPr>
        <w:t xml:space="preserve"> (#757.01)</w:t>
      </w:r>
    </w:p>
    <w:p w14:paraId="078C89B1"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9B2" w14:textId="77777777" w:rsidR="0015646A" w:rsidRPr="00841F54" w:rsidRDefault="0015646A" w:rsidP="00E22A9D">
      <w:pPr>
        <w:rPr>
          <w:rFonts w:eastAsiaTheme="minorHAnsi" w:cstheme="minorBidi"/>
        </w:rPr>
      </w:pPr>
      <w:r w:rsidRPr="00841F54">
        <w:rPr>
          <w:rFonts w:eastAsiaTheme="minorHAnsi" w:cstheme="minorBidi"/>
        </w:rPr>
        <w:t xml:space="preserve">        Problem IEN </w:t>
      </w:r>
    </w:p>
    <w:p w14:paraId="078C89B3"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existing </w:t>
      </w:r>
    </w:p>
    <w:p w14:paraId="078C89B4"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w:t>
      </w:r>
      <w:proofErr w:type="gramStart"/>
      <w:r w:rsidRPr="00841F54">
        <w:rPr>
          <w:rFonts w:eastAsiaTheme="minorHAnsi" w:cstheme="minorBidi"/>
        </w:rPr>
        <w:t>file</w:t>
      </w:r>
      <w:proofErr w:type="gramEnd"/>
      <w:r w:rsidRPr="00841F54">
        <w:rPr>
          <w:rFonts w:eastAsiaTheme="minorHAnsi" w:cstheme="minorBidi"/>
        </w:rPr>
        <w:t xml:space="preserve"> (#9000011)</w:t>
      </w:r>
    </w:p>
    <w:p w14:paraId="078C89B5"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Piece 5 </w:t>
      </w:r>
    </w:p>
    <w:p w14:paraId="078C89B6" w14:textId="77777777" w:rsidR="0015646A" w:rsidRPr="00841F54" w:rsidRDefault="0015646A" w:rsidP="00E22A9D">
      <w:pPr>
        <w:rPr>
          <w:rFonts w:eastAsiaTheme="minorHAnsi" w:cstheme="minorBidi"/>
        </w:rPr>
      </w:pPr>
      <w:r w:rsidRPr="00841F54">
        <w:rPr>
          <w:rFonts w:eastAsiaTheme="minorHAnsi" w:cstheme="minorBidi"/>
        </w:rPr>
        <w:t xml:space="preserve">        Add to Problem List </w:t>
      </w:r>
    </w:p>
    <w:p w14:paraId="078C89B7"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B8"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new problem </w:t>
      </w:r>
    </w:p>
    <w:p w14:paraId="078C89B9"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BA"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9B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Problem Active?</w:t>
      </w:r>
      <w:proofErr w:type="gramEnd"/>
      <w:r w:rsidRPr="00841F54">
        <w:rPr>
          <w:rFonts w:eastAsiaTheme="minorHAnsi" w:cstheme="minorBidi"/>
        </w:rPr>
        <w:t xml:space="preserve"> </w:t>
      </w:r>
    </w:p>
    <w:p w14:paraId="078C89BC" w14:textId="77777777" w:rsidR="0015646A" w:rsidRPr="00841F54" w:rsidRDefault="0015646A" w:rsidP="00E22A9D">
      <w:pPr>
        <w:rPr>
          <w:rFonts w:eastAsiaTheme="minorHAnsi" w:cstheme="minorBidi"/>
        </w:rPr>
      </w:pPr>
      <w:r w:rsidRPr="00841F54">
        <w:rPr>
          <w:rFonts w:eastAsiaTheme="minorHAnsi" w:cstheme="minorBidi"/>
        </w:rPr>
        <w:t xml:space="preserve">        Default is Active if not specified </w:t>
      </w:r>
    </w:p>
    <w:p w14:paraId="078C89BD"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BE"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B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  :</w:t>
      </w:r>
      <w:proofErr w:type="gramEnd"/>
      <w:r w:rsidRPr="00841F54">
        <w:rPr>
          <w:rFonts w:eastAsiaTheme="minorHAnsi" w:cstheme="minorBidi"/>
        </w:rPr>
        <w:t xml:space="preserve">:= Active </w:t>
      </w:r>
    </w:p>
    <w:p w14:paraId="078C89C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  :</w:t>
      </w:r>
      <w:proofErr w:type="gramEnd"/>
      <w:r w:rsidRPr="00841F54">
        <w:rPr>
          <w:rFonts w:eastAsiaTheme="minorHAnsi" w:cstheme="minorBidi"/>
        </w:rPr>
        <w:t>:= Inactive</w:t>
      </w:r>
    </w:p>
    <w:p w14:paraId="078C89C1"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9C2" w14:textId="77777777" w:rsidR="0015646A" w:rsidRPr="00841F54" w:rsidRDefault="0015646A" w:rsidP="00E22A9D">
      <w:pPr>
        <w:rPr>
          <w:rFonts w:eastAsiaTheme="minorHAnsi" w:cstheme="minorBidi"/>
        </w:rPr>
      </w:pPr>
      <w:r w:rsidRPr="00841F54">
        <w:rPr>
          <w:rFonts w:eastAsiaTheme="minorHAnsi" w:cstheme="minorBidi"/>
        </w:rPr>
        <w:t xml:space="preserve">        Problem Onset Date </w:t>
      </w:r>
    </w:p>
    <w:p w14:paraId="078C89C3"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C4"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9C5"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9C6" w14:textId="77777777" w:rsidR="0015646A" w:rsidRPr="00841F54" w:rsidRDefault="0015646A" w:rsidP="00E22A9D">
      <w:pPr>
        <w:rPr>
          <w:rFonts w:eastAsiaTheme="minorHAnsi" w:cstheme="minorBidi"/>
        </w:rPr>
      </w:pPr>
      <w:r w:rsidRPr="00841F54">
        <w:rPr>
          <w:rFonts w:eastAsiaTheme="minorHAnsi" w:cstheme="minorBidi"/>
        </w:rPr>
        <w:t xml:space="preserve">        Problem Resolved Date </w:t>
      </w:r>
    </w:p>
    <w:p w14:paraId="078C89C7" w14:textId="77777777" w:rsidR="0015646A" w:rsidRPr="00841F54" w:rsidRDefault="0015646A" w:rsidP="00E22A9D">
      <w:pPr>
        <w:rPr>
          <w:rFonts w:eastAsiaTheme="minorHAnsi" w:cstheme="minorBidi"/>
        </w:rPr>
      </w:pPr>
      <w:r w:rsidRPr="00841F54">
        <w:rPr>
          <w:rFonts w:eastAsiaTheme="minorHAnsi" w:cstheme="minorBidi"/>
        </w:rPr>
        <w:t xml:space="preserve">        N/A for PCE </w:t>
      </w:r>
    </w:p>
    <w:p w14:paraId="078C89C8"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9C9"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9CA"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9CB"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CC"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9CD"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9CE"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CF"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9D0"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9D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D2"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9D3"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9D4"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9D5"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9D6"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Provider Narrative </w:t>
      </w:r>
    </w:p>
    <w:p w14:paraId="078C89D7"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9D8" w14:textId="77777777" w:rsidR="0015646A" w:rsidRPr="00841F54" w:rsidRDefault="0015646A" w:rsidP="00E22A9D">
      <w:pPr>
        <w:rPr>
          <w:rFonts w:eastAsiaTheme="minorHAnsi" w:cstheme="minorBidi"/>
        </w:rPr>
      </w:pPr>
      <w:r w:rsidRPr="00841F54">
        <w:rPr>
          <w:rFonts w:eastAsiaTheme="minorHAnsi" w:cstheme="minorBidi"/>
        </w:rPr>
        <w:t xml:space="preserve">        Required by Problem List for new problem </w:t>
      </w:r>
    </w:p>
    <w:p w14:paraId="078C89D9"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9DA"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9DB" w14:textId="77777777" w:rsidR="0015646A" w:rsidRPr="00841F54" w:rsidRDefault="0015646A" w:rsidP="00E22A9D">
      <w:pPr>
        <w:rPr>
          <w:rFonts w:eastAsiaTheme="minorHAnsi" w:cstheme="minorBidi"/>
        </w:rPr>
      </w:pPr>
      <w:r w:rsidRPr="00841F54">
        <w:rPr>
          <w:rFonts w:eastAsiaTheme="minorHAnsi" w:cstheme="minorBidi"/>
        </w:rPr>
        <w:t xml:space="preserve">        Category Header for Provider Narrative </w:t>
      </w:r>
    </w:p>
    <w:p w14:paraId="078C89DC" w14:textId="77777777" w:rsidR="0015646A" w:rsidRPr="00841F54" w:rsidRDefault="0015646A" w:rsidP="00E22A9D">
      <w:pPr>
        <w:rPr>
          <w:rFonts w:eastAsiaTheme="minorHAnsi" w:cstheme="minorBidi"/>
        </w:rPr>
      </w:pPr>
      <w:r w:rsidRPr="00841F54">
        <w:rPr>
          <w:rFonts w:eastAsiaTheme="minorHAnsi" w:cstheme="minorBidi"/>
        </w:rPr>
        <w:t xml:space="preserve">        N/A for Problem List </w:t>
      </w:r>
    </w:p>
    <w:p w14:paraId="078C89DD"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9DE"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9DF"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9E0"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9E1" w14:textId="77777777" w:rsidR="0015646A" w:rsidRPr="00841F54" w:rsidRDefault="0015646A" w:rsidP="00E22A9D">
      <w:pPr>
        <w:rPr>
          <w:rFonts w:eastAsiaTheme="minorHAnsi" w:cstheme="minorBidi"/>
        </w:rPr>
      </w:pPr>
      <w:r w:rsidRPr="00841F54">
        <w:rPr>
          <w:rFonts w:eastAsiaTheme="minorHAnsi" w:cstheme="minorBidi"/>
        </w:rPr>
        <w:t xml:space="preserve">   Piece 16 </w:t>
      </w:r>
    </w:p>
    <w:p w14:paraId="078C89E2"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9E3"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9E4" w14:textId="77777777" w:rsidR="0015646A" w:rsidRPr="00841F54" w:rsidRDefault="0015646A" w:rsidP="00E22A9D">
      <w:pPr>
        <w:rPr>
          <w:rFonts w:eastAsiaTheme="minorHAnsi" w:cstheme="minorBidi"/>
        </w:rPr>
      </w:pPr>
      <w:r w:rsidRPr="00841F54">
        <w:rPr>
          <w:rFonts w:eastAsiaTheme="minorHAnsi" w:cstheme="minorBidi"/>
        </w:rPr>
        <w:t xml:space="preserve">   Piece 17 </w:t>
      </w:r>
    </w:p>
    <w:p w14:paraId="078C89E5"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9E6"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9E7" w14:textId="77777777" w:rsidR="0015646A" w:rsidRPr="00841F54" w:rsidRDefault="0015646A" w:rsidP="00E22A9D">
      <w:pPr>
        <w:rPr>
          <w:rFonts w:eastAsiaTheme="minorHAnsi" w:cstheme="minorBidi"/>
        </w:rPr>
      </w:pPr>
      <w:r w:rsidRPr="00841F54">
        <w:rPr>
          <w:rFonts w:eastAsiaTheme="minorHAnsi" w:cstheme="minorBidi"/>
        </w:rPr>
        <w:t xml:space="preserve">   Piece 18</w:t>
      </w:r>
    </w:p>
    <w:p w14:paraId="078C89E8" w14:textId="77777777" w:rsidR="0015646A" w:rsidRPr="00841F54" w:rsidRDefault="0015646A" w:rsidP="00E22A9D">
      <w:pPr>
        <w:rPr>
          <w:rFonts w:eastAsiaTheme="minorHAnsi" w:cstheme="minorBidi"/>
        </w:rPr>
      </w:pPr>
      <w:r w:rsidRPr="00841F54">
        <w:rPr>
          <w:rFonts w:eastAsiaTheme="minorHAnsi" w:cstheme="minorBidi"/>
        </w:rPr>
        <w:t xml:space="preserve">        Order/Resulting</w:t>
      </w:r>
    </w:p>
    <w:p w14:paraId="078C89E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9E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  :</w:t>
      </w:r>
      <w:proofErr w:type="gramEnd"/>
      <w:r w:rsidRPr="00841F54">
        <w:rPr>
          <w:rFonts w:eastAsiaTheme="minorHAnsi" w:cstheme="minorBidi"/>
        </w:rPr>
        <w:t xml:space="preserve">:= Ordering </w:t>
      </w:r>
    </w:p>
    <w:p w14:paraId="078C89E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R  :</w:t>
      </w:r>
      <w:proofErr w:type="gramEnd"/>
      <w:r w:rsidRPr="00841F54">
        <w:rPr>
          <w:rFonts w:eastAsiaTheme="minorHAnsi" w:cstheme="minorBidi"/>
        </w:rPr>
        <w:t>:= Resulting</w:t>
      </w:r>
    </w:p>
    <w:p w14:paraId="078C89E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B  :</w:t>
      </w:r>
      <w:proofErr w:type="gramEnd"/>
      <w:r w:rsidRPr="00841F54">
        <w:rPr>
          <w:rFonts w:eastAsiaTheme="minorHAnsi" w:cstheme="minorBidi"/>
        </w:rPr>
        <w:t>:= Both Ordering and Resulting</w:t>
      </w:r>
    </w:p>
    <w:p w14:paraId="078C89E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"DIAGNOSIS/PROBLEM",&lt;PROVIDER IEN&gt;,</w:t>
      </w:r>
      <w:proofErr w:type="spellStart"/>
      <w:r w:rsidRPr="00841F54">
        <w:rPr>
          <w:rFonts w:eastAsiaTheme="minorHAnsi" w:cstheme="minorBidi"/>
        </w:rPr>
        <w:t>i</w:t>
      </w:r>
      <w:proofErr w:type="spellEnd"/>
      <w:r w:rsidRPr="00841F54">
        <w:rPr>
          <w:rFonts w:eastAsiaTheme="minorHAnsi" w:cstheme="minorBidi"/>
        </w:rPr>
        <w:t xml:space="preserve">,"NOTE") = 1, where: </w:t>
      </w:r>
    </w:p>
    <w:p w14:paraId="078C89F0"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9F1"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Provider  N</w:t>
      </w:r>
      <w:proofErr w:type="gramEnd"/>
      <w:r w:rsidRPr="00841F54">
        <w:rPr>
          <w:rFonts w:eastAsiaTheme="minorHAnsi" w:cstheme="minorBidi"/>
        </w:rPr>
        <w:t xml:space="preserve">/A for PCE </w:t>
      </w:r>
    </w:p>
    <w:p w14:paraId="078C89F2" w14:textId="77777777" w:rsidR="0015646A" w:rsidRPr="00841F54" w:rsidRDefault="0015646A" w:rsidP="00E22A9D">
      <w:pPr>
        <w:rPr>
          <w:rFonts w:eastAsiaTheme="minorHAnsi" w:cstheme="minorBidi"/>
        </w:rPr>
      </w:pPr>
      <w:r w:rsidRPr="00841F54">
        <w:rPr>
          <w:rFonts w:eastAsiaTheme="minorHAnsi" w:cstheme="minorBidi"/>
        </w:rPr>
        <w:t xml:space="preserve">        Format: free text, 3-60 Characters </w:t>
      </w:r>
    </w:p>
    <w:p w14:paraId="078C89F4" w14:textId="77777777" w:rsidR="0015646A" w:rsidRPr="00841F54" w:rsidRDefault="0015646A" w:rsidP="00E22A9D">
      <w:pPr>
        <w:rPr>
          <w:rFonts w:eastAsiaTheme="minorHAnsi" w:cstheme="minorBidi"/>
        </w:rPr>
      </w:pPr>
      <w:r w:rsidRPr="00841F54">
        <w:rPr>
          <w:rFonts w:eastAsiaTheme="minorHAnsi" w:cstheme="minorBidi"/>
        </w:rPr>
        <w:t xml:space="preserve">   NOTE:  If the NOTE node is not needed, it does not have to exist.  </w:t>
      </w:r>
    </w:p>
    <w:p w14:paraId="078C89F6" w14:textId="77777777" w:rsidR="0015646A" w:rsidRPr="00841F54" w:rsidRDefault="0015646A" w:rsidP="00E22A9D">
      <w:pPr>
        <w:rPr>
          <w:rFonts w:eastAsiaTheme="minorHAnsi" w:cstheme="minorBidi"/>
        </w:rPr>
      </w:pPr>
      <w:r w:rsidRPr="00841F54">
        <w:rPr>
          <w:rFonts w:eastAsiaTheme="minorHAnsi" w:cstheme="minorBidi"/>
        </w:rPr>
        <w:t xml:space="preserve">   NOTE:  Information is passed to Problem List if there is data for any of </w:t>
      </w:r>
    </w:p>
    <w:p w14:paraId="078C89F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w:t>
      </w:r>
      <w:proofErr w:type="gramEnd"/>
      <w:r w:rsidRPr="00841F54">
        <w:rPr>
          <w:rFonts w:eastAsiaTheme="minorHAnsi" w:cstheme="minorBidi"/>
        </w:rPr>
        <w:t xml:space="preserve"> positions 5-8 on the "DIAGNOSIS/PROBLEM" node or if there is </w:t>
      </w:r>
    </w:p>
    <w:p w14:paraId="078C89F8" w14:textId="77777777" w:rsidR="0015646A" w:rsidRPr="00841F54" w:rsidRDefault="0015646A" w:rsidP="00E22A9D">
      <w:pPr>
        <w:rPr>
          <w:rFonts w:eastAsiaTheme="minorHAnsi" w:cstheme="minorBidi"/>
        </w:rPr>
      </w:pPr>
      <w:r w:rsidRPr="00841F54">
        <w:rPr>
          <w:rFonts w:eastAsiaTheme="minorHAnsi" w:cstheme="minorBidi"/>
        </w:rPr>
        <w:t xml:space="preserve">   "NOTE" node.  </w:t>
      </w:r>
    </w:p>
    <w:p w14:paraId="078C89FA" w14:textId="77777777" w:rsidR="0015646A" w:rsidRPr="00841F54" w:rsidRDefault="0015646A" w:rsidP="00E22A9D">
      <w:pPr>
        <w:rPr>
          <w:rFonts w:eastAsiaTheme="minorHAnsi" w:cstheme="minorBidi"/>
        </w:rPr>
      </w:pPr>
      <w:r w:rsidRPr="00841F54">
        <w:rPr>
          <w:rFonts w:eastAsiaTheme="minorHAnsi" w:cstheme="minorBidi"/>
        </w:rPr>
        <w:t xml:space="preserve">   NOTE:  A provider is required to add a new problem to the Problem List.  </w:t>
      </w:r>
    </w:p>
    <w:p w14:paraId="078C89FB"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9F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
    <w:p w14:paraId="078C89FD" w14:textId="77777777" w:rsidR="0015646A" w:rsidRPr="00841F54" w:rsidRDefault="0015646A" w:rsidP="00E22A9D">
      <w:pPr>
        <w:rPr>
          <w:rFonts w:eastAsiaTheme="minorHAnsi" w:cstheme="minorBidi"/>
        </w:rPr>
      </w:pPr>
      <w:r w:rsidRPr="00841F54">
        <w:rPr>
          <w:rFonts w:eastAsiaTheme="minorHAnsi" w:cstheme="minorBidi"/>
        </w:rPr>
        <w:t xml:space="preserve">   Diagnosis data list, specific to one provider, for Problems being treated</w:t>
      </w:r>
    </w:p>
    <w:p w14:paraId="078C89F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at</w:t>
      </w:r>
      <w:proofErr w:type="gramEnd"/>
      <w:r w:rsidRPr="00841F54">
        <w:rPr>
          <w:rFonts w:eastAsiaTheme="minorHAnsi" w:cstheme="minorBidi"/>
        </w:rPr>
        <w:t xml:space="preserve"> this encounter: </w:t>
      </w:r>
    </w:p>
    <w:p w14:paraId="078C8A00" w14:textId="77777777" w:rsidR="0015646A" w:rsidRPr="00841F54" w:rsidRDefault="0015646A" w:rsidP="00E22A9D">
      <w:pPr>
        <w:rPr>
          <w:rFonts w:eastAsiaTheme="minorHAnsi" w:cstheme="minorBidi"/>
        </w:rPr>
      </w:pPr>
      <w:r w:rsidRPr="00841F54">
        <w:rPr>
          <w:rFonts w:eastAsiaTheme="minorHAnsi" w:cstheme="minorBidi"/>
        </w:rPr>
        <w:t xml:space="preserve">   If no Diagnoses, then '$</w:t>
      </w:r>
      <w:proofErr w:type="gramStart"/>
      <w:r w:rsidRPr="00841F54">
        <w:rPr>
          <w:rFonts w:eastAsiaTheme="minorHAnsi" w:cstheme="minorBidi"/>
        </w:rPr>
        <w:t>D(</w:t>
      </w:r>
      <w:proofErr w:type="gramEnd"/>
      <w:r w:rsidRPr="00841F54">
        <w:rPr>
          <w:rFonts w:eastAsiaTheme="minorHAnsi" w:cstheme="minorBidi"/>
        </w:rPr>
        <w:t xml:space="preserve">LOCAL("DIAGNOSIS",&lt;PROVIDER IEN&gt;))is </w:t>
      </w:r>
    </w:p>
    <w:p w14:paraId="078C8A01"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true</w:t>
      </w:r>
      <w:proofErr w:type="gramEnd"/>
      <w:r w:rsidRPr="00841F54">
        <w:rPr>
          <w:rFonts w:eastAsiaTheme="minorHAnsi" w:cstheme="minorBidi"/>
        </w:rPr>
        <w:t xml:space="preserve">.  </w:t>
      </w:r>
    </w:p>
    <w:p w14:paraId="078C8A0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"DIAGNOSIS",&lt;PROVIDER IEN&gt;,</w:t>
      </w:r>
      <w:proofErr w:type="spellStart"/>
      <w:r w:rsidRPr="00841F54">
        <w:rPr>
          <w:rFonts w:eastAsiaTheme="minorHAnsi" w:cstheme="minorBidi"/>
        </w:rPr>
        <w:t>i</w:t>
      </w:r>
      <w:proofErr w:type="spellEnd"/>
      <w:r w:rsidRPr="00841F54">
        <w:rPr>
          <w:rFonts w:eastAsiaTheme="minorHAnsi" w:cstheme="minorBidi"/>
        </w:rPr>
        <w:t xml:space="preserve">) = 1^2^3^4^...^13^14 where: </w:t>
      </w:r>
    </w:p>
    <w:p w14:paraId="078C8A04"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05" w14:textId="77777777" w:rsidR="0015646A" w:rsidRPr="00841F54" w:rsidRDefault="0015646A" w:rsidP="00E22A9D">
      <w:pPr>
        <w:rPr>
          <w:rFonts w:eastAsiaTheme="minorHAnsi" w:cstheme="minorBidi"/>
        </w:rPr>
      </w:pPr>
      <w:r w:rsidRPr="00841F54">
        <w:rPr>
          <w:rFonts w:eastAsiaTheme="minorHAnsi" w:cstheme="minorBidi"/>
        </w:rPr>
        <w:t xml:space="preserve">        Diagnosis code IEN </w:t>
      </w:r>
    </w:p>
    <w:p w14:paraId="078C8A06"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07"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08"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69" w:name="icdp79"/>
      <w:bookmarkEnd w:id="169"/>
      <w:r w:rsidRPr="00841F54">
        <w:rPr>
          <w:rFonts w:eastAsiaTheme="minorHAnsi" w:cstheme="minorBidi"/>
        </w:rPr>
        <w:t>Format: Pointer to ICD DIAGNOSIS File (#80)</w:t>
      </w:r>
    </w:p>
    <w:p w14:paraId="078C8A09"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0A" w14:textId="77777777" w:rsidR="0015646A" w:rsidRPr="00841F54" w:rsidRDefault="0015646A" w:rsidP="00E22A9D">
      <w:pPr>
        <w:rPr>
          <w:rFonts w:eastAsiaTheme="minorHAnsi" w:cstheme="minorBidi"/>
        </w:rPr>
      </w:pPr>
      <w:r w:rsidRPr="00841F54">
        <w:rPr>
          <w:rFonts w:eastAsiaTheme="minorHAnsi" w:cstheme="minorBidi"/>
        </w:rPr>
        <w:t xml:space="preserve">        Diagnosis specification code </w:t>
      </w:r>
    </w:p>
    <w:p w14:paraId="078C8A0B" w14:textId="77777777" w:rsidR="0015646A" w:rsidRPr="00841F54" w:rsidRDefault="0015646A" w:rsidP="00E22A9D">
      <w:pPr>
        <w:rPr>
          <w:rFonts w:eastAsiaTheme="minorHAnsi" w:cstheme="minorBidi"/>
        </w:rPr>
      </w:pPr>
      <w:r w:rsidRPr="00841F54">
        <w:rPr>
          <w:rFonts w:eastAsiaTheme="minorHAnsi" w:cstheme="minorBidi"/>
        </w:rPr>
        <w:t xml:space="preserve">        Will default to "S" if blank </w:t>
      </w:r>
    </w:p>
    <w:p w14:paraId="078C8A0C"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0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 :</w:t>
      </w:r>
      <w:proofErr w:type="gramEnd"/>
      <w:r w:rsidRPr="00841F54">
        <w:rPr>
          <w:rFonts w:eastAsiaTheme="minorHAnsi" w:cstheme="minorBidi"/>
        </w:rPr>
        <w:t xml:space="preserve">:= Primary </w:t>
      </w:r>
    </w:p>
    <w:p w14:paraId="078C8A0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 :</w:t>
      </w:r>
      <w:proofErr w:type="gramEnd"/>
      <w:r w:rsidRPr="00841F54">
        <w:rPr>
          <w:rFonts w:eastAsiaTheme="minorHAnsi" w:cstheme="minorBidi"/>
        </w:rPr>
        <w:t>:= Secondary</w:t>
      </w:r>
    </w:p>
    <w:p w14:paraId="078C8A0F"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10"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A1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2"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13"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A14"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5"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16"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A17"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8"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19"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A1A"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1B"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1C" w14:textId="77777777" w:rsidR="0015646A" w:rsidRPr="00841F54" w:rsidRDefault="0015646A" w:rsidP="00E22A9D">
      <w:pPr>
        <w:rPr>
          <w:rFonts w:eastAsiaTheme="minorHAnsi" w:cstheme="minorBidi"/>
        </w:rPr>
      </w:pPr>
      <w:r w:rsidRPr="00841F54">
        <w:rPr>
          <w:rFonts w:eastAsiaTheme="minorHAnsi" w:cstheme="minorBidi"/>
        </w:rPr>
        <w:t xml:space="preserve">        Associated Problem IEN </w:t>
      </w:r>
    </w:p>
    <w:p w14:paraId="078C8A1D"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w:t>
      </w:r>
      <w:proofErr w:type="gramStart"/>
      <w:r w:rsidRPr="00841F54">
        <w:rPr>
          <w:rFonts w:eastAsiaTheme="minorHAnsi" w:cstheme="minorBidi"/>
        </w:rPr>
        <w:t>file</w:t>
      </w:r>
      <w:proofErr w:type="gramEnd"/>
      <w:r w:rsidRPr="00841F54">
        <w:rPr>
          <w:rFonts w:eastAsiaTheme="minorHAnsi" w:cstheme="minorBidi"/>
        </w:rPr>
        <w:t xml:space="preserve"> 9000011</w:t>
      </w:r>
    </w:p>
    <w:p w14:paraId="078C8A1E"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1F"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Physician's term for Diagnosis </w:t>
      </w:r>
    </w:p>
    <w:p w14:paraId="078C8A2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21"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22"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23"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Category Header </w:t>
      </w:r>
    </w:p>
    <w:p w14:paraId="078C8A24" w14:textId="77777777" w:rsidR="0015646A" w:rsidRPr="00841F54" w:rsidRDefault="0015646A" w:rsidP="00E22A9D">
      <w:pPr>
        <w:rPr>
          <w:rFonts w:eastAsiaTheme="minorHAnsi" w:cstheme="minorBidi"/>
        </w:rPr>
      </w:pPr>
      <w:r w:rsidRPr="00841F54">
        <w:rPr>
          <w:rFonts w:eastAsiaTheme="minorHAnsi" w:cstheme="minorBidi"/>
        </w:rPr>
        <w:t xml:space="preserve">        May have been used as a grouping for a set of related Diagnosis </w:t>
      </w:r>
    </w:p>
    <w:p w14:paraId="078C8A25"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which</w:t>
      </w:r>
      <w:proofErr w:type="gramEnd"/>
      <w:r w:rsidRPr="00841F54">
        <w:rPr>
          <w:rFonts w:eastAsiaTheme="minorHAnsi" w:cstheme="minorBidi"/>
        </w:rPr>
        <w:t xml:space="preserve"> the provider selected from </w:t>
      </w:r>
    </w:p>
    <w:p w14:paraId="078C8A26"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27"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28" w14:textId="77777777" w:rsidR="0015646A" w:rsidRPr="00841F54" w:rsidRDefault="0015646A" w:rsidP="00E22A9D">
      <w:pPr>
        <w:rPr>
          <w:rFonts w:eastAsiaTheme="minorHAnsi" w:cstheme="minorBidi"/>
        </w:rPr>
      </w:pPr>
      <w:r w:rsidRPr="00841F54">
        <w:rPr>
          <w:rFonts w:eastAsiaTheme="minorHAnsi" w:cstheme="minorBidi"/>
        </w:rPr>
        <w:t xml:space="preserve">        Lexicon IEN </w:t>
      </w:r>
    </w:p>
    <w:p w14:paraId="078C8A29"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File (#757.01)</w:t>
      </w:r>
    </w:p>
    <w:p w14:paraId="078C8A2A"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A2B"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A2C"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A2D"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A2E"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A2F"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A30"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A31"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A32"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A33"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A34" w14:textId="77777777" w:rsidR="0015646A" w:rsidRPr="00841F54" w:rsidRDefault="0015646A" w:rsidP="00E22A9D">
      <w:pPr>
        <w:rPr>
          <w:rFonts w:eastAsiaTheme="minorHAnsi" w:cstheme="minorBidi"/>
        </w:rPr>
      </w:pPr>
      <w:r w:rsidRPr="00841F54">
        <w:rPr>
          <w:rFonts w:eastAsiaTheme="minorHAnsi" w:cstheme="minorBidi"/>
        </w:rPr>
        <w:t xml:space="preserve">        Order/Resulting</w:t>
      </w:r>
    </w:p>
    <w:p w14:paraId="078C8A3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3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O  :</w:t>
      </w:r>
      <w:proofErr w:type="gramEnd"/>
      <w:r w:rsidRPr="00841F54">
        <w:rPr>
          <w:rFonts w:eastAsiaTheme="minorHAnsi" w:cstheme="minorBidi"/>
        </w:rPr>
        <w:t xml:space="preserve">:= Ordering </w:t>
      </w:r>
    </w:p>
    <w:p w14:paraId="078C8A3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R  :</w:t>
      </w:r>
      <w:proofErr w:type="gramEnd"/>
      <w:r w:rsidRPr="00841F54">
        <w:rPr>
          <w:rFonts w:eastAsiaTheme="minorHAnsi" w:cstheme="minorBidi"/>
        </w:rPr>
        <w:t>:= Resulting</w:t>
      </w:r>
    </w:p>
    <w:p w14:paraId="078C8A38"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B  :</w:t>
      </w:r>
      <w:proofErr w:type="gramEnd"/>
      <w:r w:rsidRPr="00841F54">
        <w:rPr>
          <w:rFonts w:eastAsiaTheme="minorHAnsi" w:cstheme="minorBidi"/>
        </w:rPr>
        <w:t xml:space="preserve">:= Both Ordering and Resulting </w:t>
      </w:r>
    </w:p>
    <w:p w14:paraId="078C8A3A" w14:textId="26B1C89F"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PCE recommends using the DIAGNOSIS/PROBLEM node so that </w:t>
      </w:r>
    </w:p>
    <w:p w14:paraId="078C8A3B"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w:t>
      </w:r>
      <w:proofErr w:type="gramEnd"/>
      <w:r w:rsidRPr="00841F54">
        <w:rPr>
          <w:rFonts w:eastAsiaTheme="minorHAnsi" w:cstheme="minorBidi"/>
        </w:rPr>
        <w:t xml:space="preserve"> diagnosis can point to the problem that it relates to.  </w:t>
      </w:r>
    </w:p>
    <w:p w14:paraId="078C8A3E" w14:textId="77777777" w:rsidR="0015646A" w:rsidRPr="00841F54" w:rsidRDefault="0015646A" w:rsidP="00E22A9D">
      <w:pPr>
        <w:rPr>
          <w:rFonts w:eastAsiaTheme="minorHAnsi" w:cstheme="minorBidi"/>
        </w:rPr>
      </w:pPr>
      <w:r w:rsidRPr="00841F54">
        <w:rPr>
          <w:rFonts w:eastAsiaTheme="minorHAnsi" w:cstheme="minorBidi"/>
        </w:rPr>
        <w:t xml:space="preserve">   Procedures data list, specific to one provider </w:t>
      </w:r>
    </w:p>
    <w:p w14:paraId="078C8A40" w14:textId="77777777" w:rsidR="0015646A" w:rsidRPr="00841F54" w:rsidRDefault="0015646A" w:rsidP="00E22A9D">
      <w:pPr>
        <w:rPr>
          <w:rFonts w:eastAsiaTheme="minorHAnsi" w:cstheme="minorBidi"/>
        </w:rPr>
      </w:pPr>
      <w:r w:rsidRPr="00841F54">
        <w:rPr>
          <w:rFonts w:eastAsiaTheme="minorHAnsi" w:cstheme="minorBidi"/>
        </w:rPr>
        <w:t xml:space="preserve">   If no Procedures, then '$</w:t>
      </w:r>
      <w:proofErr w:type="gramStart"/>
      <w:r w:rsidRPr="00841F54">
        <w:rPr>
          <w:rFonts w:eastAsiaTheme="minorHAnsi" w:cstheme="minorBidi"/>
        </w:rPr>
        <w:t>D(</w:t>
      </w:r>
      <w:proofErr w:type="gramEnd"/>
      <w:r w:rsidRPr="00841F54">
        <w:rPr>
          <w:rFonts w:eastAsiaTheme="minorHAnsi" w:cstheme="minorBidi"/>
        </w:rPr>
        <w:t xml:space="preserve">LOCAL("PROCEDURE",&lt;PROVIDER IEN&gt;)) is </w:t>
      </w:r>
    </w:p>
    <w:p w14:paraId="078C8A41"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true</w:t>
      </w:r>
      <w:proofErr w:type="gramEnd"/>
      <w:r w:rsidRPr="00841F54">
        <w:rPr>
          <w:rFonts w:eastAsiaTheme="minorHAnsi" w:cstheme="minorBidi"/>
        </w:rPr>
        <w:t xml:space="preserve">.  </w:t>
      </w:r>
    </w:p>
    <w:p w14:paraId="078C8A42"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"PROCEDURE",&lt;PROVIDER IEN&gt;,</w:t>
      </w:r>
      <w:proofErr w:type="spellStart"/>
      <w:r w:rsidRPr="00841F54">
        <w:rPr>
          <w:rFonts w:eastAsiaTheme="minorHAnsi" w:cstheme="minorBidi"/>
        </w:rPr>
        <w:t>i</w:t>
      </w:r>
      <w:proofErr w:type="spellEnd"/>
      <w:r w:rsidRPr="00841F54">
        <w:rPr>
          <w:rFonts w:eastAsiaTheme="minorHAnsi" w:cstheme="minorBidi"/>
        </w:rPr>
        <w:t>) = 1^2^3^4^5^6^7^8^9^10^</w:t>
      </w:r>
    </w:p>
    <w:p w14:paraId="078C8A43" w14:textId="77777777" w:rsidR="0015646A" w:rsidRPr="00841F54" w:rsidRDefault="0015646A" w:rsidP="00E22A9D">
      <w:pPr>
        <w:rPr>
          <w:rFonts w:eastAsiaTheme="minorHAnsi" w:cstheme="minorBidi"/>
        </w:rPr>
      </w:pPr>
      <w:r w:rsidRPr="00841F54">
        <w:rPr>
          <w:rFonts w:eastAsiaTheme="minorHAnsi" w:cstheme="minorBidi"/>
        </w:rPr>
        <w:t xml:space="preserve">        11^12^13^14</w:t>
      </w:r>
      <w:proofErr w:type="gramStart"/>
      <w:r w:rsidRPr="00841F54">
        <w:rPr>
          <w:rFonts w:eastAsiaTheme="minorHAnsi" w:cstheme="minorBidi"/>
        </w:rPr>
        <w:t>,(</w:t>
      </w:r>
      <w:proofErr w:type="gramEnd"/>
      <w:r w:rsidRPr="00841F54">
        <w:rPr>
          <w:rFonts w:eastAsiaTheme="minorHAnsi" w:cstheme="minorBidi"/>
        </w:rPr>
        <w:t xml:space="preserve">pieces defined below) </w:t>
      </w:r>
    </w:p>
    <w:p w14:paraId="078C8A44"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LOCAL(</w:t>
      </w:r>
      <w:proofErr w:type="gramEnd"/>
      <w:r w:rsidRPr="00841F54">
        <w:rPr>
          <w:rFonts w:eastAsiaTheme="minorHAnsi" w:cstheme="minorBidi"/>
        </w:rPr>
        <w:t>"PROCEDURE",&lt;PROVIDER IEN&gt;,</w:t>
      </w:r>
      <w:proofErr w:type="spellStart"/>
      <w:r w:rsidRPr="00841F54">
        <w:rPr>
          <w:rFonts w:eastAsiaTheme="minorHAnsi" w:cstheme="minorBidi"/>
        </w:rPr>
        <w:t>i,modifier</w:t>
      </w:r>
      <w:proofErr w:type="spellEnd"/>
      <w:r w:rsidRPr="00841F54">
        <w:rPr>
          <w:rFonts w:eastAsiaTheme="minorHAnsi" w:cstheme="minorBidi"/>
        </w:rPr>
        <w:t xml:space="preserve">[E;1/.01]) = "" </w:t>
      </w:r>
    </w:p>
    <w:p w14:paraId="078C8A45"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A46"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47" w14:textId="77777777" w:rsidR="0015646A" w:rsidRPr="00841F54" w:rsidRDefault="0015646A" w:rsidP="00E22A9D">
      <w:pPr>
        <w:rPr>
          <w:rFonts w:eastAsiaTheme="minorHAnsi" w:cstheme="minorBidi"/>
        </w:rPr>
      </w:pPr>
      <w:r w:rsidRPr="00841F54">
        <w:rPr>
          <w:rFonts w:eastAsiaTheme="minorHAnsi" w:cstheme="minorBidi"/>
        </w:rPr>
        <w:t xml:space="preserve">        CPT4 Procedure code </w:t>
      </w:r>
    </w:p>
    <w:p w14:paraId="078C8A48" w14:textId="77777777" w:rsidR="0015646A" w:rsidRPr="00841F54" w:rsidRDefault="0015646A" w:rsidP="00E22A9D">
      <w:pPr>
        <w:rPr>
          <w:rFonts w:eastAsiaTheme="minorHAnsi" w:cstheme="minorBidi"/>
        </w:rPr>
      </w:pPr>
    </w:p>
    <w:p w14:paraId="078C8A49" w14:textId="77777777" w:rsidR="0015646A" w:rsidRPr="00841F54" w:rsidRDefault="0015646A" w:rsidP="00E22A9D">
      <w:pPr>
        <w:rPr>
          <w:rFonts w:eastAsiaTheme="minorHAnsi" w:cstheme="minorBidi"/>
        </w:rPr>
      </w:pPr>
      <w:r w:rsidRPr="00841F54">
        <w:rPr>
          <w:rFonts w:eastAsiaTheme="minorHAnsi" w:cstheme="minorBidi"/>
        </w:rPr>
        <w:t xml:space="preserve">        Required by PCE for V CPT </w:t>
      </w:r>
      <w:proofErr w:type="gramStart"/>
      <w:r w:rsidRPr="00841F54">
        <w:rPr>
          <w:rFonts w:eastAsiaTheme="minorHAnsi" w:cstheme="minorBidi"/>
        </w:rPr>
        <w:t>file</w:t>
      </w:r>
      <w:proofErr w:type="gramEnd"/>
      <w:r w:rsidRPr="00841F54">
        <w:rPr>
          <w:rFonts w:eastAsiaTheme="minorHAnsi" w:cstheme="minorBidi"/>
        </w:rPr>
        <w:t xml:space="preserve"> (Procedures) </w:t>
      </w:r>
    </w:p>
    <w:p w14:paraId="078C8A4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if</w:t>
      </w:r>
      <w:proofErr w:type="gramEnd"/>
      <w:r w:rsidRPr="00841F54">
        <w:rPr>
          <w:rFonts w:eastAsiaTheme="minorHAnsi" w:cstheme="minorBidi"/>
        </w:rPr>
        <w:t xml:space="preserve"> this field is blank then will be stored in V TREATMENT file </w:t>
      </w:r>
    </w:p>
    <w:p w14:paraId="078C8A4B"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4C" w14:textId="77777777" w:rsidR="0015646A" w:rsidRPr="00841F54" w:rsidRDefault="0015646A" w:rsidP="00E22A9D">
      <w:pPr>
        <w:rPr>
          <w:rFonts w:eastAsiaTheme="minorHAnsi" w:cstheme="minorBidi"/>
        </w:rPr>
      </w:pPr>
      <w:r w:rsidRPr="00841F54">
        <w:rPr>
          <w:rFonts w:eastAsiaTheme="minorHAnsi" w:cstheme="minorBidi"/>
        </w:rPr>
        <w:t xml:space="preserve">        Format: Pointer to CPT </w:t>
      </w:r>
      <w:proofErr w:type="gramStart"/>
      <w:r w:rsidRPr="00841F54">
        <w:rPr>
          <w:rFonts w:eastAsiaTheme="minorHAnsi" w:cstheme="minorBidi"/>
        </w:rPr>
        <w:t>file</w:t>
      </w:r>
      <w:proofErr w:type="gramEnd"/>
      <w:r w:rsidRPr="00841F54">
        <w:rPr>
          <w:rFonts w:eastAsiaTheme="minorHAnsi" w:cstheme="minorBidi"/>
        </w:rPr>
        <w:t xml:space="preserve"> (#81)</w:t>
      </w:r>
    </w:p>
    <w:p w14:paraId="078C8A4D"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4E" w14:textId="77777777" w:rsidR="0015646A" w:rsidRPr="00841F54" w:rsidRDefault="0015646A" w:rsidP="00E22A9D">
      <w:pPr>
        <w:rPr>
          <w:rFonts w:eastAsiaTheme="minorHAnsi" w:cstheme="minorBidi"/>
        </w:rPr>
      </w:pPr>
      <w:r w:rsidRPr="00841F54">
        <w:rPr>
          <w:rFonts w:eastAsiaTheme="minorHAnsi" w:cstheme="minorBidi"/>
        </w:rPr>
        <w:t xml:space="preserve">        Quantity Performed </w:t>
      </w:r>
    </w:p>
    <w:p w14:paraId="078C8A4F"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50" w14:textId="77777777" w:rsidR="0015646A" w:rsidRPr="00841F54" w:rsidRDefault="0015646A" w:rsidP="00E22A9D">
      <w:pPr>
        <w:rPr>
          <w:rFonts w:eastAsiaTheme="minorHAnsi" w:cstheme="minorBidi"/>
        </w:rPr>
      </w:pPr>
      <w:r w:rsidRPr="00841F54">
        <w:rPr>
          <w:rFonts w:eastAsiaTheme="minorHAnsi" w:cstheme="minorBidi"/>
        </w:rPr>
        <w:t xml:space="preserve">        Required for Scheduling </w:t>
      </w:r>
    </w:p>
    <w:p w14:paraId="078C8A51" w14:textId="77777777" w:rsidR="0015646A" w:rsidRPr="00841F54" w:rsidRDefault="0015646A" w:rsidP="00E22A9D">
      <w:pPr>
        <w:rPr>
          <w:rFonts w:eastAsiaTheme="minorHAnsi" w:cstheme="minorBidi"/>
        </w:rPr>
      </w:pPr>
      <w:r w:rsidRPr="00841F54">
        <w:rPr>
          <w:rFonts w:eastAsiaTheme="minorHAnsi" w:cstheme="minorBidi"/>
        </w:rPr>
        <w:t xml:space="preserve">        Format: number &gt; 0</w:t>
      </w:r>
    </w:p>
    <w:p w14:paraId="078C8A52"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53" w14:textId="77777777" w:rsidR="0015646A" w:rsidRPr="00841F54" w:rsidRDefault="0015646A" w:rsidP="00E22A9D">
      <w:pPr>
        <w:rPr>
          <w:rFonts w:eastAsiaTheme="minorHAnsi" w:cstheme="minorBidi"/>
        </w:rPr>
      </w:pPr>
      <w:r w:rsidRPr="00841F54">
        <w:rPr>
          <w:rFonts w:eastAsiaTheme="minorHAnsi" w:cstheme="minorBidi"/>
        </w:rPr>
        <w:t xml:space="preserve">        Procedure specification code </w:t>
      </w:r>
    </w:p>
    <w:p w14:paraId="078C8A5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For CPT only.</w:t>
      </w:r>
      <w:proofErr w:type="gramEnd"/>
      <w:r w:rsidRPr="00841F54">
        <w:rPr>
          <w:rFonts w:eastAsiaTheme="minorHAnsi" w:cstheme="minorBidi"/>
        </w:rPr>
        <w:t xml:space="preserve">  </w:t>
      </w:r>
    </w:p>
    <w:p w14:paraId="078C8A5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5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 :</w:t>
      </w:r>
      <w:proofErr w:type="gramEnd"/>
      <w:r w:rsidRPr="00841F54">
        <w:rPr>
          <w:rFonts w:eastAsiaTheme="minorHAnsi" w:cstheme="minorBidi"/>
        </w:rPr>
        <w:t xml:space="preserve">:= Primary </w:t>
      </w:r>
    </w:p>
    <w:p w14:paraId="078C8A5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 :</w:t>
      </w:r>
      <w:proofErr w:type="gramEnd"/>
      <w:r w:rsidRPr="00841F54">
        <w:rPr>
          <w:rFonts w:eastAsiaTheme="minorHAnsi" w:cstheme="minorBidi"/>
        </w:rPr>
        <w:t>:= Secondary</w:t>
      </w:r>
    </w:p>
    <w:p w14:paraId="078C8A58"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59" w14:textId="77777777" w:rsidR="0015646A" w:rsidRPr="00841F54" w:rsidRDefault="0015646A" w:rsidP="00E22A9D">
      <w:pPr>
        <w:rPr>
          <w:rFonts w:eastAsiaTheme="minorHAnsi" w:cstheme="minorBidi"/>
        </w:rPr>
      </w:pPr>
      <w:r w:rsidRPr="00841F54">
        <w:rPr>
          <w:rFonts w:eastAsiaTheme="minorHAnsi" w:cstheme="minorBidi"/>
        </w:rPr>
        <w:t xml:space="preserve">        Date/Time Procedure performed </w:t>
      </w:r>
    </w:p>
    <w:p w14:paraId="078C8A5A"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A5B"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5C"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5D" w14:textId="77777777" w:rsidR="0015646A" w:rsidRPr="00841F54" w:rsidRDefault="0015646A" w:rsidP="00E22A9D">
      <w:pPr>
        <w:rPr>
          <w:rFonts w:eastAsiaTheme="minorHAnsi" w:cstheme="minorBidi"/>
        </w:rPr>
      </w:pPr>
      <w:bookmarkStart w:id="170" w:name="icdp81"/>
      <w:bookmarkEnd w:id="170"/>
      <w:r w:rsidRPr="00841F54">
        <w:rPr>
          <w:rFonts w:eastAsiaTheme="minorHAnsi" w:cstheme="minorBidi"/>
        </w:rPr>
        <w:t xml:space="preserve">        Format: Pointer to ICD DIAGNOSIS File (#80)</w:t>
      </w:r>
    </w:p>
    <w:p w14:paraId="078C8A5E"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5F"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Procedure </w:t>
      </w:r>
    </w:p>
    <w:p w14:paraId="078C8A6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61"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62"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63"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Category Header </w:t>
      </w:r>
    </w:p>
    <w:p w14:paraId="078C8A64" w14:textId="77777777" w:rsidR="0015646A" w:rsidRPr="00841F54" w:rsidRDefault="0015646A" w:rsidP="00E22A9D">
      <w:pPr>
        <w:rPr>
          <w:rFonts w:eastAsiaTheme="minorHAnsi" w:cstheme="minorBidi"/>
        </w:rPr>
      </w:pPr>
      <w:r w:rsidRPr="00841F54">
        <w:rPr>
          <w:rFonts w:eastAsiaTheme="minorHAnsi" w:cstheme="minorBidi"/>
        </w:rPr>
        <w:t xml:space="preserve">        May have been used as a grouping for a set of related Procedures </w:t>
      </w:r>
    </w:p>
    <w:p w14:paraId="078C8A65"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roofErr w:type="gramStart"/>
      <w:r w:rsidRPr="00841F54">
        <w:rPr>
          <w:rFonts w:eastAsiaTheme="minorHAnsi" w:cstheme="minorBidi"/>
        </w:rPr>
        <w:t>which</w:t>
      </w:r>
      <w:proofErr w:type="gramEnd"/>
      <w:r w:rsidRPr="00841F54">
        <w:rPr>
          <w:rFonts w:eastAsiaTheme="minorHAnsi" w:cstheme="minorBidi"/>
        </w:rPr>
        <w:t xml:space="preserve"> the provider selected from </w:t>
      </w:r>
    </w:p>
    <w:p w14:paraId="078C8A66" w14:textId="77777777" w:rsidR="0015646A" w:rsidRPr="00841F54" w:rsidRDefault="0015646A" w:rsidP="00E22A9D">
      <w:pPr>
        <w:rPr>
          <w:rFonts w:eastAsiaTheme="minorHAnsi" w:cstheme="minorBidi"/>
        </w:rPr>
      </w:pPr>
      <w:r w:rsidRPr="00841F54">
        <w:rPr>
          <w:rFonts w:eastAsiaTheme="minorHAnsi" w:cstheme="minorBidi"/>
        </w:rPr>
        <w:t xml:space="preserve">        Format: free text, 2-80 Characters</w:t>
      </w:r>
    </w:p>
    <w:p w14:paraId="078C8A67"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68"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69"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6A"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6B"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6C"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6D"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6E"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6F" w14:textId="77777777" w:rsidR="0015646A" w:rsidRPr="00841F54" w:rsidRDefault="0015646A" w:rsidP="00E22A9D">
      <w:pPr>
        <w:rPr>
          <w:rFonts w:eastAsiaTheme="minorHAnsi" w:cstheme="minorBidi"/>
        </w:rPr>
      </w:pPr>
      <w:bookmarkStart w:id="171" w:name="icdp82"/>
      <w:bookmarkEnd w:id="171"/>
      <w:r w:rsidRPr="00841F54">
        <w:rPr>
          <w:rFonts w:eastAsiaTheme="minorHAnsi" w:cstheme="minorBidi"/>
        </w:rPr>
        <w:t xml:space="preserve">        Format: Pointer to ICD DIAGNOSIS File (#80)</w:t>
      </w:r>
    </w:p>
    <w:p w14:paraId="078C8A70"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A71"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72"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3"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A74"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75"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6"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A77"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78"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9"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A7A"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w:t>
      </w:r>
      <w:proofErr w:type="gramStart"/>
      <w:r w:rsidRPr="00841F54">
        <w:rPr>
          <w:rFonts w:eastAsiaTheme="minorHAnsi" w:cstheme="minorBidi"/>
        </w:rPr>
        <w:t>For</w:t>
      </w:r>
      <w:proofErr w:type="gramEnd"/>
      <w:r w:rsidRPr="00841F54">
        <w:rPr>
          <w:rFonts w:eastAsiaTheme="minorHAnsi" w:cstheme="minorBidi"/>
        </w:rPr>
        <w:t xml:space="preserve"> this CPT only.  </w:t>
      </w:r>
    </w:p>
    <w:p w14:paraId="078C8A7B"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A7E" w14:textId="0D6A33E3"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If a Procedure doesn’t have a </w:t>
      </w:r>
    </w:p>
    <w:p w14:paraId="078C8A7F" w14:textId="77777777" w:rsidR="0015646A" w:rsidRPr="00841F54" w:rsidRDefault="0015646A" w:rsidP="00E22A9D">
      <w:pPr>
        <w:rPr>
          <w:rFonts w:eastAsiaTheme="minorHAnsi" w:cstheme="minorBidi"/>
        </w:rPr>
      </w:pPr>
      <w:r w:rsidRPr="00841F54">
        <w:rPr>
          <w:rFonts w:eastAsiaTheme="minorHAnsi" w:cstheme="minorBidi"/>
        </w:rPr>
        <w:t xml:space="preserve">   CPT code, it can be passed without one and will be stored in the</w:t>
      </w:r>
    </w:p>
    <w:p w14:paraId="078C8A80" w14:textId="77777777" w:rsidR="0015646A" w:rsidRPr="00841F54" w:rsidRDefault="0015646A" w:rsidP="00E22A9D">
      <w:pPr>
        <w:rPr>
          <w:rFonts w:eastAsiaTheme="minorHAnsi" w:cstheme="minorBidi"/>
        </w:rPr>
      </w:pPr>
      <w:r w:rsidRPr="00841F54">
        <w:rPr>
          <w:rFonts w:eastAsiaTheme="minorHAnsi" w:cstheme="minorBidi"/>
        </w:rPr>
        <w:t xml:space="preserve">   V Treatment file but will not be used for workload or billing.  </w:t>
      </w:r>
    </w:p>
    <w:p w14:paraId="078C8A83" w14:textId="77777777" w:rsidR="0015646A" w:rsidRPr="00841F54" w:rsidRDefault="0015646A" w:rsidP="00E22A9D">
      <w:pPr>
        <w:rPr>
          <w:rFonts w:eastAsiaTheme="minorHAnsi" w:cstheme="minorBidi"/>
        </w:rPr>
      </w:pPr>
      <w:r w:rsidRPr="00841F54">
        <w:rPr>
          <w:rFonts w:eastAsiaTheme="minorHAnsi" w:cstheme="minorBidi"/>
        </w:rPr>
        <w:t xml:space="preserve">   Problem data list, specific to one provider </w:t>
      </w:r>
    </w:p>
    <w:p w14:paraId="078C8A85" w14:textId="77777777" w:rsidR="0015646A" w:rsidRPr="00841F54" w:rsidRDefault="0015646A" w:rsidP="00E22A9D">
      <w:pPr>
        <w:rPr>
          <w:rFonts w:eastAsiaTheme="minorHAnsi" w:cstheme="minorBidi"/>
        </w:rPr>
      </w:pPr>
      <w:r w:rsidRPr="00841F54">
        <w:rPr>
          <w:rFonts w:eastAsiaTheme="minorHAnsi" w:cstheme="minorBidi"/>
        </w:rPr>
        <w:t xml:space="preserve">   If no Problems, then '$</w:t>
      </w:r>
      <w:proofErr w:type="gramStart"/>
      <w:r w:rsidRPr="00841F54">
        <w:rPr>
          <w:rFonts w:eastAsiaTheme="minorHAnsi" w:cstheme="minorBidi"/>
        </w:rPr>
        <w:t>D(</w:t>
      </w:r>
      <w:proofErr w:type="gramEnd"/>
      <w:r w:rsidRPr="00841F54">
        <w:rPr>
          <w:rFonts w:eastAsiaTheme="minorHAnsi" w:cstheme="minorBidi"/>
        </w:rPr>
        <w:t xml:space="preserve">LOCAL("PROBLEM",&lt;PROVIDER IEN&gt;)) is true.  </w:t>
      </w:r>
    </w:p>
    <w:p w14:paraId="078C8A8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"PROBLEM",&lt;PROVIDER IEN&gt;,</w:t>
      </w:r>
      <w:proofErr w:type="spellStart"/>
      <w:r w:rsidRPr="00841F54">
        <w:rPr>
          <w:rFonts w:eastAsiaTheme="minorHAnsi" w:cstheme="minorBidi"/>
        </w:rPr>
        <w:t>i</w:t>
      </w:r>
      <w:proofErr w:type="spellEnd"/>
      <w:r w:rsidRPr="00841F54">
        <w:rPr>
          <w:rFonts w:eastAsiaTheme="minorHAnsi" w:cstheme="minorBidi"/>
        </w:rPr>
        <w:t xml:space="preserve">) = 1^2^3^4^5^...^15 where: </w:t>
      </w:r>
    </w:p>
    <w:p w14:paraId="078C8A88"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89" w14:textId="77777777" w:rsidR="0015646A" w:rsidRPr="00841F54" w:rsidRDefault="0015646A" w:rsidP="00E22A9D">
      <w:pPr>
        <w:rPr>
          <w:rFonts w:eastAsiaTheme="minorHAnsi" w:cstheme="minorBidi"/>
        </w:rPr>
      </w:pPr>
      <w:r w:rsidRPr="00841F54">
        <w:rPr>
          <w:rFonts w:eastAsiaTheme="minorHAnsi" w:cstheme="minorBidi"/>
        </w:rPr>
        <w:t xml:space="preserve">        Problem Name </w:t>
      </w:r>
    </w:p>
    <w:p w14:paraId="078C8A8A" w14:textId="77777777" w:rsidR="0015646A" w:rsidRPr="00841F54" w:rsidRDefault="0015646A" w:rsidP="00E22A9D">
      <w:pPr>
        <w:rPr>
          <w:rFonts w:eastAsiaTheme="minorHAnsi" w:cstheme="minorBidi"/>
        </w:rPr>
      </w:pPr>
      <w:r w:rsidRPr="00841F54">
        <w:rPr>
          <w:rFonts w:eastAsiaTheme="minorHAnsi" w:cstheme="minorBidi"/>
        </w:rPr>
        <w:t xml:space="preserve">        Required for new Problem List, i.e. if Pos. 10 is null </w:t>
      </w:r>
    </w:p>
    <w:p w14:paraId="078C8A8B" w14:textId="77777777" w:rsidR="0015646A" w:rsidRPr="00841F54" w:rsidRDefault="0015646A" w:rsidP="00E22A9D">
      <w:pPr>
        <w:rPr>
          <w:rFonts w:eastAsiaTheme="minorHAnsi" w:cstheme="minorBidi"/>
        </w:rPr>
      </w:pPr>
      <w:r w:rsidRPr="00841F54">
        <w:rPr>
          <w:rFonts w:eastAsiaTheme="minorHAnsi" w:cstheme="minorBidi"/>
        </w:rPr>
        <w:t xml:space="preserve">        Format: free text</w:t>
      </w:r>
    </w:p>
    <w:p w14:paraId="078C8A8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Piece 2 </w:t>
      </w:r>
    </w:p>
    <w:p w14:paraId="078C8A8D" w14:textId="77777777" w:rsidR="0015646A" w:rsidRPr="00841F54" w:rsidRDefault="0015646A" w:rsidP="00E22A9D">
      <w:pPr>
        <w:rPr>
          <w:rFonts w:eastAsiaTheme="minorHAnsi" w:cstheme="minorBidi"/>
        </w:rPr>
      </w:pPr>
      <w:r w:rsidRPr="00841F54">
        <w:rPr>
          <w:rFonts w:eastAsiaTheme="minorHAnsi" w:cstheme="minorBidi"/>
        </w:rPr>
        <w:t xml:space="preserve">        Problem Onset Date </w:t>
      </w:r>
    </w:p>
    <w:p w14:paraId="078C8A8E"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A8F"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A90"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Problem Active?</w:t>
      </w:r>
      <w:proofErr w:type="gramEnd"/>
      <w:r w:rsidRPr="00841F54">
        <w:rPr>
          <w:rFonts w:eastAsiaTheme="minorHAnsi" w:cstheme="minorBidi"/>
        </w:rPr>
        <w:t xml:space="preserve"> </w:t>
      </w:r>
    </w:p>
    <w:p w14:paraId="078C8A91" w14:textId="77777777" w:rsidR="0015646A" w:rsidRPr="00841F54" w:rsidRDefault="0015646A" w:rsidP="00E22A9D">
      <w:pPr>
        <w:rPr>
          <w:rFonts w:eastAsiaTheme="minorHAnsi" w:cstheme="minorBidi"/>
        </w:rPr>
      </w:pPr>
      <w:r w:rsidRPr="00841F54">
        <w:rPr>
          <w:rFonts w:eastAsiaTheme="minorHAnsi" w:cstheme="minorBidi"/>
        </w:rPr>
        <w:t xml:space="preserve">        Default is ACTIVE if not specified </w:t>
      </w:r>
    </w:p>
    <w:p w14:paraId="078C8A92"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3"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94" w14:textId="77777777" w:rsidR="0015646A" w:rsidRPr="00841F54" w:rsidRDefault="0015646A" w:rsidP="00E22A9D">
      <w:pPr>
        <w:rPr>
          <w:rFonts w:eastAsiaTheme="minorHAnsi" w:cstheme="minorBidi"/>
        </w:rPr>
      </w:pPr>
      <w:r w:rsidRPr="00841F54">
        <w:rPr>
          <w:rFonts w:eastAsiaTheme="minorHAnsi" w:cstheme="minorBidi"/>
        </w:rPr>
        <w:t xml:space="preserve">        Problem Date Resolved </w:t>
      </w:r>
    </w:p>
    <w:p w14:paraId="078C8A95"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A96"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A97" w14:textId="77777777" w:rsidR="0015646A" w:rsidRPr="00841F54" w:rsidRDefault="0015646A" w:rsidP="00E22A9D">
      <w:pPr>
        <w:rPr>
          <w:rFonts w:eastAsiaTheme="minorHAnsi" w:cstheme="minorBidi"/>
        </w:rPr>
      </w:pPr>
      <w:r w:rsidRPr="00841F54">
        <w:rPr>
          <w:rFonts w:eastAsiaTheme="minorHAnsi" w:cstheme="minorBidi"/>
        </w:rPr>
        <w:t xml:space="preserve">        SC Condition </w:t>
      </w:r>
    </w:p>
    <w:p w14:paraId="078C8A98"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9"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A9A" w14:textId="77777777" w:rsidR="0015646A" w:rsidRPr="00841F54" w:rsidRDefault="0015646A" w:rsidP="00E22A9D">
      <w:pPr>
        <w:rPr>
          <w:rFonts w:eastAsiaTheme="minorHAnsi" w:cstheme="minorBidi"/>
        </w:rPr>
      </w:pPr>
      <w:r w:rsidRPr="00841F54">
        <w:rPr>
          <w:rFonts w:eastAsiaTheme="minorHAnsi" w:cstheme="minorBidi"/>
        </w:rPr>
        <w:t xml:space="preserve">        AO Condition </w:t>
      </w:r>
    </w:p>
    <w:p w14:paraId="078C8A9B"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C"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A9D" w14:textId="77777777" w:rsidR="0015646A" w:rsidRPr="00841F54" w:rsidRDefault="0015646A" w:rsidP="00E22A9D">
      <w:pPr>
        <w:rPr>
          <w:rFonts w:eastAsiaTheme="minorHAnsi" w:cstheme="minorBidi"/>
        </w:rPr>
      </w:pPr>
      <w:r w:rsidRPr="00841F54">
        <w:rPr>
          <w:rFonts w:eastAsiaTheme="minorHAnsi" w:cstheme="minorBidi"/>
        </w:rPr>
        <w:t xml:space="preserve">        IR Condition </w:t>
      </w:r>
    </w:p>
    <w:p w14:paraId="078C8A9E"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9F"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AA0" w14:textId="77777777" w:rsidR="0015646A" w:rsidRPr="00841F54" w:rsidRDefault="0015646A" w:rsidP="00E22A9D">
      <w:pPr>
        <w:rPr>
          <w:rFonts w:eastAsiaTheme="minorHAnsi" w:cstheme="minorBidi"/>
        </w:rPr>
      </w:pPr>
      <w:r w:rsidRPr="00841F54">
        <w:rPr>
          <w:rFonts w:eastAsiaTheme="minorHAnsi" w:cstheme="minorBidi"/>
        </w:rPr>
        <w:t xml:space="preserve">        EC Condition </w:t>
      </w:r>
    </w:p>
    <w:p w14:paraId="078C8AA1" w14:textId="77777777" w:rsidR="0015646A" w:rsidRPr="00841F54" w:rsidRDefault="0015646A" w:rsidP="00E22A9D">
      <w:pPr>
        <w:rPr>
          <w:rFonts w:eastAsiaTheme="minorHAnsi" w:cstheme="minorBidi"/>
        </w:rPr>
      </w:pPr>
      <w:r w:rsidRPr="00841F54">
        <w:rPr>
          <w:rFonts w:eastAsiaTheme="minorHAnsi" w:cstheme="minorBidi"/>
        </w:rPr>
        <w:t xml:space="preserve">        Format: [1 | 0 | null]</w:t>
      </w:r>
    </w:p>
    <w:p w14:paraId="078C8AA2"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AA3" w14:textId="77777777" w:rsidR="0015646A" w:rsidRPr="00841F54" w:rsidRDefault="0015646A" w:rsidP="00E22A9D">
      <w:pPr>
        <w:rPr>
          <w:rFonts w:eastAsiaTheme="minorHAnsi" w:cstheme="minorBidi"/>
        </w:rPr>
      </w:pPr>
      <w:r w:rsidRPr="00841F54">
        <w:rPr>
          <w:rFonts w:eastAsiaTheme="minorHAnsi" w:cstheme="minorBidi"/>
        </w:rPr>
        <w:t xml:space="preserve">        ICD Code value {optional} </w:t>
      </w:r>
    </w:p>
    <w:p w14:paraId="078C8AA4"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2" w:name="icdp83"/>
      <w:bookmarkEnd w:id="172"/>
      <w:r w:rsidRPr="00841F54">
        <w:rPr>
          <w:rFonts w:eastAsiaTheme="minorHAnsi" w:cstheme="minorBidi"/>
        </w:rPr>
        <w:t xml:space="preserve">     Format: Pointer to ICD DIAGNOSIS File (#80)</w:t>
      </w:r>
    </w:p>
    <w:p w14:paraId="078C8AA5"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AA6" w14:textId="77777777" w:rsidR="0015646A" w:rsidRPr="00841F54" w:rsidRDefault="0015646A" w:rsidP="00E22A9D">
      <w:pPr>
        <w:rPr>
          <w:rFonts w:eastAsiaTheme="minorHAnsi" w:cstheme="minorBidi"/>
        </w:rPr>
      </w:pPr>
      <w:r w:rsidRPr="00841F54">
        <w:rPr>
          <w:rFonts w:eastAsiaTheme="minorHAnsi" w:cstheme="minorBidi"/>
        </w:rPr>
        <w:t xml:space="preserve">        Problem IEN </w:t>
      </w:r>
    </w:p>
    <w:p w14:paraId="078C8AA7" w14:textId="77777777" w:rsidR="0015646A" w:rsidRPr="00841F54" w:rsidRDefault="0015646A" w:rsidP="00E22A9D">
      <w:pPr>
        <w:rPr>
          <w:rFonts w:eastAsiaTheme="minorHAnsi" w:cstheme="minorBidi"/>
        </w:rPr>
      </w:pPr>
      <w:r w:rsidRPr="00841F54">
        <w:rPr>
          <w:rFonts w:eastAsiaTheme="minorHAnsi" w:cstheme="minorBidi"/>
        </w:rPr>
        <w:t xml:space="preserve">        Must be null if new problem </w:t>
      </w:r>
    </w:p>
    <w:p w14:paraId="078C8AA8" w14:textId="77777777" w:rsidR="0015646A" w:rsidRPr="00841F54" w:rsidRDefault="0015646A" w:rsidP="00E22A9D">
      <w:pPr>
        <w:rPr>
          <w:rFonts w:eastAsiaTheme="minorHAnsi" w:cstheme="minorBidi"/>
        </w:rPr>
      </w:pPr>
      <w:r w:rsidRPr="00841F54">
        <w:rPr>
          <w:rFonts w:eastAsiaTheme="minorHAnsi" w:cstheme="minorBidi"/>
        </w:rPr>
        <w:t xml:space="preserve">        Required for editing existing Problem </w:t>
      </w:r>
    </w:p>
    <w:p w14:paraId="078C8AA9" w14:textId="77777777" w:rsidR="0015646A" w:rsidRPr="00841F54" w:rsidRDefault="0015646A" w:rsidP="00E22A9D">
      <w:pPr>
        <w:rPr>
          <w:rFonts w:eastAsiaTheme="minorHAnsi" w:cstheme="minorBidi"/>
        </w:rPr>
      </w:pPr>
      <w:r w:rsidRPr="00841F54">
        <w:rPr>
          <w:rFonts w:eastAsiaTheme="minorHAnsi" w:cstheme="minorBidi"/>
        </w:rPr>
        <w:t xml:space="preserve">        Format: Pointer to PROBLEM LIST </w:t>
      </w:r>
      <w:proofErr w:type="gramStart"/>
      <w:r w:rsidRPr="00841F54">
        <w:rPr>
          <w:rFonts w:eastAsiaTheme="minorHAnsi" w:cstheme="minorBidi"/>
        </w:rPr>
        <w:t>file</w:t>
      </w:r>
      <w:proofErr w:type="gramEnd"/>
      <w:r w:rsidRPr="00841F54">
        <w:rPr>
          <w:rFonts w:eastAsiaTheme="minorHAnsi" w:cstheme="minorBidi"/>
        </w:rPr>
        <w:t xml:space="preserve"> 9000011</w:t>
      </w:r>
    </w:p>
    <w:p w14:paraId="078C8AAA" w14:textId="77777777" w:rsidR="0015646A" w:rsidRPr="00841F54" w:rsidRDefault="0015646A" w:rsidP="00E22A9D">
      <w:pPr>
        <w:rPr>
          <w:rFonts w:eastAsiaTheme="minorHAnsi" w:cstheme="minorBidi"/>
        </w:rPr>
      </w:pPr>
      <w:r w:rsidRPr="00841F54">
        <w:rPr>
          <w:rFonts w:eastAsiaTheme="minorHAnsi" w:cstheme="minorBidi"/>
        </w:rPr>
        <w:t xml:space="preserve">   Piece 11 </w:t>
      </w:r>
    </w:p>
    <w:p w14:paraId="078C8AAB" w14:textId="77777777" w:rsidR="0015646A" w:rsidRPr="00841F54" w:rsidRDefault="0015646A" w:rsidP="00E22A9D">
      <w:pPr>
        <w:rPr>
          <w:rFonts w:eastAsiaTheme="minorHAnsi" w:cstheme="minorBidi"/>
        </w:rPr>
      </w:pPr>
      <w:r w:rsidRPr="00841F54">
        <w:rPr>
          <w:rFonts w:eastAsiaTheme="minorHAnsi" w:cstheme="minorBidi"/>
        </w:rPr>
        <w:t xml:space="preserve">        Physician's term for Problem </w:t>
      </w:r>
    </w:p>
    <w:p w14:paraId="078C8AAC" w14:textId="77777777" w:rsidR="0015646A" w:rsidRPr="00841F54" w:rsidRDefault="0015646A" w:rsidP="00E22A9D">
      <w:pPr>
        <w:rPr>
          <w:rFonts w:eastAsiaTheme="minorHAnsi" w:cstheme="minorBidi"/>
        </w:rPr>
      </w:pPr>
      <w:r w:rsidRPr="00841F54">
        <w:rPr>
          <w:rFonts w:eastAsiaTheme="minorHAnsi" w:cstheme="minorBidi"/>
        </w:rPr>
        <w:t xml:space="preserve">        Null if new problem </w:t>
      </w:r>
    </w:p>
    <w:p w14:paraId="078C8AA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free text, 60 Characters Max</w:t>
      </w:r>
    </w:p>
    <w:p w14:paraId="078C8AAE" w14:textId="77777777" w:rsidR="0015646A" w:rsidRPr="00841F54" w:rsidRDefault="0015646A" w:rsidP="00E22A9D">
      <w:pPr>
        <w:rPr>
          <w:rFonts w:eastAsiaTheme="minorHAnsi" w:cstheme="minorBidi"/>
        </w:rPr>
      </w:pPr>
      <w:r w:rsidRPr="00841F54">
        <w:rPr>
          <w:rFonts w:eastAsiaTheme="minorHAnsi" w:cstheme="minorBidi"/>
        </w:rPr>
        <w:t xml:space="preserve">   Piece 12 </w:t>
      </w:r>
    </w:p>
    <w:p w14:paraId="078C8AAF" w14:textId="77777777" w:rsidR="0015646A" w:rsidRPr="00841F54" w:rsidRDefault="0015646A" w:rsidP="00E22A9D">
      <w:pPr>
        <w:rPr>
          <w:rFonts w:eastAsiaTheme="minorHAnsi" w:cstheme="minorBidi"/>
        </w:rPr>
      </w:pPr>
      <w:r w:rsidRPr="00841F54">
        <w:rPr>
          <w:rFonts w:eastAsiaTheme="minorHAnsi" w:cstheme="minorBidi"/>
        </w:rPr>
        <w:t xml:space="preserve">        Lexicon IEN </w:t>
      </w:r>
    </w:p>
    <w:p w14:paraId="078C8AB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EXPRESSIONS File (#757.01)</w:t>
      </w:r>
    </w:p>
    <w:p w14:paraId="078C8AB1" w14:textId="77777777" w:rsidR="0015646A" w:rsidRPr="00841F54" w:rsidRDefault="0015646A" w:rsidP="00E22A9D">
      <w:pPr>
        <w:rPr>
          <w:rFonts w:eastAsiaTheme="minorHAnsi" w:cstheme="minorBidi"/>
        </w:rPr>
      </w:pPr>
      <w:r w:rsidRPr="00841F54">
        <w:rPr>
          <w:rFonts w:eastAsiaTheme="minorHAnsi" w:cstheme="minorBidi"/>
        </w:rPr>
        <w:t xml:space="preserve">   Piece 13 </w:t>
      </w:r>
    </w:p>
    <w:p w14:paraId="078C8AB2" w14:textId="77777777" w:rsidR="0015646A" w:rsidRPr="00841F54" w:rsidRDefault="0015646A" w:rsidP="00E22A9D">
      <w:pPr>
        <w:rPr>
          <w:rFonts w:eastAsiaTheme="minorHAnsi" w:cstheme="minorBidi"/>
        </w:rPr>
      </w:pPr>
      <w:r w:rsidRPr="00841F54">
        <w:rPr>
          <w:rFonts w:eastAsiaTheme="minorHAnsi" w:cstheme="minorBidi"/>
        </w:rPr>
        <w:t xml:space="preserve">        MST Condition </w:t>
      </w:r>
    </w:p>
    <w:p w14:paraId="078C8AB3"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AB4" w14:textId="77777777" w:rsidR="0015646A" w:rsidRPr="00841F54" w:rsidRDefault="0015646A" w:rsidP="00E22A9D">
      <w:pPr>
        <w:rPr>
          <w:rFonts w:eastAsiaTheme="minorHAnsi" w:cstheme="minorBidi"/>
        </w:rPr>
      </w:pPr>
      <w:r w:rsidRPr="00841F54">
        <w:rPr>
          <w:rFonts w:eastAsiaTheme="minorHAnsi" w:cstheme="minorBidi"/>
        </w:rPr>
        <w:t xml:space="preserve">   Piece 14 </w:t>
      </w:r>
    </w:p>
    <w:p w14:paraId="078C8AB5" w14:textId="77777777" w:rsidR="0015646A" w:rsidRPr="00841F54" w:rsidRDefault="0015646A" w:rsidP="00E22A9D">
      <w:pPr>
        <w:rPr>
          <w:rFonts w:eastAsiaTheme="minorHAnsi" w:cstheme="minorBidi"/>
        </w:rPr>
      </w:pPr>
      <w:r w:rsidRPr="00841F54">
        <w:rPr>
          <w:rFonts w:eastAsiaTheme="minorHAnsi" w:cstheme="minorBidi"/>
        </w:rPr>
        <w:t xml:space="preserve">        HNC Condition </w:t>
      </w:r>
    </w:p>
    <w:p w14:paraId="078C8AB6"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w:t>
      </w:r>
    </w:p>
    <w:p w14:paraId="078C8AB7" w14:textId="77777777" w:rsidR="0015646A" w:rsidRPr="00841F54" w:rsidRDefault="0015646A" w:rsidP="00E22A9D">
      <w:pPr>
        <w:rPr>
          <w:rFonts w:eastAsiaTheme="minorHAnsi" w:cstheme="minorBidi"/>
        </w:rPr>
      </w:pPr>
      <w:r w:rsidRPr="00841F54">
        <w:rPr>
          <w:rFonts w:eastAsiaTheme="minorHAnsi" w:cstheme="minorBidi"/>
        </w:rPr>
        <w:t xml:space="preserve">   Piece 15 </w:t>
      </w:r>
    </w:p>
    <w:p w14:paraId="078C8AB8" w14:textId="77777777" w:rsidR="0015646A" w:rsidRPr="00841F54" w:rsidRDefault="0015646A" w:rsidP="00E22A9D">
      <w:pPr>
        <w:rPr>
          <w:rFonts w:eastAsiaTheme="minorHAnsi" w:cstheme="minorBidi"/>
        </w:rPr>
      </w:pPr>
      <w:r w:rsidRPr="00841F54">
        <w:rPr>
          <w:rFonts w:eastAsiaTheme="minorHAnsi" w:cstheme="minorBidi"/>
        </w:rPr>
        <w:t xml:space="preserve">        CV Condition </w:t>
      </w:r>
    </w:p>
    <w:p w14:paraId="078C8AB9"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gramStart"/>
      <w:r w:rsidRPr="00841F54">
        <w:rPr>
          <w:rFonts w:eastAsiaTheme="minorHAnsi" w:cstheme="minorBidi"/>
        </w:rPr>
        <w:t>[ 1</w:t>
      </w:r>
      <w:proofErr w:type="gramEnd"/>
      <w:r w:rsidRPr="00841F54">
        <w:rPr>
          <w:rFonts w:eastAsiaTheme="minorHAnsi" w:cstheme="minorBidi"/>
        </w:rPr>
        <w:t xml:space="preserve"> | 0 | null ] </w:t>
      </w:r>
    </w:p>
    <w:p w14:paraId="078C8ABB" w14:textId="3E5540D0"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The data in this node is passed to Problem List. A Provider is </w:t>
      </w:r>
    </w:p>
    <w:p w14:paraId="078C8AB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required</w:t>
      </w:r>
      <w:proofErr w:type="gramEnd"/>
      <w:r w:rsidRPr="00841F54">
        <w:rPr>
          <w:rFonts w:eastAsiaTheme="minorHAnsi" w:cstheme="minorBidi"/>
        </w:rPr>
        <w:t xml:space="preserve"> to add a new problem to the Problem List. When a new problem is </w:t>
      </w:r>
    </w:p>
    <w:p w14:paraId="078C8ABD"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added</w:t>
      </w:r>
      <w:proofErr w:type="gramEnd"/>
      <w:r w:rsidRPr="00841F54">
        <w:rPr>
          <w:rFonts w:eastAsiaTheme="minorHAnsi" w:cstheme="minorBidi"/>
        </w:rPr>
        <w:t xml:space="preserve"> to the Problem List, the problem IEN is not required. If data is </w:t>
      </w:r>
    </w:p>
    <w:p w14:paraId="078C8AB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passed</w:t>
      </w:r>
      <w:proofErr w:type="gramEnd"/>
      <w:r w:rsidRPr="00841F54">
        <w:rPr>
          <w:rFonts w:eastAsiaTheme="minorHAnsi" w:cstheme="minorBidi"/>
        </w:rPr>
        <w:t xml:space="preserve"> to edit existing data, the problem IEN must be passed.  </w:t>
      </w:r>
    </w:p>
    <w:p w14:paraId="078C8AC0" w14:textId="67A451FD"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 xml:space="preserve">It is better to use the DIAGNOSIS/PROBLEM node so that the </w:t>
      </w:r>
    </w:p>
    <w:p w14:paraId="078C8AC1" w14:textId="77777777" w:rsidR="0015646A" w:rsidRPr="00841F54" w:rsidRDefault="0015646A" w:rsidP="00E22A9D">
      <w:pPr>
        <w:rPr>
          <w:rFonts w:eastAsiaTheme="minorHAnsi" w:cstheme="minorBidi"/>
        </w:rPr>
      </w:pPr>
      <w:r w:rsidRPr="00841F54">
        <w:rPr>
          <w:rFonts w:eastAsiaTheme="minorHAnsi" w:cstheme="minorBidi"/>
        </w:rPr>
        <w:t xml:space="preserve">   Diagnosis can point to the problem that it relates to.  </w:t>
      </w:r>
    </w:p>
    <w:p w14:paraId="078C8AC4" w14:textId="77777777" w:rsidR="0015646A" w:rsidRPr="00841F54" w:rsidRDefault="0015646A" w:rsidP="00E22A9D">
      <w:pPr>
        <w:rPr>
          <w:rFonts w:eastAsiaTheme="minorHAnsi" w:cstheme="minorBidi"/>
        </w:rPr>
      </w:pPr>
      <w:r w:rsidRPr="00841F54">
        <w:rPr>
          <w:rFonts w:eastAsiaTheme="minorHAnsi" w:cstheme="minorBidi"/>
        </w:rPr>
        <w:t xml:space="preserve">   Provider data list, specific to one provider </w:t>
      </w:r>
    </w:p>
    <w:p w14:paraId="078C8AC6" w14:textId="77777777" w:rsidR="0015646A" w:rsidRPr="00841F54" w:rsidRDefault="0015646A" w:rsidP="00E22A9D">
      <w:pPr>
        <w:rPr>
          <w:rFonts w:eastAsiaTheme="minorHAnsi" w:cstheme="minorBidi"/>
        </w:rPr>
      </w:pPr>
      <w:r w:rsidRPr="00841F54">
        <w:rPr>
          <w:rFonts w:eastAsiaTheme="minorHAnsi" w:cstheme="minorBidi"/>
        </w:rPr>
        <w:t xml:space="preserve">   Use this node to pass of additional providers which do not have data </w:t>
      </w:r>
    </w:p>
    <w:p w14:paraId="078C8AC7"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associated</w:t>
      </w:r>
      <w:proofErr w:type="gramEnd"/>
      <w:r w:rsidRPr="00841F54">
        <w:rPr>
          <w:rFonts w:eastAsiaTheme="minorHAnsi" w:cstheme="minorBidi"/>
        </w:rPr>
        <w:t xml:space="preserve"> with them.  </w:t>
      </w:r>
    </w:p>
    <w:p w14:paraId="078C8AC9" w14:textId="77777777" w:rsidR="0015646A" w:rsidRPr="00841F54" w:rsidRDefault="0015646A" w:rsidP="00E22A9D">
      <w:pPr>
        <w:rPr>
          <w:rFonts w:eastAsiaTheme="minorHAnsi" w:cstheme="minorBidi"/>
        </w:rPr>
      </w:pPr>
      <w:r w:rsidRPr="00841F54">
        <w:rPr>
          <w:rFonts w:eastAsiaTheme="minorHAnsi" w:cstheme="minorBidi"/>
        </w:rPr>
        <w:t xml:space="preserve">   If no additional Providers, then '$</w:t>
      </w:r>
      <w:proofErr w:type="gramStart"/>
      <w:r w:rsidRPr="00841F54">
        <w:rPr>
          <w:rFonts w:eastAsiaTheme="minorHAnsi" w:cstheme="minorBidi"/>
        </w:rPr>
        <w:t>D(</w:t>
      </w:r>
      <w:proofErr w:type="gramEnd"/>
      <w:r w:rsidRPr="00841F54">
        <w:rPr>
          <w:rFonts w:eastAsiaTheme="minorHAnsi" w:cstheme="minorBidi"/>
        </w:rPr>
        <w:t xml:space="preserve">LOCAL("PROVIDER",&lt; PROVIDER    </w:t>
      </w:r>
    </w:p>
    <w:p w14:paraId="078C8ACA" w14:textId="77777777" w:rsidR="0015646A" w:rsidRPr="00841F54" w:rsidRDefault="0015646A" w:rsidP="00E22A9D">
      <w:pPr>
        <w:rPr>
          <w:rFonts w:eastAsiaTheme="minorHAnsi" w:cstheme="minorBidi"/>
        </w:rPr>
      </w:pPr>
      <w:r w:rsidRPr="00841F54">
        <w:rPr>
          <w:rFonts w:eastAsiaTheme="minorHAnsi" w:cstheme="minorBidi"/>
        </w:rPr>
        <w:t xml:space="preserve">   IEN&gt;)) is true.</w:t>
      </w:r>
    </w:p>
    <w:p w14:paraId="078C8ACC" w14:textId="77777777" w:rsidR="0015646A" w:rsidRPr="00841F54" w:rsidRDefault="0015646A" w:rsidP="00E22A9D">
      <w:pPr>
        <w:rPr>
          <w:rFonts w:eastAsiaTheme="minorHAnsi" w:cstheme="minorBidi"/>
        </w:rPr>
      </w:pPr>
      <w:r w:rsidRPr="00841F54">
        <w:rPr>
          <w:rFonts w:eastAsiaTheme="minorHAnsi" w:cstheme="minorBidi"/>
        </w:rPr>
        <w:t xml:space="preserve">   LOCAL ("PROVIDER"</w:t>
      </w:r>
      <w:proofErr w:type="gramStart"/>
      <w:r w:rsidRPr="00841F54">
        <w:rPr>
          <w:rFonts w:eastAsiaTheme="minorHAnsi" w:cstheme="minorBidi"/>
        </w:rPr>
        <w:t>,&lt;</w:t>
      </w:r>
      <w:proofErr w:type="gramEnd"/>
      <w:r w:rsidRPr="00841F54">
        <w:rPr>
          <w:rFonts w:eastAsiaTheme="minorHAnsi" w:cstheme="minorBidi"/>
        </w:rPr>
        <w:t xml:space="preserve">PROVIDER IEN&gt;= 1^2 where: </w:t>
      </w:r>
    </w:p>
    <w:p w14:paraId="078C8ACE"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CF" w14:textId="77777777" w:rsidR="0015646A" w:rsidRPr="00841F54" w:rsidRDefault="0015646A" w:rsidP="00E22A9D">
      <w:pPr>
        <w:rPr>
          <w:rFonts w:eastAsiaTheme="minorHAnsi" w:cstheme="minorBidi"/>
        </w:rPr>
      </w:pPr>
      <w:r w:rsidRPr="00841F54">
        <w:rPr>
          <w:rFonts w:eastAsiaTheme="minorHAnsi" w:cstheme="minorBidi"/>
        </w:rPr>
        <w:t xml:space="preserve">        Provider indicator </w:t>
      </w:r>
    </w:p>
    <w:p w14:paraId="078C8AD0"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D1"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D2" w14:textId="77777777" w:rsidR="0015646A" w:rsidRPr="00841F54" w:rsidRDefault="0015646A" w:rsidP="00E22A9D">
      <w:pPr>
        <w:rPr>
          <w:rFonts w:eastAsiaTheme="minorHAnsi" w:cstheme="minorBidi"/>
        </w:rPr>
      </w:pPr>
      <w:r w:rsidRPr="00841F54">
        <w:rPr>
          <w:rFonts w:eastAsiaTheme="minorHAnsi" w:cstheme="minorBidi"/>
        </w:rPr>
        <w:t xml:space="preserve">             P: = Primary </w:t>
      </w:r>
    </w:p>
    <w:p w14:paraId="078C8AD3" w14:textId="77777777" w:rsidR="0015646A" w:rsidRPr="00841F54" w:rsidRDefault="0015646A" w:rsidP="00E22A9D">
      <w:pPr>
        <w:rPr>
          <w:rFonts w:eastAsiaTheme="minorHAnsi" w:cstheme="minorBidi"/>
        </w:rPr>
      </w:pPr>
      <w:r w:rsidRPr="00841F54">
        <w:rPr>
          <w:rFonts w:eastAsiaTheme="minorHAnsi" w:cstheme="minorBidi"/>
        </w:rPr>
        <w:t xml:space="preserve">             S: = Secondary</w:t>
      </w:r>
    </w:p>
    <w:p w14:paraId="078C8AD4"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D5" w14:textId="77777777" w:rsidR="0015646A" w:rsidRPr="00841F54" w:rsidRDefault="0015646A" w:rsidP="00E22A9D">
      <w:pPr>
        <w:rPr>
          <w:rFonts w:eastAsiaTheme="minorHAnsi" w:cstheme="minorBidi"/>
        </w:rPr>
      </w:pPr>
      <w:r w:rsidRPr="00841F54">
        <w:rPr>
          <w:rFonts w:eastAsiaTheme="minorHAnsi" w:cstheme="minorBidi"/>
        </w:rPr>
        <w:t xml:space="preserve">        Attending </w:t>
      </w:r>
    </w:p>
    <w:p w14:paraId="078C8AD6"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[1|0| null] </w:t>
      </w:r>
    </w:p>
    <w:p w14:paraId="078C8AD7" w14:textId="77777777" w:rsidR="0015646A" w:rsidRPr="00841F54" w:rsidRDefault="0015646A" w:rsidP="00E22A9D">
      <w:pPr>
        <w:rPr>
          <w:rFonts w:eastAsiaTheme="minorHAnsi" w:cstheme="minorBidi"/>
        </w:rPr>
      </w:pPr>
      <w:r w:rsidRPr="00841F54">
        <w:rPr>
          <w:rFonts w:eastAsiaTheme="minorHAnsi" w:cstheme="minorBidi"/>
        </w:rPr>
        <w:t xml:space="preserve">    </w:t>
      </w:r>
    </w:p>
    <w:p w14:paraId="078C8AD8" w14:textId="25EA3C5D" w:rsidR="0015646A" w:rsidRPr="00841F54" w:rsidRDefault="0015646A" w:rsidP="00E22A9D">
      <w:pPr>
        <w:rPr>
          <w:rFonts w:eastAsiaTheme="minorHAnsi" w:cstheme="minorBidi"/>
        </w:rPr>
      </w:pPr>
      <w:r w:rsidRPr="00841F54">
        <w:rPr>
          <w:rFonts w:eastAsiaTheme="minorHAnsi" w:cstheme="minorBidi"/>
        </w:rPr>
        <w:t xml:space="preserve">   NOTE: </w:t>
      </w:r>
      <w:r w:rsidR="00041E20" w:rsidRPr="00841F54">
        <w:rPr>
          <w:rFonts w:eastAsiaTheme="minorHAnsi" w:cstheme="minorBidi"/>
        </w:rPr>
        <w:t xml:space="preserve"> </w:t>
      </w:r>
      <w:r w:rsidRPr="00841F54">
        <w:rPr>
          <w:rFonts w:eastAsiaTheme="minorHAnsi" w:cstheme="minorBidi"/>
        </w:rPr>
        <w:t>If a provider is on the Encounter node and also on this node</w:t>
      </w:r>
    </w:p>
    <w:p w14:paraId="078C8AD9"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then</w:t>
      </w:r>
      <w:proofErr w:type="gramEnd"/>
      <w:r w:rsidRPr="00841F54">
        <w:rPr>
          <w:rFonts w:eastAsiaTheme="minorHAnsi" w:cstheme="minorBidi"/>
        </w:rPr>
        <w:t xml:space="preserve"> the data on this node will be used for Primary/Secondary indicator.  </w:t>
      </w:r>
    </w:p>
    <w:p w14:paraId="078C8ADC" w14:textId="77777777" w:rsidR="0015646A" w:rsidRPr="00841F54" w:rsidRDefault="0015646A" w:rsidP="00E22A9D">
      <w:pPr>
        <w:rPr>
          <w:rFonts w:eastAsiaTheme="minorHAnsi" w:cstheme="minorBidi"/>
        </w:rPr>
      </w:pPr>
      <w:r w:rsidRPr="00841F54">
        <w:rPr>
          <w:rFonts w:eastAsiaTheme="minorHAnsi" w:cstheme="minorBidi"/>
        </w:rPr>
        <w:t xml:space="preserve">   Immunization data list, specific to one provider </w:t>
      </w:r>
    </w:p>
    <w:p w14:paraId="078C8ADE" w14:textId="77777777" w:rsidR="0015646A" w:rsidRPr="00841F54" w:rsidRDefault="0015646A" w:rsidP="00E22A9D">
      <w:pPr>
        <w:rPr>
          <w:rFonts w:eastAsiaTheme="minorHAnsi" w:cstheme="minorBidi"/>
        </w:rPr>
      </w:pPr>
      <w:r w:rsidRPr="00841F54">
        <w:rPr>
          <w:rFonts w:eastAsiaTheme="minorHAnsi" w:cstheme="minorBidi"/>
        </w:rPr>
        <w:t xml:space="preserve">   If no immunization entries, then '$</w:t>
      </w:r>
      <w:proofErr w:type="gramStart"/>
      <w:r w:rsidRPr="00841F54">
        <w:rPr>
          <w:rFonts w:eastAsiaTheme="minorHAnsi" w:cstheme="minorBidi"/>
        </w:rPr>
        <w:t>D(</w:t>
      </w:r>
      <w:proofErr w:type="gramEnd"/>
      <w:r w:rsidRPr="00841F54">
        <w:rPr>
          <w:rFonts w:eastAsiaTheme="minorHAnsi" w:cstheme="minorBidi"/>
        </w:rPr>
        <w:t>LOCAL("IMMUNIZATION",&lt;PROVIDER IEN&gt;))</w:t>
      </w:r>
    </w:p>
    <w:p w14:paraId="078C8ADF"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is</w:t>
      </w:r>
      <w:proofErr w:type="gramEnd"/>
      <w:r w:rsidRPr="00841F54">
        <w:rPr>
          <w:rFonts w:eastAsiaTheme="minorHAnsi" w:cstheme="minorBidi"/>
        </w:rPr>
        <w:t xml:space="preserve"> true.</w:t>
      </w:r>
    </w:p>
    <w:p w14:paraId="078C8AE1" w14:textId="77777777" w:rsidR="0015646A" w:rsidRPr="00841F54" w:rsidRDefault="0015646A" w:rsidP="00E22A9D">
      <w:pPr>
        <w:rPr>
          <w:rFonts w:eastAsiaTheme="minorHAnsi" w:cstheme="minorBidi"/>
        </w:rPr>
      </w:pPr>
      <w:r w:rsidRPr="00841F54">
        <w:rPr>
          <w:rFonts w:eastAsiaTheme="minorHAnsi" w:cstheme="minorBidi"/>
        </w:rPr>
        <w:t xml:space="preserve">   LOCAL ("IMMUNIZATION"</w:t>
      </w:r>
      <w:proofErr w:type="gramStart"/>
      <w:r w:rsidRPr="00841F54">
        <w:rPr>
          <w:rFonts w:eastAsiaTheme="minorHAnsi" w:cstheme="minorBidi"/>
        </w:rPr>
        <w:t>,&lt;</w:t>
      </w:r>
      <w:proofErr w:type="gramEnd"/>
      <w:r w:rsidRPr="00841F54">
        <w:rPr>
          <w:rFonts w:eastAsiaTheme="minorHAnsi" w:cstheme="minorBidi"/>
        </w:rPr>
        <w:t>PROVIDER IEN&gt;,</w:t>
      </w:r>
      <w:proofErr w:type="spellStart"/>
      <w:r w:rsidRPr="00841F54">
        <w:rPr>
          <w:rFonts w:eastAsiaTheme="minorHAnsi" w:cstheme="minorBidi"/>
        </w:rPr>
        <w:t>i</w:t>
      </w:r>
      <w:proofErr w:type="spellEnd"/>
      <w:r w:rsidRPr="00841F54">
        <w:rPr>
          <w:rFonts w:eastAsiaTheme="minorHAnsi" w:cstheme="minorBidi"/>
        </w:rPr>
        <w:t>)=1^2^3^4^5^6^7^8^9^10^11^12^13^14^15</w:t>
      </w:r>
    </w:p>
    <w:p w14:paraId="078C8AE3"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AE4" w14:textId="77777777" w:rsidR="0015646A" w:rsidRPr="00841F54" w:rsidRDefault="0015646A" w:rsidP="00E22A9D">
      <w:pPr>
        <w:rPr>
          <w:rFonts w:eastAsiaTheme="minorHAnsi" w:cstheme="minorBidi"/>
        </w:rPr>
      </w:pPr>
      <w:r w:rsidRPr="00841F54">
        <w:rPr>
          <w:rFonts w:eastAsiaTheme="minorHAnsi" w:cstheme="minorBidi"/>
        </w:rPr>
        <w:t xml:space="preserve">        Immunization </w:t>
      </w:r>
    </w:p>
    <w:p w14:paraId="078C8AE5"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AE6" w14:textId="77777777" w:rsidR="0015646A" w:rsidRPr="00841F54" w:rsidRDefault="0015646A" w:rsidP="00E22A9D">
      <w:pPr>
        <w:rPr>
          <w:rFonts w:eastAsiaTheme="minorHAnsi" w:cstheme="minorBidi"/>
        </w:rPr>
      </w:pPr>
      <w:r w:rsidRPr="00841F54">
        <w:rPr>
          <w:rFonts w:eastAsiaTheme="minorHAnsi" w:cstheme="minorBidi"/>
        </w:rPr>
        <w:t xml:space="preserve">        Format: Pointer to IMMUNIZATION File (9999999.14)</w:t>
      </w:r>
    </w:p>
    <w:p w14:paraId="078C8AE7"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AE8" w14:textId="77777777" w:rsidR="0015646A" w:rsidRPr="00841F54" w:rsidRDefault="0015646A" w:rsidP="00E22A9D">
      <w:pPr>
        <w:rPr>
          <w:rFonts w:eastAsiaTheme="minorHAnsi" w:cstheme="minorBidi"/>
        </w:rPr>
      </w:pPr>
      <w:r w:rsidRPr="00841F54">
        <w:rPr>
          <w:rFonts w:eastAsiaTheme="minorHAnsi" w:cstheme="minorBidi"/>
        </w:rPr>
        <w:t xml:space="preserve">        Series </w:t>
      </w:r>
    </w:p>
    <w:p w14:paraId="078C8AE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EA" w14:textId="77777777" w:rsidR="0015646A" w:rsidRPr="00841F54" w:rsidRDefault="0015646A" w:rsidP="00E22A9D">
      <w:pPr>
        <w:rPr>
          <w:rFonts w:eastAsiaTheme="minorHAnsi" w:cstheme="minorBidi"/>
        </w:rPr>
      </w:pPr>
      <w:r w:rsidRPr="00841F54">
        <w:rPr>
          <w:rFonts w:eastAsiaTheme="minorHAnsi" w:cstheme="minorBidi"/>
        </w:rPr>
        <w:t xml:space="preserve">             P</w:t>
      </w:r>
      <w:proofErr w:type="gramStart"/>
      <w:r w:rsidRPr="00841F54">
        <w:rPr>
          <w:rFonts w:eastAsiaTheme="minorHAnsi" w:cstheme="minorBidi"/>
        </w:rPr>
        <w:t>::=</w:t>
      </w:r>
      <w:proofErr w:type="gramEnd"/>
      <w:r w:rsidRPr="00841F54">
        <w:rPr>
          <w:rFonts w:eastAsiaTheme="minorHAnsi" w:cstheme="minorBidi"/>
        </w:rPr>
        <w:t xml:space="preserve">Partially complete </w:t>
      </w:r>
    </w:p>
    <w:p w14:paraId="078C8AEB" w14:textId="77777777" w:rsidR="0015646A" w:rsidRPr="00841F54" w:rsidRDefault="0015646A" w:rsidP="00E22A9D">
      <w:pPr>
        <w:rPr>
          <w:rFonts w:eastAsiaTheme="minorHAnsi" w:cstheme="minorBidi"/>
        </w:rPr>
      </w:pPr>
      <w:r w:rsidRPr="00841F54">
        <w:rPr>
          <w:rFonts w:eastAsiaTheme="minorHAnsi" w:cstheme="minorBidi"/>
        </w:rPr>
        <w:t xml:space="preserve">             C</w:t>
      </w:r>
      <w:proofErr w:type="gramStart"/>
      <w:r w:rsidRPr="00841F54">
        <w:rPr>
          <w:rFonts w:eastAsiaTheme="minorHAnsi" w:cstheme="minorBidi"/>
        </w:rPr>
        <w:t>::=</w:t>
      </w:r>
      <w:proofErr w:type="gramEnd"/>
      <w:r w:rsidRPr="00841F54">
        <w:rPr>
          <w:rFonts w:eastAsiaTheme="minorHAnsi" w:cstheme="minorBidi"/>
        </w:rPr>
        <w:t xml:space="preserve">Complete </w:t>
      </w:r>
    </w:p>
    <w:p w14:paraId="078C8AEC" w14:textId="77777777" w:rsidR="0015646A" w:rsidRPr="00841F54" w:rsidRDefault="0015646A" w:rsidP="00E22A9D">
      <w:pPr>
        <w:rPr>
          <w:rFonts w:eastAsiaTheme="minorHAnsi" w:cstheme="minorBidi"/>
        </w:rPr>
      </w:pPr>
      <w:r w:rsidRPr="00841F54">
        <w:rPr>
          <w:rFonts w:eastAsiaTheme="minorHAnsi" w:cstheme="minorBidi"/>
        </w:rPr>
        <w:t xml:space="preserve">             B</w:t>
      </w:r>
      <w:proofErr w:type="gramStart"/>
      <w:r w:rsidRPr="00841F54">
        <w:rPr>
          <w:rFonts w:eastAsiaTheme="minorHAnsi" w:cstheme="minorBidi"/>
        </w:rPr>
        <w:t>::=</w:t>
      </w:r>
      <w:proofErr w:type="gramEnd"/>
      <w:r w:rsidRPr="00841F54">
        <w:rPr>
          <w:rFonts w:eastAsiaTheme="minorHAnsi" w:cstheme="minorBidi"/>
        </w:rPr>
        <w:t xml:space="preserve">Booster </w:t>
      </w:r>
    </w:p>
    <w:p w14:paraId="078C8AED" w14:textId="77777777" w:rsidR="0015646A" w:rsidRPr="00841F54" w:rsidRDefault="0015646A" w:rsidP="00E22A9D">
      <w:pPr>
        <w:rPr>
          <w:rFonts w:eastAsiaTheme="minorHAnsi" w:cstheme="minorBidi"/>
        </w:rPr>
      </w:pPr>
      <w:r w:rsidRPr="00841F54">
        <w:rPr>
          <w:rFonts w:eastAsiaTheme="minorHAnsi" w:cstheme="minorBidi"/>
        </w:rPr>
        <w:t xml:space="preserve">             1</w:t>
      </w:r>
      <w:proofErr w:type="gramStart"/>
      <w:r w:rsidRPr="00841F54">
        <w:rPr>
          <w:rFonts w:eastAsiaTheme="minorHAnsi" w:cstheme="minorBidi"/>
        </w:rPr>
        <w:t>::=</w:t>
      </w:r>
      <w:proofErr w:type="gramEnd"/>
      <w:r w:rsidRPr="00841F54">
        <w:rPr>
          <w:rFonts w:eastAsiaTheme="minorHAnsi" w:cstheme="minorBidi"/>
        </w:rPr>
        <w:t xml:space="preserve">Series1 </w:t>
      </w:r>
    </w:p>
    <w:p w14:paraId="078C8AEF" w14:textId="77777777" w:rsidR="0015646A" w:rsidRPr="00841F54" w:rsidRDefault="0015646A" w:rsidP="00E22A9D">
      <w:pPr>
        <w:rPr>
          <w:rFonts w:eastAsiaTheme="minorHAnsi" w:cstheme="minorBidi"/>
        </w:rPr>
      </w:pPr>
      <w:r w:rsidRPr="00841F54">
        <w:rPr>
          <w:rFonts w:eastAsiaTheme="minorHAnsi" w:cstheme="minorBidi"/>
        </w:rPr>
        <w:t xml:space="preserve">             8</w:t>
      </w:r>
      <w:proofErr w:type="gramStart"/>
      <w:r w:rsidRPr="00841F54">
        <w:rPr>
          <w:rFonts w:eastAsiaTheme="minorHAnsi" w:cstheme="minorBidi"/>
        </w:rPr>
        <w:t>::=</w:t>
      </w:r>
      <w:proofErr w:type="gramEnd"/>
      <w:r w:rsidRPr="00841F54">
        <w:rPr>
          <w:rFonts w:eastAsiaTheme="minorHAnsi" w:cstheme="minorBidi"/>
        </w:rPr>
        <w:t>Series8</w:t>
      </w:r>
    </w:p>
    <w:p w14:paraId="078C8AF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AF1" w14:textId="77777777" w:rsidR="0015646A" w:rsidRPr="00841F54" w:rsidRDefault="0015646A" w:rsidP="00E22A9D">
      <w:pPr>
        <w:rPr>
          <w:rFonts w:eastAsiaTheme="minorHAnsi" w:cstheme="minorBidi"/>
        </w:rPr>
      </w:pPr>
      <w:r w:rsidRPr="00841F54">
        <w:rPr>
          <w:rFonts w:eastAsiaTheme="minorHAnsi" w:cstheme="minorBidi"/>
        </w:rPr>
        <w:t xml:space="preserve">        Reaction </w:t>
      </w:r>
    </w:p>
    <w:p w14:paraId="078C8AF2" w14:textId="77777777" w:rsidR="0015646A" w:rsidRPr="00841F54" w:rsidRDefault="0015646A" w:rsidP="00E22A9D">
      <w:pPr>
        <w:rPr>
          <w:rFonts w:eastAsiaTheme="minorHAnsi" w:cstheme="minorBidi"/>
        </w:rPr>
      </w:pPr>
      <w:r w:rsidRPr="00841F54">
        <w:rPr>
          <w:rFonts w:eastAsiaTheme="minorHAnsi" w:cstheme="minorBidi"/>
        </w:rPr>
        <w:t xml:space="preserve">        REACTION Field (9000010.11</w:t>
      </w:r>
      <w:proofErr w:type="gramStart"/>
      <w:r w:rsidRPr="00841F54">
        <w:rPr>
          <w:rFonts w:eastAsiaTheme="minorHAnsi" w:cstheme="minorBidi"/>
        </w:rPr>
        <w:t>,.</w:t>
      </w:r>
      <w:proofErr w:type="gramEnd"/>
      <w:r w:rsidRPr="00841F54">
        <w:rPr>
          <w:rFonts w:eastAsiaTheme="minorHAnsi" w:cstheme="minorBidi"/>
        </w:rPr>
        <w:t xml:space="preserve">06) SET </w:t>
      </w:r>
    </w:p>
    <w:p w14:paraId="078C8AF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AF4" w14:textId="77777777" w:rsidR="0015646A" w:rsidRPr="00841F54" w:rsidRDefault="0015646A" w:rsidP="00E22A9D">
      <w:pPr>
        <w:rPr>
          <w:rFonts w:eastAsiaTheme="minorHAnsi" w:cstheme="minorBidi"/>
        </w:rPr>
      </w:pPr>
      <w:r w:rsidRPr="00841F54">
        <w:rPr>
          <w:rFonts w:eastAsiaTheme="minorHAnsi" w:cstheme="minorBidi"/>
        </w:rPr>
        <w:t xml:space="preserve">             '0' FOR NONE </w:t>
      </w:r>
    </w:p>
    <w:p w14:paraId="078C8AF5" w14:textId="77777777" w:rsidR="0015646A" w:rsidRPr="00841F54" w:rsidRDefault="0015646A" w:rsidP="00E22A9D">
      <w:pPr>
        <w:rPr>
          <w:rFonts w:eastAsiaTheme="minorHAnsi" w:cstheme="minorBidi"/>
        </w:rPr>
      </w:pPr>
      <w:r w:rsidRPr="00841F54">
        <w:rPr>
          <w:rFonts w:eastAsiaTheme="minorHAnsi" w:cstheme="minorBidi"/>
        </w:rPr>
        <w:t xml:space="preserve">             '1' FOR FEVER; </w:t>
      </w:r>
    </w:p>
    <w:p w14:paraId="078C8AF6" w14:textId="77777777" w:rsidR="0015646A" w:rsidRPr="00841F54" w:rsidRDefault="0015646A" w:rsidP="00E22A9D">
      <w:pPr>
        <w:rPr>
          <w:rFonts w:eastAsiaTheme="minorHAnsi" w:cstheme="minorBidi"/>
        </w:rPr>
      </w:pPr>
      <w:r w:rsidRPr="00841F54">
        <w:rPr>
          <w:rFonts w:eastAsiaTheme="minorHAnsi" w:cstheme="minorBidi"/>
        </w:rPr>
        <w:t xml:space="preserve">             '2' FOR IRRITABILITY; </w:t>
      </w:r>
    </w:p>
    <w:p w14:paraId="078C8AF7" w14:textId="77777777" w:rsidR="0015646A" w:rsidRPr="00841F54" w:rsidRDefault="0015646A" w:rsidP="00E22A9D">
      <w:pPr>
        <w:rPr>
          <w:rFonts w:eastAsiaTheme="minorHAnsi" w:cstheme="minorBidi"/>
        </w:rPr>
      </w:pPr>
      <w:r w:rsidRPr="00841F54">
        <w:rPr>
          <w:rFonts w:eastAsiaTheme="minorHAnsi" w:cstheme="minorBidi"/>
        </w:rPr>
        <w:t xml:space="preserve">             '3' FOR LOCAL REACTION OR SWELLING; </w:t>
      </w:r>
    </w:p>
    <w:p w14:paraId="078C8AF8" w14:textId="77777777" w:rsidR="0015646A" w:rsidRPr="00841F54" w:rsidRDefault="0015646A" w:rsidP="00E22A9D">
      <w:pPr>
        <w:rPr>
          <w:rFonts w:eastAsiaTheme="minorHAnsi" w:cstheme="minorBidi"/>
        </w:rPr>
      </w:pPr>
      <w:r w:rsidRPr="00841F54">
        <w:rPr>
          <w:rFonts w:eastAsiaTheme="minorHAnsi" w:cstheme="minorBidi"/>
        </w:rPr>
        <w:t xml:space="preserve">             '4' FOR VOMITING; </w:t>
      </w:r>
    </w:p>
    <w:p w14:paraId="078C8AF9" w14:textId="77777777" w:rsidR="0015646A" w:rsidRPr="00841F54" w:rsidRDefault="0015646A" w:rsidP="00E22A9D">
      <w:pPr>
        <w:rPr>
          <w:rFonts w:eastAsiaTheme="minorHAnsi" w:cstheme="minorBidi"/>
        </w:rPr>
      </w:pPr>
      <w:r w:rsidRPr="00841F54">
        <w:rPr>
          <w:rFonts w:eastAsiaTheme="minorHAnsi" w:cstheme="minorBidi"/>
        </w:rPr>
        <w:t xml:space="preserve">             '5' FOR RASH OR ITCHING; </w:t>
      </w:r>
    </w:p>
    <w:p w14:paraId="078C8AFA" w14:textId="77777777" w:rsidR="0015646A" w:rsidRPr="00841F54" w:rsidRDefault="0015646A" w:rsidP="00E22A9D">
      <w:pPr>
        <w:rPr>
          <w:rFonts w:eastAsiaTheme="minorHAnsi" w:cstheme="minorBidi"/>
        </w:rPr>
      </w:pPr>
      <w:r w:rsidRPr="00841F54">
        <w:rPr>
          <w:rFonts w:eastAsiaTheme="minorHAnsi" w:cstheme="minorBidi"/>
        </w:rPr>
        <w:t xml:space="preserve">             '6' FOR LETHARGY; </w:t>
      </w:r>
    </w:p>
    <w:p w14:paraId="078C8AFB" w14:textId="77777777" w:rsidR="0015646A" w:rsidRPr="00841F54" w:rsidRDefault="0015646A" w:rsidP="00E22A9D">
      <w:pPr>
        <w:rPr>
          <w:rFonts w:eastAsiaTheme="minorHAnsi" w:cstheme="minorBidi"/>
        </w:rPr>
      </w:pPr>
      <w:r w:rsidRPr="00841F54">
        <w:rPr>
          <w:rFonts w:eastAsiaTheme="minorHAnsi" w:cstheme="minorBidi"/>
        </w:rPr>
        <w:t xml:space="preserve">             '7' FOR CONVULSIONS; </w:t>
      </w:r>
    </w:p>
    <w:p w14:paraId="078C8AFC"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'8' FOR ARTHRITIS OR ARTHRALGIAS; </w:t>
      </w:r>
    </w:p>
    <w:p w14:paraId="078C8AFD" w14:textId="77777777" w:rsidR="0015646A" w:rsidRPr="00841F54" w:rsidRDefault="0015646A" w:rsidP="00E22A9D">
      <w:pPr>
        <w:rPr>
          <w:rFonts w:eastAsiaTheme="minorHAnsi" w:cstheme="minorBidi"/>
        </w:rPr>
      </w:pPr>
      <w:r w:rsidRPr="00841F54">
        <w:rPr>
          <w:rFonts w:eastAsiaTheme="minorHAnsi" w:cstheme="minorBidi"/>
        </w:rPr>
        <w:t xml:space="preserve">             '9' FOR ANAPHYLAXIS OR COLLAPSE; </w:t>
      </w:r>
    </w:p>
    <w:p w14:paraId="078C8AFE" w14:textId="77777777" w:rsidR="0015646A" w:rsidRPr="00841F54" w:rsidRDefault="0015646A" w:rsidP="00E22A9D">
      <w:pPr>
        <w:rPr>
          <w:rFonts w:eastAsiaTheme="minorHAnsi" w:cstheme="minorBidi"/>
        </w:rPr>
      </w:pPr>
      <w:r w:rsidRPr="00841F54">
        <w:rPr>
          <w:rFonts w:eastAsiaTheme="minorHAnsi" w:cstheme="minorBidi"/>
        </w:rPr>
        <w:t xml:space="preserve">             '10' FOR RESPIRATORY DISTRESS; </w:t>
      </w:r>
    </w:p>
    <w:p w14:paraId="078C8AFF" w14:textId="77777777" w:rsidR="0015646A" w:rsidRPr="00841F54" w:rsidRDefault="0015646A" w:rsidP="00E22A9D">
      <w:pPr>
        <w:rPr>
          <w:rFonts w:eastAsiaTheme="minorHAnsi" w:cstheme="minorBidi"/>
        </w:rPr>
      </w:pPr>
      <w:r w:rsidRPr="00841F54">
        <w:rPr>
          <w:rFonts w:eastAsiaTheme="minorHAnsi" w:cstheme="minorBidi"/>
        </w:rPr>
        <w:t xml:space="preserve">             '11' FOR OTHER;</w:t>
      </w:r>
    </w:p>
    <w:p w14:paraId="078C8B00"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B01" w14:textId="77777777" w:rsidR="0015646A" w:rsidRPr="00841F54" w:rsidRDefault="0015646A" w:rsidP="00E22A9D">
      <w:pPr>
        <w:rPr>
          <w:rFonts w:eastAsiaTheme="minorHAnsi" w:cstheme="minorBidi"/>
        </w:rPr>
      </w:pPr>
      <w:r w:rsidRPr="00841F54">
        <w:rPr>
          <w:rFonts w:eastAsiaTheme="minorHAnsi" w:cstheme="minorBidi"/>
        </w:rPr>
        <w:t xml:space="preserve">        Contraindicated </w:t>
      </w:r>
    </w:p>
    <w:p w14:paraId="078C8B02" w14:textId="77777777" w:rsidR="0015646A" w:rsidRPr="00841F54" w:rsidRDefault="0015646A" w:rsidP="00E22A9D">
      <w:pPr>
        <w:rPr>
          <w:rFonts w:eastAsiaTheme="minorHAnsi" w:cstheme="minorBidi"/>
        </w:rPr>
      </w:pPr>
      <w:r w:rsidRPr="00841F54">
        <w:rPr>
          <w:rFonts w:eastAsiaTheme="minorHAnsi" w:cstheme="minorBidi"/>
        </w:rPr>
        <w:t xml:space="preserve">        Format: [1|0|null]</w:t>
      </w:r>
    </w:p>
    <w:p w14:paraId="078C8B03"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B04" w14:textId="77777777" w:rsidR="0015646A" w:rsidRPr="00841F54" w:rsidRDefault="0015646A" w:rsidP="00E22A9D">
      <w:pPr>
        <w:rPr>
          <w:rFonts w:eastAsiaTheme="minorHAnsi" w:cstheme="minorBidi"/>
        </w:rPr>
      </w:pPr>
      <w:r w:rsidRPr="00841F54">
        <w:rPr>
          <w:rFonts w:eastAsiaTheme="minorHAnsi" w:cstheme="minorBidi"/>
        </w:rPr>
        <w:t xml:space="preserve">        Event D/T </w:t>
      </w:r>
    </w:p>
    <w:p w14:paraId="078C8B05"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B06"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B07" w14:textId="77777777" w:rsidR="0015646A" w:rsidRPr="00841F54" w:rsidRDefault="0015646A" w:rsidP="00E22A9D">
      <w:pPr>
        <w:rPr>
          <w:rFonts w:eastAsiaTheme="minorHAnsi" w:cstheme="minorBidi"/>
        </w:rPr>
      </w:pPr>
      <w:r w:rsidRPr="00841F54">
        <w:rPr>
          <w:rFonts w:eastAsiaTheme="minorHAnsi" w:cstheme="minorBidi"/>
        </w:rPr>
        <w:t xml:space="preserve">        Remarks </w:t>
      </w:r>
    </w:p>
    <w:p w14:paraId="078C8B08" w14:textId="77777777" w:rsidR="0015646A" w:rsidRPr="00841F54" w:rsidRDefault="0015646A" w:rsidP="00E22A9D">
      <w:pPr>
        <w:rPr>
          <w:rFonts w:eastAsiaTheme="minorHAnsi" w:cstheme="minorBidi"/>
        </w:rPr>
      </w:pPr>
      <w:r w:rsidRPr="00841F54">
        <w:rPr>
          <w:rFonts w:eastAsiaTheme="minorHAnsi" w:cstheme="minorBidi"/>
        </w:rPr>
        <w:t xml:space="preserve">        Format: Comment</w:t>
      </w:r>
    </w:p>
    <w:p w14:paraId="078C8B09"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B0A"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For this mapped CPT only.  </w:t>
      </w:r>
    </w:p>
    <w:p w14:paraId="078C8B0B"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3" w:name="icdp85"/>
      <w:bookmarkEnd w:id="173"/>
      <w:r w:rsidRPr="00841F54">
        <w:rPr>
          <w:rFonts w:eastAsiaTheme="minorHAnsi" w:cstheme="minorBidi"/>
        </w:rPr>
        <w:t xml:space="preserve">     Format: Pointer to ICD DIAGNOSIS File (#80</w:t>
      </w:r>
    </w:p>
    <w:p w14:paraId="078C8B0C" w14:textId="77777777" w:rsidR="0015646A" w:rsidRPr="00841F54" w:rsidRDefault="0015646A" w:rsidP="00E22A9D">
      <w:pPr>
        <w:rPr>
          <w:rFonts w:eastAsiaTheme="minorHAnsi" w:cstheme="minorBidi"/>
        </w:rPr>
      </w:pPr>
      <w:r w:rsidRPr="00841F54">
        <w:rPr>
          <w:rFonts w:eastAsiaTheme="minorHAnsi" w:cstheme="minorBidi"/>
        </w:rPr>
        <w:t xml:space="preserve">   Piece 9 </w:t>
      </w:r>
    </w:p>
    <w:p w14:paraId="078C8B0D"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For this mapped CPT only.  </w:t>
      </w:r>
    </w:p>
    <w:p w14:paraId="078C8B0E"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0F" w14:textId="77777777" w:rsidR="0015646A" w:rsidRPr="00841F54" w:rsidRDefault="0015646A" w:rsidP="00E22A9D">
      <w:pPr>
        <w:rPr>
          <w:rFonts w:eastAsiaTheme="minorHAnsi" w:cstheme="minorBidi"/>
        </w:rPr>
      </w:pPr>
      <w:r w:rsidRPr="00841F54">
        <w:rPr>
          <w:rFonts w:eastAsiaTheme="minorHAnsi" w:cstheme="minorBidi"/>
        </w:rPr>
        <w:t xml:space="preserve">   Piece 10 </w:t>
      </w:r>
    </w:p>
    <w:p w14:paraId="078C8B10"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For this mapped CPT only.  </w:t>
      </w:r>
    </w:p>
    <w:p w14:paraId="078C8B11"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2"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B13"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For this mapped CPT only.  </w:t>
      </w:r>
    </w:p>
    <w:p w14:paraId="078C8B14" w14:textId="77777777" w:rsidR="0015646A" w:rsidRPr="00841F54" w:rsidRDefault="0015646A" w:rsidP="00E22A9D">
      <w:pPr>
        <w:rPr>
          <w:rFonts w:eastAsiaTheme="minorHAnsi" w:cstheme="minorBidi"/>
        </w:rPr>
      </w:pPr>
      <w:bookmarkStart w:id="174" w:name="icdp86"/>
      <w:bookmarkEnd w:id="174"/>
      <w:r w:rsidRPr="00841F54">
        <w:rPr>
          <w:rFonts w:eastAsiaTheme="minorHAnsi" w:cstheme="minorBidi"/>
        </w:rPr>
        <w:t xml:space="preserve">        Format: Pointer to ICD DIAGNOSIS File (#80)</w:t>
      </w:r>
    </w:p>
    <w:p w14:paraId="078C8B15"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B16"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For this mapped CPT only.  </w:t>
      </w:r>
    </w:p>
    <w:p w14:paraId="078C8B17"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8"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B19"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For this mapped CPT only.  </w:t>
      </w:r>
    </w:p>
    <w:p w14:paraId="078C8B1A"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1B" w14:textId="77777777" w:rsidR="0015646A" w:rsidRPr="00841F54" w:rsidRDefault="0015646A" w:rsidP="00E22A9D">
      <w:pPr>
        <w:rPr>
          <w:rFonts w:eastAsiaTheme="minorHAnsi" w:cstheme="minorBidi"/>
        </w:rPr>
      </w:pPr>
      <w:r w:rsidRPr="00841F54">
        <w:rPr>
          <w:rFonts w:eastAsiaTheme="minorHAnsi" w:cstheme="minorBidi"/>
        </w:rPr>
        <w:t xml:space="preserve">   Piece 14</w:t>
      </w:r>
    </w:p>
    <w:p w14:paraId="078C8B1C"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For this mapped CPT only.  </w:t>
      </w:r>
    </w:p>
    <w:p w14:paraId="078C8B1D"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Pointer to ICD DIAGNOSIS File (#80)</w:t>
      </w:r>
    </w:p>
    <w:p w14:paraId="078C8B1E" w14:textId="77777777" w:rsidR="0015646A" w:rsidRPr="00841F54" w:rsidRDefault="0015646A" w:rsidP="00E22A9D">
      <w:pPr>
        <w:rPr>
          <w:rFonts w:eastAsiaTheme="minorHAnsi" w:cstheme="minorBidi"/>
        </w:rPr>
      </w:pPr>
      <w:r w:rsidRPr="00841F54">
        <w:rPr>
          <w:rFonts w:eastAsiaTheme="minorHAnsi" w:cstheme="minorBidi"/>
        </w:rPr>
        <w:t xml:space="preserve">   Piece 15</w:t>
      </w:r>
    </w:p>
    <w:p w14:paraId="078C8B1F"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For this mapped CPT only.  </w:t>
      </w:r>
    </w:p>
    <w:p w14:paraId="078C8B20"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23" w14:textId="77777777" w:rsidR="0015646A" w:rsidRPr="00841F54" w:rsidRDefault="0015646A" w:rsidP="00E22A9D">
      <w:pPr>
        <w:rPr>
          <w:rFonts w:eastAsiaTheme="minorHAnsi" w:cstheme="minorBidi"/>
        </w:rPr>
      </w:pPr>
      <w:r w:rsidRPr="00841F54">
        <w:rPr>
          <w:rFonts w:eastAsiaTheme="minorHAnsi" w:cstheme="minorBidi"/>
        </w:rPr>
        <w:t xml:space="preserve">   Skin Test data list, specific to one provider </w:t>
      </w:r>
    </w:p>
    <w:p w14:paraId="078C8B25" w14:textId="77777777" w:rsidR="0015646A" w:rsidRPr="00841F54" w:rsidRDefault="0015646A" w:rsidP="00E22A9D">
      <w:pPr>
        <w:rPr>
          <w:rFonts w:eastAsiaTheme="minorHAnsi" w:cstheme="minorBidi"/>
        </w:rPr>
      </w:pPr>
      <w:r w:rsidRPr="00841F54">
        <w:rPr>
          <w:rFonts w:eastAsiaTheme="minorHAnsi" w:cstheme="minorBidi"/>
        </w:rPr>
        <w:t xml:space="preserve">   If no skin test entries, then '$</w:t>
      </w:r>
      <w:proofErr w:type="gramStart"/>
      <w:r w:rsidRPr="00841F54">
        <w:rPr>
          <w:rFonts w:eastAsiaTheme="minorHAnsi" w:cstheme="minorBidi"/>
        </w:rPr>
        <w:t>D(</w:t>
      </w:r>
      <w:proofErr w:type="gramEnd"/>
      <w:r w:rsidRPr="00841F54">
        <w:rPr>
          <w:rFonts w:eastAsiaTheme="minorHAnsi" w:cstheme="minorBidi"/>
        </w:rPr>
        <w:t xml:space="preserve">LOCAL("SKIN TEST",&lt;PROVIDER IEN&gt;)) </w:t>
      </w:r>
    </w:p>
    <w:p w14:paraId="078C8B2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is</w:t>
      </w:r>
      <w:proofErr w:type="gramEnd"/>
      <w:r w:rsidRPr="00841F54">
        <w:rPr>
          <w:rFonts w:eastAsiaTheme="minorHAnsi" w:cstheme="minorBidi"/>
        </w:rPr>
        <w:t xml:space="preserve"> true.  LOCAL ("SKIN TEST"</w:t>
      </w:r>
      <w:proofErr w:type="gramStart"/>
      <w:r w:rsidRPr="00841F54">
        <w:rPr>
          <w:rFonts w:eastAsiaTheme="minorHAnsi" w:cstheme="minorBidi"/>
        </w:rPr>
        <w:t>,&lt;</w:t>
      </w:r>
      <w:proofErr w:type="gramEnd"/>
      <w:r w:rsidRPr="00841F54">
        <w:rPr>
          <w:rFonts w:eastAsiaTheme="minorHAnsi" w:cstheme="minorBidi"/>
        </w:rPr>
        <w:t xml:space="preserve">PROVIDER </w:t>
      </w:r>
    </w:p>
    <w:p w14:paraId="078C8B27" w14:textId="77777777" w:rsidR="0015646A" w:rsidRPr="00841F54" w:rsidRDefault="0015646A" w:rsidP="00E22A9D">
      <w:pPr>
        <w:rPr>
          <w:rFonts w:eastAsiaTheme="minorHAnsi" w:cstheme="minorBidi"/>
        </w:rPr>
      </w:pPr>
      <w:r w:rsidRPr="00841F54">
        <w:rPr>
          <w:rFonts w:eastAsiaTheme="minorHAnsi" w:cstheme="minorBidi"/>
        </w:rPr>
        <w:t xml:space="preserve">   IEN&gt;</w:t>
      </w:r>
      <w:proofErr w:type="gramStart"/>
      <w:r w:rsidRPr="00841F54">
        <w:rPr>
          <w:rFonts w:eastAsiaTheme="minorHAnsi" w:cstheme="minorBidi"/>
        </w:rPr>
        <w:t>,</w:t>
      </w:r>
      <w:proofErr w:type="spellStart"/>
      <w:proofErr w:type="gramEnd"/>
      <w:r w:rsidRPr="00841F54">
        <w:rPr>
          <w:rFonts w:eastAsiaTheme="minorHAnsi" w:cstheme="minorBidi"/>
        </w:rPr>
        <w:t>i</w:t>
      </w:r>
      <w:proofErr w:type="spellEnd"/>
      <w:r w:rsidRPr="00841F54">
        <w:rPr>
          <w:rFonts w:eastAsiaTheme="minorHAnsi" w:cstheme="minorBidi"/>
        </w:rPr>
        <w:t>)=1^2^3^4^5^6^7^8^9^10^11^12^13</w:t>
      </w:r>
    </w:p>
    <w:p w14:paraId="078C8B29"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2A" w14:textId="77777777" w:rsidR="0015646A" w:rsidRPr="00841F54" w:rsidRDefault="0015646A" w:rsidP="00E22A9D">
      <w:pPr>
        <w:rPr>
          <w:rFonts w:eastAsiaTheme="minorHAnsi" w:cstheme="minorBidi"/>
        </w:rPr>
      </w:pPr>
      <w:r w:rsidRPr="00841F54">
        <w:rPr>
          <w:rFonts w:eastAsiaTheme="minorHAnsi" w:cstheme="minorBidi"/>
        </w:rPr>
        <w:t xml:space="preserve">        SKIN TEST </w:t>
      </w:r>
    </w:p>
    <w:p w14:paraId="078C8B2B"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2C" w14:textId="77777777" w:rsidR="0015646A" w:rsidRPr="00841F54" w:rsidRDefault="0015646A" w:rsidP="00E22A9D">
      <w:pPr>
        <w:rPr>
          <w:rFonts w:eastAsiaTheme="minorHAnsi" w:cstheme="minorBidi"/>
        </w:rPr>
      </w:pPr>
      <w:r w:rsidRPr="00841F54">
        <w:rPr>
          <w:rFonts w:eastAsiaTheme="minorHAnsi" w:cstheme="minorBidi"/>
        </w:rPr>
        <w:t xml:space="preserve">        Format: Pointer to SKIN TEST File (9999999.28)</w:t>
      </w:r>
    </w:p>
    <w:p w14:paraId="078C8B2D"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2F" w14:textId="77777777" w:rsidR="0015646A" w:rsidRPr="00841F54" w:rsidRDefault="0015646A" w:rsidP="00E22A9D">
      <w:pPr>
        <w:rPr>
          <w:rFonts w:eastAsiaTheme="minorHAnsi" w:cstheme="minorBidi"/>
        </w:rPr>
      </w:pPr>
      <w:r w:rsidRPr="00841F54">
        <w:rPr>
          <w:rFonts w:eastAsiaTheme="minorHAnsi" w:cstheme="minorBidi"/>
        </w:rPr>
        <w:t xml:space="preserve">        READING </w:t>
      </w:r>
    </w:p>
    <w:p w14:paraId="078C8B30" w14:textId="77777777" w:rsidR="0015646A" w:rsidRPr="00841F54" w:rsidRDefault="0015646A" w:rsidP="00E22A9D">
      <w:pPr>
        <w:rPr>
          <w:rFonts w:eastAsiaTheme="minorHAnsi" w:cstheme="minorBidi"/>
        </w:rPr>
      </w:pPr>
      <w:r w:rsidRPr="00841F54">
        <w:rPr>
          <w:rFonts w:eastAsiaTheme="minorHAnsi" w:cstheme="minorBidi"/>
        </w:rPr>
        <w:t xml:space="preserve">        Format: Whole number between 0 and 40 inclusive</w:t>
      </w:r>
    </w:p>
    <w:p w14:paraId="078C8B31"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B32" w14:textId="77777777" w:rsidR="0015646A" w:rsidRPr="00841F54" w:rsidRDefault="0015646A" w:rsidP="00E22A9D">
      <w:pPr>
        <w:rPr>
          <w:rFonts w:eastAsiaTheme="minorHAnsi" w:cstheme="minorBidi"/>
        </w:rPr>
      </w:pPr>
      <w:r w:rsidRPr="00841F54">
        <w:rPr>
          <w:rFonts w:eastAsiaTheme="minorHAnsi" w:cstheme="minorBidi"/>
        </w:rPr>
        <w:t xml:space="preserve">        RESULT </w:t>
      </w:r>
    </w:p>
    <w:p w14:paraId="078C8B3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34" w14:textId="77777777" w:rsidR="0015646A" w:rsidRPr="00841F54" w:rsidRDefault="0015646A" w:rsidP="00E22A9D">
      <w:pPr>
        <w:rPr>
          <w:rFonts w:eastAsiaTheme="minorHAnsi" w:cstheme="minorBidi"/>
        </w:rPr>
      </w:pPr>
      <w:r w:rsidRPr="00841F54">
        <w:rPr>
          <w:rFonts w:eastAsiaTheme="minorHAnsi" w:cstheme="minorBidi"/>
        </w:rPr>
        <w:t xml:space="preserve">             P</w:t>
      </w:r>
      <w:proofErr w:type="gramStart"/>
      <w:r w:rsidRPr="00841F54">
        <w:rPr>
          <w:rFonts w:eastAsiaTheme="minorHAnsi" w:cstheme="minorBidi"/>
        </w:rPr>
        <w:t>::=</w:t>
      </w:r>
      <w:proofErr w:type="gramEnd"/>
      <w:r w:rsidRPr="00841F54">
        <w:rPr>
          <w:rFonts w:eastAsiaTheme="minorHAnsi" w:cstheme="minorBidi"/>
        </w:rPr>
        <w:t xml:space="preserve">Positive </w:t>
      </w:r>
    </w:p>
    <w:p w14:paraId="078C8B35" w14:textId="77777777" w:rsidR="0015646A" w:rsidRPr="00841F54" w:rsidRDefault="0015646A" w:rsidP="00E22A9D">
      <w:pPr>
        <w:rPr>
          <w:rFonts w:eastAsiaTheme="minorHAnsi" w:cstheme="minorBidi"/>
        </w:rPr>
      </w:pPr>
      <w:r w:rsidRPr="00841F54">
        <w:rPr>
          <w:rFonts w:eastAsiaTheme="minorHAnsi" w:cstheme="minorBidi"/>
        </w:rPr>
        <w:t xml:space="preserve">             N</w:t>
      </w:r>
      <w:proofErr w:type="gramStart"/>
      <w:r w:rsidRPr="00841F54">
        <w:rPr>
          <w:rFonts w:eastAsiaTheme="minorHAnsi" w:cstheme="minorBidi"/>
        </w:rPr>
        <w:t>::=</w:t>
      </w:r>
      <w:proofErr w:type="gramEnd"/>
      <w:r w:rsidRPr="00841F54">
        <w:rPr>
          <w:rFonts w:eastAsiaTheme="minorHAnsi" w:cstheme="minorBidi"/>
        </w:rPr>
        <w:t xml:space="preserve">Negative </w:t>
      </w:r>
    </w:p>
    <w:p w14:paraId="078C8B36" w14:textId="77777777" w:rsidR="0015646A" w:rsidRPr="00841F54" w:rsidRDefault="0015646A" w:rsidP="00E22A9D">
      <w:pPr>
        <w:rPr>
          <w:rFonts w:eastAsiaTheme="minorHAnsi" w:cstheme="minorBidi"/>
        </w:rPr>
      </w:pPr>
      <w:r w:rsidRPr="00841F54">
        <w:rPr>
          <w:rFonts w:eastAsiaTheme="minorHAnsi" w:cstheme="minorBidi"/>
        </w:rPr>
        <w:t xml:space="preserve">             D</w:t>
      </w:r>
      <w:proofErr w:type="gramStart"/>
      <w:r w:rsidRPr="00841F54">
        <w:rPr>
          <w:rFonts w:eastAsiaTheme="minorHAnsi" w:cstheme="minorBidi"/>
        </w:rPr>
        <w:t>::=</w:t>
      </w:r>
      <w:proofErr w:type="gramEnd"/>
      <w:r w:rsidRPr="00841F54">
        <w:rPr>
          <w:rFonts w:eastAsiaTheme="minorHAnsi" w:cstheme="minorBidi"/>
        </w:rPr>
        <w:t xml:space="preserve">Doubtful </w:t>
      </w:r>
    </w:p>
    <w:p w14:paraId="078C8B37" w14:textId="77777777" w:rsidR="0015646A" w:rsidRPr="00841F54" w:rsidRDefault="0015646A" w:rsidP="00E22A9D">
      <w:pPr>
        <w:rPr>
          <w:rFonts w:eastAsiaTheme="minorHAnsi" w:cstheme="minorBidi"/>
        </w:rPr>
      </w:pPr>
      <w:r w:rsidRPr="00841F54">
        <w:rPr>
          <w:rFonts w:eastAsiaTheme="minorHAnsi" w:cstheme="minorBidi"/>
        </w:rPr>
        <w:t xml:space="preserve">             0</w:t>
      </w:r>
      <w:proofErr w:type="gramStart"/>
      <w:r w:rsidRPr="00841F54">
        <w:rPr>
          <w:rFonts w:eastAsiaTheme="minorHAnsi" w:cstheme="minorBidi"/>
        </w:rPr>
        <w:t>::=</w:t>
      </w:r>
      <w:proofErr w:type="gramEnd"/>
      <w:r w:rsidRPr="00841F54">
        <w:rPr>
          <w:rFonts w:eastAsiaTheme="minorHAnsi" w:cstheme="minorBidi"/>
        </w:rPr>
        <w:t>No Take</w:t>
      </w:r>
    </w:p>
    <w:p w14:paraId="078C8B38"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B39" w14:textId="77777777" w:rsidR="0015646A" w:rsidRPr="00841F54" w:rsidRDefault="0015646A" w:rsidP="00E22A9D">
      <w:pPr>
        <w:rPr>
          <w:rFonts w:eastAsiaTheme="minorHAnsi" w:cstheme="minorBidi"/>
        </w:rPr>
      </w:pPr>
      <w:r w:rsidRPr="00841F54">
        <w:rPr>
          <w:rFonts w:eastAsiaTheme="minorHAnsi" w:cstheme="minorBidi"/>
        </w:rPr>
        <w:t xml:space="preserve">        Date Read </w:t>
      </w:r>
    </w:p>
    <w:p w14:paraId="078C8B3A"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B3B" w14:textId="77777777" w:rsidR="0015646A" w:rsidRPr="00841F54" w:rsidRDefault="0015646A" w:rsidP="00E22A9D">
      <w:pPr>
        <w:rPr>
          <w:rFonts w:eastAsiaTheme="minorHAnsi" w:cstheme="minorBidi"/>
        </w:rPr>
      </w:pPr>
      <w:r w:rsidRPr="00841F54">
        <w:rPr>
          <w:rFonts w:eastAsiaTheme="minorHAnsi" w:cstheme="minorBidi"/>
        </w:rPr>
        <w:t xml:space="preserve">   Piece 5 </w:t>
      </w:r>
    </w:p>
    <w:p w14:paraId="078C8B3C" w14:textId="77777777" w:rsidR="0015646A" w:rsidRPr="00841F54" w:rsidRDefault="0015646A" w:rsidP="00E22A9D">
      <w:pPr>
        <w:rPr>
          <w:rFonts w:eastAsiaTheme="minorHAnsi" w:cstheme="minorBidi"/>
        </w:rPr>
      </w:pPr>
      <w:r w:rsidRPr="00841F54">
        <w:rPr>
          <w:rFonts w:eastAsiaTheme="minorHAnsi" w:cstheme="minorBidi"/>
        </w:rPr>
        <w:t xml:space="preserve">        Date of Injection </w:t>
      </w:r>
    </w:p>
    <w:p w14:paraId="078C8B3D"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w:t>
      </w:r>
    </w:p>
    <w:p w14:paraId="078C8B3E" w14:textId="77777777" w:rsidR="0015646A" w:rsidRPr="00841F54" w:rsidRDefault="0015646A" w:rsidP="00E22A9D">
      <w:pPr>
        <w:rPr>
          <w:rFonts w:eastAsiaTheme="minorHAnsi" w:cstheme="minorBidi"/>
        </w:rPr>
      </w:pPr>
      <w:r w:rsidRPr="00841F54">
        <w:rPr>
          <w:rFonts w:eastAsiaTheme="minorHAnsi" w:cstheme="minorBidi"/>
        </w:rPr>
        <w:t xml:space="preserve">   Piece 6 </w:t>
      </w:r>
    </w:p>
    <w:p w14:paraId="078C8B3F" w14:textId="77777777" w:rsidR="0015646A" w:rsidRPr="00841F54" w:rsidRDefault="0015646A" w:rsidP="00E22A9D">
      <w:pPr>
        <w:rPr>
          <w:rFonts w:eastAsiaTheme="minorHAnsi" w:cstheme="minorBidi"/>
        </w:rPr>
      </w:pPr>
      <w:r w:rsidRPr="00841F54">
        <w:rPr>
          <w:rFonts w:eastAsiaTheme="minorHAnsi" w:cstheme="minorBidi"/>
        </w:rPr>
        <w:t xml:space="preserve">        Primary Associated Diagnosis IEN For this mapped CPT only.  </w:t>
      </w:r>
    </w:p>
    <w:p w14:paraId="078C8B40" w14:textId="77777777" w:rsidR="0015646A" w:rsidRPr="00841F54" w:rsidRDefault="0015646A" w:rsidP="00E22A9D">
      <w:pPr>
        <w:rPr>
          <w:rFonts w:eastAsiaTheme="minorHAnsi" w:cstheme="minorBidi"/>
        </w:rPr>
      </w:pPr>
      <w:r w:rsidRPr="00841F54">
        <w:rPr>
          <w:rFonts w:eastAsiaTheme="minorHAnsi" w:cstheme="minorBidi"/>
        </w:rPr>
        <w:t xml:space="preserve">    </w:t>
      </w:r>
      <w:bookmarkStart w:id="175" w:name="icdp87"/>
      <w:bookmarkEnd w:id="175"/>
      <w:r w:rsidRPr="00841F54">
        <w:rPr>
          <w:rFonts w:eastAsiaTheme="minorHAnsi" w:cstheme="minorBidi"/>
        </w:rPr>
        <w:t xml:space="preserve">    Format: Pointer to ICD DIAGNOSIS File (#80</w:t>
      </w:r>
    </w:p>
    <w:p w14:paraId="078C8B41" w14:textId="77777777" w:rsidR="0015646A" w:rsidRPr="00841F54" w:rsidRDefault="0015646A" w:rsidP="00E22A9D">
      <w:pPr>
        <w:rPr>
          <w:rFonts w:eastAsiaTheme="minorHAnsi" w:cstheme="minorBidi"/>
        </w:rPr>
      </w:pPr>
      <w:r w:rsidRPr="00841F54">
        <w:rPr>
          <w:rFonts w:eastAsiaTheme="minorHAnsi" w:cstheme="minorBidi"/>
        </w:rPr>
        <w:t xml:space="preserve">   Piece 7 </w:t>
      </w:r>
    </w:p>
    <w:p w14:paraId="078C8B42" w14:textId="77777777" w:rsidR="0015646A" w:rsidRPr="00841F54" w:rsidRDefault="0015646A" w:rsidP="00E22A9D">
      <w:pPr>
        <w:rPr>
          <w:rFonts w:eastAsiaTheme="minorHAnsi" w:cstheme="minorBidi"/>
        </w:rPr>
      </w:pPr>
      <w:r w:rsidRPr="00841F54">
        <w:rPr>
          <w:rFonts w:eastAsiaTheme="minorHAnsi" w:cstheme="minorBidi"/>
        </w:rPr>
        <w:t xml:space="preserve">        1st Secondary Associated Diagnosis IEN For this mapped CPT only.  </w:t>
      </w:r>
    </w:p>
    <w:p w14:paraId="078C8B43"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Format: Pointer to ICD DIAGNOSIS File (#80)</w:t>
      </w:r>
    </w:p>
    <w:p w14:paraId="078C8B44" w14:textId="77777777" w:rsidR="0015646A" w:rsidRPr="00841F54" w:rsidRDefault="0015646A" w:rsidP="00E22A9D">
      <w:pPr>
        <w:rPr>
          <w:rFonts w:eastAsiaTheme="minorHAnsi" w:cstheme="minorBidi"/>
        </w:rPr>
      </w:pPr>
      <w:r w:rsidRPr="00841F54">
        <w:rPr>
          <w:rFonts w:eastAsiaTheme="minorHAnsi" w:cstheme="minorBidi"/>
        </w:rPr>
        <w:t xml:space="preserve">   Piece 8 </w:t>
      </w:r>
    </w:p>
    <w:p w14:paraId="078C8B45" w14:textId="77777777" w:rsidR="0015646A" w:rsidRPr="00841F54" w:rsidRDefault="0015646A" w:rsidP="00E22A9D">
      <w:pPr>
        <w:rPr>
          <w:rFonts w:eastAsiaTheme="minorHAnsi" w:cstheme="minorBidi"/>
        </w:rPr>
      </w:pPr>
      <w:r w:rsidRPr="00841F54">
        <w:rPr>
          <w:rFonts w:eastAsiaTheme="minorHAnsi" w:cstheme="minorBidi"/>
        </w:rPr>
        <w:t xml:space="preserve">        2nd Secondary Associated Diagnosis IEN For this mapped CPT only.  </w:t>
      </w:r>
    </w:p>
    <w:p w14:paraId="078C8B46"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7" w14:textId="77777777" w:rsidR="0015646A" w:rsidRPr="00841F54" w:rsidRDefault="0015646A" w:rsidP="00E22A9D">
      <w:pPr>
        <w:rPr>
          <w:rFonts w:eastAsiaTheme="minorHAnsi" w:cstheme="minorBidi"/>
        </w:rPr>
      </w:pPr>
      <w:r w:rsidRPr="00841F54">
        <w:rPr>
          <w:rFonts w:eastAsiaTheme="minorHAnsi" w:cstheme="minorBidi"/>
        </w:rPr>
        <w:t xml:space="preserve">   Piece 9</w:t>
      </w:r>
    </w:p>
    <w:p w14:paraId="078C8B48" w14:textId="77777777" w:rsidR="0015646A" w:rsidRPr="00841F54" w:rsidRDefault="0015646A" w:rsidP="00E22A9D">
      <w:pPr>
        <w:rPr>
          <w:rFonts w:eastAsiaTheme="minorHAnsi" w:cstheme="minorBidi"/>
        </w:rPr>
      </w:pPr>
      <w:r w:rsidRPr="00841F54">
        <w:rPr>
          <w:rFonts w:eastAsiaTheme="minorHAnsi" w:cstheme="minorBidi"/>
        </w:rPr>
        <w:t xml:space="preserve">        3rd Secondary Associated Diagnosis IEN For this mapped CPT only.  </w:t>
      </w:r>
    </w:p>
    <w:p w14:paraId="078C8B49"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A" w14:textId="77777777" w:rsidR="0015646A" w:rsidRPr="00841F54" w:rsidRDefault="0015646A" w:rsidP="00E22A9D">
      <w:pPr>
        <w:rPr>
          <w:rFonts w:eastAsiaTheme="minorHAnsi" w:cstheme="minorBidi"/>
        </w:rPr>
      </w:pPr>
      <w:r w:rsidRPr="00841F54">
        <w:rPr>
          <w:rFonts w:eastAsiaTheme="minorHAnsi" w:cstheme="minorBidi"/>
        </w:rPr>
        <w:t xml:space="preserve">   Piece 10</w:t>
      </w:r>
    </w:p>
    <w:p w14:paraId="078C8B4B" w14:textId="77777777" w:rsidR="0015646A" w:rsidRPr="00841F54" w:rsidRDefault="0015646A" w:rsidP="00E22A9D">
      <w:pPr>
        <w:rPr>
          <w:rFonts w:eastAsiaTheme="minorHAnsi" w:cstheme="minorBidi"/>
        </w:rPr>
      </w:pPr>
      <w:r w:rsidRPr="00841F54">
        <w:rPr>
          <w:rFonts w:eastAsiaTheme="minorHAnsi" w:cstheme="minorBidi"/>
        </w:rPr>
        <w:t xml:space="preserve">        4th Secondary Associated Diagnosis IEN For this mapped CPT only.  </w:t>
      </w:r>
    </w:p>
    <w:p w14:paraId="078C8B4C"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4D" w14:textId="77777777" w:rsidR="0015646A" w:rsidRPr="00841F54" w:rsidRDefault="0015646A" w:rsidP="00E22A9D">
      <w:pPr>
        <w:rPr>
          <w:rFonts w:eastAsiaTheme="minorHAnsi" w:cstheme="minorBidi"/>
        </w:rPr>
      </w:pPr>
      <w:r w:rsidRPr="00841F54">
        <w:rPr>
          <w:rFonts w:eastAsiaTheme="minorHAnsi" w:cstheme="minorBidi"/>
        </w:rPr>
        <w:t xml:space="preserve">   Piece 11</w:t>
      </w:r>
    </w:p>
    <w:p w14:paraId="078C8B4E" w14:textId="77777777" w:rsidR="0015646A" w:rsidRPr="00841F54" w:rsidRDefault="0015646A" w:rsidP="00E22A9D">
      <w:pPr>
        <w:rPr>
          <w:rFonts w:eastAsiaTheme="minorHAnsi" w:cstheme="minorBidi"/>
        </w:rPr>
      </w:pPr>
      <w:r w:rsidRPr="00841F54">
        <w:rPr>
          <w:rFonts w:eastAsiaTheme="minorHAnsi" w:cstheme="minorBidi"/>
        </w:rPr>
        <w:t xml:space="preserve">        5th Secondary Associated Diagnosis IEN For this mapped CPT only.  </w:t>
      </w:r>
    </w:p>
    <w:p w14:paraId="078C8B4F"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0" w14:textId="77777777" w:rsidR="0015646A" w:rsidRPr="00841F54" w:rsidRDefault="0015646A" w:rsidP="00E22A9D">
      <w:pPr>
        <w:rPr>
          <w:rFonts w:eastAsiaTheme="minorHAnsi" w:cstheme="minorBidi"/>
        </w:rPr>
      </w:pPr>
      <w:r w:rsidRPr="00841F54">
        <w:rPr>
          <w:rFonts w:eastAsiaTheme="minorHAnsi" w:cstheme="minorBidi"/>
        </w:rPr>
        <w:t xml:space="preserve">   Piece 12</w:t>
      </w:r>
    </w:p>
    <w:p w14:paraId="078C8B51" w14:textId="77777777" w:rsidR="0015646A" w:rsidRPr="00841F54" w:rsidRDefault="0015646A" w:rsidP="00E22A9D">
      <w:pPr>
        <w:rPr>
          <w:rFonts w:eastAsiaTheme="minorHAnsi" w:cstheme="minorBidi"/>
        </w:rPr>
      </w:pPr>
      <w:r w:rsidRPr="00841F54">
        <w:rPr>
          <w:rFonts w:eastAsiaTheme="minorHAnsi" w:cstheme="minorBidi"/>
        </w:rPr>
        <w:t xml:space="preserve">        6th Secondary Associated Diagnosis IEN For this mapped CPT only.  </w:t>
      </w:r>
    </w:p>
    <w:p w14:paraId="078C8B52"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3" w14:textId="77777777" w:rsidR="0015646A" w:rsidRPr="00841F54" w:rsidRDefault="0015646A" w:rsidP="00E22A9D">
      <w:pPr>
        <w:rPr>
          <w:rFonts w:eastAsiaTheme="minorHAnsi" w:cstheme="minorBidi"/>
        </w:rPr>
      </w:pPr>
      <w:r w:rsidRPr="00841F54">
        <w:rPr>
          <w:rFonts w:eastAsiaTheme="minorHAnsi" w:cstheme="minorBidi"/>
        </w:rPr>
        <w:t xml:space="preserve">   Piece 13</w:t>
      </w:r>
    </w:p>
    <w:p w14:paraId="078C8B54" w14:textId="77777777" w:rsidR="0015646A" w:rsidRPr="00841F54" w:rsidRDefault="0015646A" w:rsidP="00E22A9D">
      <w:pPr>
        <w:rPr>
          <w:rFonts w:eastAsiaTheme="minorHAnsi" w:cstheme="minorBidi"/>
        </w:rPr>
      </w:pPr>
      <w:r w:rsidRPr="00841F54">
        <w:rPr>
          <w:rFonts w:eastAsiaTheme="minorHAnsi" w:cstheme="minorBidi"/>
        </w:rPr>
        <w:t xml:space="preserve">        7th Secondary Associated Diagnosis IEN For this mapped CPT only.  </w:t>
      </w:r>
    </w:p>
    <w:p w14:paraId="078C8B55" w14:textId="77777777" w:rsidR="0015646A" w:rsidRPr="00841F54" w:rsidRDefault="0015646A" w:rsidP="00E22A9D">
      <w:pPr>
        <w:rPr>
          <w:rFonts w:eastAsiaTheme="minorHAnsi" w:cstheme="minorBidi"/>
        </w:rPr>
      </w:pPr>
      <w:r w:rsidRPr="00841F54">
        <w:rPr>
          <w:rFonts w:eastAsiaTheme="minorHAnsi" w:cstheme="minorBidi"/>
        </w:rPr>
        <w:t xml:space="preserve">        Format: Pointer to ICD DIAGNOSIS File (#80)</w:t>
      </w:r>
    </w:p>
    <w:p w14:paraId="078C8B57" w14:textId="77777777" w:rsidR="0015646A" w:rsidRPr="00841F54" w:rsidRDefault="0015646A" w:rsidP="00E22A9D">
      <w:pPr>
        <w:rPr>
          <w:rFonts w:eastAsiaTheme="minorHAnsi" w:cstheme="minorBidi"/>
        </w:rPr>
      </w:pPr>
      <w:r w:rsidRPr="00841F54">
        <w:rPr>
          <w:rFonts w:eastAsiaTheme="minorHAnsi" w:cstheme="minorBidi"/>
        </w:rPr>
        <w:t xml:space="preserve">   Examination data list, specific to one provider </w:t>
      </w:r>
    </w:p>
    <w:p w14:paraId="078C8B59" w14:textId="77777777" w:rsidR="0015646A" w:rsidRPr="00841F54" w:rsidRDefault="0015646A" w:rsidP="00E22A9D">
      <w:pPr>
        <w:rPr>
          <w:rFonts w:eastAsiaTheme="minorHAnsi" w:cstheme="minorBidi"/>
        </w:rPr>
      </w:pPr>
      <w:r w:rsidRPr="00841F54">
        <w:rPr>
          <w:rFonts w:eastAsiaTheme="minorHAnsi" w:cstheme="minorBidi"/>
        </w:rPr>
        <w:t xml:space="preserve">   If no examination entries, then '$</w:t>
      </w:r>
      <w:proofErr w:type="gramStart"/>
      <w:r w:rsidRPr="00841F54">
        <w:rPr>
          <w:rFonts w:eastAsiaTheme="minorHAnsi" w:cstheme="minorBidi"/>
        </w:rPr>
        <w:t>D(</w:t>
      </w:r>
      <w:proofErr w:type="gramEnd"/>
      <w:r w:rsidRPr="00841F54">
        <w:rPr>
          <w:rFonts w:eastAsiaTheme="minorHAnsi" w:cstheme="minorBidi"/>
        </w:rPr>
        <w:t xml:space="preserve">LOCAL("EXAM",&lt;PROVIDER IEN&gt;)) </w:t>
      </w:r>
    </w:p>
    <w:p w14:paraId="078C8B5A"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is</w:t>
      </w:r>
      <w:proofErr w:type="gramEnd"/>
      <w:r w:rsidRPr="00841F54">
        <w:rPr>
          <w:rFonts w:eastAsiaTheme="minorHAnsi" w:cstheme="minorBidi"/>
        </w:rPr>
        <w:t xml:space="preserve"> true.  </w:t>
      </w:r>
    </w:p>
    <w:p w14:paraId="078C8B5B" w14:textId="77777777" w:rsidR="0015646A" w:rsidRPr="00841F54" w:rsidRDefault="0015646A" w:rsidP="00E22A9D">
      <w:pPr>
        <w:rPr>
          <w:rFonts w:eastAsiaTheme="minorHAnsi" w:cstheme="minorBidi"/>
        </w:rPr>
      </w:pPr>
      <w:r w:rsidRPr="00841F54">
        <w:rPr>
          <w:rFonts w:eastAsiaTheme="minorHAnsi" w:cstheme="minorBidi"/>
        </w:rPr>
        <w:t xml:space="preserve">   LOCAL ("EXAM"</w:t>
      </w:r>
      <w:proofErr w:type="gramStart"/>
      <w:r w:rsidRPr="00841F54">
        <w:rPr>
          <w:rFonts w:eastAsiaTheme="minorHAnsi" w:cstheme="minorBidi"/>
        </w:rPr>
        <w:t>,&lt;</w:t>
      </w:r>
      <w:proofErr w:type="gramEnd"/>
      <w:r w:rsidRPr="00841F54">
        <w:rPr>
          <w:rFonts w:eastAsiaTheme="minorHAnsi" w:cstheme="minorBidi"/>
        </w:rPr>
        <w:t xml:space="preserve">PROVIDER.IEN&gt;")=1^2 </w:t>
      </w:r>
    </w:p>
    <w:p w14:paraId="078C8B5D"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5E" w14:textId="77777777" w:rsidR="0015646A" w:rsidRPr="00841F54" w:rsidRDefault="0015646A" w:rsidP="00E22A9D">
      <w:pPr>
        <w:rPr>
          <w:rFonts w:eastAsiaTheme="minorHAnsi" w:cstheme="minorBidi"/>
        </w:rPr>
      </w:pPr>
      <w:r w:rsidRPr="00841F54">
        <w:rPr>
          <w:rFonts w:eastAsiaTheme="minorHAnsi" w:cstheme="minorBidi"/>
        </w:rPr>
        <w:t xml:space="preserve">        EXAM </w:t>
      </w:r>
    </w:p>
    <w:p w14:paraId="078C8B5F"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60" w14:textId="77777777" w:rsidR="0015646A" w:rsidRPr="00841F54" w:rsidRDefault="0015646A" w:rsidP="00E22A9D">
      <w:pPr>
        <w:rPr>
          <w:rFonts w:eastAsiaTheme="minorHAnsi" w:cstheme="minorBidi"/>
        </w:rPr>
      </w:pPr>
      <w:r w:rsidRPr="00841F54">
        <w:rPr>
          <w:rFonts w:eastAsiaTheme="minorHAnsi" w:cstheme="minorBidi"/>
        </w:rPr>
        <w:t xml:space="preserve">        Format: Pointer to EXAM File (9999999.15)</w:t>
      </w:r>
    </w:p>
    <w:p w14:paraId="078C8B61"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62" w14:textId="77777777" w:rsidR="0015646A" w:rsidRPr="00841F54" w:rsidRDefault="0015646A" w:rsidP="00E22A9D">
      <w:pPr>
        <w:rPr>
          <w:rFonts w:eastAsiaTheme="minorHAnsi" w:cstheme="minorBidi"/>
        </w:rPr>
      </w:pPr>
      <w:r w:rsidRPr="00841F54">
        <w:rPr>
          <w:rFonts w:eastAsiaTheme="minorHAnsi" w:cstheme="minorBidi"/>
        </w:rPr>
        <w:t xml:space="preserve">        RESULT </w:t>
      </w:r>
    </w:p>
    <w:p w14:paraId="078C8B63"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64" w14:textId="77777777" w:rsidR="0015646A" w:rsidRPr="00841F54" w:rsidRDefault="0015646A" w:rsidP="00E22A9D">
      <w:pPr>
        <w:rPr>
          <w:rFonts w:eastAsiaTheme="minorHAnsi" w:cstheme="minorBidi"/>
        </w:rPr>
      </w:pPr>
      <w:r w:rsidRPr="00841F54">
        <w:rPr>
          <w:rFonts w:eastAsiaTheme="minorHAnsi" w:cstheme="minorBidi"/>
        </w:rPr>
        <w:t xml:space="preserve">             A</w:t>
      </w:r>
      <w:proofErr w:type="gramStart"/>
      <w:r w:rsidRPr="00841F54">
        <w:rPr>
          <w:rFonts w:eastAsiaTheme="minorHAnsi" w:cstheme="minorBidi"/>
        </w:rPr>
        <w:t>::=</w:t>
      </w:r>
      <w:proofErr w:type="gramEnd"/>
      <w:r w:rsidRPr="00841F54">
        <w:rPr>
          <w:rFonts w:eastAsiaTheme="minorHAnsi" w:cstheme="minorBidi"/>
        </w:rPr>
        <w:t xml:space="preserve">Abnormal </w:t>
      </w:r>
    </w:p>
    <w:p w14:paraId="078C8B65" w14:textId="77777777" w:rsidR="0015646A" w:rsidRPr="00841F54" w:rsidRDefault="0015646A" w:rsidP="00E22A9D">
      <w:pPr>
        <w:rPr>
          <w:rFonts w:eastAsiaTheme="minorHAnsi" w:cstheme="minorBidi"/>
        </w:rPr>
      </w:pPr>
      <w:r w:rsidRPr="00841F54">
        <w:rPr>
          <w:rFonts w:eastAsiaTheme="minorHAnsi" w:cstheme="minorBidi"/>
        </w:rPr>
        <w:t xml:space="preserve">             N</w:t>
      </w:r>
      <w:proofErr w:type="gramStart"/>
      <w:r w:rsidRPr="00841F54">
        <w:rPr>
          <w:rFonts w:eastAsiaTheme="minorHAnsi" w:cstheme="minorBidi"/>
        </w:rPr>
        <w:t>::=</w:t>
      </w:r>
      <w:proofErr w:type="gramEnd"/>
      <w:r w:rsidRPr="00841F54">
        <w:rPr>
          <w:rFonts w:eastAsiaTheme="minorHAnsi" w:cstheme="minorBidi"/>
        </w:rPr>
        <w:t xml:space="preserve">Normal </w:t>
      </w:r>
    </w:p>
    <w:p w14:paraId="078C8B66" w14:textId="77777777" w:rsidR="0015646A" w:rsidRPr="00841F54" w:rsidRDefault="0015646A" w:rsidP="00E22A9D">
      <w:pPr>
        <w:rPr>
          <w:rFonts w:eastAsiaTheme="minorHAnsi" w:cstheme="minorBidi"/>
        </w:rPr>
      </w:pPr>
      <w:r w:rsidRPr="00841F54">
        <w:rPr>
          <w:rFonts w:eastAsiaTheme="minorHAnsi" w:cstheme="minorBidi"/>
        </w:rPr>
        <w:t xml:space="preserve">   Patient Education data list, specific to one provider </w:t>
      </w:r>
    </w:p>
    <w:p w14:paraId="078C8B67"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w:t>
      </w:r>
    </w:p>
    <w:p w14:paraId="078C8B68" w14:textId="77777777" w:rsidR="0015646A" w:rsidRPr="00841F54" w:rsidRDefault="0015646A" w:rsidP="00E22A9D">
      <w:pPr>
        <w:rPr>
          <w:rFonts w:eastAsiaTheme="minorHAnsi" w:cstheme="minorBidi"/>
        </w:rPr>
      </w:pPr>
      <w:r w:rsidRPr="00841F54">
        <w:rPr>
          <w:rFonts w:eastAsiaTheme="minorHAnsi" w:cstheme="minorBidi"/>
        </w:rPr>
        <w:t xml:space="preserve">   If no Patient Education entries, then '$</w:t>
      </w:r>
      <w:proofErr w:type="gramStart"/>
      <w:r w:rsidRPr="00841F54">
        <w:rPr>
          <w:rFonts w:eastAsiaTheme="minorHAnsi" w:cstheme="minorBidi"/>
        </w:rPr>
        <w:t>D(</w:t>
      </w:r>
      <w:proofErr w:type="gramEnd"/>
      <w:r w:rsidRPr="00841F54">
        <w:rPr>
          <w:rFonts w:eastAsiaTheme="minorHAnsi" w:cstheme="minorBidi"/>
        </w:rPr>
        <w:t>LOCAL("PATIENT ED",&lt;PROVIDER</w:t>
      </w:r>
    </w:p>
    <w:p w14:paraId="078C8B69" w14:textId="77777777" w:rsidR="0015646A" w:rsidRPr="00841F54" w:rsidRDefault="0015646A" w:rsidP="00E22A9D">
      <w:pPr>
        <w:rPr>
          <w:rFonts w:eastAsiaTheme="minorHAnsi" w:cstheme="minorBidi"/>
        </w:rPr>
      </w:pPr>
      <w:r w:rsidRPr="00841F54">
        <w:rPr>
          <w:rFonts w:eastAsiaTheme="minorHAnsi" w:cstheme="minorBidi"/>
        </w:rPr>
        <w:t xml:space="preserve">   IEN&gt;)) is true.  LOCAL ("PATIENT ED"</w:t>
      </w:r>
      <w:proofErr w:type="gramStart"/>
      <w:r w:rsidRPr="00841F54">
        <w:rPr>
          <w:rFonts w:eastAsiaTheme="minorHAnsi" w:cstheme="minorBidi"/>
        </w:rPr>
        <w:t>,&lt;</w:t>
      </w:r>
      <w:proofErr w:type="gramEnd"/>
      <w:r w:rsidRPr="00841F54">
        <w:rPr>
          <w:rFonts w:eastAsiaTheme="minorHAnsi" w:cstheme="minorBidi"/>
        </w:rPr>
        <w:t>PROVIDER IEN&gt;,</w:t>
      </w:r>
      <w:proofErr w:type="spellStart"/>
      <w:r w:rsidRPr="00841F54">
        <w:rPr>
          <w:rFonts w:eastAsiaTheme="minorHAnsi" w:cstheme="minorBidi"/>
        </w:rPr>
        <w:t>i</w:t>
      </w:r>
      <w:proofErr w:type="spellEnd"/>
      <w:r w:rsidRPr="00841F54">
        <w:rPr>
          <w:rFonts w:eastAsiaTheme="minorHAnsi" w:cstheme="minorBidi"/>
        </w:rPr>
        <w:t xml:space="preserve">)=1^2 </w:t>
      </w:r>
    </w:p>
    <w:p w14:paraId="078C8B6B"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6C" w14:textId="77777777" w:rsidR="0015646A" w:rsidRPr="00841F54" w:rsidRDefault="0015646A" w:rsidP="00E22A9D">
      <w:pPr>
        <w:rPr>
          <w:rFonts w:eastAsiaTheme="minorHAnsi" w:cstheme="minorBidi"/>
        </w:rPr>
      </w:pPr>
      <w:r w:rsidRPr="00841F54">
        <w:rPr>
          <w:rFonts w:eastAsiaTheme="minorHAnsi" w:cstheme="minorBidi"/>
        </w:rPr>
        <w:t xml:space="preserve">        Topic </w:t>
      </w:r>
    </w:p>
    <w:p w14:paraId="078C8B6D"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6E" w14:textId="77777777" w:rsidR="0015646A" w:rsidRPr="00841F54" w:rsidRDefault="0015646A" w:rsidP="00E22A9D">
      <w:pPr>
        <w:rPr>
          <w:rFonts w:eastAsiaTheme="minorHAnsi" w:cstheme="minorBidi"/>
        </w:rPr>
      </w:pPr>
      <w:r w:rsidRPr="00841F54">
        <w:rPr>
          <w:rFonts w:eastAsiaTheme="minorHAnsi" w:cstheme="minorBidi"/>
        </w:rPr>
        <w:t xml:space="preserve">        Format: Pointer to EDUCATION TOPICS File (9999999.09)</w:t>
      </w:r>
    </w:p>
    <w:p w14:paraId="078C8B6F"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70" w14:textId="77777777" w:rsidR="0015646A" w:rsidRPr="00841F54" w:rsidRDefault="0015646A" w:rsidP="00E22A9D">
      <w:pPr>
        <w:rPr>
          <w:rFonts w:eastAsiaTheme="minorHAnsi" w:cstheme="minorBidi"/>
        </w:rPr>
      </w:pPr>
      <w:r w:rsidRPr="00841F54">
        <w:rPr>
          <w:rFonts w:eastAsiaTheme="minorHAnsi" w:cstheme="minorBidi"/>
        </w:rPr>
        <w:t xml:space="preserve">        Level of Understanding </w:t>
      </w:r>
    </w:p>
    <w:p w14:paraId="078C8B71"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72" w14:textId="77777777" w:rsidR="0015646A" w:rsidRPr="00841F54" w:rsidRDefault="0015646A" w:rsidP="00E22A9D">
      <w:pPr>
        <w:rPr>
          <w:rFonts w:eastAsiaTheme="minorHAnsi" w:cstheme="minorBidi"/>
        </w:rPr>
      </w:pPr>
      <w:r w:rsidRPr="00841F54">
        <w:rPr>
          <w:rFonts w:eastAsiaTheme="minorHAnsi" w:cstheme="minorBidi"/>
        </w:rPr>
        <w:t xml:space="preserve">             1</w:t>
      </w:r>
      <w:proofErr w:type="gramStart"/>
      <w:r w:rsidRPr="00841F54">
        <w:rPr>
          <w:rFonts w:eastAsiaTheme="minorHAnsi" w:cstheme="minorBidi"/>
        </w:rPr>
        <w:t>::=</w:t>
      </w:r>
      <w:proofErr w:type="gramEnd"/>
      <w:r w:rsidRPr="00841F54">
        <w:rPr>
          <w:rFonts w:eastAsiaTheme="minorHAnsi" w:cstheme="minorBidi"/>
        </w:rPr>
        <w:t xml:space="preserve">Poor </w:t>
      </w:r>
    </w:p>
    <w:p w14:paraId="078C8B73" w14:textId="77777777" w:rsidR="0015646A" w:rsidRPr="00841F54" w:rsidRDefault="0015646A" w:rsidP="00E22A9D">
      <w:pPr>
        <w:rPr>
          <w:rFonts w:eastAsiaTheme="minorHAnsi" w:cstheme="minorBidi"/>
        </w:rPr>
      </w:pPr>
      <w:r w:rsidRPr="00841F54">
        <w:rPr>
          <w:rFonts w:eastAsiaTheme="minorHAnsi" w:cstheme="minorBidi"/>
        </w:rPr>
        <w:t xml:space="preserve">             2</w:t>
      </w:r>
      <w:proofErr w:type="gramStart"/>
      <w:r w:rsidRPr="00841F54">
        <w:rPr>
          <w:rFonts w:eastAsiaTheme="minorHAnsi" w:cstheme="minorBidi"/>
        </w:rPr>
        <w:t>::=</w:t>
      </w:r>
      <w:proofErr w:type="gramEnd"/>
      <w:r w:rsidRPr="00841F54">
        <w:rPr>
          <w:rFonts w:eastAsiaTheme="minorHAnsi" w:cstheme="minorBidi"/>
        </w:rPr>
        <w:t xml:space="preserve">Fair </w:t>
      </w:r>
    </w:p>
    <w:p w14:paraId="078C8B74" w14:textId="77777777" w:rsidR="0015646A" w:rsidRPr="00841F54" w:rsidRDefault="0015646A" w:rsidP="00E22A9D">
      <w:pPr>
        <w:rPr>
          <w:rFonts w:eastAsiaTheme="minorHAnsi" w:cstheme="minorBidi"/>
        </w:rPr>
      </w:pPr>
      <w:r w:rsidRPr="00841F54">
        <w:rPr>
          <w:rFonts w:eastAsiaTheme="minorHAnsi" w:cstheme="minorBidi"/>
        </w:rPr>
        <w:t xml:space="preserve">             3</w:t>
      </w:r>
      <w:proofErr w:type="gramStart"/>
      <w:r w:rsidRPr="00841F54">
        <w:rPr>
          <w:rFonts w:eastAsiaTheme="minorHAnsi" w:cstheme="minorBidi"/>
        </w:rPr>
        <w:t>::=</w:t>
      </w:r>
      <w:proofErr w:type="gramEnd"/>
      <w:r w:rsidRPr="00841F54">
        <w:rPr>
          <w:rFonts w:eastAsiaTheme="minorHAnsi" w:cstheme="minorBidi"/>
        </w:rPr>
        <w:t xml:space="preserve">Good </w:t>
      </w:r>
    </w:p>
    <w:p w14:paraId="078C8B75" w14:textId="77777777" w:rsidR="0015646A" w:rsidRPr="00841F54" w:rsidRDefault="0015646A" w:rsidP="00E22A9D">
      <w:pPr>
        <w:rPr>
          <w:rFonts w:eastAsiaTheme="minorHAnsi" w:cstheme="minorBidi"/>
        </w:rPr>
      </w:pPr>
      <w:r w:rsidRPr="00841F54">
        <w:rPr>
          <w:rFonts w:eastAsiaTheme="minorHAnsi" w:cstheme="minorBidi"/>
        </w:rPr>
        <w:t xml:space="preserve">             4</w:t>
      </w:r>
      <w:proofErr w:type="gramStart"/>
      <w:r w:rsidRPr="00841F54">
        <w:rPr>
          <w:rFonts w:eastAsiaTheme="minorHAnsi" w:cstheme="minorBidi"/>
        </w:rPr>
        <w:t>::=</w:t>
      </w:r>
      <w:proofErr w:type="gramEnd"/>
      <w:r w:rsidRPr="00841F54">
        <w:rPr>
          <w:rFonts w:eastAsiaTheme="minorHAnsi" w:cstheme="minorBidi"/>
        </w:rPr>
        <w:t xml:space="preserve">Group - No Assessment </w:t>
      </w:r>
    </w:p>
    <w:p w14:paraId="078C8B76" w14:textId="77777777" w:rsidR="0015646A" w:rsidRPr="00841F54" w:rsidRDefault="0015646A" w:rsidP="00E22A9D">
      <w:pPr>
        <w:rPr>
          <w:rFonts w:eastAsiaTheme="minorHAnsi" w:cstheme="minorBidi"/>
        </w:rPr>
      </w:pPr>
      <w:r w:rsidRPr="00841F54">
        <w:rPr>
          <w:rFonts w:eastAsiaTheme="minorHAnsi" w:cstheme="minorBidi"/>
        </w:rPr>
        <w:t xml:space="preserve">             5</w:t>
      </w:r>
      <w:proofErr w:type="gramStart"/>
      <w:r w:rsidRPr="00841F54">
        <w:rPr>
          <w:rFonts w:eastAsiaTheme="minorHAnsi" w:cstheme="minorBidi"/>
        </w:rPr>
        <w:t>::=</w:t>
      </w:r>
      <w:proofErr w:type="gramEnd"/>
      <w:r w:rsidRPr="00841F54">
        <w:rPr>
          <w:rFonts w:eastAsiaTheme="minorHAnsi" w:cstheme="minorBidi"/>
        </w:rPr>
        <w:t xml:space="preserve">Refused </w:t>
      </w:r>
    </w:p>
    <w:p w14:paraId="078C8B79" w14:textId="77777777" w:rsidR="0015646A" w:rsidRPr="00841F54" w:rsidRDefault="0015646A" w:rsidP="00E22A9D">
      <w:pPr>
        <w:rPr>
          <w:rFonts w:eastAsiaTheme="minorHAnsi" w:cstheme="minorBidi"/>
        </w:rPr>
      </w:pPr>
      <w:r w:rsidRPr="00841F54">
        <w:rPr>
          <w:rFonts w:eastAsiaTheme="minorHAnsi" w:cstheme="minorBidi"/>
        </w:rPr>
        <w:t xml:space="preserve">   Health Factors data list, specific to one provider </w:t>
      </w:r>
    </w:p>
    <w:p w14:paraId="078C8B7B" w14:textId="77777777" w:rsidR="0015646A" w:rsidRPr="00841F54" w:rsidRDefault="0015646A" w:rsidP="00E22A9D">
      <w:pPr>
        <w:rPr>
          <w:rFonts w:eastAsiaTheme="minorHAnsi" w:cstheme="minorBidi"/>
        </w:rPr>
      </w:pPr>
      <w:r w:rsidRPr="00841F54">
        <w:rPr>
          <w:rFonts w:eastAsiaTheme="minorHAnsi" w:cstheme="minorBidi"/>
        </w:rPr>
        <w:t xml:space="preserve">   If no Health Factors entries, then </w:t>
      </w:r>
    </w:p>
    <w:p w14:paraId="078C8B7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D(</w:t>
      </w:r>
      <w:proofErr w:type="gramEnd"/>
      <w:r w:rsidRPr="00841F54">
        <w:rPr>
          <w:rFonts w:eastAsiaTheme="minorHAnsi" w:cstheme="minorBidi"/>
        </w:rPr>
        <w:t>LOCAL("HEALTH FACTORS",&lt;PROVIDER IEN&gt;)) is true.  LOCAL ("HEALTH</w:t>
      </w:r>
    </w:p>
    <w:p w14:paraId="078C8B7D" w14:textId="77777777" w:rsidR="0015646A" w:rsidRPr="00841F54" w:rsidRDefault="0015646A" w:rsidP="00E22A9D">
      <w:pPr>
        <w:rPr>
          <w:rFonts w:eastAsiaTheme="minorHAnsi" w:cstheme="minorBidi"/>
        </w:rPr>
      </w:pPr>
      <w:r w:rsidRPr="00841F54">
        <w:rPr>
          <w:rFonts w:eastAsiaTheme="minorHAnsi" w:cstheme="minorBidi"/>
        </w:rPr>
        <w:t xml:space="preserve">   FACTORS"</w:t>
      </w:r>
      <w:proofErr w:type="gramStart"/>
      <w:r w:rsidRPr="00841F54">
        <w:rPr>
          <w:rFonts w:eastAsiaTheme="minorHAnsi" w:cstheme="minorBidi"/>
        </w:rPr>
        <w:t>,&lt;</w:t>
      </w:r>
      <w:proofErr w:type="gramEnd"/>
      <w:r w:rsidRPr="00841F54">
        <w:rPr>
          <w:rFonts w:eastAsiaTheme="minorHAnsi" w:cstheme="minorBidi"/>
        </w:rPr>
        <w:t>PROVIDER IEN&gt;,</w:t>
      </w:r>
      <w:proofErr w:type="spellStart"/>
      <w:r w:rsidRPr="00841F54">
        <w:rPr>
          <w:rFonts w:eastAsiaTheme="minorHAnsi" w:cstheme="minorBidi"/>
        </w:rPr>
        <w:t>i</w:t>
      </w:r>
      <w:proofErr w:type="spellEnd"/>
      <w:r w:rsidRPr="00841F54">
        <w:rPr>
          <w:rFonts w:eastAsiaTheme="minorHAnsi" w:cstheme="minorBidi"/>
        </w:rPr>
        <w:t xml:space="preserve">)=1^2 </w:t>
      </w:r>
    </w:p>
    <w:p w14:paraId="078C8B7F"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80" w14:textId="77777777" w:rsidR="0015646A" w:rsidRPr="00841F54" w:rsidRDefault="0015646A" w:rsidP="00E22A9D">
      <w:pPr>
        <w:rPr>
          <w:rFonts w:eastAsiaTheme="minorHAnsi" w:cstheme="minorBidi"/>
        </w:rPr>
      </w:pPr>
      <w:r w:rsidRPr="00841F54">
        <w:rPr>
          <w:rFonts w:eastAsiaTheme="minorHAnsi" w:cstheme="minorBidi"/>
        </w:rPr>
        <w:t xml:space="preserve">        Health Factor </w:t>
      </w:r>
    </w:p>
    <w:p w14:paraId="078C8B8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82" w14:textId="77777777" w:rsidR="0015646A" w:rsidRPr="00841F54" w:rsidRDefault="0015646A" w:rsidP="00E22A9D">
      <w:pPr>
        <w:rPr>
          <w:rFonts w:eastAsiaTheme="minorHAnsi" w:cstheme="minorBidi"/>
        </w:rPr>
      </w:pPr>
      <w:r w:rsidRPr="00841F54">
        <w:rPr>
          <w:rFonts w:eastAsiaTheme="minorHAnsi" w:cstheme="minorBidi"/>
        </w:rPr>
        <w:t xml:space="preserve">        Format: Pointer to HEALTH FACTORS File (9999999.64)</w:t>
      </w:r>
    </w:p>
    <w:p w14:paraId="078C8B83"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84" w14:textId="77777777" w:rsidR="0015646A" w:rsidRPr="00841F54" w:rsidRDefault="0015646A" w:rsidP="00E22A9D">
      <w:pPr>
        <w:rPr>
          <w:rFonts w:eastAsiaTheme="minorHAnsi" w:cstheme="minorBidi"/>
        </w:rPr>
      </w:pPr>
      <w:r w:rsidRPr="00841F54">
        <w:rPr>
          <w:rFonts w:eastAsiaTheme="minorHAnsi" w:cstheme="minorBidi"/>
        </w:rPr>
        <w:t xml:space="preserve">        Level/Severity </w:t>
      </w:r>
    </w:p>
    <w:p w14:paraId="078C8B85"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86" w14:textId="77777777" w:rsidR="0015646A" w:rsidRPr="00841F54" w:rsidRDefault="0015646A" w:rsidP="00E22A9D">
      <w:pPr>
        <w:rPr>
          <w:rFonts w:eastAsiaTheme="minorHAnsi" w:cstheme="minorBidi"/>
        </w:rPr>
      </w:pPr>
      <w:r w:rsidRPr="00841F54">
        <w:rPr>
          <w:rFonts w:eastAsiaTheme="minorHAnsi" w:cstheme="minorBidi"/>
        </w:rPr>
        <w:t xml:space="preserve">             M</w:t>
      </w:r>
      <w:proofErr w:type="gramStart"/>
      <w:r w:rsidRPr="00841F54">
        <w:rPr>
          <w:rFonts w:eastAsiaTheme="minorHAnsi" w:cstheme="minorBidi"/>
        </w:rPr>
        <w:t>::=</w:t>
      </w:r>
      <w:proofErr w:type="gramEnd"/>
      <w:r w:rsidRPr="00841F54">
        <w:rPr>
          <w:rFonts w:eastAsiaTheme="minorHAnsi" w:cstheme="minorBidi"/>
        </w:rPr>
        <w:t xml:space="preserve">Minimal </w:t>
      </w:r>
    </w:p>
    <w:p w14:paraId="078C8B87" w14:textId="77777777" w:rsidR="0015646A" w:rsidRPr="00841F54" w:rsidRDefault="0015646A" w:rsidP="00E22A9D">
      <w:pPr>
        <w:rPr>
          <w:rFonts w:eastAsiaTheme="minorHAnsi" w:cstheme="minorBidi"/>
        </w:rPr>
      </w:pPr>
      <w:r w:rsidRPr="00841F54">
        <w:rPr>
          <w:rFonts w:eastAsiaTheme="minorHAnsi" w:cstheme="minorBidi"/>
        </w:rPr>
        <w:t xml:space="preserve">             MO</w:t>
      </w:r>
      <w:proofErr w:type="gramStart"/>
      <w:r w:rsidRPr="00841F54">
        <w:rPr>
          <w:rFonts w:eastAsiaTheme="minorHAnsi" w:cstheme="minorBidi"/>
        </w:rPr>
        <w:t>::=</w:t>
      </w:r>
      <w:proofErr w:type="gramEnd"/>
      <w:r w:rsidRPr="00841F54">
        <w:rPr>
          <w:rFonts w:eastAsiaTheme="minorHAnsi" w:cstheme="minorBidi"/>
        </w:rPr>
        <w:t xml:space="preserve">Moderate </w:t>
      </w:r>
    </w:p>
    <w:p w14:paraId="078C8B88" w14:textId="77777777" w:rsidR="0015646A" w:rsidRPr="00841F54" w:rsidRDefault="0015646A" w:rsidP="00E22A9D">
      <w:pPr>
        <w:rPr>
          <w:rFonts w:eastAsiaTheme="minorHAnsi" w:cstheme="minorBidi"/>
        </w:rPr>
      </w:pPr>
      <w:r w:rsidRPr="00841F54">
        <w:rPr>
          <w:rFonts w:eastAsiaTheme="minorHAnsi" w:cstheme="minorBidi"/>
        </w:rPr>
        <w:t xml:space="preserve">             H</w:t>
      </w:r>
      <w:proofErr w:type="gramStart"/>
      <w:r w:rsidRPr="00841F54">
        <w:rPr>
          <w:rFonts w:eastAsiaTheme="minorHAnsi" w:cstheme="minorBidi"/>
        </w:rPr>
        <w:t>::=</w:t>
      </w:r>
      <w:proofErr w:type="gramEnd"/>
      <w:r w:rsidRPr="00841F54">
        <w:rPr>
          <w:rFonts w:eastAsiaTheme="minorHAnsi" w:cstheme="minorBidi"/>
        </w:rPr>
        <w:t xml:space="preserve">Heavy/Severe </w:t>
      </w:r>
    </w:p>
    <w:p w14:paraId="078C8B8B" w14:textId="77777777" w:rsidR="0015646A" w:rsidRPr="00841F54" w:rsidRDefault="0015646A" w:rsidP="00E22A9D">
      <w:pPr>
        <w:rPr>
          <w:rFonts w:eastAsiaTheme="minorHAnsi" w:cstheme="minorBidi"/>
        </w:rPr>
      </w:pPr>
      <w:r w:rsidRPr="00841F54">
        <w:rPr>
          <w:rFonts w:eastAsiaTheme="minorHAnsi" w:cstheme="minorBidi"/>
        </w:rPr>
        <w:t xml:space="preserve">   Vitals data list, specific to one provider </w:t>
      </w:r>
    </w:p>
    <w:p w14:paraId="078C8B8D" w14:textId="77777777" w:rsidR="0015646A" w:rsidRPr="00841F54" w:rsidRDefault="0015646A" w:rsidP="00E22A9D">
      <w:pPr>
        <w:rPr>
          <w:rFonts w:eastAsiaTheme="minorHAnsi" w:cstheme="minorBidi"/>
        </w:rPr>
      </w:pPr>
      <w:r w:rsidRPr="00841F54">
        <w:rPr>
          <w:rFonts w:eastAsiaTheme="minorHAnsi" w:cstheme="minorBidi"/>
        </w:rPr>
        <w:t xml:space="preserve">   If no Vitals, then '$</w:t>
      </w:r>
      <w:proofErr w:type="gramStart"/>
      <w:r w:rsidRPr="00841F54">
        <w:rPr>
          <w:rFonts w:eastAsiaTheme="minorHAnsi" w:cstheme="minorBidi"/>
        </w:rPr>
        <w:t>D(</w:t>
      </w:r>
      <w:proofErr w:type="gramEnd"/>
      <w:r w:rsidRPr="00841F54">
        <w:rPr>
          <w:rFonts w:eastAsiaTheme="minorHAnsi" w:cstheme="minorBidi"/>
        </w:rPr>
        <w:t xml:space="preserve">LOCAL("VITALS",&lt;PROVIDER IEN&gt;)) is true.  </w:t>
      </w:r>
    </w:p>
    <w:p w14:paraId="078C8B8E"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"VITALS",&lt;PROVIDER IEN&gt;,</w:t>
      </w:r>
      <w:proofErr w:type="spellStart"/>
      <w:r w:rsidRPr="00841F54">
        <w:rPr>
          <w:rFonts w:eastAsiaTheme="minorHAnsi" w:cstheme="minorBidi"/>
        </w:rPr>
        <w:t>i</w:t>
      </w:r>
      <w:proofErr w:type="spellEnd"/>
      <w:r w:rsidRPr="00841F54">
        <w:rPr>
          <w:rFonts w:eastAsiaTheme="minorHAnsi" w:cstheme="minorBidi"/>
        </w:rPr>
        <w:t xml:space="preserve">) = 1^2^3^4, where: </w:t>
      </w:r>
    </w:p>
    <w:p w14:paraId="078C8B8F" w14:textId="77777777" w:rsidR="0015646A" w:rsidRPr="00841F54" w:rsidRDefault="0015646A" w:rsidP="00E22A9D">
      <w:pPr>
        <w:rPr>
          <w:rFonts w:eastAsiaTheme="minorHAnsi" w:cstheme="minorBidi"/>
        </w:rPr>
      </w:pPr>
      <w:r w:rsidRPr="00841F54">
        <w:rPr>
          <w:rFonts w:eastAsiaTheme="minorHAnsi" w:cstheme="minorBidi"/>
        </w:rPr>
        <w:t xml:space="preserve">   Piece 1 </w:t>
      </w:r>
    </w:p>
    <w:p w14:paraId="078C8B90"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Type </w:t>
      </w:r>
    </w:p>
    <w:p w14:paraId="078C8B91"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92"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93" w14:textId="77777777" w:rsidR="0015646A" w:rsidRPr="00841F54" w:rsidRDefault="0015646A" w:rsidP="00E22A9D">
      <w:pPr>
        <w:rPr>
          <w:rFonts w:eastAsiaTheme="minorHAnsi" w:cstheme="minorBidi"/>
        </w:rPr>
      </w:pPr>
      <w:r w:rsidRPr="00841F54">
        <w:rPr>
          <w:rFonts w:eastAsiaTheme="minorHAnsi" w:cstheme="minorBidi"/>
        </w:rPr>
        <w:t xml:space="preserve">             AG</w:t>
      </w:r>
      <w:proofErr w:type="gramStart"/>
      <w:r w:rsidRPr="00841F54">
        <w:rPr>
          <w:rFonts w:eastAsiaTheme="minorHAnsi" w:cstheme="minorBidi"/>
        </w:rPr>
        <w:t>::=</w:t>
      </w:r>
      <w:proofErr w:type="gramEnd"/>
      <w:r w:rsidRPr="00841F54">
        <w:rPr>
          <w:rFonts w:eastAsiaTheme="minorHAnsi" w:cstheme="minorBidi"/>
        </w:rPr>
        <w:t xml:space="preserve"> ABDOMINAL GIRTH </w:t>
      </w:r>
    </w:p>
    <w:p w14:paraId="078C8B94" w14:textId="77777777" w:rsidR="0015646A" w:rsidRPr="00841F54" w:rsidRDefault="0015646A" w:rsidP="00E22A9D">
      <w:pPr>
        <w:rPr>
          <w:rFonts w:eastAsiaTheme="minorHAnsi" w:cstheme="minorBidi"/>
        </w:rPr>
      </w:pPr>
      <w:r w:rsidRPr="00841F54">
        <w:rPr>
          <w:rFonts w:eastAsiaTheme="minorHAnsi" w:cstheme="minorBidi"/>
        </w:rPr>
        <w:t xml:space="preserve">             AUD</w:t>
      </w:r>
      <w:proofErr w:type="gramStart"/>
      <w:r w:rsidRPr="00841F54">
        <w:rPr>
          <w:rFonts w:eastAsiaTheme="minorHAnsi" w:cstheme="minorBidi"/>
        </w:rPr>
        <w:t>::=</w:t>
      </w:r>
      <w:proofErr w:type="gramEnd"/>
      <w:r w:rsidRPr="00841F54">
        <w:rPr>
          <w:rFonts w:eastAsiaTheme="minorHAnsi" w:cstheme="minorBidi"/>
        </w:rPr>
        <w:t xml:space="preserve"> AUDIOMETREY </w:t>
      </w:r>
    </w:p>
    <w:p w14:paraId="078C8B95" w14:textId="77777777" w:rsidR="0015646A" w:rsidRPr="00841F54" w:rsidRDefault="0015646A" w:rsidP="00E22A9D">
      <w:pPr>
        <w:rPr>
          <w:rFonts w:eastAsiaTheme="minorHAnsi" w:cstheme="minorBidi"/>
        </w:rPr>
      </w:pPr>
      <w:r w:rsidRPr="00841F54">
        <w:rPr>
          <w:rFonts w:eastAsiaTheme="minorHAnsi" w:cstheme="minorBidi"/>
        </w:rPr>
        <w:t xml:space="preserve">             BP</w:t>
      </w:r>
      <w:proofErr w:type="gramStart"/>
      <w:r w:rsidRPr="00841F54">
        <w:rPr>
          <w:rFonts w:eastAsiaTheme="minorHAnsi" w:cstheme="minorBidi"/>
        </w:rPr>
        <w:t>::=</w:t>
      </w:r>
      <w:proofErr w:type="gramEnd"/>
      <w:r w:rsidRPr="00841F54">
        <w:rPr>
          <w:rFonts w:eastAsiaTheme="minorHAnsi" w:cstheme="minorBidi"/>
        </w:rPr>
        <w:t xml:space="preserve"> BLOOD PRESSURE </w:t>
      </w:r>
    </w:p>
    <w:p w14:paraId="078C8B96" w14:textId="77777777" w:rsidR="0015646A" w:rsidRPr="00841F54" w:rsidRDefault="0015646A" w:rsidP="00E22A9D">
      <w:pPr>
        <w:rPr>
          <w:rFonts w:eastAsiaTheme="minorHAnsi" w:cstheme="minorBidi"/>
        </w:rPr>
      </w:pPr>
      <w:r w:rsidRPr="00841F54">
        <w:rPr>
          <w:rFonts w:eastAsiaTheme="minorHAnsi" w:cstheme="minorBidi"/>
        </w:rPr>
        <w:t xml:space="preserve">             FH</w:t>
      </w:r>
      <w:proofErr w:type="gramStart"/>
      <w:r w:rsidRPr="00841F54">
        <w:rPr>
          <w:rFonts w:eastAsiaTheme="minorHAnsi" w:cstheme="minorBidi"/>
        </w:rPr>
        <w:t>::=</w:t>
      </w:r>
      <w:proofErr w:type="gramEnd"/>
      <w:r w:rsidRPr="00841F54">
        <w:rPr>
          <w:rFonts w:eastAsiaTheme="minorHAnsi" w:cstheme="minorBidi"/>
        </w:rPr>
        <w:t xml:space="preserve"> FUNDAL HEIGHT </w:t>
      </w:r>
    </w:p>
    <w:p w14:paraId="078C8B97" w14:textId="77777777" w:rsidR="0015646A" w:rsidRPr="00841F54" w:rsidRDefault="0015646A" w:rsidP="00E22A9D">
      <w:pPr>
        <w:rPr>
          <w:rFonts w:eastAsiaTheme="minorHAnsi" w:cstheme="minorBidi"/>
        </w:rPr>
      </w:pPr>
      <w:r w:rsidRPr="00841F54">
        <w:rPr>
          <w:rFonts w:eastAsiaTheme="minorHAnsi" w:cstheme="minorBidi"/>
        </w:rPr>
        <w:t xml:space="preserve">             FT</w:t>
      </w:r>
      <w:proofErr w:type="gramStart"/>
      <w:r w:rsidRPr="00841F54">
        <w:rPr>
          <w:rFonts w:eastAsiaTheme="minorHAnsi" w:cstheme="minorBidi"/>
        </w:rPr>
        <w:t>::=</w:t>
      </w:r>
      <w:proofErr w:type="gramEnd"/>
      <w:r w:rsidRPr="00841F54">
        <w:rPr>
          <w:rFonts w:eastAsiaTheme="minorHAnsi" w:cstheme="minorBidi"/>
        </w:rPr>
        <w:t xml:space="preserve"> FETAL HEART TONES </w:t>
      </w:r>
    </w:p>
    <w:p w14:paraId="078C8B98" w14:textId="77777777" w:rsidR="0015646A" w:rsidRPr="00841F54" w:rsidRDefault="0015646A" w:rsidP="00E22A9D">
      <w:pPr>
        <w:rPr>
          <w:rFonts w:eastAsiaTheme="minorHAnsi" w:cstheme="minorBidi"/>
        </w:rPr>
      </w:pPr>
      <w:r w:rsidRPr="00841F54">
        <w:rPr>
          <w:rFonts w:eastAsiaTheme="minorHAnsi" w:cstheme="minorBidi"/>
        </w:rPr>
        <w:t xml:space="preserve">             HC</w:t>
      </w:r>
      <w:proofErr w:type="gramStart"/>
      <w:r w:rsidRPr="00841F54">
        <w:rPr>
          <w:rFonts w:eastAsiaTheme="minorHAnsi" w:cstheme="minorBidi"/>
        </w:rPr>
        <w:t>::=</w:t>
      </w:r>
      <w:proofErr w:type="gramEnd"/>
      <w:r w:rsidRPr="00841F54">
        <w:rPr>
          <w:rFonts w:eastAsiaTheme="minorHAnsi" w:cstheme="minorBidi"/>
        </w:rPr>
        <w:t xml:space="preserve"> HEAD CIRCUMFERENCE </w:t>
      </w:r>
    </w:p>
    <w:p w14:paraId="078C8B99" w14:textId="77777777" w:rsidR="0015646A" w:rsidRPr="00841F54" w:rsidRDefault="0015646A" w:rsidP="00E22A9D">
      <w:pPr>
        <w:rPr>
          <w:rFonts w:eastAsiaTheme="minorHAnsi" w:cstheme="minorBidi"/>
        </w:rPr>
      </w:pPr>
      <w:r w:rsidRPr="00841F54">
        <w:rPr>
          <w:rFonts w:eastAsiaTheme="minorHAnsi" w:cstheme="minorBidi"/>
        </w:rPr>
        <w:t xml:space="preserve">             HE</w:t>
      </w:r>
      <w:proofErr w:type="gramStart"/>
      <w:r w:rsidRPr="00841F54">
        <w:rPr>
          <w:rFonts w:eastAsiaTheme="minorHAnsi" w:cstheme="minorBidi"/>
        </w:rPr>
        <w:t>::=</w:t>
      </w:r>
      <w:proofErr w:type="gramEnd"/>
      <w:r w:rsidRPr="00841F54">
        <w:rPr>
          <w:rFonts w:eastAsiaTheme="minorHAnsi" w:cstheme="minorBidi"/>
        </w:rPr>
        <w:t xml:space="preserve"> HEARING </w:t>
      </w:r>
    </w:p>
    <w:p w14:paraId="078C8B9A" w14:textId="77777777" w:rsidR="0015646A" w:rsidRPr="00841F54" w:rsidRDefault="0015646A" w:rsidP="00E22A9D">
      <w:pPr>
        <w:rPr>
          <w:rFonts w:eastAsiaTheme="minorHAnsi" w:cstheme="minorBidi"/>
        </w:rPr>
      </w:pPr>
      <w:r w:rsidRPr="00841F54">
        <w:rPr>
          <w:rFonts w:eastAsiaTheme="minorHAnsi" w:cstheme="minorBidi"/>
        </w:rPr>
        <w:t xml:space="preserve">             HT</w:t>
      </w:r>
      <w:proofErr w:type="gramStart"/>
      <w:r w:rsidRPr="00841F54">
        <w:rPr>
          <w:rFonts w:eastAsiaTheme="minorHAnsi" w:cstheme="minorBidi"/>
        </w:rPr>
        <w:t>::=</w:t>
      </w:r>
      <w:proofErr w:type="gramEnd"/>
      <w:r w:rsidRPr="00841F54">
        <w:rPr>
          <w:rFonts w:eastAsiaTheme="minorHAnsi" w:cstheme="minorBidi"/>
        </w:rPr>
        <w:t xml:space="preserve"> HEIGHT </w:t>
      </w:r>
    </w:p>
    <w:p w14:paraId="078C8B9B" w14:textId="77777777" w:rsidR="0015646A" w:rsidRPr="00841F54" w:rsidRDefault="0015646A" w:rsidP="00E22A9D">
      <w:pPr>
        <w:rPr>
          <w:rFonts w:eastAsiaTheme="minorHAnsi" w:cstheme="minorBidi"/>
        </w:rPr>
      </w:pPr>
      <w:r w:rsidRPr="00841F54">
        <w:rPr>
          <w:rFonts w:eastAsiaTheme="minorHAnsi" w:cstheme="minorBidi"/>
        </w:rPr>
        <w:t xml:space="preserve">             PU</w:t>
      </w:r>
      <w:proofErr w:type="gramStart"/>
      <w:r w:rsidRPr="00841F54">
        <w:rPr>
          <w:rFonts w:eastAsiaTheme="minorHAnsi" w:cstheme="minorBidi"/>
        </w:rPr>
        <w:t>::=</w:t>
      </w:r>
      <w:proofErr w:type="gramEnd"/>
      <w:r w:rsidRPr="00841F54">
        <w:rPr>
          <w:rFonts w:eastAsiaTheme="minorHAnsi" w:cstheme="minorBidi"/>
        </w:rPr>
        <w:t xml:space="preserve"> PULSE </w:t>
      </w:r>
    </w:p>
    <w:p w14:paraId="078C8B9C" w14:textId="77777777" w:rsidR="0015646A" w:rsidRPr="00841F54" w:rsidRDefault="0015646A" w:rsidP="00E22A9D">
      <w:pPr>
        <w:rPr>
          <w:rFonts w:eastAsiaTheme="minorHAnsi" w:cstheme="minorBidi"/>
        </w:rPr>
      </w:pPr>
      <w:r w:rsidRPr="00841F54">
        <w:rPr>
          <w:rFonts w:eastAsiaTheme="minorHAnsi" w:cstheme="minorBidi"/>
        </w:rPr>
        <w:t xml:space="preserve">             RS</w:t>
      </w:r>
      <w:proofErr w:type="gramStart"/>
      <w:r w:rsidRPr="00841F54">
        <w:rPr>
          <w:rFonts w:eastAsiaTheme="minorHAnsi" w:cstheme="minorBidi"/>
        </w:rPr>
        <w:t>::=</w:t>
      </w:r>
      <w:proofErr w:type="gramEnd"/>
      <w:r w:rsidRPr="00841F54">
        <w:rPr>
          <w:rFonts w:eastAsiaTheme="minorHAnsi" w:cstheme="minorBidi"/>
        </w:rPr>
        <w:t xml:space="preserve"> RESPIRATIONS </w:t>
      </w:r>
    </w:p>
    <w:p w14:paraId="078C8B9D" w14:textId="77777777" w:rsidR="0015646A" w:rsidRPr="00841F54" w:rsidRDefault="0015646A" w:rsidP="00E22A9D">
      <w:pPr>
        <w:rPr>
          <w:rFonts w:eastAsiaTheme="minorHAnsi" w:cstheme="minorBidi"/>
        </w:rPr>
      </w:pPr>
      <w:r w:rsidRPr="00841F54">
        <w:rPr>
          <w:rFonts w:eastAsiaTheme="minorHAnsi" w:cstheme="minorBidi"/>
        </w:rPr>
        <w:t xml:space="preserve">             TMP</w:t>
      </w:r>
      <w:proofErr w:type="gramStart"/>
      <w:r w:rsidRPr="00841F54">
        <w:rPr>
          <w:rFonts w:eastAsiaTheme="minorHAnsi" w:cstheme="minorBidi"/>
        </w:rPr>
        <w:t>::=</w:t>
      </w:r>
      <w:proofErr w:type="gramEnd"/>
      <w:r w:rsidRPr="00841F54">
        <w:rPr>
          <w:rFonts w:eastAsiaTheme="minorHAnsi" w:cstheme="minorBidi"/>
        </w:rPr>
        <w:t xml:space="preserve">TEMPERATURE </w:t>
      </w:r>
    </w:p>
    <w:p w14:paraId="078C8B9E" w14:textId="77777777" w:rsidR="0015646A" w:rsidRPr="00841F54" w:rsidRDefault="0015646A" w:rsidP="00E22A9D">
      <w:pPr>
        <w:rPr>
          <w:rFonts w:eastAsiaTheme="minorHAnsi" w:cstheme="minorBidi"/>
        </w:rPr>
      </w:pPr>
      <w:r w:rsidRPr="00841F54">
        <w:rPr>
          <w:rFonts w:eastAsiaTheme="minorHAnsi" w:cstheme="minorBidi"/>
        </w:rPr>
        <w:t xml:space="preserve">             TON</w:t>
      </w:r>
      <w:proofErr w:type="gramStart"/>
      <w:r w:rsidRPr="00841F54">
        <w:rPr>
          <w:rFonts w:eastAsiaTheme="minorHAnsi" w:cstheme="minorBidi"/>
        </w:rPr>
        <w:t>::=</w:t>
      </w:r>
      <w:proofErr w:type="gramEnd"/>
      <w:r w:rsidRPr="00841F54">
        <w:rPr>
          <w:rFonts w:eastAsiaTheme="minorHAnsi" w:cstheme="minorBidi"/>
        </w:rPr>
        <w:t xml:space="preserve">TONOMETRY </w:t>
      </w:r>
    </w:p>
    <w:p w14:paraId="078C8B9F" w14:textId="77777777" w:rsidR="0015646A" w:rsidRPr="00841F54" w:rsidRDefault="0015646A" w:rsidP="00E22A9D">
      <w:pPr>
        <w:rPr>
          <w:rFonts w:eastAsiaTheme="minorHAnsi" w:cstheme="minorBidi"/>
        </w:rPr>
      </w:pPr>
      <w:r w:rsidRPr="00841F54">
        <w:rPr>
          <w:rFonts w:eastAsiaTheme="minorHAnsi" w:cstheme="minorBidi"/>
        </w:rPr>
        <w:t xml:space="preserve">             VC</w:t>
      </w:r>
      <w:proofErr w:type="gramStart"/>
      <w:r w:rsidRPr="00841F54">
        <w:rPr>
          <w:rFonts w:eastAsiaTheme="minorHAnsi" w:cstheme="minorBidi"/>
        </w:rPr>
        <w:t>::=</w:t>
      </w:r>
      <w:proofErr w:type="gramEnd"/>
      <w:r w:rsidRPr="00841F54">
        <w:rPr>
          <w:rFonts w:eastAsiaTheme="minorHAnsi" w:cstheme="minorBidi"/>
        </w:rPr>
        <w:t xml:space="preserve"> VISION CORRECTED </w:t>
      </w:r>
    </w:p>
    <w:p w14:paraId="078C8BA0" w14:textId="77777777" w:rsidR="0015646A" w:rsidRPr="00841F54" w:rsidRDefault="0015646A" w:rsidP="00E22A9D">
      <w:pPr>
        <w:rPr>
          <w:rFonts w:eastAsiaTheme="minorHAnsi" w:cstheme="minorBidi"/>
        </w:rPr>
      </w:pPr>
      <w:r w:rsidRPr="00841F54">
        <w:rPr>
          <w:rFonts w:eastAsiaTheme="minorHAnsi" w:cstheme="minorBidi"/>
        </w:rPr>
        <w:t xml:space="preserve">             VU</w:t>
      </w:r>
      <w:proofErr w:type="gramStart"/>
      <w:r w:rsidRPr="00841F54">
        <w:rPr>
          <w:rFonts w:eastAsiaTheme="minorHAnsi" w:cstheme="minorBidi"/>
        </w:rPr>
        <w:t>::=</w:t>
      </w:r>
      <w:proofErr w:type="gramEnd"/>
      <w:r w:rsidRPr="00841F54">
        <w:rPr>
          <w:rFonts w:eastAsiaTheme="minorHAnsi" w:cstheme="minorBidi"/>
        </w:rPr>
        <w:t xml:space="preserve"> VISION UNCORRECTED </w:t>
      </w:r>
    </w:p>
    <w:p w14:paraId="078C8BA1" w14:textId="77777777" w:rsidR="0015646A" w:rsidRPr="00841F54" w:rsidRDefault="0015646A" w:rsidP="00E22A9D">
      <w:pPr>
        <w:rPr>
          <w:rFonts w:eastAsiaTheme="minorHAnsi" w:cstheme="minorBidi"/>
        </w:rPr>
      </w:pPr>
      <w:r w:rsidRPr="00841F54">
        <w:rPr>
          <w:rFonts w:eastAsiaTheme="minorHAnsi" w:cstheme="minorBidi"/>
        </w:rPr>
        <w:t xml:space="preserve">             WT</w:t>
      </w:r>
      <w:proofErr w:type="gramStart"/>
      <w:r w:rsidRPr="00841F54">
        <w:rPr>
          <w:rFonts w:eastAsiaTheme="minorHAnsi" w:cstheme="minorBidi"/>
        </w:rPr>
        <w:t>::=</w:t>
      </w:r>
      <w:proofErr w:type="gramEnd"/>
      <w:r w:rsidRPr="00841F54">
        <w:rPr>
          <w:rFonts w:eastAsiaTheme="minorHAnsi" w:cstheme="minorBidi"/>
        </w:rPr>
        <w:t xml:space="preserve"> WEIGHT</w:t>
      </w:r>
    </w:p>
    <w:p w14:paraId="078C8BA2" w14:textId="77777777" w:rsidR="0015646A" w:rsidRPr="00841F54" w:rsidRDefault="0015646A" w:rsidP="00E22A9D">
      <w:pPr>
        <w:rPr>
          <w:rFonts w:eastAsiaTheme="minorHAnsi" w:cstheme="minorBidi"/>
        </w:rPr>
      </w:pPr>
      <w:r w:rsidRPr="00841F54">
        <w:rPr>
          <w:rFonts w:eastAsiaTheme="minorHAnsi" w:cstheme="minorBidi"/>
        </w:rPr>
        <w:t xml:space="preserve">   Piece 2 </w:t>
      </w:r>
    </w:p>
    <w:p w14:paraId="078C8BA3" w14:textId="77777777" w:rsidR="0015646A" w:rsidRPr="00841F54" w:rsidRDefault="0015646A" w:rsidP="00E22A9D">
      <w:pPr>
        <w:rPr>
          <w:rFonts w:eastAsiaTheme="minorHAnsi" w:cstheme="minorBidi"/>
        </w:rPr>
      </w:pPr>
      <w:r w:rsidRPr="00841F54">
        <w:rPr>
          <w:rFonts w:eastAsiaTheme="minorHAnsi" w:cstheme="minorBidi"/>
        </w:rPr>
        <w:t xml:space="preserve">        Value </w:t>
      </w:r>
    </w:p>
    <w:p w14:paraId="078C8BA4" w14:textId="77777777" w:rsidR="0015646A" w:rsidRPr="00841F54" w:rsidRDefault="0015646A" w:rsidP="00E22A9D">
      <w:pPr>
        <w:rPr>
          <w:rFonts w:eastAsiaTheme="minorHAnsi" w:cstheme="minorBidi"/>
        </w:rPr>
      </w:pPr>
      <w:r w:rsidRPr="00841F54">
        <w:rPr>
          <w:rFonts w:eastAsiaTheme="minorHAnsi" w:cstheme="minorBidi"/>
        </w:rPr>
        <w:t xml:space="preserve">        Required for PCE </w:t>
      </w:r>
    </w:p>
    <w:p w14:paraId="078C8BA5" w14:textId="77777777" w:rsidR="0015646A" w:rsidRPr="00841F54" w:rsidRDefault="0015646A" w:rsidP="00E22A9D">
      <w:pPr>
        <w:rPr>
          <w:rFonts w:eastAsiaTheme="minorHAnsi" w:cstheme="minorBidi"/>
        </w:rPr>
      </w:pPr>
      <w:r w:rsidRPr="00841F54">
        <w:rPr>
          <w:rFonts w:eastAsiaTheme="minorHAnsi" w:cstheme="minorBidi"/>
        </w:rPr>
        <w:t xml:space="preserve">        Format: Numeric</w:t>
      </w:r>
    </w:p>
    <w:p w14:paraId="078C8BA6" w14:textId="77777777" w:rsidR="0015646A" w:rsidRPr="00841F54" w:rsidRDefault="0015646A" w:rsidP="00E22A9D">
      <w:pPr>
        <w:rPr>
          <w:rFonts w:eastAsiaTheme="minorHAnsi" w:cstheme="minorBidi"/>
        </w:rPr>
      </w:pPr>
      <w:r w:rsidRPr="00841F54">
        <w:rPr>
          <w:rFonts w:eastAsiaTheme="minorHAnsi" w:cstheme="minorBidi"/>
        </w:rPr>
        <w:t xml:space="preserve">   Piece 3 </w:t>
      </w:r>
    </w:p>
    <w:p w14:paraId="078C8BA7" w14:textId="77777777" w:rsidR="0015646A" w:rsidRPr="00841F54" w:rsidRDefault="0015646A" w:rsidP="00E22A9D">
      <w:pPr>
        <w:rPr>
          <w:rFonts w:eastAsiaTheme="minorHAnsi" w:cstheme="minorBidi"/>
        </w:rPr>
      </w:pPr>
      <w:r w:rsidRPr="00841F54">
        <w:rPr>
          <w:rFonts w:eastAsiaTheme="minorHAnsi" w:cstheme="minorBidi"/>
        </w:rPr>
        <w:t xml:space="preserve">        Units </w:t>
      </w:r>
    </w:p>
    <w:p w14:paraId="078C8BA8" w14:textId="77777777" w:rsidR="0015646A" w:rsidRPr="00841F54" w:rsidRDefault="0015646A" w:rsidP="00E22A9D">
      <w:pPr>
        <w:rPr>
          <w:rFonts w:eastAsiaTheme="minorHAnsi" w:cstheme="minorBidi"/>
        </w:rPr>
      </w:pPr>
      <w:r w:rsidRPr="00841F54">
        <w:rPr>
          <w:rFonts w:eastAsiaTheme="minorHAnsi" w:cstheme="minorBidi"/>
        </w:rPr>
        <w:t xml:space="preserve">        Not stored; used for conversions </w:t>
      </w:r>
    </w:p>
    <w:p w14:paraId="078C8BA9" w14:textId="77777777" w:rsidR="0015646A" w:rsidRPr="00841F54" w:rsidRDefault="0015646A" w:rsidP="00E22A9D">
      <w:pPr>
        <w:rPr>
          <w:rFonts w:eastAsiaTheme="minorHAnsi" w:cstheme="minorBidi"/>
        </w:rPr>
      </w:pPr>
      <w:r w:rsidRPr="00841F54">
        <w:rPr>
          <w:rFonts w:eastAsiaTheme="minorHAnsi" w:cstheme="minorBidi"/>
        </w:rPr>
        <w:t xml:space="preserve">        Format: Set of Codes.  </w:t>
      </w:r>
    </w:p>
    <w:p w14:paraId="078C8BAA" w14:textId="77777777" w:rsidR="0015646A" w:rsidRPr="00841F54" w:rsidRDefault="0015646A" w:rsidP="00E22A9D">
      <w:pPr>
        <w:rPr>
          <w:rFonts w:eastAsiaTheme="minorHAnsi" w:cstheme="minorBidi"/>
        </w:rPr>
      </w:pPr>
      <w:r w:rsidRPr="00841F54">
        <w:rPr>
          <w:rFonts w:eastAsiaTheme="minorHAnsi" w:cstheme="minorBidi"/>
        </w:rPr>
        <w:t xml:space="preserve">             C</w:t>
      </w:r>
      <w:proofErr w:type="gramStart"/>
      <w:r w:rsidRPr="00841F54">
        <w:rPr>
          <w:rFonts w:eastAsiaTheme="minorHAnsi" w:cstheme="minorBidi"/>
        </w:rPr>
        <w:t>::=</w:t>
      </w:r>
      <w:proofErr w:type="gramEnd"/>
      <w:r w:rsidRPr="00841F54">
        <w:rPr>
          <w:rFonts w:eastAsiaTheme="minorHAnsi" w:cstheme="minorBidi"/>
        </w:rPr>
        <w:t xml:space="preserve">Centigrade (degrees) </w:t>
      </w:r>
    </w:p>
    <w:p w14:paraId="078C8BAB" w14:textId="77777777" w:rsidR="0015646A" w:rsidRPr="00841F54" w:rsidRDefault="0015646A" w:rsidP="00E22A9D">
      <w:pPr>
        <w:rPr>
          <w:rFonts w:eastAsiaTheme="minorHAnsi" w:cstheme="minorBidi"/>
        </w:rPr>
      </w:pPr>
      <w:r w:rsidRPr="00841F54">
        <w:rPr>
          <w:rFonts w:eastAsiaTheme="minorHAnsi" w:cstheme="minorBidi"/>
        </w:rPr>
        <w:t xml:space="preserve">             CM</w:t>
      </w:r>
      <w:proofErr w:type="gramStart"/>
      <w:r w:rsidRPr="00841F54">
        <w:rPr>
          <w:rFonts w:eastAsiaTheme="minorHAnsi" w:cstheme="minorBidi"/>
        </w:rPr>
        <w:t>::=</w:t>
      </w:r>
      <w:proofErr w:type="gramEnd"/>
      <w:r w:rsidRPr="00841F54">
        <w:rPr>
          <w:rFonts w:eastAsiaTheme="minorHAnsi" w:cstheme="minorBidi"/>
        </w:rPr>
        <w:t xml:space="preserve">Centimeter </w:t>
      </w:r>
    </w:p>
    <w:p w14:paraId="078C8BAC" w14:textId="77777777" w:rsidR="0015646A" w:rsidRPr="00841F54" w:rsidRDefault="0015646A" w:rsidP="00E22A9D">
      <w:pPr>
        <w:rPr>
          <w:rFonts w:eastAsiaTheme="minorHAnsi" w:cstheme="minorBidi"/>
        </w:rPr>
      </w:pPr>
      <w:r w:rsidRPr="00841F54">
        <w:rPr>
          <w:rFonts w:eastAsiaTheme="minorHAnsi" w:cstheme="minorBidi"/>
        </w:rPr>
        <w:t xml:space="preserve">             F</w:t>
      </w:r>
      <w:proofErr w:type="gramStart"/>
      <w:r w:rsidRPr="00841F54">
        <w:rPr>
          <w:rFonts w:eastAsiaTheme="minorHAnsi" w:cstheme="minorBidi"/>
        </w:rPr>
        <w:t>::=</w:t>
      </w:r>
      <w:proofErr w:type="gramEnd"/>
      <w:r w:rsidRPr="00841F54">
        <w:rPr>
          <w:rFonts w:eastAsiaTheme="minorHAnsi" w:cstheme="minorBidi"/>
        </w:rPr>
        <w:t xml:space="preserve"> Fahrenheit (degrees) </w:t>
      </w:r>
    </w:p>
    <w:p w14:paraId="078C8BAD" w14:textId="77777777" w:rsidR="0015646A" w:rsidRPr="00841F54" w:rsidRDefault="0015646A" w:rsidP="00E22A9D">
      <w:pPr>
        <w:rPr>
          <w:rFonts w:eastAsiaTheme="minorHAnsi" w:cstheme="minorBidi"/>
        </w:rPr>
      </w:pPr>
      <w:r w:rsidRPr="00841F54">
        <w:rPr>
          <w:rFonts w:eastAsiaTheme="minorHAnsi" w:cstheme="minorBidi"/>
        </w:rPr>
        <w:t xml:space="preserve">             IN</w:t>
      </w:r>
      <w:proofErr w:type="gramStart"/>
      <w:r w:rsidRPr="00841F54">
        <w:rPr>
          <w:rFonts w:eastAsiaTheme="minorHAnsi" w:cstheme="minorBidi"/>
        </w:rPr>
        <w:t>::=</w:t>
      </w:r>
      <w:proofErr w:type="gramEnd"/>
      <w:r w:rsidRPr="00841F54">
        <w:rPr>
          <w:rFonts w:eastAsiaTheme="minorHAnsi" w:cstheme="minorBidi"/>
        </w:rPr>
        <w:t xml:space="preserve">Inches </w:t>
      </w:r>
    </w:p>
    <w:p w14:paraId="078C8BAE" w14:textId="77777777" w:rsidR="0015646A" w:rsidRPr="00841F54" w:rsidRDefault="0015646A" w:rsidP="00E22A9D">
      <w:pPr>
        <w:rPr>
          <w:rFonts w:eastAsiaTheme="minorHAnsi" w:cstheme="minorBidi"/>
        </w:rPr>
      </w:pPr>
      <w:r w:rsidRPr="00841F54">
        <w:rPr>
          <w:rFonts w:eastAsiaTheme="minorHAnsi" w:cstheme="minorBidi"/>
        </w:rPr>
        <w:t xml:space="preserve">             KG</w:t>
      </w:r>
      <w:proofErr w:type="gramStart"/>
      <w:r w:rsidRPr="00841F54">
        <w:rPr>
          <w:rFonts w:eastAsiaTheme="minorHAnsi" w:cstheme="minorBidi"/>
        </w:rPr>
        <w:t>::=</w:t>
      </w:r>
      <w:proofErr w:type="gramEnd"/>
      <w:r w:rsidRPr="00841F54">
        <w:rPr>
          <w:rFonts w:eastAsiaTheme="minorHAnsi" w:cstheme="minorBidi"/>
        </w:rPr>
        <w:t xml:space="preserve">Kilograms </w:t>
      </w:r>
    </w:p>
    <w:p w14:paraId="078C8BAF" w14:textId="77777777" w:rsidR="0015646A" w:rsidRPr="00841F54" w:rsidRDefault="0015646A" w:rsidP="00E22A9D">
      <w:pPr>
        <w:rPr>
          <w:rFonts w:eastAsiaTheme="minorHAnsi" w:cstheme="minorBidi"/>
        </w:rPr>
      </w:pPr>
      <w:r w:rsidRPr="00841F54">
        <w:rPr>
          <w:rFonts w:eastAsiaTheme="minorHAnsi" w:cstheme="minorBidi"/>
        </w:rPr>
        <w:t xml:space="preserve">             LB</w:t>
      </w:r>
      <w:proofErr w:type="gramStart"/>
      <w:r w:rsidRPr="00841F54">
        <w:rPr>
          <w:rFonts w:eastAsiaTheme="minorHAnsi" w:cstheme="minorBidi"/>
        </w:rPr>
        <w:t>::=</w:t>
      </w:r>
      <w:proofErr w:type="gramEnd"/>
      <w:r w:rsidRPr="00841F54">
        <w:rPr>
          <w:rFonts w:eastAsiaTheme="minorHAnsi" w:cstheme="minorBidi"/>
        </w:rPr>
        <w:t>Pounds</w:t>
      </w:r>
    </w:p>
    <w:p w14:paraId="078C8BB0" w14:textId="77777777" w:rsidR="0015646A" w:rsidRPr="00841F54" w:rsidRDefault="0015646A" w:rsidP="00E22A9D">
      <w:pPr>
        <w:rPr>
          <w:rFonts w:eastAsiaTheme="minorHAnsi" w:cstheme="minorBidi"/>
        </w:rPr>
      </w:pPr>
      <w:r w:rsidRPr="00841F54">
        <w:rPr>
          <w:rFonts w:eastAsiaTheme="minorHAnsi" w:cstheme="minorBidi"/>
        </w:rPr>
        <w:t xml:space="preserve">   Piece 4 </w:t>
      </w:r>
    </w:p>
    <w:p w14:paraId="078C8BB1" w14:textId="77777777" w:rsidR="0015646A" w:rsidRPr="00841F54" w:rsidRDefault="0015646A" w:rsidP="00E22A9D">
      <w:pPr>
        <w:rPr>
          <w:rFonts w:eastAsiaTheme="minorHAnsi" w:cstheme="minorBidi"/>
        </w:rPr>
      </w:pPr>
      <w:r w:rsidRPr="00841F54">
        <w:rPr>
          <w:rFonts w:eastAsiaTheme="minorHAnsi" w:cstheme="minorBidi"/>
        </w:rPr>
        <w:lastRenderedPageBreak/>
        <w:t xml:space="preserve">        Date/Time Measurement taken </w:t>
      </w:r>
    </w:p>
    <w:p w14:paraId="078C8BB2" w14:textId="77777777" w:rsidR="0015646A" w:rsidRPr="00841F54" w:rsidRDefault="0015646A" w:rsidP="00E22A9D">
      <w:pPr>
        <w:rPr>
          <w:rFonts w:eastAsiaTheme="minorHAnsi" w:cstheme="minorBidi"/>
        </w:rPr>
      </w:pPr>
      <w:r w:rsidRPr="00841F54">
        <w:rPr>
          <w:rFonts w:eastAsiaTheme="minorHAnsi" w:cstheme="minorBidi"/>
        </w:rPr>
        <w:t xml:space="preserve">        Format: </w:t>
      </w:r>
      <w:proofErr w:type="spellStart"/>
      <w:r w:rsidRPr="00841F54">
        <w:rPr>
          <w:rFonts w:eastAsiaTheme="minorHAnsi" w:cstheme="minorBidi"/>
        </w:rPr>
        <w:t>Fileman</w:t>
      </w:r>
      <w:proofErr w:type="spellEnd"/>
      <w:r w:rsidRPr="00841F54">
        <w:rPr>
          <w:rFonts w:eastAsiaTheme="minorHAnsi" w:cstheme="minorBidi"/>
        </w:rPr>
        <w:t xml:space="preserve"> Date/Time </w:t>
      </w:r>
    </w:p>
    <w:p w14:paraId="078C8BB3" w14:textId="77777777" w:rsidR="0015646A" w:rsidRPr="00841F54" w:rsidRDefault="0015646A" w:rsidP="00E22A9D">
      <w:pPr>
        <w:rPr>
          <w:rFonts w:eastAsiaTheme="minorHAnsi" w:cstheme="minorBidi"/>
        </w:rPr>
      </w:pPr>
      <w:r w:rsidRPr="00841F54">
        <w:rPr>
          <w:rFonts w:eastAsiaTheme="minorHAnsi" w:cstheme="minorBidi"/>
        </w:rPr>
        <w:t xml:space="preserve">If the TYPE is HT:  If the UNIT is CM it is converted to IN so that it                        can be stored. If the UNIT is "" it is assumed to be IN. If the TYPE is WT   If the UNIT is KG it is converted to LB so that it can be stored. If the UNIT is "" it is assumed to be LB. If the TYPE is TMP If the UNIT is C it is    converted to F so that it can be stored. If the UNIT is "" it is assumed to be F.  </w:t>
      </w:r>
    </w:p>
    <w:p w14:paraId="078C8BB5" w14:textId="261A9361"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This data is passed to the Vitals/Measurement package for </w:t>
      </w:r>
    </w:p>
    <w:p w14:paraId="078C8BB6"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validation</w:t>
      </w:r>
      <w:proofErr w:type="gramEnd"/>
      <w:r w:rsidRPr="00841F54">
        <w:rPr>
          <w:rFonts w:eastAsiaTheme="minorHAnsi" w:cstheme="minorBidi"/>
        </w:rPr>
        <w:t xml:space="preserve"> and storage.  </w:t>
      </w:r>
    </w:p>
    <w:p w14:paraId="078C8BB9" w14:textId="77777777" w:rsidR="0015646A" w:rsidRPr="00841F54" w:rsidRDefault="0015646A" w:rsidP="00E22A9D">
      <w:pPr>
        <w:rPr>
          <w:rFonts w:eastAsiaTheme="minorHAnsi" w:cstheme="minorBidi"/>
        </w:rPr>
      </w:pPr>
      <w:r w:rsidRPr="00841F54">
        <w:rPr>
          <w:rFonts w:eastAsiaTheme="minorHAnsi" w:cstheme="minorBidi"/>
        </w:rPr>
        <w:t xml:space="preserve">   Local data list, specific to one provider </w:t>
      </w:r>
    </w:p>
    <w:p w14:paraId="078C8BBB" w14:textId="77777777" w:rsidR="0015646A" w:rsidRPr="00841F54" w:rsidRDefault="0015646A" w:rsidP="00E22A9D">
      <w:pPr>
        <w:rPr>
          <w:rFonts w:eastAsiaTheme="minorHAnsi" w:cstheme="minorBidi"/>
        </w:rPr>
      </w:pPr>
      <w:r w:rsidRPr="00841F54">
        <w:rPr>
          <w:rFonts w:eastAsiaTheme="minorHAnsi" w:cstheme="minorBidi"/>
        </w:rPr>
        <w:t xml:space="preserve">   If no local entries, then '$</w:t>
      </w:r>
      <w:proofErr w:type="gramStart"/>
      <w:r w:rsidRPr="00841F54">
        <w:rPr>
          <w:rFonts w:eastAsiaTheme="minorHAnsi" w:cstheme="minorBidi"/>
        </w:rPr>
        <w:t>D(</w:t>
      </w:r>
      <w:proofErr w:type="gramEnd"/>
      <w:r w:rsidRPr="00841F54">
        <w:rPr>
          <w:rFonts w:eastAsiaTheme="minorHAnsi" w:cstheme="minorBidi"/>
        </w:rPr>
        <w:t xml:space="preserve">LOCAL("LOCAL",&lt;PROVIDER IEN&gt;)) is true.  </w:t>
      </w:r>
    </w:p>
    <w:p w14:paraId="078C8BBC"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"LOCAL",&lt;PROVIDER IEN&gt;,</w:t>
      </w:r>
      <w:proofErr w:type="spellStart"/>
      <w:r w:rsidRPr="00841F54">
        <w:rPr>
          <w:rFonts w:eastAsiaTheme="minorHAnsi" w:cstheme="minorBidi"/>
        </w:rPr>
        <w:t>i</w:t>
      </w:r>
      <w:proofErr w:type="spellEnd"/>
      <w:r w:rsidRPr="00841F54">
        <w:rPr>
          <w:rFonts w:eastAsiaTheme="minorHAnsi" w:cstheme="minorBidi"/>
        </w:rPr>
        <w:t xml:space="preserve">) = Site Specific data encoding </w:t>
      </w:r>
    </w:p>
    <w:p w14:paraId="078C8BBE" w14:textId="77777777" w:rsidR="0015646A" w:rsidRPr="00841F54" w:rsidRDefault="0015646A" w:rsidP="00E22A9D">
      <w:pPr>
        <w:rPr>
          <w:rFonts w:eastAsiaTheme="minorHAnsi" w:cstheme="minorBidi"/>
        </w:rPr>
      </w:pPr>
      <w:r w:rsidRPr="00841F54">
        <w:rPr>
          <w:rFonts w:eastAsiaTheme="minorHAnsi" w:cstheme="minorBidi"/>
        </w:rPr>
        <w:t xml:space="preserve">   Pieces All </w:t>
      </w:r>
    </w:p>
    <w:p w14:paraId="078C8BBF" w14:textId="77777777" w:rsidR="0015646A" w:rsidRPr="00841F54" w:rsidRDefault="0015646A" w:rsidP="00E22A9D">
      <w:pPr>
        <w:rPr>
          <w:rFonts w:eastAsiaTheme="minorHAnsi" w:cstheme="minorBidi"/>
        </w:rPr>
      </w:pPr>
      <w:r w:rsidRPr="00841F54">
        <w:rPr>
          <w:rFonts w:eastAsiaTheme="minorHAnsi" w:cstheme="minorBidi"/>
        </w:rPr>
        <w:t xml:space="preserve">        Site Specific data encoding </w:t>
      </w:r>
    </w:p>
    <w:p w14:paraId="078C8BC0" w14:textId="77777777" w:rsidR="0015646A" w:rsidRPr="00841F54" w:rsidRDefault="0015646A" w:rsidP="00E22A9D">
      <w:pPr>
        <w:rPr>
          <w:rFonts w:eastAsiaTheme="minorHAnsi" w:cstheme="minorBidi"/>
        </w:rPr>
      </w:pPr>
      <w:r w:rsidRPr="00841F54">
        <w:rPr>
          <w:rFonts w:eastAsiaTheme="minorHAnsi" w:cstheme="minorBidi"/>
        </w:rPr>
        <w:t xml:space="preserve">        Not stored in PCE </w:t>
      </w:r>
    </w:p>
    <w:p w14:paraId="078C8BC1" w14:textId="77777777" w:rsidR="0015646A" w:rsidRPr="00841F54" w:rsidRDefault="0015646A" w:rsidP="00E22A9D">
      <w:pPr>
        <w:rPr>
          <w:rFonts w:eastAsiaTheme="minorHAnsi" w:cstheme="minorBidi"/>
        </w:rPr>
      </w:pPr>
      <w:r w:rsidRPr="00841F54">
        <w:rPr>
          <w:rFonts w:eastAsiaTheme="minorHAnsi" w:cstheme="minorBidi"/>
        </w:rPr>
        <w:t xml:space="preserve">        Format: Site Specific </w:t>
      </w:r>
    </w:p>
    <w:p w14:paraId="078C8BC3" w14:textId="6494B0AD" w:rsidR="0015646A" w:rsidRPr="00841F54" w:rsidRDefault="0015646A" w:rsidP="00E22A9D">
      <w:pPr>
        <w:rPr>
          <w:rFonts w:eastAsiaTheme="minorHAnsi" w:cstheme="minorBidi"/>
        </w:rPr>
      </w:pPr>
      <w:r w:rsidRPr="00841F54">
        <w:rPr>
          <w:rFonts w:eastAsiaTheme="minorHAnsi" w:cstheme="minorBidi"/>
        </w:rPr>
        <w:t xml:space="preserve">   NOTE:</w:t>
      </w:r>
      <w:r w:rsidR="00041E20" w:rsidRPr="00841F54">
        <w:rPr>
          <w:rFonts w:eastAsiaTheme="minorHAnsi" w:cstheme="minorBidi"/>
        </w:rPr>
        <w:t xml:space="preserve"> </w:t>
      </w:r>
      <w:r w:rsidRPr="00841F54">
        <w:rPr>
          <w:rFonts w:eastAsiaTheme="minorHAnsi" w:cstheme="minorBidi"/>
        </w:rPr>
        <w:t xml:space="preserve"> </w:t>
      </w:r>
      <w:proofErr w:type="gramStart"/>
      <w:r w:rsidRPr="00841F54">
        <w:rPr>
          <w:rFonts w:eastAsiaTheme="minorHAnsi" w:cstheme="minorBidi"/>
        </w:rPr>
        <w:t>LOCAL(</w:t>
      </w:r>
      <w:proofErr w:type="gramEnd"/>
      <w:r w:rsidRPr="00841F54">
        <w:rPr>
          <w:rFonts w:eastAsiaTheme="minorHAnsi" w:cstheme="minorBidi"/>
        </w:rPr>
        <w:t xml:space="preserve">"LOCAL" where "LOCAL" is replaced by locally </w:t>
      </w:r>
      <w:proofErr w:type="spellStart"/>
      <w:r w:rsidRPr="00841F54">
        <w:rPr>
          <w:rFonts w:eastAsiaTheme="minorHAnsi" w:cstheme="minorBidi"/>
        </w:rPr>
        <w:t>namespaced</w:t>
      </w:r>
      <w:proofErr w:type="spellEnd"/>
      <w:r w:rsidRPr="00841F54">
        <w:rPr>
          <w:rFonts w:eastAsiaTheme="minorHAnsi" w:cstheme="minorBidi"/>
        </w:rPr>
        <w:t xml:space="preserve"> </w:t>
      </w:r>
    </w:p>
    <w:p w14:paraId="078C8BC4" w14:textId="77777777" w:rsidR="0015646A" w:rsidRPr="00841F54" w:rsidRDefault="0015646A" w:rsidP="00E22A9D">
      <w:pPr>
        <w:rPr>
          <w:rFonts w:eastAsiaTheme="minorHAnsi" w:cstheme="minorBidi"/>
        </w:rPr>
      </w:pPr>
      <w:r w:rsidRPr="00841F54">
        <w:rPr>
          <w:rFonts w:eastAsiaTheme="minorHAnsi" w:cstheme="minorBidi"/>
        </w:rPr>
        <w:t xml:space="preserve">   </w:t>
      </w:r>
      <w:proofErr w:type="gramStart"/>
      <w:r w:rsidRPr="00841F54">
        <w:rPr>
          <w:rFonts w:eastAsiaTheme="minorHAnsi" w:cstheme="minorBidi"/>
        </w:rPr>
        <w:t>string</w:t>
      </w:r>
      <w:proofErr w:type="gramEnd"/>
      <w:r w:rsidRPr="00841F54">
        <w:rPr>
          <w:rFonts w:eastAsiaTheme="minorHAnsi" w:cstheme="minorBidi"/>
        </w:rPr>
        <w:t xml:space="preserve">.  </w:t>
      </w:r>
    </w:p>
    <w:p w14:paraId="078C8BC7" w14:textId="6FF1A120" w:rsidR="0015646A" w:rsidRDefault="0015646A" w:rsidP="0090069A">
      <w:pPr>
        <w:pStyle w:val="Heading1"/>
      </w:pPr>
      <w:bookmarkStart w:id="176" w:name="_Toc414852665"/>
      <w:bookmarkStart w:id="177" w:name="_Toc498006005"/>
      <w:r>
        <w:t>Appendix B – PCE Security</w:t>
      </w:r>
      <w:bookmarkEnd w:id="176"/>
      <w:bookmarkEnd w:id="177"/>
    </w:p>
    <w:p w14:paraId="078C8BC8" w14:textId="77777777" w:rsidR="0015646A" w:rsidRPr="00841F54" w:rsidRDefault="0015646A" w:rsidP="00E22A9D">
      <w:pPr>
        <w:rPr>
          <w:rFonts w:eastAsiaTheme="minorHAnsi" w:cstheme="minorBidi"/>
        </w:rPr>
      </w:pPr>
      <w:r w:rsidRPr="00841F54">
        <w:rPr>
          <w:rFonts w:eastAsiaTheme="minorHAnsi" w:cstheme="minorBidi"/>
        </w:rPr>
        <w:t xml:space="preserve">PCE security is maintained through menu assignment and VA </w:t>
      </w:r>
      <w:proofErr w:type="spellStart"/>
      <w:r w:rsidRPr="00841F54">
        <w:rPr>
          <w:rFonts w:eastAsiaTheme="minorHAnsi" w:cstheme="minorBidi"/>
        </w:rPr>
        <w:t>FileMan</w:t>
      </w:r>
      <w:proofErr w:type="spellEnd"/>
      <w:r w:rsidRPr="00841F54">
        <w:rPr>
          <w:rFonts w:eastAsiaTheme="minorHAnsi" w:cstheme="minorBidi"/>
        </w:rPr>
        <w:t xml:space="preserve"> protection.</w:t>
      </w:r>
    </w:p>
    <w:p w14:paraId="078C8BC9" w14:textId="24D72E5F" w:rsidR="0015646A" w:rsidRPr="00841F54" w:rsidRDefault="0015646A" w:rsidP="0015646A">
      <w:pPr>
        <w:pStyle w:val="Heading2"/>
      </w:pPr>
      <w:bookmarkStart w:id="178" w:name="_Toc330692047"/>
      <w:bookmarkStart w:id="179" w:name="_Toc328719098"/>
      <w:bookmarkStart w:id="180" w:name="_Toc364731351"/>
      <w:bookmarkStart w:id="181" w:name="_Toc414852666"/>
      <w:bookmarkStart w:id="182" w:name="_Toc498006006"/>
      <w:r w:rsidRPr="00841F54">
        <w:t xml:space="preserve">Menu </w:t>
      </w:r>
      <w:bookmarkEnd w:id="178"/>
      <w:r w:rsidRPr="00841F54">
        <w:t>Assignment</w:t>
      </w:r>
      <w:bookmarkEnd w:id="179"/>
      <w:bookmarkEnd w:id="180"/>
      <w:bookmarkEnd w:id="181"/>
      <w:bookmarkEnd w:id="182"/>
    </w:p>
    <w:p w14:paraId="078C8BCA" w14:textId="77777777" w:rsidR="0015646A" w:rsidRPr="00841F54" w:rsidRDefault="0015646A" w:rsidP="00E22A9D">
      <w:pPr>
        <w:rPr>
          <w:rFonts w:eastAsiaTheme="minorHAnsi" w:cstheme="minorBidi"/>
        </w:rPr>
      </w:pPr>
      <w:r w:rsidRPr="00841F54">
        <w:rPr>
          <w:rFonts w:eastAsiaTheme="minorHAnsi" w:cstheme="minorBidi"/>
        </w:rPr>
        <w:t xml:space="preserve">PCE exports one main menu, the PCE IRM Menu, which contains several sub-menus. </w:t>
      </w:r>
    </w:p>
    <w:p w14:paraId="078C8BCB" w14:textId="4AB3D2FB" w:rsidR="0015646A" w:rsidRDefault="0015646A" w:rsidP="00E22A9D">
      <w:pPr>
        <w:numPr>
          <w:ilvl w:val="0"/>
          <w:numId w:val="35"/>
        </w:numPr>
        <w:rPr>
          <w:rFonts w:eastAsiaTheme="minorHAnsi" w:cstheme="minorBidi"/>
        </w:rPr>
      </w:pPr>
      <w:bookmarkStart w:id="183" w:name="_Toc324841720"/>
      <w:bookmarkStart w:id="184" w:name="_Toc324842486"/>
      <w:bookmarkStart w:id="185" w:name="_Toc324842604"/>
      <w:r w:rsidRPr="00841F54">
        <w:rPr>
          <w:rFonts w:eastAsiaTheme="minorHAnsi" w:cstheme="minorBidi"/>
        </w:rPr>
        <w:t>SP</w:t>
      </w:r>
      <w:r w:rsidR="00275158">
        <w:rPr>
          <w:rFonts w:eastAsiaTheme="minorHAnsi" w:cstheme="minorBidi"/>
        </w:rPr>
        <w:tab/>
      </w:r>
      <w:r w:rsidRPr="00841F54">
        <w:rPr>
          <w:rFonts w:eastAsiaTheme="minorHAnsi" w:cstheme="minorBidi"/>
        </w:rPr>
        <w:t>PCE Site Parameters Menu ...</w:t>
      </w:r>
    </w:p>
    <w:p w14:paraId="7635087A" w14:textId="54AC2170" w:rsidR="00275158" w:rsidRPr="00275158" w:rsidRDefault="00275158" w:rsidP="00275158">
      <w:pPr>
        <w:numPr>
          <w:ilvl w:val="0"/>
          <w:numId w:val="35"/>
        </w:numPr>
        <w:rPr>
          <w:rFonts w:eastAsiaTheme="minorHAnsi" w:cstheme="minorBidi"/>
        </w:rPr>
      </w:pPr>
      <w:r w:rsidRPr="00841F54">
        <w:rPr>
          <w:rFonts w:eastAsiaTheme="minorHAnsi" w:cstheme="minorBidi"/>
        </w:rPr>
        <w:t>TBL</w:t>
      </w:r>
      <w:r>
        <w:rPr>
          <w:rFonts w:eastAsiaTheme="minorHAnsi" w:cstheme="minorBidi"/>
        </w:rPr>
        <w:tab/>
      </w:r>
      <w:r w:rsidRPr="00841F54">
        <w:rPr>
          <w:rFonts w:eastAsiaTheme="minorHAnsi" w:cstheme="minorBidi"/>
        </w:rPr>
        <w:t>PCE Table Maintenance ...</w:t>
      </w:r>
    </w:p>
    <w:p w14:paraId="078C8BCC" w14:textId="6747AFCC" w:rsidR="0015646A" w:rsidRPr="00841F54" w:rsidRDefault="00275158" w:rsidP="00E22A9D">
      <w:pPr>
        <w:numPr>
          <w:ilvl w:val="0"/>
          <w:numId w:val="35"/>
        </w:numPr>
        <w:rPr>
          <w:rFonts w:eastAsiaTheme="minorHAnsi" w:cstheme="minorBidi"/>
        </w:rPr>
      </w:pPr>
      <w:r>
        <w:rPr>
          <w:rFonts w:eastAsiaTheme="minorHAnsi" w:cstheme="minorBidi"/>
        </w:rPr>
        <w:t>DE</w:t>
      </w:r>
      <w:r>
        <w:rPr>
          <w:rFonts w:eastAsiaTheme="minorHAnsi" w:cstheme="minorBidi"/>
        </w:rPr>
        <w:tab/>
      </w:r>
      <w:r w:rsidR="0015646A" w:rsidRPr="00841F54">
        <w:rPr>
          <w:rFonts w:eastAsiaTheme="minorHAnsi" w:cstheme="minorBidi"/>
        </w:rPr>
        <w:t>PCE</w:t>
      </w:r>
      <w:r>
        <w:rPr>
          <w:rFonts w:eastAsiaTheme="minorHAnsi" w:cstheme="minorBidi"/>
        </w:rPr>
        <w:t>/SD Debugging Utilities</w:t>
      </w:r>
      <w:r w:rsidR="0015646A" w:rsidRPr="00841F54">
        <w:rPr>
          <w:rFonts w:eastAsiaTheme="minorHAnsi" w:cstheme="minorBidi"/>
        </w:rPr>
        <w:t xml:space="preserve"> ...</w:t>
      </w:r>
    </w:p>
    <w:p w14:paraId="078C8BCD" w14:textId="7A3829F5" w:rsidR="0015646A" w:rsidRPr="00841F54" w:rsidRDefault="0015646A" w:rsidP="00E22A9D">
      <w:pPr>
        <w:numPr>
          <w:ilvl w:val="0"/>
          <w:numId w:val="35"/>
        </w:numPr>
        <w:rPr>
          <w:rFonts w:eastAsiaTheme="minorHAnsi" w:cstheme="minorBidi"/>
        </w:rPr>
      </w:pPr>
      <w:r w:rsidRPr="00841F54">
        <w:rPr>
          <w:rFonts w:eastAsiaTheme="minorHAnsi" w:cstheme="minorBidi"/>
        </w:rPr>
        <w:t>INFO</w:t>
      </w:r>
      <w:r w:rsidR="00275158">
        <w:rPr>
          <w:rFonts w:eastAsiaTheme="minorHAnsi" w:cstheme="minorBidi"/>
        </w:rPr>
        <w:tab/>
      </w:r>
      <w:r w:rsidRPr="00841F54">
        <w:rPr>
          <w:rFonts w:eastAsiaTheme="minorHAnsi" w:cstheme="minorBidi"/>
        </w:rPr>
        <w:t>PCE Information Only ...</w:t>
      </w:r>
    </w:p>
    <w:p w14:paraId="078C8BCE" w14:textId="73ACC477" w:rsidR="0015646A" w:rsidRPr="00841F54" w:rsidRDefault="0015646A" w:rsidP="00E22A9D">
      <w:pPr>
        <w:numPr>
          <w:ilvl w:val="0"/>
          <w:numId w:val="35"/>
        </w:numPr>
        <w:rPr>
          <w:rFonts w:eastAsiaTheme="minorHAnsi" w:cstheme="minorBidi"/>
        </w:rPr>
      </w:pPr>
      <w:r w:rsidRPr="00841F54">
        <w:rPr>
          <w:rFonts w:eastAsiaTheme="minorHAnsi" w:cstheme="minorBidi"/>
        </w:rPr>
        <w:t>RM</w:t>
      </w:r>
      <w:r w:rsidR="00275158">
        <w:rPr>
          <w:rFonts w:eastAsiaTheme="minorHAnsi" w:cstheme="minorBidi"/>
        </w:rPr>
        <w:tab/>
      </w:r>
      <w:r w:rsidRPr="00841F54">
        <w:rPr>
          <w:rFonts w:eastAsiaTheme="minorHAnsi" w:cstheme="minorBidi"/>
        </w:rPr>
        <w:t>PCE Reminder Maintenance Menu ...</w:t>
      </w:r>
    </w:p>
    <w:p w14:paraId="078C8BCF" w14:textId="14140F47" w:rsidR="0015646A" w:rsidRPr="00841F54" w:rsidRDefault="0015646A" w:rsidP="00E22A9D">
      <w:pPr>
        <w:numPr>
          <w:ilvl w:val="0"/>
          <w:numId w:val="35"/>
        </w:numPr>
        <w:rPr>
          <w:rFonts w:eastAsiaTheme="minorHAnsi" w:cstheme="minorBidi"/>
        </w:rPr>
      </w:pPr>
      <w:r w:rsidRPr="00841F54">
        <w:rPr>
          <w:rFonts w:eastAsiaTheme="minorHAnsi" w:cstheme="minorBidi"/>
        </w:rPr>
        <w:t>CR</w:t>
      </w:r>
      <w:r w:rsidR="00275158">
        <w:rPr>
          <w:rFonts w:eastAsiaTheme="minorHAnsi" w:cstheme="minorBidi"/>
        </w:rPr>
        <w:tab/>
      </w:r>
      <w:r w:rsidRPr="00841F54">
        <w:rPr>
          <w:rFonts w:eastAsiaTheme="minorHAnsi" w:cstheme="minorBidi"/>
        </w:rPr>
        <w:t>PCE Clinical Reports ...</w:t>
      </w:r>
    </w:p>
    <w:p w14:paraId="078C8BD0" w14:textId="77777777" w:rsidR="0015646A" w:rsidRPr="00841F54" w:rsidRDefault="0015646A" w:rsidP="00E22A9D">
      <w:pPr>
        <w:numPr>
          <w:ilvl w:val="0"/>
          <w:numId w:val="35"/>
        </w:numPr>
        <w:rPr>
          <w:rFonts w:eastAsiaTheme="minorHAnsi" w:cstheme="minorBidi"/>
        </w:rPr>
      </w:pPr>
      <w:r w:rsidRPr="00841F54">
        <w:rPr>
          <w:rFonts w:eastAsiaTheme="minorHAnsi" w:cstheme="minorBidi"/>
        </w:rPr>
        <w:t>HOME   Directions to Patient's Home Add/Edit</w:t>
      </w:r>
    </w:p>
    <w:p w14:paraId="078C8BD1" w14:textId="7DD9EE46" w:rsidR="0015646A" w:rsidRPr="00841F54" w:rsidRDefault="0015646A" w:rsidP="00E22A9D">
      <w:pPr>
        <w:numPr>
          <w:ilvl w:val="0"/>
          <w:numId w:val="35"/>
        </w:numPr>
        <w:rPr>
          <w:rFonts w:eastAsiaTheme="minorHAnsi" w:cstheme="minorBidi"/>
        </w:rPr>
      </w:pPr>
      <w:r w:rsidRPr="00841F54">
        <w:rPr>
          <w:rFonts w:eastAsiaTheme="minorHAnsi" w:cstheme="minorBidi"/>
        </w:rPr>
        <w:t>CO</w:t>
      </w:r>
      <w:r w:rsidR="00275158">
        <w:rPr>
          <w:rFonts w:eastAsiaTheme="minorHAnsi" w:cstheme="minorBidi"/>
        </w:rPr>
        <w:tab/>
      </w:r>
      <w:r w:rsidRPr="00841F54">
        <w:rPr>
          <w:rFonts w:eastAsiaTheme="minorHAnsi" w:cstheme="minorBidi"/>
        </w:rPr>
        <w:t>PCE Coordinator Menu ...</w:t>
      </w:r>
    </w:p>
    <w:p w14:paraId="078C8BD2" w14:textId="4E73EEE1" w:rsidR="0015646A" w:rsidRPr="00841F54" w:rsidRDefault="0015646A" w:rsidP="00E22A9D">
      <w:pPr>
        <w:numPr>
          <w:ilvl w:val="0"/>
          <w:numId w:val="35"/>
        </w:numPr>
        <w:rPr>
          <w:rFonts w:eastAsiaTheme="minorHAnsi" w:cstheme="minorBidi"/>
        </w:rPr>
      </w:pPr>
      <w:r w:rsidRPr="00841F54">
        <w:rPr>
          <w:rFonts w:eastAsiaTheme="minorHAnsi" w:cstheme="minorBidi"/>
        </w:rPr>
        <w:t>CL</w:t>
      </w:r>
      <w:r w:rsidR="00275158">
        <w:rPr>
          <w:rFonts w:eastAsiaTheme="minorHAnsi" w:cstheme="minorBidi"/>
        </w:rPr>
        <w:tab/>
      </w:r>
      <w:r w:rsidRPr="00841F54">
        <w:rPr>
          <w:rFonts w:eastAsiaTheme="minorHAnsi" w:cstheme="minorBidi"/>
        </w:rPr>
        <w:t>PCE Clinician Menu</w:t>
      </w:r>
    </w:p>
    <w:p w14:paraId="078C8BD3" w14:textId="77777777" w:rsidR="0015646A" w:rsidRPr="00841F54" w:rsidRDefault="0015646A" w:rsidP="00E22A9D">
      <w:pPr>
        <w:rPr>
          <w:rFonts w:eastAsiaTheme="minorHAnsi" w:cstheme="minorBidi"/>
        </w:rPr>
      </w:pPr>
      <w:r w:rsidRPr="00841F54">
        <w:rPr>
          <w:rFonts w:eastAsiaTheme="minorHAnsi" w:cstheme="minorBidi"/>
        </w:rPr>
        <w:t xml:space="preserve">Assign the PCE IRM Main Menu to the IRM person who will maintain and set up the package, including reminder items and will need access to all of the PCE options.  </w:t>
      </w:r>
    </w:p>
    <w:p w14:paraId="078C8BD4" w14:textId="77777777" w:rsidR="0015646A" w:rsidRPr="00841F54" w:rsidRDefault="0015646A" w:rsidP="00E22A9D">
      <w:pPr>
        <w:rPr>
          <w:rFonts w:eastAsiaTheme="minorHAnsi" w:cstheme="minorBidi"/>
        </w:rPr>
      </w:pPr>
      <w:r w:rsidRPr="00841F54">
        <w:rPr>
          <w:rFonts w:eastAsiaTheme="minorHAnsi" w:cstheme="minorBidi"/>
        </w:rPr>
        <w:lastRenderedPageBreak/>
        <w:t>The first four options/menus will be used by IRM staff or coordinators who are responsible for setting up PCE, maintaining the entries in the PCE tables (such as Patient Education, Immunization, Treatments, etc.), and defining the clinical reminders/maintenance system for your site.</w:t>
      </w:r>
    </w:p>
    <w:p w14:paraId="078C8BD5" w14:textId="77777777" w:rsidR="0015646A" w:rsidRPr="00841F54" w:rsidRDefault="0015646A" w:rsidP="00E22A9D">
      <w:pPr>
        <w:rPr>
          <w:rFonts w:eastAsiaTheme="minorHAnsi" w:cstheme="minorBidi"/>
        </w:rPr>
      </w:pPr>
      <w:r w:rsidRPr="00841F54">
        <w:rPr>
          <w:rFonts w:eastAsiaTheme="minorHAnsi" w:cstheme="minorBidi"/>
        </w:rPr>
        <w:t>Assign the PCE Coordinator Menu to the Application Coordinator who teach and support PCE. The PCE Coordinator Menu contains all of the supporting options/menus, plus the data entry options.</w:t>
      </w:r>
    </w:p>
    <w:p w14:paraId="078C8BD6" w14:textId="77777777" w:rsidR="0015646A" w:rsidRPr="00841F54" w:rsidRDefault="0015646A" w:rsidP="00E22A9D">
      <w:pPr>
        <w:rPr>
          <w:rFonts w:eastAsiaTheme="minorHAnsi" w:cstheme="minorBidi"/>
        </w:rPr>
      </w:pPr>
      <w:r w:rsidRPr="00841F54">
        <w:rPr>
          <w:rFonts w:eastAsiaTheme="minorHAnsi" w:cstheme="minorBidi"/>
        </w:rPr>
        <w:t>Assign the PCE Clinician Menu to clinicians who enter or edit data, use clinical reports, need the PCE Information Only menu to see the basis for reminders, and might add or edit directions to a patient's home for display on a health summary.</w:t>
      </w:r>
    </w:p>
    <w:p w14:paraId="078C8BD7" w14:textId="77777777" w:rsidR="0015646A" w:rsidRPr="00841F54" w:rsidRDefault="0015646A" w:rsidP="00E22A9D">
      <w:pPr>
        <w:rPr>
          <w:rFonts w:eastAsiaTheme="minorHAnsi" w:cstheme="minorBidi"/>
        </w:rPr>
      </w:pPr>
      <w:r w:rsidRPr="00841F54">
        <w:rPr>
          <w:rFonts w:eastAsiaTheme="minorHAnsi" w:cstheme="minorBidi"/>
        </w:rPr>
        <w:t>Assign Directions to Patient's Home Add/Edit to anyone who needs to enter directions to a patient's home</w:t>
      </w:r>
      <w:r w:rsidRPr="00841F54">
        <w:rPr>
          <w:rFonts w:eastAsiaTheme="minorHAnsi" w:cstheme="minorBidi"/>
        </w:rPr>
        <w:noBreakHyphen/>
        <w:t>especially useful for Hospital-Based Home Care staff (directions can be viewed on Health Summaries).</w:t>
      </w:r>
    </w:p>
    <w:p w14:paraId="078C8BD8" w14:textId="77777777" w:rsidR="0015646A" w:rsidRPr="00841F54" w:rsidRDefault="0015646A" w:rsidP="00E22A9D">
      <w:pPr>
        <w:rPr>
          <w:rFonts w:eastAsiaTheme="minorHAnsi" w:cstheme="minorBidi"/>
        </w:rPr>
      </w:pPr>
      <w:r w:rsidRPr="00841F54">
        <w:rPr>
          <w:rFonts w:eastAsiaTheme="minorHAnsi" w:cstheme="minorBidi"/>
        </w:rPr>
        <w:t>Assign PCE Encounter Data Entry - Supervisor to users who can document a clinical encounter and can also delete any encounter entries, even though they are not the creator of the entries. This action also allows adding and editing in fields not asked in the other PCE Encounter Data Entry options.</w:t>
      </w:r>
    </w:p>
    <w:p w14:paraId="078C8BD9" w14:textId="77777777" w:rsidR="0015646A" w:rsidRPr="00841F54" w:rsidRDefault="0015646A" w:rsidP="00E22A9D">
      <w:pPr>
        <w:rPr>
          <w:rFonts w:eastAsiaTheme="minorHAnsi" w:cstheme="minorBidi"/>
        </w:rPr>
      </w:pPr>
      <w:r w:rsidRPr="00841F54">
        <w:rPr>
          <w:rFonts w:eastAsiaTheme="minorHAnsi" w:cstheme="minorBidi"/>
        </w:rPr>
        <w:t>Assign PCE Encounter Data Entry to data entry staff who can document a clinical encounter and who can delete their own entries.</w:t>
      </w:r>
    </w:p>
    <w:p w14:paraId="078C8BDA" w14:textId="77777777" w:rsidR="0015646A" w:rsidRPr="00841F54" w:rsidRDefault="0015646A" w:rsidP="00E22A9D">
      <w:pPr>
        <w:rPr>
          <w:rFonts w:eastAsiaTheme="minorHAnsi" w:cstheme="minorBidi"/>
        </w:rPr>
      </w:pPr>
      <w:r w:rsidRPr="00841F54">
        <w:rPr>
          <w:rFonts w:eastAsiaTheme="minorHAnsi" w:cstheme="minorBidi"/>
        </w:rPr>
        <w:t>Assign PCE Encounter Date Entry and Delete to users who can document a clinical encounter and can also delete any encounter entries, even though they are not the creator of the entries.</w:t>
      </w:r>
    </w:p>
    <w:p w14:paraId="078C8BDB" w14:textId="77777777" w:rsidR="0015646A" w:rsidRPr="00841F54" w:rsidRDefault="0015646A" w:rsidP="00E22A9D">
      <w:pPr>
        <w:rPr>
          <w:rFonts w:eastAsiaTheme="minorHAnsi" w:cstheme="minorBidi"/>
        </w:rPr>
      </w:pPr>
      <w:r w:rsidRPr="00841F54">
        <w:rPr>
          <w:rFonts w:eastAsiaTheme="minorHAnsi" w:cstheme="minorBidi"/>
        </w:rPr>
        <w:t>Assign PCE Encounter Data Entry without Delete to users who can document a clinical encounter, but should not be able to delete any entries, including ones that they have created.</w:t>
      </w:r>
    </w:p>
    <w:p w14:paraId="078C8BDC" w14:textId="77777777" w:rsidR="00ED6447" w:rsidRPr="00841F54" w:rsidRDefault="00ED6447" w:rsidP="00ED6447">
      <w:pPr>
        <w:pStyle w:val="Heading2"/>
      </w:pPr>
      <w:bookmarkStart w:id="186" w:name="_Security_Keys"/>
      <w:bookmarkStart w:id="187" w:name="_Toc498006007"/>
      <w:bookmarkStart w:id="188" w:name="_Toc330692048"/>
      <w:bookmarkStart w:id="189" w:name="_Toc328719099"/>
      <w:bookmarkStart w:id="190" w:name="_Toc364731352"/>
      <w:bookmarkStart w:id="191" w:name="_Toc414852667"/>
      <w:bookmarkEnd w:id="186"/>
      <w:r w:rsidRPr="00841F54">
        <w:t>Security Keys</w:t>
      </w:r>
      <w:bookmarkEnd w:id="187"/>
    </w:p>
    <w:p w14:paraId="078C8BDD" w14:textId="77777777" w:rsidR="00ED6447" w:rsidRPr="00841F54" w:rsidRDefault="00ED6447" w:rsidP="00E22A9D">
      <w:pPr>
        <w:rPr>
          <w:rFonts w:eastAsiaTheme="minorHAnsi" w:cstheme="minorBidi"/>
        </w:rPr>
      </w:pPr>
      <w:r w:rsidRPr="00841F54">
        <w:rPr>
          <w:rFonts w:eastAsiaTheme="minorHAnsi" w:cstheme="minorBidi"/>
        </w:rPr>
        <w:t>The following security key is associated with the PCE package.</w:t>
      </w:r>
    </w:p>
    <w:tbl>
      <w:tblPr>
        <w:tblStyle w:val="LightShading-Accent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Security Keys"/>
        <w:tblDescription w:val="The following security key is associated with the PCE package."/>
      </w:tblPr>
      <w:tblGrid>
        <w:gridCol w:w="2268"/>
        <w:gridCol w:w="7092"/>
      </w:tblGrid>
      <w:tr w:rsidR="00ED6447" w:rsidRPr="00841F54" w14:paraId="078C8BE0" w14:textId="77777777" w:rsidTr="00A20DD6">
        <w:trPr>
          <w:cnfStyle w:val="100000000000" w:firstRow="1" w:lastRow="0" w:firstColumn="0" w:lastColumn="0" w:oddVBand="0" w:evenVBand="0" w:oddHBand="0" w:evenHBand="0" w:firstRowFirstColumn="0" w:firstRowLastColumn="0" w:lastRowFirstColumn="0" w:lastRowLastColumn="0"/>
          <w:trHeight w:val="413"/>
          <w:tblHeader/>
        </w:trPr>
        <w:tc>
          <w:tcPr>
            <w:cnfStyle w:val="000010000000" w:firstRow="0" w:lastRow="0" w:firstColumn="0" w:lastColumn="0" w:oddVBand="1"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14:paraId="078C8BDE" w14:textId="523AC7DF" w:rsidR="00ED6447" w:rsidRPr="00841F54" w:rsidRDefault="00447433" w:rsidP="00AD347F">
            <w:pPr>
              <w:pStyle w:val="TableText"/>
              <w:jc w:val="center"/>
              <w:rPr>
                <w:rFonts w:eastAsiaTheme="minorHAnsi" w:cstheme="minorBidi"/>
              </w:rPr>
            </w:pPr>
            <w:r w:rsidRPr="00841F54">
              <w:rPr>
                <w:rFonts w:eastAsiaTheme="minorHAnsi" w:cstheme="minorBidi"/>
              </w:rPr>
              <w:t>SECURITY KEY</w:t>
            </w:r>
          </w:p>
        </w:tc>
        <w:tc>
          <w:tcPr>
            <w:tcW w:w="7092" w:type="dxa"/>
            <w:tcBorders>
              <w:top w:val="none" w:sz="0" w:space="0" w:color="auto"/>
              <w:left w:val="none" w:sz="0" w:space="0" w:color="auto"/>
              <w:bottom w:val="none" w:sz="0" w:space="0" w:color="auto"/>
              <w:right w:val="none" w:sz="0" w:space="0" w:color="auto"/>
            </w:tcBorders>
          </w:tcPr>
          <w:p w14:paraId="078C8BDF" w14:textId="48DD3C15" w:rsidR="00ED6447" w:rsidRPr="00841F54" w:rsidRDefault="00447433"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DESCRIPTION</w:t>
            </w:r>
          </w:p>
        </w:tc>
      </w:tr>
      <w:tr w:rsidR="00ED6447" w:rsidRPr="00841F54" w14:paraId="078C8BE3" w14:textId="77777777" w:rsidTr="00D9134C">
        <w:trPr>
          <w:trHeight w:val="413"/>
        </w:trPr>
        <w:tc>
          <w:tcPr>
            <w:cnfStyle w:val="000010000000" w:firstRow="0" w:lastRow="0" w:firstColumn="0" w:lastColumn="0" w:oddVBand="1" w:evenVBand="0" w:oddHBand="0" w:evenHBand="0" w:firstRowFirstColumn="0" w:firstRowLastColumn="0" w:lastRowFirstColumn="0" w:lastRowLastColumn="0"/>
            <w:tcW w:w="2268" w:type="dxa"/>
            <w:tcBorders>
              <w:left w:val="none" w:sz="0" w:space="0" w:color="auto"/>
              <w:right w:val="none" w:sz="0" w:space="0" w:color="auto"/>
            </w:tcBorders>
          </w:tcPr>
          <w:p w14:paraId="078C8BE1" w14:textId="77777777" w:rsidR="00ED6447" w:rsidRPr="00841F54" w:rsidRDefault="00ED6447" w:rsidP="00E22A9D">
            <w:pPr>
              <w:pStyle w:val="TableText"/>
              <w:rPr>
                <w:rFonts w:eastAsiaTheme="minorHAnsi" w:cstheme="minorBidi"/>
              </w:rPr>
            </w:pPr>
            <w:r w:rsidRPr="00841F54">
              <w:rPr>
                <w:rFonts w:eastAsiaTheme="minorHAnsi" w:cstheme="minorBidi"/>
              </w:rPr>
              <w:t>PXV IMM INVENTORY MGR</w:t>
            </w:r>
          </w:p>
        </w:tc>
        <w:tc>
          <w:tcPr>
            <w:tcW w:w="7092" w:type="dxa"/>
          </w:tcPr>
          <w:p w14:paraId="078C8BE2" w14:textId="77777777" w:rsidR="00ED6447" w:rsidRPr="00841F54" w:rsidRDefault="00ED6447"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This key is assigned to users responsible for immunization inventory management.</w:t>
            </w:r>
          </w:p>
        </w:tc>
      </w:tr>
    </w:tbl>
    <w:p w14:paraId="078C8BE4" w14:textId="2021A2F8" w:rsidR="0015646A" w:rsidRPr="00841F54" w:rsidRDefault="0015646A" w:rsidP="00FD5445">
      <w:pPr>
        <w:pStyle w:val="Heading2"/>
        <w:tabs>
          <w:tab w:val="clear" w:pos="792"/>
        </w:tabs>
        <w:ind w:left="900" w:hanging="900"/>
      </w:pPr>
      <w:bookmarkStart w:id="192" w:name="_VA_FileMan_File"/>
      <w:bookmarkStart w:id="193" w:name="_Toc498006008"/>
      <w:bookmarkEnd w:id="192"/>
      <w:r w:rsidRPr="00841F54">
        <w:t>VA FileMan File Protection</w:t>
      </w:r>
      <w:bookmarkEnd w:id="183"/>
      <w:bookmarkEnd w:id="184"/>
      <w:bookmarkEnd w:id="185"/>
      <w:bookmarkEnd w:id="188"/>
      <w:bookmarkEnd w:id="189"/>
      <w:bookmarkEnd w:id="190"/>
      <w:bookmarkEnd w:id="191"/>
      <w:bookmarkEnd w:id="193"/>
    </w:p>
    <w:p w14:paraId="078C8BE5" w14:textId="77777777" w:rsidR="0015646A" w:rsidRPr="00841F54" w:rsidRDefault="0015646A" w:rsidP="00E22A9D">
      <w:pPr>
        <w:rPr>
          <w:rFonts w:eastAsiaTheme="minorHAnsi" w:cstheme="minorBidi"/>
        </w:rPr>
      </w:pPr>
      <w:r w:rsidRPr="00841F54">
        <w:rPr>
          <w:rFonts w:eastAsiaTheme="minorHAnsi" w:cstheme="minorBidi"/>
        </w:rPr>
        <w:t xml:space="preserve">The following VA </w:t>
      </w:r>
      <w:proofErr w:type="spellStart"/>
      <w:r w:rsidRPr="00841F54">
        <w:rPr>
          <w:rFonts w:eastAsiaTheme="minorHAnsi" w:cstheme="minorBidi"/>
        </w:rPr>
        <w:t>FileMan</w:t>
      </w:r>
      <w:proofErr w:type="spellEnd"/>
      <w:r w:rsidRPr="00841F54">
        <w:rPr>
          <w:rFonts w:eastAsiaTheme="minorHAnsi" w:cstheme="minorBidi"/>
        </w:rPr>
        <w:t xml:space="preserve"> file protection has been assigned to the files exported by PCE and Visit Tracking.</w:t>
      </w:r>
    </w:p>
    <w:tbl>
      <w:tblPr>
        <w:tblStyle w:val="LightShading-Accent2"/>
        <w:tblW w:w="4896" w:type="pct"/>
        <w:tblLook w:val="0220" w:firstRow="1" w:lastRow="0" w:firstColumn="0" w:lastColumn="0" w:noHBand="1" w:noVBand="0"/>
        <w:tblCaption w:val="VA Fileman File Protection"/>
        <w:tblDescription w:val="The following VA FileMan file protection has been assigned to the files exported by PCE and Visit Tracking."/>
      </w:tblPr>
      <w:tblGrid>
        <w:gridCol w:w="2268"/>
        <w:gridCol w:w="4004"/>
        <w:gridCol w:w="574"/>
        <w:gridCol w:w="563"/>
        <w:gridCol w:w="615"/>
        <w:gridCol w:w="683"/>
        <w:gridCol w:w="670"/>
      </w:tblGrid>
      <w:tr w:rsidR="00E22A9D" w:rsidRPr="00841F54" w14:paraId="078C8BED" w14:textId="77777777" w:rsidTr="00A20DD6">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E6" w14:textId="00B3C29A" w:rsidR="0015646A"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2135" w:type="pct"/>
            <w:tcBorders>
              <w:top w:val="single" w:sz="4" w:space="0" w:color="auto"/>
              <w:left w:val="single" w:sz="4" w:space="0" w:color="auto"/>
              <w:bottom w:val="single" w:sz="4" w:space="0" w:color="auto"/>
              <w:right w:val="single" w:sz="4" w:space="0" w:color="auto"/>
            </w:tcBorders>
          </w:tcPr>
          <w:p w14:paraId="078C8BE7" w14:textId="475445CC"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E8" w14:textId="1E0A0287" w:rsidR="0015646A" w:rsidRPr="00841F54" w:rsidRDefault="00AD347F" w:rsidP="00AD347F">
            <w:pPr>
              <w:pStyle w:val="TableText"/>
              <w:jc w:val="center"/>
              <w:rPr>
                <w:rFonts w:eastAsiaTheme="minorHAnsi" w:cstheme="minorBidi"/>
              </w:rPr>
            </w:pPr>
            <w:r w:rsidRPr="00841F54">
              <w:rPr>
                <w:rFonts w:eastAsiaTheme="minorHAnsi" w:cstheme="minorBidi"/>
              </w:rPr>
              <w:t>DD</w:t>
            </w:r>
          </w:p>
        </w:tc>
        <w:tc>
          <w:tcPr>
            <w:tcW w:w="300" w:type="pct"/>
            <w:tcBorders>
              <w:top w:val="single" w:sz="4" w:space="0" w:color="auto"/>
              <w:left w:val="single" w:sz="4" w:space="0" w:color="auto"/>
              <w:bottom w:val="single" w:sz="4" w:space="0" w:color="auto"/>
              <w:right w:val="single" w:sz="4" w:space="0" w:color="auto"/>
            </w:tcBorders>
          </w:tcPr>
          <w:p w14:paraId="078C8BE9" w14:textId="558C30C4"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RD</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EA" w14:textId="390C403E" w:rsidR="0015646A" w:rsidRPr="00841F54" w:rsidRDefault="00AD347F" w:rsidP="00AD347F">
            <w:pPr>
              <w:pStyle w:val="TableText"/>
              <w:jc w:val="center"/>
              <w:rPr>
                <w:rFonts w:eastAsiaTheme="minorHAnsi" w:cstheme="minorBidi"/>
              </w:rPr>
            </w:pPr>
            <w:r w:rsidRPr="00841F54">
              <w:rPr>
                <w:rFonts w:eastAsiaTheme="minorHAnsi" w:cstheme="minorBidi"/>
              </w:rPr>
              <w:t>WR</w:t>
            </w:r>
          </w:p>
        </w:tc>
        <w:tc>
          <w:tcPr>
            <w:tcW w:w="364" w:type="pct"/>
            <w:tcBorders>
              <w:top w:val="single" w:sz="4" w:space="0" w:color="auto"/>
              <w:left w:val="single" w:sz="4" w:space="0" w:color="auto"/>
              <w:bottom w:val="single" w:sz="4" w:space="0" w:color="auto"/>
              <w:right w:val="single" w:sz="4" w:space="0" w:color="auto"/>
            </w:tcBorders>
          </w:tcPr>
          <w:p w14:paraId="078C8BEB" w14:textId="52A98674" w:rsidR="0015646A"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DEL</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EC" w14:textId="7E0030EF" w:rsidR="0015646A" w:rsidRPr="00841F54" w:rsidRDefault="00AD347F" w:rsidP="00AD347F">
            <w:pPr>
              <w:pStyle w:val="TableText"/>
              <w:jc w:val="center"/>
              <w:rPr>
                <w:rFonts w:eastAsiaTheme="minorHAnsi" w:cstheme="minorBidi"/>
              </w:rPr>
            </w:pPr>
            <w:r w:rsidRPr="00841F54">
              <w:rPr>
                <w:rFonts w:eastAsiaTheme="minorHAnsi" w:cstheme="minorBidi"/>
              </w:rPr>
              <w:t>LAY</w:t>
            </w:r>
          </w:p>
        </w:tc>
      </w:tr>
      <w:tr w:rsidR="0015646A" w:rsidRPr="00841F54" w14:paraId="078C8BF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EE" w14:textId="77777777" w:rsidR="0015646A" w:rsidRPr="00841F54" w:rsidRDefault="0015646A" w:rsidP="00E22A9D">
            <w:pPr>
              <w:pStyle w:val="TableText"/>
              <w:rPr>
                <w:rFonts w:eastAsiaTheme="minorHAnsi" w:cstheme="minorBidi"/>
              </w:rPr>
            </w:pPr>
            <w:r w:rsidRPr="00841F54">
              <w:rPr>
                <w:rFonts w:eastAsiaTheme="minorHAnsi" w:cstheme="minorBidi"/>
              </w:rPr>
              <w:t>150.1</w:t>
            </w:r>
          </w:p>
        </w:tc>
        <w:tc>
          <w:tcPr>
            <w:tcW w:w="2135" w:type="pct"/>
            <w:tcBorders>
              <w:top w:val="single" w:sz="4" w:space="0" w:color="auto"/>
              <w:left w:val="single" w:sz="4" w:space="0" w:color="auto"/>
              <w:bottom w:val="single" w:sz="4" w:space="0" w:color="auto"/>
              <w:right w:val="single" w:sz="4" w:space="0" w:color="auto"/>
            </w:tcBorders>
          </w:tcPr>
          <w:p w14:paraId="078C8BE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ANCILLARY DSS ID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F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BF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F2"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BF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F4"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E22A9D" w:rsidRPr="00841F54" w14:paraId="078C8BF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F6" w14:textId="77777777" w:rsidR="0015646A" w:rsidRPr="00841F54" w:rsidRDefault="0015646A" w:rsidP="00E22A9D">
            <w:pPr>
              <w:pStyle w:val="TableText"/>
              <w:rPr>
                <w:rFonts w:eastAsiaTheme="minorHAnsi" w:cstheme="minorBidi"/>
              </w:rPr>
            </w:pPr>
            <w:r w:rsidRPr="00841F54">
              <w:rPr>
                <w:rFonts w:eastAsiaTheme="minorHAnsi" w:cstheme="minorBidi"/>
              </w:rPr>
              <w:t>150.2</w:t>
            </w:r>
          </w:p>
        </w:tc>
        <w:tc>
          <w:tcPr>
            <w:tcW w:w="2135" w:type="pct"/>
            <w:tcBorders>
              <w:top w:val="single" w:sz="4" w:space="0" w:color="auto"/>
              <w:left w:val="single" w:sz="4" w:space="0" w:color="auto"/>
              <w:bottom w:val="single" w:sz="4" w:space="0" w:color="auto"/>
              <w:right w:val="single" w:sz="4" w:space="0" w:color="auto"/>
            </w:tcBorders>
          </w:tcPr>
          <w:p w14:paraId="078C8BF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VSIT SITE CODES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BF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BF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BFA"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BF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BF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0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BFE" w14:textId="77777777" w:rsidR="0015646A" w:rsidRPr="00841F54" w:rsidRDefault="0015646A" w:rsidP="00E22A9D">
            <w:pPr>
              <w:pStyle w:val="TableText"/>
              <w:rPr>
                <w:rFonts w:eastAsiaTheme="minorHAnsi" w:cstheme="minorBidi"/>
              </w:rPr>
            </w:pPr>
            <w:r w:rsidRPr="00841F54">
              <w:rPr>
                <w:rFonts w:eastAsiaTheme="minorHAnsi" w:cstheme="minorBidi"/>
              </w:rPr>
              <w:t>150.9</w:t>
            </w:r>
          </w:p>
        </w:tc>
        <w:tc>
          <w:tcPr>
            <w:tcW w:w="2135" w:type="pct"/>
            <w:tcBorders>
              <w:top w:val="single" w:sz="4" w:space="0" w:color="auto"/>
              <w:left w:val="single" w:sz="4" w:space="0" w:color="auto"/>
              <w:bottom w:val="single" w:sz="4" w:space="0" w:color="auto"/>
              <w:right w:val="single" w:sz="4" w:space="0" w:color="auto"/>
            </w:tcBorders>
          </w:tcPr>
          <w:p w14:paraId="078C8BF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TRACKING PARAMETERS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0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0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0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0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04"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E22A9D" w:rsidRPr="00841F54" w14:paraId="078C8C0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06" w14:textId="77777777" w:rsidR="0015646A" w:rsidRPr="00841F54" w:rsidRDefault="0015646A" w:rsidP="00E22A9D">
            <w:pPr>
              <w:pStyle w:val="TableText"/>
              <w:rPr>
                <w:rFonts w:eastAsiaTheme="minorHAnsi" w:cstheme="minorBidi"/>
              </w:rPr>
            </w:pPr>
            <w:r w:rsidRPr="00841F54">
              <w:rPr>
                <w:rFonts w:eastAsiaTheme="minorHAnsi" w:cstheme="minorBidi"/>
              </w:rPr>
              <w:t>811.1.</w:t>
            </w:r>
          </w:p>
        </w:tc>
        <w:tc>
          <w:tcPr>
            <w:tcW w:w="2135" w:type="pct"/>
            <w:tcBorders>
              <w:top w:val="single" w:sz="4" w:space="0" w:color="auto"/>
              <w:left w:val="single" w:sz="4" w:space="0" w:color="auto"/>
              <w:bottom w:val="single" w:sz="4" w:space="0" w:color="auto"/>
              <w:right w:val="single" w:sz="4" w:space="0" w:color="auto"/>
            </w:tcBorders>
          </w:tcPr>
          <w:p w14:paraId="078C8C0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Code Mapping</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0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0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0A"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0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0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1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0E" w14:textId="77777777" w:rsidR="0015646A" w:rsidRPr="00841F54" w:rsidRDefault="0015646A" w:rsidP="00E22A9D">
            <w:pPr>
              <w:pStyle w:val="TableText"/>
              <w:rPr>
                <w:rFonts w:eastAsiaTheme="minorHAnsi" w:cstheme="minorBidi"/>
              </w:rPr>
            </w:pPr>
            <w:r w:rsidRPr="00841F54">
              <w:rPr>
                <w:rFonts w:eastAsiaTheme="minorHAnsi" w:cstheme="minorBidi"/>
              </w:rPr>
              <w:lastRenderedPageBreak/>
              <w:t>811.2</w:t>
            </w:r>
          </w:p>
        </w:tc>
        <w:tc>
          <w:tcPr>
            <w:tcW w:w="2135" w:type="pct"/>
            <w:tcBorders>
              <w:top w:val="single" w:sz="4" w:space="0" w:color="auto"/>
              <w:left w:val="single" w:sz="4" w:space="0" w:color="auto"/>
              <w:bottom w:val="single" w:sz="4" w:space="0" w:color="auto"/>
              <w:right w:val="single" w:sz="4" w:space="0" w:color="auto"/>
            </w:tcBorders>
          </w:tcPr>
          <w:p w14:paraId="078C8C0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Taxonomy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1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1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1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1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14" w14:textId="77777777" w:rsidR="0015646A" w:rsidRPr="00841F54" w:rsidRDefault="0015646A" w:rsidP="00E22A9D">
            <w:pPr>
              <w:pStyle w:val="TableText"/>
              <w:rPr>
                <w:rFonts w:eastAsiaTheme="minorHAnsi" w:cstheme="minorBidi"/>
              </w:rPr>
            </w:pPr>
          </w:p>
        </w:tc>
      </w:tr>
      <w:tr w:rsidR="00E22A9D" w:rsidRPr="00841F54" w14:paraId="078C8C1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16" w14:textId="77777777" w:rsidR="0015646A" w:rsidRPr="00841F54" w:rsidRDefault="0015646A" w:rsidP="00E22A9D">
            <w:pPr>
              <w:pStyle w:val="TableText"/>
              <w:rPr>
                <w:rFonts w:eastAsiaTheme="minorHAnsi" w:cstheme="minorBidi"/>
              </w:rPr>
            </w:pPr>
            <w:r w:rsidRPr="00841F54">
              <w:rPr>
                <w:rFonts w:eastAsiaTheme="minorHAnsi" w:cstheme="minorBidi"/>
              </w:rPr>
              <w:t>811.8</w:t>
            </w:r>
          </w:p>
        </w:tc>
        <w:tc>
          <w:tcPr>
            <w:tcW w:w="2135" w:type="pct"/>
            <w:tcBorders>
              <w:top w:val="single" w:sz="4" w:space="0" w:color="auto"/>
              <w:left w:val="single" w:sz="4" w:space="0" w:color="auto"/>
              <w:bottom w:val="single" w:sz="4" w:space="0" w:color="auto"/>
              <w:right w:val="single" w:sz="4" w:space="0" w:color="auto"/>
            </w:tcBorders>
          </w:tcPr>
          <w:p w14:paraId="078C8C1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Type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1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1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1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1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1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2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1E" w14:textId="77777777" w:rsidR="0015646A" w:rsidRPr="00841F54" w:rsidRDefault="0015646A" w:rsidP="00E22A9D">
            <w:pPr>
              <w:pStyle w:val="TableText"/>
              <w:rPr>
                <w:rFonts w:eastAsiaTheme="minorHAnsi" w:cstheme="minorBidi"/>
              </w:rPr>
            </w:pPr>
            <w:r w:rsidRPr="00841F54">
              <w:rPr>
                <w:rFonts w:eastAsiaTheme="minorHAnsi" w:cstheme="minorBidi"/>
              </w:rPr>
              <w:t>811.9</w:t>
            </w:r>
          </w:p>
        </w:tc>
        <w:tc>
          <w:tcPr>
            <w:tcW w:w="2135" w:type="pct"/>
            <w:tcBorders>
              <w:top w:val="single" w:sz="4" w:space="0" w:color="auto"/>
              <w:left w:val="single" w:sz="4" w:space="0" w:color="auto"/>
              <w:bottom w:val="single" w:sz="4" w:space="0" w:color="auto"/>
              <w:right w:val="single" w:sz="4" w:space="0" w:color="auto"/>
            </w:tcBorders>
          </w:tcPr>
          <w:p w14:paraId="078C8C1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Maintenance Item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2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2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2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2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24" w14:textId="77777777" w:rsidR="0015646A" w:rsidRPr="00841F54" w:rsidRDefault="0015646A" w:rsidP="00E22A9D">
            <w:pPr>
              <w:pStyle w:val="TableText"/>
              <w:rPr>
                <w:rFonts w:eastAsiaTheme="minorHAnsi" w:cstheme="minorBidi"/>
              </w:rPr>
            </w:pPr>
          </w:p>
        </w:tc>
      </w:tr>
      <w:tr w:rsidR="00E22A9D" w:rsidRPr="00841F54" w14:paraId="078C8C2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26" w14:textId="77777777" w:rsidR="0015646A" w:rsidRPr="00841F54" w:rsidRDefault="0015646A" w:rsidP="00E22A9D">
            <w:pPr>
              <w:pStyle w:val="TableText"/>
              <w:rPr>
                <w:rFonts w:eastAsiaTheme="minorHAnsi" w:cstheme="minorBidi"/>
              </w:rPr>
            </w:pPr>
            <w:r w:rsidRPr="00841F54">
              <w:rPr>
                <w:rFonts w:eastAsiaTheme="minorHAnsi" w:cstheme="minorBidi"/>
              </w:rPr>
              <w:t>815</w:t>
            </w:r>
          </w:p>
        </w:tc>
        <w:tc>
          <w:tcPr>
            <w:tcW w:w="2135" w:type="pct"/>
            <w:tcBorders>
              <w:top w:val="single" w:sz="4" w:space="0" w:color="auto"/>
              <w:left w:val="single" w:sz="4" w:space="0" w:color="auto"/>
              <w:bottom w:val="single" w:sz="4" w:space="0" w:color="auto"/>
              <w:right w:val="single" w:sz="4" w:space="0" w:color="auto"/>
            </w:tcBorders>
          </w:tcPr>
          <w:p w14:paraId="078C8C2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Parameters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2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2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2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2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2C" w14:textId="77777777" w:rsidR="0015646A" w:rsidRPr="00841F54" w:rsidRDefault="0015646A" w:rsidP="00E22A9D">
            <w:pPr>
              <w:pStyle w:val="TableText"/>
              <w:rPr>
                <w:rFonts w:eastAsiaTheme="minorHAnsi" w:cstheme="minorBidi"/>
              </w:rPr>
            </w:pPr>
            <w:r w:rsidRPr="00841F54">
              <w:rPr>
                <w:rFonts w:eastAsiaTheme="minorHAnsi" w:cstheme="minorBidi"/>
              </w:rPr>
              <w:t>@</w:t>
            </w:r>
          </w:p>
        </w:tc>
      </w:tr>
      <w:tr w:rsidR="0015646A" w:rsidRPr="00841F54" w14:paraId="078C8C3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2E" w14:textId="77777777" w:rsidR="0015646A" w:rsidRPr="00841F54" w:rsidRDefault="0015646A" w:rsidP="00E22A9D">
            <w:pPr>
              <w:pStyle w:val="TableText"/>
              <w:rPr>
                <w:rFonts w:eastAsiaTheme="minorHAnsi" w:cstheme="minorBidi"/>
              </w:rPr>
            </w:pPr>
            <w:r w:rsidRPr="00841F54">
              <w:rPr>
                <w:rFonts w:eastAsiaTheme="minorHAnsi" w:cstheme="minorBidi"/>
              </w:rPr>
              <w:t>839.01</w:t>
            </w:r>
          </w:p>
        </w:tc>
        <w:tc>
          <w:tcPr>
            <w:tcW w:w="2135" w:type="pct"/>
            <w:tcBorders>
              <w:top w:val="single" w:sz="4" w:space="0" w:color="auto"/>
              <w:left w:val="single" w:sz="4" w:space="0" w:color="auto"/>
              <w:bottom w:val="single" w:sz="4" w:space="0" w:color="auto"/>
              <w:right w:val="single" w:sz="4" w:space="0" w:color="auto"/>
            </w:tcBorders>
          </w:tcPr>
          <w:p w14:paraId="078C8C2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PXCA Device Interface Module Errors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3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3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3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3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34" w14:textId="77777777" w:rsidR="0015646A" w:rsidRPr="00841F54" w:rsidRDefault="0015646A" w:rsidP="00E22A9D">
            <w:pPr>
              <w:pStyle w:val="TableText"/>
              <w:rPr>
                <w:rFonts w:eastAsiaTheme="minorHAnsi" w:cstheme="minorBidi"/>
              </w:rPr>
            </w:pPr>
          </w:p>
        </w:tc>
      </w:tr>
      <w:tr w:rsidR="00E22A9D" w:rsidRPr="00841F54" w14:paraId="078C8C3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36" w14:textId="77777777" w:rsidR="0015646A" w:rsidRPr="00841F54" w:rsidRDefault="0015646A" w:rsidP="00E22A9D">
            <w:pPr>
              <w:pStyle w:val="TableText"/>
              <w:rPr>
                <w:rFonts w:eastAsiaTheme="minorHAnsi" w:cstheme="minorBidi"/>
              </w:rPr>
            </w:pPr>
            <w:r w:rsidRPr="00841F54">
              <w:rPr>
                <w:rFonts w:eastAsiaTheme="minorHAnsi" w:cstheme="minorBidi"/>
              </w:rPr>
              <w:t>839.7</w:t>
            </w:r>
          </w:p>
        </w:tc>
        <w:tc>
          <w:tcPr>
            <w:tcW w:w="2135" w:type="pct"/>
            <w:tcBorders>
              <w:top w:val="single" w:sz="4" w:space="0" w:color="auto"/>
              <w:left w:val="single" w:sz="4" w:space="0" w:color="auto"/>
              <w:bottom w:val="single" w:sz="4" w:space="0" w:color="auto"/>
              <w:right w:val="single" w:sz="4" w:space="0" w:color="auto"/>
            </w:tcBorders>
          </w:tcPr>
          <w:p w14:paraId="078C8C3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3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3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3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3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3C" w14:textId="77777777" w:rsidR="0015646A" w:rsidRPr="00841F54" w:rsidRDefault="0015646A" w:rsidP="00E22A9D">
            <w:pPr>
              <w:pStyle w:val="TableText"/>
              <w:rPr>
                <w:rFonts w:eastAsiaTheme="minorHAnsi" w:cstheme="minorBidi"/>
              </w:rPr>
            </w:pPr>
          </w:p>
        </w:tc>
      </w:tr>
      <w:tr w:rsidR="00E22A9D" w:rsidRPr="00841F54" w14:paraId="078C8C45" w14:textId="77777777" w:rsidTr="00447433">
        <w:trPr>
          <w:trHeight w:hRule="exact" w:val="43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3E" w14:textId="77777777" w:rsidR="00257ECB" w:rsidRPr="00841F54" w:rsidRDefault="00257ECB" w:rsidP="00E22A9D">
            <w:pPr>
              <w:pStyle w:val="TableText"/>
              <w:rPr>
                <w:rFonts w:eastAsiaTheme="minorHAnsi" w:cstheme="minorBidi"/>
              </w:rPr>
            </w:pPr>
            <w:r w:rsidRPr="00841F54">
              <w:rPr>
                <w:rFonts w:eastAsiaTheme="minorHAnsi" w:cstheme="minorBidi"/>
              </w:rPr>
              <w:t>920</w:t>
            </w:r>
          </w:p>
        </w:tc>
        <w:tc>
          <w:tcPr>
            <w:tcW w:w="2135" w:type="pct"/>
            <w:tcBorders>
              <w:top w:val="single" w:sz="4" w:space="0" w:color="auto"/>
              <w:left w:val="single" w:sz="4" w:space="0" w:color="auto"/>
              <w:bottom w:val="single" w:sz="4" w:space="0" w:color="auto"/>
              <w:right w:val="single" w:sz="4" w:space="0" w:color="auto"/>
            </w:tcBorders>
          </w:tcPr>
          <w:p w14:paraId="078C8C3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Vaccine Information Statement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4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4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4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4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4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36D2845D" w14:textId="77777777" w:rsidTr="00447433">
        <w:trPr>
          <w:trHeight w:hRule="exact" w:val="43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2450E9B7" w14:textId="452CB096" w:rsidR="0040140B" w:rsidRPr="00841F54" w:rsidRDefault="0040140B" w:rsidP="00E22A9D">
            <w:pPr>
              <w:pStyle w:val="TableText"/>
              <w:rPr>
                <w:rFonts w:eastAsiaTheme="minorHAnsi" w:cstheme="minorBidi"/>
              </w:rPr>
            </w:pPr>
            <w:r w:rsidRPr="00841F54">
              <w:rPr>
                <w:rFonts w:eastAsiaTheme="minorHAnsi" w:cstheme="minorBidi"/>
              </w:rPr>
              <w:t>920.05</w:t>
            </w:r>
          </w:p>
        </w:tc>
        <w:tc>
          <w:tcPr>
            <w:tcW w:w="2135" w:type="pct"/>
            <w:tcBorders>
              <w:top w:val="single" w:sz="4" w:space="0" w:color="auto"/>
              <w:left w:val="single" w:sz="4" w:space="0" w:color="auto"/>
              <w:bottom w:val="single" w:sz="4" w:space="0" w:color="auto"/>
              <w:right w:val="single" w:sz="4" w:space="0" w:color="auto"/>
            </w:tcBorders>
          </w:tcPr>
          <w:p w14:paraId="4F22DC55" w14:textId="29ED24D6"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Default Responses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6B9454" w14:textId="0E3A5EB3"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45262020" w14:textId="4FB5D85E"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62AB3BA6" w14:textId="33A80433" w:rsidR="0040140B" w:rsidRPr="00841F54" w:rsidRDefault="00B75DEE" w:rsidP="00E22A9D">
            <w:pPr>
              <w:pStyle w:val="TableText"/>
              <w:rPr>
                <w:rFonts w:eastAsiaTheme="minorHAnsi" w:cstheme="minorBidi"/>
              </w:rPr>
            </w:pPr>
            <w:r w:rsidRPr="00841F54">
              <w:rPr>
                <w:rFonts w:eastAsiaTheme="minorHAnsi" w:cstheme="minorBidi"/>
              </w:rPr>
              <w:t xml:space="preserve"> </w:t>
            </w:r>
            <w:r w:rsidR="0040140B" w:rsidRPr="00841F54">
              <w:rPr>
                <w:rFonts w:eastAsiaTheme="minorHAnsi" w:cstheme="minorBidi"/>
              </w:rPr>
              <w:t xml:space="preserve"> @</w:t>
            </w:r>
          </w:p>
        </w:tc>
        <w:tc>
          <w:tcPr>
            <w:tcW w:w="364" w:type="pct"/>
            <w:tcBorders>
              <w:top w:val="single" w:sz="4" w:space="0" w:color="auto"/>
              <w:left w:val="single" w:sz="4" w:space="0" w:color="auto"/>
              <w:bottom w:val="single" w:sz="4" w:space="0" w:color="auto"/>
              <w:right w:val="single" w:sz="4" w:space="0" w:color="auto"/>
            </w:tcBorders>
          </w:tcPr>
          <w:p w14:paraId="5E1C28D8" w14:textId="704FB69E"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7957C2A1" w14:textId="3D1DB114"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r>
      <w:tr w:rsidR="00E22A9D" w:rsidRPr="00841F54" w14:paraId="078C8C4D"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46" w14:textId="77777777" w:rsidR="00257ECB" w:rsidRPr="00841F54" w:rsidRDefault="00257ECB" w:rsidP="00E22A9D">
            <w:pPr>
              <w:pStyle w:val="TableText"/>
              <w:rPr>
                <w:rFonts w:eastAsiaTheme="minorHAnsi" w:cstheme="minorBidi"/>
              </w:rPr>
            </w:pPr>
            <w:r w:rsidRPr="00841F54">
              <w:rPr>
                <w:rFonts w:eastAsiaTheme="minorHAnsi" w:cstheme="minorBidi"/>
              </w:rPr>
              <w:t>920.1</w:t>
            </w:r>
          </w:p>
        </w:tc>
        <w:tc>
          <w:tcPr>
            <w:tcW w:w="2135" w:type="pct"/>
            <w:tcBorders>
              <w:top w:val="single" w:sz="4" w:space="0" w:color="auto"/>
              <w:left w:val="single" w:sz="4" w:space="0" w:color="auto"/>
              <w:bottom w:val="single" w:sz="4" w:space="0" w:color="auto"/>
              <w:right w:val="single" w:sz="4" w:space="0" w:color="auto"/>
            </w:tcBorders>
          </w:tcPr>
          <w:p w14:paraId="078C8C4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Info Source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4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49"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4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4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4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078C8C55"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4E" w14:textId="77777777" w:rsidR="00257ECB" w:rsidRPr="00841F54" w:rsidRDefault="00257ECB" w:rsidP="00E22A9D">
            <w:pPr>
              <w:pStyle w:val="TableText"/>
              <w:rPr>
                <w:rFonts w:eastAsiaTheme="minorHAnsi" w:cstheme="minorBidi"/>
              </w:rPr>
            </w:pPr>
            <w:r w:rsidRPr="00841F54">
              <w:rPr>
                <w:rFonts w:eastAsiaTheme="minorHAnsi" w:cstheme="minorBidi"/>
              </w:rPr>
              <w:t>920.2</w:t>
            </w:r>
          </w:p>
        </w:tc>
        <w:tc>
          <w:tcPr>
            <w:tcW w:w="2135" w:type="pct"/>
            <w:tcBorders>
              <w:top w:val="single" w:sz="4" w:space="0" w:color="auto"/>
              <w:left w:val="single" w:sz="4" w:space="0" w:color="auto"/>
              <w:bottom w:val="single" w:sz="4" w:space="0" w:color="auto"/>
              <w:right w:val="single" w:sz="4" w:space="0" w:color="auto"/>
            </w:tcBorders>
          </w:tcPr>
          <w:p w14:paraId="078C8C4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Route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5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5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5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5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5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E22A9D" w:rsidRPr="00841F54" w14:paraId="078C8C5D" w14:textId="77777777" w:rsidTr="00447433">
        <w:trPr>
          <w:trHeight w:hRule="exact" w:val="447"/>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56" w14:textId="77777777" w:rsidR="00257ECB" w:rsidRPr="00841F54" w:rsidRDefault="00257ECB" w:rsidP="00E22A9D">
            <w:pPr>
              <w:pStyle w:val="TableText"/>
              <w:rPr>
                <w:rFonts w:eastAsiaTheme="minorHAnsi" w:cstheme="minorBidi"/>
              </w:rPr>
            </w:pPr>
            <w:r w:rsidRPr="00841F54">
              <w:rPr>
                <w:rFonts w:eastAsiaTheme="minorHAnsi" w:cstheme="minorBidi"/>
              </w:rPr>
              <w:t>920.3</w:t>
            </w:r>
          </w:p>
        </w:tc>
        <w:tc>
          <w:tcPr>
            <w:tcW w:w="2135" w:type="pct"/>
            <w:tcBorders>
              <w:top w:val="single" w:sz="4" w:space="0" w:color="auto"/>
              <w:left w:val="single" w:sz="4" w:space="0" w:color="auto"/>
              <w:bottom w:val="single" w:sz="4" w:space="0" w:color="auto"/>
              <w:right w:val="single" w:sz="4" w:space="0" w:color="auto"/>
            </w:tcBorders>
          </w:tcPr>
          <w:p w14:paraId="078C8C5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Administration Site (Body)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5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59"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5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5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5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078C8C65" w14:textId="77777777" w:rsidTr="00447433">
        <w:trPr>
          <w:trHeight w:hRule="exact" w:val="352"/>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5E" w14:textId="77777777" w:rsidR="00257ECB" w:rsidRPr="00841F54" w:rsidRDefault="00257ECB" w:rsidP="00E22A9D">
            <w:pPr>
              <w:pStyle w:val="TableText"/>
              <w:rPr>
                <w:rFonts w:eastAsiaTheme="minorHAnsi" w:cstheme="minorBidi"/>
              </w:rPr>
            </w:pPr>
            <w:r w:rsidRPr="00841F54">
              <w:rPr>
                <w:rFonts w:eastAsiaTheme="minorHAnsi" w:cstheme="minorBidi"/>
              </w:rPr>
              <w:t>920.4</w:t>
            </w:r>
          </w:p>
        </w:tc>
        <w:tc>
          <w:tcPr>
            <w:tcW w:w="2135" w:type="pct"/>
            <w:tcBorders>
              <w:top w:val="single" w:sz="4" w:space="0" w:color="auto"/>
              <w:left w:val="single" w:sz="4" w:space="0" w:color="auto"/>
              <w:bottom w:val="single" w:sz="4" w:space="0" w:color="auto"/>
              <w:right w:val="single" w:sz="4" w:space="0" w:color="auto"/>
            </w:tcBorders>
          </w:tcPr>
          <w:p w14:paraId="078C8C5F"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Contraindications</w:t>
            </w:r>
            <w:r w:rsidR="007F7437" w:rsidRPr="00841F54">
              <w:rPr>
                <w:rFonts w:eastAsiaTheme="minorHAnsi" w:cstheme="minorBidi"/>
              </w:rPr>
              <w:t xml:space="preserve"> Reasons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60"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61"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62"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63"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64"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E22A9D" w:rsidRPr="00841F54" w14:paraId="078C8C6D"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66" w14:textId="77777777" w:rsidR="00257ECB" w:rsidRPr="00841F54" w:rsidRDefault="00257ECB" w:rsidP="00E22A9D">
            <w:pPr>
              <w:pStyle w:val="TableText"/>
              <w:rPr>
                <w:rFonts w:eastAsiaTheme="minorHAnsi" w:cstheme="minorBidi"/>
              </w:rPr>
            </w:pPr>
            <w:r w:rsidRPr="00841F54">
              <w:rPr>
                <w:rFonts w:eastAsiaTheme="minorHAnsi" w:cstheme="minorBidi"/>
              </w:rPr>
              <w:t>920.5</w:t>
            </w:r>
          </w:p>
        </w:tc>
        <w:tc>
          <w:tcPr>
            <w:tcW w:w="2135" w:type="pct"/>
            <w:tcBorders>
              <w:top w:val="single" w:sz="4" w:space="0" w:color="auto"/>
              <w:left w:val="single" w:sz="4" w:space="0" w:color="auto"/>
              <w:bottom w:val="single" w:sz="4" w:space="0" w:color="auto"/>
              <w:right w:val="single" w:sz="4" w:space="0" w:color="auto"/>
            </w:tcBorders>
          </w:tcPr>
          <w:p w14:paraId="078C8C67"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Refusals</w:t>
            </w:r>
            <w:r w:rsidR="007F7437" w:rsidRPr="00841F54">
              <w:rPr>
                <w:rFonts w:eastAsiaTheme="minorHAnsi" w:cstheme="minorBidi"/>
              </w:rPr>
              <w:t xml:space="preserve"> Reasons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68"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69" w14:textId="77777777" w:rsidR="00257ECB" w:rsidRPr="00841F54" w:rsidRDefault="00257EC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6A"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6B" w14:textId="77777777" w:rsidR="00257ECB" w:rsidRPr="00841F54" w:rsidRDefault="00F55744"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6C" w14:textId="77777777" w:rsidR="00257ECB" w:rsidRPr="00841F54" w:rsidRDefault="00F55744" w:rsidP="00E22A9D">
            <w:pPr>
              <w:pStyle w:val="TableText"/>
              <w:rPr>
                <w:rFonts w:eastAsiaTheme="minorHAnsi" w:cstheme="minorBidi"/>
              </w:rPr>
            </w:pPr>
            <w:r w:rsidRPr="00841F54">
              <w:rPr>
                <w:rFonts w:eastAsiaTheme="minorHAnsi" w:cstheme="minorBidi"/>
              </w:rPr>
              <w:t xml:space="preserve">  </w:t>
            </w:r>
            <w:r w:rsidR="00257ECB" w:rsidRPr="00841F54">
              <w:rPr>
                <w:rFonts w:eastAsiaTheme="minorHAnsi" w:cstheme="minorBidi"/>
              </w:rPr>
              <w:t>@</w:t>
            </w:r>
          </w:p>
        </w:tc>
      </w:tr>
      <w:tr w:rsidR="00447433" w:rsidRPr="00841F54" w14:paraId="7459282F"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22CB7D63" w14:textId="1B678232" w:rsidR="0040140B" w:rsidRPr="00841F54" w:rsidRDefault="0040140B" w:rsidP="00E22A9D">
            <w:pPr>
              <w:pStyle w:val="TableText"/>
              <w:rPr>
                <w:rFonts w:eastAsiaTheme="minorHAnsi" w:cstheme="minorBidi"/>
              </w:rPr>
            </w:pPr>
            <w:r w:rsidRPr="00841F54">
              <w:rPr>
                <w:rFonts w:eastAsiaTheme="minorHAnsi" w:cstheme="minorBidi"/>
              </w:rPr>
              <w:t>920.6</w:t>
            </w:r>
          </w:p>
        </w:tc>
        <w:tc>
          <w:tcPr>
            <w:tcW w:w="2135" w:type="pct"/>
            <w:tcBorders>
              <w:top w:val="single" w:sz="4" w:space="0" w:color="auto"/>
              <w:left w:val="single" w:sz="4" w:space="0" w:color="auto"/>
              <w:bottom w:val="single" w:sz="4" w:space="0" w:color="auto"/>
              <w:right w:val="single" w:sz="4" w:space="0" w:color="auto"/>
            </w:tcBorders>
          </w:tcPr>
          <w:p w14:paraId="739612F5" w14:textId="4FA2717A"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Routes To Sites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5F623298" w14:textId="6F109B9C"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362FFD" w:rsidRPr="00841F54">
              <w:rPr>
                <w:rFonts w:eastAsiaTheme="minorHAnsi" w:cstheme="minorBidi"/>
              </w:rPr>
              <w:t xml:space="preserve"> </w:t>
            </w: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553BD925" w14:textId="371F1279"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740637CE" w14:textId="3E148D5D"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2D97D219" w14:textId="358007B8"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3463D117" w14:textId="0BB4FD02" w:rsidR="0040140B" w:rsidRPr="00841F54" w:rsidRDefault="0040140B" w:rsidP="00E22A9D">
            <w:pPr>
              <w:pStyle w:val="TableText"/>
              <w:rPr>
                <w:rFonts w:eastAsiaTheme="minorHAnsi" w:cstheme="minorBidi"/>
              </w:rPr>
            </w:pPr>
            <w:r w:rsidRPr="00841F54">
              <w:rPr>
                <w:rFonts w:eastAsiaTheme="minorHAnsi" w:cstheme="minorBidi"/>
              </w:rPr>
              <w:t xml:space="preserve"> </w:t>
            </w:r>
            <w:r w:rsidR="00B75DEE" w:rsidRPr="00841F54">
              <w:rPr>
                <w:rFonts w:eastAsiaTheme="minorHAnsi" w:cstheme="minorBidi"/>
              </w:rPr>
              <w:t xml:space="preserve"> </w:t>
            </w:r>
            <w:r w:rsidRPr="00841F54">
              <w:rPr>
                <w:rFonts w:eastAsiaTheme="minorHAnsi" w:cstheme="minorBidi"/>
              </w:rPr>
              <w:t>@</w:t>
            </w:r>
          </w:p>
        </w:tc>
      </w:tr>
      <w:tr w:rsidR="00E22A9D" w:rsidRPr="00841F54" w14:paraId="27E92A25" w14:textId="77777777" w:rsidTr="00447433">
        <w:trPr>
          <w:trHeight w:hRule="exact" w:val="388"/>
        </w:trPr>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696BECE6" w14:textId="034C5FBA" w:rsidR="00D00B09" w:rsidRPr="00841F54" w:rsidRDefault="00D00B09" w:rsidP="00E22A9D">
            <w:pPr>
              <w:pStyle w:val="TableText"/>
              <w:rPr>
                <w:rFonts w:eastAsiaTheme="minorHAnsi" w:cstheme="minorBidi"/>
              </w:rPr>
            </w:pPr>
            <w:r w:rsidRPr="00841F54">
              <w:rPr>
                <w:rFonts w:eastAsiaTheme="minorHAnsi" w:cstheme="minorBidi"/>
              </w:rPr>
              <w:t>920.71</w:t>
            </w:r>
          </w:p>
        </w:tc>
        <w:tc>
          <w:tcPr>
            <w:tcW w:w="2135" w:type="pct"/>
            <w:tcBorders>
              <w:top w:val="single" w:sz="4" w:space="0" w:color="auto"/>
              <w:left w:val="single" w:sz="4" w:space="0" w:color="auto"/>
              <w:bottom w:val="single" w:sz="4" w:space="0" w:color="auto"/>
              <w:right w:val="single" w:sz="4" w:space="0" w:color="auto"/>
            </w:tcBorders>
          </w:tcPr>
          <w:p w14:paraId="6C6C2DE9" w14:textId="4EBED8DD"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External Agency</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D2A353D" w14:textId="6AF0D6A4" w:rsidR="00D00B09" w:rsidRPr="00841F54" w:rsidRDefault="00D00B09" w:rsidP="00E22A9D">
            <w:pPr>
              <w:pStyle w:val="TableText"/>
              <w:rPr>
                <w:rFonts w:eastAsiaTheme="minorHAnsi" w:cstheme="minorBidi"/>
              </w:rPr>
            </w:pPr>
            <w:r w:rsidRPr="00841F54">
              <w:rPr>
                <w:rFonts w:eastAsiaTheme="minorHAnsi" w:cstheme="minorBidi"/>
              </w:rPr>
              <w:t xml:space="preserve"> @</w:t>
            </w:r>
          </w:p>
        </w:tc>
        <w:tc>
          <w:tcPr>
            <w:tcW w:w="300" w:type="pct"/>
            <w:tcBorders>
              <w:top w:val="single" w:sz="4" w:space="0" w:color="auto"/>
              <w:left w:val="single" w:sz="4" w:space="0" w:color="auto"/>
              <w:bottom w:val="single" w:sz="4" w:space="0" w:color="auto"/>
              <w:right w:val="single" w:sz="4" w:space="0" w:color="auto"/>
            </w:tcBorders>
          </w:tcPr>
          <w:p w14:paraId="274926B9" w14:textId="41AD9CA1"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3C5F5E93" w14:textId="72772C14" w:rsidR="00D00B09" w:rsidRPr="00841F54" w:rsidRDefault="00D00B09" w:rsidP="00E22A9D">
            <w:pPr>
              <w:pStyle w:val="TableText"/>
              <w:rPr>
                <w:rFonts w:eastAsiaTheme="minorHAnsi" w:cstheme="minorBidi"/>
              </w:rPr>
            </w:pPr>
            <w:r w:rsidRPr="00841F54">
              <w:rPr>
                <w:rFonts w:eastAsiaTheme="minorHAnsi" w:cstheme="minorBidi"/>
              </w:rPr>
              <w:t xml:space="preserve"> @</w:t>
            </w:r>
          </w:p>
        </w:tc>
        <w:tc>
          <w:tcPr>
            <w:tcW w:w="364" w:type="pct"/>
            <w:tcBorders>
              <w:top w:val="single" w:sz="4" w:space="0" w:color="auto"/>
              <w:left w:val="single" w:sz="4" w:space="0" w:color="auto"/>
              <w:bottom w:val="single" w:sz="4" w:space="0" w:color="auto"/>
              <w:right w:val="single" w:sz="4" w:space="0" w:color="auto"/>
            </w:tcBorders>
          </w:tcPr>
          <w:p w14:paraId="31BBFF4D" w14:textId="1731D097"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 @</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143DF4E8" w14:textId="56387AD7" w:rsidR="00D00B09" w:rsidRPr="00841F54" w:rsidRDefault="00D00B09" w:rsidP="00E22A9D">
            <w:pPr>
              <w:pStyle w:val="TableText"/>
              <w:rPr>
                <w:rFonts w:eastAsiaTheme="minorHAnsi" w:cstheme="minorBidi"/>
              </w:rPr>
            </w:pPr>
            <w:r w:rsidRPr="00841F54">
              <w:rPr>
                <w:rFonts w:eastAsiaTheme="minorHAnsi" w:cstheme="minorBidi"/>
              </w:rPr>
              <w:t xml:space="preserve"> @</w:t>
            </w:r>
          </w:p>
        </w:tc>
      </w:tr>
      <w:tr w:rsidR="00447433" w:rsidRPr="00841F54" w14:paraId="078C8C7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6E" w14:textId="77777777" w:rsidR="0015646A" w:rsidRPr="00841F54" w:rsidRDefault="0015646A" w:rsidP="00E22A9D">
            <w:pPr>
              <w:pStyle w:val="TableText"/>
              <w:rPr>
                <w:rFonts w:eastAsiaTheme="minorHAnsi" w:cstheme="minorBidi"/>
              </w:rPr>
            </w:pPr>
            <w:r w:rsidRPr="00841F54">
              <w:rPr>
                <w:rFonts w:eastAsiaTheme="minorHAnsi" w:cstheme="minorBidi"/>
              </w:rPr>
              <w:t>9000001</w:t>
            </w:r>
          </w:p>
        </w:tc>
        <w:tc>
          <w:tcPr>
            <w:tcW w:w="2135" w:type="pct"/>
            <w:tcBorders>
              <w:top w:val="single" w:sz="4" w:space="0" w:color="auto"/>
              <w:left w:val="single" w:sz="4" w:space="0" w:color="auto"/>
              <w:bottom w:val="single" w:sz="4" w:space="0" w:color="auto"/>
              <w:right w:val="single" w:sz="4" w:space="0" w:color="auto"/>
            </w:tcBorders>
          </w:tcPr>
          <w:p w14:paraId="078C8C6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Patient/HIS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7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7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7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7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74" w14:textId="77777777" w:rsidR="0015646A" w:rsidRPr="00841F54" w:rsidRDefault="0015646A" w:rsidP="00E22A9D">
            <w:pPr>
              <w:pStyle w:val="TableText"/>
              <w:rPr>
                <w:rFonts w:eastAsiaTheme="minorHAnsi" w:cstheme="minorBidi"/>
              </w:rPr>
            </w:pPr>
          </w:p>
        </w:tc>
      </w:tr>
      <w:tr w:rsidR="00E22A9D" w:rsidRPr="00841F54" w14:paraId="078C8C7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76" w14:textId="77777777" w:rsidR="0015646A" w:rsidRPr="00841F54" w:rsidRDefault="0015646A" w:rsidP="00E22A9D">
            <w:pPr>
              <w:pStyle w:val="TableText"/>
              <w:rPr>
                <w:rFonts w:eastAsiaTheme="minorHAnsi" w:cstheme="minorBidi"/>
              </w:rPr>
            </w:pPr>
            <w:r w:rsidRPr="00841F54">
              <w:rPr>
                <w:rFonts w:eastAsiaTheme="minorHAnsi" w:cstheme="minorBidi"/>
              </w:rPr>
              <w:t>9000010.06</w:t>
            </w:r>
          </w:p>
        </w:tc>
        <w:tc>
          <w:tcPr>
            <w:tcW w:w="2135" w:type="pct"/>
            <w:tcBorders>
              <w:top w:val="single" w:sz="4" w:space="0" w:color="auto"/>
              <w:left w:val="single" w:sz="4" w:space="0" w:color="auto"/>
              <w:bottom w:val="single" w:sz="4" w:space="0" w:color="auto"/>
              <w:right w:val="single" w:sz="4" w:space="0" w:color="auto"/>
            </w:tcBorders>
          </w:tcPr>
          <w:p w14:paraId="078C8C7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Provider</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7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7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7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7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7C" w14:textId="77777777" w:rsidR="0015646A" w:rsidRPr="00841F54" w:rsidRDefault="0015646A" w:rsidP="00E22A9D">
            <w:pPr>
              <w:pStyle w:val="TableText"/>
              <w:rPr>
                <w:rFonts w:eastAsiaTheme="minorHAnsi" w:cstheme="minorBidi"/>
              </w:rPr>
            </w:pPr>
          </w:p>
        </w:tc>
      </w:tr>
      <w:tr w:rsidR="00447433" w:rsidRPr="00841F54" w14:paraId="078C8C8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7E" w14:textId="77777777" w:rsidR="0015646A" w:rsidRPr="00841F54" w:rsidRDefault="0015646A" w:rsidP="00E22A9D">
            <w:pPr>
              <w:pStyle w:val="TableText"/>
              <w:rPr>
                <w:rFonts w:eastAsiaTheme="minorHAnsi" w:cstheme="minorBidi"/>
              </w:rPr>
            </w:pPr>
            <w:r w:rsidRPr="00841F54">
              <w:rPr>
                <w:rFonts w:eastAsiaTheme="minorHAnsi" w:cstheme="minorBidi"/>
              </w:rPr>
              <w:t>9000010.07</w:t>
            </w:r>
          </w:p>
        </w:tc>
        <w:tc>
          <w:tcPr>
            <w:tcW w:w="2135" w:type="pct"/>
            <w:tcBorders>
              <w:top w:val="single" w:sz="4" w:space="0" w:color="auto"/>
              <w:left w:val="single" w:sz="4" w:space="0" w:color="auto"/>
              <w:bottom w:val="single" w:sz="4" w:space="0" w:color="auto"/>
              <w:right w:val="single" w:sz="4" w:space="0" w:color="auto"/>
            </w:tcBorders>
          </w:tcPr>
          <w:p w14:paraId="078C8C7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POV</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8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8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8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8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84" w14:textId="77777777" w:rsidR="0015646A" w:rsidRPr="00841F54" w:rsidRDefault="0015646A" w:rsidP="00E22A9D">
            <w:pPr>
              <w:pStyle w:val="TableText"/>
              <w:rPr>
                <w:rFonts w:eastAsiaTheme="minorHAnsi" w:cstheme="minorBidi"/>
              </w:rPr>
            </w:pPr>
          </w:p>
        </w:tc>
      </w:tr>
      <w:tr w:rsidR="00E22A9D" w:rsidRPr="00841F54" w14:paraId="078C8C8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86" w14:textId="77777777" w:rsidR="0015646A" w:rsidRPr="00841F54" w:rsidRDefault="0015646A" w:rsidP="00E22A9D">
            <w:pPr>
              <w:pStyle w:val="TableText"/>
              <w:rPr>
                <w:rFonts w:eastAsiaTheme="minorHAnsi" w:cstheme="minorBidi"/>
              </w:rPr>
            </w:pPr>
            <w:r w:rsidRPr="00841F54">
              <w:rPr>
                <w:rFonts w:eastAsiaTheme="minorHAnsi" w:cstheme="minorBidi"/>
              </w:rPr>
              <w:t>9000010.11</w:t>
            </w:r>
          </w:p>
        </w:tc>
        <w:tc>
          <w:tcPr>
            <w:tcW w:w="2135" w:type="pct"/>
            <w:tcBorders>
              <w:top w:val="single" w:sz="4" w:space="0" w:color="auto"/>
              <w:left w:val="single" w:sz="4" w:space="0" w:color="auto"/>
              <w:bottom w:val="single" w:sz="4" w:space="0" w:color="auto"/>
              <w:right w:val="single" w:sz="4" w:space="0" w:color="auto"/>
            </w:tcBorders>
          </w:tcPr>
          <w:p w14:paraId="078C8C8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8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8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8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8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8C" w14:textId="77777777" w:rsidR="0015646A" w:rsidRPr="00841F54" w:rsidRDefault="0015646A" w:rsidP="00E22A9D">
            <w:pPr>
              <w:pStyle w:val="TableText"/>
              <w:rPr>
                <w:rFonts w:eastAsiaTheme="minorHAnsi" w:cstheme="minorBidi"/>
              </w:rPr>
            </w:pPr>
          </w:p>
        </w:tc>
      </w:tr>
      <w:tr w:rsidR="00447433" w:rsidRPr="00841F54" w14:paraId="078C8C9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8E" w14:textId="77777777" w:rsidR="0015646A" w:rsidRPr="00841F54" w:rsidRDefault="0015646A" w:rsidP="00E22A9D">
            <w:pPr>
              <w:pStyle w:val="TableText"/>
              <w:rPr>
                <w:rFonts w:eastAsiaTheme="minorHAnsi" w:cstheme="minorBidi"/>
              </w:rPr>
            </w:pPr>
            <w:r w:rsidRPr="00841F54">
              <w:rPr>
                <w:rFonts w:eastAsiaTheme="minorHAnsi" w:cstheme="minorBidi"/>
              </w:rPr>
              <w:t>9000010.12</w:t>
            </w:r>
          </w:p>
        </w:tc>
        <w:tc>
          <w:tcPr>
            <w:tcW w:w="2135" w:type="pct"/>
            <w:tcBorders>
              <w:top w:val="single" w:sz="4" w:space="0" w:color="auto"/>
              <w:left w:val="single" w:sz="4" w:space="0" w:color="auto"/>
              <w:bottom w:val="single" w:sz="4" w:space="0" w:color="auto"/>
              <w:right w:val="single" w:sz="4" w:space="0" w:color="auto"/>
            </w:tcBorders>
          </w:tcPr>
          <w:p w14:paraId="078C8C8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Skin Test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9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9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9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9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94" w14:textId="77777777" w:rsidR="0015646A" w:rsidRPr="00841F54" w:rsidRDefault="0015646A" w:rsidP="00E22A9D">
            <w:pPr>
              <w:pStyle w:val="TableText"/>
              <w:rPr>
                <w:rFonts w:eastAsiaTheme="minorHAnsi" w:cstheme="minorBidi"/>
              </w:rPr>
            </w:pPr>
          </w:p>
        </w:tc>
      </w:tr>
      <w:tr w:rsidR="00E22A9D" w:rsidRPr="00841F54" w14:paraId="078C8C9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96" w14:textId="77777777" w:rsidR="0015646A" w:rsidRPr="00841F54" w:rsidRDefault="0015646A" w:rsidP="00E22A9D">
            <w:pPr>
              <w:pStyle w:val="TableText"/>
              <w:rPr>
                <w:rFonts w:eastAsiaTheme="minorHAnsi" w:cstheme="minorBidi"/>
              </w:rPr>
            </w:pPr>
            <w:r w:rsidRPr="00841F54">
              <w:rPr>
                <w:rFonts w:eastAsiaTheme="minorHAnsi" w:cstheme="minorBidi"/>
              </w:rPr>
              <w:t>9000010.13</w:t>
            </w:r>
          </w:p>
        </w:tc>
        <w:tc>
          <w:tcPr>
            <w:tcW w:w="2135" w:type="pct"/>
            <w:tcBorders>
              <w:top w:val="single" w:sz="4" w:space="0" w:color="auto"/>
              <w:left w:val="single" w:sz="4" w:space="0" w:color="auto"/>
              <w:bottom w:val="single" w:sz="4" w:space="0" w:color="auto"/>
              <w:right w:val="single" w:sz="4" w:space="0" w:color="auto"/>
            </w:tcBorders>
          </w:tcPr>
          <w:p w14:paraId="078C8C9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Exam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9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9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9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9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9C" w14:textId="77777777" w:rsidR="0015646A" w:rsidRPr="00841F54" w:rsidRDefault="0015646A" w:rsidP="00E22A9D">
            <w:pPr>
              <w:pStyle w:val="TableText"/>
              <w:rPr>
                <w:rFonts w:eastAsiaTheme="minorHAnsi" w:cstheme="minorBidi"/>
              </w:rPr>
            </w:pPr>
          </w:p>
        </w:tc>
      </w:tr>
      <w:tr w:rsidR="00447433" w:rsidRPr="00841F54" w14:paraId="078C8CA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9E" w14:textId="77777777" w:rsidR="0015646A" w:rsidRPr="00841F54" w:rsidRDefault="0015646A" w:rsidP="00E22A9D">
            <w:pPr>
              <w:pStyle w:val="TableText"/>
              <w:rPr>
                <w:rFonts w:eastAsiaTheme="minorHAnsi" w:cstheme="minorBidi"/>
              </w:rPr>
            </w:pPr>
            <w:r w:rsidRPr="00841F54">
              <w:rPr>
                <w:rFonts w:eastAsiaTheme="minorHAnsi" w:cstheme="minorBidi"/>
              </w:rPr>
              <w:t>9000010.15</w:t>
            </w:r>
          </w:p>
        </w:tc>
        <w:tc>
          <w:tcPr>
            <w:tcW w:w="2135" w:type="pct"/>
            <w:tcBorders>
              <w:top w:val="single" w:sz="4" w:space="0" w:color="auto"/>
              <w:left w:val="single" w:sz="4" w:space="0" w:color="auto"/>
              <w:bottom w:val="single" w:sz="4" w:space="0" w:color="auto"/>
              <w:right w:val="single" w:sz="4" w:space="0" w:color="auto"/>
            </w:tcBorders>
          </w:tcPr>
          <w:p w14:paraId="078C8C9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Treatment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A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A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A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A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A4" w14:textId="77777777" w:rsidR="0015646A" w:rsidRPr="00841F54" w:rsidRDefault="0015646A" w:rsidP="00E22A9D">
            <w:pPr>
              <w:pStyle w:val="TableText"/>
              <w:rPr>
                <w:rFonts w:eastAsiaTheme="minorHAnsi" w:cstheme="minorBidi"/>
              </w:rPr>
            </w:pPr>
          </w:p>
        </w:tc>
      </w:tr>
      <w:tr w:rsidR="00E22A9D" w:rsidRPr="00841F54" w14:paraId="078C8CA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A6" w14:textId="77777777" w:rsidR="0015646A" w:rsidRPr="00841F54" w:rsidRDefault="0015646A" w:rsidP="00E22A9D">
            <w:pPr>
              <w:pStyle w:val="TableText"/>
              <w:rPr>
                <w:rFonts w:eastAsiaTheme="minorHAnsi" w:cstheme="minorBidi"/>
              </w:rPr>
            </w:pPr>
            <w:r w:rsidRPr="00841F54">
              <w:rPr>
                <w:rFonts w:eastAsiaTheme="minorHAnsi" w:cstheme="minorBidi"/>
              </w:rPr>
              <w:t>9000010.16</w:t>
            </w:r>
          </w:p>
        </w:tc>
        <w:tc>
          <w:tcPr>
            <w:tcW w:w="2135" w:type="pct"/>
            <w:tcBorders>
              <w:top w:val="single" w:sz="4" w:space="0" w:color="auto"/>
              <w:left w:val="single" w:sz="4" w:space="0" w:color="auto"/>
              <w:bottom w:val="single" w:sz="4" w:space="0" w:color="auto"/>
              <w:right w:val="single" w:sz="4" w:space="0" w:color="auto"/>
            </w:tcBorders>
          </w:tcPr>
          <w:p w14:paraId="078C8CA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Patient Ed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A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A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A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A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AC" w14:textId="77777777" w:rsidR="0015646A" w:rsidRPr="00841F54" w:rsidRDefault="0015646A" w:rsidP="00E22A9D">
            <w:pPr>
              <w:pStyle w:val="TableText"/>
              <w:rPr>
                <w:rFonts w:eastAsiaTheme="minorHAnsi" w:cstheme="minorBidi"/>
              </w:rPr>
            </w:pPr>
          </w:p>
        </w:tc>
      </w:tr>
      <w:tr w:rsidR="00447433" w:rsidRPr="00841F54" w14:paraId="078C8CB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AE" w14:textId="77777777" w:rsidR="0015646A" w:rsidRPr="00841F54" w:rsidRDefault="0015646A" w:rsidP="00E22A9D">
            <w:pPr>
              <w:pStyle w:val="TableText"/>
              <w:rPr>
                <w:rFonts w:eastAsiaTheme="minorHAnsi" w:cstheme="minorBidi"/>
              </w:rPr>
            </w:pPr>
            <w:r w:rsidRPr="00841F54">
              <w:rPr>
                <w:rFonts w:eastAsiaTheme="minorHAnsi" w:cstheme="minorBidi"/>
              </w:rPr>
              <w:t>9000010.18</w:t>
            </w:r>
          </w:p>
        </w:tc>
        <w:tc>
          <w:tcPr>
            <w:tcW w:w="2135" w:type="pct"/>
            <w:tcBorders>
              <w:top w:val="single" w:sz="4" w:space="0" w:color="auto"/>
              <w:left w:val="single" w:sz="4" w:space="0" w:color="auto"/>
              <w:bottom w:val="single" w:sz="4" w:space="0" w:color="auto"/>
              <w:right w:val="single" w:sz="4" w:space="0" w:color="auto"/>
            </w:tcBorders>
          </w:tcPr>
          <w:p w14:paraId="078C8CAF"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CPT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B0"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B1"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B2"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B3"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B4" w14:textId="77777777" w:rsidR="0015646A" w:rsidRPr="00841F54" w:rsidRDefault="0015646A" w:rsidP="00E22A9D">
            <w:pPr>
              <w:pStyle w:val="TableText"/>
              <w:rPr>
                <w:rFonts w:eastAsiaTheme="minorHAnsi" w:cstheme="minorBidi"/>
              </w:rPr>
            </w:pPr>
          </w:p>
        </w:tc>
      </w:tr>
      <w:tr w:rsidR="00E22A9D" w:rsidRPr="00841F54" w14:paraId="078C8CB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B6" w14:textId="77777777" w:rsidR="0015646A" w:rsidRPr="00841F54" w:rsidRDefault="0015646A" w:rsidP="00E22A9D">
            <w:pPr>
              <w:pStyle w:val="TableText"/>
              <w:rPr>
                <w:rFonts w:eastAsiaTheme="minorHAnsi" w:cstheme="minorBidi"/>
              </w:rPr>
            </w:pPr>
            <w:r w:rsidRPr="00841F54">
              <w:rPr>
                <w:rFonts w:eastAsiaTheme="minorHAnsi" w:cstheme="minorBidi"/>
              </w:rPr>
              <w:t>9000010.23</w:t>
            </w:r>
          </w:p>
        </w:tc>
        <w:tc>
          <w:tcPr>
            <w:tcW w:w="2135" w:type="pct"/>
            <w:tcBorders>
              <w:top w:val="single" w:sz="4" w:space="0" w:color="auto"/>
              <w:left w:val="single" w:sz="4" w:space="0" w:color="auto"/>
              <w:bottom w:val="single" w:sz="4" w:space="0" w:color="auto"/>
              <w:right w:val="single" w:sz="4" w:space="0" w:color="auto"/>
            </w:tcBorders>
          </w:tcPr>
          <w:p w14:paraId="078C8CB7"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Health Factors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B8" w14:textId="77777777" w:rsidR="0015646A" w:rsidRPr="00841F54" w:rsidRDefault="0015646A"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B9"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BA" w14:textId="77777777" w:rsidR="0015646A" w:rsidRPr="00841F54" w:rsidRDefault="0015646A"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BB" w14:textId="77777777" w:rsidR="0015646A" w:rsidRPr="00841F54" w:rsidRDefault="0015646A"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BC" w14:textId="77777777" w:rsidR="0015646A" w:rsidRPr="00841F54" w:rsidRDefault="0015646A" w:rsidP="00E22A9D">
            <w:pPr>
              <w:pStyle w:val="TableText"/>
              <w:rPr>
                <w:rFonts w:eastAsiaTheme="minorHAnsi" w:cstheme="minorBidi"/>
              </w:rPr>
            </w:pPr>
          </w:p>
        </w:tc>
      </w:tr>
      <w:tr w:rsidR="00447433" w:rsidRPr="00841F54" w14:paraId="486FF791"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5D6064D9" w14:textId="0A794028" w:rsidR="0040140B" w:rsidRPr="00841F54" w:rsidRDefault="0040140B" w:rsidP="00E22A9D">
            <w:pPr>
              <w:pStyle w:val="TableText"/>
              <w:rPr>
                <w:rFonts w:eastAsiaTheme="minorHAnsi" w:cstheme="minorBidi"/>
              </w:rPr>
            </w:pPr>
            <w:r w:rsidRPr="00841F54">
              <w:rPr>
                <w:rFonts w:eastAsiaTheme="minorHAnsi" w:cstheme="minorBidi"/>
              </w:rPr>
              <w:t>9000010.707</w:t>
            </w:r>
          </w:p>
        </w:tc>
        <w:tc>
          <w:tcPr>
            <w:tcW w:w="2135" w:type="pct"/>
            <w:tcBorders>
              <w:top w:val="single" w:sz="4" w:space="0" w:color="auto"/>
              <w:left w:val="single" w:sz="4" w:space="0" w:color="auto"/>
              <w:bottom w:val="single" w:sz="4" w:space="0" w:color="auto"/>
              <w:right w:val="single" w:sz="4" w:space="0" w:color="auto"/>
            </w:tcBorders>
          </w:tcPr>
          <w:p w14:paraId="5609B0F2" w14:textId="41C05411"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 xml:space="preserve">V </w:t>
            </w:r>
            <w:proofErr w:type="spellStart"/>
            <w:r w:rsidRPr="00841F54">
              <w:rPr>
                <w:rFonts w:eastAsiaTheme="minorHAnsi" w:cstheme="minorBidi"/>
              </w:rPr>
              <w:t>Imm</w:t>
            </w:r>
            <w:proofErr w:type="spellEnd"/>
            <w:r w:rsidRPr="00841F54">
              <w:rPr>
                <w:rFonts w:eastAsiaTheme="minorHAnsi" w:cstheme="minorBidi"/>
              </w:rPr>
              <w:t xml:space="preserve"> Contra/Refusal Events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4CD62521" w14:textId="1092E966"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4E5B4E6F" w14:textId="0972B4E8"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1FDCE44C" w14:textId="475455F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782F07A1" w14:textId="4F6A97F4"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3F44AB64" w14:textId="3A399DE1"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10E6EBCB"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319645A8" w14:textId="0C3D7E08" w:rsidR="00D00B09" w:rsidRPr="00841F54" w:rsidRDefault="00D00B09" w:rsidP="00E22A9D">
            <w:pPr>
              <w:pStyle w:val="TableText"/>
              <w:rPr>
                <w:rFonts w:eastAsiaTheme="minorHAnsi" w:cstheme="minorBidi"/>
              </w:rPr>
            </w:pPr>
            <w:r w:rsidRPr="00841F54">
              <w:rPr>
                <w:rFonts w:eastAsiaTheme="minorHAnsi" w:cstheme="minorBidi"/>
              </w:rPr>
              <w:t>9000080.11</w:t>
            </w:r>
          </w:p>
        </w:tc>
        <w:tc>
          <w:tcPr>
            <w:tcW w:w="2135" w:type="pct"/>
            <w:tcBorders>
              <w:top w:val="single" w:sz="4" w:space="0" w:color="auto"/>
              <w:left w:val="single" w:sz="4" w:space="0" w:color="auto"/>
              <w:bottom w:val="single" w:sz="4" w:space="0" w:color="auto"/>
              <w:right w:val="single" w:sz="4" w:space="0" w:color="auto"/>
            </w:tcBorders>
          </w:tcPr>
          <w:p w14:paraId="6CFB1399" w14:textId="3A530610"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 Deleted</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772BBF0D" w14:textId="7AE07F6A" w:rsidR="00D00B09" w:rsidRPr="00841F54" w:rsidRDefault="00D00B09"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644D5A45" w14:textId="0337520B"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68CEF59" w14:textId="0E6FD64F" w:rsidR="00D00B09" w:rsidRPr="00841F54" w:rsidRDefault="00D00B09"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67C6DA7C" w14:textId="48F8ABC9" w:rsidR="00D00B09" w:rsidRPr="00841F54" w:rsidRDefault="00D00B09"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52B8A6E1" w14:textId="6B509EB4" w:rsidR="00D00B09" w:rsidRPr="00841F54" w:rsidRDefault="00D00B09" w:rsidP="00E22A9D">
            <w:pPr>
              <w:pStyle w:val="TableText"/>
              <w:rPr>
                <w:rFonts w:eastAsiaTheme="minorHAnsi" w:cstheme="minorBidi"/>
              </w:rPr>
            </w:pPr>
            <w:r w:rsidRPr="00841F54">
              <w:rPr>
                <w:rFonts w:eastAsiaTheme="minorHAnsi" w:cstheme="minorBidi"/>
              </w:rPr>
              <w:t>@</w:t>
            </w:r>
          </w:p>
        </w:tc>
      </w:tr>
      <w:tr w:rsidR="00447433" w:rsidRPr="00841F54" w14:paraId="078C8CC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BE" w14:textId="77777777" w:rsidR="0040140B" w:rsidRPr="00841F54" w:rsidRDefault="0040140B" w:rsidP="00E22A9D">
            <w:pPr>
              <w:pStyle w:val="TableText"/>
              <w:rPr>
                <w:rFonts w:eastAsiaTheme="minorHAnsi" w:cstheme="minorBidi"/>
              </w:rPr>
            </w:pPr>
            <w:r w:rsidRPr="00841F54">
              <w:rPr>
                <w:rFonts w:eastAsiaTheme="minorHAnsi" w:cstheme="minorBidi"/>
              </w:rPr>
              <w:t>9999999.04</w:t>
            </w:r>
          </w:p>
        </w:tc>
        <w:tc>
          <w:tcPr>
            <w:tcW w:w="2135" w:type="pct"/>
            <w:tcBorders>
              <w:top w:val="single" w:sz="4" w:space="0" w:color="auto"/>
              <w:left w:val="single" w:sz="4" w:space="0" w:color="auto"/>
              <w:bottom w:val="single" w:sz="4" w:space="0" w:color="auto"/>
              <w:right w:val="single" w:sz="4" w:space="0" w:color="auto"/>
            </w:tcBorders>
          </w:tcPr>
          <w:p w14:paraId="078C8CB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roofErr w:type="spellStart"/>
            <w:r w:rsidRPr="00841F54">
              <w:rPr>
                <w:rFonts w:eastAsiaTheme="minorHAnsi" w:cstheme="minorBidi"/>
              </w:rPr>
              <w:t>Imm</w:t>
            </w:r>
            <w:proofErr w:type="spellEnd"/>
            <w:r w:rsidRPr="00841F54">
              <w:rPr>
                <w:rFonts w:eastAsiaTheme="minorHAnsi" w:cstheme="minorBidi"/>
              </w:rPr>
              <w:t xml:space="preserve"> Manufacturer</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C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C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C2"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C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C4"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078C8CC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C6" w14:textId="77777777" w:rsidR="0040140B" w:rsidRPr="00841F54" w:rsidRDefault="0040140B" w:rsidP="00E22A9D">
            <w:pPr>
              <w:pStyle w:val="TableText"/>
              <w:rPr>
                <w:rFonts w:eastAsiaTheme="minorHAnsi" w:cstheme="minorBidi"/>
              </w:rPr>
            </w:pPr>
            <w:r w:rsidRPr="00841F54">
              <w:rPr>
                <w:rFonts w:eastAsiaTheme="minorHAnsi" w:cstheme="minorBidi"/>
              </w:rPr>
              <w:t>9999999.06</w:t>
            </w:r>
          </w:p>
        </w:tc>
        <w:tc>
          <w:tcPr>
            <w:tcW w:w="2135" w:type="pct"/>
            <w:tcBorders>
              <w:top w:val="single" w:sz="4" w:space="0" w:color="auto"/>
              <w:left w:val="single" w:sz="4" w:space="0" w:color="auto"/>
              <w:bottom w:val="single" w:sz="4" w:space="0" w:color="auto"/>
              <w:right w:val="single" w:sz="4" w:space="0" w:color="auto"/>
            </w:tcBorders>
          </w:tcPr>
          <w:p w14:paraId="078C8CC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Location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C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C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C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C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CC" w14:textId="77777777" w:rsidR="0040140B" w:rsidRPr="00841F54" w:rsidRDefault="0040140B" w:rsidP="00E22A9D">
            <w:pPr>
              <w:pStyle w:val="TableText"/>
              <w:rPr>
                <w:rFonts w:eastAsiaTheme="minorHAnsi" w:cstheme="minorBidi"/>
              </w:rPr>
            </w:pPr>
          </w:p>
        </w:tc>
      </w:tr>
      <w:tr w:rsidR="00447433" w:rsidRPr="00841F54" w14:paraId="078C8CD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CE" w14:textId="77777777" w:rsidR="0040140B" w:rsidRPr="00841F54" w:rsidRDefault="0040140B" w:rsidP="00E22A9D">
            <w:pPr>
              <w:pStyle w:val="TableText"/>
              <w:rPr>
                <w:rFonts w:eastAsiaTheme="minorHAnsi" w:cstheme="minorBidi"/>
              </w:rPr>
            </w:pPr>
            <w:r w:rsidRPr="00841F54">
              <w:rPr>
                <w:rFonts w:eastAsiaTheme="minorHAnsi" w:cstheme="minorBidi"/>
              </w:rPr>
              <w:t>9999999.09</w:t>
            </w:r>
          </w:p>
        </w:tc>
        <w:tc>
          <w:tcPr>
            <w:tcW w:w="2135" w:type="pct"/>
            <w:tcBorders>
              <w:top w:val="single" w:sz="4" w:space="0" w:color="auto"/>
              <w:left w:val="single" w:sz="4" w:space="0" w:color="auto"/>
              <w:bottom w:val="single" w:sz="4" w:space="0" w:color="auto"/>
              <w:right w:val="single" w:sz="4" w:space="0" w:color="auto"/>
            </w:tcBorders>
          </w:tcPr>
          <w:p w14:paraId="078C8CC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Education Topics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D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D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D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D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D4" w14:textId="77777777" w:rsidR="0040140B" w:rsidRPr="00841F54" w:rsidRDefault="0040140B" w:rsidP="00E22A9D">
            <w:pPr>
              <w:pStyle w:val="TableText"/>
              <w:rPr>
                <w:rFonts w:eastAsiaTheme="minorHAnsi" w:cstheme="minorBidi"/>
              </w:rPr>
            </w:pPr>
          </w:p>
        </w:tc>
      </w:tr>
      <w:tr w:rsidR="00E22A9D" w:rsidRPr="00841F54" w14:paraId="078C8CD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D6" w14:textId="77777777" w:rsidR="0040140B" w:rsidRPr="00841F54" w:rsidRDefault="0040140B" w:rsidP="00E22A9D">
            <w:pPr>
              <w:pStyle w:val="TableText"/>
              <w:rPr>
                <w:rFonts w:eastAsiaTheme="minorHAnsi" w:cstheme="minorBidi"/>
              </w:rPr>
            </w:pPr>
            <w:r w:rsidRPr="00841F54">
              <w:rPr>
                <w:rFonts w:eastAsiaTheme="minorHAnsi" w:cstheme="minorBidi"/>
              </w:rPr>
              <w:t>9999999.14</w:t>
            </w:r>
          </w:p>
        </w:tc>
        <w:tc>
          <w:tcPr>
            <w:tcW w:w="2135" w:type="pct"/>
            <w:tcBorders>
              <w:top w:val="single" w:sz="4" w:space="0" w:color="auto"/>
              <w:left w:val="single" w:sz="4" w:space="0" w:color="auto"/>
              <w:bottom w:val="single" w:sz="4" w:space="0" w:color="auto"/>
              <w:right w:val="single" w:sz="4" w:space="0" w:color="auto"/>
            </w:tcBorders>
          </w:tcPr>
          <w:p w14:paraId="078C8CD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D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D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DA"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D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DC"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447433" w:rsidRPr="00841F54" w14:paraId="078C8CE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DE" w14:textId="77777777" w:rsidR="0040140B" w:rsidRPr="00841F54" w:rsidRDefault="0040140B" w:rsidP="00E22A9D">
            <w:pPr>
              <w:pStyle w:val="TableText"/>
              <w:rPr>
                <w:rFonts w:eastAsiaTheme="minorHAnsi" w:cstheme="minorBidi"/>
              </w:rPr>
            </w:pPr>
            <w:r w:rsidRPr="00841F54">
              <w:rPr>
                <w:rFonts w:eastAsiaTheme="minorHAnsi" w:cstheme="minorBidi"/>
              </w:rPr>
              <w:t>9999999.15</w:t>
            </w:r>
          </w:p>
        </w:tc>
        <w:tc>
          <w:tcPr>
            <w:tcW w:w="2135" w:type="pct"/>
            <w:tcBorders>
              <w:top w:val="single" w:sz="4" w:space="0" w:color="auto"/>
              <w:left w:val="single" w:sz="4" w:space="0" w:color="auto"/>
              <w:bottom w:val="single" w:sz="4" w:space="0" w:color="auto"/>
              <w:right w:val="single" w:sz="4" w:space="0" w:color="auto"/>
            </w:tcBorders>
          </w:tcPr>
          <w:p w14:paraId="078C8CD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Exam</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E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E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E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E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E4" w14:textId="77777777" w:rsidR="0040140B" w:rsidRPr="00841F54" w:rsidRDefault="0040140B" w:rsidP="00E22A9D">
            <w:pPr>
              <w:pStyle w:val="TableText"/>
              <w:rPr>
                <w:rFonts w:eastAsiaTheme="minorHAnsi" w:cstheme="minorBidi"/>
              </w:rPr>
            </w:pPr>
          </w:p>
        </w:tc>
      </w:tr>
      <w:tr w:rsidR="00E22A9D" w:rsidRPr="00841F54" w14:paraId="078C8CE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E6" w14:textId="77777777" w:rsidR="0040140B" w:rsidRPr="00841F54" w:rsidRDefault="0040140B" w:rsidP="00E22A9D">
            <w:pPr>
              <w:pStyle w:val="TableText"/>
              <w:rPr>
                <w:rFonts w:eastAsiaTheme="minorHAnsi" w:cstheme="minorBidi"/>
              </w:rPr>
            </w:pPr>
            <w:r w:rsidRPr="00841F54">
              <w:rPr>
                <w:rFonts w:eastAsiaTheme="minorHAnsi" w:cstheme="minorBidi"/>
              </w:rPr>
              <w:t>9999999.17</w:t>
            </w:r>
          </w:p>
        </w:tc>
        <w:tc>
          <w:tcPr>
            <w:tcW w:w="2135" w:type="pct"/>
            <w:tcBorders>
              <w:top w:val="single" w:sz="4" w:space="0" w:color="auto"/>
              <w:left w:val="single" w:sz="4" w:space="0" w:color="auto"/>
              <w:bottom w:val="single" w:sz="4" w:space="0" w:color="auto"/>
              <w:right w:val="single" w:sz="4" w:space="0" w:color="auto"/>
            </w:tcBorders>
          </w:tcPr>
          <w:p w14:paraId="078C8CE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Treatment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E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E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E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E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EC" w14:textId="77777777" w:rsidR="0040140B" w:rsidRPr="00841F54" w:rsidRDefault="0040140B" w:rsidP="00E22A9D">
            <w:pPr>
              <w:pStyle w:val="TableText"/>
              <w:rPr>
                <w:rFonts w:eastAsiaTheme="minorHAnsi" w:cstheme="minorBidi"/>
              </w:rPr>
            </w:pPr>
          </w:p>
        </w:tc>
      </w:tr>
      <w:tr w:rsidR="00447433" w:rsidRPr="00841F54" w14:paraId="078C8CF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EE" w14:textId="77777777" w:rsidR="0040140B" w:rsidRPr="00841F54" w:rsidRDefault="0040140B" w:rsidP="00E22A9D">
            <w:pPr>
              <w:pStyle w:val="TableText"/>
              <w:rPr>
                <w:rFonts w:eastAsiaTheme="minorHAnsi" w:cstheme="minorBidi"/>
              </w:rPr>
            </w:pPr>
            <w:r w:rsidRPr="00841F54">
              <w:rPr>
                <w:rFonts w:eastAsiaTheme="minorHAnsi" w:cstheme="minorBidi"/>
              </w:rPr>
              <w:lastRenderedPageBreak/>
              <w:t>9999999.27</w:t>
            </w:r>
          </w:p>
        </w:tc>
        <w:tc>
          <w:tcPr>
            <w:tcW w:w="2135" w:type="pct"/>
            <w:tcBorders>
              <w:top w:val="single" w:sz="4" w:space="0" w:color="auto"/>
              <w:left w:val="single" w:sz="4" w:space="0" w:color="auto"/>
              <w:bottom w:val="single" w:sz="4" w:space="0" w:color="auto"/>
              <w:right w:val="single" w:sz="4" w:space="0" w:color="auto"/>
            </w:tcBorders>
          </w:tcPr>
          <w:p w14:paraId="078C8CE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Provider Narrative</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F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F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F2"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CF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F4" w14:textId="77777777" w:rsidR="0040140B" w:rsidRPr="00841F54" w:rsidRDefault="0040140B" w:rsidP="00E22A9D">
            <w:pPr>
              <w:pStyle w:val="TableText"/>
              <w:rPr>
                <w:rFonts w:eastAsiaTheme="minorHAnsi" w:cstheme="minorBidi"/>
              </w:rPr>
            </w:pPr>
          </w:p>
        </w:tc>
      </w:tr>
      <w:tr w:rsidR="00E22A9D" w:rsidRPr="00841F54" w14:paraId="078C8CF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F6" w14:textId="77777777" w:rsidR="0040140B" w:rsidRPr="00841F54" w:rsidRDefault="0040140B" w:rsidP="00E22A9D">
            <w:pPr>
              <w:pStyle w:val="TableText"/>
              <w:rPr>
                <w:rFonts w:eastAsiaTheme="minorHAnsi" w:cstheme="minorBidi"/>
              </w:rPr>
            </w:pPr>
            <w:r w:rsidRPr="00841F54">
              <w:rPr>
                <w:rFonts w:eastAsiaTheme="minorHAnsi" w:cstheme="minorBidi"/>
              </w:rPr>
              <w:t>9999999.28</w:t>
            </w:r>
          </w:p>
        </w:tc>
        <w:tc>
          <w:tcPr>
            <w:tcW w:w="2135" w:type="pct"/>
            <w:tcBorders>
              <w:top w:val="single" w:sz="4" w:space="0" w:color="auto"/>
              <w:left w:val="single" w:sz="4" w:space="0" w:color="auto"/>
              <w:bottom w:val="single" w:sz="4" w:space="0" w:color="auto"/>
              <w:right w:val="single" w:sz="4" w:space="0" w:color="auto"/>
            </w:tcBorders>
          </w:tcPr>
          <w:p w14:paraId="078C8CF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CF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CF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CFA"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CF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CFC"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447433" w:rsidRPr="00841F54" w14:paraId="078C8D05"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CFE" w14:textId="77777777" w:rsidR="0040140B" w:rsidRPr="00841F54" w:rsidRDefault="0040140B" w:rsidP="00E22A9D">
            <w:pPr>
              <w:pStyle w:val="TableText"/>
              <w:rPr>
                <w:rFonts w:eastAsiaTheme="minorHAnsi" w:cstheme="minorBidi"/>
              </w:rPr>
            </w:pPr>
            <w:r w:rsidRPr="00841F54">
              <w:rPr>
                <w:rFonts w:eastAsiaTheme="minorHAnsi" w:cstheme="minorBidi"/>
              </w:rPr>
              <w:t>9999999.41</w:t>
            </w:r>
          </w:p>
        </w:tc>
        <w:tc>
          <w:tcPr>
            <w:tcW w:w="2135" w:type="pct"/>
            <w:tcBorders>
              <w:top w:val="single" w:sz="4" w:space="0" w:color="auto"/>
              <w:left w:val="single" w:sz="4" w:space="0" w:color="auto"/>
              <w:bottom w:val="single" w:sz="4" w:space="0" w:color="auto"/>
              <w:right w:val="single" w:sz="4" w:space="0" w:color="auto"/>
            </w:tcBorders>
          </w:tcPr>
          <w:p w14:paraId="078C8CFF"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 Lot</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D00"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D01"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D02"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64" w:type="pct"/>
            <w:tcBorders>
              <w:top w:val="single" w:sz="4" w:space="0" w:color="auto"/>
              <w:left w:val="single" w:sz="4" w:space="0" w:color="auto"/>
              <w:bottom w:val="single" w:sz="4" w:space="0" w:color="auto"/>
              <w:right w:val="single" w:sz="4" w:space="0" w:color="auto"/>
            </w:tcBorders>
          </w:tcPr>
          <w:p w14:paraId="078C8D03"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D04" w14:textId="77777777" w:rsidR="0040140B" w:rsidRPr="00841F54" w:rsidRDefault="0040140B" w:rsidP="00E22A9D">
            <w:pPr>
              <w:pStyle w:val="TableText"/>
              <w:rPr>
                <w:rFonts w:eastAsiaTheme="minorHAnsi" w:cstheme="minorBidi"/>
              </w:rPr>
            </w:pPr>
            <w:r w:rsidRPr="00841F54">
              <w:rPr>
                <w:rFonts w:eastAsiaTheme="minorHAnsi" w:cstheme="minorBidi"/>
              </w:rPr>
              <w:t>@</w:t>
            </w:r>
          </w:p>
        </w:tc>
      </w:tr>
      <w:tr w:rsidR="00E22A9D" w:rsidRPr="00841F54" w14:paraId="078C8D0D" w14:textId="77777777" w:rsidTr="00447433">
        <w:tc>
          <w:tcPr>
            <w:cnfStyle w:val="000010000000" w:firstRow="0" w:lastRow="0" w:firstColumn="0" w:lastColumn="0" w:oddVBand="1" w:evenVBand="0" w:oddHBand="0" w:evenHBand="0" w:firstRowFirstColumn="0" w:firstRowLastColumn="0" w:lastRowFirstColumn="0" w:lastRowLastColumn="0"/>
            <w:tcW w:w="1209" w:type="pct"/>
            <w:tcBorders>
              <w:top w:val="single" w:sz="4" w:space="0" w:color="auto"/>
              <w:left w:val="single" w:sz="4" w:space="0" w:color="auto"/>
              <w:bottom w:val="single" w:sz="4" w:space="0" w:color="auto"/>
              <w:right w:val="single" w:sz="4" w:space="0" w:color="auto"/>
            </w:tcBorders>
          </w:tcPr>
          <w:p w14:paraId="078C8D06" w14:textId="77777777" w:rsidR="0040140B" w:rsidRPr="00841F54" w:rsidRDefault="0040140B" w:rsidP="00E22A9D">
            <w:pPr>
              <w:pStyle w:val="TableText"/>
              <w:rPr>
                <w:rFonts w:eastAsiaTheme="minorHAnsi" w:cstheme="minorBidi"/>
              </w:rPr>
            </w:pPr>
            <w:r w:rsidRPr="00841F54">
              <w:rPr>
                <w:rFonts w:eastAsiaTheme="minorHAnsi" w:cstheme="minorBidi"/>
              </w:rPr>
              <w:t>9999999.64</w:t>
            </w:r>
          </w:p>
        </w:tc>
        <w:tc>
          <w:tcPr>
            <w:tcW w:w="2135" w:type="pct"/>
            <w:tcBorders>
              <w:top w:val="single" w:sz="4" w:space="0" w:color="auto"/>
              <w:left w:val="single" w:sz="4" w:space="0" w:color="auto"/>
              <w:bottom w:val="single" w:sz="4" w:space="0" w:color="auto"/>
              <w:right w:val="single" w:sz="4" w:space="0" w:color="auto"/>
            </w:tcBorders>
          </w:tcPr>
          <w:p w14:paraId="078C8D07"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Health Factors</w:t>
            </w:r>
          </w:p>
        </w:tc>
        <w:tc>
          <w:tcPr>
            <w:cnfStyle w:val="000010000000" w:firstRow="0" w:lastRow="0" w:firstColumn="0" w:lastColumn="0" w:oddVBand="1" w:evenVBand="0" w:oddHBand="0" w:evenHBand="0" w:firstRowFirstColumn="0" w:firstRowLastColumn="0" w:lastRowFirstColumn="0" w:lastRowLastColumn="0"/>
            <w:tcW w:w="306" w:type="pct"/>
            <w:tcBorders>
              <w:top w:val="single" w:sz="4" w:space="0" w:color="auto"/>
              <w:left w:val="single" w:sz="4" w:space="0" w:color="auto"/>
              <w:bottom w:val="single" w:sz="4" w:space="0" w:color="auto"/>
              <w:right w:val="single" w:sz="4" w:space="0" w:color="auto"/>
            </w:tcBorders>
          </w:tcPr>
          <w:p w14:paraId="078C8D08" w14:textId="77777777" w:rsidR="0040140B" w:rsidRPr="00841F54" w:rsidRDefault="0040140B" w:rsidP="00E22A9D">
            <w:pPr>
              <w:pStyle w:val="TableText"/>
              <w:rPr>
                <w:rFonts w:eastAsiaTheme="minorHAnsi" w:cstheme="minorBidi"/>
              </w:rPr>
            </w:pPr>
            <w:r w:rsidRPr="00841F54">
              <w:rPr>
                <w:rFonts w:eastAsiaTheme="minorHAnsi" w:cstheme="minorBidi"/>
              </w:rPr>
              <w:t>@</w:t>
            </w:r>
          </w:p>
        </w:tc>
        <w:tc>
          <w:tcPr>
            <w:tcW w:w="300" w:type="pct"/>
            <w:tcBorders>
              <w:top w:val="single" w:sz="4" w:space="0" w:color="auto"/>
              <w:left w:val="single" w:sz="4" w:space="0" w:color="auto"/>
              <w:bottom w:val="single" w:sz="4" w:space="0" w:color="auto"/>
              <w:right w:val="single" w:sz="4" w:space="0" w:color="auto"/>
            </w:tcBorders>
          </w:tcPr>
          <w:p w14:paraId="078C8D09"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p>
        </w:tc>
        <w:tc>
          <w:tcPr>
            <w:cnfStyle w:val="000010000000" w:firstRow="0" w:lastRow="0" w:firstColumn="0" w:lastColumn="0" w:oddVBand="1" w:evenVBand="0" w:oddHBand="0" w:evenHBand="0" w:firstRowFirstColumn="0" w:firstRowLastColumn="0" w:lastRowFirstColumn="0" w:lastRowLastColumn="0"/>
            <w:tcW w:w="328" w:type="pct"/>
            <w:tcBorders>
              <w:top w:val="single" w:sz="4" w:space="0" w:color="auto"/>
              <w:left w:val="single" w:sz="4" w:space="0" w:color="auto"/>
              <w:bottom w:val="single" w:sz="4" w:space="0" w:color="auto"/>
              <w:right w:val="single" w:sz="4" w:space="0" w:color="auto"/>
            </w:tcBorders>
          </w:tcPr>
          <w:p w14:paraId="078C8D0A" w14:textId="77777777" w:rsidR="0040140B" w:rsidRPr="00841F54" w:rsidRDefault="0040140B" w:rsidP="00E22A9D">
            <w:pPr>
              <w:pStyle w:val="TableText"/>
              <w:rPr>
                <w:rFonts w:eastAsiaTheme="minorHAnsi" w:cstheme="minorBidi"/>
              </w:rPr>
            </w:pPr>
          </w:p>
        </w:tc>
        <w:tc>
          <w:tcPr>
            <w:tcW w:w="364" w:type="pct"/>
            <w:tcBorders>
              <w:top w:val="single" w:sz="4" w:space="0" w:color="auto"/>
              <w:left w:val="single" w:sz="4" w:space="0" w:color="auto"/>
              <w:bottom w:val="single" w:sz="4" w:space="0" w:color="auto"/>
              <w:right w:val="single" w:sz="4" w:space="0" w:color="auto"/>
            </w:tcBorders>
          </w:tcPr>
          <w:p w14:paraId="078C8D0B" w14:textId="77777777" w:rsidR="0040140B" w:rsidRPr="00841F54" w:rsidRDefault="0040140B"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w:t>
            </w:r>
          </w:p>
        </w:tc>
        <w:tc>
          <w:tcPr>
            <w:cnfStyle w:val="000010000000" w:firstRow="0" w:lastRow="0" w:firstColumn="0" w:lastColumn="0" w:oddVBand="1" w:evenVBand="0" w:oddHBand="0" w:evenHBand="0" w:firstRowFirstColumn="0" w:firstRowLastColumn="0" w:lastRowFirstColumn="0" w:lastRowLastColumn="0"/>
            <w:tcW w:w="357" w:type="pct"/>
            <w:tcBorders>
              <w:top w:val="single" w:sz="4" w:space="0" w:color="auto"/>
              <w:left w:val="single" w:sz="4" w:space="0" w:color="auto"/>
              <w:bottom w:val="single" w:sz="4" w:space="0" w:color="auto"/>
              <w:right w:val="single" w:sz="4" w:space="0" w:color="auto"/>
            </w:tcBorders>
          </w:tcPr>
          <w:p w14:paraId="078C8D0C" w14:textId="77777777" w:rsidR="0040140B" w:rsidRPr="00841F54" w:rsidRDefault="0040140B" w:rsidP="00E22A9D">
            <w:pPr>
              <w:pStyle w:val="TableText"/>
              <w:rPr>
                <w:rFonts w:eastAsiaTheme="minorHAnsi" w:cstheme="minorBidi"/>
              </w:rPr>
            </w:pPr>
          </w:p>
        </w:tc>
      </w:tr>
    </w:tbl>
    <w:p w14:paraId="078C8D0E" w14:textId="54A1A9D5" w:rsidR="0015646A" w:rsidRPr="00841F54" w:rsidRDefault="0015646A" w:rsidP="0060258E">
      <w:pPr>
        <w:pStyle w:val="Heading2"/>
        <w:tabs>
          <w:tab w:val="clear" w:pos="792"/>
        </w:tabs>
        <w:ind w:left="1080" w:hanging="1080"/>
      </w:pPr>
      <w:bookmarkStart w:id="194" w:name="_Toc414852668"/>
      <w:bookmarkStart w:id="195" w:name="_Toc498006009"/>
      <w:r w:rsidRPr="00841F54">
        <w:t>Access Recommended for Sites Using Kernel Part III</w:t>
      </w:r>
      <w:bookmarkEnd w:id="194"/>
      <w:bookmarkEnd w:id="195"/>
    </w:p>
    <w:tbl>
      <w:tblPr>
        <w:tblStyle w:val="LightShading-Accent2"/>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KERNEL Part 3"/>
        <w:tblDescription w:val="15.4. ACCESS RECOMMENDED FOR SITES USING KERNEL PART III"/>
      </w:tblPr>
      <w:tblGrid>
        <w:gridCol w:w="2268"/>
        <w:gridCol w:w="3059"/>
        <w:gridCol w:w="1531"/>
        <w:gridCol w:w="2521"/>
      </w:tblGrid>
      <w:tr w:rsidR="005C6958" w:rsidRPr="00841F54" w14:paraId="078C8D13" w14:textId="77777777" w:rsidTr="008E08D8">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none" w:sz="0" w:space="0" w:color="auto"/>
              <w:left w:val="none" w:sz="0" w:space="0" w:color="auto"/>
              <w:bottom w:val="none" w:sz="0" w:space="0" w:color="auto"/>
              <w:right w:val="none" w:sz="0" w:space="0" w:color="auto"/>
            </w:tcBorders>
          </w:tcPr>
          <w:p w14:paraId="078C8D0F" w14:textId="1C4E7C54" w:rsidR="005C6958"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1631" w:type="pct"/>
            <w:tcBorders>
              <w:top w:val="none" w:sz="0" w:space="0" w:color="auto"/>
              <w:left w:val="none" w:sz="0" w:space="0" w:color="auto"/>
              <w:bottom w:val="none" w:sz="0" w:space="0" w:color="auto"/>
              <w:right w:val="none" w:sz="0" w:space="0" w:color="auto"/>
            </w:tcBorders>
          </w:tcPr>
          <w:p w14:paraId="078C8D10" w14:textId="638EE101" w:rsidR="005C6958"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816" w:type="pct"/>
            <w:tcBorders>
              <w:top w:val="none" w:sz="0" w:space="0" w:color="auto"/>
              <w:left w:val="none" w:sz="0" w:space="0" w:color="auto"/>
              <w:bottom w:val="none" w:sz="0" w:space="0" w:color="auto"/>
              <w:right w:val="none" w:sz="0" w:space="0" w:color="auto"/>
            </w:tcBorders>
          </w:tcPr>
          <w:p w14:paraId="078C8D11" w14:textId="65440C9A" w:rsidR="005C6958" w:rsidRPr="00841F54" w:rsidRDefault="00AD347F" w:rsidP="00AD347F">
            <w:pPr>
              <w:pStyle w:val="TableText"/>
              <w:jc w:val="center"/>
              <w:rPr>
                <w:rFonts w:eastAsiaTheme="minorHAnsi" w:cstheme="minorBidi"/>
              </w:rPr>
            </w:pPr>
            <w:r w:rsidRPr="00841F54">
              <w:rPr>
                <w:rFonts w:eastAsiaTheme="minorHAnsi" w:cstheme="minorBidi"/>
              </w:rPr>
              <w:t>USER</w:t>
            </w:r>
          </w:p>
        </w:tc>
        <w:tc>
          <w:tcPr>
            <w:tcW w:w="1344" w:type="pct"/>
            <w:tcBorders>
              <w:top w:val="none" w:sz="0" w:space="0" w:color="auto"/>
              <w:left w:val="none" w:sz="0" w:space="0" w:color="auto"/>
              <w:bottom w:val="none" w:sz="0" w:space="0" w:color="auto"/>
              <w:right w:val="none" w:sz="0" w:space="0" w:color="auto"/>
            </w:tcBorders>
          </w:tcPr>
          <w:p w14:paraId="078C8D12" w14:textId="012AE4A0" w:rsidR="005C6958"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COORDINATOR</w:t>
            </w:r>
          </w:p>
        </w:tc>
      </w:tr>
      <w:tr w:rsidR="005C6958" w:rsidRPr="00841F54" w14:paraId="078C8D18"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4" w14:textId="77777777" w:rsidR="005C6958" w:rsidRPr="00841F54" w:rsidRDefault="005C6958" w:rsidP="00E22A9D">
            <w:pPr>
              <w:pStyle w:val="TableText"/>
              <w:rPr>
                <w:rFonts w:eastAsiaTheme="minorHAnsi" w:cstheme="minorBidi"/>
              </w:rPr>
            </w:pPr>
            <w:r w:rsidRPr="00841F54">
              <w:rPr>
                <w:rFonts w:eastAsiaTheme="minorHAnsi" w:cstheme="minorBidi"/>
              </w:rPr>
              <w:t>811.1.</w:t>
            </w:r>
          </w:p>
        </w:tc>
        <w:tc>
          <w:tcPr>
            <w:tcW w:w="1631" w:type="pct"/>
          </w:tcPr>
          <w:p w14:paraId="078C8D1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Code Mapping</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16"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1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1D"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9" w14:textId="77777777" w:rsidR="005C6958" w:rsidRPr="00841F54" w:rsidRDefault="005C6958" w:rsidP="00E22A9D">
            <w:pPr>
              <w:pStyle w:val="TableText"/>
              <w:rPr>
                <w:rFonts w:eastAsiaTheme="minorHAnsi" w:cstheme="minorBidi"/>
              </w:rPr>
            </w:pPr>
            <w:r w:rsidRPr="00841F54">
              <w:rPr>
                <w:rFonts w:eastAsiaTheme="minorHAnsi" w:cstheme="minorBidi"/>
              </w:rPr>
              <w:t>811.2</w:t>
            </w:r>
          </w:p>
        </w:tc>
        <w:tc>
          <w:tcPr>
            <w:tcW w:w="1631" w:type="pct"/>
          </w:tcPr>
          <w:p w14:paraId="078C8D1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Taxonomy</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1B"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1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2"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1E" w14:textId="77777777" w:rsidR="005C6958" w:rsidRPr="00841F54" w:rsidRDefault="005C6958" w:rsidP="00E22A9D">
            <w:pPr>
              <w:pStyle w:val="TableText"/>
              <w:rPr>
                <w:rFonts w:eastAsiaTheme="minorHAnsi" w:cstheme="minorBidi"/>
              </w:rPr>
            </w:pPr>
            <w:r w:rsidRPr="00841F54">
              <w:rPr>
                <w:rFonts w:eastAsiaTheme="minorHAnsi" w:cstheme="minorBidi"/>
              </w:rPr>
              <w:t>811.8</w:t>
            </w:r>
          </w:p>
        </w:tc>
        <w:tc>
          <w:tcPr>
            <w:tcW w:w="1631" w:type="pct"/>
          </w:tcPr>
          <w:p w14:paraId="078C8D1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Type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0"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7"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3" w14:textId="77777777" w:rsidR="005C6958" w:rsidRPr="00841F54" w:rsidRDefault="005C6958" w:rsidP="00E22A9D">
            <w:pPr>
              <w:pStyle w:val="TableText"/>
              <w:rPr>
                <w:rFonts w:eastAsiaTheme="minorHAnsi" w:cstheme="minorBidi"/>
              </w:rPr>
            </w:pPr>
            <w:r w:rsidRPr="00841F54">
              <w:rPr>
                <w:rFonts w:eastAsiaTheme="minorHAnsi" w:cstheme="minorBidi"/>
              </w:rPr>
              <w:t>811.9</w:t>
            </w:r>
          </w:p>
        </w:tc>
        <w:tc>
          <w:tcPr>
            <w:tcW w:w="1631" w:type="pct"/>
          </w:tcPr>
          <w:p w14:paraId="078C8D2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Reminder/ Maintenance Item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5"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2C"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8" w14:textId="77777777" w:rsidR="005C6958" w:rsidRPr="00841F54" w:rsidRDefault="005C6958" w:rsidP="00E22A9D">
            <w:pPr>
              <w:pStyle w:val="TableText"/>
              <w:rPr>
                <w:rFonts w:eastAsiaTheme="minorHAnsi" w:cstheme="minorBidi"/>
              </w:rPr>
            </w:pPr>
            <w:r w:rsidRPr="00841F54">
              <w:rPr>
                <w:rFonts w:eastAsiaTheme="minorHAnsi" w:cstheme="minorBidi"/>
              </w:rPr>
              <w:t>815</w:t>
            </w:r>
          </w:p>
        </w:tc>
        <w:tc>
          <w:tcPr>
            <w:tcW w:w="1631" w:type="pct"/>
          </w:tcPr>
          <w:p w14:paraId="078C8D2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Parameters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A"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2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31"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2D" w14:textId="77777777" w:rsidR="005C6958" w:rsidRPr="00841F54" w:rsidRDefault="005C6958" w:rsidP="00E22A9D">
            <w:pPr>
              <w:pStyle w:val="TableText"/>
              <w:rPr>
                <w:rFonts w:eastAsiaTheme="minorHAnsi" w:cstheme="minorBidi"/>
              </w:rPr>
            </w:pPr>
            <w:r w:rsidRPr="00841F54">
              <w:rPr>
                <w:rFonts w:eastAsiaTheme="minorHAnsi" w:cstheme="minorBidi"/>
              </w:rPr>
              <w:t>839.01</w:t>
            </w:r>
          </w:p>
        </w:tc>
        <w:tc>
          <w:tcPr>
            <w:tcW w:w="1631" w:type="pct"/>
          </w:tcPr>
          <w:p w14:paraId="078C8D2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PXCA Device Interface Module Errors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2F"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3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36"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2" w14:textId="77777777" w:rsidR="005C6958" w:rsidRPr="00841F54" w:rsidRDefault="005C6958" w:rsidP="00E22A9D">
            <w:pPr>
              <w:pStyle w:val="TableText"/>
              <w:rPr>
                <w:rFonts w:eastAsiaTheme="minorHAnsi" w:cstheme="minorBidi"/>
              </w:rPr>
            </w:pPr>
            <w:r w:rsidRPr="00841F54">
              <w:rPr>
                <w:rFonts w:eastAsiaTheme="minorHAnsi" w:cstheme="minorBidi"/>
              </w:rPr>
              <w:t>839.7</w:t>
            </w:r>
          </w:p>
        </w:tc>
        <w:tc>
          <w:tcPr>
            <w:tcW w:w="1631" w:type="pct"/>
          </w:tcPr>
          <w:p w14:paraId="078C8D3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PCE Data Source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4" w14:textId="77777777" w:rsidR="005C6958" w:rsidRPr="00841F54" w:rsidRDefault="005C6958" w:rsidP="00E22A9D">
            <w:pPr>
              <w:pStyle w:val="TableText"/>
              <w:rPr>
                <w:rFonts w:eastAsiaTheme="minorHAnsi" w:cstheme="minorBidi"/>
              </w:rPr>
            </w:pPr>
            <w:r w:rsidRPr="00841F54">
              <w:rPr>
                <w:rFonts w:eastAsiaTheme="minorHAnsi" w:cstheme="minorBidi"/>
              </w:rPr>
              <w:t>RL</w:t>
            </w:r>
          </w:p>
        </w:tc>
        <w:tc>
          <w:tcPr>
            <w:tcW w:w="1344" w:type="pct"/>
          </w:tcPr>
          <w:p w14:paraId="078C8D3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RL</w:t>
            </w:r>
          </w:p>
        </w:tc>
      </w:tr>
      <w:tr w:rsidR="005C6958" w:rsidRPr="00841F54" w14:paraId="078C8D3B"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7" w14:textId="77777777" w:rsidR="005C6958" w:rsidRPr="00841F54" w:rsidRDefault="005C6958" w:rsidP="00E22A9D">
            <w:pPr>
              <w:pStyle w:val="TableText"/>
              <w:rPr>
                <w:rFonts w:eastAsiaTheme="minorHAnsi" w:cstheme="minorBidi"/>
              </w:rPr>
            </w:pPr>
            <w:r w:rsidRPr="00841F54">
              <w:rPr>
                <w:rFonts w:eastAsiaTheme="minorHAnsi" w:cstheme="minorBidi"/>
              </w:rPr>
              <w:t>9000001</w:t>
            </w:r>
          </w:p>
        </w:tc>
        <w:tc>
          <w:tcPr>
            <w:tcW w:w="1631" w:type="pct"/>
          </w:tcPr>
          <w:p w14:paraId="078C8D3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Patient/HIS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9" w14:textId="77777777" w:rsidR="005C6958" w:rsidRPr="00841F54" w:rsidRDefault="005C6958" w:rsidP="00E22A9D">
            <w:pPr>
              <w:pStyle w:val="TableText"/>
              <w:rPr>
                <w:rFonts w:eastAsiaTheme="minorHAnsi" w:cstheme="minorBidi"/>
              </w:rPr>
            </w:pPr>
            <w:r w:rsidRPr="00841F54">
              <w:rPr>
                <w:rFonts w:eastAsiaTheme="minorHAnsi" w:cstheme="minorBidi"/>
              </w:rPr>
              <w:t>RWL</w:t>
            </w:r>
          </w:p>
        </w:tc>
        <w:tc>
          <w:tcPr>
            <w:tcW w:w="1344" w:type="pct"/>
          </w:tcPr>
          <w:p w14:paraId="078C8D3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40"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3C" w14:textId="77777777" w:rsidR="005C6958" w:rsidRPr="00841F54" w:rsidRDefault="005C6958" w:rsidP="00E22A9D">
            <w:pPr>
              <w:pStyle w:val="TableText"/>
              <w:rPr>
                <w:rFonts w:eastAsiaTheme="minorHAnsi" w:cstheme="minorBidi"/>
              </w:rPr>
            </w:pPr>
            <w:r w:rsidRPr="00841F54">
              <w:rPr>
                <w:rFonts w:eastAsiaTheme="minorHAnsi" w:cstheme="minorBidi"/>
              </w:rPr>
              <w:t>9000010.06</w:t>
            </w:r>
          </w:p>
        </w:tc>
        <w:tc>
          <w:tcPr>
            <w:tcW w:w="1631" w:type="pct"/>
          </w:tcPr>
          <w:p w14:paraId="078C8D3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Provider</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3E"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3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5"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1" w14:textId="77777777" w:rsidR="005C6958" w:rsidRPr="00841F54" w:rsidRDefault="005C6958" w:rsidP="00E22A9D">
            <w:pPr>
              <w:pStyle w:val="TableText"/>
              <w:rPr>
                <w:rFonts w:eastAsiaTheme="minorHAnsi" w:cstheme="minorBidi"/>
              </w:rPr>
            </w:pPr>
            <w:r w:rsidRPr="00841F54">
              <w:rPr>
                <w:rFonts w:eastAsiaTheme="minorHAnsi" w:cstheme="minorBidi"/>
              </w:rPr>
              <w:t>9000010.07</w:t>
            </w:r>
          </w:p>
        </w:tc>
        <w:tc>
          <w:tcPr>
            <w:tcW w:w="1631" w:type="pct"/>
          </w:tcPr>
          <w:p w14:paraId="078C8D4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POV</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3"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A"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6" w14:textId="77777777" w:rsidR="005C6958" w:rsidRPr="00841F54" w:rsidRDefault="005C6958" w:rsidP="00E22A9D">
            <w:pPr>
              <w:pStyle w:val="TableText"/>
              <w:rPr>
                <w:rFonts w:eastAsiaTheme="minorHAnsi" w:cstheme="minorBidi"/>
              </w:rPr>
            </w:pPr>
            <w:r w:rsidRPr="00841F54">
              <w:rPr>
                <w:rFonts w:eastAsiaTheme="minorHAnsi" w:cstheme="minorBidi"/>
              </w:rPr>
              <w:t>9000010.11</w:t>
            </w:r>
          </w:p>
        </w:tc>
        <w:tc>
          <w:tcPr>
            <w:tcW w:w="1631" w:type="pct"/>
          </w:tcPr>
          <w:p w14:paraId="078C8D4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Immunization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8"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4F"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4B" w14:textId="77777777" w:rsidR="005C6958" w:rsidRPr="00841F54" w:rsidRDefault="005C6958" w:rsidP="00E22A9D">
            <w:pPr>
              <w:pStyle w:val="TableText"/>
              <w:rPr>
                <w:rFonts w:eastAsiaTheme="minorHAnsi" w:cstheme="minorBidi"/>
              </w:rPr>
            </w:pPr>
            <w:r w:rsidRPr="00841F54">
              <w:rPr>
                <w:rFonts w:eastAsiaTheme="minorHAnsi" w:cstheme="minorBidi"/>
              </w:rPr>
              <w:t>9000010.12</w:t>
            </w:r>
          </w:p>
        </w:tc>
        <w:tc>
          <w:tcPr>
            <w:tcW w:w="1631" w:type="pct"/>
          </w:tcPr>
          <w:p w14:paraId="078C8D4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Skin Test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4D"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4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4"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0" w14:textId="77777777" w:rsidR="005C6958" w:rsidRPr="00841F54" w:rsidRDefault="005C6958" w:rsidP="00E22A9D">
            <w:pPr>
              <w:pStyle w:val="TableText"/>
              <w:rPr>
                <w:rFonts w:eastAsiaTheme="minorHAnsi" w:cstheme="minorBidi"/>
              </w:rPr>
            </w:pPr>
            <w:r w:rsidRPr="00841F54">
              <w:rPr>
                <w:rFonts w:eastAsiaTheme="minorHAnsi" w:cstheme="minorBidi"/>
              </w:rPr>
              <w:t>9000010.13</w:t>
            </w:r>
          </w:p>
        </w:tc>
        <w:tc>
          <w:tcPr>
            <w:tcW w:w="1631" w:type="pct"/>
          </w:tcPr>
          <w:p w14:paraId="078C8D5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Exam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2"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9"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5" w14:textId="77777777" w:rsidR="005C6958" w:rsidRPr="00841F54" w:rsidRDefault="005C6958" w:rsidP="00E22A9D">
            <w:pPr>
              <w:pStyle w:val="TableText"/>
              <w:rPr>
                <w:rFonts w:eastAsiaTheme="minorHAnsi" w:cstheme="minorBidi"/>
              </w:rPr>
            </w:pPr>
            <w:r w:rsidRPr="00841F54">
              <w:rPr>
                <w:rFonts w:eastAsiaTheme="minorHAnsi" w:cstheme="minorBidi"/>
              </w:rPr>
              <w:t>9000010.15</w:t>
            </w:r>
          </w:p>
        </w:tc>
        <w:tc>
          <w:tcPr>
            <w:tcW w:w="1631" w:type="pct"/>
          </w:tcPr>
          <w:p w14:paraId="078C8D5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Treatment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7"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5E"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A" w14:textId="77777777" w:rsidR="005C6958" w:rsidRPr="00841F54" w:rsidRDefault="005C6958" w:rsidP="00E22A9D">
            <w:pPr>
              <w:pStyle w:val="TableText"/>
              <w:rPr>
                <w:rFonts w:eastAsiaTheme="minorHAnsi" w:cstheme="minorBidi"/>
              </w:rPr>
            </w:pPr>
            <w:r w:rsidRPr="00841F54">
              <w:rPr>
                <w:rFonts w:eastAsiaTheme="minorHAnsi" w:cstheme="minorBidi"/>
              </w:rPr>
              <w:t>9000010.16</w:t>
            </w:r>
          </w:p>
        </w:tc>
        <w:tc>
          <w:tcPr>
            <w:tcW w:w="1631" w:type="pct"/>
          </w:tcPr>
          <w:p w14:paraId="078C8D5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Patient Ed</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5C"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5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3"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5F" w14:textId="77777777" w:rsidR="005C6958" w:rsidRPr="00841F54" w:rsidRDefault="005C6958" w:rsidP="00E22A9D">
            <w:pPr>
              <w:pStyle w:val="TableText"/>
              <w:rPr>
                <w:rFonts w:eastAsiaTheme="minorHAnsi" w:cstheme="minorBidi"/>
              </w:rPr>
            </w:pPr>
            <w:r w:rsidRPr="00841F54">
              <w:rPr>
                <w:rFonts w:eastAsiaTheme="minorHAnsi" w:cstheme="minorBidi"/>
              </w:rPr>
              <w:t>9000010.18</w:t>
            </w:r>
          </w:p>
        </w:tc>
        <w:tc>
          <w:tcPr>
            <w:tcW w:w="1631" w:type="pct"/>
          </w:tcPr>
          <w:p w14:paraId="078C8D6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CPT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1"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6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8"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4" w14:textId="77777777" w:rsidR="005C6958" w:rsidRPr="00841F54" w:rsidRDefault="005C6958" w:rsidP="00E22A9D">
            <w:pPr>
              <w:pStyle w:val="TableText"/>
              <w:rPr>
                <w:rFonts w:eastAsiaTheme="minorHAnsi" w:cstheme="minorBidi"/>
              </w:rPr>
            </w:pPr>
            <w:r w:rsidRPr="00841F54">
              <w:rPr>
                <w:rFonts w:eastAsiaTheme="minorHAnsi" w:cstheme="minorBidi"/>
              </w:rPr>
              <w:t>9000010.23</w:t>
            </w:r>
          </w:p>
        </w:tc>
        <w:tc>
          <w:tcPr>
            <w:tcW w:w="1631" w:type="pct"/>
          </w:tcPr>
          <w:p w14:paraId="078C8D6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 Health Factors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6"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6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r w:rsidR="005C6958" w:rsidRPr="00841F54" w14:paraId="078C8D6D"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9" w14:textId="77777777" w:rsidR="005C6958" w:rsidRPr="00841F54" w:rsidRDefault="005C6958" w:rsidP="00E22A9D">
            <w:pPr>
              <w:pStyle w:val="TableText"/>
              <w:rPr>
                <w:rFonts w:eastAsiaTheme="minorHAnsi" w:cstheme="minorBidi"/>
              </w:rPr>
            </w:pPr>
            <w:r w:rsidRPr="00841F54">
              <w:rPr>
                <w:rFonts w:eastAsiaTheme="minorHAnsi" w:cstheme="minorBidi"/>
              </w:rPr>
              <w:t>9999999.06</w:t>
            </w:r>
          </w:p>
        </w:tc>
        <w:tc>
          <w:tcPr>
            <w:tcW w:w="1631" w:type="pct"/>
          </w:tcPr>
          <w:p w14:paraId="078C8D6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Location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6B"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6C"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72"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6E" w14:textId="77777777" w:rsidR="005C6958" w:rsidRPr="00841F54" w:rsidRDefault="005C6958" w:rsidP="00E22A9D">
            <w:pPr>
              <w:pStyle w:val="TableText"/>
              <w:rPr>
                <w:rFonts w:eastAsiaTheme="minorHAnsi" w:cstheme="minorBidi"/>
              </w:rPr>
            </w:pPr>
            <w:r w:rsidRPr="00841F54">
              <w:rPr>
                <w:rFonts w:eastAsiaTheme="minorHAnsi" w:cstheme="minorBidi"/>
              </w:rPr>
              <w:t>9999999.09</w:t>
            </w:r>
          </w:p>
        </w:tc>
        <w:tc>
          <w:tcPr>
            <w:tcW w:w="1631" w:type="pct"/>
          </w:tcPr>
          <w:p w14:paraId="078C8D6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Education Topics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0"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1"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77"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3" w14:textId="77777777" w:rsidR="005C6958" w:rsidRPr="00841F54" w:rsidRDefault="005C6958" w:rsidP="00E22A9D">
            <w:pPr>
              <w:pStyle w:val="TableText"/>
              <w:rPr>
                <w:rFonts w:eastAsiaTheme="minorHAnsi" w:cstheme="minorBidi"/>
              </w:rPr>
            </w:pPr>
            <w:r w:rsidRPr="00841F54">
              <w:rPr>
                <w:rFonts w:eastAsiaTheme="minorHAnsi" w:cstheme="minorBidi"/>
              </w:rPr>
              <w:t>9999999.14</w:t>
            </w:r>
          </w:p>
        </w:tc>
        <w:tc>
          <w:tcPr>
            <w:tcW w:w="1631" w:type="pct"/>
          </w:tcPr>
          <w:p w14:paraId="078C8D7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Immunization</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5"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6"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7C"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8" w14:textId="77777777" w:rsidR="005C6958" w:rsidRPr="00841F54" w:rsidRDefault="005C6958" w:rsidP="00E22A9D">
            <w:pPr>
              <w:pStyle w:val="TableText"/>
              <w:rPr>
                <w:rFonts w:eastAsiaTheme="minorHAnsi" w:cstheme="minorBidi"/>
              </w:rPr>
            </w:pPr>
            <w:r w:rsidRPr="00841F54">
              <w:rPr>
                <w:rFonts w:eastAsiaTheme="minorHAnsi" w:cstheme="minorBidi"/>
              </w:rPr>
              <w:t>9999999.15</w:t>
            </w:r>
          </w:p>
        </w:tc>
        <w:tc>
          <w:tcPr>
            <w:tcW w:w="1631" w:type="pct"/>
          </w:tcPr>
          <w:p w14:paraId="078C8D7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Exam</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A"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7B"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1"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7D" w14:textId="77777777" w:rsidR="005C6958" w:rsidRPr="00841F54" w:rsidRDefault="005C6958" w:rsidP="00E22A9D">
            <w:pPr>
              <w:pStyle w:val="TableText"/>
              <w:rPr>
                <w:rFonts w:eastAsiaTheme="minorHAnsi" w:cstheme="minorBidi"/>
              </w:rPr>
            </w:pPr>
            <w:r w:rsidRPr="00841F54">
              <w:rPr>
                <w:rFonts w:eastAsiaTheme="minorHAnsi" w:cstheme="minorBidi"/>
              </w:rPr>
              <w:t>9999999.17</w:t>
            </w:r>
          </w:p>
        </w:tc>
        <w:tc>
          <w:tcPr>
            <w:tcW w:w="1631" w:type="pct"/>
          </w:tcPr>
          <w:p w14:paraId="078C8D7E"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Treatment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7F"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0"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6"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82" w14:textId="77777777" w:rsidR="005C6958" w:rsidRPr="00841F54" w:rsidRDefault="005C6958" w:rsidP="00E22A9D">
            <w:pPr>
              <w:pStyle w:val="TableText"/>
              <w:rPr>
                <w:rFonts w:eastAsiaTheme="minorHAnsi" w:cstheme="minorBidi"/>
              </w:rPr>
            </w:pPr>
            <w:r w:rsidRPr="00841F54">
              <w:rPr>
                <w:rFonts w:eastAsiaTheme="minorHAnsi" w:cstheme="minorBidi"/>
              </w:rPr>
              <w:t>9999999.27</w:t>
            </w:r>
          </w:p>
        </w:tc>
        <w:tc>
          <w:tcPr>
            <w:tcW w:w="1631" w:type="pct"/>
          </w:tcPr>
          <w:p w14:paraId="078C8D83"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Provider Narrative</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84" w14:textId="77777777" w:rsidR="005C6958" w:rsidRPr="00841F54" w:rsidRDefault="005C6958" w:rsidP="00E22A9D">
            <w:pPr>
              <w:pStyle w:val="TableText"/>
              <w:rPr>
                <w:rFonts w:eastAsiaTheme="minorHAnsi" w:cstheme="minorBidi"/>
              </w:rPr>
            </w:pPr>
            <w:r w:rsidRPr="00841F54">
              <w:rPr>
                <w:rFonts w:eastAsiaTheme="minorHAnsi" w:cstheme="minorBidi"/>
              </w:rPr>
              <w:t>RWL</w:t>
            </w:r>
          </w:p>
        </w:tc>
        <w:tc>
          <w:tcPr>
            <w:tcW w:w="1344" w:type="pct"/>
          </w:tcPr>
          <w:p w14:paraId="078C8D85"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8B"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87" w14:textId="77777777" w:rsidR="005C6958" w:rsidRPr="00841F54" w:rsidRDefault="005C6958" w:rsidP="00E22A9D">
            <w:pPr>
              <w:pStyle w:val="TableText"/>
              <w:rPr>
                <w:rFonts w:eastAsiaTheme="minorHAnsi" w:cstheme="minorBidi"/>
              </w:rPr>
            </w:pPr>
            <w:r w:rsidRPr="00841F54">
              <w:rPr>
                <w:rFonts w:eastAsiaTheme="minorHAnsi" w:cstheme="minorBidi"/>
              </w:rPr>
              <w:t>9999999.28</w:t>
            </w:r>
          </w:p>
        </w:tc>
        <w:tc>
          <w:tcPr>
            <w:tcW w:w="1631" w:type="pct"/>
          </w:tcPr>
          <w:p w14:paraId="078C8D8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Skin Test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89"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r w:rsidR="005C6958" w:rsidRPr="00841F54" w14:paraId="078C8D90" w14:textId="77777777" w:rsidTr="008E08D8">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right w:val="none" w:sz="0" w:space="0" w:color="auto"/>
            </w:tcBorders>
          </w:tcPr>
          <w:p w14:paraId="078C8D8C" w14:textId="77777777" w:rsidR="005C6958" w:rsidRPr="00841F54" w:rsidRDefault="005C6958" w:rsidP="00E22A9D">
            <w:pPr>
              <w:pStyle w:val="TableText"/>
              <w:rPr>
                <w:rFonts w:eastAsiaTheme="minorHAnsi" w:cstheme="minorBidi"/>
              </w:rPr>
            </w:pPr>
            <w:r w:rsidRPr="00841F54">
              <w:rPr>
                <w:rFonts w:eastAsiaTheme="minorHAnsi" w:cstheme="minorBidi"/>
              </w:rPr>
              <w:t>9999999.64</w:t>
            </w:r>
          </w:p>
        </w:tc>
        <w:tc>
          <w:tcPr>
            <w:tcW w:w="1631" w:type="pct"/>
          </w:tcPr>
          <w:p w14:paraId="078C8D8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Health Factors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right w:val="none" w:sz="0" w:space="0" w:color="auto"/>
            </w:tcBorders>
          </w:tcPr>
          <w:p w14:paraId="078C8D8E"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8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RWL</w:t>
            </w:r>
          </w:p>
        </w:tc>
      </w:tr>
    </w:tbl>
    <w:p w14:paraId="52234E51" w14:textId="77777777" w:rsidR="00F55C2D" w:rsidRDefault="00F55C2D" w:rsidP="00F55C2D">
      <w:pPr>
        <w:spacing w:before="0" w:after="0"/>
      </w:pPr>
      <w:bookmarkStart w:id="196" w:name="_Toc414852669"/>
    </w:p>
    <w:p w14:paraId="2F806553" w14:textId="77777777" w:rsidR="00F55C2D" w:rsidRDefault="00F55C2D" w:rsidP="00F55C2D">
      <w:pPr>
        <w:spacing w:before="0" w:after="0"/>
      </w:pPr>
    </w:p>
    <w:p w14:paraId="078C8D91" w14:textId="6BBBEA35" w:rsidR="005C6958" w:rsidRPr="00841F54" w:rsidRDefault="005C6958" w:rsidP="00F55C2D">
      <w:pPr>
        <w:spacing w:before="0" w:after="0"/>
      </w:pPr>
      <w:bookmarkStart w:id="197" w:name="_Toc498006010"/>
      <w:r w:rsidRPr="00841F54">
        <w:t>Visit Tracking</w:t>
      </w:r>
      <w:bookmarkEnd w:id="196"/>
      <w:bookmarkEnd w:id="197"/>
    </w:p>
    <w:tbl>
      <w:tblPr>
        <w:tblStyle w:val="LightShading-Accent2"/>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20" w:firstRow="1" w:lastRow="0" w:firstColumn="0" w:lastColumn="0" w:noHBand="1" w:noVBand="0"/>
        <w:tblCaption w:val="TRACKING table info"/>
        <w:tblDescription w:val="15.5. VISIT TRACKING"/>
      </w:tblPr>
      <w:tblGrid>
        <w:gridCol w:w="2268"/>
        <w:gridCol w:w="3059"/>
        <w:gridCol w:w="1531"/>
        <w:gridCol w:w="2521"/>
      </w:tblGrid>
      <w:tr w:rsidR="00FD5445" w:rsidRPr="00841F54" w14:paraId="078C8D96" w14:textId="77777777" w:rsidTr="008E08D8">
        <w:trPr>
          <w:cnfStyle w:val="100000000000" w:firstRow="1" w:lastRow="0" w:firstColumn="0" w:lastColumn="0" w:oddVBand="0" w:evenVBand="0" w:oddHBand="0" w:evenHBand="0" w:firstRowFirstColumn="0" w:firstRowLastColumn="0" w:lastRowFirstColumn="0" w:lastRowLastColumn="0"/>
          <w:trHeight w:val="330"/>
          <w:tblHeader/>
        </w:trPr>
        <w:tc>
          <w:tcPr>
            <w:cnfStyle w:val="000010000000" w:firstRow="0" w:lastRow="0" w:firstColumn="0" w:lastColumn="0" w:oddVBand="1" w:evenVBand="0" w:oddHBand="0" w:evenHBand="0" w:firstRowFirstColumn="0" w:firstRowLastColumn="0" w:lastRowFirstColumn="0" w:lastRowLastColumn="0"/>
            <w:tcW w:w="1209" w:type="pct"/>
            <w:tcBorders>
              <w:top w:val="none" w:sz="0" w:space="0" w:color="auto"/>
              <w:left w:val="none" w:sz="0" w:space="0" w:color="auto"/>
              <w:bottom w:val="none" w:sz="0" w:space="0" w:color="auto"/>
              <w:right w:val="none" w:sz="0" w:space="0" w:color="auto"/>
            </w:tcBorders>
          </w:tcPr>
          <w:p w14:paraId="078C8D92" w14:textId="190C0F4C" w:rsidR="00FD5445" w:rsidRPr="00841F54" w:rsidRDefault="00AD347F" w:rsidP="00AD347F">
            <w:pPr>
              <w:pStyle w:val="TableText"/>
              <w:jc w:val="center"/>
              <w:rPr>
                <w:rFonts w:eastAsiaTheme="minorHAnsi" w:cstheme="minorBidi"/>
              </w:rPr>
            </w:pPr>
            <w:r w:rsidRPr="00841F54">
              <w:rPr>
                <w:rFonts w:eastAsiaTheme="minorHAnsi" w:cstheme="minorBidi"/>
              </w:rPr>
              <w:t>FILE NUMBER</w:t>
            </w:r>
          </w:p>
        </w:tc>
        <w:tc>
          <w:tcPr>
            <w:tcW w:w="1631" w:type="pct"/>
            <w:tcBorders>
              <w:top w:val="none" w:sz="0" w:space="0" w:color="auto"/>
              <w:left w:val="none" w:sz="0" w:space="0" w:color="auto"/>
              <w:bottom w:val="none" w:sz="0" w:space="0" w:color="auto"/>
              <w:right w:val="none" w:sz="0" w:space="0" w:color="auto"/>
            </w:tcBorders>
          </w:tcPr>
          <w:p w14:paraId="078C8D93" w14:textId="47B42BF3" w:rsidR="00FD5445"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NAME</w:t>
            </w:r>
          </w:p>
        </w:tc>
        <w:tc>
          <w:tcPr>
            <w:cnfStyle w:val="000010000000" w:firstRow="0" w:lastRow="0" w:firstColumn="0" w:lastColumn="0" w:oddVBand="1" w:evenVBand="0" w:oddHBand="0" w:evenHBand="0" w:firstRowFirstColumn="0" w:firstRowLastColumn="0" w:lastRowFirstColumn="0" w:lastRowLastColumn="0"/>
            <w:tcW w:w="816" w:type="pct"/>
            <w:tcBorders>
              <w:top w:val="none" w:sz="0" w:space="0" w:color="auto"/>
              <w:left w:val="none" w:sz="0" w:space="0" w:color="auto"/>
              <w:bottom w:val="none" w:sz="0" w:space="0" w:color="auto"/>
              <w:right w:val="none" w:sz="0" w:space="0" w:color="auto"/>
            </w:tcBorders>
          </w:tcPr>
          <w:p w14:paraId="078C8D94" w14:textId="32633AA4" w:rsidR="00FD5445" w:rsidRPr="00841F54" w:rsidRDefault="00AD347F" w:rsidP="00AD347F">
            <w:pPr>
              <w:pStyle w:val="TableText"/>
              <w:jc w:val="center"/>
              <w:rPr>
                <w:rFonts w:eastAsiaTheme="minorHAnsi" w:cstheme="minorBidi"/>
              </w:rPr>
            </w:pPr>
            <w:r w:rsidRPr="00841F54">
              <w:rPr>
                <w:rFonts w:eastAsiaTheme="minorHAnsi" w:cstheme="minorBidi"/>
              </w:rPr>
              <w:t>USER</w:t>
            </w:r>
          </w:p>
        </w:tc>
        <w:tc>
          <w:tcPr>
            <w:tcW w:w="1344" w:type="pct"/>
            <w:tcBorders>
              <w:top w:val="none" w:sz="0" w:space="0" w:color="auto"/>
              <w:left w:val="none" w:sz="0" w:space="0" w:color="auto"/>
              <w:bottom w:val="none" w:sz="0" w:space="0" w:color="auto"/>
              <w:right w:val="none" w:sz="0" w:space="0" w:color="auto"/>
            </w:tcBorders>
          </w:tcPr>
          <w:p w14:paraId="078C8D95" w14:textId="19486F77" w:rsidR="00FD5445" w:rsidRPr="00841F54" w:rsidRDefault="00AD347F" w:rsidP="00AD347F">
            <w:pPr>
              <w:pStyle w:val="TableText"/>
              <w:jc w:val="center"/>
              <w:cnfStyle w:val="100000000000" w:firstRow="1"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COORDINATOR</w:t>
            </w:r>
          </w:p>
        </w:tc>
      </w:tr>
      <w:tr w:rsidR="005C6958" w:rsidRPr="00841F54" w14:paraId="078C8D9B"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97" w14:textId="77777777" w:rsidR="005C6958" w:rsidRPr="00841F54" w:rsidRDefault="005C6958" w:rsidP="00E22A9D">
            <w:pPr>
              <w:pStyle w:val="TableText"/>
              <w:rPr>
                <w:rFonts w:eastAsiaTheme="minorHAnsi" w:cstheme="minorBidi"/>
              </w:rPr>
            </w:pPr>
            <w:r w:rsidRPr="00841F54">
              <w:rPr>
                <w:rFonts w:eastAsiaTheme="minorHAnsi" w:cstheme="minorBidi"/>
              </w:rPr>
              <w:t>150.1</w:t>
            </w:r>
          </w:p>
        </w:tc>
        <w:tc>
          <w:tcPr>
            <w:tcW w:w="1631" w:type="pct"/>
          </w:tcPr>
          <w:p w14:paraId="078C8D98"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Ancillary DSS ID</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99"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9A"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A0"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9C" w14:textId="77777777" w:rsidR="005C6958" w:rsidRPr="00841F54" w:rsidRDefault="005C6958" w:rsidP="00E22A9D">
            <w:pPr>
              <w:pStyle w:val="TableText"/>
              <w:rPr>
                <w:rFonts w:eastAsiaTheme="minorHAnsi" w:cstheme="minorBidi"/>
              </w:rPr>
            </w:pPr>
            <w:r w:rsidRPr="00841F54">
              <w:rPr>
                <w:rFonts w:eastAsiaTheme="minorHAnsi" w:cstheme="minorBidi"/>
              </w:rPr>
              <w:t>150.2</w:t>
            </w:r>
          </w:p>
        </w:tc>
        <w:tc>
          <w:tcPr>
            <w:tcW w:w="1631" w:type="pct"/>
          </w:tcPr>
          <w:p w14:paraId="078C8D9D"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Site Codes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9E"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9F"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t>
            </w:r>
          </w:p>
        </w:tc>
      </w:tr>
      <w:tr w:rsidR="005C6958" w:rsidRPr="00841F54" w14:paraId="078C8DA5"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bottom w:val="none" w:sz="0" w:space="0" w:color="auto"/>
              <w:right w:val="none" w:sz="0" w:space="0" w:color="auto"/>
            </w:tcBorders>
          </w:tcPr>
          <w:p w14:paraId="078C8DA1" w14:textId="77777777" w:rsidR="005C6958" w:rsidRPr="00841F54" w:rsidRDefault="005C6958" w:rsidP="00E22A9D">
            <w:pPr>
              <w:pStyle w:val="TableText"/>
              <w:rPr>
                <w:rFonts w:eastAsiaTheme="minorHAnsi" w:cstheme="minorBidi"/>
              </w:rPr>
            </w:pPr>
            <w:r w:rsidRPr="00841F54">
              <w:rPr>
                <w:rFonts w:eastAsiaTheme="minorHAnsi" w:cstheme="minorBidi"/>
              </w:rPr>
              <w:t>150.9</w:t>
            </w:r>
          </w:p>
        </w:tc>
        <w:tc>
          <w:tcPr>
            <w:tcW w:w="1631" w:type="pct"/>
          </w:tcPr>
          <w:p w14:paraId="078C8DA2"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 Tracking Parameters</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bottom w:val="none" w:sz="0" w:space="0" w:color="auto"/>
              <w:right w:val="none" w:sz="0" w:space="0" w:color="auto"/>
            </w:tcBorders>
          </w:tcPr>
          <w:p w14:paraId="078C8DA3" w14:textId="77777777" w:rsidR="005C6958" w:rsidRPr="00841F54" w:rsidRDefault="005C6958" w:rsidP="00E22A9D">
            <w:pPr>
              <w:pStyle w:val="TableText"/>
              <w:rPr>
                <w:rFonts w:eastAsiaTheme="minorHAnsi" w:cstheme="minorBidi"/>
              </w:rPr>
            </w:pPr>
            <w:r w:rsidRPr="00841F54">
              <w:rPr>
                <w:rFonts w:eastAsiaTheme="minorHAnsi" w:cstheme="minorBidi"/>
              </w:rPr>
              <w:t>R</w:t>
            </w:r>
          </w:p>
        </w:tc>
        <w:tc>
          <w:tcPr>
            <w:tcW w:w="1344" w:type="pct"/>
          </w:tcPr>
          <w:p w14:paraId="078C8DA4"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w:t>
            </w:r>
          </w:p>
        </w:tc>
      </w:tr>
      <w:tr w:rsidR="005C6958" w:rsidRPr="00841F54" w14:paraId="078C8DAA" w14:textId="77777777" w:rsidTr="00876AB1">
        <w:tc>
          <w:tcPr>
            <w:cnfStyle w:val="000010000000" w:firstRow="0" w:lastRow="0" w:firstColumn="0" w:lastColumn="0" w:oddVBand="1" w:evenVBand="0" w:oddHBand="0" w:evenHBand="0" w:firstRowFirstColumn="0" w:firstRowLastColumn="0" w:lastRowFirstColumn="0" w:lastRowLastColumn="0"/>
            <w:tcW w:w="1209" w:type="pct"/>
            <w:tcBorders>
              <w:left w:val="none" w:sz="0" w:space="0" w:color="auto"/>
              <w:right w:val="none" w:sz="0" w:space="0" w:color="auto"/>
            </w:tcBorders>
          </w:tcPr>
          <w:p w14:paraId="078C8DA6" w14:textId="77777777" w:rsidR="005C6958" w:rsidRPr="00841F54" w:rsidRDefault="005C6958" w:rsidP="00E22A9D">
            <w:pPr>
              <w:pStyle w:val="TableText"/>
              <w:rPr>
                <w:rFonts w:eastAsiaTheme="minorHAnsi" w:cstheme="minorBidi"/>
              </w:rPr>
            </w:pPr>
            <w:r w:rsidRPr="00841F54">
              <w:rPr>
                <w:rFonts w:eastAsiaTheme="minorHAnsi" w:cstheme="minorBidi"/>
              </w:rPr>
              <w:t>9000010</w:t>
            </w:r>
          </w:p>
        </w:tc>
        <w:tc>
          <w:tcPr>
            <w:tcW w:w="1631" w:type="pct"/>
          </w:tcPr>
          <w:p w14:paraId="078C8DA7"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Visit</w:t>
            </w:r>
          </w:p>
        </w:tc>
        <w:tc>
          <w:tcPr>
            <w:cnfStyle w:val="000010000000" w:firstRow="0" w:lastRow="0" w:firstColumn="0" w:lastColumn="0" w:oddVBand="1" w:evenVBand="0" w:oddHBand="0" w:evenHBand="0" w:firstRowFirstColumn="0" w:firstRowLastColumn="0" w:lastRowFirstColumn="0" w:lastRowLastColumn="0"/>
            <w:tcW w:w="816" w:type="pct"/>
            <w:tcBorders>
              <w:left w:val="none" w:sz="0" w:space="0" w:color="auto"/>
              <w:right w:val="none" w:sz="0" w:space="0" w:color="auto"/>
            </w:tcBorders>
          </w:tcPr>
          <w:p w14:paraId="078C8DA8" w14:textId="77777777" w:rsidR="005C6958" w:rsidRPr="00841F54" w:rsidRDefault="005C6958" w:rsidP="00E22A9D">
            <w:pPr>
              <w:pStyle w:val="TableText"/>
              <w:rPr>
                <w:rFonts w:eastAsiaTheme="minorHAnsi" w:cstheme="minorBidi"/>
              </w:rPr>
            </w:pPr>
            <w:r w:rsidRPr="00841F54">
              <w:rPr>
                <w:rFonts w:eastAsiaTheme="minorHAnsi" w:cstheme="minorBidi"/>
              </w:rPr>
              <w:t>RWDL</w:t>
            </w:r>
          </w:p>
        </w:tc>
        <w:tc>
          <w:tcPr>
            <w:tcW w:w="1344" w:type="pct"/>
          </w:tcPr>
          <w:p w14:paraId="078C8DA9" w14:textId="77777777" w:rsidR="005C6958" w:rsidRPr="00841F54" w:rsidRDefault="005C6958" w:rsidP="00E22A9D">
            <w:pPr>
              <w:pStyle w:val="TableText"/>
              <w:cnfStyle w:val="000000000000" w:firstRow="0" w:lastRow="0" w:firstColumn="0" w:lastColumn="0" w:oddVBand="0" w:evenVBand="0" w:oddHBand="0" w:evenHBand="0" w:firstRowFirstColumn="0" w:firstRowLastColumn="0" w:lastRowFirstColumn="0" w:lastRowLastColumn="0"/>
              <w:rPr>
                <w:rFonts w:eastAsiaTheme="minorHAnsi" w:cstheme="minorBidi"/>
              </w:rPr>
            </w:pPr>
            <w:r w:rsidRPr="00841F54">
              <w:rPr>
                <w:rFonts w:eastAsiaTheme="minorHAnsi" w:cstheme="minorBidi"/>
              </w:rPr>
              <w:t>RWDL</w:t>
            </w:r>
          </w:p>
        </w:tc>
      </w:tr>
    </w:tbl>
    <w:p w14:paraId="078C8DAB" w14:textId="77777777" w:rsidR="00C4710C" w:rsidRPr="00841F54" w:rsidRDefault="00C4710C" w:rsidP="00E22A9D">
      <w:pPr>
        <w:rPr>
          <w:rFonts w:eastAsiaTheme="minorHAnsi" w:cstheme="minorBidi"/>
        </w:rPr>
      </w:pPr>
    </w:p>
    <w:p w14:paraId="078C8DAC" w14:textId="77777777" w:rsidR="00C4710C" w:rsidRPr="00841F54" w:rsidRDefault="00C4710C" w:rsidP="00E22A9D">
      <w:pPr>
        <w:rPr>
          <w:rFonts w:eastAsiaTheme="minorHAnsi" w:cstheme="minorBidi"/>
        </w:rPr>
        <w:sectPr w:rsidR="00C4710C" w:rsidRPr="00841F54" w:rsidSect="007B71DB">
          <w:pgSz w:w="12240" w:h="15840" w:code="9"/>
          <w:pgMar w:top="1440" w:right="1440" w:bottom="1440" w:left="1440" w:header="720" w:footer="720" w:gutter="0"/>
          <w:pgNumType w:start="83"/>
          <w:cols w:space="720"/>
        </w:sectPr>
      </w:pPr>
    </w:p>
    <w:p w14:paraId="078C8DAD" w14:textId="1D9CD736" w:rsidR="008D4E8F" w:rsidRDefault="005C6958" w:rsidP="0090069A">
      <w:pPr>
        <w:pStyle w:val="Heading1"/>
      </w:pPr>
      <w:bookmarkStart w:id="198" w:name="_Toc414852670"/>
      <w:bookmarkStart w:id="199" w:name="_Toc498006011"/>
      <w:r>
        <w:lastRenderedPageBreak/>
        <w:t>Appendix C – Visit Tracking Technical Information</w:t>
      </w:r>
      <w:bookmarkEnd w:id="198"/>
      <w:bookmarkEnd w:id="199"/>
    </w:p>
    <w:p w14:paraId="078C8DAE" w14:textId="1081740D" w:rsidR="005C6958" w:rsidRPr="00841F54" w:rsidRDefault="005C6958" w:rsidP="005C6958">
      <w:pPr>
        <w:pStyle w:val="Heading2"/>
      </w:pPr>
      <w:bookmarkStart w:id="200" w:name="_Toc327862309"/>
      <w:bookmarkStart w:id="201" w:name="_Toc327864099"/>
      <w:bookmarkStart w:id="202" w:name="_Toc327865848"/>
      <w:bookmarkStart w:id="203" w:name="_Toc327866005"/>
      <w:bookmarkStart w:id="204" w:name="_Toc327866683"/>
      <w:bookmarkStart w:id="205" w:name="_Toc327866809"/>
      <w:bookmarkStart w:id="206" w:name="_Toc330201220"/>
      <w:bookmarkStart w:id="207" w:name="_Toc332073285"/>
      <w:bookmarkStart w:id="208" w:name="_Toc364731360"/>
      <w:bookmarkStart w:id="209" w:name="_Toc414852671"/>
      <w:bookmarkStart w:id="210" w:name="_Toc498006012"/>
      <w:r w:rsidRPr="00841F54">
        <w:t>Introduction</w:t>
      </w:r>
      <w:bookmarkEnd w:id="200"/>
      <w:bookmarkEnd w:id="201"/>
      <w:bookmarkEnd w:id="202"/>
      <w:bookmarkEnd w:id="203"/>
      <w:bookmarkEnd w:id="204"/>
      <w:bookmarkEnd w:id="205"/>
      <w:bookmarkEnd w:id="206"/>
      <w:bookmarkEnd w:id="207"/>
      <w:bookmarkEnd w:id="208"/>
      <w:bookmarkEnd w:id="209"/>
      <w:bookmarkEnd w:id="210"/>
    </w:p>
    <w:p w14:paraId="078C8DAF" w14:textId="77777777" w:rsidR="005C6958" w:rsidRPr="00841F54" w:rsidRDefault="005C6958" w:rsidP="00E22A9D">
      <w:pPr>
        <w:rPr>
          <w:rFonts w:eastAsiaTheme="minorHAnsi" w:cstheme="minorBidi"/>
        </w:rPr>
      </w:pPr>
      <w:r w:rsidRPr="00841F54">
        <w:rPr>
          <w:rFonts w:eastAsiaTheme="minorHAnsi" w:cstheme="minorBidi"/>
        </w:rPr>
        <w:t>The Visit Tracking software is designed to link patient-related information in a file structure that will allow meaningful reporting and historically accurate categorization of patient events and episodes of care.</w:t>
      </w:r>
    </w:p>
    <w:p w14:paraId="078C8DB0" w14:textId="6152563F" w:rsidR="005C6958" w:rsidRPr="00841F54" w:rsidRDefault="005C6958" w:rsidP="005C6958">
      <w:pPr>
        <w:pStyle w:val="Heading2"/>
      </w:pPr>
      <w:bookmarkStart w:id="211" w:name="_Toc414852672"/>
      <w:bookmarkStart w:id="212" w:name="_Toc498006013"/>
      <w:r w:rsidRPr="00841F54">
        <w:t>Background</w:t>
      </w:r>
      <w:bookmarkEnd w:id="211"/>
      <w:bookmarkEnd w:id="212"/>
    </w:p>
    <w:p w14:paraId="078C8DB1" w14:textId="77777777" w:rsidR="005C6958" w:rsidRPr="00841F54" w:rsidRDefault="005C6958" w:rsidP="00E22A9D">
      <w:pPr>
        <w:rPr>
          <w:rFonts w:eastAsiaTheme="minorHAnsi" w:cstheme="minorBidi"/>
        </w:rPr>
      </w:pPr>
      <w:r w:rsidRPr="00841F54">
        <w:rPr>
          <w:rFonts w:eastAsiaTheme="minorHAnsi" w:cstheme="minorBidi"/>
        </w:rPr>
        <w:t xml:space="preserve">This version of Visit Tracking is a hybrid of a Visit Tracking module developed by and operating at Indian Health Service (IHS) facilities as part of their Patient Care Component (PCC) and Visit Tracking V. 1.0 developed by the Dallas Information Systems Center (ISC) for the Joint Venture Sharing (JVS) sites and operating at Albuquerque, NM. The primary data file (VISIT </w:t>
      </w:r>
      <w:proofErr w:type="gramStart"/>
      <w:r w:rsidRPr="00841F54">
        <w:rPr>
          <w:rFonts w:eastAsiaTheme="minorHAnsi" w:cstheme="minorBidi"/>
        </w:rPr>
        <w:t>file</w:t>
      </w:r>
      <w:proofErr w:type="gramEnd"/>
      <w:r w:rsidRPr="00841F54">
        <w:rPr>
          <w:rFonts w:eastAsiaTheme="minorHAnsi" w:cstheme="minorBidi"/>
        </w:rPr>
        <w:t xml:space="preserve"> #9000010) developed by IHS is used with some additional fields and modifications for VA needs. The supporting software was developed with the intent to operate without modification in either facility.</w:t>
      </w:r>
    </w:p>
    <w:p w14:paraId="078C8DB2" w14:textId="1F53C10E" w:rsidR="005C6958" w:rsidRPr="00841F54" w:rsidRDefault="005C6958" w:rsidP="005C6958">
      <w:pPr>
        <w:pStyle w:val="Heading2"/>
      </w:pPr>
      <w:bookmarkStart w:id="213" w:name="_Toc414852673"/>
      <w:bookmarkStart w:id="214" w:name="_Toc498006014"/>
      <w:r w:rsidRPr="00841F54">
        <w:t xml:space="preserve">Relationship to </w:t>
      </w:r>
      <w:r w:rsidR="00B6240C" w:rsidRPr="00841F54">
        <w:t>O</w:t>
      </w:r>
      <w:r w:rsidRPr="00841F54">
        <w:t xml:space="preserve">ther </w:t>
      </w:r>
      <w:r w:rsidR="00B6240C" w:rsidRPr="00841F54">
        <w:t>P</w:t>
      </w:r>
      <w:r w:rsidRPr="00841F54">
        <w:t>ackages</w:t>
      </w:r>
      <w:bookmarkEnd w:id="213"/>
      <w:bookmarkEnd w:id="214"/>
    </w:p>
    <w:p w14:paraId="078C8DB3" w14:textId="77777777" w:rsidR="005C6958" w:rsidRPr="00841F54" w:rsidRDefault="005C6958" w:rsidP="00E22A9D">
      <w:pPr>
        <w:rPr>
          <w:rFonts w:eastAsiaTheme="minorHAnsi" w:cstheme="minorBidi"/>
        </w:rPr>
      </w:pPr>
      <w:r w:rsidRPr="00841F54">
        <w:rPr>
          <w:rFonts w:eastAsiaTheme="minorHAnsi" w:cstheme="minorBidi"/>
        </w:rPr>
        <w:t>Visit Tracking is not a stand-alone application. Other packages will normally call PCE, which will handle the calls to Visit Tracking.</w:t>
      </w:r>
    </w:p>
    <w:p w14:paraId="078C8DB4" w14:textId="77777777" w:rsidR="005C6958" w:rsidRPr="00841F54" w:rsidRDefault="005C6958" w:rsidP="00E22A9D">
      <w:pPr>
        <w:rPr>
          <w:rFonts w:eastAsiaTheme="minorHAnsi" w:cstheme="minorBidi"/>
        </w:rPr>
      </w:pPr>
      <w:r w:rsidRPr="00841F54">
        <w:rPr>
          <w:rFonts w:eastAsiaTheme="minorHAnsi" w:cstheme="minorBidi"/>
        </w:rPr>
        <w:t>Where appropriate, VISTA packages will be able to link an event to a patient visit entry, thereby linking that event to any number of events occurring throughout the hospital during the patient’s visit or admission. By linking events to a “visit,” historical information surrounding that event can be retrieved from the VISIT file (#9000010) that might ordinarily be unknown, such as the patient’s eligibility at time of the event, the category of patient, or the Hospital Location.</w:t>
      </w:r>
    </w:p>
    <w:p w14:paraId="078C8DB5" w14:textId="1E502C37" w:rsidR="005C6958" w:rsidRPr="00841F54" w:rsidRDefault="005C6958" w:rsidP="005C6958">
      <w:pPr>
        <w:pStyle w:val="Heading2"/>
      </w:pPr>
      <w:bookmarkStart w:id="215" w:name="_Toc414852674"/>
      <w:bookmarkStart w:id="216" w:name="_Toc498006015"/>
      <w:r w:rsidRPr="00841F54">
        <w:t xml:space="preserve">Functions </w:t>
      </w:r>
      <w:r w:rsidR="00B6240C" w:rsidRPr="00841F54">
        <w:t>P</w:t>
      </w:r>
      <w:r w:rsidRPr="00841F54">
        <w:t>rovided</w:t>
      </w:r>
      <w:bookmarkEnd w:id="215"/>
      <w:bookmarkEnd w:id="216"/>
    </w:p>
    <w:p w14:paraId="078C8DB6" w14:textId="77777777" w:rsidR="005C6958" w:rsidRPr="00841F54" w:rsidRDefault="005C6958" w:rsidP="00E22A9D">
      <w:pPr>
        <w:rPr>
          <w:rFonts w:eastAsiaTheme="minorHAnsi" w:cstheme="minorBidi"/>
        </w:rPr>
      </w:pPr>
      <w:r w:rsidRPr="00841F54">
        <w:rPr>
          <w:rFonts w:eastAsiaTheme="minorHAnsi" w:cstheme="minorBidi"/>
        </w:rPr>
        <w:t>The Visit Tracking system provides three primary functions:</w:t>
      </w:r>
    </w:p>
    <w:p w14:paraId="078C8DB7"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Creating and/or matching a visit record using input criteria and user interaction (optionally)</w:t>
      </w:r>
    </w:p>
    <w:p w14:paraId="078C8DB8"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 xml:space="preserve">Providing a list of visits matching input criteria </w:t>
      </w:r>
    </w:p>
    <w:p w14:paraId="078C8DB9" w14:textId="77777777" w:rsidR="005C6958" w:rsidRPr="00841F54" w:rsidRDefault="005C6958" w:rsidP="00E22A9D">
      <w:pPr>
        <w:numPr>
          <w:ilvl w:val="0"/>
          <w:numId w:val="21"/>
        </w:numPr>
        <w:rPr>
          <w:rFonts w:eastAsiaTheme="minorHAnsi" w:cstheme="minorBidi"/>
        </w:rPr>
      </w:pPr>
      <w:r w:rsidRPr="00841F54">
        <w:rPr>
          <w:rFonts w:eastAsiaTheme="minorHAnsi" w:cstheme="minorBidi"/>
        </w:rPr>
        <w:t>Maintaining the VISIT file (#9000010) and its records</w:t>
      </w:r>
    </w:p>
    <w:p w14:paraId="078C8DBA" w14:textId="77777777" w:rsidR="005C6958" w:rsidRPr="00841F54" w:rsidRDefault="005C6958" w:rsidP="00E22A9D">
      <w:pPr>
        <w:rPr>
          <w:rFonts w:eastAsiaTheme="minorHAnsi" w:cstheme="minorBidi"/>
        </w:rPr>
      </w:pPr>
      <w:r w:rsidRPr="00841F54">
        <w:rPr>
          <w:rFonts w:eastAsiaTheme="minorHAnsi" w:cstheme="minorBidi"/>
        </w:rPr>
        <w:t>Visit Tracking is a utility that can be used by a variety of VISTA modules, with potential benefits for clinical, administrative, and fiscal applications. Visit Tracking will allow VISTA packages to link an event to a patient visit entry, thereby linking that event to any number of events occurring throughout the hospital during the patient’s outpatient and/or inpatient episode.</w:t>
      </w:r>
    </w:p>
    <w:p w14:paraId="078C8DBB" w14:textId="54CC224B" w:rsidR="005C6958" w:rsidRPr="00841F54" w:rsidRDefault="005C6958" w:rsidP="00557D34">
      <w:pPr>
        <w:pStyle w:val="Heading2"/>
      </w:pPr>
      <w:bookmarkStart w:id="217" w:name="_Toc327862313"/>
      <w:bookmarkStart w:id="218" w:name="_Toc327864103"/>
      <w:bookmarkStart w:id="219" w:name="_Toc327865852"/>
      <w:bookmarkStart w:id="220" w:name="_Toc327866009"/>
      <w:bookmarkStart w:id="221" w:name="_Toc327866687"/>
      <w:bookmarkStart w:id="222" w:name="_Toc327866813"/>
      <w:bookmarkStart w:id="223" w:name="_Toc330201224"/>
      <w:bookmarkStart w:id="224" w:name="_Toc332073289"/>
      <w:bookmarkStart w:id="225" w:name="_Toc414852675"/>
      <w:bookmarkStart w:id="226" w:name="_Toc498006016"/>
      <w:r w:rsidRPr="00841F54">
        <w:t>Benefits</w:t>
      </w:r>
      <w:bookmarkEnd w:id="217"/>
      <w:bookmarkEnd w:id="218"/>
      <w:bookmarkEnd w:id="219"/>
      <w:bookmarkEnd w:id="220"/>
      <w:bookmarkEnd w:id="221"/>
      <w:bookmarkEnd w:id="222"/>
      <w:bookmarkEnd w:id="223"/>
      <w:bookmarkEnd w:id="224"/>
      <w:bookmarkEnd w:id="225"/>
      <w:bookmarkEnd w:id="226"/>
    </w:p>
    <w:p w14:paraId="078C8DBC"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VISIT file (#9000010) will be a key file in the implementation of the clinical repository.</w:t>
      </w:r>
    </w:p>
    <w:p w14:paraId="078C8DBD"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lastRenderedPageBreak/>
        <w:t>The VISIT file provides a home for documenting when and where other facility events have occurred.</w:t>
      </w:r>
    </w:p>
    <w:p w14:paraId="078C8DBE"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Medical Care Cost Recovery (MCCR) can obtain billing information related to a clinic visit, a step towards itemized billing.</w:t>
      </w:r>
    </w:p>
    <w:p w14:paraId="078C8DBF"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Visit Tracking provides an environment for relating clinical information to the service visit for workload tracking or query by service views, as well as by the aggregate clinic visit view.</w:t>
      </w:r>
    </w:p>
    <w:p w14:paraId="078C8DC0"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Users have the potential to control the Visit level of granularity while reviewing patient information (e.g., only view visits from the primary clinic visit level: an aggregate view or only ancillary visits).</w:t>
      </w:r>
    </w:p>
    <w:p w14:paraId="078C8DC1"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date and time stamp on clinic and ancillary visits could be useful for retrospective work flow analysis. It may be exploitable as a Clinical Event Summary file useful to researchers doing longitudinal patient studies.</w:t>
      </w:r>
    </w:p>
    <w:p w14:paraId="078C8DC2"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A breakdown of clinical care provided by primary and secondary providers could help document the clinical experience of trainees (including residents, interns, and other clinicians) who require this information for privileging and credentialing purposes.</w:t>
      </w:r>
    </w:p>
    <w:p w14:paraId="078C8DC3"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 xml:space="preserve">Visit tracking has the capability to generate patient activity reports that are based on accurate historical information. </w:t>
      </w:r>
    </w:p>
    <w:p w14:paraId="078C8DC4"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The category of patient receiving care can be identified based on a specific episode of care.</w:t>
      </w:r>
    </w:p>
    <w:p w14:paraId="078C8DC5"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Medical data can be stored for historical purposes without the requirements of specific fields, except for the patient and date.</w:t>
      </w:r>
    </w:p>
    <w:p w14:paraId="078C8DC6" w14:textId="77777777" w:rsidR="005C6958" w:rsidRPr="00841F54" w:rsidRDefault="005C6958" w:rsidP="00E22A9D">
      <w:pPr>
        <w:numPr>
          <w:ilvl w:val="0"/>
          <w:numId w:val="22"/>
        </w:numPr>
        <w:rPr>
          <w:rFonts w:eastAsiaTheme="minorHAnsi" w:cstheme="minorBidi"/>
        </w:rPr>
      </w:pPr>
      <w:r w:rsidRPr="00841F54">
        <w:rPr>
          <w:rFonts w:eastAsiaTheme="minorHAnsi" w:cstheme="minorBidi"/>
        </w:rPr>
        <w:t>Visit tracking has the ability to associate ancillary services provided to a patient with a DSS ID, admission, and non-patient encounter (phone contact, pharmacy mail-out, etc.)</w:t>
      </w:r>
    </w:p>
    <w:p w14:paraId="078C8DC7" w14:textId="2553FA0A" w:rsidR="005C6958" w:rsidRPr="00841F54" w:rsidRDefault="005C6958" w:rsidP="005C6958">
      <w:pPr>
        <w:pStyle w:val="Heading2"/>
      </w:pPr>
      <w:bookmarkStart w:id="227" w:name="_Toc327862315"/>
      <w:bookmarkStart w:id="228" w:name="_Toc327864105"/>
      <w:bookmarkStart w:id="229" w:name="_Toc327865854"/>
      <w:bookmarkStart w:id="230" w:name="_Toc327866011"/>
      <w:bookmarkStart w:id="231" w:name="_Toc327866689"/>
      <w:bookmarkStart w:id="232" w:name="_Toc327866815"/>
      <w:bookmarkStart w:id="233" w:name="_Toc330201226"/>
      <w:bookmarkStart w:id="234" w:name="_Toc332073291"/>
      <w:bookmarkStart w:id="235" w:name="_Toc414852676"/>
      <w:bookmarkStart w:id="236" w:name="_Toc498006017"/>
      <w:r w:rsidRPr="00841F54">
        <w:t>Dependencies</w:t>
      </w:r>
      <w:bookmarkEnd w:id="227"/>
      <w:bookmarkEnd w:id="228"/>
      <w:bookmarkEnd w:id="229"/>
      <w:bookmarkEnd w:id="230"/>
      <w:bookmarkEnd w:id="231"/>
      <w:bookmarkEnd w:id="232"/>
      <w:bookmarkEnd w:id="233"/>
      <w:bookmarkEnd w:id="234"/>
      <w:bookmarkEnd w:id="235"/>
      <w:bookmarkEnd w:id="236"/>
    </w:p>
    <w:p w14:paraId="078C8DC8" w14:textId="77777777" w:rsidR="005C6958" w:rsidRPr="00841F54" w:rsidRDefault="005C6958" w:rsidP="00E22A9D">
      <w:pPr>
        <w:rPr>
          <w:rFonts w:eastAsiaTheme="minorHAnsi" w:cstheme="minorBidi"/>
        </w:rPr>
      </w:pPr>
      <w:r w:rsidRPr="00841F54">
        <w:rPr>
          <w:rFonts w:eastAsiaTheme="minorHAnsi" w:cstheme="minorBidi"/>
        </w:rPr>
        <w:t xml:space="preserve">Visit Tracking depends on Patient Care Encounter (PCE). </w:t>
      </w:r>
      <w:r w:rsidRPr="00841F54">
        <w:rPr>
          <w:rFonts w:eastAsiaTheme="minorHAnsi" w:cstheme="minorBidi"/>
          <w:b/>
        </w:rPr>
        <w:t>V</w:t>
      </w:r>
      <w:r w:rsidRPr="00841F54">
        <w:rPr>
          <w:rFonts w:eastAsiaTheme="minorHAnsi" w:cstheme="minorBidi"/>
          <w:i/>
        </w:rPr>
        <w:t>IST</w:t>
      </w:r>
      <w:r w:rsidRPr="00841F54">
        <w:rPr>
          <w:rFonts w:eastAsiaTheme="minorHAnsi" w:cstheme="minorBidi"/>
          <w:b/>
        </w:rPr>
        <w:t>A</w:t>
      </w:r>
      <w:r w:rsidRPr="00841F54">
        <w:rPr>
          <w:rFonts w:eastAsiaTheme="minorHAnsi" w:cstheme="minorBidi"/>
        </w:rPr>
        <w:t xml:space="preserve"> packages that will support and/or use Visit Tracking will require some programming modifications. </w:t>
      </w:r>
    </w:p>
    <w:p w14:paraId="078C8DC9" w14:textId="31C36111" w:rsidR="005C6958" w:rsidRPr="00841F54" w:rsidRDefault="005C6958" w:rsidP="005C6958">
      <w:pPr>
        <w:pStyle w:val="Heading2"/>
      </w:pPr>
      <w:bookmarkStart w:id="237" w:name="_Toc327862316"/>
      <w:bookmarkStart w:id="238" w:name="_Toc327864106"/>
      <w:bookmarkStart w:id="239" w:name="_Toc327865855"/>
      <w:bookmarkStart w:id="240" w:name="_Toc327866012"/>
      <w:bookmarkStart w:id="241" w:name="_Toc327866690"/>
      <w:bookmarkStart w:id="242" w:name="_Toc327866816"/>
      <w:bookmarkStart w:id="243" w:name="_Toc330201227"/>
      <w:bookmarkStart w:id="244" w:name="_Toc332073292"/>
      <w:bookmarkStart w:id="245" w:name="_Toc364731361"/>
      <w:bookmarkStart w:id="246" w:name="_Toc414852677"/>
      <w:bookmarkStart w:id="247" w:name="_Toc498006018"/>
      <w:r w:rsidRPr="00841F54">
        <w:t>Visit Creation</w:t>
      </w:r>
      <w:bookmarkEnd w:id="237"/>
      <w:bookmarkEnd w:id="238"/>
      <w:bookmarkEnd w:id="239"/>
      <w:bookmarkEnd w:id="240"/>
      <w:bookmarkEnd w:id="241"/>
      <w:bookmarkEnd w:id="242"/>
      <w:bookmarkEnd w:id="243"/>
      <w:bookmarkEnd w:id="244"/>
      <w:bookmarkEnd w:id="245"/>
      <w:bookmarkEnd w:id="246"/>
      <w:bookmarkEnd w:id="247"/>
    </w:p>
    <w:p w14:paraId="078C8DCA" w14:textId="77777777" w:rsidR="005C6958" w:rsidRPr="00841F54" w:rsidRDefault="005C6958" w:rsidP="00E22A9D">
      <w:pPr>
        <w:rPr>
          <w:rFonts w:eastAsiaTheme="minorHAnsi" w:cstheme="minorBidi"/>
        </w:rPr>
      </w:pPr>
      <w:r w:rsidRPr="00841F54">
        <w:rPr>
          <w:rFonts w:eastAsiaTheme="minorHAnsi" w:cstheme="minorBidi"/>
        </w:rPr>
        <w:t>The creation of visits is facilitated by the Visit Tracking module. In order to ensure a consistent implementation of visit creation across packages, each package needs to have an agreement with the Visit Administrator to create visits.</w:t>
      </w:r>
    </w:p>
    <w:p w14:paraId="078C8DCB" w14:textId="77777777" w:rsidR="005C6958" w:rsidRPr="00841F54" w:rsidRDefault="005C6958" w:rsidP="00AD347F">
      <w:pPr>
        <w:pStyle w:val="notes"/>
        <w:rPr>
          <w:rFonts w:eastAsiaTheme="minorHAnsi"/>
        </w:rPr>
      </w:pPr>
      <w:r w:rsidRPr="00841F54">
        <w:rPr>
          <w:rFonts w:eastAsiaTheme="minorHAnsi"/>
        </w:rPr>
        <w:t>The key to the creation of visits will be to ensure the clinical meaningfulness of visits.</w:t>
      </w:r>
    </w:p>
    <w:p w14:paraId="078C8DCC" w14:textId="77777777" w:rsidR="005C6958" w:rsidRPr="00841F54" w:rsidRDefault="005C6958" w:rsidP="00E22A9D">
      <w:pPr>
        <w:rPr>
          <w:rFonts w:eastAsiaTheme="minorHAnsi" w:cstheme="minorBidi"/>
        </w:rPr>
      </w:pPr>
      <w:r w:rsidRPr="00841F54">
        <w:rPr>
          <w:rFonts w:eastAsiaTheme="minorHAnsi" w:cstheme="minorBidi"/>
        </w:rPr>
        <w:t xml:space="preserve">Additionally, when a package works out an agreement with Visit Tracking, it must add the triggered cross-reference ADD^AUPNVSIT, SUB^AUPNVSIT, as well as a regular (whole file) cross-reference on the Visit pointer. This ensures that the visit will not be </w:t>
      </w:r>
      <w:r w:rsidRPr="00841F54">
        <w:rPr>
          <w:rFonts w:eastAsiaTheme="minorHAnsi" w:cstheme="minorBidi"/>
        </w:rPr>
        <w:lastRenderedPageBreak/>
        <w:t xml:space="preserve">removed by Visit Tracking utilities because the dependent entry counter has been updated. </w:t>
      </w:r>
    </w:p>
    <w:p w14:paraId="078C8DCD" w14:textId="3A14EC86" w:rsidR="005C6958" w:rsidRPr="00841F54" w:rsidRDefault="005C6958" w:rsidP="00E22A9D">
      <w:pPr>
        <w:rPr>
          <w:rFonts w:eastAsiaTheme="minorHAnsi" w:cstheme="minorBidi"/>
        </w:rPr>
      </w:pPr>
      <w:bookmarkStart w:id="248" w:name="_Toc414852678"/>
      <w:r w:rsidRPr="00841F54">
        <w:rPr>
          <w:rFonts w:eastAsiaTheme="minorHAnsi" w:cstheme="minorBidi"/>
        </w:rPr>
        <w:t xml:space="preserve">Two </w:t>
      </w:r>
      <w:r w:rsidR="00B6240C" w:rsidRPr="00841F54">
        <w:rPr>
          <w:rFonts w:eastAsiaTheme="minorHAnsi" w:cstheme="minorBidi"/>
        </w:rPr>
        <w:t>A</w:t>
      </w:r>
      <w:r w:rsidRPr="00841F54">
        <w:rPr>
          <w:rFonts w:eastAsiaTheme="minorHAnsi" w:cstheme="minorBidi"/>
        </w:rPr>
        <w:t xml:space="preserve">pproaches for </w:t>
      </w:r>
      <w:r w:rsidR="00B6240C" w:rsidRPr="00841F54">
        <w:rPr>
          <w:rFonts w:eastAsiaTheme="minorHAnsi" w:cstheme="minorBidi"/>
        </w:rPr>
        <w:t>C</w:t>
      </w:r>
      <w:r w:rsidRPr="00841F54">
        <w:rPr>
          <w:rFonts w:eastAsiaTheme="minorHAnsi" w:cstheme="minorBidi"/>
        </w:rPr>
        <w:t xml:space="preserve">reating </w:t>
      </w:r>
      <w:r w:rsidR="00B6240C" w:rsidRPr="00841F54">
        <w:rPr>
          <w:rFonts w:eastAsiaTheme="minorHAnsi" w:cstheme="minorBidi"/>
        </w:rPr>
        <w:t>C</w:t>
      </w:r>
      <w:r w:rsidRPr="00841F54">
        <w:rPr>
          <w:rFonts w:eastAsiaTheme="minorHAnsi" w:cstheme="minorBidi"/>
        </w:rPr>
        <w:t xml:space="preserve">linical </w:t>
      </w:r>
      <w:r w:rsidR="00B6240C" w:rsidRPr="00841F54">
        <w:rPr>
          <w:rFonts w:eastAsiaTheme="minorHAnsi" w:cstheme="minorBidi"/>
        </w:rPr>
        <w:t>V</w:t>
      </w:r>
      <w:r w:rsidRPr="00841F54">
        <w:rPr>
          <w:rFonts w:eastAsiaTheme="minorHAnsi" w:cstheme="minorBidi"/>
        </w:rPr>
        <w:t>isits</w:t>
      </w:r>
      <w:bookmarkEnd w:id="248"/>
    </w:p>
    <w:p w14:paraId="078C8DCE" w14:textId="77777777" w:rsidR="005C6958" w:rsidRPr="00841F54" w:rsidRDefault="005C6958" w:rsidP="00E22A9D">
      <w:pPr>
        <w:numPr>
          <w:ilvl w:val="0"/>
          <w:numId w:val="23"/>
        </w:numPr>
        <w:rPr>
          <w:rFonts w:eastAsiaTheme="minorHAnsi" w:cstheme="minorBidi"/>
        </w:rPr>
      </w:pPr>
      <w:r w:rsidRPr="00841F54">
        <w:rPr>
          <w:rFonts w:eastAsiaTheme="minorHAnsi" w:cstheme="minorBidi"/>
        </w:rPr>
        <w:t>A team of providers can be associated with a primary clinical visit (this is the traditional view taken by IHS).</w:t>
      </w:r>
    </w:p>
    <w:p w14:paraId="078C8DCF" w14:textId="77777777" w:rsidR="005C6958" w:rsidRPr="00841F54" w:rsidRDefault="005C6958" w:rsidP="00E22A9D">
      <w:pPr>
        <w:numPr>
          <w:ilvl w:val="0"/>
          <w:numId w:val="23"/>
        </w:numPr>
        <w:rPr>
          <w:rFonts w:eastAsiaTheme="minorHAnsi" w:cstheme="minorBidi"/>
        </w:rPr>
      </w:pPr>
      <w:r w:rsidRPr="00841F54">
        <w:rPr>
          <w:rFonts w:eastAsiaTheme="minorHAnsi" w:cstheme="minorBidi"/>
        </w:rPr>
        <w:t>A primary clinic visit can represent the primary provider’s care, and a separate visit can be created to reflect the secondary provider’s care.</w:t>
      </w:r>
    </w:p>
    <w:p w14:paraId="078C8DD0" w14:textId="77777777" w:rsidR="005C6958" w:rsidRPr="00841F54" w:rsidRDefault="005C6958" w:rsidP="00E22A9D">
      <w:pPr>
        <w:rPr>
          <w:rFonts w:eastAsiaTheme="minorHAnsi" w:cstheme="minorBidi"/>
        </w:rPr>
      </w:pPr>
      <w:r w:rsidRPr="00841F54">
        <w:rPr>
          <w:rFonts w:eastAsiaTheme="minorHAnsi" w:cstheme="minorBidi"/>
        </w:rPr>
        <w:t>Additionally, the VISIT file will be able to provide a breakdown of other ancillary services provided during the clinically significant visit. Laboratory or Radiology occasions of service are other examples of services provided that could have a separate visit reflecting the service involvement related to a clinic appointment on the same day. DSS and Outpatient Workload will benefit from a service breakdown.</w:t>
      </w:r>
    </w:p>
    <w:p w14:paraId="078C8DD1" w14:textId="70FC6AC2" w:rsidR="005C6958" w:rsidRPr="00841F54" w:rsidRDefault="005C6958" w:rsidP="005C6958">
      <w:pPr>
        <w:pStyle w:val="Heading2"/>
      </w:pPr>
      <w:bookmarkStart w:id="249" w:name="_Toc414852679"/>
      <w:bookmarkStart w:id="250" w:name="_Toc498006019"/>
      <w:r w:rsidRPr="00841F54">
        <w:t>IRM Responsibility</w:t>
      </w:r>
      <w:bookmarkEnd w:id="249"/>
      <w:bookmarkEnd w:id="250"/>
    </w:p>
    <w:p w14:paraId="078C8DD2" w14:textId="77777777" w:rsidR="005C6958" w:rsidRPr="00841F54" w:rsidRDefault="005C6958" w:rsidP="00E22A9D">
      <w:pPr>
        <w:rPr>
          <w:rFonts w:eastAsiaTheme="minorHAnsi" w:cstheme="minorBidi"/>
        </w:rPr>
      </w:pPr>
      <w:r w:rsidRPr="00841F54">
        <w:rPr>
          <w:rFonts w:eastAsiaTheme="minorHAnsi" w:cstheme="minorBidi"/>
        </w:rPr>
        <w:t>IRM will be responsible for updating the VISIT TRACKING PARAMETERS file (#150.9). IRM will also have the capability to indicate if a package is active or inactive. No other maintenance is required by IRM.</w:t>
      </w:r>
    </w:p>
    <w:p w14:paraId="078C8DD3" w14:textId="4354D669" w:rsidR="005C6958" w:rsidRPr="00841F54" w:rsidRDefault="005C6958" w:rsidP="005C6958">
      <w:pPr>
        <w:pStyle w:val="Heading2"/>
      </w:pPr>
      <w:bookmarkStart w:id="251" w:name="_Toc330201238"/>
      <w:bookmarkStart w:id="252" w:name="_Toc332073301"/>
      <w:bookmarkStart w:id="253" w:name="_Toc364731362"/>
      <w:bookmarkStart w:id="254" w:name="_Toc414852680"/>
      <w:bookmarkStart w:id="255" w:name="_Toc498006020"/>
      <w:r w:rsidRPr="00841F54">
        <w:t>Guidelines for Developers</w:t>
      </w:r>
      <w:bookmarkEnd w:id="251"/>
      <w:bookmarkEnd w:id="252"/>
      <w:bookmarkEnd w:id="253"/>
      <w:bookmarkEnd w:id="254"/>
      <w:bookmarkEnd w:id="255"/>
    </w:p>
    <w:p w14:paraId="078C8DD4" w14:textId="46654F75" w:rsidR="005C6958" w:rsidRPr="00841F54" w:rsidRDefault="005C6958" w:rsidP="00E22A9D">
      <w:pPr>
        <w:rPr>
          <w:rFonts w:eastAsiaTheme="minorHAnsi" w:cstheme="minorBidi"/>
        </w:rPr>
      </w:pPr>
      <w:r w:rsidRPr="00841F54">
        <w:rPr>
          <w:rFonts w:eastAsiaTheme="minorHAnsi" w:cstheme="minorBidi"/>
        </w:rPr>
        <w:t xml:space="preserve">This section describes the guidelines </w:t>
      </w:r>
      <w:r w:rsidR="00AE0088" w:rsidRPr="00841F54">
        <w:rPr>
          <w:rFonts w:eastAsiaTheme="minorHAnsi" w:cstheme="minorBidi"/>
        </w:rPr>
        <w:t>to</w:t>
      </w:r>
      <w:r w:rsidRPr="00841F54">
        <w:rPr>
          <w:rFonts w:eastAsiaTheme="minorHAnsi" w:cstheme="minorBidi"/>
        </w:rPr>
        <w:t xml:space="preserve"> be used for VA developers populating visits in the Visit file. These guidelines are based on a combination of the experience of Albuquerque’s joint venture sharing, IHS’ PCC pilot test at Tucson VAMC, MCCR data capture pilots, HSR&amp;D workload reporting studies at Hines VAMC, and DMMS/DSS event data capture.</w:t>
      </w:r>
    </w:p>
    <w:p w14:paraId="078C8DD5" w14:textId="77777777" w:rsidR="005C6958" w:rsidRPr="00841F54" w:rsidRDefault="005C6958" w:rsidP="00E22A9D">
      <w:pPr>
        <w:rPr>
          <w:rFonts w:eastAsiaTheme="minorHAnsi" w:cstheme="minorBidi"/>
        </w:rPr>
      </w:pPr>
      <w:r w:rsidRPr="00841F54">
        <w:rPr>
          <w:rFonts w:eastAsiaTheme="minorHAnsi" w:cstheme="minorBidi"/>
        </w:rPr>
        <w:t>The purpose of the VISIT file in the VA:</w:t>
      </w:r>
    </w:p>
    <w:p w14:paraId="078C8DD6" w14:textId="77777777" w:rsidR="005C6958" w:rsidRPr="00841F54" w:rsidRDefault="005C6958" w:rsidP="00E22A9D">
      <w:pPr>
        <w:rPr>
          <w:rFonts w:eastAsiaTheme="minorHAnsi" w:cstheme="minorBidi"/>
        </w:rPr>
      </w:pPr>
      <w:r w:rsidRPr="00841F54">
        <w:rPr>
          <w:rFonts w:eastAsiaTheme="minorHAnsi" w:cstheme="minorBidi"/>
        </w:rPr>
        <w:t>The VISIT file has multiple purposes. The primary role is to record when and where clinical encounters related to a patient have occurred. Visits will be recorded for both Outpatient and Inpatient encounters. The initial focus of the Visit file will be for tracking outpatient encounter activity.</w:t>
      </w:r>
    </w:p>
    <w:p w14:paraId="078C8DD7"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Outpatient encounters include scheduled appointments and walk-in unscheduled visits.</w:t>
      </w:r>
    </w:p>
    <w:p w14:paraId="078C8DD8"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Inpatient encounters include the admission of a patient to a VAMC and any clinically significant change related to treatment of that patient. For example, a treating specialty change is clinically significant, whereas a bed switch is not. The clinically significant visits created throughout the inpatient stay are related to the inpatient admission visit.</w:t>
      </w:r>
    </w:p>
    <w:p w14:paraId="078C8DD9"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If the patient is seen in a clinic while an Inpatient, a separate visit will be created representing the appointment visit – this visit is related to the Admission visit.</w:t>
      </w:r>
    </w:p>
    <w:p w14:paraId="078C8DDA"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A clinician’s telephone communications with a patient may be represented by a separate visit.</w:t>
      </w:r>
    </w:p>
    <w:p w14:paraId="078C8DDB"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lastRenderedPageBreak/>
        <w:t>The clinical visits can be viewed from two approaches: 1) a team of providers can be associated with a primary clinical visit (this is the traditional view taken by IHS); or 2) a primary clinic visit can represent the primary provider’s care, and a separate visit can be created to reflect the secondary provider’s care.</w:t>
      </w:r>
    </w:p>
    <w:p w14:paraId="078C8DDC" w14:textId="77777777" w:rsidR="005C6958" w:rsidRPr="00841F54" w:rsidRDefault="005C6958" w:rsidP="00E22A9D">
      <w:pPr>
        <w:numPr>
          <w:ilvl w:val="0"/>
          <w:numId w:val="24"/>
        </w:numPr>
        <w:rPr>
          <w:rFonts w:eastAsiaTheme="minorHAnsi" w:cstheme="minorBidi"/>
        </w:rPr>
      </w:pPr>
      <w:r w:rsidRPr="00841F54">
        <w:rPr>
          <w:rFonts w:eastAsiaTheme="minorHAnsi" w:cstheme="minorBidi"/>
        </w:rPr>
        <w:t>Additionally, the VISIT file can provide a breakdown of other ancillary services provided during the clinically significant visit. Laboratory or Radiology services are other examples of services provided that could have a separate visit reflecting the service involvement related to a clinic appointment on the same day.</w:t>
      </w:r>
    </w:p>
    <w:p w14:paraId="078C8DDD" w14:textId="08CF5FDB" w:rsidR="006C1EE0" w:rsidRPr="00841F54" w:rsidRDefault="006C1EE0" w:rsidP="006C1EE0">
      <w:pPr>
        <w:pStyle w:val="Heading2"/>
      </w:pPr>
      <w:bookmarkStart w:id="256" w:name="_Toc498006021"/>
      <w:r w:rsidRPr="00841F54">
        <w:t>Supported Entry Points</w:t>
      </w:r>
      <w:bookmarkEnd w:id="256"/>
    </w:p>
    <w:p w14:paraId="078C8DDE" w14:textId="77777777" w:rsidR="005C6958" w:rsidRPr="00841F54" w:rsidRDefault="005C6958" w:rsidP="00E22A9D">
      <w:pPr>
        <w:rPr>
          <w:rFonts w:eastAsiaTheme="minorHAnsi" w:cstheme="minorBidi"/>
        </w:rPr>
      </w:pPr>
      <w:r w:rsidRPr="00841F54">
        <w:rPr>
          <w:rFonts w:eastAsiaTheme="minorHAnsi" w:cstheme="minorBidi"/>
        </w:rPr>
        <w:t>Creating visit entries in the VISIT file is not a free-for-all. Packages wishing to create visits or call Visit Tracking must publish agreements with the DBA. The DBA office provides oversight on agreements.</w:t>
      </w:r>
    </w:p>
    <w:p w14:paraId="078C8DDF" w14:textId="1BC2A5AE" w:rsidR="005C6958" w:rsidRPr="00841F54" w:rsidRDefault="005C6958" w:rsidP="003846C9">
      <w:pPr>
        <w:pStyle w:val="Heading2"/>
      </w:pPr>
      <w:bookmarkStart w:id="257" w:name="_Toc327862375"/>
      <w:bookmarkStart w:id="258" w:name="_Toc327864165"/>
      <w:bookmarkStart w:id="259" w:name="_Toc327865914"/>
      <w:bookmarkStart w:id="260" w:name="_Toc327866071"/>
      <w:bookmarkStart w:id="261" w:name="_Toc327866749"/>
      <w:bookmarkStart w:id="262" w:name="_Toc327866875"/>
      <w:bookmarkStart w:id="263" w:name="_Toc330201284"/>
      <w:bookmarkStart w:id="264" w:name="_Toc332073347"/>
      <w:bookmarkStart w:id="265" w:name="_Toc414852682"/>
      <w:bookmarkStart w:id="266" w:name="_Toc498006022"/>
      <w:r w:rsidRPr="00841F54">
        <w:t>Conventions</w:t>
      </w:r>
      <w:bookmarkEnd w:id="257"/>
      <w:bookmarkEnd w:id="258"/>
      <w:bookmarkEnd w:id="259"/>
      <w:bookmarkEnd w:id="260"/>
      <w:bookmarkEnd w:id="261"/>
      <w:bookmarkEnd w:id="262"/>
      <w:bookmarkEnd w:id="263"/>
      <w:bookmarkEnd w:id="264"/>
      <w:bookmarkEnd w:id="265"/>
      <w:bookmarkEnd w:id="266"/>
    </w:p>
    <w:p w14:paraId="078C8DE0" w14:textId="77777777" w:rsidR="005C6958" w:rsidRPr="00841F54" w:rsidRDefault="005C6958" w:rsidP="00E22A9D">
      <w:pPr>
        <w:rPr>
          <w:rFonts w:eastAsiaTheme="minorHAnsi" w:cstheme="minorBidi"/>
        </w:rPr>
      </w:pPr>
      <w:r w:rsidRPr="00841F54">
        <w:rPr>
          <w:rFonts w:eastAsiaTheme="minorHAnsi" w:cstheme="minorBidi"/>
        </w:rPr>
        <w:t>Italic formatting indicates argument names that are replaced with actual values. The notation “.argument” indicates a call by reference.</w:t>
      </w:r>
    </w:p>
    <w:p w14:paraId="078C8DE1" w14:textId="07C57939" w:rsidR="005C6958" w:rsidRPr="00841F54" w:rsidRDefault="005C6958" w:rsidP="00AB6832">
      <w:pPr>
        <w:pStyle w:val="notes"/>
        <w:rPr>
          <w:rFonts w:eastAsiaTheme="minorHAnsi"/>
        </w:rPr>
      </w:pPr>
      <w:r w:rsidRPr="00841F54">
        <w:rPr>
          <w:rFonts w:eastAsiaTheme="minorHAnsi"/>
        </w:rPr>
        <w:t>Note:</w:t>
      </w:r>
      <w:r w:rsidR="0088272D" w:rsidRPr="00841F54">
        <w:rPr>
          <w:rFonts w:eastAsiaTheme="minorHAnsi"/>
        </w:rPr>
        <w:t xml:space="preserve">  </w:t>
      </w:r>
      <w:r w:rsidRPr="00841F54">
        <w:rPr>
          <w:rFonts w:eastAsiaTheme="minorHAnsi"/>
        </w:rPr>
        <w:t>[  ] indicates optional choices</w:t>
      </w:r>
      <w:r w:rsidR="00987FC2" w:rsidRPr="00841F54">
        <w:rPr>
          <w:rFonts w:eastAsiaTheme="minorHAnsi"/>
        </w:rPr>
        <w:t xml:space="preserve">; </w:t>
      </w:r>
      <w:r w:rsidRPr="00841F54">
        <w:rPr>
          <w:rFonts w:eastAsiaTheme="minorHAnsi"/>
        </w:rPr>
        <w:t>{  } indicates required choices</w:t>
      </w:r>
      <w:r w:rsidR="00987FC2" w:rsidRPr="00841F54">
        <w:rPr>
          <w:rFonts w:eastAsiaTheme="minorHAnsi"/>
        </w:rPr>
        <w:t>.</w:t>
      </w:r>
    </w:p>
    <w:p w14:paraId="078C8DE2" w14:textId="77777777" w:rsidR="005C6958" w:rsidRPr="00841F54" w:rsidRDefault="00B6240C" w:rsidP="00E22A9D">
      <w:pPr>
        <w:rPr>
          <w:rFonts w:eastAsiaTheme="minorHAnsi" w:cstheme="minorBidi"/>
        </w:rPr>
      </w:pPr>
      <w:r w:rsidRPr="00841F54">
        <w:rPr>
          <w:rFonts w:eastAsiaTheme="minorHAnsi" w:cstheme="minorBidi"/>
        </w:rPr>
        <w:t>R</w:t>
      </w:r>
      <w:r w:rsidR="005C6958" w:rsidRPr="00841F54">
        <w:rPr>
          <w:rFonts w:eastAsiaTheme="minorHAnsi" w:cstheme="minorBidi"/>
        </w:rPr>
        <w:t>efer to the section “Description of VISIT file fields” to see which fields are required, which ones will generate default values, and which ones can be used in matching/screening when selecting preexisting visits.</w:t>
      </w:r>
    </w:p>
    <w:p w14:paraId="078C8DE3" w14:textId="3F197B55" w:rsidR="005C6958" w:rsidRPr="00841F54" w:rsidRDefault="005C6958" w:rsidP="005C6958">
      <w:pPr>
        <w:pStyle w:val="Heading2"/>
      </w:pPr>
      <w:bookmarkStart w:id="267" w:name="_Toc327862376"/>
      <w:bookmarkStart w:id="268" w:name="_Toc327864166"/>
      <w:bookmarkStart w:id="269" w:name="_Toc327865915"/>
      <w:bookmarkStart w:id="270" w:name="_Toc327866072"/>
      <w:bookmarkStart w:id="271" w:name="_Toc327866750"/>
      <w:bookmarkStart w:id="272" w:name="_Toc327866876"/>
      <w:bookmarkStart w:id="273" w:name="_Toc330201285"/>
      <w:bookmarkStart w:id="274" w:name="_Toc332073348"/>
      <w:bookmarkStart w:id="275" w:name="_Toc414852683"/>
      <w:bookmarkStart w:id="276" w:name="_Toc498006023"/>
      <w:r w:rsidRPr="00841F54">
        <w:t>Create and/or Match Visit Using Input Criteria</w:t>
      </w:r>
      <w:bookmarkEnd w:id="267"/>
      <w:bookmarkEnd w:id="268"/>
      <w:bookmarkEnd w:id="269"/>
      <w:bookmarkEnd w:id="270"/>
      <w:bookmarkEnd w:id="271"/>
      <w:bookmarkEnd w:id="272"/>
      <w:bookmarkEnd w:id="273"/>
      <w:bookmarkEnd w:id="274"/>
      <w:bookmarkEnd w:id="275"/>
      <w:bookmarkEnd w:id="276"/>
    </w:p>
    <w:p w14:paraId="078C8DE4" w14:textId="77777777" w:rsidR="005C6958" w:rsidRPr="00841F54" w:rsidRDefault="005C6958" w:rsidP="00E22A9D">
      <w:pPr>
        <w:rPr>
          <w:rFonts w:eastAsiaTheme="minorHAnsi" w:cstheme="minorBidi"/>
        </w:rPr>
      </w:pPr>
      <w:r w:rsidRPr="00841F54">
        <w:rPr>
          <w:rFonts w:eastAsiaTheme="minorHAnsi" w:cstheme="minorBidi"/>
        </w:rPr>
        <w:t>^VSIT</w:t>
      </w:r>
    </w:p>
    <w:p w14:paraId="078C8DE5" w14:textId="77777777" w:rsidR="005C6958" w:rsidRPr="00841F54" w:rsidRDefault="005C6958" w:rsidP="00E22A9D">
      <w:pPr>
        <w:rPr>
          <w:rFonts w:eastAsiaTheme="minorHAnsi" w:cstheme="minorBidi"/>
        </w:rPr>
      </w:pPr>
      <w:r w:rsidRPr="00841F54">
        <w:rPr>
          <w:rFonts w:eastAsiaTheme="minorHAnsi" w:cstheme="minorBidi"/>
        </w:rPr>
        <w:t>(See the Package-Wide Variables section)</w:t>
      </w:r>
    </w:p>
    <w:p w14:paraId="078C8DE6" w14:textId="77777777" w:rsidR="005C6958" w:rsidRPr="00841F54" w:rsidRDefault="005C6958" w:rsidP="00E22A9D">
      <w:pPr>
        <w:rPr>
          <w:rFonts w:eastAsiaTheme="minorHAnsi" w:cstheme="minorBidi"/>
        </w:rPr>
      </w:pPr>
      <w:r w:rsidRPr="00841F54">
        <w:rPr>
          <w:rFonts w:eastAsiaTheme="minorHAnsi" w:cstheme="minorBidi"/>
        </w:rPr>
        <w:t>INPUT:</w:t>
      </w:r>
      <w:r w:rsidRPr="00841F54">
        <w:rPr>
          <w:rFonts w:eastAsiaTheme="minorHAnsi" w:cstheme="minorBidi"/>
        </w:rPr>
        <w:tab/>
        <w:t>VSIT</w:t>
      </w:r>
      <w:r w:rsidRPr="00841F54">
        <w:rPr>
          <w:rFonts w:eastAsiaTheme="minorHAnsi" w:cstheme="minorBidi"/>
        </w:rPr>
        <w:tab/>
        <w:t>&lt;visit date [and time] in FM format&gt;</w:t>
      </w:r>
    </w:p>
    <w:p w14:paraId="078C8DE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w:t>
      </w:r>
      <w:proofErr w:type="gramStart"/>
      <w:r w:rsidRPr="00841F54">
        <w:rPr>
          <w:rFonts w:eastAsiaTheme="minorHAnsi" w:cstheme="minorBidi"/>
        </w:rPr>
        <w:t>time</w:t>
      </w:r>
      <w:proofErr w:type="gramEnd"/>
      <w:r w:rsidRPr="00841F54">
        <w:rPr>
          <w:rFonts w:eastAsiaTheme="minorHAnsi" w:cstheme="minorBidi"/>
        </w:rPr>
        <w:t xml:space="preserve"> will default to 12 noon if not specified)</w:t>
      </w:r>
    </w:p>
    <w:p w14:paraId="078C8DE8" w14:textId="77777777" w:rsidR="005C6958" w:rsidRPr="00841F54" w:rsidRDefault="005C6958" w:rsidP="00E22A9D">
      <w:pPr>
        <w:rPr>
          <w:rFonts w:eastAsiaTheme="minorHAnsi" w:cstheme="minorBidi"/>
        </w:rPr>
      </w:pPr>
      <w:r w:rsidRPr="00841F54">
        <w:rPr>
          <w:rFonts w:eastAsiaTheme="minorHAnsi" w:cstheme="minorBidi"/>
        </w:rPr>
        <w:tab/>
        <w:t>DFN</w:t>
      </w:r>
      <w:r w:rsidRPr="00841F54">
        <w:rPr>
          <w:rFonts w:eastAsiaTheme="minorHAnsi" w:cstheme="minorBidi"/>
        </w:rPr>
        <w:tab/>
        <w:t>&lt;patient file pointer&gt;</w:t>
      </w:r>
    </w:p>
    <w:p w14:paraId="078C8DE9" w14:textId="77777777" w:rsidR="005C6958" w:rsidRPr="00841F54" w:rsidRDefault="005C6958" w:rsidP="00E22A9D">
      <w:pPr>
        <w:rPr>
          <w:rFonts w:eastAsiaTheme="minorHAnsi" w:cstheme="minorBidi"/>
        </w:rPr>
      </w:pPr>
      <w:r w:rsidRPr="00841F54">
        <w:rPr>
          <w:rFonts w:eastAsiaTheme="minorHAnsi" w:cstheme="minorBidi"/>
        </w:rPr>
        <w:tab/>
        <w:t>[</w:t>
      </w:r>
      <w:proofErr w:type="gramStart"/>
      <w:r w:rsidRPr="00841F54">
        <w:rPr>
          <w:rFonts w:eastAsiaTheme="minorHAnsi" w:cstheme="minorBidi"/>
        </w:rPr>
        <w:t>VSIT(</w:t>
      </w:r>
      <w:proofErr w:type="gramEnd"/>
      <w:r w:rsidRPr="00841F54">
        <w:rPr>
          <w:rFonts w:eastAsiaTheme="minorHAnsi" w:cstheme="minorBidi"/>
        </w:rPr>
        <w:t>0]</w:t>
      </w:r>
      <w:r w:rsidRPr="00841F54">
        <w:rPr>
          <w:rFonts w:eastAsiaTheme="minorHAnsi" w:cstheme="minorBidi"/>
        </w:rPr>
        <w:tab/>
        <w:t xml:space="preserve">&lt;a string of characters that defines how the visit </w:t>
      </w:r>
    </w:p>
    <w:p w14:paraId="078C8DE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processor</w:t>
      </w:r>
      <w:proofErr w:type="gramEnd"/>
      <w:r w:rsidRPr="00841F54">
        <w:rPr>
          <w:rFonts w:eastAsiaTheme="minorHAnsi" w:cstheme="minorBidi"/>
        </w:rPr>
        <w:t xml:space="preserve"> will function, see package-wide </w:t>
      </w:r>
    </w:p>
    <w:p w14:paraId="078C8DE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variables</w:t>
      </w:r>
      <w:proofErr w:type="gramEnd"/>
      <w:r w:rsidRPr="00841F54">
        <w:rPr>
          <w:rFonts w:eastAsiaTheme="minorHAnsi" w:cstheme="minorBidi"/>
        </w:rPr>
        <w:t>&gt;</w:t>
      </w:r>
    </w:p>
    <w:p w14:paraId="078C8DEC" w14:textId="77777777" w:rsidR="005C6958" w:rsidRPr="00841F54" w:rsidRDefault="005C6958" w:rsidP="00E22A9D">
      <w:pPr>
        <w:rPr>
          <w:rFonts w:eastAsiaTheme="minorHAnsi" w:cstheme="minorBidi"/>
        </w:rPr>
      </w:pPr>
      <w:r w:rsidRPr="00841F54">
        <w:rPr>
          <w:rFonts w:eastAsiaTheme="minorHAnsi" w:cstheme="minorBidi"/>
        </w:rPr>
        <w:tab/>
        <w:t>[</w:t>
      </w:r>
      <w:proofErr w:type="gramStart"/>
      <w:r w:rsidRPr="00841F54">
        <w:rPr>
          <w:rFonts w:eastAsiaTheme="minorHAnsi" w:cstheme="minorBidi"/>
        </w:rPr>
        <w:t>VSIT(</w:t>
      </w:r>
      <w:proofErr w:type="gramEnd"/>
      <w:r w:rsidRPr="00841F54">
        <w:rPr>
          <w:rFonts w:eastAsiaTheme="minorHAnsi" w:cstheme="minorBidi"/>
        </w:rPr>
        <w:t>"&lt;xxx&gt;")]</w:t>
      </w:r>
      <w:r w:rsidRPr="00841F54">
        <w:rPr>
          <w:rFonts w:eastAsiaTheme="minorHAnsi" w:cstheme="minorBidi"/>
        </w:rPr>
        <w:tab/>
        <w:t>&lt;</w:t>
      </w:r>
      <w:proofErr w:type="gramStart"/>
      <w:r w:rsidRPr="00841F54">
        <w:rPr>
          <w:rFonts w:eastAsiaTheme="minorHAnsi" w:cstheme="minorBidi"/>
        </w:rPr>
        <w:t>array</w:t>
      </w:r>
      <w:proofErr w:type="gramEnd"/>
      <w:r w:rsidRPr="00841F54">
        <w:rPr>
          <w:rFonts w:eastAsiaTheme="minorHAnsi" w:cstheme="minorBidi"/>
        </w:rPr>
        <w:t xml:space="preserve"> with mnemonic subscript&gt;</w:t>
      </w:r>
    </w:p>
    <w:p w14:paraId="078C8DE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w:t>
      </w:r>
      <w:proofErr w:type="gramStart"/>
      <w:r w:rsidRPr="00841F54">
        <w:rPr>
          <w:rFonts w:eastAsiaTheme="minorHAnsi" w:cstheme="minorBidi"/>
        </w:rPr>
        <w:t>used</w:t>
      </w:r>
      <w:proofErr w:type="gramEnd"/>
      <w:r w:rsidRPr="00841F54">
        <w:rPr>
          <w:rFonts w:eastAsiaTheme="minorHAnsi" w:cstheme="minorBidi"/>
        </w:rPr>
        <w:t xml:space="preserve"> in match logic if VSIT(0)["M”)</w:t>
      </w:r>
    </w:p>
    <w:p w14:paraId="078C8DE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w:t>
      </w:r>
      <w:proofErr w:type="gramStart"/>
      <w:r w:rsidRPr="00841F54">
        <w:rPr>
          <w:rFonts w:eastAsiaTheme="minorHAnsi" w:cstheme="minorBidi"/>
        </w:rPr>
        <w:t>for</w:t>
      </w:r>
      <w:proofErr w:type="gramEnd"/>
      <w:r w:rsidRPr="00841F54">
        <w:rPr>
          <w:rFonts w:eastAsiaTheme="minorHAnsi" w:cstheme="minorBidi"/>
        </w:rPr>
        <w:t xml:space="preserve"> SVC, TYP, INS, CLN, ELG, LOC)</w:t>
      </w:r>
    </w:p>
    <w:p w14:paraId="078C8DE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 xml:space="preserve">Note:  For multiple field values use [&lt;field </w:t>
      </w:r>
    </w:p>
    <w:p w14:paraId="078C8DF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value</w:t>
      </w:r>
      <w:proofErr w:type="gramEnd"/>
      <w:r w:rsidRPr="00841F54">
        <w:rPr>
          <w:rFonts w:eastAsiaTheme="minorHAnsi" w:cstheme="minorBidi"/>
        </w:rPr>
        <w:t>&gt;[^...]]</w:t>
      </w:r>
    </w:p>
    <w:p w14:paraId="078C8DF1"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t xml:space="preserve">i.e., </w:t>
      </w:r>
      <w:proofErr w:type="gramStart"/>
      <w:r w:rsidRPr="00841F54">
        <w:rPr>
          <w:rFonts w:eastAsiaTheme="minorHAnsi" w:cstheme="minorBidi"/>
        </w:rPr>
        <w:t>VSIT(</w:t>
      </w:r>
      <w:proofErr w:type="gramEnd"/>
      <w:r w:rsidRPr="00841F54">
        <w:rPr>
          <w:rFonts w:eastAsiaTheme="minorHAnsi" w:cstheme="minorBidi"/>
        </w:rPr>
        <w:t>"SVC")="H^D"  (will find both)</w:t>
      </w:r>
    </w:p>
    <w:p w14:paraId="078C8DF2" w14:textId="77777777" w:rsidR="005C6958" w:rsidRPr="00841F54" w:rsidRDefault="005C6958" w:rsidP="00E22A9D">
      <w:pPr>
        <w:rPr>
          <w:rFonts w:eastAsiaTheme="minorHAnsi" w:cstheme="minorBidi"/>
        </w:rPr>
      </w:pPr>
      <w:r w:rsidRPr="00841F54">
        <w:rPr>
          <w:rFonts w:eastAsiaTheme="minorHAnsi" w:cstheme="minorBidi"/>
        </w:rPr>
        <w:tab/>
        <w:t>VSITPKG</w:t>
      </w:r>
      <w:r w:rsidRPr="00841F54">
        <w:rPr>
          <w:rFonts w:eastAsiaTheme="minorHAnsi" w:cstheme="minorBidi"/>
        </w:rPr>
        <w:tab/>
        <w:t>&lt;package name space&gt;</w:t>
      </w:r>
    </w:p>
    <w:p w14:paraId="078C8DF3" w14:textId="77777777" w:rsidR="005C6958" w:rsidRPr="00841F54" w:rsidRDefault="005C6958" w:rsidP="00E22A9D">
      <w:pPr>
        <w:rPr>
          <w:rFonts w:eastAsiaTheme="minorHAnsi" w:cstheme="minorBidi"/>
        </w:rPr>
      </w:pPr>
      <w:r w:rsidRPr="00841F54">
        <w:rPr>
          <w:rFonts w:eastAsiaTheme="minorHAnsi" w:cstheme="minorBidi"/>
        </w:rPr>
        <w:t>OUTPUT:</w:t>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&lt;ien</w:t>
      </w:r>
      <w:r w:rsidRPr="00841F54">
        <w:rPr>
          <w:rFonts w:eastAsiaTheme="minorHAnsi" w:cstheme="minorBidi"/>
        </w:rPr>
        <w:tab/>
        <w:t>N^S[^1]</w:t>
      </w:r>
    </w:p>
    <w:p w14:paraId="078C8DF4" w14:textId="77777777" w:rsidR="005C6958" w:rsidRPr="00841F54" w:rsidRDefault="005C6958" w:rsidP="00E22A9D">
      <w:pPr>
        <w:rPr>
          <w:rFonts w:eastAsiaTheme="minorHAnsi" w:cstheme="minorBidi"/>
        </w:rPr>
      </w:pPr>
      <w:r w:rsidRPr="00841F54">
        <w:rPr>
          <w:rFonts w:eastAsiaTheme="minorHAnsi" w:cstheme="minorBidi"/>
        </w:rPr>
        <w:tab/>
      </w:r>
      <w:proofErr w:type="gramStart"/>
      <w:r w:rsidRPr="00841F54">
        <w:rPr>
          <w:rFonts w:eastAsiaTheme="minorHAnsi" w:cstheme="minorBidi"/>
        </w:rPr>
        <w:t>where</w:t>
      </w:r>
      <w:proofErr w:type="gramEnd"/>
      <w:r w:rsidRPr="00841F54">
        <w:rPr>
          <w:rFonts w:eastAsiaTheme="minorHAnsi" w:cstheme="minorBidi"/>
        </w:rPr>
        <w:t>: N</w:t>
      </w:r>
      <w:r w:rsidRPr="00841F54">
        <w:rPr>
          <w:rFonts w:eastAsiaTheme="minorHAnsi" w:cstheme="minorBidi"/>
        </w:rPr>
        <w:tab/>
        <w:t>&lt;internal entry number of visit&gt;</w:t>
      </w:r>
    </w:p>
    <w:p w14:paraId="078C8DF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or</w:t>
      </w:r>
      <w:proofErr w:type="gramEnd"/>
      <w:r w:rsidRPr="00841F54">
        <w:rPr>
          <w:rFonts w:eastAsiaTheme="minorHAnsi" w:cstheme="minorBidi"/>
        </w:rPr>
        <w:t xml:space="preserve"> -1 if could not get a visit</w:t>
      </w:r>
    </w:p>
    <w:p w14:paraId="078C8DF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or</w:t>
      </w:r>
      <w:proofErr w:type="gramEnd"/>
      <w:r w:rsidRPr="00841F54">
        <w:rPr>
          <w:rFonts w:eastAsiaTheme="minorHAnsi" w:cstheme="minorBidi"/>
        </w:rPr>
        <w:t xml:space="preserve"> -2 if calling package is not active</w:t>
      </w:r>
    </w:p>
    <w:p w14:paraId="078C8DF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in</w:t>
      </w:r>
      <w:proofErr w:type="gramEnd"/>
      <w:r w:rsidRPr="00841F54">
        <w:rPr>
          <w:rFonts w:eastAsiaTheme="minorHAnsi" w:cstheme="minorBidi"/>
        </w:rPr>
        <w:t xml:space="preserve"> Visit Package Parameters</w:t>
      </w:r>
    </w:p>
    <w:p w14:paraId="078C8DF8" w14:textId="77777777" w:rsidR="005C6958" w:rsidRPr="00841F54" w:rsidRDefault="005C6958" w:rsidP="00E22A9D">
      <w:pPr>
        <w:rPr>
          <w:rFonts w:eastAsiaTheme="minorHAnsi" w:cstheme="minorBidi"/>
        </w:rPr>
      </w:pPr>
      <w:r w:rsidRPr="00841F54">
        <w:rPr>
          <w:rFonts w:eastAsiaTheme="minorHAnsi" w:cstheme="minorBidi"/>
        </w:rPr>
        <w:tab/>
        <w:t>S</w:t>
      </w:r>
      <w:r w:rsidRPr="00841F54">
        <w:rPr>
          <w:rFonts w:eastAsiaTheme="minorHAnsi" w:cstheme="minorBidi"/>
        </w:rPr>
        <w:tab/>
        <w:t>&lt;value of .01 field of visit&gt;</w:t>
      </w:r>
    </w:p>
    <w:p w14:paraId="078C8DF9" w14:textId="77777777" w:rsidR="005C6958" w:rsidRPr="00841F54" w:rsidRDefault="005C6958" w:rsidP="00E22A9D">
      <w:pPr>
        <w:rPr>
          <w:rFonts w:eastAsiaTheme="minorHAnsi" w:cstheme="minorBidi"/>
        </w:rPr>
      </w:pPr>
      <w:r w:rsidRPr="00841F54">
        <w:rPr>
          <w:rFonts w:eastAsiaTheme="minorHAnsi" w:cstheme="minorBidi"/>
        </w:rPr>
        <w:tab/>
        <w:t>1</w:t>
      </w:r>
      <w:r w:rsidRPr="00841F54">
        <w:rPr>
          <w:rFonts w:eastAsiaTheme="minorHAnsi" w:cstheme="minorBidi"/>
        </w:rPr>
        <w:tab/>
        <w:t>&lt;indicates that a new visit was added&gt;</w:t>
      </w:r>
    </w:p>
    <w:p w14:paraId="078C8DFA" w14:textId="77777777" w:rsidR="005C6958" w:rsidRPr="00841F54" w:rsidRDefault="005C6958" w:rsidP="00E22A9D">
      <w:pPr>
        <w:rPr>
          <w:rFonts w:eastAsiaTheme="minorHAnsi" w:cstheme="minorBidi"/>
        </w:rPr>
      </w:pP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&lt;ien&gt;,&lt;xxx&gt;)</w:t>
      </w:r>
      <w:r w:rsidRPr="00841F54">
        <w:rPr>
          <w:rFonts w:eastAsiaTheme="minorHAnsi" w:cstheme="minorBidi"/>
        </w:rPr>
        <w:tab/>
        <w:t>returns the data that is stored in the Visit file</w:t>
      </w:r>
    </w:p>
    <w:p w14:paraId="078C8DFB" w14:textId="3AA8D8B9" w:rsidR="005C6958" w:rsidRPr="00841F54" w:rsidRDefault="005C6958" w:rsidP="005C6958">
      <w:pPr>
        <w:pStyle w:val="Heading2"/>
      </w:pPr>
      <w:bookmarkStart w:id="277" w:name="_Toc327862378"/>
      <w:bookmarkStart w:id="278" w:name="_Toc327864168"/>
      <w:bookmarkStart w:id="279" w:name="_Toc327865917"/>
      <w:bookmarkStart w:id="280" w:name="_Toc327866074"/>
      <w:bookmarkStart w:id="281" w:name="_Toc327866752"/>
      <w:bookmarkStart w:id="282" w:name="_Toc327866878"/>
      <w:bookmarkStart w:id="283" w:name="_Toc330201287"/>
      <w:bookmarkStart w:id="284" w:name="_Toc332073350"/>
      <w:bookmarkStart w:id="285" w:name="_Toc414852684"/>
      <w:bookmarkStart w:id="286" w:name="_Toc498006024"/>
      <w:r w:rsidRPr="00841F54">
        <w:t>Update Dependent Entry Counter</w:t>
      </w:r>
      <w:bookmarkEnd w:id="277"/>
      <w:bookmarkEnd w:id="278"/>
      <w:bookmarkEnd w:id="279"/>
      <w:bookmarkEnd w:id="280"/>
      <w:bookmarkEnd w:id="281"/>
      <w:bookmarkEnd w:id="282"/>
      <w:bookmarkEnd w:id="283"/>
      <w:bookmarkEnd w:id="284"/>
      <w:bookmarkEnd w:id="285"/>
      <w:bookmarkEnd w:id="286"/>
    </w:p>
    <w:p w14:paraId="078C8DFC" w14:textId="77777777" w:rsidR="005C6958" w:rsidRPr="00841F54" w:rsidRDefault="005C6958" w:rsidP="00E22A9D">
      <w:pPr>
        <w:rPr>
          <w:rFonts w:eastAsiaTheme="minorHAnsi" w:cstheme="minorBidi"/>
        </w:rPr>
      </w:pPr>
      <w:r w:rsidRPr="00841F54">
        <w:rPr>
          <w:rFonts w:eastAsiaTheme="minorHAnsi" w:cstheme="minorBidi"/>
        </w:rPr>
        <w:t xml:space="preserve">These calls are customarily done through a MUMPS cross reference on the pointer field. The input parameter X is set by </w:t>
      </w:r>
      <w:proofErr w:type="spellStart"/>
      <w:r w:rsidRPr="00841F54">
        <w:rPr>
          <w:rFonts w:eastAsiaTheme="minorHAnsi" w:cstheme="minorBidi"/>
        </w:rPr>
        <w:t>FileMan</w:t>
      </w:r>
      <w:proofErr w:type="spellEnd"/>
      <w:r w:rsidRPr="00841F54">
        <w:rPr>
          <w:rFonts w:eastAsiaTheme="minorHAnsi" w:cstheme="minorBidi"/>
        </w:rPr>
        <w:t>.</w:t>
      </w:r>
    </w:p>
    <w:p w14:paraId="078C8DFD" w14:textId="77777777" w:rsidR="005C6958" w:rsidRPr="00841F54" w:rsidRDefault="005C6958" w:rsidP="00E22A9D">
      <w:pPr>
        <w:rPr>
          <w:rFonts w:eastAsiaTheme="minorHAnsi" w:cstheme="minorBidi"/>
        </w:rPr>
      </w:pPr>
      <w:r w:rsidRPr="00841F54">
        <w:rPr>
          <w:rFonts w:eastAsiaTheme="minorHAnsi" w:cstheme="minorBidi"/>
        </w:rPr>
        <w:t>ADD^AUPNVSIT</w:t>
      </w:r>
    </w:p>
    <w:p w14:paraId="078C8DFE" w14:textId="77777777" w:rsidR="005C6958" w:rsidRPr="00841F54" w:rsidRDefault="005C6958" w:rsidP="00E22A9D">
      <w:pPr>
        <w:rPr>
          <w:rFonts w:eastAsiaTheme="minorHAnsi" w:cstheme="minorBidi"/>
        </w:rPr>
      </w:pPr>
      <w:r w:rsidRPr="00841F54">
        <w:rPr>
          <w:rFonts w:eastAsiaTheme="minorHAnsi" w:cstheme="minorBidi"/>
        </w:rPr>
        <w:t>Increase the dependent entry count by one.</w:t>
      </w:r>
    </w:p>
    <w:p w14:paraId="078C8DFF"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X</w:t>
      </w:r>
      <w:r w:rsidRPr="00841F54">
        <w:rPr>
          <w:rFonts w:eastAsiaTheme="minorHAnsi" w:cstheme="minorBidi"/>
        </w:rPr>
        <w:tab/>
        <w:t>Visit IEN</w:t>
      </w:r>
    </w:p>
    <w:p w14:paraId="078C8E01" w14:textId="77777777" w:rsidR="005C6958" w:rsidRPr="00841F54" w:rsidRDefault="005C6958" w:rsidP="00E22A9D">
      <w:pPr>
        <w:rPr>
          <w:rFonts w:eastAsiaTheme="minorHAnsi" w:cstheme="minorBidi"/>
        </w:rPr>
      </w:pPr>
      <w:r w:rsidRPr="00841F54">
        <w:rPr>
          <w:rFonts w:eastAsiaTheme="minorHAnsi" w:cstheme="minorBidi"/>
        </w:rPr>
        <w:t>SUB^AUPNVSIT</w:t>
      </w:r>
    </w:p>
    <w:p w14:paraId="078C8E02" w14:textId="77777777" w:rsidR="005C6958" w:rsidRPr="00841F54" w:rsidRDefault="005C6958" w:rsidP="00E22A9D">
      <w:pPr>
        <w:rPr>
          <w:rFonts w:eastAsiaTheme="minorHAnsi" w:cstheme="minorBidi"/>
          <w:vanish/>
        </w:rPr>
      </w:pPr>
      <w:r w:rsidRPr="00841F54">
        <w:rPr>
          <w:rFonts w:eastAsiaTheme="minorHAnsi" w:cstheme="minorBidi"/>
        </w:rPr>
        <w:t>Decrease the dependent entry count by one</w:t>
      </w:r>
    </w:p>
    <w:p w14:paraId="078C8E03"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X</w:t>
      </w:r>
      <w:r w:rsidRPr="00841F54">
        <w:rPr>
          <w:rFonts w:eastAsiaTheme="minorHAnsi" w:cstheme="minorBidi"/>
        </w:rPr>
        <w:tab/>
        <w:t>Visit IEN</w:t>
      </w:r>
    </w:p>
    <w:p w14:paraId="078C8E05" w14:textId="77777777" w:rsidR="005C6958" w:rsidRPr="00841F54" w:rsidRDefault="005C6958" w:rsidP="00E22A9D">
      <w:pPr>
        <w:rPr>
          <w:rFonts w:eastAsiaTheme="minorHAnsi" w:cstheme="minorBidi"/>
        </w:rPr>
      </w:pPr>
      <w:r w:rsidRPr="00841F54">
        <w:rPr>
          <w:rFonts w:eastAsiaTheme="minorHAnsi" w:cstheme="minorBidi"/>
        </w:rPr>
        <w:t>$$PKG2IEN^</w:t>
      </w:r>
      <w:proofErr w:type="gramStart"/>
      <w:r w:rsidRPr="00841F54">
        <w:rPr>
          <w:rFonts w:eastAsiaTheme="minorHAnsi" w:cstheme="minorBidi"/>
        </w:rPr>
        <w:t>VSIT(</w:t>
      </w:r>
      <w:proofErr w:type="gramEnd"/>
      <w:r w:rsidRPr="00841F54">
        <w:rPr>
          <w:rFonts w:eastAsiaTheme="minorHAnsi" w:cstheme="minorBidi"/>
        </w:rPr>
        <w:t>PKG)</w:t>
      </w:r>
    </w:p>
    <w:p w14:paraId="078C8E06" w14:textId="77777777" w:rsidR="005C6958" w:rsidRPr="00841F54" w:rsidRDefault="005C6958" w:rsidP="00E22A9D">
      <w:pPr>
        <w:rPr>
          <w:rFonts w:eastAsiaTheme="minorHAnsi" w:cstheme="minorBidi"/>
        </w:rPr>
      </w:pPr>
      <w:r w:rsidRPr="00841F54">
        <w:rPr>
          <w:rFonts w:eastAsiaTheme="minorHAnsi" w:cstheme="minorBidi"/>
        </w:rPr>
        <w:t>Returns a pointer to the Package file when you pass in the package namespace</w:t>
      </w:r>
    </w:p>
    <w:p w14:paraId="078C8E07"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namespace</w:t>
      </w:r>
    </w:p>
    <w:p w14:paraId="078C8E08"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Pointer to the package in the Package file #9.4</w:t>
      </w:r>
    </w:p>
    <w:p w14:paraId="078C8E0A" w14:textId="77777777" w:rsidR="005C6958" w:rsidRPr="00841F54" w:rsidRDefault="005C6958" w:rsidP="00E22A9D">
      <w:pPr>
        <w:rPr>
          <w:rFonts w:eastAsiaTheme="minorHAnsi" w:cstheme="minorBidi"/>
        </w:rPr>
      </w:pPr>
      <w:r w:rsidRPr="00841F54">
        <w:rPr>
          <w:rFonts w:eastAsiaTheme="minorHAnsi" w:cstheme="minorBidi"/>
        </w:rPr>
        <w:t>$$PKG^</w:t>
      </w:r>
      <w:proofErr w:type="gramStart"/>
      <w:r w:rsidRPr="00841F54">
        <w:rPr>
          <w:rFonts w:eastAsiaTheme="minorHAnsi" w:cstheme="minorBidi"/>
        </w:rPr>
        <w:t>VSIT(</w:t>
      </w:r>
      <w:proofErr w:type="gramEnd"/>
      <w:r w:rsidRPr="00841F54">
        <w:rPr>
          <w:rFonts w:eastAsiaTheme="minorHAnsi" w:cstheme="minorBidi"/>
        </w:rPr>
        <w:t>PKG,VALUE)</w:t>
      </w:r>
    </w:p>
    <w:p w14:paraId="078C8E0B" w14:textId="77777777" w:rsidR="005C6958" w:rsidRPr="00841F54" w:rsidRDefault="005C6958" w:rsidP="00E22A9D">
      <w:pPr>
        <w:rPr>
          <w:rFonts w:eastAsiaTheme="minorHAnsi" w:cstheme="minorBidi"/>
        </w:rPr>
      </w:pPr>
      <w:r w:rsidRPr="00841F54">
        <w:rPr>
          <w:rFonts w:eastAsiaTheme="minorHAnsi" w:cstheme="minorBidi"/>
        </w:rPr>
        <w:t xml:space="preserve">Entry point to add or edit package to multiple in tracking </w:t>
      </w:r>
      <w:proofErr w:type="spellStart"/>
      <w:r w:rsidRPr="00841F54">
        <w:rPr>
          <w:rFonts w:eastAsiaTheme="minorHAnsi" w:cstheme="minorBidi"/>
        </w:rPr>
        <w:t>param</w:t>
      </w:r>
      <w:proofErr w:type="spellEnd"/>
    </w:p>
    <w:p w14:paraId="078C8E0C"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 Space</w:t>
      </w:r>
    </w:p>
    <w:p w14:paraId="078C8E0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VALUE</w:t>
      </w:r>
      <w:r w:rsidRPr="00841F54">
        <w:rPr>
          <w:rFonts w:eastAsiaTheme="minorHAnsi" w:cstheme="minorBidi"/>
        </w:rPr>
        <w:tab/>
      </w:r>
      <w:proofErr w:type="spellStart"/>
      <w:r w:rsidRPr="00841F54">
        <w:rPr>
          <w:rFonts w:eastAsiaTheme="minorHAnsi" w:cstheme="minorBidi"/>
        </w:rPr>
        <w:t>Value</w:t>
      </w:r>
      <w:proofErr w:type="spellEnd"/>
      <w:r w:rsidRPr="00841F54">
        <w:rPr>
          <w:rFonts w:eastAsiaTheme="minorHAnsi" w:cstheme="minorBidi"/>
        </w:rPr>
        <w:t xml:space="preserve"> on the ON/OFF flag under package </w:t>
      </w:r>
    </w:p>
    <w:p w14:paraId="078C8E0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Multiple 1=</w:t>
      </w:r>
      <w:proofErr w:type="gramStart"/>
      <w:r w:rsidRPr="00841F54">
        <w:rPr>
          <w:rFonts w:eastAsiaTheme="minorHAnsi" w:cstheme="minorBidi"/>
        </w:rPr>
        <w:t>ON  0</w:t>
      </w:r>
      <w:proofErr w:type="gramEnd"/>
      <w:r w:rsidRPr="00841F54">
        <w:rPr>
          <w:rFonts w:eastAsiaTheme="minorHAnsi" w:cstheme="minorBidi"/>
        </w:rPr>
        <w:t>=OFF</w:t>
      </w:r>
    </w:p>
    <w:p w14:paraId="078C8E10" w14:textId="77777777" w:rsidR="005C6958" w:rsidRPr="00841F54" w:rsidRDefault="005C6958" w:rsidP="00E22A9D">
      <w:pPr>
        <w:rPr>
          <w:rFonts w:eastAsiaTheme="minorHAnsi" w:cstheme="minorBidi"/>
        </w:rPr>
      </w:pPr>
      <w:r w:rsidRPr="00841F54">
        <w:rPr>
          <w:rFonts w:eastAsiaTheme="minorHAnsi" w:cstheme="minorBidi"/>
        </w:rPr>
        <w:t>$$PKGON^</w:t>
      </w:r>
      <w:proofErr w:type="gramStart"/>
      <w:r w:rsidRPr="00841F54">
        <w:rPr>
          <w:rFonts w:eastAsiaTheme="minorHAnsi" w:cstheme="minorBidi"/>
        </w:rPr>
        <w:t>VSIT(</w:t>
      </w:r>
      <w:proofErr w:type="gramEnd"/>
      <w:r w:rsidRPr="00841F54">
        <w:rPr>
          <w:rFonts w:eastAsiaTheme="minorHAnsi" w:cstheme="minorBidi"/>
        </w:rPr>
        <w:t>PKG)</w:t>
      </w:r>
    </w:p>
    <w:p w14:paraId="078C8E11" w14:textId="77777777" w:rsidR="005C6958" w:rsidRPr="00841F54" w:rsidRDefault="005C6958" w:rsidP="00E22A9D">
      <w:pPr>
        <w:rPr>
          <w:rFonts w:eastAsiaTheme="minorHAnsi" w:cstheme="minorBidi"/>
        </w:rPr>
      </w:pPr>
      <w:r w:rsidRPr="00841F54">
        <w:rPr>
          <w:rFonts w:eastAsiaTheme="minorHAnsi" w:cstheme="minorBidi"/>
        </w:rPr>
        <w:t>Returns the active flag for the package</w:t>
      </w:r>
    </w:p>
    <w:p w14:paraId="078C8E12"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PKG</w:t>
      </w:r>
      <w:r w:rsidRPr="00841F54">
        <w:rPr>
          <w:rFonts w:eastAsiaTheme="minorHAnsi" w:cstheme="minorBidi"/>
        </w:rPr>
        <w:tab/>
      </w:r>
      <w:r w:rsidRPr="00841F54">
        <w:rPr>
          <w:rFonts w:eastAsiaTheme="minorHAnsi" w:cstheme="minorBidi"/>
        </w:rPr>
        <w:tab/>
        <w:t>Package Name Space</w:t>
      </w:r>
    </w:p>
    <w:p w14:paraId="078C8E13"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the package can create visits</w:t>
      </w:r>
    </w:p>
    <w:p w14:paraId="078C8E1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0 the package cannot create visits</w:t>
      </w:r>
    </w:p>
    <w:p w14:paraId="078C8E1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-1 called wrong or could not find package in VT </w:t>
      </w:r>
    </w:p>
    <w:p w14:paraId="078C8E16"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parameters</w:t>
      </w:r>
      <w:proofErr w:type="gramEnd"/>
      <w:r w:rsidRPr="00841F54">
        <w:rPr>
          <w:rFonts w:eastAsiaTheme="minorHAnsi" w:cstheme="minorBidi"/>
        </w:rPr>
        <w:t xml:space="preserve"> file</w:t>
      </w:r>
    </w:p>
    <w:p w14:paraId="078C8E17" w14:textId="77777777" w:rsidR="005C6958" w:rsidRPr="00841F54" w:rsidRDefault="005C6958" w:rsidP="00E22A9D">
      <w:pPr>
        <w:rPr>
          <w:rFonts w:eastAsiaTheme="minorHAnsi" w:cstheme="minorBidi"/>
        </w:rPr>
      </w:pPr>
      <w:r w:rsidRPr="00841F54">
        <w:rPr>
          <w:rFonts w:eastAsiaTheme="minorHAnsi" w:cstheme="minorBidi"/>
        </w:rPr>
        <w:t>$$IEN2VID^</w:t>
      </w:r>
      <w:proofErr w:type="gramStart"/>
      <w:r w:rsidRPr="00841F54">
        <w:rPr>
          <w:rFonts w:eastAsiaTheme="minorHAnsi" w:cstheme="minorBidi"/>
        </w:rPr>
        <w:t>VSIT(</w:t>
      </w:r>
      <w:proofErr w:type="gramEnd"/>
      <w:r w:rsidRPr="00841F54">
        <w:rPr>
          <w:rFonts w:eastAsiaTheme="minorHAnsi" w:cstheme="minorBidi"/>
        </w:rPr>
        <w:t>IEN)</w:t>
      </w:r>
    </w:p>
    <w:p w14:paraId="078C8E18" w14:textId="77777777" w:rsidR="005C6958" w:rsidRPr="00841F54" w:rsidRDefault="005C6958" w:rsidP="00E22A9D">
      <w:pPr>
        <w:rPr>
          <w:rFonts w:eastAsiaTheme="minorHAnsi" w:cstheme="minorBidi"/>
        </w:rPr>
      </w:pPr>
      <w:r w:rsidRPr="00841F54">
        <w:rPr>
          <w:rFonts w:eastAsiaTheme="minorHAnsi" w:cstheme="minorBidi"/>
        </w:rPr>
        <w:t>Returns the Visit ID when you pass in a pointer to a visit</w:t>
      </w:r>
    </w:p>
    <w:p w14:paraId="078C8E19"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1A"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Visit ID</w:t>
      </w:r>
    </w:p>
    <w:p w14:paraId="078C8E1B" w14:textId="77777777" w:rsidR="005C6958" w:rsidRPr="00841F54" w:rsidRDefault="005C6958" w:rsidP="00E22A9D">
      <w:pPr>
        <w:rPr>
          <w:rFonts w:eastAsiaTheme="minorHAnsi" w:cstheme="minorBidi"/>
        </w:rPr>
      </w:pPr>
    </w:p>
    <w:p w14:paraId="078C8E1C" w14:textId="77777777" w:rsidR="005C6958" w:rsidRPr="00841F54" w:rsidRDefault="005C6958" w:rsidP="00E22A9D">
      <w:pPr>
        <w:rPr>
          <w:rFonts w:eastAsiaTheme="minorHAnsi" w:cstheme="minorBidi"/>
        </w:rPr>
      </w:pPr>
      <w:r w:rsidRPr="00841F54">
        <w:rPr>
          <w:rFonts w:eastAsiaTheme="minorHAnsi" w:cstheme="minorBidi"/>
        </w:rPr>
        <w:t>$$VID2IEN^</w:t>
      </w:r>
      <w:proofErr w:type="gramStart"/>
      <w:r w:rsidRPr="00841F54">
        <w:rPr>
          <w:rFonts w:eastAsiaTheme="minorHAnsi" w:cstheme="minorBidi"/>
        </w:rPr>
        <w:t>VSIT(</w:t>
      </w:r>
      <w:proofErr w:type="gramEnd"/>
      <w:r w:rsidRPr="00841F54">
        <w:rPr>
          <w:rFonts w:eastAsiaTheme="minorHAnsi" w:cstheme="minorBidi"/>
        </w:rPr>
        <w:t>VID)</w:t>
      </w:r>
    </w:p>
    <w:p w14:paraId="078C8E1D" w14:textId="77777777" w:rsidR="005C6958" w:rsidRPr="00841F54" w:rsidRDefault="005C6958" w:rsidP="00E22A9D">
      <w:pPr>
        <w:rPr>
          <w:rFonts w:eastAsiaTheme="minorHAnsi" w:cstheme="minorBidi"/>
        </w:rPr>
      </w:pPr>
      <w:r w:rsidRPr="00841F54">
        <w:rPr>
          <w:rFonts w:eastAsiaTheme="minorHAnsi" w:cstheme="minorBidi"/>
        </w:rPr>
        <w:t>Returns a pointer to a visit when you pass in the Visit ID</w:t>
      </w:r>
    </w:p>
    <w:p w14:paraId="078C8E1E"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VID</w:t>
      </w:r>
      <w:r w:rsidRPr="00841F54">
        <w:rPr>
          <w:rFonts w:eastAsiaTheme="minorHAnsi" w:cstheme="minorBidi"/>
        </w:rPr>
        <w:tab/>
      </w:r>
      <w:r w:rsidRPr="00841F54">
        <w:rPr>
          <w:rFonts w:eastAsiaTheme="minorHAnsi" w:cstheme="minorBidi"/>
        </w:rPr>
        <w:tab/>
        <w:t>Visit ID</w:t>
      </w:r>
    </w:p>
    <w:p w14:paraId="078C8E1F"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Visit IEN</w:t>
      </w:r>
    </w:p>
    <w:p w14:paraId="078C8E21" w14:textId="77777777" w:rsidR="005C6958" w:rsidRPr="00841F54" w:rsidRDefault="005C6958" w:rsidP="00E22A9D">
      <w:pPr>
        <w:rPr>
          <w:rFonts w:eastAsiaTheme="minorHAnsi" w:cstheme="minorBidi"/>
        </w:rPr>
      </w:pPr>
      <w:r w:rsidRPr="00841F54">
        <w:rPr>
          <w:rFonts w:eastAsiaTheme="minorHAnsi" w:cstheme="minorBidi"/>
        </w:rPr>
        <w:t>$$LOOKUP^</w:t>
      </w:r>
      <w:proofErr w:type="gramStart"/>
      <w:r w:rsidRPr="00841F54">
        <w:rPr>
          <w:rFonts w:eastAsiaTheme="minorHAnsi" w:cstheme="minorBidi"/>
        </w:rPr>
        <w:t>VSIT(</w:t>
      </w:r>
      <w:proofErr w:type="gramEnd"/>
      <w:r w:rsidRPr="00841F54">
        <w:rPr>
          <w:rFonts w:eastAsiaTheme="minorHAnsi" w:cstheme="minorBidi"/>
        </w:rPr>
        <w:t>IEN,FMT,WITHIEN)</w:t>
      </w:r>
    </w:p>
    <w:p w14:paraId="078C8E22" w14:textId="77777777" w:rsidR="005C6958" w:rsidRPr="00841F54" w:rsidRDefault="005C6958" w:rsidP="00E22A9D">
      <w:pPr>
        <w:rPr>
          <w:rFonts w:eastAsiaTheme="minorHAnsi" w:cstheme="minorBidi"/>
        </w:rPr>
      </w:pPr>
      <w:r w:rsidRPr="00841F54">
        <w:rPr>
          <w:rFonts w:eastAsiaTheme="minorHAnsi" w:cstheme="minorBidi"/>
        </w:rPr>
        <w:t>Look up a visit and return all of its information</w:t>
      </w:r>
    </w:p>
    <w:p w14:paraId="078C8E23"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 OR the Visit's ID</w:t>
      </w:r>
    </w:p>
    <w:p w14:paraId="078C8E25" w14:textId="77777777" w:rsidR="005C6958" w:rsidRPr="00841F54" w:rsidRDefault="005C6958" w:rsidP="00E22A9D">
      <w:pPr>
        <w:rPr>
          <w:rFonts w:eastAsiaTheme="minorHAnsi" w:cstheme="minorBidi"/>
        </w:rPr>
      </w:pPr>
      <w:proofErr w:type="gramStart"/>
      <w:r w:rsidRPr="00841F54">
        <w:rPr>
          <w:rFonts w:eastAsiaTheme="minorHAnsi" w:cstheme="minorBidi"/>
        </w:rPr>
        <w:t>in</w:t>
      </w:r>
      <w:proofErr w:type="gramEnd"/>
      <w:r w:rsidRPr="00841F54">
        <w:rPr>
          <w:rFonts w:eastAsiaTheme="minorHAnsi" w:cstheme="minorBidi"/>
        </w:rPr>
        <w:t>, where:</w:t>
      </w:r>
    </w:p>
    <w:p w14:paraId="078C8E2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I :</w:t>
      </w:r>
      <w:proofErr w:type="gramEnd"/>
      <w:r w:rsidRPr="00841F54">
        <w:rPr>
          <w:rFonts w:eastAsiaTheme="minorHAnsi" w:cstheme="minorBidi"/>
        </w:rPr>
        <w:t>:= internal format</w:t>
      </w:r>
    </w:p>
    <w:p w14:paraId="078C8E2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E :</w:t>
      </w:r>
      <w:proofErr w:type="gramEnd"/>
      <w:r w:rsidRPr="00841F54">
        <w:rPr>
          <w:rFonts w:eastAsiaTheme="minorHAnsi" w:cstheme="minorBidi"/>
        </w:rPr>
        <w:t>:= external format</w:t>
      </w:r>
    </w:p>
    <w:p w14:paraId="078C8E2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B :</w:t>
      </w:r>
      <w:proofErr w:type="gramEnd"/>
      <w:r w:rsidRPr="00841F54">
        <w:rPr>
          <w:rFonts w:eastAsiaTheme="minorHAnsi" w:cstheme="minorBidi"/>
        </w:rPr>
        <w:t>:= both internal and external format</w:t>
      </w:r>
    </w:p>
    <w:p w14:paraId="078C8E2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B is the default if anything other than "I" or "E"</w:t>
      </w:r>
    </w:p>
    <w:p w14:paraId="078C8E2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WITHIEN 0 if you do not want the ien of the visit </w:t>
      </w:r>
    </w:p>
    <w:p w14:paraId="078C8E2B" w14:textId="77777777" w:rsidR="005C6958" w:rsidRPr="00841F54" w:rsidRDefault="005C6958" w:rsidP="00E22A9D">
      <w:pPr>
        <w:rPr>
          <w:rFonts w:eastAsiaTheme="minorHAnsi" w:cstheme="minorBidi"/>
        </w:rPr>
      </w:pPr>
      <w:proofErr w:type="gramStart"/>
      <w:r w:rsidRPr="00841F54">
        <w:rPr>
          <w:rFonts w:eastAsiaTheme="minorHAnsi" w:cstheme="minorBidi"/>
        </w:rPr>
        <w:t>as</w:t>
      </w:r>
      <w:proofErr w:type="gramEnd"/>
      <w:r w:rsidRPr="00841F54">
        <w:rPr>
          <w:rFonts w:eastAsiaTheme="minorHAnsi" w:cstheme="minorBidi"/>
        </w:rPr>
        <w:t xml:space="preserve"> the first subscript</w:t>
      </w:r>
    </w:p>
    <w:p w14:paraId="078C8E2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1 if you do.  "1" is the default.</w:t>
      </w:r>
    </w:p>
    <w:p w14:paraId="078C8E2D"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if IEN was not a valid IEN or Visit ID</w:t>
      </w:r>
    </w:p>
    <w:p w14:paraId="078C8E2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otherwise</w:t>
      </w:r>
      <w:proofErr w:type="gramEnd"/>
      <w:r w:rsidRPr="00841F54">
        <w:rPr>
          <w:rFonts w:eastAsiaTheme="minorHAnsi" w:cstheme="minorBidi"/>
        </w:rPr>
        <w:t xml:space="preserve"> returns IEN</w:t>
      </w:r>
    </w:p>
    <w:p w14:paraId="078C8E2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&lt;ien&gt;,&lt;xxx&gt;)</w:t>
      </w:r>
    </w:p>
    <w:p w14:paraId="078C8E3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or</w:t>
      </w:r>
      <w:proofErr w:type="gramEnd"/>
      <w:r w:rsidRPr="00841F54">
        <w:rPr>
          <w:rFonts w:eastAsiaTheme="minorHAnsi" w:cstheme="minorBidi"/>
        </w:rPr>
        <w:tab/>
      </w:r>
      <w:r w:rsidRPr="00841F54">
        <w:rPr>
          <w:rFonts w:eastAsiaTheme="minorHAnsi" w:cstheme="minorBidi"/>
        </w:rPr>
        <w:tab/>
        <w:t>VSIT(&lt;xxx&gt;)</w:t>
      </w:r>
      <w:r w:rsidRPr="00841F54">
        <w:rPr>
          <w:rFonts w:eastAsiaTheme="minorHAnsi" w:cstheme="minorBidi"/>
        </w:rPr>
        <w:tab/>
        <w:t>depending on the value of WITHIEN</w:t>
      </w:r>
    </w:p>
    <w:p w14:paraId="078C8E3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The array is all of the fields in the visit file. If both </w:t>
      </w:r>
    </w:p>
    <w:p w14:paraId="078C8E3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internal</w:t>
      </w:r>
      <w:proofErr w:type="gramEnd"/>
      <w:r w:rsidRPr="00841F54">
        <w:rPr>
          <w:rFonts w:eastAsiaTheme="minorHAnsi" w:cstheme="minorBidi"/>
        </w:rPr>
        <w:t xml:space="preserve"> and external format are returned the </w:t>
      </w:r>
    </w:p>
    <w:p w14:paraId="078C8E3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format</w:t>
      </w:r>
      <w:proofErr w:type="gramEnd"/>
      <w:r w:rsidRPr="00841F54">
        <w:rPr>
          <w:rFonts w:eastAsiaTheme="minorHAnsi" w:cstheme="minorBidi"/>
        </w:rPr>
        <w:t xml:space="preserve"> is:  </w:t>
      </w:r>
      <w:proofErr w:type="spellStart"/>
      <w:r w:rsidRPr="00841F54">
        <w:rPr>
          <w:rFonts w:eastAsiaTheme="minorHAnsi" w:cstheme="minorBidi"/>
        </w:rPr>
        <w:t>internal^external</w:t>
      </w:r>
      <w:proofErr w:type="spellEnd"/>
    </w:p>
    <w:p w14:paraId="078C8E35" w14:textId="77777777" w:rsidR="005C6958" w:rsidRPr="00841F54" w:rsidRDefault="005C6958" w:rsidP="00E22A9D">
      <w:pPr>
        <w:rPr>
          <w:rFonts w:eastAsiaTheme="minorHAnsi" w:cstheme="minorBidi"/>
        </w:rPr>
      </w:pPr>
      <w:r w:rsidRPr="00841F54">
        <w:rPr>
          <w:rFonts w:eastAsiaTheme="minorHAnsi" w:cstheme="minorBidi"/>
        </w:rPr>
        <w:t>SELECTED^</w:t>
      </w:r>
      <w:proofErr w:type="gramStart"/>
      <w:r w:rsidRPr="00841F54">
        <w:rPr>
          <w:rFonts w:eastAsiaTheme="minorHAnsi" w:cstheme="minorBidi"/>
        </w:rPr>
        <w:t>VSIT(</w:t>
      </w:r>
      <w:proofErr w:type="gramEnd"/>
      <w:r w:rsidRPr="00841F54">
        <w:rPr>
          <w:rFonts w:eastAsiaTheme="minorHAnsi" w:cstheme="minorBidi"/>
        </w:rPr>
        <w:t>DFN,SDT,EDT,HOSLOC,ENCTYPE,NENCTYPE,SERVCAT,NSERVCAT,LASTN)</w:t>
      </w:r>
    </w:p>
    <w:p w14:paraId="078C8E36" w14:textId="77777777" w:rsidR="005C6958" w:rsidRPr="00841F54" w:rsidRDefault="005C6958" w:rsidP="00E22A9D">
      <w:pPr>
        <w:rPr>
          <w:rFonts w:eastAsiaTheme="minorHAnsi" w:cstheme="minorBidi"/>
        </w:rPr>
      </w:pPr>
      <w:r w:rsidRPr="00841F54">
        <w:rPr>
          <w:rFonts w:eastAsiaTheme="minorHAnsi" w:cstheme="minorBidi"/>
        </w:rPr>
        <w:t>Returns selected visits depending on screens passed in.</w:t>
      </w:r>
    </w:p>
    <w:p w14:paraId="078C8E37"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DFN</w:t>
      </w:r>
      <w:r w:rsidRPr="00841F54">
        <w:rPr>
          <w:rFonts w:eastAsiaTheme="minorHAnsi" w:cstheme="minorBidi"/>
        </w:rPr>
        <w:tab/>
      </w:r>
      <w:proofErr w:type="spellStart"/>
      <w:r w:rsidRPr="00841F54">
        <w:rPr>
          <w:rFonts w:eastAsiaTheme="minorHAnsi" w:cstheme="minorBidi"/>
        </w:rPr>
        <w:t>DFN</w:t>
      </w:r>
      <w:proofErr w:type="spellEnd"/>
      <w:r w:rsidRPr="00841F54">
        <w:rPr>
          <w:rFonts w:eastAsiaTheme="minorHAnsi" w:cstheme="minorBidi"/>
        </w:rPr>
        <w:tab/>
      </w:r>
      <w:r w:rsidRPr="00841F54">
        <w:rPr>
          <w:rFonts w:eastAsiaTheme="minorHAnsi" w:cstheme="minorBidi"/>
        </w:rPr>
        <w:tab/>
      </w:r>
      <w:r w:rsidRPr="00841F54">
        <w:rPr>
          <w:rFonts w:eastAsiaTheme="minorHAnsi" w:cstheme="minorBidi"/>
        </w:rPr>
        <w:tab/>
        <w:t>of Patient (only required input)</w:t>
      </w:r>
    </w:p>
    <w:p w14:paraId="078C8E3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SDT</w:t>
      </w:r>
      <w:r w:rsidRPr="00841F54">
        <w:rPr>
          <w:rFonts w:eastAsiaTheme="minorHAnsi" w:cstheme="minorBidi"/>
        </w:rPr>
        <w:tab/>
      </w:r>
      <w:r w:rsidRPr="00841F54">
        <w:rPr>
          <w:rFonts w:eastAsiaTheme="minorHAnsi" w:cstheme="minorBidi"/>
        </w:rPr>
        <w:tab/>
      </w:r>
      <w:r w:rsidRPr="00841F54">
        <w:rPr>
          <w:rFonts w:eastAsiaTheme="minorHAnsi" w:cstheme="minorBidi"/>
        </w:rPr>
        <w:tab/>
        <w:t>Start Date</w:t>
      </w:r>
    </w:p>
    <w:p w14:paraId="078C8E39" w14:textId="77777777" w:rsidR="005C6958" w:rsidRPr="00841F54" w:rsidRDefault="005C6958" w:rsidP="00E22A9D">
      <w:pPr>
        <w:rPr>
          <w:rFonts w:eastAsiaTheme="minorHAnsi" w:cstheme="minorBidi"/>
        </w:rPr>
      </w:pPr>
      <w:r w:rsidRPr="00841F54">
        <w:rPr>
          <w:rFonts w:eastAsiaTheme="minorHAnsi" w:cstheme="minorBidi"/>
        </w:rPr>
        <w:lastRenderedPageBreak/>
        <w:tab/>
      </w:r>
      <w:r w:rsidRPr="00841F54">
        <w:rPr>
          <w:rFonts w:eastAsiaTheme="minorHAnsi" w:cstheme="minorBidi"/>
        </w:rPr>
        <w:tab/>
      </w:r>
      <w:r w:rsidRPr="00841F54">
        <w:rPr>
          <w:rFonts w:eastAsiaTheme="minorHAnsi" w:cstheme="minorBidi"/>
        </w:rPr>
        <w:tab/>
      </w:r>
      <w:r w:rsidRPr="00841F54">
        <w:rPr>
          <w:rFonts w:eastAsiaTheme="minorHAnsi" w:cstheme="minorBidi"/>
        </w:rPr>
        <w:tab/>
        <w:t>EDT</w:t>
      </w:r>
      <w:r w:rsidRPr="00841F54">
        <w:rPr>
          <w:rFonts w:eastAsiaTheme="minorHAnsi" w:cstheme="minorBidi"/>
        </w:rPr>
        <w:tab/>
      </w:r>
      <w:r w:rsidRPr="00841F54">
        <w:rPr>
          <w:rFonts w:eastAsiaTheme="minorHAnsi" w:cstheme="minorBidi"/>
        </w:rPr>
        <w:tab/>
      </w:r>
      <w:r w:rsidRPr="00841F54">
        <w:rPr>
          <w:rFonts w:eastAsiaTheme="minorHAnsi" w:cstheme="minorBidi"/>
        </w:rPr>
        <w:tab/>
        <w:t>End Date</w:t>
      </w:r>
    </w:p>
    <w:p w14:paraId="078C8E3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HOSLOC</w:t>
      </w:r>
      <w:r w:rsidRPr="00841F54">
        <w:rPr>
          <w:rFonts w:eastAsiaTheme="minorHAnsi" w:cstheme="minorBidi"/>
        </w:rPr>
        <w:tab/>
      </w:r>
      <w:r w:rsidRPr="00841F54">
        <w:rPr>
          <w:rFonts w:eastAsiaTheme="minorHAnsi" w:cstheme="minorBidi"/>
        </w:rPr>
        <w:tab/>
        <w:t>Hospital Location</w:t>
      </w:r>
    </w:p>
    <w:p w14:paraId="078C8E3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ENCTYPE</w:t>
      </w:r>
      <w:r w:rsidRPr="00841F54">
        <w:rPr>
          <w:rFonts w:eastAsiaTheme="minorHAnsi" w:cstheme="minorBidi"/>
        </w:rPr>
        <w:tab/>
      </w:r>
      <w:r w:rsidRPr="00841F54">
        <w:rPr>
          <w:rFonts w:eastAsiaTheme="minorHAnsi" w:cstheme="minorBidi"/>
        </w:rPr>
        <w:tab/>
        <w:t>Encounter types to include</w:t>
      </w:r>
    </w:p>
    <w:p w14:paraId="078C8E3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NENCTYPE</w:t>
      </w:r>
      <w:r w:rsidRPr="00841F54">
        <w:rPr>
          <w:rFonts w:eastAsiaTheme="minorHAnsi" w:cstheme="minorBidi"/>
        </w:rPr>
        <w:tab/>
      </w:r>
      <w:r w:rsidRPr="00841F54">
        <w:rPr>
          <w:rFonts w:eastAsiaTheme="minorHAnsi" w:cstheme="minorBidi"/>
        </w:rPr>
        <w:tab/>
        <w:t>Encounter types to exclude</w:t>
      </w:r>
    </w:p>
    <w:p w14:paraId="078C8E3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SERVCAT</w:t>
      </w:r>
      <w:r w:rsidRPr="00841F54">
        <w:rPr>
          <w:rFonts w:eastAsiaTheme="minorHAnsi" w:cstheme="minorBidi"/>
        </w:rPr>
        <w:tab/>
      </w:r>
      <w:r w:rsidRPr="00841F54">
        <w:rPr>
          <w:rFonts w:eastAsiaTheme="minorHAnsi" w:cstheme="minorBidi"/>
        </w:rPr>
        <w:tab/>
        <w:t>Service Categories to include</w:t>
      </w:r>
    </w:p>
    <w:p w14:paraId="078C8E3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NSERVCAT</w:t>
      </w:r>
      <w:r w:rsidRPr="00841F54">
        <w:rPr>
          <w:rFonts w:eastAsiaTheme="minorHAnsi" w:cstheme="minorBidi"/>
        </w:rPr>
        <w:tab/>
      </w:r>
      <w:r w:rsidRPr="00841F54">
        <w:rPr>
          <w:rFonts w:eastAsiaTheme="minorHAnsi" w:cstheme="minorBidi"/>
        </w:rPr>
        <w:tab/>
        <w:t>Service Categories to exclude</w:t>
      </w:r>
    </w:p>
    <w:p w14:paraId="078C8E3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LASTN</w:t>
      </w:r>
      <w:r w:rsidRPr="00841F54">
        <w:rPr>
          <w:rFonts w:eastAsiaTheme="minorHAnsi" w:cstheme="minorBidi"/>
        </w:rPr>
        <w:tab/>
      </w:r>
      <w:r w:rsidRPr="00841F54">
        <w:rPr>
          <w:rFonts w:eastAsiaTheme="minorHAnsi" w:cstheme="minorBidi"/>
        </w:rPr>
        <w:tab/>
        <w:t xml:space="preserve">How many starting with the Date and </w:t>
      </w:r>
    </w:p>
    <w:p w14:paraId="078C8E40" w14:textId="77777777" w:rsidR="005C6958" w:rsidRPr="00841F54" w:rsidRDefault="005C6958" w:rsidP="00E22A9D">
      <w:pPr>
        <w:rPr>
          <w:rFonts w:eastAsiaTheme="minorHAnsi" w:cstheme="minorBidi"/>
        </w:rPr>
      </w:pPr>
      <w:proofErr w:type="gramStart"/>
      <w:r w:rsidRPr="00841F54">
        <w:rPr>
          <w:rFonts w:eastAsiaTheme="minorHAnsi" w:cstheme="minorBidi"/>
        </w:rPr>
        <w:t>going</w:t>
      </w:r>
      <w:proofErr w:type="gramEnd"/>
      <w:r w:rsidRPr="00841F54">
        <w:rPr>
          <w:rFonts w:eastAsiaTheme="minorHAnsi" w:cstheme="minorBidi"/>
        </w:rPr>
        <w:t xml:space="preserve"> backwards until have that many </w:t>
      </w:r>
    </w:p>
    <w:p w14:paraId="078C8E41" w14:textId="77777777" w:rsidR="005C6958" w:rsidRPr="00841F54" w:rsidRDefault="005C6958" w:rsidP="00E22A9D">
      <w:pPr>
        <w:rPr>
          <w:rFonts w:eastAsiaTheme="minorHAnsi" w:cstheme="minorBidi"/>
        </w:rPr>
      </w:pPr>
      <w:proofErr w:type="gramStart"/>
      <w:r w:rsidRPr="00841F54">
        <w:rPr>
          <w:rFonts w:eastAsiaTheme="minorHAnsi" w:cstheme="minorBidi"/>
        </w:rPr>
        <w:t>or</w:t>
      </w:r>
      <w:proofErr w:type="gramEnd"/>
      <w:r w:rsidRPr="00841F54">
        <w:rPr>
          <w:rFonts w:eastAsiaTheme="minorHAnsi" w:cstheme="minorBidi"/>
        </w:rPr>
        <w:t xml:space="preserve"> all of them, whichever is first</w:t>
      </w:r>
    </w:p>
    <w:p w14:paraId="078C8E42" w14:textId="5E15B08E" w:rsidR="005C6958" w:rsidRPr="00841F54" w:rsidRDefault="005C6958" w:rsidP="005C6958">
      <w:pPr>
        <w:pStyle w:val="Heading2"/>
      </w:pPr>
      <w:bookmarkStart w:id="287" w:name="_Toc414852685"/>
      <w:bookmarkStart w:id="288" w:name="_Toc498006025"/>
      <w:r w:rsidRPr="00841F54">
        <w:t>ONLY THE DFN IS REQUIRED</w:t>
      </w:r>
      <w:bookmarkEnd w:id="287"/>
      <w:bookmarkEnd w:id="288"/>
    </w:p>
    <w:p w14:paraId="078C8E43" w14:textId="77102439" w:rsidR="005C6958" w:rsidRPr="00841F54" w:rsidRDefault="005C6958" w:rsidP="00E22A9D">
      <w:pPr>
        <w:rPr>
          <w:rFonts w:eastAsiaTheme="minorHAnsi" w:cstheme="minorBidi"/>
        </w:rPr>
      </w:pPr>
      <w:r w:rsidRPr="00841F54">
        <w:rPr>
          <w:rFonts w:eastAsiaTheme="minorHAnsi" w:cstheme="minorBidi"/>
        </w:rPr>
        <w:t xml:space="preserve">Encounter types are a string of all the encounter types wanted. </w:t>
      </w:r>
      <w:proofErr w:type="gramStart"/>
      <w:r w:rsidRPr="00841F54">
        <w:rPr>
          <w:rFonts w:eastAsiaTheme="minorHAnsi" w:cstheme="minorBidi"/>
        </w:rPr>
        <w:t>e.g. "OA" for only Ancillary and Occasion of service.</w:t>
      </w:r>
      <w:proofErr w:type="gramEnd"/>
      <w:r w:rsidRPr="00841F54">
        <w:rPr>
          <w:rFonts w:eastAsiaTheme="minorHAnsi" w:cstheme="minorBidi"/>
        </w:rPr>
        <w:t xml:space="preserve"> </w:t>
      </w:r>
      <w:proofErr w:type="gramStart"/>
      <w:r w:rsidRPr="00841F54">
        <w:rPr>
          <w:rFonts w:eastAsiaTheme="minorHAnsi" w:cstheme="minorBidi"/>
        </w:rPr>
        <w:t>Not Encounter types is</w:t>
      </w:r>
      <w:proofErr w:type="gramEnd"/>
      <w:r w:rsidRPr="00841F54">
        <w:rPr>
          <w:rFonts w:eastAsiaTheme="minorHAnsi" w:cstheme="minorBidi"/>
        </w:rPr>
        <w:t xml:space="preserve"> a string of all the encounter types not wanted. e.g. "T" for do not include Telephone. If Encounter types and Not Encounter types are null or not passed then all encounter types will be included. Service Categories is a string of all the service categories to include. If non</w:t>
      </w:r>
      <w:r w:rsidR="00B504FE" w:rsidRPr="00841F54">
        <w:rPr>
          <w:rFonts w:eastAsiaTheme="minorHAnsi" w:cstheme="minorBidi"/>
        </w:rPr>
        <w:t>e</w:t>
      </w:r>
      <w:r w:rsidRPr="00841F54">
        <w:rPr>
          <w:rFonts w:eastAsiaTheme="minorHAnsi" w:cstheme="minorBidi"/>
        </w:rPr>
        <w:t xml:space="preserve"> </w:t>
      </w:r>
      <w:r w:rsidR="00B504FE" w:rsidRPr="00841F54">
        <w:rPr>
          <w:rFonts w:eastAsiaTheme="minorHAnsi" w:cstheme="minorBidi"/>
        </w:rPr>
        <w:t>are</w:t>
      </w:r>
      <w:r w:rsidRPr="00841F54">
        <w:rPr>
          <w:rFonts w:eastAsiaTheme="minorHAnsi" w:cstheme="minorBidi"/>
        </w:rPr>
        <w:t xml:space="preserve"> passed</w:t>
      </w:r>
      <w:r w:rsidR="00B504FE" w:rsidRPr="00841F54">
        <w:rPr>
          <w:rFonts w:eastAsiaTheme="minorHAnsi" w:cstheme="minorBidi"/>
        </w:rPr>
        <w:t xml:space="preserve">, all is assumed. </w:t>
      </w:r>
      <w:proofErr w:type="gramStart"/>
      <w:r w:rsidR="00B504FE" w:rsidRPr="00841F54">
        <w:rPr>
          <w:rFonts w:eastAsiaTheme="minorHAnsi" w:cstheme="minorBidi"/>
        </w:rPr>
        <w:t xml:space="preserve">For example, </w:t>
      </w:r>
      <w:r w:rsidRPr="00841F54">
        <w:rPr>
          <w:rFonts w:eastAsiaTheme="minorHAnsi" w:cstheme="minorBidi"/>
        </w:rPr>
        <w:t>"H" for just historical, "T" for just Telephone, "AIT" for ambulatory (in and out patient) and Telephone.</w:t>
      </w:r>
      <w:proofErr w:type="gramEnd"/>
      <w:r w:rsidRPr="00841F54">
        <w:rPr>
          <w:rFonts w:eastAsiaTheme="minorHAnsi" w:cstheme="minorBidi"/>
        </w:rPr>
        <w:t xml:space="preserve"> </w:t>
      </w:r>
      <w:proofErr w:type="gramStart"/>
      <w:r w:rsidRPr="00841F54">
        <w:rPr>
          <w:rFonts w:eastAsiaTheme="minorHAnsi" w:cstheme="minorBidi"/>
        </w:rPr>
        <w:t>Not Service categories is</w:t>
      </w:r>
      <w:proofErr w:type="gramEnd"/>
      <w:r w:rsidRPr="00841F54">
        <w:rPr>
          <w:rFonts w:eastAsiaTheme="minorHAnsi" w:cstheme="minorBidi"/>
        </w:rPr>
        <w:t xml:space="preserve"> a string of all the service categories to not include.</w:t>
      </w:r>
    </w:p>
    <w:p w14:paraId="078C8E44" w14:textId="15ACA539" w:rsidR="005C6958" w:rsidRPr="00841F54" w:rsidRDefault="005C6958" w:rsidP="00E22A9D">
      <w:pPr>
        <w:rPr>
          <w:rFonts w:eastAsiaTheme="minorHAnsi" w:cstheme="minorBidi"/>
        </w:rPr>
      </w:pPr>
      <w:r w:rsidRPr="00841F54">
        <w:rPr>
          <w:rFonts w:eastAsiaTheme="minorHAnsi" w:cstheme="minorBidi"/>
        </w:rPr>
        <w:t>OUTPUT</w:t>
      </w:r>
      <w:r w:rsidRPr="00841F54">
        <w:rPr>
          <w:rFonts w:eastAsiaTheme="minorHAnsi" w:cstheme="minorBidi"/>
        </w:rPr>
        <w:tab/>
        <w:t>^</w:t>
      </w:r>
      <w:proofErr w:type="gramStart"/>
      <w:r w:rsidRPr="00841F54">
        <w:rPr>
          <w:rFonts w:eastAsiaTheme="minorHAnsi" w:cstheme="minorBidi"/>
        </w:rPr>
        <w:t>TMP(</w:t>
      </w:r>
      <w:proofErr w:type="gramEnd"/>
      <w:r w:rsidRPr="00841F54">
        <w:rPr>
          <w:rFonts w:eastAsiaTheme="minorHAnsi" w:cstheme="minorBidi"/>
        </w:rPr>
        <w:t>"VSIT",$</w:t>
      </w:r>
      <w:proofErr w:type="spellStart"/>
      <w:r w:rsidRPr="00841F54">
        <w:rPr>
          <w:rFonts w:eastAsiaTheme="minorHAnsi" w:cstheme="minorBidi"/>
        </w:rPr>
        <w:t>J,vsit</w:t>
      </w:r>
      <w:proofErr w:type="spellEnd"/>
      <w:r w:rsidRPr="00841F54">
        <w:rPr>
          <w:rFonts w:eastAsiaTheme="minorHAnsi" w:cstheme="minorBidi"/>
        </w:rPr>
        <w:t xml:space="preserve"> ien,#)</w:t>
      </w:r>
    </w:p>
    <w:p w14:paraId="078C8E45" w14:textId="1B4B4690"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Piece 1</w:t>
      </w:r>
      <w:proofErr w:type="gramStart"/>
      <w:r w:rsidRPr="00841F54">
        <w:rPr>
          <w:rFonts w:eastAsiaTheme="minorHAnsi" w:cstheme="minorBidi"/>
        </w:rPr>
        <w:t>::</w:t>
      </w:r>
      <w:proofErr w:type="gramEnd"/>
      <w:r w:rsidRPr="00841F54">
        <w:rPr>
          <w:rFonts w:eastAsiaTheme="minorHAnsi" w:cstheme="minorBidi"/>
        </w:rPr>
        <w:t xml:space="preserve"> Date and Time from the Visit File Entry</w:t>
      </w:r>
    </w:p>
    <w:p w14:paraId="078C8E46" w14:textId="31DEC766"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Piece 2</w:t>
      </w:r>
      <w:proofErr w:type="gramStart"/>
      <w:r w:rsidRPr="00841F54">
        <w:rPr>
          <w:rFonts w:eastAsiaTheme="minorHAnsi" w:cstheme="minorBidi"/>
        </w:rPr>
        <w:t>::</w:t>
      </w:r>
      <w:proofErr w:type="gramEnd"/>
      <w:r w:rsidRPr="00841F54">
        <w:rPr>
          <w:rFonts w:eastAsiaTheme="minorHAnsi" w:cstheme="minorBidi"/>
        </w:rPr>
        <w:t xml:space="preserve"> Hospital Location ien (pointer to file#44)_";"_</w:t>
      </w:r>
    </w:p>
    <w:p w14:paraId="078C8E47" w14:textId="38409EC8"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External Value</w:t>
      </w:r>
    </w:p>
    <w:p w14:paraId="078C8E48" w14:textId="1630B254"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If service category = "H" then this Piece becomes </w:t>
      </w:r>
    </w:p>
    <w:p w14:paraId="078C8E49" w14:textId="64454D45"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the</w:t>
      </w:r>
      <w:proofErr w:type="gramEnd"/>
      <w:r w:rsidRPr="00841F54">
        <w:rPr>
          <w:rFonts w:eastAsiaTheme="minorHAnsi" w:cstheme="minorBidi"/>
        </w:rPr>
        <w:t xml:space="preserve"> following:: Location of Encounter </w:t>
      </w:r>
    </w:p>
    <w:p w14:paraId="078C8E4A" w14:textId="3AFE7AF4"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ien</w:t>
      </w:r>
      <w:proofErr w:type="gramEnd"/>
      <w:r w:rsidRPr="00841F54">
        <w:rPr>
          <w:rFonts w:eastAsiaTheme="minorHAnsi" w:cstheme="minorBidi"/>
        </w:rPr>
        <w:t xml:space="preserve"> (Pointer to file #9999999.06)_";"_External </w:t>
      </w:r>
    </w:p>
    <w:p w14:paraId="078C8E4B" w14:textId="099D4D23"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Value</w:t>
      </w:r>
    </w:p>
    <w:p w14:paraId="078C8E4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Piece 3</w:t>
      </w:r>
      <w:proofErr w:type="gramStart"/>
      <w:r w:rsidRPr="00841F54">
        <w:rPr>
          <w:rFonts w:eastAsiaTheme="minorHAnsi" w:cstheme="minorBidi"/>
        </w:rPr>
        <w:t>::</w:t>
      </w:r>
      <w:proofErr w:type="gramEnd"/>
      <w:r w:rsidRPr="00841F54">
        <w:rPr>
          <w:rFonts w:eastAsiaTheme="minorHAnsi" w:cstheme="minorBidi"/>
        </w:rPr>
        <w:t xml:space="preserve"> Service Category (Value of field .07 set of codes)</w:t>
      </w:r>
    </w:p>
    <w:p w14:paraId="078C8E4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Piece 4</w:t>
      </w:r>
      <w:proofErr w:type="gramStart"/>
      <w:r w:rsidRPr="00841F54">
        <w:rPr>
          <w:rFonts w:eastAsiaTheme="minorHAnsi" w:cstheme="minorBidi"/>
        </w:rPr>
        <w:t>::</w:t>
      </w:r>
      <w:proofErr w:type="gramEnd"/>
      <w:r w:rsidRPr="00841F54">
        <w:rPr>
          <w:rFonts w:eastAsiaTheme="minorHAnsi" w:cstheme="minorBidi"/>
        </w:rPr>
        <w:t xml:space="preserve"> Service Connected (Value of field 80001 External </w:t>
      </w:r>
    </w:p>
    <w:p w14:paraId="078C8E4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Value)</w:t>
      </w:r>
    </w:p>
    <w:p w14:paraId="078C8E4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Piece 5</w:t>
      </w:r>
      <w:proofErr w:type="gramStart"/>
      <w:r w:rsidRPr="00841F54">
        <w:rPr>
          <w:rFonts w:eastAsiaTheme="minorHAnsi" w:cstheme="minorBidi"/>
        </w:rPr>
        <w:t>::</w:t>
      </w:r>
      <w:proofErr w:type="gramEnd"/>
      <w:r w:rsidRPr="00841F54">
        <w:rPr>
          <w:rFonts w:eastAsiaTheme="minorHAnsi" w:cstheme="minorBidi"/>
        </w:rPr>
        <w:t xml:space="preserve"> Patient Status in/out (Value of field 15002 set of </w:t>
      </w:r>
    </w:p>
    <w:p w14:paraId="078C8E5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w:t>
      </w:r>
      <w:proofErr w:type="gramStart"/>
      <w:r w:rsidRPr="00841F54">
        <w:rPr>
          <w:rFonts w:eastAsiaTheme="minorHAnsi" w:cstheme="minorBidi"/>
        </w:rPr>
        <w:t>codes</w:t>
      </w:r>
      <w:proofErr w:type="gramEnd"/>
      <w:r w:rsidRPr="00841F54">
        <w:rPr>
          <w:rFonts w:eastAsiaTheme="minorHAnsi" w:cstheme="minorBidi"/>
        </w:rPr>
        <w:t>)</w:t>
      </w:r>
    </w:p>
    <w:p w14:paraId="078C8E5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Piece 6</w:t>
      </w:r>
      <w:proofErr w:type="gramStart"/>
      <w:r w:rsidRPr="00841F54">
        <w:rPr>
          <w:rFonts w:eastAsiaTheme="minorHAnsi" w:cstheme="minorBidi"/>
        </w:rPr>
        <w:t>::</w:t>
      </w:r>
      <w:proofErr w:type="gramEnd"/>
      <w:r w:rsidRPr="00841F54">
        <w:rPr>
          <w:rFonts w:eastAsiaTheme="minorHAnsi" w:cstheme="minorBidi"/>
        </w:rPr>
        <w:t xml:space="preserve"> Clinic Stop ien (Pointer to file # 40.7) ";" External </w:t>
      </w:r>
    </w:p>
    <w:p w14:paraId="078C8E5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    </w:t>
      </w:r>
      <w:proofErr w:type="gramStart"/>
      <w:r w:rsidRPr="00841F54">
        <w:rPr>
          <w:rFonts w:eastAsiaTheme="minorHAnsi" w:cstheme="minorBidi"/>
        </w:rPr>
        <w:t>value</w:t>
      </w:r>
      <w:proofErr w:type="gramEnd"/>
      <w:r w:rsidRPr="00841F54">
        <w:rPr>
          <w:rFonts w:eastAsiaTheme="minorHAnsi" w:cstheme="minorBidi"/>
        </w:rPr>
        <w:t>)</w:t>
      </w:r>
    </w:p>
    <w:p w14:paraId="078C8E53" w14:textId="77777777" w:rsidR="005C6958" w:rsidRPr="00841F54" w:rsidRDefault="005C6958" w:rsidP="00E22A9D">
      <w:pPr>
        <w:rPr>
          <w:rFonts w:eastAsiaTheme="minorHAnsi" w:cstheme="minorBidi"/>
        </w:rPr>
      </w:pPr>
      <w:r w:rsidRPr="00841F54">
        <w:rPr>
          <w:rFonts w:eastAsiaTheme="minorHAnsi" w:cstheme="minorBidi"/>
        </w:rPr>
        <w:t>$$HISTORIC^</w:t>
      </w:r>
      <w:proofErr w:type="gramStart"/>
      <w:r w:rsidRPr="00841F54">
        <w:rPr>
          <w:rFonts w:eastAsiaTheme="minorHAnsi" w:cstheme="minorBidi"/>
        </w:rPr>
        <w:t>VSIT(</w:t>
      </w:r>
      <w:proofErr w:type="gramEnd"/>
      <w:r w:rsidRPr="00841F54">
        <w:rPr>
          <w:rFonts w:eastAsiaTheme="minorHAnsi" w:cstheme="minorBidi"/>
        </w:rPr>
        <w:t>IEN)</w:t>
      </w:r>
    </w:p>
    <w:p w14:paraId="078C8E54" w14:textId="77777777" w:rsidR="005C6958" w:rsidRPr="00841F54" w:rsidRDefault="005C6958" w:rsidP="00E22A9D">
      <w:pPr>
        <w:rPr>
          <w:rFonts w:eastAsiaTheme="minorHAnsi" w:cstheme="minorBidi"/>
        </w:rPr>
      </w:pPr>
      <w:proofErr w:type="gramStart"/>
      <w:r w:rsidRPr="00841F54">
        <w:rPr>
          <w:rFonts w:eastAsiaTheme="minorHAnsi" w:cstheme="minorBidi"/>
        </w:rPr>
        <w:lastRenderedPageBreak/>
        <w:t>Returns a flag indicating whether the visit is historical.</w:t>
      </w:r>
      <w:proofErr w:type="gramEnd"/>
    </w:p>
    <w:p w14:paraId="078C8E55"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56" w14:textId="77777777" w:rsidR="005C6958" w:rsidRPr="00841F54" w:rsidRDefault="005C6958" w:rsidP="00E22A9D">
      <w:pPr>
        <w:rPr>
          <w:rFonts w:eastAsiaTheme="minorHAnsi" w:cstheme="minorBidi"/>
        </w:rPr>
      </w:pPr>
      <w:r w:rsidRPr="00841F54">
        <w:rPr>
          <w:rFonts w:eastAsiaTheme="minorHAnsi" w:cstheme="minorBidi"/>
        </w:rPr>
        <w:tab/>
        <w:t>OUTPUT</w:t>
      </w:r>
      <w:r w:rsidRPr="00841F54">
        <w:rPr>
          <w:rFonts w:eastAsiaTheme="minorHAnsi" w:cstheme="minorBidi"/>
        </w:rPr>
        <w:tab/>
      </w:r>
      <w:r w:rsidRPr="00841F54">
        <w:rPr>
          <w:rFonts w:eastAsiaTheme="minorHAnsi" w:cstheme="minorBidi"/>
        </w:rPr>
        <w:tab/>
      </w:r>
      <w:r w:rsidRPr="00841F54">
        <w:rPr>
          <w:rFonts w:eastAsiaTheme="minorHAnsi" w:cstheme="minorBidi"/>
        </w:rPr>
        <w:tab/>
        <w:t>1 if it is an Historical visit ("E" in #.07)</w:t>
      </w:r>
    </w:p>
    <w:p w14:paraId="078C8E5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0 if it is not </w:t>
      </w:r>
      <w:proofErr w:type="gramStart"/>
      <w:r w:rsidRPr="00841F54">
        <w:rPr>
          <w:rFonts w:eastAsiaTheme="minorHAnsi" w:cstheme="minorBidi"/>
        </w:rPr>
        <w:t>an</w:t>
      </w:r>
      <w:proofErr w:type="gramEnd"/>
      <w:r w:rsidRPr="00841F54">
        <w:rPr>
          <w:rFonts w:eastAsiaTheme="minorHAnsi" w:cstheme="minorBidi"/>
        </w:rPr>
        <w:t xml:space="preserve"> Historical visit.</w:t>
      </w:r>
    </w:p>
    <w:p w14:paraId="078C8E5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-1 if the IEN is bad</w:t>
      </w:r>
    </w:p>
    <w:p w14:paraId="078C8E5A" w14:textId="77777777" w:rsidR="005C6958" w:rsidRPr="00841F54" w:rsidRDefault="005C6958" w:rsidP="00E22A9D">
      <w:pPr>
        <w:rPr>
          <w:rFonts w:eastAsiaTheme="minorHAnsi" w:cstheme="minorBidi"/>
        </w:rPr>
      </w:pPr>
      <w:r w:rsidRPr="00841F54">
        <w:rPr>
          <w:rFonts w:eastAsiaTheme="minorHAnsi" w:cstheme="minorBidi"/>
        </w:rPr>
        <w:t>MODIFIED^</w:t>
      </w:r>
      <w:proofErr w:type="gramStart"/>
      <w:r w:rsidRPr="00841F54">
        <w:rPr>
          <w:rFonts w:eastAsiaTheme="minorHAnsi" w:cstheme="minorBidi"/>
        </w:rPr>
        <w:t>VSIT(</w:t>
      </w:r>
      <w:proofErr w:type="gramEnd"/>
      <w:r w:rsidRPr="00841F54">
        <w:rPr>
          <w:rFonts w:eastAsiaTheme="minorHAnsi" w:cstheme="minorBidi"/>
        </w:rPr>
        <w:t>IEN)</w:t>
      </w:r>
    </w:p>
    <w:p w14:paraId="078C8E5B" w14:textId="77777777" w:rsidR="005C6958" w:rsidRPr="00841F54" w:rsidRDefault="005C6958" w:rsidP="00E22A9D">
      <w:pPr>
        <w:rPr>
          <w:rFonts w:eastAsiaTheme="minorHAnsi" w:cstheme="minorBidi"/>
        </w:rPr>
      </w:pPr>
      <w:r w:rsidRPr="00841F54">
        <w:rPr>
          <w:rFonts w:eastAsiaTheme="minorHAnsi" w:cstheme="minorBidi"/>
        </w:rPr>
        <w:t>Sets the Date Last Modified (.13) field to NOW</w:t>
      </w:r>
    </w:p>
    <w:p w14:paraId="078C8E5C"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5F" w14:textId="77777777" w:rsidR="005C6958" w:rsidRPr="00841F54" w:rsidRDefault="005C6958" w:rsidP="00E22A9D">
      <w:pPr>
        <w:rPr>
          <w:rFonts w:eastAsiaTheme="minorHAnsi" w:cstheme="minorBidi"/>
        </w:rPr>
      </w:pPr>
      <w:r w:rsidRPr="00841F54">
        <w:rPr>
          <w:rFonts w:eastAsiaTheme="minorHAnsi" w:cstheme="minorBidi"/>
        </w:rPr>
        <w:t>KILL^</w:t>
      </w:r>
      <w:proofErr w:type="gramStart"/>
      <w:r w:rsidRPr="00841F54">
        <w:rPr>
          <w:rFonts w:eastAsiaTheme="minorHAnsi" w:cstheme="minorBidi"/>
        </w:rPr>
        <w:t>VSITKIL(</w:t>
      </w:r>
      <w:proofErr w:type="gramEnd"/>
      <w:r w:rsidRPr="00841F54">
        <w:rPr>
          <w:rFonts w:eastAsiaTheme="minorHAnsi" w:cstheme="minorBidi"/>
        </w:rPr>
        <w:t>IEN)</w:t>
      </w:r>
    </w:p>
    <w:p w14:paraId="078C8E60" w14:textId="77777777" w:rsidR="005C6958" w:rsidRPr="00841F54" w:rsidRDefault="005C6958" w:rsidP="00E22A9D">
      <w:pPr>
        <w:rPr>
          <w:rFonts w:eastAsiaTheme="minorHAnsi" w:cstheme="minorBidi"/>
        </w:rPr>
      </w:pPr>
      <w:r w:rsidRPr="00841F54">
        <w:rPr>
          <w:rFonts w:eastAsiaTheme="minorHAnsi" w:cstheme="minorBidi"/>
        </w:rPr>
        <w:t xml:space="preserve">Deletes the visit if there </w:t>
      </w:r>
      <w:proofErr w:type="gramStart"/>
      <w:r w:rsidRPr="00841F54">
        <w:rPr>
          <w:rFonts w:eastAsiaTheme="minorHAnsi" w:cstheme="minorBidi"/>
        </w:rPr>
        <w:t>is no files</w:t>
      </w:r>
      <w:proofErr w:type="gramEnd"/>
      <w:r w:rsidRPr="00841F54">
        <w:rPr>
          <w:rFonts w:eastAsiaTheme="minorHAnsi" w:cstheme="minorBidi"/>
        </w:rPr>
        <w:t xml:space="preserve"> pointing to it.  </w:t>
      </w:r>
      <w:proofErr w:type="gramStart"/>
      <w:r w:rsidRPr="00841F54">
        <w:rPr>
          <w:rFonts w:eastAsiaTheme="minorHAnsi" w:cstheme="minorBidi"/>
        </w:rPr>
        <w:t xml:space="preserve">Before deleting checks all the </w:t>
      </w:r>
      <w:proofErr w:type="spellStart"/>
      <w:r w:rsidRPr="00841F54">
        <w:rPr>
          <w:rFonts w:eastAsiaTheme="minorHAnsi" w:cstheme="minorBidi"/>
        </w:rPr>
        <w:t>backware</w:t>
      </w:r>
      <w:proofErr w:type="spellEnd"/>
      <w:r w:rsidRPr="00841F54">
        <w:rPr>
          <w:rFonts w:eastAsiaTheme="minorHAnsi" w:cstheme="minorBidi"/>
        </w:rPr>
        <w:t xml:space="preserve"> pointers to see if the visit is being pointed to.</w:t>
      </w:r>
      <w:proofErr w:type="gramEnd"/>
    </w:p>
    <w:p w14:paraId="078C8E61" w14:textId="77777777" w:rsidR="005C6958" w:rsidRPr="00841F54" w:rsidRDefault="005C6958" w:rsidP="00E22A9D">
      <w:pPr>
        <w:rPr>
          <w:rFonts w:eastAsiaTheme="minorHAnsi" w:cstheme="minorBidi"/>
        </w:rPr>
      </w:pPr>
      <w:r w:rsidRPr="00841F54">
        <w:rPr>
          <w:rFonts w:eastAsiaTheme="minorHAnsi" w:cstheme="minorBidi"/>
        </w:rPr>
        <w:tab/>
        <w:t>INPUT</w:t>
      </w:r>
      <w:r w:rsidRPr="00841F54">
        <w:rPr>
          <w:rFonts w:eastAsiaTheme="minorHAnsi" w:cstheme="minorBidi"/>
        </w:rPr>
        <w:tab/>
        <w:t>IEN</w:t>
      </w:r>
      <w:r w:rsidRPr="00841F54">
        <w:rPr>
          <w:rFonts w:eastAsiaTheme="minorHAnsi" w:cstheme="minorBidi"/>
        </w:rPr>
        <w:tab/>
      </w:r>
      <w:r w:rsidRPr="00841F54">
        <w:rPr>
          <w:rFonts w:eastAsiaTheme="minorHAnsi" w:cstheme="minorBidi"/>
        </w:rPr>
        <w:tab/>
        <w:t>Visit IEN</w:t>
      </w:r>
    </w:p>
    <w:p w14:paraId="078C8E62" w14:textId="77777777" w:rsidR="005C6958" w:rsidRPr="00841F54" w:rsidRDefault="005C6958" w:rsidP="005C6958">
      <w:pPr>
        <w:pStyle w:val="Heading2"/>
      </w:pPr>
      <w:bookmarkStart w:id="289" w:name="_Toc327862386"/>
      <w:bookmarkStart w:id="290" w:name="_Toc327864176"/>
      <w:bookmarkStart w:id="291" w:name="_Toc327865925"/>
      <w:bookmarkStart w:id="292" w:name="_Toc327866082"/>
      <w:bookmarkStart w:id="293" w:name="_Toc327866760"/>
      <w:bookmarkStart w:id="294" w:name="_Toc327866886"/>
      <w:bookmarkStart w:id="295" w:name="_Toc330201294"/>
      <w:bookmarkStart w:id="296" w:name="_Toc332073357"/>
      <w:bookmarkStart w:id="297" w:name="_Toc414852686"/>
      <w:bookmarkStart w:id="298" w:name="_Toc498006026"/>
      <w:r w:rsidRPr="00841F54">
        <w:t>Package-Wide Variables</w:t>
      </w:r>
      <w:bookmarkEnd w:id="289"/>
      <w:bookmarkEnd w:id="290"/>
      <w:bookmarkEnd w:id="291"/>
      <w:bookmarkEnd w:id="292"/>
      <w:bookmarkEnd w:id="293"/>
      <w:bookmarkEnd w:id="294"/>
      <w:bookmarkEnd w:id="295"/>
      <w:bookmarkEnd w:id="296"/>
      <w:bookmarkEnd w:id="297"/>
      <w:bookmarkEnd w:id="298"/>
    </w:p>
    <w:p w14:paraId="078C8E63" w14:textId="77777777" w:rsidR="005C6958" w:rsidRPr="00841F54" w:rsidRDefault="005C6958" w:rsidP="00E22A9D">
      <w:pPr>
        <w:rPr>
          <w:rFonts w:eastAsiaTheme="minorHAnsi" w:cstheme="minorBidi"/>
        </w:rPr>
      </w:pPr>
      <w:r w:rsidRPr="00841F54">
        <w:rPr>
          <w:rFonts w:eastAsiaTheme="minorHAnsi" w:cstheme="minorBidi"/>
        </w:rPr>
        <w:t xml:space="preserve">Visit Tracking V2.0 has no package-wide variables requiring SACC exemptions. Package developers making calls to Visit Tracking must clean up locally created variables before exiting the application option. </w:t>
      </w:r>
    </w:p>
    <w:p w14:paraId="078C8E64" w14:textId="77777777" w:rsidR="005C6958" w:rsidRPr="00841F54" w:rsidRDefault="005C6958" w:rsidP="00E22A9D">
      <w:pPr>
        <w:rPr>
          <w:rFonts w:eastAsiaTheme="minorHAnsi" w:cstheme="minorBidi"/>
        </w:rPr>
      </w:pPr>
      <w:r w:rsidRPr="00841F54">
        <w:rPr>
          <w:rFonts w:eastAsiaTheme="minorHAnsi" w:cstheme="minorBidi"/>
        </w:rPr>
        <w:t>The following are local package-wide variables under the VSIT namespace.</w:t>
      </w:r>
    </w:p>
    <w:p w14:paraId="078C8E65" w14:textId="77777777" w:rsidR="005C6958" w:rsidRPr="00841F54" w:rsidRDefault="005C6958" w:rsidP="00E22A9D">
      <w:pPr>
        <w:rPr>
          <w:rFonts w:eastAsiaTheme="minorHAnsi" w:cstheme="minorBidi"/>
        </w:rPr>
      </w:pPr>
      <w:proofErr w:type="gramStart"/>
      <w:r w:rsidRPr="00841F54">
        <w:rPr>
          <w:rFonts w:eastAsiaTheme="minorHAnsi" w:cstheme="minorBidi"/>
        </w:rPr>
        <w:t>VSIT(</w:t>
      </w:r>
      <w:proofErr w:type="gramEnd"/>
      <w:r w:rsidRPr="00841F54">
        <w:rPr>
          <w:rFonts w:eastAsiaTheme="minorHAnsi" w:cstheme="minorBidi"/>
        </w:rPr>
        <w:t>&lt;xxx&gt;)</w:t>
      </w:r>
      <w:r w:rsidRPr="00841F54">
        <w:rPr>
          <w:rFonts w:eastAsiaTheme="minorHAnsi" w:cstheme="minorBidi"/>
        </w:rPr>
        <w:tab/>
        <w:t xml:space="preserve">Variable Names for VISIT file fields, </w:t>
      </w:r>
    </w:p>
    <w:p w14:paraId="078C8E66" w14:textId="77777777" w:rsidR="005C6958" w:rsidRPr="00841F54" w:rsidRDefault="005C6958" w:rsidP="00E22A9D">
      <w:pPr>
        <w:rPr>
          <w:rFonts w:eastAsiaTheme="minorHAnsi" w:cstheme="minorBidi"/>
        </w:rPr>
      </w:pPr>
      <w:proofErr w:type="gramStart"/>
      <w:r w:rsidRPr="00841F54">
        <w:rPr>
          <w:rFonts w:eastAsiaTheme="minorHAnsi" w:cstheme="minorBidi"/>
        </w:rPr>
        <w:t>file</w:t>
      </w:r>
      <w:proofErr w:type="gramEnd"/>
      <w:r w:rsidRPr="00841F54">
        <w:rPr>
          <w:rFonts w:eastAsiaTheme="minorHAnsi" w:cstheme="minorBidi"/>
        </w:rPr>
        <w:t>: 9000010, global: ^AUPNVSIT( Where &lt;xxx&gt; is a general reference to the field mnemonic.</w:t>
      </w:r>
    </w:p>
    <w:p w14:paraId="078C8E67" w14:textId="783842D7" w:rsidR="005C6958" w:rsidRPr="00446B33" w:rsidRDefault="00281C8C"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r w:rsidRPr="00446B33">
        <w:rPr>
          <w:rFonts w:eastAsiaTheme="minorHAnsi" w:cstheme="minorBidi"/>
        </w:rPr>
        <w:t>KEY</w:t>
      </w:r>
      <w:r w:rsidRPr="00446B33">
        <w:rPr>
          <w:rFonts w:eastAsiaTheme="minorHAnsi" w:cstheme="minorBidi"/>
        </w:rPr>
        <w:tab/>
      </w:r>
      <w:r w:rsidRPr="00446B33">
        <w:rPr>
          <w:rFonts w:eastAsiaTheme="minorHAnsi" w:cstheme="minorBidi"/>
        </w:rPr>
        <w:tab/>
      </w:r>
      <w:r w:rsidRPr="00446B33">
        <w:rPr>
          <w:rFonts w:eastAsiaTheme="minorHAnsi" w:cstheme="minorBidi"/>
        </w:rPr>
        <w:tab/>
        <w:t>INDICATES</w:t>
      </w:r>
    </w:p>
    <w:p w14:paraId="078C8E68"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proofErr w:type="gramStart"/>
      <w:r w:rsidRPr="00446B33">
        <w:rPr>
          <w:rFonts w:eastAsiaTheme="minorHAnsi" w:cstheme="minorBidi"/>
        </w:rPr>
        <w:t>r</w:t>
      </w:r>
      <w:proofErr w:type="gramEnd"/>
      <w:r w:rsidRPr="00446B33">
        <w:rPr>
          <w:rFonts w:eastAsiaTheme="minorHAnsi" w:cstheme="minorBidi"/>
        </w:rPr>
        <w:tab/>
      </w:r>
      <w:r w:rsidRPr="00446B33">
        <w:rPr>
          <w:rFonts w:eastAsiaTheme="minorHAnsi" w:cstheme="minorBidi"/>
        </w:rPr>
        <w:tab/>
      </w:r>
      <w:r w:rsidRPr="00446B33">
        <w:rPr>
          <w:rFonts w:eastAsiaTheme="minorHAnsi" w:cstheme="minorBidi"/>
        </w:rPr>
        <w:tab/>
        <w:t>indicated a required field</w:t>
      </w:r>
    </w:p>
    <w:p w14:paraId="078C8E69"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proofErr w:type="gramStart"/>
      <w:r w:rsidRPr="00446B33">
        <w:rPr>
          <w:rFonts w:eastAsiaTheme="minorHAnsi" w:cstheme="minorBidi"/>
        </w:rPr>
        <w:t>m</w:t>
      </w:r>
      <w:proofErr w:type="gramEnd"/>
      <w:r w:rsidRPr="00446B33">
        <w:rPr>
          <w:rFonts w:eastAsiaTheme="minorHAnsi" w:cstheme="minorBidi"/>
        </w:rPr>
        <w:tab/>
      </w:r>
      <w:r w:rsidRPr="00446B33">
        <w:rPr>
          <w:rFonts w:eastAsiaTheme="minorHAnsi" w:cstheme="minorBidi"/>
        </w:rPr>
        <w:tab/>
      </w:r>
      <w:r w:rsidRPr="00446B33">
        <w:rPr>
          <w:rFonts w:eastAsiaTheme="minorHAnsi" w:cstheme="minorBidi"/>
        </w:rPr>
        <w:tab/>
        <w:t>matching/screening logic can/does apply</w:t>
      </w:r>
    </w:p>
    <w:p w14:paraId="078C8E6A"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proofErr w:type="gramStart"/>
      <w:r w:rsidRPr="00446B33">
        <w:rPr>
          <w:rFonts w:eastAsiaTheme="minorHAnsi" w:cstheme="minorBidi"/>
        </w:rPr>
        <w:t>s</w:t>
      </w:r>
      <w:proofErr w:type="gramEnd"/>
      <w:r w:rsidRPr="00446B33">
        <w:rPr>
          <w:rFonts w:eastAsiaTheme="minorHAnsi" w:cstheme="minorBidi"/>
        </w:rPr>
        <w:tab/>
      </w:r>
      <w:r w:rsidRPr="00446B33">
        <w:rPr>
          <w:rFonts w:eastAsiaTheme="minorHAnsi" w:cstheme="minorBidi"/>
        </w:rPr>
        <w:tab/>
      </w:r>
      <w:r w:rsidRPr="00446B33">
        <w:rPr>
          <w:rFonts w:eastAsiaTheme="minorHAnsi" w:cstheme="minorBidi"/>
        </w:rPr>
        <w:tab/>
        <w:t>system generated</w:t>
      </w:r>
    </w:p>
    <w:p w14:paraId="078C8E6B" w14:textId="77777777" w:rsidR="005C6958" w:rsidRPr="00446B33" w:rsidRDefault="005C6958" w:rsidP="00446B33">
      <w:pPr>
        <w:pBdr>
          <w:top w:val="single" w:sz="4" w:space="1" w:color="000000" w:themeColor="text1"/>
          <w:left w:val="single" w:sz="4" w:space="4" w:color="000000" w:themeColor="text1"/>
          <w:bottom w:val="single" w:sz="4" w:space="1" w:color="000000" w:themeColor="text1"/>
          <w:right w:val="single" w:sz="4" w:space="4" w:color="000000" w:themeColor="text1"/>
          <w:between w:val="single" w:sz="4" w:space="1" w:color="000000" w:themeColor="text1"/>
          <w:bar w:val="single" w:sz="4" w:color="000000" w:themeColor="text1"/>
        </w:pBdr>
        <w:rPr>
          <w:rFonts w:eastAsiaTheme="minorHAnsi" w:cstheme="minorBidi"/>
        </w:rPr>
      </w:pPr>
      <w:proofErr w:type="spellStart"/>
      <w:proofErr w:type="gramStart"/>
      <w:r w:rsidRPr="00446B33">
        <w:rPr>
          <w:rFonts w:eastAsiaTheme="minorHAnsi" w:cstheme="minorBidi"/>
        </w:rPr>
        <w:t>e</w:t>
      </w:r>
      <w:proofErr w:type="spellEnd"/>
      <w:proofErr w:type="gramEnd"/>
      <w:r w:rsidRPr="00446B33">
        <w:rPr>
          <w:rFonts w:eastAsiaTheme="minorHAnsi" w:cstheme="minorBidi"/>
        </w:rPr>
        <w:tab/>
      </w:r>
      <w:r w:rsidRPr="00446B33">
        <w:rPr>
          <w:rFonts w:eastAsiaTheme="minorHAnsi" w:cstheme="minorBidi"/>
        </w:rPr>
        <w:tab/>
      </w:r>
      <w:r w:rsidRPr="00446B33">
        <w:rPr>
          <w:rFonts w:eastAsiaTheme="minorHAnsi" w:cstheme="minorBidi"/>
        </w:rPr>
        <w:tab/>
        <w:t>strongly encouraged</w:t>
      </w:r>
    </w:p>
    <w:p w14:paraId="078C8E6E" w14:textId="77777777" w:rsidR="005C6958" w:rsidRPr="00841F54" w:rsidRDefault="005C6958" w:rsidP="00E22A9D">
      <w:pPr>
        <w:rPr>
          <w:rFonts w:eastAsiaTheme="minorHAnsi" w:cstheme="minorBidi"/>
        </w:rPr>
      </w:pPr>
      <w:r w:rsidRPr="00841F54">
        <w:rPr>
          <w:rFonts w:eastAsiaTheme="minorHAnsi" w:cstheme="minorBidi"/>
        </w:rPr>
        <w:t>Key</w:t>
      </w:r>
      <w:r w:rsidRPr="00841F54">
        <w:rPr>
          <w:rFonts w:eastAsiaTheme="minorHAnsi" w:cstheme="minorBidi"/>
        </w:rPr>
        <w:tab/>
        <w:t>Variable</w:t>
      </w:r>
      <w:r w:rsidRPr="00841F54">
        <w:rPr>
          <w:rFonts w:eastAsiaTheme="minorHAnsi" w:cstheme="minorBidi"/>
        </w:rPr>
        <w:tab/>
        <w:t>Description</w:t>
      </w:r>
    </w:p>
    <w:p w14:paraId="078C8E6F" w14:textId="77777777" w:rsidR="005C6958" w:rsidRPr="00841F54" w:rsidRDefault="005C6958" w:rsidP="00E22A9D">
      <w:pPr>
        <w:rPr>
          <w:rFonts w:eastAsiaTheme="minorHAnsi" w:cstheme="minorBidi"/>
        </w:rPr>
      </w:pPr>
      <w:r w:rsidRPr="00841F54">
        <w:rPr>
          <w:rFonts w:eastAsiaTheme="minorHAnsi" w:cstheme="minorBidi"/>
        </w:rPr>
        <w:tab/>
        <w:t>.001</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"IEN”)</w:t>
      </w:r>
      <w:r w:rsidRPr="00841F54">
        <w:rPr>
          <w:rFonts w:eastAsiaTheme="minorHAnsi" w:cstheme="minorBidi"/>
        </w:rPr>
        <w:tab/>
        <w:t>NUMBER (visit internal entry number)</w:t>
      </w:r>
    </w:p>
    <w:p w14:paraId="078C8E70" w14:textId="77777777" w:rsidR="005C6958" w:rsidRPr="00841F54" w:rsidRDefault="005C6958" w:rsidP="00E22A9D">
      <w:pPr>
        <w:rPr>
          <w:rFonts w:eastAsiaTheme="minorHAnsi" w:cstheme="minorBidi"/>
        </w:rPr>
      </w:pPr>
      <w:proofErr w:type="spellStart"/>
      <w:proofErr w:type="gramStart"/>
      <w:r w:rsidRPr="00841F54">
        <w:rPr>
          <w:rFonts w:eastAsiaTheme="minorHAnsi" w:cstheme="minorBidi"/>
        </w:rPr>
        <w:t>rm</w:t>
      </w:r>
      <w:proofErr w:type="spellEnd"/>
      <w:proofErr w:type="gramEnd"/>
      <w:r w:rsidRPr="00841F54">
        <w:rPr>
          <w:rFonts w:eastAsiaTheme="minorHAnsi" w:cstheme="minorBidi"/>
        </w:rPr>
        <w:tab/>
        <w:t>.01</w:t>
      </w:r>
      <w:r w:rsidRPr="00841F54">
        <w:rPr>
          <w:rFonts w:eastAsiaTheme="minorHAnsi" w:cstheme="minorBidi"/>
        </w:rPr>
        <w:tab/>
        <w:t>VSIT("VDT”)</w:t>
      </w:r>
      <w:r w:rsidRPr="00841F54">
        <w:rPr>
          <w:rFonts w:eastAsiaTheme="minorHAnsi" w:cstheme="minorBidi"/>
        </w:rPr>
        <w:tab/>
        <w:t>VISIT/ADMIT DATE&amp;TIME (date)</w:t>
      </w:r>
    </w:p>
    <w:p w14:paraId="078C8E71" w14:textId="77777777" w:rsidR="005C6958" w:rsidRPr="00841F54" w:rsidRDefault="005C6958" w:rsidP="00E22A9D">
      <w:pPr>
        <w:rPr>
          <w:rFonts w:eastAsiaTheme="minorHAnsi" w:cstheme="minorBidi"/>
        </w:rPr>
      </w:pPr>
      <w:proofErr w:type="gramStart"/>
      <w:r w:rsidRPr="00841F54">
        <w:rPr>
          <w:rFonts w:eastAsiaTheme="minorHAnsi" w:cstheme="minorBidi"/>
        </w:rPr>
        <w:t>s</w:t>
      </w:r>
      <w:proofErr w:type="gramEnd"/>
      <w:r w:rsidRPr="00841F54">
        <w:rPr>
          <w:rFonts w:eastAsiaTheme="minorHAnsi" w:cstheme="minorBidi"/>
        </w:rPr>
        <w:tab/>
        <w:t>.02</w:t>
      </w:r>
      <w:r w:rsidRPr="00841F54">
        <w:rPr>
          <w:rFonts w:eastAsiaTheme="minorHAnsi" w:cstheme="minorBidi"/>
        </w:rPr>
        <w:tab/>
        <w:t>VSIT("CDT”)</w:t>
      </w:r>
      <w:r w:rsidRPr="00841F54">
        <w:rPr>
          <w:rFonts w:eastAsiaTheme="minorHAnsi" w:cstheme="minorBidi"/>
        </w:rPr>
        <w:tab/>
        <w:t>DATE VISIT CREATED (date)</w:t>
      </w:r>
    </w:p>
    <w:p w14:paraId="078C8E72" w14:textId="77777777" w:rsidR="005C6958" w:rsidRPr="00841F54" w:rsidRDefault="005C6958" w:rsidP="00E22A9D">
      <w:pPr>
        <w:rPr>
          <w:rFonts w:eastAsiaTheme="minorHAnsi" w:cstheme="minorBidi"/>
        </w:rPr>
      </w:pPr>
      <w:proofErr w:type="gramStart"/>
      <w:r w:rsidRPr="00841F54">
        <w:rPr>
          <w:rFonts w:eastAsiaTheme="minorHAnsi" w:cstheme="minorBidi"/>
        </w:rPr>
        <w:t>m</w:t>
      </w:r>
      <w:proofErr w:type="gramEnd"/>
      <w:r w:rsidRPr="00841F54">
        <w:rPr>
          <w:rFonts w:eastAsiaTheme="minorHAnsi" w:cstheme="minorBidi"/>
        </w:rPr>
        <w:tab/>
        <w:t>.03</w:t>
      </w:r>
      <w:r w:rsidRPr="00841F54">
        <w:rPr>
          <w:rFonts w:eastAsiaTheme="minorHAnsi" w:cstheme="minorBidi"/>
        </w:rPr>
        <w:tab/>
        <w:t>VSIT("TYP”)</w:t>
      </w:r>
      <w:r w:rsidRPr="00841F54">
        <w:rPr>
          <w:rFonts w:eastAsiaTheme="minorHAnsi" w:cstheme="minorBidi"/>
        </w:rPr>
        <w:tab/>
        <w:t>TYPE (set)</w:t>
      </w:r>
    </w:p>
    <w:p w14:paraId="078C8E73" w14:textId="77777777" w:rsidR="005C6958" w:rsidRPr="00841F54" w:rsidRDefault="005C6958" w:rsidP="00E22A9D">
      <w:pPr>
        <w:rPr>
          <w:rFonts w:eastAsiaTheme="minorHAnsi" w:cstheme="minorBidi"/>
        </w:rPr>
      </w:pPr>
      <w:proofErr w:type="spellStart"/>
      <w:proofErr w:type="gramStart"/>
      <w:r w:rsidRPr="00841F54">
        <w:rPr>
          <w:rFonts w:eastAsiaTheme="minorHAnsi" w:cstheme="minorBidi"/>
        </w:rPr>
        <w:t>rm</w:t>
      </w:r>
      <w:proofErr w:type="spellEnd"/>
      <w:proofErr w:type="gramEnd"/>
      <w:r w:rsidRPr="00841F54">
        <w:rPr>
          <w:rFonts w:eastAsiaTheme="minorHAnsi" w:cstheme="minorBidi"/>
        </w:rPr>
        <w:tab/>
        <w:t>.05</w:t>
      </w:r>
      <w:r w:rsidRPr="00841F54">
        <w:rPr>
          <w:rFonts w:eastAsiaTheme="minorHAnsi" w:cstheme="minorBidi"/>
        </w:rPr>
        <w:tab/>
        <w:t>VSIT("PAT”)</w:t>
      </w:r>
      <w:r w:rsidRPr="00841F54">
        <w:rPr>
          <w:rFonts w:eastAsiaTheme="minorHAnsi" w:cstheme="minorBidi"/>
        </w:rPr>
        <w:tab/>
        <w:t xml:space="preserve">PATIENT NAME (pointer PATIENT file </w:t>
      </w:r>
    </w:p>
    <w:p w14:paraId="078C8E7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#9000001) (IHS file </w:t>
      </w:r>
      <w:proofErr w:type="spellStart"/>
      <w:r w:rsidRPr="00841F54">
        <w:rPr>
          <w:rFonts w:eastAsiaTheme="minorHAnsi" w:cstheme="minorBidi"/>
        </w:rPr>
        <w:t>DINUMed</w:t>
      </w:r>
      <w:proofErr w:type="spellEnd"/>
      <w:r w:rsidRPr="00841F54">
        <w:rPr>
          <w:rFonts w:eastAsiaTheme="minorHAnsi" w:cstheme="minorBidi"/>
        </w:rPr>
        <w:t xml:space="preserve"> to PATIENT </w:t>
      </w:r>
    </w:p>
    <w:p w14:paraId="078C8E7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file</w:t>
      </w:r>
      <w:proofErr w:type="gramEnd"/>
      <w:r w:rsidRPr="00841F54">
        <w:rPr>
          <w:rFonts w:eastAsiaTheme="minorHAnsi" w:cstheme="minorBidi"/>
        </w:rPr>
        <w:t xml:space="preserve"> #2) </w:t>
      </w:r>
    </w:p>
    <w:p w14:paraId="078C8E76" w14:textId="77777777" w:rsidR="005C6958" w:rsidRPr="00841F54" w:rsidRDefault="005C6958" w:rsidP="00E22A9D">
      <w:pPr>
        <w:rPr>
          <w:rFonts w:eastAsiaTheme="minorHAnsi" w:cstheme="minorBidi"/>
        </w:rPr>
      </w:pPr>
      <w:proofErr w:type="gramStart"/>
      <w:r w:rsidRPr="00841F54">
        <w:rPr>
          <w:rFonts w:eastAsiaTheme="minorHAnsi" w:cstheme="minorBidi"/>
        </w:rPr>
        <w:lastRenderedPageBreak/>
        <w:t>m</w:t>
      </w:r>
      <w:proofErr w:type="gramEnd"/>
      <w:r w:rsidRPr="00841F54">
        <w:rPr>
          <w:rFonts w:eastAsiaTheme="minorHAnsi" w:cstheme="minorBidi"/>
        </w:rPr>
        <w:tab/>
        <w:t>.06</w:t>
      </w:r>
      <w:r w:rsidRPr="00841F54">
        <w:rPr>
          <w:rFonts w:eastAsiaTheme="minorHAnsi" w:cstheme="minorBidi"/>
        </w:rPr>
        <w:tab/>
        <w:t>VSIT("INS”)</w:t>
      </w:r>
      <w:r w:rsidRPr="00841F54">
        <w:rPr>
          <w:rFonts w:eastAsiaTheme="minorHAnsi" w:cstheme="minorBidi"/>
        </w:rPr>
        <w:tab/>
        <w:t xml:space="preserve">LOC. OF ENCOUNTER (pointer LOCATION </w:t>
      </w:r>
    </w:p>
    <w:p w14:paraId="078C8E7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file</w:t>
      </w:r>
      <w:proofErr w:type="gramEnd"/>
      <w:r w:rsidRPr="00841F54">
        <w:rPr>
          <w:rFonts w:eastAsiaTheme="minorHAnsi" w:cstheme="minorBidi"/>
        </w:rPr>
        <w:t xml:space="preserve"> #9999999.06) (IHS file </w:t>
      </w:r>
      <w:proofErr w:type="spellStart"/>
      <w:r w:rsidRPr="00841F54">
        <w:rPr>
          <w:rFonts w:eastAsiaTheme="minorHAnsi" w:cstheme="minorBidi"/>
        </w:rPr>
        <w:t>DINUMed</w:t>
      </w:r>
      <w:proofErr w:type="spellEnd"/>
      <w:r w:rsidRPr="00841F54">
        <w:rPr>
          <w:rFonts w:eastAsiaTheme="minorHAnsi" w:cstheme="minorBidi"/>
        </w:rPr>
        <w:t xml:space="preserve"> to </w:t>
      </w:r>
    </w:p>
    <w:p w14:paraId="078C8E7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INSTITUTION file</w:t>
      </w:r>
      <w:proofErr w:type="gramEnd"/>
      <w:r w:rsidRPr="00841F54">
        <w:rPr>
          <w:rFonts w:eastAsiaTheme="minorHAnsi" w:cstheme="minorBidi"/>
        </w:rPr>
        <w:t xml:space="preserve"> #4)</w:t>
      </w:r>
    </w:p>
    <w:p w14:paraId="078C8E79" w14:textId="77777777" w:rsidR="005C6958" w:rsidRPr="00841F54" w:rsidRDefault="005C6958" w:rsidP="00E22A9D">
      <w:pPr>
        <w:rPr>
          <w:rFonts w:eastAsiaTheme="minorHAnsi" w:cstheme="minorBidi"/>
        </w:rPr>
      </w:pPr>
      <w:r w:rsidRPr="00841F54">
        <w:rPr>
          <w:rFonts w:eastAsiaTheme="minorHAnsi" w:cstheme="minorBidi"/>
        </w:rPr>
        <w:tab/>
        <w:t>.07</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"SVC”)</w:t>
      </w:r>
      <w:r w:rsidRPr="00841F54">
        <w:rPr>
          <w:rFonts w:eastAsiaTheme="minorHAnsi" w:cstheme="minorBidi"/>
        </w:rPr>
        <w:tab/>
        <w:t>SERVICE CATEGORY (set)</w:t>
      </w:r>
    </w:p>
    <w:p w14:paraId="078C8E7A" w14:textId="77777777" w:rsidR="005C6958" w:rsidRPr="00841F54" w:rsidRDefault="005C6958" w:rsidP="00E22A9D">
      <w:pPr>
        <w:rPr>
          <w:rFonts w:eastAsiaTheme="minorHAnsi" w:cstheme="minorBidi"/>
        </w:rPr>
      </w:pPr>
      <w:proofErr w:type="gramStart"/>
      <w:r w:rsidRPr="00841F54">
        <w:rPr>
          <w:rFonts w:eastAsiaTheme="minorHAnsi" w:cstheme="minorBidi"/>
        </w:rPr>
        <w:t>me</w:t>
      </w:r>
      <w:proofErr w:type="gramEnd"/>
      <w:r w:rsidRPr="00841F54">
        <w:rPr>
          <w:rFonts w:eastAsiaTheme="minorHAnsi" w:cstheme="minorBidi"/>
        </w:rPr>
        <w:tab/>
        <w:t>.08</w:t>
      </w:r>
      <w:r w:rsidRPr="00841F54">
        <w:rPr>
          <w:rFonts w:eastAsiaTheme="minorHAnsi" w:cstheme="minorBidi"/>
        </w:rPr>
        <w:tab/>
        <w:t>VSIT("DSS”)</w:t>
      </w:r>
      <w:r w:rsidRPr="00841F54">
        <w:rPr>
          <w:rFonts w:eastAsiaTheme="minorHAnsi" w:cstheme="minorBidi"/>
        </w:rPr>
        <w:tab/>
        <w:t>DSS ID (pointer to CLINIC STOP file)</w:t>
      </w:r>
    </w:p>
    <w:p w14:paraId="078C8E7B" w14:textId="77777777" w:rsidR="005C6958" w:rsidRPr="00841F54" w:rsidRDefault="005C6958" w:rsidP="00E22A9D">
      <w:pPr>
        <w:rPr>
          <w:rFonts w:eastAsiaTheme="minorHAnsi" w:cstheme="minorBidi"/>
        </w:rPr>
      </w:pPr>
      <w:r w:rsidRPr="00841F54">
        <w:rPr>
          <w:rFonts w:eastAsiaTheme="minorHAnsi" w:cstheme="minorBidi"/>
        </w:rPr>
        <w:tab/>
        <w:t>.09</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"CTR”)</w:t>
      </w:r>
      <w:r w:rsidRPr="00841F54">
        <w:rPr>
          <w:rFonts w:eastAsiaTheme="minorHAnsi" w:cstheme="minorBidi"/>
        </w:rPr>
        <w:tab/>
        <w:t>DEPENDENT ENTRY COUNTER (number)</w:t>
      </w:r>
    </w:p>
    <w:p w14:paraId="078C8E7C" w14:textId="77777777" w:rsidR="005C6958" w:rsidRPr="00841F54" w:rsidRDefault="005C6958" w:rsidP="00E22A9D">
      <w:pPr>
        <w:rPr>
          <w:rFonts w:eastAsiaTheme="minorHAnsi" w:cstheme="minorBidi"/>
        </w:rPr>
      </w:pPr>
      <w:r w:rsidRPr="00841F54">
        <w:rPr>
          <w:rFonts w:eastAsiaTheme="minorHAnsi" w:cstheme="minorBidi"/>
        </w:rPr>
        <w:tab/>
        <w:t>.11</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"DEL”)</w:t>
      </w:r>
      <w:r w:rsidRPr="00841F54">
        <w:rPr>
          <w:rFonts w:eastAsiaTheme="minorHAnsi" w:cstheme="minorBidi"/>
        </w:rPr>
        <w:tab/>
        <w:t>DELETE FLAG (set)</w:t>
      </w:r>
    </w:p>
    <w:p w14:paraId="078C8E7D" w14:textId="77777777" w:rsidR="005C6958" w:rsidRPr="00841F54" w:rsidRDefault="005C6958" w:rsidP="00E22A9D">
      <w:pPr>
        <w:rPr>
          <w:rFonts w:eastAsiaTheme="minorHAnsi" w:cstheme="minorBidi"/>
        </w:rPr>
      </w:pPr>
      <w:r w:rsidRPr="00841F54">
        <w:rPr>
          <w:rFonts w:eastAsiaTheme="minorHAnsi" w:cstheme="minorBidi"/>
        </w:rPr>
        <w:tab/>
        <w:t>.12</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"LNK”)</w:t>
      </w:r>
      <w:r w:rsidRPr="00841F54">
        <w:rPr>
          <w:rFonts w:eastAsiaTheme="minorHAnsi" w:cstheme="minorBidi"/>
        </w:rPr>
        <w:tab/>
        <w:t xml:space="preserve">PARENT VISIT LINK (pointer VISIT file </w:t>
      </w:r>
    </w:p>
    <w:p w14:paraId="078C8E7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#9000010)</w:t>
      </w:r>
    </w:p>
    <w:p w14:paraId="078C8E7F" w14:textId="77777777" w:rsidR="005C6958" w:rsidRPr="00841F54" w:rsidRDefault="005C6958" w:rsidP="00E22A9D">
      <w:pPr>
        <w:rPr>
          <w:rFonts w:eastAsiaTheme="minorHAnsi" w:cstheme="minorBidi"/>
        </w:rPr>
      </w:pPr>
      <w:r w:rsidRPr="00841F54">
        <w:rPr>
          <w:rFonts w:eastAsiaTheme="minorHAnsi" w:cstheme="minorBidi"/>
        </w:rPr>
        <w:tab/>
        <w:t>.13</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"MDT”)</w:t>
      </w:r>
      <w:r w:rsidRPr="00841F54">
        <w:rPr>
          <w:rFonts w:eastAsiaTheme="minorHAnsi" w:cstheme="minorBidi"/>
        </w:rPr>
        <w:tab/>
        <w:t>DATE LAST MODIFIED (date)</w:t>
      </w:r>
    </w:p>
    <w:p w14:paraId="078C8E80" w14:textId="77777777" w:rsidR="005C6958" w:rsidRPr="00841F54" w:rsidRDefault="005C6958" w:rsidP="00E22A9D">
      <w:pPr>
        <w:rPr>
          <w:rFonts w:eastAsiaTheme="minorHAnsi" w:cstheme="minorBidi"/>
        </w:rPr>
      </w:pPr>
      <w:r w:rsidRPr="00841F54">
        <w:rPr>
          <w:rFonts w:eastAsiaTheme="minorHAnsi" w:cstheme="minorBidi"/>
        </w:rPr>
        <w:tab/>
        <w:t>.18</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 xml:space="preserve">"COD") ; </w:t>
      </w:r>
      <w:r w:rsidRPr="00841F54">
        <w:rPr>
          <w:rFonts w:eastAsiaTheme="minorHAnsi" w:cstheme="minorBidi"/>
        </w:rPr>
        <w:tab/>
        <w:t>CHECK OUT DATE&amp;TIME (date)</w:t>
      </w:r>
    </w:p>
    <w:p w14:paraId="078C8E81" w14:textId="77777777" w:rsidR="005C6958" w:rsidRPr="00841F54" w:rsidRDefault="005C6958" w:rsidP="00E22A9D">
      <w:pPr>
        <w:rPr>
          <w:rFonts w:eastAsiaTheme="minorHAnsi" w:cstheme="minorBidi"/>
        </w:rPr>
      </w:pPr>
      <w:r w:rsidRPr="00841F54">
        <w:rPr>
          <w:rFonts w:eastAsiaTheme="minorHAnsi" w:cstheme="minorBidi"/>
        </w:rPr>
        <w:tab/>
        <w:t>.21</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"ELG”)</w:t>
      </w:r>
      <w:r w:rsidRPr="00841F54">
        <w:rPr>
          <w:rFonts w:eastAsiaTheme="minorHAnsi" w:cstheme="minorBidi"/>
        </w:rPr>
        <w:tab/>
        <w:t xml:space="preserve">ELIGIBILITY (pointer ELIGIBILITY CODE </w:t>
      </w:r>
    </w:p>
    <w:p w14:paraId="078C8E82" w14:textId="77777777" w:rsidR="001E3D52"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file</w:t>
      </w:r>
      <w:proofErr w:type="gramEnd"/>
      <w:r w:rsidRPr="00841F54">
        <w:rPr>
          <w:rFonts w:eastAsiaTheme="minorHAnsi" w:cstheme="minorBidi"/>
        </w:rPr>
        <w:t xml:space="preserve"> #8)</w:t>
      </w:r>
    </w:p>
    <w:p w14:paraId="078C8E83" w14:textId="77777777" w:rsidR="005C6958" w:rsidRPr="00841F54" w:rsidRDefault="005C6958" w:rsidP="00E22A9D">
      <w:pPr>
        <w:rPr>
          <w:rFonts w:eastAsiaTheme="minorHAnsi" w:cstheme="minorBidi"/>
        </w:rPr>
      </w:pPr>
      <w:r w:rsidRPr="00841F54">
        <w:rPr>
          <w:rFonts w:eastAsiaTheme="minorHAnsi" w:cstheme="minorBidi"/>
        </w:rPr>
        <w:t>Key</w:t>
      </w:r>
      <w:r w:rsidRPr="00841F54">
        <w:rPr>
          <w:rFonts w:eastAsiaTheme="minorHAnsi" w:cstheme="minorBidi"/>
        </w:rPr>
        <w:tab/>
        <w:t>Variable</w:t>
      </w:r>
      <w:r w:rsidRPr="00841F54">
        <w:rPr>
          <w:rFonts w:eastAsiaTheme="minorHAnsi" w:cstheme="minorBidi"/>
        </w:rPr>
        <w:tab/>
        <w:t>Description</w:t>
      </w:r>
    </w:p>
    <w:p w14:paraId="078C8E84" w14:textId="77777777" w:rsidR="005C6958" w:rsidRPr="00841F54" w:rsidRDefault="005C6958" w:rsidP="00E22A9D">
      <w:pPr>
        <w:rPr>
          <w:rFonts w:eastAsiaTheme="minorHAnsi" w:cstheme="minorBidi"/>
        </w:rPr>
      </w:pPr>
      <w:proofErr w:type="spellStart"/>
      <w:proofErr w:type="gramStart"/>
      <w:r w:rsidRPr="00841F54">
        <w:rPr>
          <w:rFonts w:eastAsiaTheme="minorHAnsi" w:cstheme="minorBidi"/>
        </w:rPr>
        <w:t>mr</w:t>
      </w:r>
      <w:proofErr w:type="spellEnd"/>
      <w:proofErr w:type="gramEnd"/>
      <w:r w:rsidRPr="00841F54">
        <w:rPr>
          <w:rFonts w:eastAsiaTheme="minorHAnsi" w:cstheme="minorBidi"/>
        </w:rPr>
        <w:tab/>
        <w:t>.22</w:t>
      </w:r>
      <w:r w:rsidRPr="00841F54">
        <w:rPr>
          <w:rFonts w:eastAsiaTheme="minorHAnsi" w:cstheme="minorBidi"/>
        </w:rPr>
        <w:tab/>
        <w:t>VSIT("LOC”)</w:t>
      </w:r>
      <w:r w:rsidRPr="00841F54">
        <w:rPr>
          <w:rFonts w:eastAsiaTheme="minorHAnsi" w:cstheme="minorBidi"/>
        </w:rPr>
        <w:tab/>
        <w:t xml:space="preserve">HOSPITAL LOCATION (pointer HOSPITAL </w:t>
      </w:r>
    </w:p>
    <w:p w14:paraId="078C8E8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LOCATION </w:t>
      </w:r>
      <w:proofErr w:type="gramStart"/>
      <w:r w:rsidRPr="00841F54">
        <w:rPr>
          <w:rFonts w:eastAsiaTheme="minorHAnsi" w:cstheme="minorBidi"/>
        </w:rPr>
        <w:t>file</w:t>
      </w:r>
      <w:proofErr w:type="gramEnd"/>
      <w:r w:rsidRPr="00841F54">
        <w:rPr>
          <w:rFonts w:eastAsiaTheme="minorHAnsi" w:cstheme="minorBidi"/>
        </w:rPr>
        <w:t xml:space="preserve"> #44)</w:t>
      </w:r>
    </w:p>
    <w:p w14:paraId="078C8E86" w14:textId="77777777" w:rsidR="005C6958" w:rsidRPr="00841F54" w:rsidRDefault="005C6958" w:rsidP="00E22A9D">
      <w:pPr>
        <w:rPr>
          <w:rFonts w:eastAsiaTheme="minorHAnsi" w:cstheme="minorBidi"/>
        </w:rPr>
      </w:pPr>
      <w:r w:rsidRPr="00841F54">
        <w:rPr>
          <w:rFonts w:eastAsiaTheme="minorHAnsi" w:cstheme="minorBidi"/>
        </w:rPr>
        <w:tab/>
        <w:t>.23</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"USR”)</w:t>
      </w:r>
      <w:r w:rsidRPr="00841F54">
        <w:rPr>
          <w:rFonts w:eastAsiaTheme="minorHAnsi" w:cstheme="minorBidi"/>
        </w:rPr>
        <w:tab/>
        <w:t xml:space="preserve">CREATED BY USER (pointer NEW PERSON </w:t>
      </w:r>
    </w:p>
    <w:p w14:paraId="078C8E8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file</w:t>
      </w:r>
      <w:proofErr w:type="gramEnd"/>
      <w:r w:rsidRPr="00841F54">
        <w:rPr>
          <w:rFonts w:eastAsiaTheme="minorHAnsi" w:cstheme="minorBidi"/>
        </w:rPr>
        <w:t xml:space="preserve"> #200)</w:t>
      </w:r>
    </w:p>
    <w:p w14:paraId="078C8E88" w14:textId="77777777" w:rsidR="005C6958" w:rsidRPr="00841F54" w:rsidRDefault="005C6958" w:rsidP="00E22A9D">
      <w:pPr>
        <w:rPr>
          <w:rFonts w:eastAsiaTheme="minorHAnsi" w:cstheme="minorBidi"/>
        </w:rPr>
      </w:pPr>
      <w:r w:rsidRPr="00841F54">
        <w:rPr>
          <w:rFonts w:eastAsiaTheme="minorHAnsi" w:cstheme="minorBidi"/>
        </w:rPr>
        <w:tab/>
        <w:t>.24</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"OPT”)</w:t>
      </w:r>
      <w:r w:rsidRPr="00841F54">
        <w:rPr>
          <w:rFonts w:eastAsiaTheme="minorHAnsi" w:cstheme="minorBidi"/>
        </w:rPr>
        <w:tab/>
        <w:t xml:space="preserve">OPTION USED TO CREATE (pointer </w:t>
      </w:r>
    </w:p>
    <w:p w14:paraId="078C8E8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OPTION </w:t>
      </w:r>
      <w:proofErr w:type="gramStart"/>
      <w:r w:rsidRPr="00841F54">
        <w:rPr>
          <w:rFonts w:eastAsiaTheme="minorHAnsi" w:cstheme="minorBidi"/>
        </w:rPr>
        <w:t>file</w:t>
      </w:r>
      <w:proofErr w:type="gramEnd"/>
      <w:r w:rsidRPr="00841F54">
        <w:rPr>
          <w:rFonts w:eastAsiaTheme="minorHAnsi" w:cstheme="minorBidi"/>
        </w:rPr>
        <w:t xml:space="preserve"> #19)</w:t>
      </w:r>
    </w:p>
    <w:p w14:paraId="078C8E8A" w14:textId="77777777" w:rsidR="005C6958" w:rsidRPr="00841F54" w:rsidRDefault="005C6958" w:rsidP="00E22A9D">
      <w:pPr>
        <w:rPr>
          <w:rFonts w:eastAsiaTheme="minorHAnsi" w:cstheme="minorBidi"/>
        </w:rPr>
      </w:pPr>
      <w:r w:rsidRPr="00841F54">
        <w:rPr>
          <w:rFonts w:eastAsiaTheme="minorHAnsi" w:cstheme="minorBidi"/>
        </w:rPr>
        <w:tab/>
        <w:t>.25</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"PRO")</w:t>
      </w:r>
      <w:r w:rsidRPr="00841F54">
        <w:rPr>
          <w:rFonts w:eastAsiaTheme="minorHAnsi" w:cstheme="minorBidi"/>
        </w:rPr>
        <w:tab/>
        <w:t>PROTOCOL (pointer PROTOCOL file #101)</w:t>
      </w:r>
    </w:p>
    <w:p w14:paraId="078C8E8B" w14:textId="77777777" w:rsidR="005C6958" w:rsidRPr="00841F54" w:rsidRDefault="005C6958" w:rsidP="00E22A9D">
      <w:pPr>
        <w:rPr>
          <w:rFonts w:eastAsiaTheme="minorHAnsi" w:cstheme="minorBidi"/>
        </w:rPr>
      </w:pPr>
      <w:r w:rsidRPr="00841F54">
        <w:rPr>
          <w:rFonts w:eastAsiaTheme="minorHAnsi" w:cstheme="minorBidi"/>
        </w:rPr>
        <w:tab/>
        <w:t>.26</w:t>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"ACT")</w:t>
      </w:r>
      <w:r w:rsidRPr="00841F54">
        <w:rPr>
          <w:rFonts w:eastAsiaTheme="minorHAnsi" w:cstheme="minorBidi"/>
        </w:rPr>
        <w:tab/>
        <w:t>PFSS ACCOUNT REFERENCE (pointer</w:t>
      </w:r>
    </w:p>
    <w:p w14:paraId="078C8E8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PFSS ACCOUNT </w:t>
      </w:r>
      <w:proofErr w:type="gramStart"/>
      <w:r w:rsidRPr="00841F54">
        <w:rPr>
          <w:rFonts w:eastAsiaTheme="minorHAnsi" w:cstheme="minorBidi"/>
        </w:rPr>
        <w:t>file</w:t>
      </w:r>
      <w:proofErr w:type="gramEnd"/>
      <w:r w:rsidRPr="00841F54">
        <w:rPr>
          <w:rFonts w:eastAsiaTheme="minorHAnsi" w:cstheme="minorBidi"/>
        </w:rPr>
        <w:t xml:space="preserve"> #375)</w:t>
      </w:r>
    </w:p>
    <w:p w14:paraId="078C8E8D" w14:textId="77777777" w:rsidR="005C6958" w:rsidRPr="00841F54" w:rsidRDefault="005C6958" w:rsidP="00E22A9D">
      <w:pPr>
        <w:rPr>
          <w:rFonts w:eastAsiaTheme="minorHAnsi" w:cstheme="minorBidi"/>
        </w:rPr>
      </w:pPr>
      <w:r w:rsidRPr="00841F54">
        <w:rPr>
          <w:rFonts w:eastAsiaTheme="minorHAnsi" w:cstheme="minorBidi"/>
        </w:rPr>
        <w:tab/>
        <w:t>2101</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"OUT”)</w:t>
      </w:r>
      <w:r w:rsidRPr="00841F54">
        <w:rPr>
          <w:rFonts w:eastAsiaTheme="minorHAnsi" w:cstheme="minorBidi"/>
        </w:rPr>
        <w:tab/>
        <w:t>OUTSIDE LOCATION (free text)</w:t>
      </w:r>
    </w:p>
    <w:p w14:paraId="078C8E8E" w14:textId="77777777" w:rsidR="005C6958" w:rsidRPr="00841F54" w:rsidRDefault="005C6958" w:rsidP="00E22A9D">
      <w:pPr>
        <w:rPr>
          <w:rFonts w:eastAsiaTheme="minorHAnsi" w:cstheme="minorBidi"/>
        </w:rPr>
      </w:pPr>
      <w:r w:rsidRPr="00841F54">
        <w:rPr>
          <w:rFonts w:eastAsiaTheme="minorHAnsi" w:cstheme="minorBidi"/>
        </w:rPr>
        <w:tab/>
        <w:t xml:space="preserve">80001 </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"SC")</w:t>
      </w:r>
      <w:r w:rsidRPr="00841F54">
        <w:rPr>
          <w:rFonts w:eastAsiaTheme="minorHAnsi" w:cstheme="minorBidi"/>
        </w:rPr>
        <w:tab/>
        <w:t>SERVICE CONNECTED (set)</w:t>
      </w:r>
    </w:p>
    <w:p w14:paraId="078C8E8F" w14:textId="77777777" w:rsidR="005C6958" w:rsidRPr="00841F54" w:rsidRDefault="005C6958" w:rsidP="00E22A9D">
      <w:pPr>
        <w:rPr>
          <w:rFonts w:eastAsiaTheme="minorHAnsi" w:cstheme="minorBidi"/>
        </w:rPr>
      </w:pPr>
      <w:r w:rsidRPr="00841F54">
        <w:rPr>
          <w:rFonts w:eastAsiaTheme="minorHAnsi" w:cstheme="minorBidi"/>
        </w:rPr>
        <w:tab/>
        <w:t xml:space="preserve">80002 </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"AO"</w:t>
      </w:r>
      <w:r w:rsidRPr="00841F54">
        <w:rPr>
          <w:rFonts w:eastAsiaTheme="minorHAnsi" w:cstheme="minorBidi"/>
        </w:rPr>
        <w:tab/>
        <w:t>AGENT ORANGE EXPOSURE (set)</w:t>
      </w:r>
    </w:p>
    <w:p w14:paraId="078C8E90" w14:textId="77777777" w:rsidR="005C6958" w:rsidRPr="00841F54" w:rsidRDefault="005C6958" w:rsidP="00E22A9D">
      <w:pPr>
        <w:rPr>
          <w:rFonts w:eastAsiaTheme="minorHAnsi" w:cstheme="minorBidi"/>
        </w:rPr>
      </w:pPr>
      <w:r w:rsidRPr="00841F54">
        <w:rPr>
          <w:rFonts w:eastAsiaTheme="minorHAnsi" w:cstheme="minorBidi"/>
        </w:rPr>
        <w:tab/>
        <w:t>80003</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"IR")</w:t>
      </w:r>
      <w:r w:rsidRPr="00841F54">
        <w:rPr>
          <w:rFonts w:eastAsiaTheme="minorHAnsi" w:cstheme="minorBidi"/>
        </w:rPr>
        <w:tab/>
        <w:t>IONIZING RADIATION EXPOSURE (set)</w:t>
      </w:r>
    </w:p>
    <w:p w14:paraId="078C8E91" w14:textId="77777777" w:rsidR="005C6958" w:rsidRPr="00841F54" w:rsidRDefault="005C6958" w:rsidP="00E22A9D">
      <w:pPr>
        <w:rPr>
          <w:rFonts w:eastAsiaTheme="minorHAnsi" w:cstheme="minorBidi"/>
        </w:rPr>
      </w:pPr>
      <w:r w:rsidRPr="00841F54">
        <w:rPr>
          <w:rFonts w:eastAsiaTheme="minorHAnsi" w:cstheme="minorBidi"/>
        </w:rPr>
        <w:tab/>
        <w:t>80004</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"EC")</w:t>
      </w:r>
      <w:r w:rsidRPr="00841F54">
        <w:rPr>
          <w:rFonts w:eastAsiaTheme="minorHAnsi" w:cstheme="minorBidi"/>
        </w:rPr>
        <w:tab/>
        <w:t>SW ASIA CONDITIONS (set)</w:t>
      </w:r>
    </w:p>
    <w:p w14:paraId="078C8E92" w14:textId="77777777" w:rsidR="005C6958" w:rsidRPr="00841F54" w:rsidRDefault="005C6958" w:rsidP="00E22A9D">
      <w:pPr>
        <w:rPr>
          <w:rFonts w:eastAsiaTheme="minorHAnsi" w:cstheme="minorBidi"/>
        </w:rPr>
      </w:pPr>
      <w:r w:rsidRPr="00841F54">
        <w:rPr>
          <w:rFonts w:eastAsiaTheme="minorHAnsi" w:cstheme="minorBidi"/>
        </w:rPr>
        <w:tab/>
        <w:t>80005</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"MST")</w:t>
      </w:r>
      <w:r w:rsidRPr="00841F54">
        <w:rPr>
          <w:rFonts w:eastAsiaTheme="minorHAnsi" w:cstheme="minorBidi"/>
        </w:rPr>
        <w:tab/>
        <w:t>MILITARY SEXUAL TRAUMA (set)</w:t>
      </w:r>
    </w:p>
    <w:p w14:paraId="078C8E93" w14:textId="77777777" w:rsidR="005C6958" w:rsidRPr="00841F54" w:rsidRDefault="005C6958" w:rsidP="00E22A9D">
      <w:pPr>
        <w:rPr>
          <w:rFonts w:eastAsiaTheme="minorHAnsi" w:cstheme="minorBidi"/>
        </w:rPr>
      </w:pPr>
      <w:r w:rsidRPr="00841F54">
        <w:rPr>
          <w:rFonts w:eastAsiaTheme="minorHAnsi" w:cstheme="minorBidi"/>
        </w:rPr>
        <w:tab/>
        <w:t>80006</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"HNC")</w:t>
      </w:r>
      <w:r w:rsidRPr="00841F54">
        <w:rPr>
          <w:rFonts w:eastAsiaTheme="minorHAnsi" w:cstheme="minorBidi"/>
        </w:rPr>
        <w:tab/>
        <w:t>HEAD AND/OR NECK CANCER (set)</w:t>
      </w:r>
    </w:p>
    <w:p w14:paraId="078C8E94" w14:textId="77777777" w:rsidR="005C6958" w:rsidRPr="00841F54" w:rsidRDefault="005C6958" w:rsidP="00E22A9D">
      <w:pPr>
        <w:rPr>
          <w:rFonts w:eastAsiaTheme="minorHAnsi" w:cstheme="minorBidi"/>
        </w:rPr>
      </w:pPr>
      <w:r w:rsidRPr="00841F54">
        <w:rPr>
          <w:rFonts w:eastAsiaTheme="minorHAnsi" w:cstheme="minorBidi"/>
        </w:rPr>
        <w:tab/>
        <w:t>80007</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"CV")</w:t>
      </w:r>
      <w:r w:rsidRPr="00841F54">
        <w:rPr>
          <w:rFonts w:eastAsiaTheme="minorHAnsi" w:cstheme="minorBidi"/>
        </w:rPr>
        <w:tab/>
        <w:t>COMBAT VETERAN</w:t>
      </w:r>
    </w:p>
    <w:p w14:paraId="078C8E95" w14:textId="77777777" w:rsidR="005C6958" w:rsidRPr="00841F54" w:rsidRDefault="005C6958" w:rsidP="00E22A9D">
      <w:pPr>
        <w:rPr>
          <w:rFonts w:eastAsiaTheme="minorHAnsi" w:cstheme="minorBidi"/>
        </w:rPr>
      </w:pPr>
      <w:r w:rsidRPr="00841F54">
        <w:rPr>
          <w:rFonts w:eastAsiaTheme="minorHAnsi" w:cstheme="minorBidi"/>
        </w:rPr>
        <w:tab/>
        <w:t>80008</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"SHAD")</w:t>
      </w:r>
      <w:r w:rsidRPr="00841F54">
        <w:rPr>
          <w:rFonts w:eastAsiaTheme="minorHAnsi" w:cstheme="minorBidi"/>
        </w:rPr>
        <w:tab/>
        <w:t>PROJ 112/SHAD (set)</w:t>
      </w:r>
    </w:p>
    <w:p w14:paraId="078C8E96" w14:textId="77777777" w:rsidR="005C6958" w:rsidRPr="00841F54" w:rsidRDefault="005C6958" w:rsidP="00E22A9D">
      <w:pPr>
        <w:rPr>
          <w:rFonts w:eastAsiaTheme="minorHAnsi" w:cstheme="minorBidi"/>
        </w:rPr>
      </w:pPr>
      <w:r w:rsidRPr="00841F54">
        <w:rPr>
          <w:rFonts w:eastAsiaTheme="minorHAnsi" w:cstheme="minorBidi"/>
        </w:rPr>
        <w:tab/>
        <w:t>15001</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"VID")</w:t>
      </w:r>
      <w:r w:rsidRPr="00841F54">
        <w:rPr>
          <w:rFonts w:eastAsiaTheme="minorHAnsi" w:cstheme="minorBidi"/>
        </w:rPr>
        <w:tab/>
        <w:t>VISIT ID (free text)</w:t>
      </w:r>
    </w:p>
    <w:p w14:paraId="078C8E97" w14:textId="77777777" w:rsidR="005C6958" w:rsidRPr="00841F54" w:rsidRDefault="005C6958" w:rsidP="00E22A9D">
      <w:pPr>
        <w:rPr>
          <w:rFonts w:eastAsiaTheme="minorHAnsi" w:cstheme="minorBidi"/>
        </w:rPr>
      </w:pPr>
      <w:r w:rsidRPr="00841F54">
        <w:rPr>
          <w:rFonts w:eastAsiaTheme="minorHAnsi" w:cstheme="minorBidi"/>
        </w:rPr>
        <w:lastRenderedPageBreak/>
        <w:tab/>
        <w:t>15002</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"IO")</w:t>
      </w:r>
      <w:r w:rsidRPr="00841F54">
        <w:rPr>
          <w:rFonts w:eastAsiaTheme="minorHAnsi" w:cstheme="minorBidi"/>
        </w:rPr>
        <w:tab/>
        <w:t>PATIENT STATUS IN/OUT (set)</w:t>
      </w:r>
    </w:p>
    <w:p w14:paraId="078C8E98" w14:textId="77777777" w:rsidR="005C6958" w:rsidRPr="00841F54" w:rsidRDefault="005C6958" w:rsidP="00E22A9D">
      <w:pPr>
        <w:rPr>
          <w:rFonts w:eastAsiaTheme="minorHAnsi" w:cstheme="minorBidi"/>
        </w:rPr>
      </w:pPr>
      <w:r w:rsidRPr="00841F54">
        <w:rPr>
          <w:rFonts w:eastAsiaTheme="minorHAnsi" w:cstheme="minorBidi"/>
        </w:rPr>
        <w:tab/>
        <w:t>15003</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"PRI")</w:t>
      </w:r>
      <w:r w:rsidRPr="00841F54">
        <w:rPr>
          <w:rFonts w:eastAsiaTheme="minorHAnsi" w:cstheme="minorBidi"/>
        </w:rPr>
        <w:tab/>
        <w:t>ENCOUNTER TYPE (set)</w:t>
      </w:r>
    </w:p>
    <w:p w14:paraId="078C8E99" w14:textId="77777777" w:rsidR="005C6958" w:rsidRPr="00841F54" w:rsidRDefault="005C6958" w:rsidP="00E22A9D">
      <w:pPr>
        <w:rPr>
          <w:rFonts w:eastAsiaTheme="minorHAnsi" w:cstheme="minorBidi"/>
        </w:rPr>
      </w:pPr>
      <w:r w:rsidRPr="00841F54">
        <w:rPr>
          <w:rFonts w:eastAsiaTheme="minorHAnsi" w:cstheme="minorBidi"/>
        </w:rPr>
        <w:tab/>
        <w:t>81101</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"COM")</w:t>
      </w:r>
      <w:r w:rsidRPr="00841F54">
        <w:rPr>
          <w:rFonts w:eastAsiaTheme="minorHAnsi" w:cstheme="minorBidi"/>
        </w:rPr>
        <w:tab/>
        <w:t>COMMENTS</w:t>
      </w:r>
    </w:p>
    <w:p w14:paraId="078C8E9A" w14:textId="77777777" w:rsidR="005C6958" w:rsidRPr="00841F54" w:rsidRDefault="005C6958" w:rsidP="00E22A9D">
      <w:pPr>
        <w:rPr>
          <w:rFonts w:eastAsiaTheme="minorHAnsi" w:cstheme="minorBidi"/>
        </w:rPr>
      </w:pPr>
      <w:r w:rsidRPr="00841F54">
        <w:rPr>
          <w:rFonts w:eastAsiaTheme="minorHAnsi" w:cstheme="minorBidi"/>
        </w:rPr>
        <w:t xml:space="preserve"> </w:t>
      </w:r>
      <w:r w:rsidRPr="00841F54">
        <w:rPr>
          <w:rFonts w:eastAsiaTheme="minorHAnsi" w:cstheme="minorBidi"/>
        </w:rPr>
        <w:tab/>
        <w:t>81202</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"PKG")</w:t>
      </w:r>
      <w:r w:rsidRPr="00841F54">
        <w:rPr>
          <w:rFonts w:eastAsiaTheme="minorHAnsi" w:cstheme="minorBidi"/>
        </w:rPr>
        <w:tab/>
        <w:t>PACKAGE (pointer PACKAGE file #9.4)</w:t>
      </w:r>
    </w:p>
    <w:p w14:paraId="078C8E9B" w14:textId="77777777" w:rsidR="005C6958" w:rsidRPr="00841F54" w:rsidRDefault="005C6958" w:rsidP="00E22A9D">
      <w:pPr>
        <w:rPr>
          <w:rFonts w:eastAsiaTheme="minorHAnsi" w:cstheme="minorBidi"/>
        </w:rPr>
      </w:pPr>
      <w:r w:rsidRPr="00841F54">
        <w:rPr>
          <w:rFonts w:eastAsiaTheme="minorHAnsi" w:cstheme="minorBidi"/>
        </w:rPr>
        <w:tab/>
        <w:t>81203</w:t>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"SOR")</w:t>
      </w:r>
      <w:r w:rsidRPr="00841F54">
        <w:rPr>
          <w:rFonts w:eastAsiaTheme="minorHAnsi" w:cstheme="minorBidi"/>
        </w:rPr>
        <w:tab/>
        <w:t xml:space="preserve">DATA SOURCE (pointer PCE DATA SOURCE file </w:t>
      </w:r>
    </w:p>
    <w:p w14:paraId="078C8E9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#839.7)</w:t>
      </w:r>
    </w:p>
    <w:p w14:paraId="078C8E9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 xml:space="preserve">     </w:t>
      </w:r>
      <w:proofErr w:type="gramStart"/>
      <w:r w:rsidRPr="00841F54">
        <w:rPr>
          <w:rFonts w:eastAsiaTheme="minorHAnsi" w:cstheme="minorBidi"/>
        </w:rPr>
        <w:t>VSIT(</w:t>
      </w:r>
      <w:proofErr w:type="gramEnd"/>
      <w:r w:rsidRPr="00841F54">
        <w:rPr>
          <w:rFonts w:eastAsiaTheme="minorHAnsi" w:cstheme="minorBidi"/>
        </w:rPr>
        <w:t>0)</w:t>
      </w:r>
      <w:r w:rsidRPr="00841F54">
        <w:rPr>
          <w:rFonts w:eastAsiaTheme="minorHAnsi" w:cstheme="minorBidi"/>
        </w:rPr>
        <w:tab/>
        <w:t>A string of characters that defines how the visit</w:t>
      </w:r>
    </w:p>
    <w:p w14:paraId="078C8E9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processor</w:t>
      </w:r>
      <w:proofErr w:type="gramEnd"/>
      <w:r w:rsidRPr="00841F54">
        <w:rPr>
          <w:rFonts w:eastAsiaTheme="minorHAnsi" w:cstheme="minorBidi"/>
        </w:rPr>
        <w:t xml:space="preserve"> will function.</w:t>
      </w:r>
    </w:p>
    <w:p w14:paraId="078C8E9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F</w:t>
      </w:r>
      <w:r w:rsidRPr="00841F54">
        <w:rPr>
          <w:rFonts w:eastAsiaTheme="minorHAnsi" w:cstheme="minorBidi"/>
        </w:rPr>
        <w:tab/>
        <w:t>Force adding a new entry.</w:t>
      </w:r>
    </w:p>
    <w:p w14:paraId="078C8EA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I</w:t>
      </w:r>
      <w:r w:rsidRPr="00841F54">
        <w:rPr>
          <w:rFonts w:eastAsiaTheme="minorHAnsi" w:cstheme="minorBidi"/>
        </w:rPr>
        <w:tab/>
        <w:t>Interactive mode</w:t>
      </w:r>
    </w:p>
    <w:p w14:paraId="078C8EA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spellStart"/>
      <w:r w:rsidRPr="00841F54">
        <w:rPr>
          <w:rFonts w:eastAsiaTheme="minorHAnsi" w:cstheme="minorBidi"/>
        </w:rPr>
        <w:t>E</w:t>
      </w:r>
      <w:proofErr w:type="spellEnd"/>
      <w:r w:rsidRPr="00841F54">
        <w:rPr>
          <w:rFonts w:eastAsiaTheme="minorHAnsi" w:cstheme="minorBidi"/>
        </w:rPr>
        <w:tab/>
        <w:t xml:space="preserve">Use patient’s primary eligibility if not defined on call </w:t>
      </w:r>
    </w:p>
    <w:p w14:paraId="078C8EA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with</w:t>
      </w:r>
      <w:proofErr w:type="gramEnd"/>
      <w:r w:rsidRPr="00841F54">
        <w:rPr>
          <w:rFonts w:eastAsiaTheme="minorHAnsi" w:cstheme="minorBidi"/>
        </w:rPr>
        <w:t xml:space="preserve"> VSIT("ELG").</w:t>
      </w:r>
    </w:p>
    <w:p w14:paraId="078C8EA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N</w:t>
      </w:r>
      <w:r w:rsidRPr="00841F54">
        <w:rPr>
          <w:rFonts w:eastAsiaTheme="minorHAnsi" w:cstheme="minorBidi"/>
        </w:rPr>
        <w:tab/>
        <w:t>Allow creation of new visit.</w:t>
      </w:r>
      <w:proofErr w:type="gramEnd"/>
    </w:p>
    <w:p w14:paraId="078C8EA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D</w:t>
      </w:r>
      <w:r w:rsidRPr="00841F54">
        <w:rPr>
          <w:rFonts w:eastAsiaTheme="minorHAnsi" w:cstheme="minorBidi"/>
        </w:rPr>
        <w:tab/>
        <w:t xml:space="preserve">Look back “n” number of days for match, defaults to one </w:t>
      </w:r>
    </w:p>
    <w:p w14:paraId="078C8EA5"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(1). </w:t>
      </w:r>
      <w:proofErr w:type="gramStart"/>
      <w:r w:rsidRPr="00841F54">
        <w:rPr>
          <w:rFonts w:eastAsiaTheme="minorHAnsi" w:cstheme="minorBidi"/>
        </w:rPr>
        <w:t>D[</w:t>
      </w:r>
      <w:proofErr w:type="gramEnd"/>
      <w:r w:rsidRPr="00841F54">
        <w:rPr>
          <w:rFonts w:eastAsiaTheme="minorHAnsi" w:cstheme="minorBidi"/>
        </w:rPr>
        <w:t xml:space="preserve">&lt;number of days&gt;] i.e., VSIT(0)="D7" e.g., </w:t>
      </w:r>
    </w:p>
    <w:p w14:paraId="078C8EA6"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 xml:space="preserve">0)="D5" (visit date to visit date - 4) use "D0" to </w:t>
      </w:r>
    </w:p>
    <w:p w14:paraId="078C8EA7"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require</w:t>
      </w:r>
      <w:proofErr w:type="gramEnd"/>
      <w:r w:rsidRPr="00841F54">
        <w:rPr>
          <w:rFonts w:eastAsiaTheme="minorHAnsi" w:cstheme="minorBidi"/>
        </w:rPr>
        <w:t xml:space="preserve"> exact match on visit date and time.</w:t>
      </w:r>
    </w:p>
    <w:p w14:paraId="078C8EA8"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M</w:t>
      </w:r>
      <w:r w:rsidRPr="00841F54">
        <w:rPr>
          <w:rFonts w:eastAsiaTheme="minorHAnsi" w:cstheme="minorBidi"/>
        </w:rPr>
        <w:tab/>
        <w:t>Impose criteria on matching/screening of visits.</w:t>
      </w:r>
      <w:proofErr w:type="gramEnd"/>
      <w:r w:rsidRPr="00841F54">
        <w:rPr>
          <w:rFonts w:eastAsiaTheme="minorHAnsi" w:cstheme="minorBidi"/>
        </w:rPr>
        <w:t xml:space="preserve"> Uses the </w:t>
      </w:r>
    </w:p>
    <w:p w14:paraId="078C8EA9"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 xml:space="preserve">&lt;xxx&gt;) array: Matching elements must equal their </w:t>
      </w:r>
    </w:p>
    <w:p w14:paraId="078C8EAA"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corresponding</w:t>
      </w:r>
      <w:proofErr w:type="gramEnd"/>
      <w:r w:rsidRPr="00841F54">
        <w:rPr>
          <w:rFonts w:eastAsiaTheme="minorHAnsi" w:cstheme="minorBidi"/>
        </w:rPr>
        <w:t xml:space="preserve"> field.</w:t>
      </w:r>
    </w:p>
    <w:p w14:paraId="078C8EAB"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DFN</w:t>
      </w:r>
      <w:r w:rsidRPr="00841F54">
        <w:rPr>
          <w:rFonts w:eastAsiaTheme="minorHAnsi" w:cstheme="minorBidi"/>
        </w:rPr>
        <w:tab/>
        <w:t>Internal entry number of the patient file.</w:t>
      </w:r>
      <w:proofErr w:type="gramEnd"/>
    </w:p>
    <w:p w14:paraId="078C8EAC"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r w:rsidRPr="00841F54">
        <w:rPr>
          <w:rFonts w:eastAsiaTheme="minorHAnsi" w:cstheme="minorBidi"/>
        </w:rPr>
        <w:tab/>
        <w:t>The date (and time) of the visit.</w:t>
      </w:r>
      <w:proofErr w:type="gramEnd"/>
      <w:r w:rsidRPr="00841F54">
        <w:rPr>
          <w:rFonts w:eastAsiaTheme="minorHAnsi" w:cstheme="minorBidi"/>
        </w:rPr>
        <w:t xml:space="preserve"> </w:t>
      </w:r>
    </w:p>
    <w:p w14:paraId="078C8EAD"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VSIT(</w:t>
      </w:r>
      <w:proofErr w:type="gramEnd"/>
      <w:r w:rsidRPr="00841F54">
        <w:rPr>
          <w:rFonts w:eastAsiaTheme="minorHAnsi" w:cstheme="minorBidi"/>
        </w:rPr>
        <w:t>&lt;ien&gt;</w:t>
      </w:r>
      <w:r w:rsidRPr="00841F54">
        <w:rPr>
          <w:rFonts w:eastAsiaTheme="minorHAnsi" w:cstheme="minorBidi"/>
        </w:rPr>
        <w:tab/>
        <w:t>N^S[^1]</w:t>
      </w:r>
    </w:p>
    <w:p w14:paraId="078C8EAE"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r>
      <w:proofErr w:type="gramStart"/>
      <w:r w:rsidRPr="00841F54">
        <w:rPr>
          <w:rFonts w:eastAsiaTheme="minorHAnsi" w:cstheme="minorBidi"/>
        </w:rPr>
        <w:t>where</w:t>
      </w:r>
      <w:proofErr w:type="gramEnd"/>
      <w:r w:rsidRPr="00841F54">
        <w:rPr>
          <w:rFonts w:eastAsiaTheme="minorHAnsi" w:cstheme="minorBidi"/>
        </w:rPr>
        <w:t>:</w:t>
      </w:r>
    </w:p>
    <w:p w14:paraId="078C8EAF"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 xml:space="preserve">N = &lt;internal entry number of visit&gt; </w:t>
      </w:r>
    </w:p>
    <w:p w14:paraId="078C8EB0"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S = &lt;value of .01 field of visit&gt;</w:t>
      </w:r>
    </w:p>
    <w:p w14:paraId="078C8EB1"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1 = &lt;indicates that a new visit was added</w:t>
      </w:r>
    </w:p>
    <w:p w14:paraId="078C8EB2"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^TMP("VSITDD",$J,&lt;xxx&gt;&lt;visit subscript&gt;;&lt;field #&gt;;&lt;node&gt;;&lt;piece&gt;;</w:t>
      </w:r>
    </w:p>
    <w:p w14:paraId="078C8EB3"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r>
      <w:r w:rsidRPr="00841F54">
        <w:rPr>
          <w:rFonts w:eastAsiaTheme="minorHAnsi" w:cstheme="minorBidi"/>
        </w:rPr>
        <w:tab/>
        <w:t>&lt;</w:t>
      </w:r>
      <w:proofErr w:type="gramStart"/>
      <w:r w:rsidRPr="00841F54">
        <w:rPr>
          <w:rFonts w:eastAsiaTheme="minorHAnsi" w:cstheme="minorBidi"/>
        </w:rPr>
        <w:t>error</w:t>
      </w:r>
      <w:proofErr w:type="gramEnd"/>
      <w:r w:rsidRPr="00841F54">
        <w:rPr>
          <w:rFonts w:eastAsiaTheme="minorHAnsi" w:cstheme="minorBidi"/>
        </w:rPr>
        <w:t xml:space="preserve"> message&gt;</w:t>
      </w:r>
    </w:p>
    <w:p w14:paraId="078C8EB4" w14:textId="77777777" w:rsidR="005C6958" w:rsidRPr="00841F54" w:rsidRDefault="005C6958" w:rsidP="00E22A9D">
      <w:pPr>
        <w:rPr>
          <w:rFonts w:eastAsiaTheme="minorHAnsi" w:cstheme="minorBidi"/>
        </w:rPr>
      </w:pPr>
      <w:r w:rsidRPr="00841F54">
        <w:rPr>
          <w:rFonts w:eastAsiaTheme="minorHAnsi" w:cstheme="minorBidi"/>
        </w:rPr>
        <w:tab/>
      </w:r>
      <w:r w:rsidRPr="00841F54">
        <w:rPr>
          <w:rFonts w:eastAsiaTheme="minorHAnsi" w:cstheme="minorBidi"/>
        </w:rPr>
        <w:tab/>
        <w:t>VSITPKG</w:t>
      </w:r>
      <w:r w:rsidRPr="00841F54">
        <w:rPr>
          <w:rFonts w:eastAsiaTheme="minorHAnsi" w:cstheme="minorBidi"/>
        </w:rPr>
        <w:tab/>
        <w:t>Package Name Space</w:t>
      </w:r>
    </w:p>
    <w:sectPr w:rsidR="005C6958" w:rsidRPr="00841F54" w:rsidSect="007B71DB">
      <w:pgSz w:w="12240" w:h="15840" w:code="9"/>
      <w:pgMar w:top="1440" w:right="1440" w:bottom="1440" w:left="1440" w:header="720" w:footer="720" w:gutter="0"/>
      <w:pgNumType w:start="8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6E3EA" w14:textId="77777777" w:rsidR="00F8355D" w:rsidRPr="00841F54" w:rsidRDefault="00F8355D" w:rsidP="00E22A9D">
      <w:pPr>
        <w:rPr>
          <w:rFonts w:eastAsiaTheme="minorHAnsi" w:cstheme="minorBidi"/>
        </w:rPr>
      </w:pPr>
      <w:r w:rsidRPr="00841F54">
        <w:rPr>
          <w:rFonts w:eastAsiaTheme="minorHAnsi" w:cstheme="minorBidi"/>
        </w:rPr>
        <w:separator/>
      </w:r>
    </w:p>
    <w:p w14:paraId="42F24992" w14:textId="77777777" w:rsidR="00F8355D" w:rsidRPr="00841F54" w:rsidRDefault="00F8355D" w:rsidP="00E22A9D">
      <w:pPr>
        <w:rPr>
          <w:rFonts w:eastAsiaTheme="minorHAnsi" w:cstheme="minorBidi"/>
        </w:rPr>
      </w:pPr>
    </w:p>
  </w:endnote>
  <w:endnote w:type="continuationSeparator" w:id="0">
    <w:p w14:paraId="052990AF" w14:textId="77777777" w:rsidR="00F8355D" w:rsidRPr="00841F54" w:rsidRDefault="00F8355D" w:rsidP="00E22A9D">
      <w:pPr>
        <w:rPr>
          <w:rFonts w:eastAsiaTheme="minorHAnsi" w:cstheme="minorBidi"/>
        </w:rPr>
      </w:pPr>
      <w:r w:rsidRPr="00841F54">
        <w:rPr>
          <w:rFonts w:eastAsiaTheme="minorHAnsi" w:cstheme="minorBidi"/>
        </w:rPr>
        <w:continuationSeparator/>
      </w:r>
    </w:p>
    <w:p w14:paraId="26A02B25" w14:textId="77777777" w:rsidR="00F8355D" w:rsidRPr="00841F54" w:rsidRDefault="00F8355D" w:rsidP="00E22A9D">
      <w:pPr>
        <w:rPr>
          <w:rFonts w:eastAsiaTheme="minorHAnsi" w:cstheme="minorBidi"/>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C" w14:textId="1C3854D0" w:rsidR="00AA0740" w:rsidRPr="00841F54" w:rsidRDefault="00AA0740" w:rsidP="00E22A9D">
    <w:pPr>
      <w:rPr>
        <w:rFonts w:eastAsiaTheme="minorHAnsi" w:cstheme="minorBidi"/>
      </w:rPr>
    </w:pPr>
    <w:r w:rsidRPr="00841F54">
      <w:rPr>
        <w:rFonts w:eastAsiaTheme="minorHAnsi" w:cstheme="minorBidi"/>
      </w:rPr>
      <w:t>August 1996</w:t>
    </w:r>
    <w:r>
      <w:rPr>
        <w:rFonts w:eastAsiaTheme="minorHAnsi" w:cstheme="minorBidi"/>
      </w:rPr>
      <w:t>/December 2017</w:t>
    </w:r>
    <w:r w:rsidRPr="00841F54">
      <w:rPr>
        <w:rFonts w:eastAsiaTheme="minorHAnsi" w:cstheme="minorBidi"/>
      </w:rPr>
      <w:tab/>
      <w:t xml:space="preserve">PCE V. 1.0 &amp; Visit Tracking V. 2.0 </w:t>
    </w:r>
    <w:r>
      <w:rPr>
        <w:rFonts w:eastAsiaTheme="minorHAnsi" w:cstheme="minorBidi"/>
      </w:rPr>
      <w:t>TM</w:t>
    </w:r>
    <w:r w:rsidRPr="00841F54">
      <w:rPr>
        <w:rFonts w:eastAsiaTheme="minorHAnsi" w:cstheme="minorBidi"/>
      </w:rPr>
      <w:tab/>
    </w:r>
    <w:r>
      <w:rPr>
        <w:rFonts w:eastAsiaTheme="minorHAnsi" w:cstheme="minorBidi"/>
      </w:rPr>
      <w:tab/>
    </w:r>
    <w:r w:rsidRPr="00841F54">
      <w:rPr>
        <w:rFonts w:eastAsiaTheme="minorHAnsi" w:cstheme="minorBidi"/>
        <w:b/>
      </w:rPr>
      <w:fldChar w:fldCharType="begin"/>
    </w:r>
    <w:r w:rsidRPr="00841F54">
      <w:rPr>
        <w:rFonts w:eastAsiaTheme="minorHAnsi" w:cstheme="minorBidi"/>
        <w:b/>
      </w:rPr>
      <w:instrText xml:space="preserve"> PAGE </w:instrText>
    </w:r>
    <w:r w:rsidRPr="00841F54">
      <w:rPr>
        <w:rFonts w:eastAsiaTheme="minorHAnsi" w:cstheme="minorBidi"/>
        <w:b/>
      </w:rPr>
      <w:fldChar w:fldCharType="separate"/>
    </w:r>
    <w:r w:rsidR="0024413E">
      <w:rPr>
        <w:rFonts w:eastAsiaTheme="minorHAnsi" w:cstheme="minorBidi"/>
        <w:b/>
        <w:noProof/>
      </w:rPr>
      <w:t>vii</w:t>
    </w:r>
    <w:r w:rsidRPr="00841F54">
      <w:rPr>
        <w:rFonts w:eastAsiaTheme="minorHAnsi" w:cstheme="minorBidi"/>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D" w14:textId="48A95045" w:rsidR="00AA0740" w:rsidRPr="00841F54" w:rsidRDefault="00AA0740" w:rsidP="00E22A9D">
    <w:pPr>
      <w:rPr>
        <w:rFonts w:eastAsiaTheme="minorHAnsi" w:cstheme="minorBidi"/>
      </w:rPr>
    </w:pPr>
    <w:r w:rsidRPr="00841F54">
      <w:rPr>
        <w:rFonts w:eastAsiaTheme="minorHAnsi" w:cstheme="minorBidi"/>
      </w:rPr>
      <w:t>August 1996</w:t>
    </w:r>
    <w:r>
      <w:rPr>
        <w:rFonts w:eastAsiaTheme="minorHAnsi" w:cstheme="minorBidi"/>
      </w:rPr>
      <w:t>/December 2017</w:t>
    </w:r>
    <w:r w:rsidRPr="00841F54">
      <w:rPr>
        <w:rFonts w:eastAsiaTheme="minorHAnsi" w:cstheme="minorBidi"/>
      </w:rPr>
      <w:tab/>
      <w:t xml:space="preserve">PCE V. 1.0 &amp; Visit Tracking V. 2.0 </w:t>
    </w:r>
    <w:r>
      <w:rPr>
        <w:rFonts w:eastAsiaTheme="minorHAnsi" w:cstheme="minorBidi"/>
      </w:rPr>
      <w:t>TM</w:t>
    </w:r>
    <w:r w:rsidRPr="00841F54">
      <w:rPr>
        <w:rFonts w:eastAsiaTheme="minorHAnsi" w:cstheme="minorBidi"/>
      </w:rPr>
      <w:tab/>
    </w:r>
    <w:r w:rsidRPr="00841F54">
      <w:rPr>
        <w:rFonts w:eastAsiaTheme="minorHAnsi" w:cstheme="minorBidi"/>
      </w:rPr>
      <w:tab/>
    </w:r>
    <w:r w:rsidRPr="00841F54">
      <w:rPr>
        <w:rFonts w:eastAsiaTheme="minorHAnsi" w:cstheme="minorBidi"/>
        <w:b/>
      </w:rPr>
      <w:fldChar w:fldCharType="begin"/>
    </w:r>
    <w:r w:rsidRPr="00841F54">
      <w:rPr>
        <w:rFonts w:eastAsiaTheme="minorHAnsi" w:cstheme="minorBidi"/>
        <w:b/>
      </w:rPr>
      <w:instrText xml:space="preserve"> PAGE </w:instrText>
    </w:r>
    <w:r w:rsidRPr="00841F54">
      <w:rPr>
        <w:rFonts w:eastAsiaTheme="minorHAnsi" w:cstheme="minorBidi"/>
        <w:b/>
      </w:rPr>
      <w:fldChar w:fldCharType="separate"/>
    </w:r>
    <w:r w:rsidR="0024413E">
      <w:rPr>
        <w:rFonts w:eastAsiaTheme="minorHAnsi" w:cstheme="minorBidi"/>
        <w:b/>
        <w:noProof/>
      </w:rPr>
      <w:t>i</w:t>
    </w:r>
    <w:r w:rsidRPr="00841F54">
      <w:rPr>
        <w:rFonts w:eastAsiaTheme="minorHAnsi" w:cstheme="minorBid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88320" w14:textId="77777777" w:rsidR="00F8355D" w:rsidRPr="00841F54" w:rsidRDefault="00F8355D" w:rsidP="00E22A9D">
      <w:pPr>
        <w:rPr>
          <w:rFonts w:eastAsiaTheme="minorHAnsi" w:cstheme="minorBidi"/>
        </w:rPr>
      </w:pPr>
      <w:r w:rsidRPr="00841F54">
        <w:rPr>
          <w:rFonts w:eastAsiaTheme="minorHAnsi" w:cstheme="minorBidi"/>
        </w:rPr>
        <w:separator/>
      </w:r>
    </w:p>
    <w:p w14:paraId="46BB50B2" w14:textId="77777777" w:rsidR="00F8355D" w:rsidRPr="00841F54" w:rsidRDefault="00F8355D" w:rsidP="00E22A9D">
      <w:pPr>
        <w:rPr>
          <w:rFonts w:eastAsiaTheme="minorHAnsi" w:cstheme="minorBidi"/>
        </w:rPr>
      </w:pPr>
    </w:p>
  </w:footnote>
  <w:footnote w:type="continuationSeparator" w:id="0">
    <w:p w14:paraId="58878FC9" w14:textId="77777777" w:rsidR="00F8355D" w:rsidRPr="00841F54" w:rsidRDefault="00F8355D" w:rsidP="00E22A9D">
      <w:pPr>
        <w:rPr>
          <w:rFonts w:eastAsiaTheme="minorHAnsi" w:cstheme="minorBidi"/>
        </w:rPr>
      </w:pPr>
      <w:r w:rsidRPr="00841F54">
        <w:rPr>
          <w:rFonts w:eastAsiaTheme="minorHAnsi" w:cstheme="minorBidi"/>
        </w:rPr>
        <w:continuationSeparator/>
      </w:r>
    </w:p>
    <w:p w14:paraId="63A3F8AB" w14:textId="77777777" w:rsidR="00F8355D" w:rsidRPr="00841F54" w:rsidRDefault="00F8355D" w:rsidP="00E22A9D">
      <w:pPr>
        <w:rPr>
          <w:rFonts w:eastAsiaTheme="minorHAnsi" w:cstheme="minorBid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C8EBE" w14:textId="2010CCF2" w:rsidR="00AA0740" w:rsidRPr="00B83709" w:rsidRDefault="00AA0740" w:rsidP="00B83709">
    <w:pPr>
      <w:pStyle w:val="Header"/>
      <w:jc w:val="center"/>
      <w:rPr>
        <w:rFonts w:eastAsiaTheme="minorHAnsi" w:cstheme="minorBidi"/>
        <w:u w:val="single"/>
      </w:rPr>
    </w:pPr>
    <w:r w:rsidRPr="00B83709">
      <w:rPr>
        <w:rFonts w:eastAsiaTheme="minorHAnsi" w:cstheme="minorBidi"/>
        <w:u w:val="single"/>
      </w:rPr>
      <w:t>PATIENT CARE ENCOUNTER (PCE) TECHNICAL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75B"/>
    <w:multiLevelType w:val="hybridMultilevel"/>
    <w:tmpl w:val="EF7C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558AB"/>
    <w:multiLevelType w:val="hybridMultilevel"/>
    <w:tmpl w:val="ADCA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A6569"/>
    <w:multiLevelType w:val="hybridMultilevel"/>
    <w:tmpl w:val="840408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B01E7"/>
    <w:multiLevelType w:val="hybridMultilevel"/>
    <w:tmpl w:val="5E44D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114BB6"/>
    <w:multiLevelType w:val="hybridMultilevel"/>
    <w:tmpl w:val="847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6275CD"/>
    <w:multiLevelType w:val="hybridMultilevel"/>
    <w:tmpl w:val="2CE23CC0"/>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C14B4"/>
    <w:multiLevelType w:val="hybridMultilevel"/>
    <w:tmpl w:val="709C983C"/>
    <w:lvl w:ilvl="0" w:tplc="C91E1A94">
      <w:start w:val="1"/>
      <w:numFmt w:val="bullet"/>
      <w:lvlText w:val=""/>
      <w:lvlJc w:val="left"/>
      <w:pPr>
        <w:ind w:left="720" w:hanging="360"/>
      </w:pPr>
      <w:rPr>
        <w:rFonts w:ascii="Symbol" w:hAnsi="Symbol" w:hint="default"/>
      </w:rPr>
    </w:lvl>
    <w:lvl w:ilvl="1" w:tplc="9FA05C6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2625C"/>
    <w:multiLevelType w:val="multilevel"/>
    <w:tmpl w:val="E8FA5182"/>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DE04FA4"/>
    <w:multiLevelType w:val="hybridMultilevel"/>
    <w:tmpl w:val="1DC0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86B42"/>
    <w:multiLevelType w:val="hybridMultilevel"/>
    <w:tmpl w:val="FFB0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9779E1"/>
    <w:multiLevelType w:val="hybridMultilevel"/>
    <w:tmpl w:val="072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626A85"/>
    <w:multiLevelType w:val="hybridMultilevel"/>
    <w:tmpl w:val="60E25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6423D0"/>
    <w:multiLevelType w:val="hybridMultilevel"/>
    <w:tmpl w:val="2C4A6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05038C3"/>
    <w:multiLevelType w:val="hybridMultilevel"/>
    <w:tmpl w:val="B75E3D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8C6184"/>
    <w:multiLevelType w:val="hybridMultilevel"/>
    <w:tmpl w:val="8724F4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7961A3"/>
    <w:multiLevelType w:val="hybridMultilevel"/>
    <w:tmpl w:val="60564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54ED0"/>
    <w:multiLevelType w:val="hybridMultilevel"/>
    <w:tmpl w:val="69C6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3B0242"/>
    <w:multiLevelType w:val="hybridMultilevel"/>
    <w:tmpl w:val="9EDA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4C1278"/>
    <w:multiLevelType w:val="hybridMultilevel"/>
    <w:tmpl w:val="7DA6D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3541FC2"/>
    <w:multiLevelType w:val="hybridMultilevel"/>
    <w:tmpl w:val="1ED6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B97E3C"/>
    <w:multiLevelType w:val="hybridMultilevel"/>
    <w:tmpl w:val="8D92C396"/>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1C1711"/>
    <w:multiLevelType w:val="hybridMultilevel"/>
    <w:tmpl w:val="201EA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FD65B3"/>
    <w:multiLevelType w:val="hybridMultilevel"/>
    <w:tmpl w:val="9EACB9D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52834543"/>
    <w:multiLevelType w:val="hybridMultilevel"/>
    <w:tmpl w:val="D36A02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A34E4"/>
    <w:multiLevelType w:val="hybridMultilevel"/>
    <w:tmpl w:val="023CFC10"/>
    <w:lvl w:ilvl="0" w:tplc="8654E56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FF7884"/>
    <w:multiLevelType w:val="hybridMultilevel"/>
    <w:tmpl w:val="520624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C31D0"/>
    <w:multiLevelType w:val="hybridMultilevel"/>
    <w:tmpl w:val="6A1A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26AA1"/>
    <w:multiLevelType w:val="hybridMultilevel"/>
    <w:tmpl w:val="CA8C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581D02"/>
    <w:multiLevelType w:val="hybridMultilevel"/>
    <w:tmpl w:val="1DBC0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0300B"/>
    <w:multiLevelType w:val="hybridMultilevel"/>
    <w:tmpl w:val="8FF0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067609"/>
    <w:multiLevelType w:val="hybridMultilevel"/>
    <w:tmpl w:val="EE30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681F08"/>
    <w:multiLevelType w:val="hybridMultilevel"/>
    <w:tmpl w:val="49E8C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9864AD7"/>
    <w:multiLevelType w:val="hybridMultilevel"/>
    <w:tmpl w:val="C19631AA"/>
    <w:lvl w:ilvl="0" w:tplc="62C46BF2">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0117B6"/>
    <w:multiLevelType w:val="hybridMultilevel"/>
    <w:tmpl w:val="A1E68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054DFC"/>
    <w:multiLevelType w:val="hybridMultilevel"/>
    <w:tmpl w:val="FBAC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9"/>
  </w:num>
  <w:num w:numId="4">
    <w:abstractNumId w:val="22"/>
  </w:num>
  <w:num w:numId="5">
    <w:abstractNumId w:val="19"/>
  </w:num>
  <w:num w:numId="6">
    <w:abstractNumId w:val="10"/>
  </w:num>
  <w:num w:numId="7">
    <w:abstractNumId w:val="21"/>
  </w:num>
  <w:num w:numId="8">
    <w:abstractNumId w:val="15"/>
  </w:num>
  <w:num w:numId="9">
    <w:abstractNumId w:val="25"/>
  </w:num>
  <w:num w:numId="10">
    <w:abstractNumId w:val="2"/>
  </w:num>
  <w:num w:numId="11">
    <w:abstractNumId w:val="20"/>
  </w:num>
  <w:num w:numId="12">
    <w:abstractNumId w:val="18"/>
  </w:num>
  <w:num w:numId="13">
    <w:abstractNumId w:val="24"/>
  </w:num>
  <w:num w:numId="14">
    <w:abstractNumId w:val="13"/>
  </w:num>
  <w:num w:numId="15">
    <w:abstractNumId w:val="33"/>
  </w:num>
  <w:num w:numId="16">
    <w:abstractNumId w:val="23"/>
  </w:num>
  <w:num w:numId="17">
    <w:abstractNumId w:val="14"/>
  </w:num>
  <w:num w:numId="18">
    <w:abstractNumId w:val="17"/>
  </w:num>
  <w:num w:numId="19">
    <w:abstractNumId w:val="28"/>
  </w:num>
  <w:num w:numId="20">
    <w:abstractNumId w:val="3"/>
  </w:num>
  <w:num w:numId="21">
    <w:abstractNumId w:val="34"/>
  </w:num>
  <w:num w:numId="22">
    <w:abstractNumId w:val="26"/>
  </w:num>
  <w:num w:numId="23">
    <w:abstractNumId w:val="1"/>
  </w:num>
  <w:num w:numId="24">
    <w:abstractNumId w:val="27"/>
  </w:num>
  <w:num w:numId="25">
    <w:abstractNumId w:val="32"/>
  </w:num>
  <w:num w:numId="26">
    <w:abstractNumId w:val="5"/>
  </w:num>
  <w:num w:numId="27">
    <w:abstractNumId w:val="6"/>
  </w:num>
  <w:num w:numId="28">
    <w:abstractNumId w:val="7"/>
  </w:num>
  <w:num w:numId="29">
    <w:abstractNumId w:val="7"/>
  </w:num>
  <w:num w:numId="30">
    <w:abstractNumId w:val="7"/>
  </w:num>
  <w:num w:numId="31">
    <w:abstractNumId w:val="29"/>
  </w:num>
  <w:num w:numId="32">
    <w:abstractNumId w:val="12"/>
  </w:num>
  <w:num w:numId="33">
    <w:abstractNumId w:val="31"/>
  </w:num>
  <w:num w:numId="34">
    <w:abstractNumId w:val="16"/>
  </w:num>
  <w:num w:numId="35">
    <w:abstractNumId w:val="8"/>
  </w:num>
  <w:num w:numId="36">
    <w:abstractNumId w:val="4"/>
  </w:num>
  <w:num w:numId="37">
    <w:abstractNumId w:val="0"/>
  </w:num>
  <w:num w:numId="38">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1"/>
  <w:hideSpellingErrors/>
  <w:hideGrammaticalError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d0a660,#a79e99,#f7f2d0,#7d0c00,#36052e,black,#344316,#072f6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0E9"/>
    <w:rsid w:val="00001E6D"/>
    <w:rsid w:val="0000350D"/>
    <w:rsid w:val="000047A1"/>
    <w:rsid w:val="00004A7E"/>
    <w:rsid w:val="00007995"/>
    <w:rsid w:val="0001081C"/>
    <w:rsid w:val="00010D46"/>
    <w:rsid w:val="00010FEF"/>
    <w:rsid w:val="000131E2"/>
    <w:rsid w:val="00014751"/>
    <w:rsid w:val="00015BB6"/>
    <w:rsid w:val="00015C03"/>
    <w:rsid w:val="000169BB"/>
    <w:rsid w:val="00023E08"/>
    <w:rsid w:val="00025317"/>
    <w:rsid w:val="000267A8"/>
    <w:rsid w:val="00031E04"/>
    <w:rsid w:val="00032219"/>
    <w:rsid w:val="000332B9"/>
    <w:rsid w:val="00034B10"/>
    <w:rsid w:val="000354AE"/>
    <w:rsid w:val="00035E6A"/>
    <w:rsid w:val="000367B5"/>
    <w:rsid w:val="00036ACF"/>
    <w:rsid w:val="000377EA"/>
    <w:rsid w:val="00040EFE"/>
    <w:rsid w:val="00041E20"/>
    <w:rsid w:val="0004434A"/>
    <w:rsid w:val="00044805"/>
    <w:rsid w:val="00045939"/>
    <w:rsid w:val="00046FA7"/>
    <w:rsid w:val="00047B84"/>
    <w:rsid w:val="00050EE9"/>
    <w:rsid w:val="000515C6"/>
    <w:rsid w:val="000539C8"/>
    <w:rsid w:val="00057AB9"/>
    <w:rsid w:val="00060934"/>
    <w:rsid w:val="000613E7"/>
    <w:rsid w:val="0006266C"/>
    <w:rsid w:val="0006295D"/>
    <w:rsid w:val="000631A6"/>
    <w:rsid w:val="00063BFA"/>
    <w:rsid w:val="00063E1A"/>
    <w:rsid w:val="000650F6"/>
    <w:rsid w:val="0006592F"/>
    <w:rsid w:val="00073115"/>
    <w:rsid w:val="00073502"/>
    <w:rsid w:val="00074239"/>
    <w:rsid w:val="0007465B"/>
    <w:rsid w:val="000757AA"/>
    <w:rsid w:val="00076AEC"/>
    <w:rsid w:val="000775CE"/>
    <w:rsid w:val="00085062"/>
    <w:rsid w:val="00086132"/>
    <w:rsid w:val="000874BC"/>
    <w:rsid w:val="00090CE6"/>
    <w:rsid w:val="00090E48"/>
    <w:rsid w:val="00092547"/>
    <w:rsid w:val="000936DE"/>
    <w:rsid w:val="00094365"/>
    <w:rsid w:val="0009455C"/>
    <w:rsid w:val="00094B31"/>
    <w:rsid w:val="0009681F"/>
    <w:rsid w:val="00097955"/>
    <w:rsid w:val="000A4D71"/>
    <w:rsid w:val="000A5D11"/>
    <w:rsid w:val="000A798E"/>
    <w:rsid w:val="000B0974"/>
    <w:rsid w:val="000B31BE"/>
    <w:rsid w:val="000B4280"/>
    <w:rsid w:val="000B5DAF"/>
    <w:rsid w:val="000B694F"/>
    <w:rsid w:val="000B6C40"/>
    <w:rsid w:val="000B7DE2"/>
    <w:rsid w:val="000B7EBE"/>
    <w:rsid w:val="000C2DB0"/>
    <w:rsid w:val="000C2E5F"/>
    <w:rsid w:val="000C2FB5"/>
    <w:rsid w:val="000C34F1"/>
    <w:rsid w:val="000C3E38"/>
    <w:rsid w:val="000C4716"/>
    <w:rsid w:val="000C4DF5"/>
    <w:rsid w:val="000C511E"/>
    <w:rsid w:val="000C5C28"/>
    <w:rsid w:val="000C5D07"/>
    <w:rsid w:val="000C68E2"/>
    <w:rsid w:val="000C7690"/>
    <w:rsid w:val="000D2CCF"/>
    <w:rsid w:val="000D5382"/>
    <w:rsid w:val="000D5B91"/>
    <w:rsid w:val="000D68D9"/>
    <w:rsid w:val="000E3C94"/>
    <w:rsid w:val="000E7004"/>
    <w:rsid w:val="000E70B3"/>
    <w:rsid w:val="000F0576"/>
    <w:rsid w:val="000F06B0"/>
    <w:rsid w:val="000F0BDF"/>
    <w:rsid w:val="000F1F59"/>
    <w:rsid w:val="000F265D"/>
    <w:rsid w:val="000F5949"/>
    <w:rsid w:val="000F6390"/>
    <w:rsid w:val="000F7F99"/>
    <w:rsid w:val="0010004F"/>
    <w:rsid w:val="0010245C"/>
    <w:rsid w:val="00103BAC"/>
    <w:rsid w:val="00104AF5"/>
    <w:rsid w:val="00104C8E"/>
    <w:rsid w:val="001110FB"/>
    <w:rsid w:val="001140F9"/>
    <w:rsid w:val="00114C20"/>
    <w:rsid w:val="00116EFB"/>
    <w:rsid w:val="00117178"/>
    <w:rsid w:val="00120BA7"/>
    <w:rsid w:val="00121D11"/>
    <w:rsid w:val="00121D7B"/>
    <w:rsid w:val="0012292B"/>
    <w:rsid w:val="0012458D"/>
    <w:rsid w:val="0012558E"/>
    <w:rsid w:val="00125919"/>
    <w:rsid w:val="0013030F"/>
    <w:rsid w:val="0013426D"/>
    <w:rsid w:val="001342ED"/>
    <w:rsid w:val="001361EC"/>
    <w:rsid w:val="00136809"/>
    <w:rsid w:val="00136B0A"/>
    <w:rsid w:val="00136EAA"/>
    <w:rsid w:val="00137DF4"/>
    <w:rsid w:val="001406EC"/>
    <w:rsid w:val="00141718"/>
    <w:rsid w:val="00141AB8"/>
    <w:rsid w:val="0014220E"/>
    <w:rsid w:val="00142E2C"/>
    <w:rsid w:val="00143B72"/>
    <w:rsid w:val="00144846"/>
    <w:rsid w:val="00146729"/>
    <w:rsid w:val="00146B56"/>
    <w:rsid w:val="00147144"/>
    <w:rsid w:val="00147967"/>
    <w:rsid w:val="00150EC7"/>
    <w:rsid w:val="0015292D"/>
    <w:rsid w:val="00153442"/>
    <w:rsid w:val="0015440A"/>
    <w:rsid w:val="00154611"/>
    <w:rsid w:val="00155BB6"/>
    <w:rsid w:val="001562C6"/>
    <w:rsid w:val="0015646A"/>
    <w:rsid w:val="00157341"/>
    <w:rsid w:val="00157BE5"/>
    <w:rsid w:val="001605DC"/>
    <w:rsid w:val="00160C17"/>
    <w:rsid w:val="00161F4F"/>
    <w:rsid w:val="00162F0C"/>
    <w:rsid w:val="00163A54"/>
    <w:rsid w:val="00164168"/>
    <w:rsid w:val="00166B56"/>
    <w:rsid w:val="00167E11"/>
    <w:rsid w:val="001715A2"/>
    <w:rsid w:val="0017267A"/>
    <w:rsid w:val="00172893"/>
    <w:rsid w:val="00173C64"/>
    <w:rsid w:val="00175531"/>
    <w:rsid w:val="001761EB"/>
    <w:rsid w:val="001766A7"/>
    <w:rsid w:val="00181FCE"/>
    <w:rsid w:val="0018643B"/>
    <w:rsid w:val="00187A5A"/>
    <w:rsid w:val="00190E89"/>
    <w:rsid w:val="00192B70"/>
    <w:rsid w:val="00194C57"/>
    <w:rsid w:val="0019754A"/>
    <w:rsid w:val="001A037F"/>
    <w:rsid w:val="001A0CB0"/>
    <w:rsid w:val="001A1945"/>
    <w:rsid w:val="001A612B"/>
    <w:rsid w:val="001A61C1"/>
    <w:rsid w:val="001A72F5"/>
    <w:rsid w:val="001B141E"/>
    <w:rsid w:val="001B70D6"/>
    <w:rsid w:val="001C09D2"/>
    <w:rsid w:val="001C0E56"/>
    <w:rsid w:val="001C1CF1"/>
    <w:rsid w:val="001C2A43"/>
    <w:rsid w:val="001C2AC1"/>
    <w:rsid w:val="001C2C55"/>
    <w:rsid w:val="001C35F9"/>
    <w:rsid w:val="001C3E68"/>
    <w:rsid w:val="001C5B0B"/>
    <w:rsid w:val="001C65CF"/>
    <w:rsid w:val="001C731C"/>
    <w:rsid w:val="001D20AB"/>
    <w:rsid w:val="001D23EA"/>
    <w:rsid w:val="001D2AB7"/>
    <w:rsid w:val="001D360F"/>
    <w:rsid w:val="001D3CA8"/>
    <w:rsid w:val="001D58E3"/>
    <w:rsid w:val="001D5C23"/>
    <w:rsid w:val="001E081B"/>
    <w:rsid w:val="001E2365"/>
    <w:rsid w:val="001E3239"/>
    <w:rsid w:val="001E3D52"/>
    <w:rsid w:val="001E5457"/>
    <w:rsid w:val="001E54E6"/>
    <w:rsid w:val="001E65FE"/>
    <w:rsid w:val="001E6E0B"/>
    <w:rsid w:val="001E742A"/>
    <w:rsid w:val="001F03CC"/>
    <w:rsid w:val="001F0FA1"/>
    <w:rsid w:val="001F54B9"/>
    <w:rsid w:val="001F7BD7"/>
    <w:rsid w:val="00202BA5"/>
    <w:rsid w:val="0020315A"/>
    <w:rsid w:val="0020318C"/>
    <w:rsid w:val="0020479A"/>
    <w:rsid w:val="00204B31"/>
    <w:rsid w:val="002050CB"/>
    <w:rsid w:val="00205A62"/>
    <w:rsid w:val="00205FCC"/>
    <w:rsid w:val="002106E8"/>
    <w:rsid w:val="00210D4A"/>
    <w:rsid w:val="002119E9"/>
    <w:rsid w:val="00211EBA"/>
    <w:rsid w:val="002145C3"/>
    <w:rsid w:val="00214A4E"/>
    <w:rsid w:val="00221878"/>
    <w:rsid w:val="00222B79"/>
    <w:rsid w:val="00224441"/>
    <w:rsid w:val="00225E69"/>
    <w:rsid w:val="0023098C"/>
    <w:rsid w:val="002319FD"/>
    <w:rsid w:val="00233AB5"/>
    <w:rsid w:val="00234B2B"/>
    <w:rsid w:val="002359CC"/>
    <w:rsid w:val="00235C7D"/>
    <w:rsid w:val="00235E82"/>
    <w:rsid w:val="00236A5E"/>
    <w:rsid w:val="00240D15"/>
    <w:rsid w:val="002417D4"/>
    <w:rsid w:val="00242C5A"/>
    <w:rsid w:val="0024413E"/>
    <w:rsid w:val="00245B7D"/>
    <w:rsid w:val="00250B89"/>
    <w:rsid w:val="00251593"/>
    <w:rsid w:val="00251696"/>
    <w:rsid w:val="00252156"/>
    <w:rsid w:val="00257361"/>
    <w:rsid w:val="00257ECB"/>
    <w:rsid w:val="00260BA2"/>
    <w:rsid w:val="00260D2C"/>
    <w:rsid w:val="00262969"/>
    <w:rsid w:val="00263193"/>
    <w:rsid w:val="00266661"/>
    <w:rsid w:val="00267605"/>
    <w:rsid w:val="00267EFA"/>
    <w:rsid w:val="00272535"/>
    <w:rsid w:val="002748A5"/>
    <w:rsid w:val="00275158"/>
    <w:rsid w:val="00277743"/>
    <w:rsid w:val="00280886"/>
    <w:rsid w:val="00280A87"/>
    <w:rsid w:val="00281C8C"/>
    <w:rsid w:val="00282302"/>
    <w:rsid w:val="002829BB"/>
    <w:rsid w:val="00283F91"/>
    <w:rsid w:val="00284EC8"/>
    <w:rsid w:val="0028682E"/>
    <w:rsid w:val="002870B8"/>
    <w:rsid w:val="00287363"/>
    <w:rsid w:val="00290B06"/>
    <w:rsid w:val="00291096"/>
    <w:rsid w:val="00293AE6"/>
    <w:rsid w:val="00297198"/>
    <w:rsid w:val="002A1455"/>
    <w:rsid w:val="002A1D8E"/>
    <w:rsid w:val="002A2A87"/>
    <w:rsid w:val="002A38B7"/>
    <w:rsid w:val="002A5356"/>
    <w:rsid w:val="002A5A19"/>
    <w:rsid w:val="002A6CB2"/>
    <w:rsid w:val="002A7DB5"/>
    <w:rsid w:val="002B217B"/>
    <w:rsid w:val="002B437A"/>
    <w:rsid w:val="002B4672"/>
    <w:rsid w:val="002B4867"/>
    <w:rsid w:val="002B5853"/>
    <w:rsid w:val="002B5CC7"/>
    <w:rsid w:val="002B7FD6"/>
    <w:rsid w:val="002C62B3"/>
    <w:rsid w:val="002D0694"/>
    <w:rsid w:val="002D1E25"/>
    <w:rsid w:val="002D2606"/>
    <w:rsid w:val="002D2B7B"/>
    <w:rsid w:val="002D2C24"/>
    <w:rsid w:val="002D2CEA"/>
    <w:rsid w:val="002D675E"/>
    <w:rsid w:val="002D7342"/>
    <w:rsid w:val="002D7FAA"/>
    <w:rsid w:val="002E3E4A"/>
    <w:rsid w:val="002E63DE"/>
    <w:rsid w:val="002E6D21"/>
    <w:rsid w:val="002F15B8"/>
    <w:rsid w:val="002F1AA0"/>
    <w:rsid w:val="002F2164"/>
    <w:rsid w:val="002F260F"/>
    <w:rsid w:val="002F5DAE"/>
    <w:rsid w:val="002F6348"/>
    <w:rsid w:val="002F7361"/>
    <w:rsid w:val="0030450A"/>
    <w:rsid w:val="003048AC"/>
    <w:rsid w:val="00304F0C"/>
    <w:rsid w:val="00306FF8"/>
    <w:rsid w:val="00307082"/>
    <w:rsid w:val="003078CD"/>
    <w:rsid w:val="0031116B"/>
    <w:rsid w:val="003156B2"/>
    <w:rsid w:val="00317AE9"/>
    <w:rsid w:val="00317AFB"/>
    <w:rsid w:val="00317F59"/>
    <w:rsid w:val="003231BF"/>
    <w:rsid w:val="00324B92"/>
    <w:rsid w:val="00325CD4"/>
    <w:rsid w:val="003273C0"/>
    <w:rsid w:val="00330BB4"/>
    <w:rsid w:val="00331CAE"/>
    <w:rsid w:val="00333F2A"/>
    <w:rsid w:val="003347AF"/>
    <w:rsid w:val="00337F5F"/>
    <w:rsid w:val="00342954"/>
    <w:rsid w:val="003435A1"/>
    <w:rsid w:val="003435BF"/>
    <w:rsid w:val="003437FF"/>
    <w:rsid w:val="0034417C"/>
    <w:rsid w:val="003446F6"/>
    <w:rsid w:val="003449EE"/>
    <w:rsid w:val="00344DE7"/>
    <w:rsid w:val="0034500F"/>
    <w:rsid w:val="00345631"/>
    <w:rsid w:val="003476B6"/>
    <w:rsid w:val="00350654"/>
    <w:rsid w:val="003515B1"/>
    <w:rsid w:val="00351DDA"/>
    <w:rsid w:val="00351DDB"/>
    <w:rsid w:val="00353691"/>
    <w:rsid w:val="00354444"/>
    <w:rsid w:val="00356DBC"/>
    <w:rsid w:val="00356F0E"/>
    <w:rsid w:val="0036197C"/>
    <w:rsid w:val="00362104"/>
    <w:rsid w:val="00362959"/>
    <w:rsid w:val="00362FFD"/>
    <w:rsid w:val="0036548A"/>
    <w:rsid w:val="00367109"/>
    <w:rsid w:val="00367C70"/>
    <w:rsid w:val="00370058"/>
    <w:rsid w:val="00371148"/>
    <w:rsid w:val="00371677"/>
    <w:rsid w:val="00372889"/>
    <w:rsid w:val="003749E9"/>
    <w:rsid w:val="00376113"/>
    <w:rsid w:val="003808CB"/>
    <w:rsid w:val="0038167F"/>
    <w:rsid w:val="0038236F"/>
    <w:rsid w:val="003825BE"/>
    <w:rsid w:val="003846C9"/>
    <w:rsid w:val="00384A47"/>
    <w:rsid w:val="003869F4"/>
    <w:rsid w:val="00387387"/>
    <w:rsid w:val="003878DB"/>
    <w:rsid w:val="00387AC6"/>
    <w:rsid w:val="00391F6E"/>
    <w:rsid w:val="003924E6"/>
    <w:rsid w:val="00392B78"/>
    <w:rsid w:val="0039411D"/>
    <w:rsid w:val="00394B9A"/>
    <w:rsid w:val="00395590"/>
    <w:rsid w:val="00395ABA"/>
    <w:rsid w:val="00395FD0"/>
    <w:rsid w:val="00397B78"/>
    <w:rsid w:val="003A0792"/>
    <w:rsid w:val="003A3F5B"/>
    <w:rsid w:val="003A6098"/>
    <w:rsid w:val="003A734B"/>
    <w:rsid w:val="003B1AE0"/>
    <w:rsid w:val="003B2518"/>
    <w:rsid w:val="003B4403"/>
    <w:rsid w:val="003B6B40"/>
    <w:rsid w:val="003C0A76"/>
    <w:rsid w:val="003C2535"/>
    <w:rsid w:val="003C55AE"/>
    <w:rsid w:val="003C7550"/>
    <w:rsid w:val="003C7B39"/>
    <w:rsid w:val="003D10FB"/>
    <w:rsid w:val="003D3CD9"/>
    <w:rsid w:val="003D3EEA"/>
    <w:rsid w:val="003D4667"/>
    <w:rsid w:val="003D498B"/>
    <w:rsid w:val="003D50E2"/>
    <w:rsid w:val="003D5E5A"/>
    <w:rsid w:val="003D6226"/>
    <w:rsid w:val="003D6585"/>
    <w:rsid w:val="003D6ADD"/>
    <w:rsid w:val="003E0FD3"/>
    <w:rsid w:val="003E1D7A"/>
    <w:rsid w:val="003E2ECC"/>
    <w:rsid w:val="003E729B"/>
    <w:rsid w:val="003F13D3"/>
    <w:rsid w:val="003F3694"/>
    <w:rsid w:val="003F442A"/>
    <w:rsid w:val="003F44B2"/>
    <w:rsid w:val="003F63D9"/>
    <w:rsid w:val="003F6B45"/>
    <w:rsid w:val="003F74D9"/>
    <w:rsid w:val="003F7C7B"/>
    <w:rsid w:val="00400DC5"/>
    <w:rsid w:val="0040140B"/>
    <w:rsid w:val="004017D6"/>
    <w:rsid w:val="00403F8B"/>
    <w:rsid w:val="0040490C"/>
    <w:rsid w:val="004061B1"/>
    <w:rsid w:val="0040761E"/>
    <w:rsid w:val="00407F78"/>
    <w:rsid w:val="004110BC"/>
    <w:rsid w:val="00412EC3"/>
    <w:rsid w:val="0041313E"/>
    <w:rsid w:val="00413A8A"/>
    <w:rsid w:val="00414EF1"/>
    <w:rsid w:val="00420A67"/>
    <w:rsid w:val="00421B56"/>
    <w:rsid w:val="0042274D"/>
    <w:rsid w:val="00423445"/>
    <w:rsid w:val="00424FAB"/>
    <w:rsid w:val="0043004A"/>
    <w:rsid w:val="0043108A"/>
    <w:rsid w:val="00435170"/>
    <w:rsid w:val="004351CD"/>
    <w:rsid w:val="0043648E"/>
    <w:rsid w:val="00436F80"/>
    <w:rsid w:val="00440E48"/>
    <w:rsid w:val="004419B6"/>
    <w:rsid w:val="00441D5D"/>
    <w:rsid w:val="00441FE9"/>
    <w:rsid w:val="00442D72"/>
    <w:rsid w:val="00443DBD"/>
    <w:rsid w:val="00443F3B"/>
    <w:rsid w:val="00444402"/>
    <w:rsid w:val="00444515"/>
    <w:rsid w:val="0044574C"/>
    <w:rsid w:val="00446B33"/>
    <w:rsid w:val="00447180"/>
    <w:rsid w:val="00447433"/>
    <w:rsid w:val="004504D9"/>
    <w:rsid w:val="0045077B"/>
    <w:rsid w:val="00451A47"/>
    <w:rsid w:val="0045390B"/>
    <w:rsid w:val="00453B37"/>
    <w:rsid w:val="00454985"/>
    <w:rsid w:val="00455328"/>
    <w:rsid w:val="004575CB"/>
    <w:rsid w:val="00457C3A"/>
    <w:rsid w:val="0046254A"/>
    <w:rsid w:val="0046396D"/>
    <w:rsid w:val="00464044"/>
    <w:rsid w:val="00464AB5"/>
    <w:rsid w:val="004674F9"/>
    <w:rsid w:val="004701EB"/>
    <w:rsid w:val="00470D34"/>
    <w:rsid w:val="0047275A"/>
    <w:rsid w:val="00472F48"/>
    <w:rsid w:val="0047333C"/>
    <w:rsid w:val="004735CE"/>
    <w:rsid w:val="00475F1C"/>
    <w:rsid w:val="004771A0"/>
    <w:rsid w:val="00480795"/>
    <w:rsid w:val="004827E6"/>
    <w:rsid w:val="00482A3B"/>
    <w:rsid w:val="00482CA9"/>
    <w:rsid w:val="00482E66"/>
    <w:rsid w:val="0049338E"/>
    <w:rsid w:val="00495771"/>
    <w:rsid w:val="004970CA"/>
    <w:rsid w:val="004A15A2"/>
    <w:rsid w:val="004A2062"/>
    <w:rsid w:val="004A376F"/>
    <w:rsid w:val="004A4B51"/>
    <w:rsid w:val="004A54CC"/>
    <w:rsid w:val="004A5E74"/>
    <w:rsid w:val="004A792E"/>
    <w:rsid w:val="004A7DA1"/>
    <w:rsid w:val="004B105C"/>
    <w:rsid w:val="004B371A"/>
    <w:rsid w:val="004B45C4"/>
    <w:rsid w:val="004B50A0"/>
    <w:rsid w:val="004B60A0"/>
    <w:rsid w:val="004B7371"/>
    <w:rsid w:val="004B7E5B"/>
    <w:rsid w:val="004C092F"/>
    <w:rsid w:val="004C18F0"/>
    <w:rsid w:val="004C47C1"/>
    <w:rsid w:val="004C4824"/>
    <w:rsid w:val="004C4DE7"/>
    <w:rsid w:val="004C5773"/>
    <w:rsid w:val="004C78E0"/>
    <w:rsid w:val="004D1AD5"/>
    <w:rsid w:val="004D4A14"/>
    <w:rsid w:val="004D5CDA"/>
    <w:rsid w:val="004E313A"/>
    <w:rsid w:val="004E6228"/>
    <w:rsid w:val="004E6809"/>
    <w:rsid w:val="004E7C5A"/>
    <w:rsid w:val="004F1AD3"/>
    <w:rsid w:val="004F4B2C"/>
    <w:rsid w:val="004F502B"/>
    <w:rsid w:val="004F6DE1"/>
    <w:rsid w:val="005019B6"/>
    <w:rsid w:val="005030CA"/>
    <w:rsid w:val="005032B6"/>
    <w:rsid w:val="00504B70"/>
    <w:rsid w:val="00505DBE"/>
    <w:rsid w:val="005069A6"/>
    <w:rsid w:val="0051267D"/>
    <w:rsid w:val="00512FC5"/>
    <w:rsid w:val="005144E5"/>
    <w:rsid w:val="0051504B"/>
    <w:rsid w:val="00516707"/>
    <w:rsid w:val="0052066D"/>
    <w:rsid w:val="00520A33"/>
    <w:rsid w:val="00521749"/>
    <w:rsid w:val="00521CC6"/>
    <w:rsid w:val="00522B1B"/>
    <w:rsid w:val="00525030"/>
    <w:rsid w:val="0052636A"/>
    <w:rsid w:val="00527FDE"/>
    <w:rsid w:val="005338E0"/>
    <w:rsid w:val="00534963"/>
    <w:rsid w:val="005359F7"/>
    <w:rsid w:val="005360EA"/>
    <w:rsid w:val="005377D0"/>
    <w:rsid w:val="00541818"/>
    <w:rsid w:val="005422AE"/>
    <w:rsid w:val="0054396D"/>
    <w:rsid w:val="00543F17"/>
    <w:rsid w:val="005505B0"/>
    <w:rsid w:val="00553C72"/>
    <w:rsid w:val="00556439"/>
    <w:rsid w:val="00557275"/>
    <w:rsid w:val="00557D34"/>
    <w:rsid w:val="00560B9A"/>
    <w:rsid w:val="00561856"/>
    <w:rsid w:val="00561E6C"/>
    <w:rsid w:val="00563023"/>
    <w:rsid w:val="0056488E"/>
    <w:rsid w:val="00566BFD"/>
    <w:rsid w:val="005675AF"/>
    <w:rsid w:val="005702A8"/>
    <w:rsid w:val="00570B86"/>
    <w:rsid w:val="0057227D"/>
    <w:rsid w:val="00572447"/>
    <w:rsid w:val="00573214"/>
    <w:rsid w:val="00573B15"/>
    <w:rsid w:val="00574282"/>
    <w:rsid w:val="005772CC"/>
    <w:rsid w:val="00577670"/>
    <w:rsid w:val="00580A12"/>
    <w:rsid w:val="00582356"/>
    <w:rsid w:val="00582561"/>
    <w:rsid w:val="005828BB"/>
    <w:rsid w:val="00584B72"/>
    <w:rsid w:val="00584C61"/>
    <w:rsid w:val="00585214"/>
    <w:rsid w:val="00585F60"/>
    <w:rsid w:val="00587DDD"/>
    <w:rsid w:val="00590773"/>
    <w:rsid w:val="00591369"/>
    <w:rsid w:val="0059388E"/>
    <w:rsid w:val="005957B4"/>
    <w:rsid w:val="00596CC1"/>
    <w:rsid w:val="00597B41"/>
    <w:rsid w:val="005A14BB"/>
    <w:rsid w:val="005A228D"/>
    <w:rsid w:val="005A2C3C"/>
    <w:rsid w:val="005A3040"/>
    <w:rsid w:val="005A4ED4"/>
    <w:rsid w:val="005A5DED"/>
    <w:rsid w:val="005A6F6B"/>
    <w:rsid w:val="005A762A"/>
    <w:rsid w:val="005A7701"/>
    <w:rsid w:val="005B1F3B"/>
    <w:rsid w:val="005B30AA"/>
    <w:rsid w:val="005B4560"/>
    <w:rsid w:val="005B5465"/>
    <w:rsid w:val="005B5DF5"/>
    <w:rsid w:val="005B71C3"/>
    <w:rsid w:val="005C23F5"/>
    <w:rsid w:val="005C25B4"/>
    <w:rsid w:val="005C292E"/>
    <w:rsid w:val="005C2F40"/>
    <w:rsid w:val="005C5F1B"/>
    <w:rsid w:val="005C6958"/>
    <w:rsid w:val="005D09C3"/>
    <w:rsid w:val="005D53B4"/>
    <w:rsid w:val="005D587A"/>
    <w:rsid w:val="005D597C"/>
    <w:rsid w:val="005D5BBE"/>
    <w:rsid w:val="005D6058"/>
    <w:rsid w:val="005D6242"/>
    <w:rsid w:val="005D6C06"/>
    <w:rsid w:val="005D6CC8"/>
    <w:rsid w:val="005D7863"/>
    <w:rsid w:val="005E2EC8"/>
    <w:rsid w:val="005E3122"/>
    <w:rsid w:val="005E3890"/>
    <w:rsid w:val="005E3FE7"/>
    <w:rsid w:val="005E49D8"/>
    <w:rsid w:val="005E5B10"/>
    <w:rsid w:val="005E72EB"/>
    <w:rsid w:val="005E7C29"/>
    <w:rsid w:val="005F1527"/>
    <w:rsid w:val="005F21D5"/>
    <w:rsid w:val="005F56B2"/>
    <w:rsid w:val="005F6B1D"/>
    <w:rsid w:val="005F6BC2"/>
    <w:rsid w:val="005F6E89"/>
    <w:rsid w:val="0060258E"/>
    <w:rsid w:val="00602B79"/>
    <w:rsid w:val="00603981"/>
    <w:rsid w:val="00603D7B"/>
    <w:rsid w:val="00604A89"/>
    <w:rsid w:val="00613AD7"/>
    <w:rsid w:val="0061472B"/>
    <w:rsid w:val="00615583"/>
    <w:rsid w:val="0061611D"/>
    <w:rsid w:val="00616C5B"/>
    <w:rsid w:val="006179B8"/>
    <w:rsid w:val="0062314C"/>
    <w:rsid w:val="006327FB"/>
    <w:rsid w:val="00634084"/>
    <w:rsid w:val="006351DF"/>
    <w:rsid w:val="006368D1"/>
    <w:rsid w:val="00636A49"/>
    <w:rsid w:val="006407E9"/>
    <w:rsid w:val="00641639"/>
    <w:rsid w:val="00642027"/>
    <w:rsid w:val="00642DDE"/>
    <w:rsid w:val="00644201"/>
    <w:rsid w:val="00645CE9"/>
    <w:rsid w:val="00645D1F"/>
    <w:rsid w:val="00645FA7"/>
    <w:rsid w:val="006464DA"/>
    <w:rsid w:val="006465CE"/>
    <w:rsid w:val="0064767F"/>
    <w:rsid w:val="00647C55"/>
    <w:rsid w:val="006507A2"/>
    <w:rsid w:val="00651C49"/>
    <w:rsid w:val="00656CB5"/>
    <w:rsid w:val="006606DD"/>
    <w:rsid w:val="00662093"/>
    <w:rsid w:val="00662D0E"/>
    <w:rsid w:val="006635EE"/>
    <w:rsid w:val="006661F3"/>
    <w:rsid w:val="006662F0"/>
    <w:rsid w:val="00667E3A"/>
    <w:rsid w:val="0067010B"/>
    <w:rsid w:val="00674343"/>
    <w:rsid w:val="00675848"/>
    <w:rsid w:val="00677116"/>
    <w:rsid w:val="00677D51"/>
    <w:rsid w:val="006825B5"/>
    <w:rsid w:val="0068311E"/>
    <w:rsid w:val="0068422F"/>
    <w:rsid w:val="006847BA"/>
    <w:rsid w:val="00685542"/>
    <w:rsid w:val="00685C9C"/>
    <w:rsid w:val="006871D7"/>
    <w:rsid w:val="00687802"/>
    <w:rsid w:val="00691B8E"/>
    <w:rsid w:val="00693A73"/>
    <w:rsid w:val="00693ABE"/>
    <w:rsid w:val="00694843"/>
    <w:rsid w:val="00694FC9"/>
    <w:rsid w:val="00695157"/>
    <w:rsid w:val="006958D9"/>
    <w:rsid w:val="00696252"/>
    <w:rsid w:val="00697519"/>
    <w:rsid w:val="006A0921"/>
    <w:rsid w:val="006A3064"/>
    <w:rsid w:val="006A4336"/>
    <w:rsid w:val="006A5490"/>
    <w:rsid w:val="006A5A88"/>
    <w:rsid w:val="006A5B2E"/>
    <w:rsid w:val="006A6E67"/>
    <w:rsid w:val="006A7D09"/>
    <w:rsid w:val="006B0003"/>
    <w:rsid w:val="006B09C1"/>
    <w:rsid w:val="006B0C42"/>
    <w:rsid w:val="006B148C"/>
    <w:rsid w:val="006B3AF9"/>
    <w:rsid w:val="006B4303"/>
    <w:rsid w:val="006C040F"/>
    <w:rsid w:val="006C07EF"/>
    <w:rsid w:val="006C15B3"/>
    <w:rsid w:val="006C1EE0"/>
    <w:rsid w:val="006C5D83"/>
    <w:rsid w:val="006C7483"/>
    <w:rsid w:val="006C7CEA"/>
    <w:rsid w:val="006D17AC"/>
    <w:rsid w:val="006D1E86"/>
    <w:rsid w:val="006D29D4"/>
    <w:rsid w:val="006D2A67"/>
    <w:rsid w:val="006D5BE6"/>
    <w:rsid w:val="006E1B24"/>
    <w:rsid w:val="006E45CA"/>
    <w:rsid w:val="006E46A4"/>
    <w:rsid w:val="006E5C17"/>
    <w:rsid w:val="006F0F1A"/>
    <w:rsid w:val="006F22CB"/>
    <w:rsid w:val="006F35FC"/>
    <w:rsid w:val="006F3C2F"/>
    <w:rsid w:val="006F5BEA"/>
    <w:rsid w:val="006F5E82"/>
    <w:rsid w:val="006F67EA"/>
    <w:rsid w:val="00701F34"/>
    <w:rsid w:val="00706B75"/>
    <w:rsid w:val="00710700"/>
    <w:rsid w:val="00710937"/>
    <w:rsid w:val="0071154E"/>
    <w:rsid w:val="00711937"/>
    <w:rsid w:val="0071325D"/>
    <w:rsid w:val="00713A71"/>
    <w:rsid w:val="00714CC4"/>
    <w:rsid w:val="0071544A"/>
    <w:rsid w:val="00715F70"/>
    <w:rsid w:val="007167C3"/>
    <w:rsid w:val="00717437"/>
    <w:rsid w:val="00717445"/>
    <w:rsid w:val="0072036E"/>
    <w:rsid w:val="007229F8"/>
    <w:rsid w:val="00723350"/>
    <w:rsid w:val="007236CB"/>
    <w:rsid w:val="0072453E"/>
    <w:rsid w:val="0072479D"/>
    <w:rsid w:val="00724E20"/>
    <w:rsid w:val="00725936"/>
    <w:rsid w:val="00726233"/>
    <w:rsid w:val="00727391"/>
    <w:rsid w:val="0073332D"/>
    <w:rsid w:val="0073481D"/>
    <w:rsid w:val="007354B5"/>
    <w:rsid w:val="00736655"/>
    <w:rsid w:val="0074079A"/>
    <w:rsid w:val="007415DA"/>
    <w:rsid w:val="00741BCD"/>
    <w:rsid w:val="00742608"/>
    <w:rsid w:val="0074396F"/>
    <w:rsid w:val="00746109"/>
    <w:rsid w:val="007478E1"/>
    <w:rsid w:val="00747CDA"/>
    <w:rsid w:val="0075058B"/>
    <w:rsid w:val="0075119F"/>
    <w:rsid w:val="00756BC1"/>
    <w:rsid w:val="00757216"/>
    <w:rsid w:val="007574E7"/>
    <w:rsid w:val="00757F2C"/>
    <w:rsid w:val="0076248A"/>
    <w:rsid w:val="007629F6"/>
    <w:rsid w:val="00762E70"/>
    <w:rsid w:val="00762FA7"/>
    <w:rsid w:val="0076488E"/>
    <w:rsid w:val="00766F31"/>
    <w:rsid w:val="00767700"/>
    <w:rsid w:val="00771200"/>
    <w:rsid w:val="00771889"/>
    <w:rsid w:val="00776079"/>
    <w:rsid w:val="00776C35"/>
    <w:rsid w:val="00780CD0"/>
    <w:rsid w:val="007832FD"/>
    <w:rsid w:val="00783640"/>
    <w:rsid w:val="00783A0D"/>
    <w:rsid w:val="007842BB"/>
    <w:rsid w:val="0078478A"/>
    <w:rsid w:val="007862A3"/>
    <w:rsid w:val="00786B58"/>
    <w:rsid w:val="00790016"/>
    <w:rsid w:val="00790ACC"/>
    <w:rsid w:val="00790F1E"/>
    <w:rsid w:val="0079129E"/>
    <w:rsid w:val="0079309D"/>
    <w:rsid w:val="007934AA"/>
    <w:rsid w:val="00796D88"/>
    <w:rsid w:val="007978FA"/>
    <w:rsid w:val="007A09DC"/>
    <w:rsid w:val="007A1964"/>
    <w:rsid w:val="007A22D5"/>
    <w:rsid w:val="007A2897"/>
    <w:rsid w:val="007A2B01"/>
    <w:rsid w:val="007A3401"/>
    <w:rsid w:val="007A3D53"/>
    <w:rsid w:val="007A4BCC"/>
    <w:rsid w:val="007A74C7"/>
    <w:rsid w:val="007B0848"/>
    <w:rsid w:val="007B24B5"/>
    <w:rsid w:val="007B390C"/>
    <w:rsid w:val="007B39A2"/>
    <w:rsid w:val="007B6157"/>
    <w:rsid w:val="007B61EF"/>
    <w:rsid w:val="007B71DB"/>
    <w:rsid w:val="007B78E7"/>
    <w:rsid w:val="007C06EE"/>
    <w:rsid w:val="007C51DE"/>
    <w:rsid w:val="007C5834"/>
    <w:rsid w:val="007C5A9A"/>
    <w:rsid w:val="007C6EF1"/>
    <w:rsid w:val="007C72B8"/>
    <w:rsid w:val="007C75AC"/>
    <w:rsid w:val="007D046B"/>
    <w:rsid w:val="007D0EAC"/>
    <w:rsid w:val="007D160F"/>
    <w:rsid w:val="007D24A2"/>
    <w:rsid w:val="007D259C"/>
    <w:rsid w:val="007D2A3C"/>
    <w:rsid w:val="007D5051"/>
    <w:rsid w:val="007D5C3F"/>
    <w:rsid w:val="007E0A1E"/>
    <w:rsid w:val="007E0B64"/>
    <w:rsid w:val="007E1B61"/>
    <w:rsid w:val="007E2BB6"/>
    <w:rsid w:val="007E4017"/>
    <w:rsid w:val="007E4513"/>
    <w:rsid w:val="007E4EB0"/>
    <w:rsid w:val="007E7624"/>
    <w:rsid w:val="007E7EE9"/>
    <w:rsid w:val="007F05BE"/>
    <w:rsid w:val="007F0758"/>
    <w:rsid w:val="007F110F"/>
    <w:rsid w:val="007F143D"/>
    <w:rsid w:val="007F26D1"/>
    <w:rsid w:val="007F29F6"/>
    <w:rsid w:val="007F68A9"/>
    <w:rsid w:val="007F6CBF"/>
    <w:rsid w:val="007F7437"/>
    <w:rsid w:val="00801A9B"/>
    <w:rsid w:val="00802BB6"/>
    <w:rsid w:val="00806DC6"/>
    <w:rsid w:val="008113AC"/>
    <w:rsid w:val="008136B3"/>
    <w:rsid w:val="0081456A"/>
    <w:rsid w:val="00814A76"/>
    <w:rsid w:val="00815FC5"/>
    <w:rsid w:val="0081685C"/>
    <w:rsid w:val="00822407"/>
    <w:rsid w:val="00823304"/>
    <w:rsid w:val="00823FC4"/>
    <w:rsid w:val="00825141"/>
    <w:rsid w:val="0083110A"/>
    <w:rsid w:val="008311D1"/>
    <w:rsid w:val="00831CCE"/>
    <w:rsid w:val="00831EF6"/>
    <w:rsid w:val="008330E1"/>
    <w:rsid w:val="008339C8"/>
    <w:rsid w:val="008345E5"/>
    <w:rsid w:val="00834DB2"/>
    <w:rsid w:val="00835E58"/>
    <w:rsid w:val="00836262"/>
    <w:rsid w:val="00836712"/>
    <w:rsid w:val="008368B0"/>
    <w:rsid w:val="00836C33"/>
    <w:rsid w:val="00841654"/>
    <w:rsid w:val="00841F54"/>
    <w:rsid w:val="00843F66"/>
    <w:rsid w:val="0084423C"/>
    <w:rsid w:val="00845D23"/>
    <w:rsid w:val="00847866"/>
    <w:rsid w:val="00850EF6"/>
    <w:rsid w:val="008525AD"/>
    <w:rsid w:val="008563B1"/>
    <w:rsid w:val="00857228"/>
    <w:rsid w:val="00857937"/>
    <w:rsid w:val="008603B2"/>
    <w:rsid w:val="00864A14"/>
    <w:rsid w:val="00864A58"/>
    <w:rsid w:val="00864DD5"/>
    <w:rsid w:val="008657F9"/>
    <w:rsid w:val="00866007"/>
    <w:rsid w:val="00866DFF"/>
    <w:rsid w:val="00866EED"/>
    <w:rsid w:val="00870484"/>
    <w:rsid w:val="008705D5"/>
    <w:rsid w:val="00870C88"/>
    <w:rsid w:val="00871786"/>
    <w:rsid w:val="0087209A"/>
    <w:rsid w:val="008722B9"/>
    <w:rsid w:val="00872508"/>
    <w:rsid w:val="00872E0D"/>
    <w:rsid w:val="00874B62"/>
    <w:rsid w:val="0087525B"/>
    <w:rsid w:val="00876753"/>
    <w:rsid w:val="00876AB1"/>
    <w:rsid w:val="00876C15"/>
    <w:rsid w:val="00877029"/>
    <w:rsid w:val="0087730B"/>
    <w:rsid w:val="00877C6F"/>
    <w:rsid w:val="00880CC9"/>
    <w:rsid w:val="008816F6"/>
    <w:rsid w:val="00881CB9"/>
    <w:rsid w:val="0088272D"/>
    <w:rsid w:val="00884233"/>
    <w:rsid w:val="008846EF"/>
    <w:rsid w:val="00886032"/>
    <w:rsid w:val="00890F5F"/>
    <w:rsid w:val="00892106"/>
    <w:rsid w:val="0089299F"/>
    <w:rsid w:val="0089689B"/>
    <w:rsid w:val="008971FB"/>
    <w:rsid w:val="00897BE6"/>
    <w:rsid w:val="008A214B"/>
    <w:rsid w:val="008A275F"/>
    <w:rsid w:val="008A352D"/>
    <w:rsid w:val="008A5988"/>
    <w:rsid w:val="008B0AD6"/>
    <w:rsid w:val="008B19F8"/>
    <w:rsid w:val="008B1F98"/>
    <w:rsid w:val="008B2D16"/>
    <w:rsid w:val="008B2FF9"/>
    <w:rsid w:val="008B3F99"/>
    <w:rsid w:val="008B54B2"/>
    <w:rsid w:val="008B72E0"/>
    <w:rsid w:val="008B784A"/>
    <w:rsid w:val="008B7A4C"/>
    <w:rsid w:val="008C048A"/>
    <w:rsid w:val="008C0E86"/>
    <w:rsid w:val="008C10C2"/>
    <w:rsid w:val="008C1AB0"/>
    <w:rsid w:val="008C1EB6"/>
    <w:rsid w:val="008C2100"/>
    <w:rsid w:val="008C27BA"/>
    <w:rsid w:val="008C2C7C"/>
    <w:rsid w:val="008C2EE9"/>
    <w:rsid w:val="008C45E0"/>
    <w:rsid w:val="008C5300"/>
    <w:rsid w:val="008C58E4"/>
    <w:rsid w:val="008C680E"/>
    <w:rsid w:val="008C79C9"/>
    <w:rsid w:val="008D4E8F"/>
    <w:rsid w:val="008D6525"/>
    <w:rsid w:val="008D68B6"/>
    <w:rsid w:val="008D6B22"/>
    <w:rsid w:val="008D73BA"/>
    <w:rsid w:val="008E03D0"/>
    <w:rsid w:val="008E08D8"/>
    <w:rsid w:val="008E0DF7"/>
    <w:rsid w:val="008E0FA1"/>
    <w:rsid w:val="008E17A7"/>
    <w:rsid w:val="008E26E7"/>
    <w:rsid w:val="008E4E38"/>
    <w:rsid w:val="008E589C"/>
    <w:rsid w:val="008E6CAB"/>
    <w:rsid w:val="008F0C04"/>
    <w:rsid w:val="008F1533"/>
    <w:rsid w:val="008F2315"/>
    <w:rsid w:val="008F2729"/>
    <w:rsid w:val="008F4392"/>
    <w:rsid w:val="008F5DDE"/>
    <w:rsid w:val="008F7AC6"/>
    <w:rsid w:val="008F7E91"/>
    <w:rsid w:val="008F7F85"/>
    <w:rsid w:val="0090069A"/>
    <w:rsid w:val="009006D7"/>
    <w:rsid w:val="00901999"/>
    <w:rsid w:val="009023B2"/>
    <w:rsid w:val="00903416"/>
    <w:rsid w:val="009047DC"/>
    <w:rsid w:val="00906834"/>
    <w:rsid w:val="00907D46"/>
    <w:rsid w:val="00910EFC"/>
    <w:rsid w:val="009112AB"/>
    <w:rsid w:val="00913C61"/>
    <w:rsid w:val="0091576A"/>
    <w:rsid w:val="00915DDA"/>
    <w:rsid w:val="00916045"/>
    <w:rsid w:val="009218DC"/>
    <w:rsid w:val="00921C32"/>
    <w:rsid w:val="00922081"/>
    <w:rsid w:val="009223C1"/>
    <w:rsid w:val="00922B83"/>
    <w:rsid w:val="009230E9"/>
    <w:rsid w:val="0092368D"/>
    <w:rsid w:val="00924F87"/>
    <w:rsid w:val="00927719"/>
    <w:rsid w:val="00927748"/>
    <w:rsid w:val="009301D3"/>
    <w:rsid w:val="00932303"/>
    <w:rsid w:val="0093255D"/>
    <w:rsid w:val="009339FD"/>
    <w:rsid w:val="00933A3A"/>
    <w:rsid w:val="00934559"/>
    <w:rsid w:val="009345F6"/>
    <w:rsid w:val="00934800"/>
    <w:rsid w:val="00937468"/>
    <w:rsid w:val="0094251C"/>
    <w:rsid w:val="00942845"/>
    <w:rsid w:val="009465B8"/>
    <w:rsid w:val="009465BC"/>
    <w:rsid w:val="00947696"/>
    <w:rsid w:val="00956423"/>
    <w:rsid w:val="009564D4"/>
    <w:rsid w:val="00956885"/>
    <w:rsid w:val="00964A67"/>
    <w:rsid w:val="00965AB9"/>
    <w:rsid w:val="0096631E"/>
    <w:rsid w:val="00971802"/>
    <w:rsid w:val="00973F36"/>
    <w:rsid w:val="00977807"/>
    <w:rsid w:val="00982CC2"/>
    <w:rsid w:val="00983B38"/>
    <w:rsid w:val="00985ED4"/>
    <w:rsid w:val="00987FC2"/>
    <w:rsid w:val="00991751"/>
    <w:rsid w:val="00994684"/>
    <w:rsid w:val="009955BE"/>
    <w:rsid w:val="00996400"/>
    <w:rsid w:val="009965AA"/>
    <w:rsid w:val="009967A3"/>
    <w:rsid w:val="0099689D"/>
    <w:rsid w:val="00996E11"/>
    <w:rsid w:val="0099766A"/>
    <w:rsid w:val="009A1662"/>
    <w:rsid w:val="009A2A6E"/>
    <w:rsid w:val="009A3689"/>
    <w:rsid w:val="009A3759"/>
    <w:rsid w:val="009A388C"/>
    <w:rsid w:val="009A55BC"/>
    <w:rsid w:val="009A65D4"/>
    <w:rsid w:val="009B0B71"/>
    <w:rsid w:val="009B1A00"/>
    <w:rsid w:val="009B1ABF"/>
    <w:rsid w:val="009B3281"/>
    <w:rsid w:val="009B37E9"/>
    <w:rsid w:val="009B4A12"/>
    <w:rsid w:val="009B4F44"/>
    <w:rsid w:val="009B57F7"/>
    <w:rsid w:val="009B6906"/>
    <w:rsid w:val="009B6E88"/>
    <w:rsid w:val="009C09CD"/>
    <w:rsid w:val="009C0EB4"/>
    <w:rsid w:val="009C1286"/>
    <w:rsid w:val="009C1DF9"/>
    <w:rsid w:val="009C2DB9"/>
    <w:rsid w:val="009D294F"/>
    <w:rsid w:val="009D5D0F"/>
    <w:rsid w:val="009D6D9D"/>
    <w:rsid w:val="009D76C7"/>
    <w:rsid w:val="009D776A"/>
    <w:rsid w:val="009E05EF"/>
    <w:rsid w:val="009E1631"/>
    <w:rsid w:val="009E41CD"/>
    <w:rsid w:val="009E4AB3"/>
    <w:rsid w:val="009E527A"/>
    <w:rsid w:val="009E7850"/>
    <w:rsid w:val="009F1B42"/>
    <w:rsid w:val="009F26BB"/>
    <w:rsid w:val="009F4236"/>
    <w:rsid w:val="009F46FA"/>
    <w:rsid w:val="009F4C51"/>
    <w:rsid w:val="009F6FBD"/>
    <w:rsid w:val="009F7A0F"/>
    <w:rsid w:val="00A00844"/>
    <w:rsid w:val="00A0341C"/>
    <w:rsid w:val="00A03667"/>
    <w:rsid w:val="00A04CA5"/>
    <w:rsid w:val="00A0708E"/>
    <w:rsid w:val="00A070FE"/>
    <w:rsid w:val="00A1229A"/>
    <w:rsid w:val="00A122E7"/>
    <w:rsid w:val="00A12F10"/>
    <w:rsid w:val="00A132E5"/>
    <w:rsid w:val="00A13717"/>
    <w:rsid w:val="00A13A71"/>
    <w:rsid w:val="00A13D5F"/>
    <w:rsid w:val="00A156E2"/>
    <w:rsid w:val="00A16B98"/>
    <w:rsid w:val="00A16D55"/>
    <w:rsid w:val="00A16E1C"/>
    <w:rsid w:val="00A17472"/>
    <w:rsid w:val="00A203E4"/>
    <w:rsid w:val="00A20474"/>
    <w:rsid w:val="00A20852"/>
    <w:rsid w:val="00A20DD6"/>
    <w:rsid w:val="00A23A16"/>
    <w:rsid w:val="00A23C93"/>
    <w:rsid w:val="00A269D0"/>
    <w:rsid w:val="00A30171"/>
    <w:rsid w:val="00A301FC"/>
    <w:rsid w:val="00A30484"/>
    <w:rsid w:val="00A30CDD"/>
    <w:rsid w:val="00A313EC"/>
    <w:rsid w:val="00A31DC8"/>
    <w:rsid w:val="00A31FD3"/>
    <w:rsid w:val="00A3444B"/>
    <w:rsid w:val="00A36B34"/>
    <w:rsid w:val="00A36CA8"/>
    <w:rsid w:val="00A36D0C"/>
    <w:rsid w:val="00A37776"/>
    <w:rsid w:val="00A4391F"/>
    <w:rsid w:val="00A43DC7"/>
    <w:rsid w:val="00A50ADD"/>
    <w:rsid w:val="00A50C34"/>
    <w:rsid w:val="00A53B1F"/>
    <w:rsid w:val="00A53B7A"/>
    <w:rsid w:val="00A54548"/>
    <w:rsid w:val="00A564D0"/>
    <w:rsid w:val="00A57B18"/>
    <w:rsid w:val="00A61568"/>
    <w:rsid w:val="00A63A7C"/>
    <w:rsid w:val="00A63BC1"/>
    <w:rsid w:val="00A6685C"/>
    <w:rsid w:val="00A66BED"/>
    <w:rsid w:val="00A70118"/>
    <w:rsid w:val="00A70431"/>
    <w:rsid w:val="00A71C25"/>
    <w:rsid w:val="00A72B1B"/>
    <w:rsid w:val="00A7499A"/>
    <w:rsid w:val="00A74B5B"/>
    <w:rsid w:val="00A77D8E"/>
    <w:rsid w:val="00A808B6"/>
    <w:rsid w:val="00A81504"/>
    <w:rsid w:val="00A8287D"/>
    <w:rsid w:val="00A82961"/>
    <w:rsid w:val="00A858EC"/>
    <w:rsid w:val="00A86179"/>
    <w:rsid w:val="00A86AAE"/>
    <w:rsid w:val="00A906F9"/>
    <w:rsid w:val="00A915F1"/>
    <w:rsid w:val="00A92802"/>
    <w:rsid w:val="00A93A07"/>
    <w:rsid w:val="00A96258"/>
    <w:rsid w:val="00A97E74"/>
    <w:rsid w:val="00AA0740"/>
    <w:rsid w:val="00AA22F7"/>
    <w:rsid w:val="00AA40FA"/>
    <w:rsid w:val="00AA4933"/>
    <w:rsid w:val="00AB051D"/>
    <w:rsid w:val="00AB2189"/>
    <w:rsid w:val="00AB2317"/>
    <w:rsid w:val="00AB2C74"/>
    <w:rsid w:val="00AB4E01"/>
    <w:rsid w:val="00AB6206"/>
    <w:rsid w:val="00AB6832"/>
    <w:rsid w:val="00AC00A1"/>
    <w:rsid w:val="00AC1A54"/>
    <w:rsid w:val="00AC475C"/>
    <w:rsid w:val="00AC4844"/>
    <w:rsid w:val="00AC720B"/>
    <w:rsid w:val="00AD0B1D"/>
    <w:rsid w:val="00AD2D65"/>
    <w:rsid w:val="00AD3194"/>
    <w:rsid w:val="00AD347F"/>
    <w:rsid w:val="00AD5506"/>
    <w:rsid w:val="00AD74A4"/>
    <w:rsid w:val="00AD760C"/>
    <w:rsid w:val="00AD7BBF"/>
    <w:rsid w:val="00AE0088"/>
    <w:rsid w:val="00AE072B"/>
    <w:rsid w:val="00AE242A"/>
    <w:rsid w:val="00AE42CC"/>
    <w:rsid w:val="00AE49E6"/>
    <w:rsid w:val="00AE500F"/>
    <w:rsid w:val="00AF2F85"/>
    <w:rsid w:val="00AF5241"/>
    <w:rsid w:val="00AF5454"/>
    <w:rsid w:val="00AF6107"/>
    <w:rsid w:val="00AF72FC"/>
    <w:rsid w:val="00B00BBE"/>
    <w:rsid w:val="00B01730"/>
    <w:rsid w:val="00B01922"/>
    <w:rsid w:val="00B04A35"/>
    <w:rsid w:val="00B05AE5"/>
    <w:rsid w:val="00B10768"/>
    <w:rsid w:val="00B111E6"/>
    <w:rsid w:val="00B12CB6"/>
    <w:rsid w:val="00B12F8C"/>
    <w:rsid w:val="00B14283"/>
    <w:rsid w:val="00B14BB6"/>
    <w:rsid w:val="00B16241"/>
    <w:rsid w:val="00B16BA8"/>
    <w:rsid w:val="00B2245B"/>
    <w:rsid w:val="00B2424D"/>
    <w:rsid w:val="00B26135"/>
    <w:rsid w:val="00B2614D"/>
    <w:rsid w:val="00B31D63"/>
    <w:rsid w:val="00B31D7A"/>
    <w:rsid w:val="00B3340B"/>
    <w:rsid w:val="00B33636"/>
    <w:rsid w:val="00B3497A"/>
    <w:rsid w:val="00B34D66"/>
    <w:rsid w:val="00B35B53"/>
    <w:rsid w:val="00B36363"/>
    <w:rsid w:val="00B4049A"/>
    <w:rsid w:val="00B45CF8"/>
    <w:rsid w:val="00B46B70"/>
    <w:rsid w:val="00B47133"/>
    <w:rsid w:val="00B504FE"/>
    <w:rsid w:val="00B522AD"/>
    <w:rsid w:val="00B527DC"/>
    <w:rsid w:val="00B532F7"/>
    <w:rsid w:val="00B533D2"/>
    <w:rsid w:val="00B54095"/>
    <w:rsid w:val="00B548CD"/>
    <w:rsid w:val="00B551AF"/>
    <w:rsid w:val="00B55853"/>
    <w:rsid w:val="00B56AED"/>
    <w:rsid w:val="00B56E3E"/>
    <w:rsid w:val="00B60086"/>
    <w:rsid w:val="00B60FBF"/>
    <w:rsid w:val="00B6195D"/>
    <w:rsid w:val="00B62001"/>
    <w:rsid w:val="00B62267"/>
    <w:rsid w:val="00B6240C"/>
    <w:rsid w:val="00B63ABE"/>
    <w:rsid w:val="00B64F4B"/>
    <w:rsid w:val="00B6544B"/>
    <w:rsid w:val="00B65469"/>
    <w:rsid w:val="00B66845"/>
    <w:rsid w:val="00B66FCE"/>
    <w:rsid w:val="00B70433"/>
    <w:rsid w:val="00B740C3"/>
    <w:rsid w:val="00B74541"/>
    <w:rsid w:val="00B75DEE"/>
    <w:rsid w:val="00B7664C"/>
    <w:rsid w:val="00B76F65"/>
    <w:rsid w:val="00B77665"/>
    <w:rsid w:val="00B7778F"/>
    <w:rsid w:val="00B80976"/>
    <w:rsid w:val="00B80E49"/>
    <w:rsid w:val="00B811DC"/>
    <w:rsid w:val="00B83709"/>
    <w:rsid w:val="00B904CA"/>
    <w:rsid w:val="00B91FC3"/>
    <w:rsid w:val="00B9412E"/>
    <w:rsid w:val="00B94D03"/>
    <w:rsid w:val="00B95806"/>
    <w:rsid w:val="00B9725E"/>
    <w:rsid w:val="00B97332"/>
    <w:rsid w:val="00BA04B5"/>
    <w:rsid w:val="00BA0582"/>
    <w:rsid w:val="00BA080C"/>
    <w:rsid w:val="00BA417D"/>
    <w:rsid w:val="00BA5017"/>
    <w:rsid w:val="00BA5AD2"/>
    <w:rsid w:val="00BA6038"/>
    <w:rsid w:val="00BA6956"/>
    <w:rsid w:val="00BA737F"/>
    <w:rsid w:val="00BB0A13"/>
    <w:rsid w:val="00BB30DC"/>
    <w:rsid w:val="00BB44BA"/>
    <w:rsid w:val="00BB47C0"/>
    <w:rsid w:val="00BB4D07"/>
    <w:rsid w:val="00BB5CA8"/>
    <w:rsid w:val="00BB7780"/>
    <w:rsid w:val="00BB7797"/>
    <w:rsid w:val="00BC038E"/>
    <w:rsid w:val="00BC23AF"/>
    <w:rsid w:val="00BC24B7"/>
    <w:rsid w:val="00BC2FBA"/>
    <w:rsid w:val="00BC3738"/>
    <w:rsid w:val="00BC588A"/>
    <w:rsid w:val="00BD04C9"/>
    <w:rsid w:val="00BD28D9"/>
    <w:rsid w:val="00BD34D3"/>
    <w:rsid w:val="00BD45A2"/>
    <w:rsid w:val="00BD4819"/>
    <w:rsid w:val="00BD5B70"/>
    <w:rsid w:val="00BD636D"/>
    <w:rsid w:val="00BE1AD2"/>
    <w:rsid w:val="00BE26CC"/>
    <w:rsid w:val="00BE2BD6"/>
    <w:rsid w:val="00BE3AE6"/>
    <w:rsid w:val="00BE7A5F"/>
    <w:rsid w:val="00BE7FDB"/>
    <w:rsid w:val="00BF0246"/>
    <w:rsid w:val="00BF189B"/>
    <w:rsid w:val="00BF1FCD"/>
    <w:rsid w:val="00BF665B"/>
    <w:rsid w:val="00BF72E4"/>
    <w:rsid w:val="00C00625"/>
    <w:rsid w:val="00C021A3"/>
    <w:rsid w:val="00C03EC5"/>
    <w:rsid w:val="00C044A5"/>
    <w:rsid w:val="00C0484C"/>
    <w:rsid w:val="00C0772C"/>
    <w:rsid w:val="00C07836"/>
    <w:rsid w:val="00C104C6"/>
    <w:rsid w:val="00C11184"/>
    <w:rsid w:val="00C11CB3"/>
    <w:rsid w:val="00C1483C"/>
    <w:rsid w:val="00C16C0E"/>
    <w:rsid w:val="00C17BA0"/>
    <w:rsid w:val="00C17F15"/>
    <w:rsid w:val="00C21CC1"/>
    <w:rsid w:val="00C223B9"/>
    <w:rsid w:val="00C252AD"/>
    <w:rsid w:val="00C25B21"/>
    <w:rsid w:val="00C277BB"/>
    <w:rsid w:val="00C27E5E"/>
    <w:rsid w:val="00C31492"/>
    <w:rsid w:val="00C31947"/>
    <w:rsid w:val="00C31E84"/>
    <w:rsid w:val="00C33F1C"/>
    <w:rsid w:val="00C364CA"/>
    <w:rsid w:val="00C37E7E"/>
    <w:rsid w:val="00C403CA"/>
    <w:rsid w:val="00C41E7B"/>
    <w:rsid w:val="00C41FAC"/>
    <w:rsid w:val="00C423D3"/>
    <w:rsid w:val="00C43A2A"/>
    <w:rsid w:val="00C45626"/>
    <w:rsid w:val="00C4710C"/>
    <w:rsid w:val="00C4718E"/>
    <w:rsid w:val="00C4796C"/>
    <w:rsid w:val="00C50883"/>
    <w:rsid w:val="00C5214F"/>
    <w:rsid w:val="00C61C04"/>
    <w:rsid w:val="00C62522"/>
    <w:rsid w:val="00C6443E"/>
    <w:rsid w:val="00C6507B"/>
    <w:rsid w:val="00C65BD7"/>
    <w:rsid w:val="00C66344"/>
    <w:rsid w:val="00C66F64"/>
    <w:rsid w:val="00C71639"/>
    <w:rsid w:val="00C72944"/>
    <w:rsid w:val="00C72B71"/>
    <w:rsid w:val="00C75E49"/>
    <w:rsid w:val="00C761BC"/>
    <w:rsid w:val="00C77F86"/>
    <w:rsid w:val="00C81801"/>
    <w:rsid w:val="00C825DC"/>
    <w:rsid w:val="00C838F1"/>
    <w:rsid w:val="00C85CF4"/>
    <w:rsid w:val="00C85EDD"/>
    <w:rsid w:val="00C85F34"/>
    <w:rsid w:val="00C85F72"/>
    <w:rsid w:val="00C9250C"/>
    <w:rsid w:val="00C93D19"/>
    <w:rsid w:val="00C967EE"/>
    <w:rsid w:val="00C96920"/>
    <w:rsid w:val="00C97FE3"/>
    <w:rsid w:val="00CA0951"/>
    <w:rsid w:val="00CA3B70"/>
    <w:rsid w:val="00CA4B76"/>
    <w:rsid w:val="00CA5700"/>
    <w:rsid w:val="00CA6BFA"/>
    <w:rsid w:val="00CB4DAE"/>
    <w:rsid w:val="00CB7527"/>
    <w:rsid w:val="00CB76F7"/>
    <w:rsid w:val="00CC0946"/>
    <w:rsid w:val="00CC3795"/>
    <w:rsid w:val="00CC667D"/>
    <w:rsid w:val="00CC6E1F"/>
    <w:rsid w:val="00CD22B9"/>
    <w:rsid w:val="00CD264A"/>
    <w:rsid w:val="00CD2B51"/>
    <w:rsid w:val="00CD2DCA"/>
    <w:rsid w:val="00CD3906"/>
    <w:rsid w:val="00CD3A1F"/>
    <w:rsid w:val="00CD5BC8"/>
    <w:rsid w:val="00CD6330"/>
    <w:rsid w:val="00CD7544"/>
    <w:rsid w:val="00CD79F2"/>
    <w:rsid w:val="00CE01E8"/>
    <w:rsid w:val="00CE229D"/>
    <w:rsid w:val="00CE2BB3"/>
    <w:rsid w:val="00CE4CDD"/>
    <w:rsid w:val="00CE6202"/>
    <w:rsid w:val="00CE6C58"/>
    <w:rsid w:val="00CF134A"/>
    <w:rsid w:val="00CF1F5C"/>
    <w:rsid w:val="00CF3E84"/>
    <w:rsid w:val="00CF79C4"/>
    <w:rsid w:val="00CF7E3F"/>
    <w:rsid w:val="00D00B09"/>
    <w:rsid w:val="00D01A7D"/>
    <w:rsid w:val="00D0664A"/>
    <w:rsid w:val="00D1039A"/>
    <w:rsid w:val="00D1540C"/>
    <w:rsid w:val="00D2006D"/>
    <w:rsid w:val="00D20601"/>
    <w:rsid w:val="00D20932"/>
    <w:rsid w:val="00D2131B"/>
    <w:rsid w:val="00D21680"/>
    <w:rsid w:val="00D22142"/>
    <w:rsid w:val="00D228A7"/>
    <w:rsid w:val="00D24125"/>
    <w:rsid w:val="00D25B58"/>
    <w:rsid w:val="00D25D24"/>
    <w:rsid w:val="00D266BC"/>
    <w:rsid w:val="00D26847"/>
    <w:rsid w:val="00D27A40"/>
    <w:rsid w:val="00D30784"/>
    <w:rsid w:val="00D30F14"/>
    <w:rsid w:val="00D3148D"/>
    <w:rsid w:val="00D32616"/>
    <w:rsid w:val="00D33315"/>
    <w:rsid w:val="00D37FD8"/>
    <w:rsid w:val="00D40EB7"/>
    <w:rsid w:val="00D4348F"/>
    <w:rsid w:val="00D43BA6"/>
    <w:rsid w:val="00D44E95"/>
    <w:rsid w:val="00D46CE5"/>
    <w:rsid w:val="00D503F6"/>
    <w:rsid w:val="00D538C3"/>
    <w:rsid w:val="00D54B83"/>
    <w:rsid w:val="00D5669B"/>
    <w:rsid w:val="00D632D6"/>
    <w:rsid w:val="00D646A7"/>
    <w:rsid w:val="00D647DE"/>
    <w:rsid w:val="00D65A92"/>
    <w:rsid w:val="00D66E56"/>
    <w:rsid w:val="00D7072F"/>
    <w:rsid w:val="00D7115B"/>
    <w:rsid w:val="00D72317"/>
    <w:rsid w:val="00D7270E"/>
    <w:rsid w:val="00D728D2"/>
    <w:rsid w:val="00D7399A"/>
    <w:rsid w:val="00D73C9F"/>
    <w:rsid w:val="00D74701"/>
    <w:rsid w:val="00D750B5"/>
    <w:rsid w:val="00D761A7"/>
    <w:rsid w:val="00D76817"/>
    <w:rsid w:val="00D80CC6"/>
    <w:rsid w:val="00D83089"/>
    <w:rsid w:val="00D859F4"/>
    <w:rsid w:val="00D878F5"/>
    <w:rsid w:val="00D9134C"/>
    <w:rsid w:val="00D95F1A"/>
    <w:rsid w:val="00D97BA0"/>
    <w:rsid w:val="00DA00A5"/>
    <w:rsid w:val="00DA0165"/>
    <w:rsid w:val="00DA0F70"/>
    <w:rsid w:val="00DA2420"/>
    <w:rsid w:val="00DA265B"/>
    <w:rsid w:val="00DA2C2B"/>
    <w:rsid w:val="00DA2D62"/>
    <w:rsid w:val="00DA47D3"/>
    <w:rsid w:val="00DA6555"/>
    <w:rsid w:val="00DA6582"/>
    <w:rsid w:val="00DA69F0"/>
    <w:rsid w:val="00DB03DF"/>
    <w:rsid w:val="00DB1342"/>
    <w:rsid w:val="00DB454E"/>
    <w:rsid w:val="00DB552B"/>
    <w:rsid w:val="00DB63CF"/>
    <w:rsid w:val="00DB7EA7"/>
    <w:rsid w:val="00DC0169"/>
    <w:rsid w:val="00DC31C3"/>
    <w:rsid w:val="00DC5FCB"/>
    <w:rsid w:val="00DC7358"/>
    <w:rsid w:val="00DD03C3"/>
    <w:rsid w:val="00DD0A81"/>
    <w:rsid w:val="00DD0D90"/>
    <w:rsid w:val="00DD0EEF"/>
    <w:rsid w:val="00DD15C2"/>
    <w:rsid w:val="00DD2E05"/>
    <w:rsid w:val="00DD3291"/>
    <w:rsid w:val="00DD47AF"/>
    <w:rsid w:val="00DD5ABE"/>
    <w:rsid w:val="00DD6A4A"/>
    <w:rsid w:val="00DE22FA"/>
    <w:rsid w:val="00DE491E"/>
    <w:rsid w:val="00DE4DA0"/>
    <w:rsid w:val="00DE51B7"/>
    <w:rsid w:val="00DE72C5"/>
    <w:rsid w:val="00DE7326"/>
    <w:rsid w:val="00DE7D43"/>
    <w:rsid w:val="00DF01F7"/>
    <w:rsid w:val="00DF06CD"/>
    <w:rsid w:val="00DF07F9"/>
    <w:rsid w:val="00DF4606"/>
    <w:rsid w:val="00DF4F93"/>
    <w:rsid w:val="00DF5E87"/>
    <w:rsid w:val="00DF6E78"/>
    <w:rsid w:val="00E03308"/>
    <w:rsid w:val="00E0376D"/>
    <w:rsid w:val="00E06096"/>
    <w:rsid w:val="00E13CF9"/>
    <w:rsid w:val="00E14350"/>
    <w:rsid w:val="00E147B7"/>
    <w:rsid w:val="00E14F77"/>
    <w:rsid w:val="00E151FC"/>
    <w:rsid w:val="00E16279"/>
    <w:rsid w:val="00E1657B"/>
    <w:rsid w:val="00E2171A"/>
    <w:rsid w:val="00E22A9D"/>
    <w:rsid w:val="00E22AE0"/>
    <w:rsid w:val="00E301E9"/>
    <w:rsid w:val="00E302ED"/>
    <w:rsid w:val="00E31604"/>
    <w:rsid w:val="00E31F09"/>
    <w:rsid w:val="00E323A1"/>
    <w:rsid w:val="00E3252B"/>
    <w:rsid w:val="00E33B69"/>
    <w:rsid w:val="00E3425C"/>
    <w:rsid w:val="00E34D9B"/>
    <w:rsid w:val="00E35C9B"/>
    <w:rsid w:val="00E35E31"/>
    <w:rsid w:val="00E4095D"/>
    <w:rsid w:val="00E409D3"/>
    <w:rsid w:val="00E41581"/>
    <w:rsid w:val="00E422E0"/>
    <w:rsid w:val="00E43487"/>
    <w:rsid w:val="00E45AC4"/>
    <w:rsid w:val="00E47B30"/>
    <w:rsid w:val="00E50340"/>
    <w:rsid w:val="00E5259D"/>
    <w:rsid w:val="00E54228"/>
    <w:rsid w:val="00E5438A"/>
    <w:rsid w:val="00E54C5A"/>
    <w:rsid w:val="00E55480"/>
    <w:rsid w:val="00E55854"/>
    <w:rsid w:val="00E55A9E"/>
    <w:rsid w:val="00E56891"/>
    <w:rsid w:val="00E60BA3"/>
    <w:rsid w:val="00E60F42"/>
    <w:rsid w:val="00E64089"/>
    <w:rsid w:val="00E65A3A"/>
    <w:rsid w:val="00E665DC"/>
    <w:rsid w:val="00E67F06"/>
    <w:rsid w:val="00E70751"/>
    <w:rsid w:val="00E72D1C"/>
    <w:rsid w:val="00E7404C"/>
    <w:rsid w:val="00E745C8"/>
    <w:rsid w:val="00E75538"/>
    <w:rsid w:val="00E7582D"/>
    <w:rsid w:val="00E772E5"/>
    <w:rsid w:val="00E7738E"/>
    <w:rsid w:val="00E773E9"/>
    <w:rsid w:val="00E77620"/>
    <w:rsid w:val="00E77A8F"/>
    <w:rsid w:val="00E8084B"/>
    <w:rsid w:val="00E80E82"/>
    <w:rsid w:val="00E81A9A"/>
    <w:rsid w:val="00E846F9"/>
    <w:rsid w:val="00E852E2"/>
    <w:rsid w:val="00E85A78"/>
    <w:rsid w:val="00E87B1F"/>
    <w:rsid w:val="00E90E2A"/>
    <w:rsid w:val="00E921D1"/>
    <w:rsid w:val="00E94C5F"/>
    <w:rsid w:val="00E960A1"/>
    <w:rsid w:val="00E969B5"/>
    <w:rsid w:val="00EA067D"/>
    <w:rsid w:val="00EA27F7"/>
    <w:rsid w:val="00EA28CC"/>
    <w:rsid w:val="00EA342E"/>
    <w:rsid w:val="00EA436F"/>
    <w:rsid w:val="00EA5BC8"/>
    <w:rsid w:val="00EA6100"/>
    <w:rsid w:val="00EB0C53"/>
    <w:rsid w:val="00EB1EBA"/>
    <w:rsid w:val="00EB2631"/>
    <w:rsid w:val="00EB3183"/>
    <w:rsid w:val="00EB32BE"/>
    <w:rsid w:val="00EB3C89"/>
    <w:rsid w:val="00EC24CC"/>
    <w:rsid w:val="00EC327C"/>
    <w:rsid w:val="00EC39F7"/>
    <w:rsid w:val="00EC6128"/>
    <w:rsid w:val="00EC6160"/>
    <w:rsid w:val="00EC68DD"/>
    <w:rsid w:val="00EC701F"/>
    <w:rsid w:val="00EC7845"/>
    <w:rsid w:val="00ED04E6"/>
    <w:rsid w:val="00ED1A9A"/>
    <w:rsid w:val="00ED2C28"/>
    <w:rsid w:val="00ED344A"/>
    <w:rsid w:val="00ED58A3"/>
    <w:rsid w:val="00ED5CB3"/>
    <w:rsid w:val="00ED6447"/>
    <w:rsid w:val="00ED6728"/>
    <w:rsid w:val="00ED698D"/>
    <w:rsid w:val="00EE1BEC"/>
    <w:rsid w:val="00EE2FFE"/>
    <w:rsid w:val="00EE3799"/>
    <w:rsid w:val="00EE7DF2"/>
    <w:rsid w:val="00EF05D0"/>
    <w:rsid w:val="00EF5DEF"/>
    <w:rsid w:val="00EF7D40"/>
    <w:rsid w:val="00EF7E67"/>
    <w:rsid w:val="00F04391"/>
    <w:rsid w:val="00F11561"/>
    <w:rsid w:val="00F11931"/>
    <w:rsid w:val="00F13792"/>
    <w:rsid w:val="00F156D7"/>
    <w:rsid w:val="00F15E19"/>
    <w:rsid w:val="00F1675E"/>
    <w:rsid w:val="00F17884"/>
    <w:rsid w:val="00F17CEC"/>
    <w:rsid w:val="00F207AF"/>
    <w:rsid w:val="00F225E4"/>
    <w:rsid w:val="00F2518D"/>
    <w:rsid w:val="00F30487"/>
    <w:rsid w:val="00F30A4A"/>
    <w:rsid w:val="00F30A9E"/>
    <w:rsid w:val="00F30B10"/>
    <w:rsid w:val="00F33CD2"/>
    <w:rsid w:val="00F3548C"/>
    <w:rsid w:val="00F3595E"/>
    <w:rsid w:val="00F35E51"/>
    <w:rsid w:val="00F3790F"/>
    <w:rsid w:val="00F44F2B"/>
    <w:rsid w:val="00F51378"/>
    <w:rsid w:val="00F51F58"/>
    <w:rsid w:val="00F52299"/>
    <w:rsid w:val="00F533BE"/>
    <w:rsid w:val="00F54516"/>
    <w:rsid w:val="00F55744"/>
    <w:rsid w:val="00F55C2D"/>
    <w:rsid w:val="00F60A85"/>
    <w:rsid w:val="00F60B43"/>
    <w:rsid w:val="00F62321"/>
    <w:rsid w:val="00F62379"/>
    <w:rsid w:val="00F628A8"/>
    <w:rsid w:val="00F63CBE"/>
    <w:rsid w:val="00F63D10"/>
    <w:rsid w:val="00F66EAE"/>
    <w:rsid w:val="00F67E79"/>
    <w:rsid w:val="00F70B17"/>
    <w:rsid w:val="00F71E0A"/>
    <w:rsid w:val="00F7364E"/>
    <w:rsid w:val="00F76CE9"/>
    <w:rsid w:val="00F76D28"/>
    <w:rsid w:val="00F77BAC"/>
    <w:rsid w:val="00F80B8C"/>
    <w:rsid w:val="00F81392"/>
    <w:rsid w:val="00F8336F"/>
    <w:rsid w:val="00F8355D"/>
    <w:rsid w:val="00F836CC"/>
    <w:rsid w:val="00F838F3"/>
    <w:rsid w:val="00F861C5"/>
    <w:rsid w:val="00F86261"/>
    <w:rsid w:val="00F91CBC"/>
    <w:rsid w:val="00F92451"/>
    <w:rsid w:val="00F943B7"/>
    <w:rsid w:val="00F9469C"/>
    <w:rsid w:val="00F94C84"/>
    <w:rsid w:val="00F95A04"/>
    <w:rsid w:val="00F95BD1"/>
    <w:rsid w:val="00F96678"/>
    <w:rsid w:val="00F9786C"/>
    <w:rsid w:val="00FA0B52"/>
    <w:rsid w:val="00FA30ED"/>
    <w:rsid w:val="00FA4FCB"/>
    <w:rsid w:val="00FA6545"/>
    <w:rsid w:val="00FA7C78"/>
    <w:rsid w:val="00FA7E10"/>
    <w:rsid w:val="00FA7EDF"/>
    <w:rsid w:val="00FA7FDA"/>
    <w:rsid w:val="00FB0CCF"/>
    <w:rsid w:val="00FB154B"/>
    <w:rsid w:val="00FB1A03"/>
    <w:rsid w:val="00FB2683"/>
    <w:rsid w:val="00FB29BA"/>
    <w:rsid w:val="00FB6937"/>
    <w:rsid w:val="00FC1945"/>
    <w:rsid w:val="00FC780F"/>
    <w:rsid w:val="00FC7C06"/>
    <w:rsid w:val="00FD0BAF"/>
    <w:rsid w:val="00FD1AEA"/>
    <w:rsid w:val="00FD2768"/>
    <w:rsid w:val="00FD2998"/>
    <w:rsid w:val="00FD386D"/>
    <w:rsid w:val="00FD5445"/>
    <w:rsid w:val="00FD5F93"/>
    <w:rsid w:val="00FD707E"/>
    <w:rsid w:val="00FE06F5"/>
    <w:rsid w:val="00FE12AA"/>
    <w:rsid w:val="00FE2DB3"/>
    <w:rsid w:val="00FE42F3"/>
    <w:rsid w:val="00FE680C"/>
    <w:rsid w:val="00FE6EE7"/>
    <w:rsid w:val="00FE759D"/>
    <w:rsid w:val="00FE7FF3"/>
    <w:rsid w:val="00FF0A7F"/>
    <w:rsid w:val="00FF13B0"/>
    <w:rsid w:val="00FF3FF7"/>
    <w:rsid w:val="00FF552B"/>
    <w:rsid w:val="00FF6C6F"/>
    <w:rsid w:val="00FF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0a660,#a79e99,#f7f2d0,#7d0c00,#36052e,black,#344316,#072f67"/>
    </o:shapedefaults>
    <o:shapelayout v:ext="edit">
      <o:idmap v:ext="edit" data="1"/>
    </o:shapelayout>
  </w:shapeDefaults>
  <w:decimalSymbol w:val="."/>
  <w:listSeparator w:val=","/>
  <w14:docId w14:val="078C7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2A9D"/>
    <w:pPr>
      <w:spacing w:before="120" w:after="120"/>
    </w:pPr>
    <w:rPr>
      <w:rFonts w:ascii="Arial" w:eastAsia="Times New Roman" w:hAnsi="Arial"/>
      <w:color w:val="000000" w:themeColor="text1"/>
      <w:sz w:val="24"/>
      <w:szCs w:val="22"/>
    </w:rPr>
  </w:style>
  <w:style w:type="paragraph" w:styleId="Heading1">
    <w:name w:val="heading 1"/>
    <w:next w:val="Normal"/>
    <w:qFormat/>
    <w:rsid w:val="0090069A"/>
    <w:pPr>
      <w:keepNext/>
      <w:numPr>
        <w:numId w:val="30"/>
      </w:numPr>
      <w:tabs>
        <w:tab w:val="clear" w:pos="360"/>
        <w:tab w:val="left" w:pos="900"/>
      </w:tabs>
      <w:autoSpaceDE w:val="0"/>
      <w:autoSpaceDN w:val="0"/>
      <w:adjustRightInd w:val="0"/>
      <w:spacing w:before="240" w:after="120"/>
      <w:ind w:left="900" w:hanging="900"/>
      <w:outlineLvl w:val="0"/>
    </w:pPr>
    <w:rPr>
      <w:rFonts w:ascii="Arial" w:eastAsia="Times New Roman" w:hAnsi="Arial" w:cs="Arial"/>
      <w:b/>
      <w:bCs/>
      <w:color w:val="000000" w:themeColor="text1"/>
      <w:kern w:val="32"/>
      <w:sz w:val="36"/>
      <w:szCs w:val="32"/>
    </w:rPr>
  </w:style>
  <w:style w:type="paragraph" w:styleId="Heading2">
    <w:name w:val="heading 2"/>
    <w:next w:val="Normal"/>
    <w:qFormat/>
    <w:rsid w:val="006D29D4"/>
    <w:pPr>
      <w:keepNext/>
      <w:numPr>
        <w:ilvl w:val="1"/>
        <w:numId w:val="30"/>
      </w:numPr>
      <w:spacing w:before="120" w:after="120"/>
      <w:ind w:left="0" w:firstLine="0"/>
      <w:outlineLvl w:val="1"/>
    </w:pPr>
    <w:rPr>
      <w:rFonts w:ascii="Arial Bold" w:eastAsia="Times New Roman" w:hAnsi="Arial Bold" w:cs="Arial"/>
      <w:b/>
      <w:iCs/>
      <w:caps/>
      <w:color w:val="000000" w:themeColor="text1"/>
      <w:kern w:val="32"/>
      <w:sz w:val="32"/>
      <w:szCs w:val="28"/>
    </w:rPr>
  </w:style>
  <w:style w:type="paragraph" w:styleId="Heading3">
    <w:name w:val="heading 3"/>
    <w:next w:val="Normal"/>
    <w:qFormat/>
    <w:rsid w:val="008E6CAB"/>
    <w:pPr>
      <w:numPr>
        <w:ilvl w:val="2"/>
        <w:numId w:val="30"/>
      </w:numPr>
      <w:tabs>
        <w:tab w:val="clear" w:pos="1440"/>
        <w:tab w:val="num" w:pos="540"/>
      </w:tabs>
      <w:spacing w:before="120" w:after="120"/>
      <w:ind w:left="0" w:firstLine="0"/>
      <w:outlineLvl w:val="2"/>
    </w:pPr>
    <w:rPr>
      <w:rFonts w:ascii="Arial" w:eastAsia="Times New Roman" w:hAnsi="Arial" w:cs="Arial"/>
      <w:b/>
      <w:bCs/>
      <w:iCs/>
      <w:color w:val="000000" w:themeColor="text1"/>
      <w:kern w:val="32"/>
      <w:sz w:val="28"/>
      <w:szCs w:val="26"/>
    </w:rPr>
  </w:style>
  <w:style w:type="paragraph" w:styleId="Heading4">
    <w:name w:val="heading 4"/>
    <w:aliases w:val="h4,4,H4,h4 sub sub heading"/>
    <w:next w:val="Normal"/>
    <w:rsid w:val="00047B84"/>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rsid w:val="00047B84"/>
    <w:pPr>
      <w:spacing w:before="240" w:after="60"/>
      <w:outlineLvl w:val="4"/>
    </w:pPr>
    <w:rPr>
      <w:b/>
      <w:bCs/>
      <w:i/>
      <w:iCs/>
      <w:sz w:val="26"/>
      <w:szCs w:val="26"/>
    </w:rPr>
  </w:style>
  <w:style w:type="paragraph" w:styleId="Heading6">
    <w:name w:val="heading 6"/>
    <w:aliases w:val="H6"/>
    <w:basedOn w:val="Normal"/>
    <w:next w:val="Normal"/>
    <w:rsid w:val="00047B84"/>
    <w:pPr>
      <w:spacing w:before="240" w:after="60"/>
      <w:outlineLvl w:val="5"/>
    </w:pPr>
    <w:rPr>
      <w:b/>
      <w:bCs/>
    </w:rPr>
  </w:style>
  <w:style w:type="paragraph" w:styleId="Heading7">
    <w:name w:val="heading 7"/>
    <w:basedOn w:val="Normal"/>
    <w:next w:val="Normal"/>
    <w:rsid w:val="00047B84"/>
    <w:pPr>
      <w:spacing w:before="240" w:after="60"/>
      <w:outlineLvl w:val="6"/>
    </w:pPr>
  </w:style>
  <w:style w:type="paragraph" w:styleId="Heading8">
    <w:name w:val="heading 8"/>
    <w:basedOn w:val="Normal"/>
    <w:next w:val="Normal"/>
    <w:rsid w:val="00047B84"/>
    <w:pPr>
      <w:spacing w:before="240" w:after="60"/>
      <w:outlineLvl w:val="7"/>
    </w:pPr>
    <w:rPr>
      <w:i/>
      <w:iCs/>
    </w:rPr>
  </w:style>
  <w:style w:type="paragraph" w:styleId="Heading9">
    <w:name w:val="heading 9"/>
    <w:basedOn w:val="Normal"/>
    <w:next w:val="Normal"/>
    <w:rsid w:val="00047B8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47B84"/>
    <w:pPr>
      <w:spacing w:after="0"/>
    </w:pPr>
    <w:rPr>
      <w:rFonts w:ascii="Tahoma" w:hAnsi="Tahoma" w:cs="Tahoma"/>
      <w:sz w:val="16"/>
      <w:szCs w:val="16"/>
    </w:rPr>
  </w:style>
  <w:style w:type="character" w:customStyle="1" w:styleId="BalloonTextChar">
    <w:name w:val="Balloon Text Char"/>
    <w:basedOn w:val="DefaultParagraphFont"/>
    <w:link w:val="BalloonText"/>
    <w:rsid w:val="00047B84"/>
    <w:rPr>
      <w:rFonts w:ascii="Tahoma" w:eastAsia="Times New Roman" w:hAnsi="Tahoma" w:cs="Tahoma"/>
      <w:color w:val="000000" w:themeColor="text1"/>
      <w:sz w:val="16"/>
      <w:szCs w:val="16"/>
    </w:rPr>
  </w:style>
  <w:style w:type="paragraph" w:styleId="BodyText">
    <w:name w:val="Body Text"/>
    <w:link w:val="BodyTextChar"/>
    <w:uiPriority w:val="1"/>
    <w:qFormat/>
    <w:rsid w:val="00047B84"/>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047B84"/>
    <w:rPr>
      <w:rFonts w:ascii="Arial" w:eastAsia="Times New Roman" w:hAnsi="Arial"/>
      <w:color w:val="000000" w:themeColor="text1"/>
      <w:sz w:val="24"/>
    </w:rPr>
  </w:style>
  <w:style w:type="paragraph" w:styleId="Caption">
    <w:name w:val="caption"/>
    <w:basedOn w:val="Normal"/>
    <w:next w:val="Normal"/>
    <w:rsid w:val="00047B84"/>
    <w:pPr>
      <w:spacing w:after="200"/>
    </w:pPr>
    <w:rPr>
      <w:b/>
      <w:bCs/>
      <w:color w:val="4F81BD" w:themeColor="accent1"/>
      <w:sz w:val="18"/>
      <w:szCs w:val="18"/>
    </w:rPr>
  </w:style>
  <w:style w:type="character" w:styleId="CommentReference">
    <w:name w:val="annotation reference"/>
    <w:basedOn w:val="DefaultParagraphFont"/>
    <w:semiHidden/>
    <w:unhideWhenUsed/>
    <w:rsid w:val="00047B84"/>
    <w:rPr>
      <w:sz w:val="16"/>
      <w:szCs w:val="16"/>
    </w:rPr>
  </w:style>
  <w:style w:type="paragraph" w:styleId="CommentText">
    <w:name w:val="annotation text"/>
    <w:basedOn w:val="Normal"/>
    <w:link w:val="CommentTextChar"/>
    <w:rsid w:val="00047B84"/>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47B84"/>
    <w:rPr>
      <w:rFonts w:ascii="Arial" w:eastAsia="Times New Roman" w:hAnsi="Arial"/>
      <w:sz w:val="24"/>
    </w:rPr>
  </w:style>
  <w:style w:type="paragraph" w:styleId="CommentSubject">
    <w:name w:val="annotation subject"/>
    <w:basedOn w:val="CommentText"/>
    <w:next w:val="CommentText"/>
    <w:link w:val="CommentSubjectChar"/>
    <w:semiHidden/>
    <w:unhideWhenUsed/>
    <w:rsid w:val="00047B84"/>
    <w:pPr>
      <w:tabs>
        <w:tab w:val="clear" w:pos="187"/>
        <w:tab w:val="clear" w:pos="9360"/>
      </w:tabs>
      <w:spacing w:line="240" w:lineRule="auto"/>
      <w:ind w:left="0" w:firstLine="0"/>
    </w:pPr>
    <w:rPr>
      <w:b/>
      <w:bCs/>
      <w:color w:val="000000" w:themeColor="text1"/>
    </w:rPr>
  </w:style>
  <w:style w:type="character" w:customStyle="1" w:styleId="CommentSubjectChar">
    <w:name w:val="Comment Subject Char"/>
    <w:basedOn w:val="CommentTextChar"/>
    <w:link w:val="CommentSubject"/>
    <w:semiHidden/>
    <w:rsid w:val="00047B84"/>
    <w:rPr>
      <w:rFonts w:ascii="Arial" w:eastAsia="Times New Roman" w:hAnsi="Arial"/>
      <w:b/>
      <w:bCs/>
      <w:color w:val="000000" w:themeColor="text1"/>
      <w:sz w:val="24"/>
    </w:rPr>
  </w:style>
  <w:style w:type="character" w:styleId="FollowedHyperlink">
    <w:name w:val="FollowedHyperlink"/>
    <w:basedOn w:val="DefaultParagraphFont"/>
    <w:rsid w:val="00047B84"/>
    <w:rPr>
      <w:color w:val="800080" w:themeColor="followedHyperlink"/>
      <w:u w:val="single"/>
    </w:rPr>
  </w:style>
  <w:style w:type="paragraph" w:styleId="Footer">
    <w:name w:val="footer"/>
    <w:basedOn w:val="Normal"/>
    <w:link w:val="FooterChar"/>
    <w:uiPriority w:val="99"/>
    <w:rsid w:val="00047B84"/>
    <w:pPr>
      <w:tabs>
        <w:tab w:val="center" w:pos="4680"/>
        <w:tab w:val="right" w:pos="9360"/>
      </w:tabs>
      <w:spacing w:after="0"/>
    </w:pPr>
  </w:style>
  <w:style w:type="character" w:customStyle="1" w:styleId="FooterChar">
    <w:name w:val="Footer Char"/>
    <w:basedOn w:val="DefaultParagraphFont"/>
    <w:link w:val="Footer"/>
    <w:uiPriority w:val="99"/>
    <w:rsid w:val="00047B84"/>
    <w:rPr>
      <w:rFonts w:ascii="Arial" w:eastAsia="Times New Roman" w:hAnsi="Arial"/>
      <w:color w:val="000000" w:themeColor="text1"/>
      <w:sz w:val="24"/>
      <w:szCs w:val="22"/>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Header">
    <w:name w:val="header"/>
    <w:basedOn w:val="Normal"/>
    <w:link w:val="HeaderChar"/>
    <w:rsid w:val="00047B84"/>
    <w:pPr>
      <w:tabs>
        <w:tab w:val="center" w:pos="4680"/>
        <w:tab w:val="right" w:pos="9360"/>
      </w:tabs>
      <w:spacing w:after="0"/>
    </w:pPr>
  </w:style>
  <w:style w:type="character" w:customStyle="1" w:styleId="HeaderChar">
    <w:name w:val="Header Char"/>
    <w:basedOn w:val="DefaultParagraphFont"/>
    <w:link w:val="Header"/>
    <w:rsid w:val="00047B84"/>
    <w:rPr>
      <w:rFonts w:ascii="Arial" w:eastAsia="Times New Roman" w:hAnsi="Arial"/>
      <w:color w:val="000000" w:themeColor="text1"/>
      <w:sz w:val="24"/>
      <w:szCs w:val="22"/>
    </w:rPr>
  </w:style>
  <w:style w:type="character" w:styleId="Hyperlink">
    <w:name w:val="Hyperlink"/>
    <w:basedOn w:val="DefaultParagraphFont"/>
    <w:uiPriority w:val="99"/>
    <w:unhideWhenUsed/>
    <w:rsid w:val="00047B84"/>
    <w:rPr>
      <w:color w:val="0000FF" w:themeColor="hyperlink"/>
      <w:u w:val="single"/>
    </w:rPr>
  </w:style>
  <w:style w:type="paragraph" w:styleId="ListParagraph">
    <w:name w:val="List Paragraph"/>
    <w:basedOn w:val="Normal"/>
    <w:uiPriority w:val="34"/>
    <w:rsid w:val="00047B84"/>
    <w:pPr>
      <w:ind w:left="720"/>
    </w:pPr>
  </w:style>
  <w:style w:type="paragraph" w:customStyle="1" w:styleId="notes">
    <w:name w:val="notes"/>
    <w:basedOn w:val="Normal"/>
    <w:qFormat/>
    <w:rsid w:val="00AB6832"/>
    <w:pPr>
      <w:pBdr>
        <w:top w:val="single" w:sz="8" w:space="1" w:color="000000" w:themeColor="text1"/>
        <w:left w:val="single" w:sz="8" w:space="0" w:color="000000" w:themeColor="text1"/>
        <w:bottom w:val="single" w:sz="8" w:space="1" w:color="000000" w:themeColor="text1"/>
        <w:right w:val="single" w:sz="8" w:space="4" w:color="000000" w:themeColor="text1"/>
      </w:pBdr>
      <w:ind w:left="720" w:right="720"/>
    </w:pPr>
    <w:rPr>
      <w:rFonts w:ascii="Consolas" w:hAnsi="Consolas" w:cs="Courier New"/>
      <w:sz w:val="22"/>
    </w:rPr>
  </w:style>
  <w:style w:type="character" w:styleId="PageNumber">
    <w:name w:val="page number"/>
    <w:rsid w:val="00047B84"/>
    <w:rPr>
      <w:b/>
    </w:rPr>
  </w:style>
  <w:style w:type="paragraph" w:customStyle="1" w:styleId="screen">
    <w:name w:val="screen"/>
    <w:basedOn w:val="Normal"/>
    <w:qFormat/>
    <w:rsid w:val="007832FD"/>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eastAsia="SimSun" w:hAnsi="Courier New"/>
      <w:noProof/>
      <w:sz w:val="20"/>
      <w:szCs w:val="20"/>
    </w:rPr>
  </w:style>
  <w:style w:type="table" w:styleId="TableGrid">
    <w:name w:val="Table Grid"/>
    <w:basedOn w:val="TableNormal"/>
    <w:rsid w:val="0004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047B84"/>
    <w:pPr>
      <w:jc w:val="center"/>
    </w:pPr>
    <w:rPr>
      <w:rFonts w:cs="Arial"/>
      <w:b/>
    </w:rPr>
  </w:style>
  <w:style w:type="paragraph" w:customStyle="1" w:styleId="TableText">
    <w:name w:val="Table Text"/>
    <w:basedOn w:val="Normal"/>
    <w:qFormat/>
    <w:rsid w:val="00BC24B7"/>
    <w:pPr>
      <w:spacing w:before="60" w:after="60"/>
    </w:pPr>
    <w:rPr>
      <w:sz w:val="20"/>
      <w:szCs w:val="20"/>
    </w:rPr>
  </w:style>
  <w:style w:type="paragraph" w:styleId="TOC1">
    <w:name w:val="toc 1"/>
    <w:basedOn w:val="Normal"/>
    <w:next w:val="Normal"/>
    <w:uiPriority w:val="39"/>
    <w:rsid w:val="000B0974"/>
    <w:pPr>
      <w:tabs>
        <w:tab w:val="left" w:pos="720"/>
        <w:tab w:val="right" w:leader="dot" w:pos="9350"/>
      </w:tabs>
    </w:pPr>
    <w:rPr>
      <w:b/>
      <w:bCs/>
      <w:caps/>
      <w:noProof/>
      <w:szCs w:val="20"/>
    </w:rPr>
  </w:style>
  <w:style w:type="paragraph" w:styleId="TOC2">
    <w:name w:val="toc 2"/>
    <w:basedOn w:val="Normal"/>
    <w:next w:val="Normal"/>
    <w:uiPriority w:val="39"/>
    <w:rsid w:val="00047B84"/>
    <w:pPr>
      <w:ind w:left="245"/>
    </w:pPr>
    <w:rPr>
      <w:caps/>
      <w:noProof/>
      <w:sz w:val="22"/>
      <w:szCs w:val="20"/>
    </w:rPr>
  </w:style>
  <w:style w:type="paragraph" w:styleId="TOC3">
    <w:name w:val="toc 3"/>
    <w:basedOn w:val="Normal"/>
    <w:next w:val="Normal"/>
    <w:uiPriority w:val="39"/>
    <w:rsid w:val="00047B84"/>
    <w:pPr>
      <w:spacing w:after="0"/>
      <w:ind w:left="480"/>
    </w:pPr>
    <w:rPr>
      <w:iCs/>
      <w:sz w:val="22"/>
      <w:szCs w:val="20"/>
    </w:rPr>
  </w:style>
  <w:style w:type="paragraph" w:styleId="TOC4">
    <w:name w:val="toc 4"/>
    <w:basedOn w:val="Normal"/>
    <w:next w:val="Normal"/>
    <w:uiPriority w:val="39"/>
    <w:unhideWhenUsed/>
    <w:rsid w:val="00047B84"/>
    <w:pPr>
      <w:spacing w:after="0"/>
      <w:ind w:left="720"/>
    </w:pPr>
    <w:rPr>
      <w:noProof/>
      <w:sz w:val="20"/>
      <w:szCs w:val="18"/>
    </w:rPr>
  </w:style>
  <w:style w:type="paragraph" w:styleId="TOC5">
    <w:name w:val="toc 5"/>
    <w:basedOn w:val="Normal"/>
    <w:next w:val="Normal"/>
    <w:autoRedefine/>
    <w:uiPriority w:val="39"/>
    <w:unhideWhenUsed/>
    <w:rsid w:val="00047B84"/>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047B84"/>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047B84"/>
    <w:pPr>
      <w:spacing w:after="0"/>
      <w:ind w:left="1440"/>
    </w:pPr>
    <w:rPr>
      <w:rFonts w:ascii="Times New Roman" w:hAnsi="Times New Roman"/>
      <w:sz w:val="18"/>
      <w:szCs w:val="18"/>
    </w:rPr>
  </w:style>
  <w:style w:type="paragraph" w:styleId="Revision">
    <w:name w:val="Revision"/>
    <w:hidden/>
    <w:uiPriority w:val="99"/>
    <w:semiHidden/>
    <w:rsid w:val="00590773"/>
    <w:rPr>
      <w:rFonts w:ascii="Century Schoolbook" w:eastAsia="Times New Roman" w:hAnsi="Century Schoolbook"/>
      <w:color w:val="000000" w:themeColor="text1"/>
      <w:sz w:val="24"/>
      <w:szCs w:val="22"/>
    </w:rPr>
  </w:style>
  <w:style w:type="paragraph" w:styleId="TOC8">
    <w:name w:val="toc 8"/>
    <w:basedOn w:val="Normal"/>
    <w:next w:val="Normal"/>
    <w:autoRedefine/>
    <w:uiPriority w:val="39"/>
    <w:unhideWhenUsed/>
    <w:rsid w:val="00047B84"/>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047B84"/>
    <w:pPr>
      <w:spacing w:after="0"/>
      <w:ind w:left="1920"/>
    </w:pPr>
    <w:rPr>
      <w:rFonts w:ascii="Times New Roman" w:hAnsi="Times New Roman"/>
      <w:sz w:val="18"/>
      <w:szCs w:val="18"/>
    </w:rPr>
  </w:style>
  <w:style w:type="paragraph" w:styleId="TOCHeading">
    <w:name w:val="TOC Heading"/>
    <w:basedOn w:val="Heading1"/>
    <w:next w:val="Normal"/>
    <w:uiPriority w:val="39"/>
    <w:unhideWhenUsed/>
    <w:qFormat/>
    <w:rsid w:val="00047B84"/>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table" w:styleId="LightList">
    <w:name w:val="Light List"/>
    <w:basedOn w:val="TableNormal"/>
    <w:uiPriority w:val="61"/>
    <w:rsid w:val="00BE2B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FC780F"/>
    <w:rPr>
      <w:rFonts w:eastAsia="Times New Roman"/>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Default Paragraph Font" w:uiPriority="1"/>
    <w:lsdException w:name="Body Text" w:uiPriority="1"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Plain Text"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22A9D"/>
    <w:pPr>
      <w:spacing w:before="120" w:after="120"/>
    </w:pPr>
    <w:rPr>
      <w:rFonts w:ascii="Arial" w:eastAsia="Times New Roman" w:hAnsi="Arial"/>
      <w:color w:val="000000" w:themeColor="text1"/>
      <w:sz w:val="24"/>
      <w:szCs w:val="22"/>
    </w:rPr>
  </w:style>
  <w:style w:type="paragraph" w:styleId="Heading1">
    <w:name w:val="heading 1"/>
    <w:next w:val="Normal"/>
    <w:qFormat/>
    <w:rsid w:val="0090069A"/>
    <w:pPr>
      <w:keepNext/>
      <w:numPr>
        <w:numId w:val="30"/>
      </w:numPr>
      <w:tabs>
        <w:tab w:val="clear" w:pos="360"/>
        <w:tab w:val="left" w:pos="900"/>
      </w:tabs>
      <w:autoSpaceDE w:val="0"/>
      <w:autoSpaceDN w:val="0"/>
      <w:adjustRightInd w:val="0"/>
      <w:spacing w:before="240" w:after="120"/>
      <w:ind w:left="900" w:hanging="900"/>
      <w:outlineLvl w:val="0"/>
    </w:pPr>
    <w:rPr>
      <w:rFonts w:ascii="Arial" w:eastAsia="Times New Roman" w:hAnsi="Arial" w:cs="Arial"/>
      <w:b/>
      <w:bCs/>
      <w:color w:val="000000" w:themeColor="text1"/>
      <w:kern w:val="32"/>
      <w:sz w:val="36"/>
      <w:szCs w:val="32"/>
    </w:rPr>
  </w:style>
  <w:style w:type="paragraph" w:styleId="Heading2">
    <w:name w:val="heading 2"/>
    <w:next w:val="Normal"/>
    <w:qFormat/>
    <w:rsid w:val="006D29D4"/>
    <w:pPr>
      <w:keepNext/>
      <w:numPr>
        <w:ilvl w:val="1"/>
        <w:numId w:val="30"/>
      </w:numPr>
      <w:spacing w:before="120" w:after="120"/>
      <w:ind w:left="0" w:firstLine="0"/>
      <w:outlineLvl w:val="1"/>
    </w:pPr>
    <w:rPr>
      <w:rFonts w:ascii="Arial Bold" w:eastAsia="Times New Roman" w:hAnsi="Arial Bold" w:cs="Arial"/>
      <w:b/>
      <w:iCs/>
      <w:caps/>
      <w:color w:val="000000" w:themeColor="text1"/>
      <w:kern w:val="32"/>
      <w:sz w:val="32"/>
      <w:szCs w:val="28"/>
    </w:rPr>
  </w:style>
  <w:style w:type="paragraph" w:styleId="Heading3">
    <w:name w:val="heading 3"/>
    <w:next w:val="Normal"/>
    <w:qFormat/>
    <w:rsid w:val="008E6CAB"/>
    <w:pPr>
      <w:numPr>
        <w:ilvl w:val="2"/>
        <w:numId w:val="30"/>
      </w:numPr>
      <w:tabs>
        <w:tab w:val="clear" w:pos="1440"/>
        <w:tab w:val="num" w:pos="540"/>
      </w:tabs>
      <w:spacing w:before="120" w:after="120"/>
      <w:ind w:left="0" w:firstLine="0"/>
      <w:outlineLvl w:val="2"/>
    </w:pPr>
    <w:rPr>
      <w:rFonts w:ascii="Arial" w:eastAsia="Times New Roman" w:hAnsi="Arial" w:cs="Arial"/>
      <w:b/>
      <w:bCs/>
      <w:iCs/>
      <w:color w:val="000000" w:themeColor="text1"/>
      <w:kern w:val="32"/>
      <w:sz w:val="28"/>
      <w:szCs w:val="26"/>
    </w:rPr>
  </w:style>
  <w:style w:type="paragraph" w:styleId="Heading4">
    <w:name w:val="heading 4"/>
    <w:aliases w:val="h4,4,H4,h4 sub sub heading"/>
    <w:next w:val="Normal"/>
    <w:rsid w:val="00047B84"/>
    <w:pPr>
      <w:spacing w:after="120"/>
      <w:outlineLvl w:val="3"/>
    </w:pPr>
    <w:rPr>
      <w:rFonts w:ascii="Arial" w:eastAsia="Times New Roman" w:hAnsi="Arial" w:cs="Arial"/>
      <w:b/>
      <w:kern w:val="32"/>
      <w:sz w:val="24"/>
      <w:szCs w:val="28"/>
    </w:rPr>
  </w:style>
  <w:style w:type="paragraph" w:styleId="Heading5">
    <w:name w:val="heading 5"/>
    <w:aliases w:val="H5"/>
    <w:basedOn w:val="Normal"/>
    <w:next w:val="Normal"/>
    <w:rsid w:val="00047B84"/>
    <w:pPr>
      <w:spacing w:before="240" w:after="60"/>
      <w:outlineLvl w:val="4"/>
    </w:pPr>
    <w:rPr>
      <w:b/>
      <w:bCs/>
      <w:i/>
      <w:iCs/>
      <w:sz w:val="26"/>
      <w:szCs w:val="26"/>
    </w:rPr>
  </w:style>
  <w:style w:type="paragraph" w:styleId="Heading6">
    <w:name w:val="heading 6"/>
    <w:aliases w:val="H6"/>
    <w:basedOn w:val="Normal"/>
    <w:next w:val="Normal"/>
    <w:rsid w:val="00047B84"/>
    <w:pPr>
      <w:spacing w:before="240" w:after="60"/>
      <w:outlineLvl w:val="5"/>
    </w:pPr>
    <w:rPr>
      <w:b/>
      <w:bCs/>
    </w:rPr>
  </w:style>
  <w:style w:type="paragraph" w:styleId="Heading7">
    <w:name w:val="heading 7"/>
    <w:basedOn w:val="Normal"/>
    <w:next w:val="Normal"/>
    <w:rsid w:val="00047B84"/>
    <w:pPr>
      <w:spacing w:before="240" w:after="60"/>
      <w:outlineLvl w:val="6"/>
    </w:pPr>
  </w:style>
  <w:style w:type="paragraph" w:styleId="Heading8">
    <w:name w:val="heading 8"/>
    <w:basedOn w:val="Normal"/>
    <w:next w:val="Normal"/>
    <w:rsid w:val="00047B84"/>
    <w:pPr>
      <w:spacing w:before="240" w:after="60"/>
      <w:outlineLvl w:val="7"/>
    </w:pPr>
    <w:rPr>
      <w:i/>
      <w:iCs/>
    </w:rPr>
  </w:style>
  <w:style w:type="paragraph" w:styleId="Heading9">
    <w:name w:val="heading 9"/>
    <w:basedOn w:val="Normal"/>
    <w:next w:val="Normal"/>
    <w:rsid w:val="00047B84"/>
    <w:p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047B84"/>
    <w:pPr>
      <w:spacing w:after="0"/>
    </w:pPr>
    <w:rPr>
      <w:rFonts w:ascii="Tahoma" w:hAnsi="Tahoma" w:cs="Tahoma"/>
      <w:sz w:val="16"/>
      <w:szCs w:val="16"/>
    </w:rPr>
  </w:style>
  <w:style w:type="character" w:customStyle="1" w:styleId="BalloonTextChar">
    <w:name w:val="Balloon Text Char"/>
    <w:basedOn w:val="DefaultParagraphFont"/>
    <w:link w:val="BalloonText"/>
    <w:rsid w:val="00047B84"/>
    <w:rPr>
      <w:rFonts w:ascii="Tahoma" w:eastAsia="Times New Roman" w:hAnsi="Tahoma" w:cs="Tahoma"/>
      <w:color w:val="000000" w:themeColor="text1"/>
      <w:sz w:val="16"/>
      <w:szCs w:val="16"/>
    </w:rPr>
  </w:style>
  <w:style w:type="paragraph" w:styleId="BodyText">
    <w:name w:val="Body Text"/>
    <w:link w:val="BodyTextChar"/>
    <w:uiPriority w:val="1"/>
    <w:qFormat/>
    <w:rsid w:val="00047B84"/>
    <w:pPr>
      <w:spacing w:before="120" w:after="120"/>
      <w:ind w:left="907"/>
    </w:pPr>
    <w:rPr>
      <w:rFonts w:ascii="Arial" w:eastAsia="Times New Roman" w:hAnsi="Arial"/>
      <w:color w:val="000000" w:themeColor="text1"/>
      <w:sz w:val="24"/>
    </w:rPr>
  </w:style>
  <w:style w:type="character" w:customStyle="1" w:styleId="BodyTextChar">
    <w:name w:val="Body Text Char"/>
    <w:basedOn w:val="DefaultParagraphFont"/>
    <w:link w:val="BodyText"/>
    <w:uiPriority w:val="1"/>
    <w:rsid w:val="00047B84"/>
    <w:rPr>
      <w:rFonts w:ascii="Arial" w:eastAsia="Times New Roman" w:hAnsi="Arial"/>
      <w:color w:val="000000" w:themeColor="text1"/>
      <w:sz w:val="24"/>
    </w:rPr>
  </w:style>
  <w:style w:type="paragraph" w:styleId="Caption">
    <w:name w:val="caption"/>
    <w:basedOn w:val="Normal"/>
    <w:next w:val="Normal"/>
    <w:rsid w:val="00047B84"/>
    <w:pPr>
      <w:spacing w:after="200"/>
    </w:pPr>
    <w:rPr>
      <w:b/>
      <w:bCs/>
      <w:color w:val="4F81BD" w:themeColor="accent1"/>
      <w:sz w:val="18"/>
      <w:szCs w:val="18"/>
    </w:rPr>
  </w:style>
  <w:style w:type="character" w:styleId="CommentReference">
    <w:name w:val="annotation reference"/>
    <w:basedOn w:val="DefaultParagraphFont"/>
    <w:semiHidden/>
    <w:unhideWhenUsed/>
    <w:rsid w:val="00047B84"/>
    <w:rPr>
      <w:sz w:val="16"/>
      <w:szCs w:val="16"/>
    </w:rPr>
  </w:style>
  <w:style w:type="paragraph" w:styleId="CommentText">
    <w:name w:val="annotation text"/>
    <w:basedOn w:val="Normal"/>
    <w:link w:val="CommentTextChar"/>
    <w:rsid w:val="00047B84"/>
    <w:pPr>
      <w:tabs>
        <w:tab w:val="left" w:pos="187"/>
        <w:tab w:val="right" w:pos="9360"/>
      </w:tabs>
      <w:spacing w:line="220" w:lineRule="exact"/>
      <w:ind w:left="187" w:hanging="187"/>
    </w:pPr>
    <w:rPr>
      <w:color w:val="auto"/>
      <w:szCs w:val="20"/>
    </w:rPr>
  </w:style>
  <w:style w:type="character" w:customStyle="1" w:styleId="CommentTextChar">
    <w:name w:val="Comment Text Char"/>
    <w:basedOn w:val="DefaultParagraphFont"/>
    <w:link w:val="CommentText"/>
    <w:rsid w:val="00047B84"/>
    <w:rPr>
      <w:rFonts w:ascii="Arial" w:eastAsia="Times New Roman" w:hAnsi="Arial"/>
      <w:sz w:val="24"/>
    </w:rPr>
  </w:style>
  <w:style w:type="paragraph" w:styleId="CommentSubject">
    <w:name w:val="annotation subject"/>
    <w:basedOn w:val="CommentText"/>
    <w:next w:val="CommentText"/>
    <w:link w:val="CommentSubjectChar"/>
    <w:semiHidden/>
    <w:unhideWhenUsed/>
    <w:rsid w:val="00047B84"/>
    <w:pPr>
      <w:tabs>
        <w:tab w:val="clear" w:pos="187"/>
        <w:tab w:val="clear" w:pos="9360"/>
      </w:tabs>
      <w:spacing w:line="240" w:lineRule="auto"/>
      <w:ind w:left="0" w:firstLine="0"/>
    </w:pPr>
    <w:rPr>
      <w:b/>
      <w:bCs/>
      <w:color w:val="000000" w:themeColor="text1"/>
    </w:rPr>
  </w:style>
  <w:style w:type="character" w:customStyle="1" w:styleId="CommentSubjectChar">
    <w:name w:val="Comment Subject Char"/>
    <w:basedOn w:val="CommentTextChar"/>
    <w:link w:val="CommentSubject"/>
    <w:semiHidden/>
    <w:rsid w:val="00047B84"/>
    <w:rPr>
      <w:rFonts w:ascii="Arial" w:eastAsia="Times New Roman" w:hAnsi="Arial"/>
      <w:b/>
      <w:bCs/>
      <w:color w:val="000000" w:themeColor="text1"/>
      <w:sz w:val="24"/>
    </w:rPr>
  </w:style>
  <w:style w:type="character" w:styleId="FollowedHyperlink">
    <w:name w:val="FollowedHyperlink"/>
    <w:basedOn w:val="DefaultParagraphFont"/>
    <w:rsid w:val="00047B84"/>
    <w:rPr>
      <w:color w:val="800080" w:themeColor="followedHyperlink"/>
      <w:u w:val="single"/>
    </w:rPr>
  </w:style>
  <w:style w:type="paragraph" w:styleId="Footer">
    <w:name w:val="footer"/>
    <w:basedOn w:val="Normal"/>
    <w:link w:val="FooterChar"/>
    <w:uiPriority w:val="99"/>
    <w:rsid w:val="00047B84"/>
    <w:pPr>
      <w:tabs>
        <w:tab w:val="center" w:pos="4680"/>
        <w:tab w:val="right" w:pos="9360"/>
      </w:tabs>
      <w:spacing w:after="0"/>
    </w:pPr>
  </w:style>
  <w:style w:type="character" w:customStyle="1" w:styleId="FooterChar">
    <w:name w:val="Footer Char"/>
    <w:basedOn w:val="DefaultParagraphFont"/>
    <w:link w:val="Footer"/>
    <w:uiPriority w:val="99"/>
    <w:rsid w:val="00047B84"/>
    <w:rPr>
      <w:rFonts w:ascii="Arial" w:eastAsia="Times New Roman" w:hAnsi="Arial"/>
      <w:color w:val="000000" w:themeColor="text1"/>
      <w:sz w:val="24"/>
      <w:szCs w:val="22"/>
    </w:rPr>
  </w:style>
  <w:style w:type="paragraph" w:styleId="z-TopofForm">
    <w:name w:val="HTML Top of Form"/>
    <w:basedOn w:val="Normal"/>
    <w:next w:val="Normal"/>
    <w:link w:val="z-TopofFormChar"/>
    <w:hidden/>
    <w:rsid w:val="005505B0"/>
    <w:pPr>
      <w:pBdr>
        <w:bottom w:val="single" w:sz="6" w:space="1" w:color="auto"/>
      </w:pBdr>
      <w:spacing w:after="0"/>
      <w:jc w:val="center"/>
    </w:pPr>
    <w:rPr>
      <w:rFonts w:cs="Arial"/>
      <w:vanish/>
      <w:sz w:val="16"/>
      <w:szCs w:val="16"/>
    </w:rPr>
  </w:style>
  <w:style w:type="character" w:customStyle="1" w:styleId="z-TopofFormChar">
    <w:name w:val="z-Top of Form Char"/>
    <w:basedOn w:val="DefaultParagraphFont"/>
    <w:link w:val="z-TopofForm"/>
    <w:rsid w:val="005505B0"/>
    <w:rPr>
      <w:rFonts w:ascii="Arial" w:eastAsia="Times New Roman" w:hAnsi="Arial" w:cs="Arial"/>
      <w:vanish/>
      <w:color w:val="000000" w:themeColor="text1"/>
      <w:sz w:val="16"/>
      <w:szCs w:val="16"/>
    </w:rPr>
  </w:style>
  <w:style w:type="paragraph" w:styleId="z-BottomofForm">
    <w:name w:val="HTML Bottom of Form"/>
    <w:basedOn w:val="Normal"/>
    <w:next w:val="Normal"/>
    <w:link w:val="z-BottomofFormChar"/>
    <w:hidden/>
    <w:rsid w:val="005505B0"/>
    <w:pPr>
      <w:pBdr>
        <w:top w:val="single" w:sz="6" w:space="1" w:color="auto"/>
      </w:pBdr>
      <w:spacing w:after="0"/>
      <w:jc w:val="center"/>
    </w:pPr>
    <w:rPr>
      <w:rFonts w:cs="Arial"/>
      <w:vanish/>
      <w:sz w:val="16"/>
      <w:szCs w:val="16"/>
    </w:rPr>
  </w:style>
  <w:style w:type="character" w:customStyle="1" w:styleId="z-BottomofFormChar">
    <w:name w:val="z-Bottom of Form Char"/>
    <w:basedOn w:val="DefaultParagraphFont"/>
    <w:link w:val="z-BottomofForm"/>
    <w:rsid w:val="005505B0"/>
    <w:rPr>
      <w:rFonts w:ascii="Arial" w:eastAsia="Times New Roman" w:hAnsi="Arial" w:cs="Arial"/>
      <w:vanish/>
      <w:color w:val="000000" w:themeColor="text1"/>
      <w:sz w:val="16"/>
      <w:szCs w:val="16"/>
    </w:rPr>
  </w:style>
  <w:style w:type="paragraph" w:styleId="Header">
    <w:name w:val="header"/>
    <w:basedOn w:val="Normal"/>
    <w:link w:val="HeaderChar"/>
    <w:rsid w:val="00047B84"/>
    <w:pPr>
      <w:tabs>
        <w:tab w:val="center" w:pos="4680"/>
        <w:tab w:val="right" w:pos="9360"/>
      </w:tabs>
      <w:spacing w:after="0"/>
    </w:pPr>
  </w:style>
  <w:style w:type="character" w:customStyle="1" w:styleId="HeaderChar">
    <w:name w:val="Header Char"/>
    <w:basedOn w:val="DefaultParagraphFont"/>
    <w:link w:val="Header"/>
    <w:rsid w:val="00047B84"/>
    <w:rPr>
      <w:rFonts w:ascii="Arial" w:eastAsia="Times New Roman" w:hAnsi="Arial"/>
      <w:color w:val="000000" w:themeColor="text1"/>
      <w:sz w:val="24"/>
      <w:szCs w:val="22"/>
    </w:rPr>
  </w:style>
  <w:style w:type="character" w:styleId="Hyperlink">
    <w:name w:val="Hyperlink"/>
    <w:basedOn w:val="DefaultParagraphFont"/>
    <w:uiPriority w:val="99"/>
    <w:unhideWhenUsed/>
    <w:rsid w:val="00047B84"/>
    <w:rPr>
      <w:color w:val="0000FF" w:themeColor="hyperlink"/>
      <w:u w:val="single"/>
    </w:rPr>
  </w:style>
  <w:style w:type="paragraph" w:styleId="ListParagraph">
    <w:name w:val="List Paragraph"/>
    <w:basedOn w:val="Normal"/>
    <w:uiPriority w:val="34"/>
    <w:rsid w:val="00047B84"/>
    <w:pPr>
      <w:ind w:left="720"/>
    </w:pPr>
  </w:style>
  <w:style w:type="paragraph" w:customStyle="1" w:styleId="notes">
    <w:name w:val="notes"/>
    <w:basedOn w:val="Normal"/>
    <w:qFormat/>
    <w:rsid w:val="00AB6832"/>
    <w:pPr>
      <w:pBdr>
        <w:top w:val="single" w:sz="8" w:space="1" w:color="000000" w:themeColor="text1"/>
        <w:left w:val="single" w:sz="8" w:space="0" w:color="000000" w:themeColor="text1"/>
        <w:bottom w:val="single" w:sz="8" w:space="1" w:color="000000" w:themeColor="text1"/>
        <w:right w:val="single" w:sz="8" w:space="4" w:color="000000" w:themeColor="text1"/>
      </w:pBdr>
      <w:ind w:left="720" w:right="720"/>
    </w:pPr>
    <w:rPr>
      <w:rFonts w:ascii="Consolas" w:hAnsi="Consolas" w:cs="Courier New"/>
      <w:sz w:val="22"/>
    </w:rPr>
  </w:style>
  <w:style w:type="character" w:styleId="PageNumber">
    <w:name w:val="page number"/>
    <w:rsid w:val="00047B84"/>
    <w:rPr>
      <w:b/>
    </w:rPr>
  </w:style>
  <w:style w:type="paragraph" w:customStyle="1" w:styleId="screen">
    <w:name w:val="screen"/>
    <w:basedOn w:val="Normal"/>
    <w:qFormat/>
    <w:rsid w:val="007832FD"/>
    <w:pPr>
      <w:pBdr>
        <w:top w:val="single" w:sz="6" w:space="0" w:color="auto"/>
        <w:left w:val="single" w:sz="6" w:space="0" w:color="auto"/>
        <w:bottom w:val="single" w:sz="6" w:space="0" w:color="auto"/>
        <w:right w:val="single" w:sz="6" w:space="0" w:color="auto"/>
      </w:pBdr>
      <w:overflowPunct w:val="0"/>
      <w:autoSpaceDE w:val="0"/>
      <w:autoSpaceDN w:val="0"/>
      <w:adjustRightInd w:val="0"/>
      <w:spacing w:before="0" w:after="0"/>
    </w:pPr>
    <w:rPr>
      <w:rFonts w:ascii="Courier New" w:eastAsia="SimSun" w:hAnsi="Courier New"/>
      <w:noProof/>
      <w:sz w:val="20"/>
      <w:szCs w:val="20"/>
    </w:rPr>
  </w:style>
  <w:style w:type="table" w:styleId="TableGrid">
    <w:name w:val="Table Grid"/>
    <w:basedOn w:val="TableNormal"/>
    <w:rsid w:val="00047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rsid w:val="00047B84"/>
    <w:pPr>
      <w:jc w:val="center"/>
    </w:pPr>
    <w:rPr>
      <w:rFonts w:cs="Arial"/>
      <w:b/>
    </w:rPr>
  </w:style>
  <w:style w:type="paragraph" w:customStyle="1" w:styleId="TableText">
    <w:name w:val="Table Text"/>
    <w:basedOn w:val="Normal"/>
    <w:qFormat/>
    <w:rsid w:val="00BC24B7"/>
    <w:pPr>
      <w:spacing w:before="60" w:after="60"/>
    </w:pPr>
    <w:rPr>
      <w:sz w:val="20"/>
      <w:szCs w:val="20"/>
    </w:rPr>
  </w:style>
  <w:style w:type="paragraph" w:styleId="TOC1">
    <w:name w:val="toc 1"/>
    <w:basedOn w:val="Normal"/>
    <w:next w:val="Normal"/>
    <w:uiPriority w:val="39"/>
    <w:rsid w:val="000B0974"/>
    <w:pPr>
      <w:tabs>
        <w:tab w:val="left" w:pos="720"/>
        <w:tab w:val="right" w:leader="dot" w:pos="9350"/>
      </w:tabs>
    </w:pPr>
    <w:rPr>
      <w:b/>
      <w:bCs/>
      <w:caps/>
      <w:noProof/>
      <w:szCs w:val="20"/>
    </w:rPr>
  </w:style>
  <w:style w:type="paragraph" w:styleId="TOC2">
    <w:name w:val="toc 2"/>
    <w:basedOn w:val="Normal"/>
    <w:next w:val="Normal"/>
    <w:uiPriority w:val="39"/>
    <w:rsid w:val="00047B84"/>
    <w:pPr>
      <w:ind w:left="245"/>
    </w:pPr>
    <w:rPr>
      <w:caps/>
      <w:noProof/>
      <w:sz w:val="22"/>
      <w:szCs w:val="20"/>
    </w:rPr>
  </w:style>
  <w:style w:type="paragraph" w:styleId="TOC3">
    <w:name w:val="toc 3"/>
    <w:basedOn w:val="Normal"/>
    <w:next w:val="Normal"/>
    <w:uiPriority w:val="39"/>
    <w:rsid w:val="00047B84"/>
    <w:pPr>
      <w:spacing w:after="0"/>
      <w:ind w:left="480"/>
    </w:pPr>
    <w:rPr>
      <w:iCs/>
      <w:sz w:val="22"/>
      <w:szCs w:val="20"/>
    </w:rPr>
  </w:style>
  <w:style w:type="paragraph" w:styleId="TOC4">
    <w:name w:val="toc 4"/>
    <w:basedOn w:val="Normal"/>
    <w:next w:val="Normal"/>
    <w:uiPriority w:val="39"/>
    <w:unhideWhenUsed/>
    <w:rsid w:val="00047B84"/>
    <w:pPr>
      <w:spacing w:after="0"/>
      <w:ind w:left="720"/>
    </w:pPr>
    <w:rPr>
      <w:noProof/>
      <w:sz w:val="20"/>
      <w:szCs w:val="18"/>
    </w:rPr>
  </w:style>
  <w:style w:type="paragraph" w:styleId="TOC5">
    <w:name w:val="toc 5"/>
    <w:basedOn w:val="Normal"/>
    <w:next w:val="Normal"/>
    <w:autoRedefine/>
    <w:uiPriority w:val="39"/>
    <w:unhideWhenUsed/>
    <w:rsid w:val="00047B84"/>
    <w:pPr>
      <w:spacing w:after="0"/>
      <w:ind w:left="960"/>
    </w:pPr>
    <w:rPr>
      <w:rFonts w:ascii="Times New Roman" w:hAnsi="Times New Roman"/>
      <w:sz w:val="18"/>
      <w:szCs w:val="18"/>
    </w:rPr>
  </w:style>
  <w:style w:type="paragraph" w:styleId="TOC6">
    <w:name w:val="toc 6"/>
    <w:basedOn w:val="Normal"/>
    <w:next w:val="Normal"/>
    <w:autoRedefine/>
    <w:uiPriority w:val="39"/>
    <w:unhideWhenUsed/>
    <w:rsid w:val="00047B84"/>
    <w:pPr>
      <w:spacing w:after="0"/>
      <w:ind w:left="1200"/>
    </w:pPr>
    <w:rPr>
      <w:rFonts w:ascii="Times New Roman" w:hAnsi="Times New Roman"/>
      <w:sz w:val="18"/>
      <w:szCs w:val="18"/>
    </w:rPr>
  </w:style>
  <w:style w:type="paragraph" w:styleId="TOC7">
    <w:name w:val="toc 7"/>
    <w:basedOn w:val="Normal"/>
    <w:next w:val="Normal"/>
    <w:autoRedefine/>
    <w:uiPriority w:val="39"/>
    <w:unhideWhenUsed/>
    <w:rsid w:val="00047B84"/>
    <w:pPr>
      <w:spacing w:after="0"/>
      <w:ind w:left="1440"/>
    </w:pPr>
    <w:rPr>
      <w:rFonts w:ascii="Times New Roman" w:hAnsi="Times New Roman"/>
      <w:sz w:val="18"/>
      <w:szCs w:val="18"/>
    </w:rPr>
  </w:style>
  <w:style w:type="paragraph" w:styleId="Revision">
    <w:name w:val="Revision"/>
    <w:hidden/>
    <w:uiPriority w:val="99"/>
    <w:semiHidden/>
    <w:rsid w:val="00590773"/>
    <w:rPr>
      <w:rFonts w:ascii="Century Schoolbook" w:eastAsia="Times New Roman" w:hAnsi="Century Schoolbook"/>
      <w:color w:val="000000" w:themeColor="text1"/>
      <w:sz w:val="24"/>
      <w:szCs w:val="22"/>
    </w:rPr>
  </w:style>
  <w:style w:type="paragraph" w:styleId="TOC8">
    <w:name w:val="toc 8"/>
    <w:basedOn w:val="Normal"/>
    <w:next w:val="Normal"/>
    <w:autoRedefine/>
    <w:uiPriority w:val="39"/>
    <w:unhideWhenUsed/>
    <w:rsid w:val="00047B84"/>
    <w:pPr>
      <w:spacing w:after="0"/>
      <w:ind w:left="1680"/>
    </w:pPr>
    <w:rPr>
      <w:rFonts w:ascii="Times New Roman" w:hAnsi="Times New Roman"/>
      <w:sz w:val="18"/>
      <w:szCs w:val="18"/>
    </w:rPr>
  </w:style>
  <w:style w:type="paragraph" w:styleId="TOC9">
    <w:name w:val="toc 9"/>
    <w:basedOn w:val="Normal"/>
    <w:next w:val="Normal"/>
    <w:autoRedefine/>
    <w:uiPriority w:val="39"/>
    <w:unhideWhenUsed/>
    <w:rsid w:val="00047B84"/>
    <w:pPr>
      <w:spacing w:after="0"/>
      <w:ind w:left="1920"/>
    </w:pPr>
    <w:rPr>
      <w:rFonts w:ascii="Times New Roman" w:hAnsi="Times New Roman"/>
      <w:sz w:val="18"/>
      <w:szCs w:val="18"/>
    </w:rPr>
  </w:style>
  <w:style w:type="paragraph" w:styleId="TOCHeading">
    <w:name w:val="TOC Heading"/>
    <w:basedOn w:val="Heading1"/>
    <w:next w:val="Normal"/>
    <w:uiPriority w:val="39"/>
    <w:unhideWhenUsed/>
    <w:qFormat/>
    <w:rsid w:val="00047B84"/>
    <w:pPr>
      <w:keepLines/>
      <w:numPr>
        <w:numId w:val="0"/>
      </w:numPr>
      <w:autoSpaceDE/>
      <w:autoSpaceDN/>
      <w:adjustRightInd/>
      <w:spacing w:before="480" w:after="0" w:line="276" w:lineRule="auto"/>
      <w:outlineLvl w:val="9"/>
    </w:pPr>
    <w:rPr>
      <w:rFonts w:ascii="Times New Roman" w:hAnsi="Times New Roman" w:cs="Times New Roman"/>
      <w:color w:val="365F91" w:themeColor="accent1" w:themeShade="BF"/>
      <w:kern w:val="0"/>
      <w:sz w:val="28"/>
      <w:szCs w:val="28"/>
      <w:lang w:eastAsia="ja-JP"/>
    </w:rPr>
  </w:style>
  <w:style w:type="table" w:styleId="LightList">
    <w:name w:val="Light List"/>
    <w:basedOn w:val="TableNormal"/>
    <w:uiPriority w:val="61"/>
    <w:rsid w:val="00BE2B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FC780F"/>
    <w:rPr>
      <w:rFonts w:eastAsia="Times New Roman"/>
      <w:color w:val="000000" w:themeColor="text1"/>
    </w:rPr>
    <w:tblPr>
      <w:tblStyleRowBandSize w:val="1"/>
      <w:tblStyleColBandSize w:val="1"/>
    </w:tblPr>
    <w:tcPr>
      <w:shd w:val="clear" w:color="auto" w:fill="FFFFFF" w:themeFill="background1"/>
    </w:tc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085387">
      <w:bodyDiv w:val="1"/>
      <w:marLeft w:val="0"/>
      <w:marRight w:val="0"/>
      <w:marTop w:val="0"/>
      <w:marBottom w:val="0"/>
      <w:divBdr>
        <w:top w:val="none" w:sz="0" w:space="0" w:color="auto"/>
        <w:left w:val="none" w:sz="0" w:space="0" w:color="auto"/>
        <w:bottom w:val="none" w:sz="0" w:space="0" w:color="auto"/>
        <w:right w:val="none" w:sz="0" w:space="0" w:color="auto"/>
      </w:divBdr>
    </w:div>
    <w:div w:id="301539653">
      <w:bodyDiv w:val="1"/>
      <w:marLeft w:val="0"/>
      <w:marRight w:val="0"/>
      <w:marTop w:val="0"/>
      <w:marBottom w:val="0"/>
      <w:divBdr>
        <w:top w:val="none" w:sz="0" w:space="0" w:color="auto"/>
        <w:left w:val="none" w:sz="0" w:space="0" w:color="auto"/>
        <w:bottom w:val="none" w:sz="0" w:space="0" w:color="auto"/>
        <w:right w:val="none" w:sz="0" w:space="0" w:color="auto"/>
      </w:divBdr>
    </w:div>
    <w:div w:id="1107433416">
      <w:bodyDiv w:val="1"/>
      <w:marLeft w:val="0"/>
      <w:marRight w:val="0"/>
      <w:marTop w:val="0"/>
      <w:marBottom w:val="0"/>
      <w:divBdr>
        <w:top w:val="none" w:sz="0" w:space="0" w:color="auto"/>
        <w:left w:val="none" w:sz="0" w:space="0" w:color="auto"/>
        <w:bottom w:val="none" w:sz="0" w:space="0" w:color="auto"/>
        <w:right w:val="none" w:sz="0" w:space="0" w:color="auto"/>
      </w:divBdr>
    </w:div>
    <w:div w:id="1357736194">
      <w:bodyDiv w:val="1"/>
      <w:marLeft w:val="0"/>
      <w:marRight w:val="0"/>
      <w:marTop w:val="0"/>
      <w:marBottom w:val="0"/>
      <w:divBdr>
        <w:top w:val="none" w:sz="0" w:space="0" w:color="auto"/>
        <w:left w:val="none" w:sz="0" w:space="0" w:color="auto"/>
        <w:bottom w:val="none" w:sz="0" w:space="0" w:color="auto"/>
        <w:right w:val="none" w:sz="0" w:space="0" w:color="auto"/>
      </w:divBdr>
    </w:div>
    <w:div w:id="1834027893">
      <w:bodyDiv w:val="1"/>
      <w:marLeft w:val="0"/>
      <w:marRight w:val="0"/>
      <w:marTop w:val="0"/>
      <w:marBottom w:val="0"/>
      <w:divBdr>
        <w:top w:val="none" w:sz="0" w:space="0" w:color="auto"/>
        <w:left w:val="none" w:sz="0" w:space="0" w:color="auto"/>
        <w:bottom w:val="none" w:sz="0" w:space="0" w:color="auto"/>
        <w:right w:val="none" w:sz="0" w:space="0" w:color="auto"/>
      </w:divBdr>
    </w:div>
    <w:div w:id="1870798760">
      <w:bodyDiv w:val="1"/>
      <w:marLeft w:val="0"/>
      <w:marRight w:val="0"/>
      <w:marTop w:val="0"/>
      <w:marBottom w:val="0"/>
      <w:divBdr>
        <w:top w:val="none" w:sz="0" w:space="0" w:color="auto"/>
        <w:left w:val="none" w:sz="0" w:space="0" w:color="auto"/>
        <w:bottom w:val="none" w:sz="0" w:space="0" w:color="auto"/>
        <w:right w:val="none" w:sz="0" w:space="0" w:color="auto"/>
      </w:divBdr>
    </w:div>
    <w:div w:id="192572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scorcg\Application%20Data\Microsoft\Templates\Full%20Templat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Responsible_x0020_Party xmlns="52d5b794-a0b2-4e8a-9a5b-2a399e63bdfa" xsi:nil="true"/>
    <_dlc_DocId xmlns="cdd665a5-4d39-4c80-990a-8a3abca4f55f">657KNE7CTRDA-5449-4508</_dlc_DocId>
    <_dlc_DocIdUrl xmlns="cdd665a5-4d39-4c80-990a-8a3abca4f55f">
      <Url>http://vaww.oed.portal.va.gov/pm/iehr/vista_evolution/immunization/_layouts/DocIdRedir.aspx?ID=657KNE7CTRDA-5449-4508</Url>
      <Description>657KNE7CTRDA-5449-4508</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5119C73D0F3CC41A73BE42AF714D619" ma:contentTypeVersion="6" ma:contentTypeDescription="Create a new document." ma:contentTypeScope="" ma:versionID="43a5a1faaddaac842371d73a9a380d36">
  <xsd:schema xmlns:xsd="http://www.w3.org/2001/XMLSchema" xmlns:xs="http://www.w3.org/2001/XMLSchema" xmlns:p="http://schemas.microsoft.com/office/2006/metadata/properties" xmlns:ns2="cdd665a5-4d39-4c80-990a-8a3abca4f55f" xmlns:ns3="52d5b794-a0b2-4e8a-9a5b-2a399e63bdfa" targetNamespace="http://schemas.microsoft.com/office/2006/metadata/properties" ma:root="true" ma:fieldsID="30ced97c3e80d8d27a67d578072ab4e0" ns2:_="" ns3:_="">
    <xsd:import namespace="cdd665a5-4d39-4c80-990a-8a3abca4f55f"/>
    <xsd:import namespace="52d5b794-a0b2-4e8a-9a5b-2a399e63bdfa"/>
    <xsd:element name="properties">
      <xsd:complexType>
        <xsd:sequence>
          <xsd:element name="documentManagement">
            <xsd:complexType>
              <xsd:all>
                <xsd:element ref="ns2:_dlc_DocId" minOccurs="0"/>
                <xsd:element ref="ns2:_dlc_DocIdUrl" minOccurs="0"/>
                <xsd:element ref="ns2:_dlc_DocIdPersistId" minOccurs="0"/>
                <xsd:element ref="ns3:Responsible_x0020_Par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2d5b794-a0b2-4e8a-9a5b-2a399e63bdfa" elementFormDefault="qualified">
    <xsd:import namespace="http://schemas.microsoft.com/office/2006/documentManagement/types"/>
    <xsd:import namespace="http://schemas.microsoft.com/office/infopath/2007/PartnerControls"/>
    <xsd:element name="Responsible_x0020_Party" ma:index="11" nillable="true" ma:displayName="Responsible Party" ma:internalName="Responsible_x0020_Part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D7AEF-C3FB-4002-A9A7-79BBD532C219}">
  <ds:schemaRefs>
    <ds:schemaRef ds:uri="http://schemas.microsoft.com/office/2006/metadata/properties"/>
    <ds:schemaRef ds:uri="52d5b794-a0b2-4e8a-9a5b-2a399e63bdfa"/>
    <ds:schemaRef ds:uri="cdd665a5-4d39-4c80-990a-8a3abca4f55f"/>
  </ds:schemaRefs>
</ds:datastoreItem>
</file>

<file path=customXml/itemProps2.xml><?xml version="1.0" encoding="utf-8"?>
<ds:datastoreItem xmlns:ds="http://schemas.openxmlformats.org/officeDocument/2006/customXml" ds:itemID="{89C04932-FB11-48A3-8738-7BF13F97CF97}">
  <ds:schemaRefs>
    <ds:schemaRef ds:uri="http://schemas.microsoft.com/sharepoint/events"/>
  </ds:schemaRefs>
</ds:datastoreItem>
</file>

<file path=customXml/itemProps3.xml><?xml version="1.0" encoding="utf-8"?>
<ds:datastoreItem xmlns:ds="http://schemas.openxmlformats.org/officeDocument/2006/customXml" ds:itemID="{C1679D71-341F-4D7A-9EBC-E5BD978760B0}">
  <ds:schemaRefs>
    <ds:schemaRef ds:uri="http://schemas.microsoft.com/sharepoint/v3/contenttype/forms"/>
  </ds:schemaRefs>
</ds:datastoreItem>
</file>

<file path=customXml/itemProps4.xml><?xml version="1.0" encoding="utf-8"?>
<ds:datastoreItem xmlns:ds="http://schemas.openxmlformats.org/officeDocument/2006/customXml" ds:itemID="{D3A0BDFF-C6E9-4D90-B2AA-A3910C5B4B4F}">
  <ds:schemaRefs>
    <ds:schemaRef ds:uri="http://schemas.microsoft.com/office/2006/metadata/longProperties"/>
  </ds:schemaRefs>
</ds:datastoreItem>
</file>

<file path=customXml/itemProps5.xml><?xml version="1.0" encoding="utf-8"?>
<ds:datastoreItem xmlns:ds="http://schemas.openxmlformats.org/officeDocument/2006/customXml" ds:itemID="{85DA2FFB-5FC5-444B-AF14-9AE49422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52d5b794-a0b2-4e8a-9a5b-2a399e63b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5827653-3AC6-4ADD-91CF-8A61302C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Template_Updated.dot</Template>
  <TotalTime>1</TotalTime>
  <Pages>1</Pages>
  <Words>34215</Words>
  <Characters>195028</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Patient Care Encounter (PCE)</vt:lpstr>
    </vt:vector>
  </TitlesOfParts>
  <Company>Medsphere Systems Corporation</Company>
  <LinksUpToDate>false</LinksUpToDate>
  <CharactersWithSpaces>228786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 Care Encounter (PCE)</dc:title>
  <dc:subject>PCE</dc:subject>
  <dc:creator>VIMM IPT . EPMP/BAM</dc:creator>
  <cp:keywords>change, management, plan, change management management plan, cm plan, template_x000d_
Remediated by Raymond Steele VA OI&amp;T</cp:keywords>
  <cp:lastModifiedBy>Department of Veterans Affairs</cp:lastModifiedBy>
  <cp:revision>4</cp:revision>
  <cp:lastPrinted>2017-12-11T22:47:00Z</cp:lastPrinted>
  <dcterms:created xsi:type="dcterms:W3CDTF">2017-12-11T22:45:00Z</dcterms:created>
  <dcterms:modified xsi:type="dcterms:W3CDTF">2017-12-11T22:48:00Z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ired for PMAS">
    <vt:lpwstr>0</vt:lpwstr>
  </property>
  <property fmtid="{D5CDD505-2E9C-101B-9397-08002B2CF9AE}" pid="4" name="TemplateUrl">
    <vt:lpwstr/>
  </property>
  <property fmtid="{D5CDD505-2E9C-101B-9397-08002B2CF9AE}" pid="5" name="Process ID">
    <vt:lpwstr>3;#</vt:lpwstr>
  </property>
  <property fmtid="{D5CDD505-2E9C-101B-9397-08002B2CF9AE}" pid="6" name="Required by Operational Readiness">
    <vt:lpwstr>0</vt:lpwstr>
  </property>
  <property fmtid="{D5CDD505-2E9C-101B-9397-08002B2CF9AE}" pid="7" name="Contributors">
    <vt:lpwstr/>
  </property>
  <property fmtid="{D5CDD505-2E9C-101B-9397-08002B2CF9AE}" pid="8" name="Public Storage Location">
    <vt:lpwstr>1</vt:lpwstr>
  </property>
  <property fmtid="{D5CDD505-2E9C-101B-9397-08002B2CF9AE}" pid="9" name="Reviewed at Milestone (Multi-Select)">
    <vt:lpwstr>;#MS2;#</vt:lpwstr>
  </property>
  <property fmtid="{D5CDD505-2E9C-101B-9397-08002B2CF9AE}" pid="10" name="Action Requested">
    <vt:lpwstr>Push to Production</vt:lpwstr>
  </property>
  <property fmtid="{D5CDD505-2E9C-101B-9397-08002B2CF9AE}" pid="11" name="Description0">
    <vt:lpwstr>provides template for creation of project change management plans for change control purposes.</vt:lpwstr>
  </property>
  <property fmtid="{D5CDD505-2E9C-101B-9397-08002B2CF9AE}" pid="12" name="Responsible Role">
    <vt:lpwstr/>
  </property>
  <property fmtid="{D5CDD505-2E9C-101B-9397-08002B2CF9AE}" pid="13" name="Required for National Release">
    <vt:lpwstr>0</vt:lpwstr>
  </property>
  <property fmtid="{D5CDD505-2E9C-101B-9397-08002B2CF9AE}" pid="14" name="PMAS Milestone Required">
    <vt:lpwstr>MS 2</vt:lpwstr>
  </property>
  <property fmtid="{D5CDD505-2E9C-101B-9397-08002B2CF9AE}" pid="15" name="xd_ProgID">
    <vt:lpwstr/>
  </property>
  <property fmtid="{D5CDD505-2E9C-101B-9397-08002B2CF9AE}" pid="16" name="Artifact Owner">
    <vt:lpwstr>22</vt:lpwstr>
  </property>
  <property fmtid="{D5CDD505-2E9C-101B-9397-08002B2CF9AE}" pid="17" name="Version Control Storage Location">
    <vt:lpwstr>1</vt:lpwstr>
  </property>
  <property fmtid="{D5CDD505-2E9C-101B-9397-08002B2CF9AE}" pid="18" name="Required for Assessment and Authorizatio">
    <vt:lpwstr>0</vt:lpwstr>
  </property>
  <property fmtid="{D5CDD505-2E9C-101B-9397-08002B2CF9AE}" pid="19" name="Order">
    <vt:lpwstr>157900.000000000</vt:lpwstr>
  </property>
  <property fmtid="{D5CDD505-2E9C-101B-9397-08002B2CF9AE}" pid="20" name="MetaInfo">
    <vt:lpwstr/>
  </property>
  <property fmtid="{D5CDD505-2E9C-101B-9397-08002B2CF9AE}" pid="21" name="ContentTypeId">
    <vt:lpwstr>0x01010045119C73D0F3CC41A73BE42AF714D619</vt:lpwstr>
  </property>
  <property fmtid="{D5CDD505-2E9C-101B-9397-08002B2CF9AE}" pid="22" name="_dlc_DocIdItemGuid">
    <vt:lpwstr>5d4a1306-4e8d-4e87-9cbe-543052fe816b</vt:lpwstr>
  </property>
</Properties>
</file>